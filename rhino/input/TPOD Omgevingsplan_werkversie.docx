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BFFF" w14:textId="7706884F" w:rsidR="00FF0BC6" w:rsidRPr="00FF0BC6" w:rsidRDefault="00FF0BC6" w:rsidP="00FF0BC6"/>
    <w:p w14:paraId="4BAA273C" w14:textId="112D0252" w:rsidR="7435578C" w:rsidRDefault="7435578C" w:rsidP="7435578C"/>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23795B80" w:rsidR="00577995" w:rsidRPr="00365993" w:rsidRDefault="00577995" w:rsidP="00577995">
      <w:pPr>
        <w:pStyle w:val="Kop1voorwerk"/>
      </w:pPr>
      <w:bookmarkStart w:id="0" w:name="_Toc209500354"/>
      <w:bookmarkStart w:id="1" w:name="_Toc494827696"/>
      <w:bookmarkStart w:id="2" w:name="_Toc521341891"/>
      <w:r w:rsidRPr="00365993">
        <w:lastRenderedPageBreak/>
        <w:t>Colofon</w:t>
      </w:r>
      <w:bookmarkEnd w:id="0"/>
      <w:bookmarkEnd w:id="1"/>
      <w:bookmarkEnd w:id="2"/>
    </w:p>
    <w:p w14:paraId="6750074E" w14:textId="142C7D8A" w:rsidR="00FF343D" w:rsidRPr="00A22B92" w:rsidRDefault="00FF343D" w:rsidP="00A22B92">
      <w:pPr>
        <w:pStyle w:val="Colofon"/>
      </w:pPr>
      <w:r w:rsidRPr="00A22B92">
        <w:t>Omgevings</w:t>
      </w:r>
      <w:r w:rsidR="005E258E">
        <w:t>document</w:t>
      </w:r>
      <w:r w:rsidRPr="00A22B92">
        <w:tab/>
      </w:r>
      <w:r>
        <w:fldChar w:fldCharType="begin"/>
      </w:r>
      <w:r>
        <w:instrText>DOCVARIABLE  ID01</w:instrText>
      </w:r>
      <w:r>
        <w:fldChar w:fldCharType="separate"/>
      </w:r>
      <w:r w:rsidR="00176B7A">
        <w:t>omgevingsplan</w:t>
      </w:r>
      <w:r>
        <w:fldChar w:fldCharType="end"/>
      </w:r>
    </w:p>
    <w:p w14:paraId="043533E6" w14:textId="60318E31" w:rsidR="00CC3EF1" w:rsidRPr="00A22B92" w:rsidRDefault="00CC3EF1" w:rsidP="00A22B92">
      <w:pPr>
        <w:pStyle w:val="Colofon"/>
      </w:pPr>
      <w:r w:rsidRPr="00A22B92">
        <w:t>Identificatie</w:t>
      </w:r>
      <w:r w:rsidRPr="00A22B92">
        <w:tab/>
      </w:r>
      <w:r>
        <w:fldChar w:fldCharType="begin"/>
      </w:r>
      <w:r>
        <w:instrText>DOCVARIABLE  ID03</w:instrText>
      </w:r>
      <w:r>
        <w:fldChar w:fldCharType="separate"/>
      </w:r>
      <w:r w:rsidR="00176B7A">
        <w:t>op</w:t>
      </w:r>
      <w:r>
        <w:fldChar w:fldCharType="end"/>
      </w:r>
    </w:p>
    <w:p w14:paraId="0814BC00" w14:textId="01377C78" w:rsidR="003B006E" w:rsidRPr="00A22B92" w:rsidRDefault="003B006E" w:rsidP="00A22B92">
      <w:pPr>
        <w:pStyle w:val="Colofon"/>
      </w:pPr>
      <w:r w:rsidRPr="00A22B92">
        <w:t>Versie</w:t>
      </w:r>
      <w:r w:rsidR="002703D9" w:rsidRPr="00A22B92">
        <w:tab/>
      </w:r>
      <w:r>
        <w:fldChar w:fldCharType="begin"/>
      </w:r>
      <w:r>
        <w:instrText>DOCVARIABLE  ID04</w:instrText>
      </w:r>
      <w:r>
        <w:fldChar w:fldCharType="separate"/>
      </w:r>
      <w:r w:rsidR="00176B7A">
        <w:t>2.0.0-rc</w:t>
      </w:r>
      <w:r>
        <w:fldChar w:fldCharType="end"/>
      </w:r>
    </w:p>
    <w:p w14:paraId="1E7CFD61" w14:textId="6FB930D3" w:rsidR="00E35702" w:rsidRPr="00A22B92" w:rsidRDefault="00577995" w:rsidP="00A22B92">
      <w:pPr>
        <w:pStyle w:val="Colofon"/>
      </w:pPr>
      <w:r w:rsidRPr="00A22B92">
        <w:t>Projectnaam</w:t>
      </w:r>
      <w:r w:rsidRPr="00A22B92">
        <w:tab/>
      </w:r>
      <w:r>
        <w:fldChar w:fldCharType="begin"/>
      </w:r>
      <w:r>
        <w:instrText>DOCVARIABLE  ID05</w:instrText>
      </w:r>
      <w:r>
        <w:fldChar w:fldCharType="separate"/>
      </w:r>
      <w:r w:rsidR="00176B7A">
        <w:t>STandaard Officiële Publicaties met ToepassingsProfielen voor OmgevingsDocumenten (STOP/TPOD)</w:t>
      </w:r>
      <w:r>
        <w:fldChar w:fldCharType="end"/>
      </w:r>
    </w:p>
    <w:p w14:paraId="3C11409D" w14:textId="5A0700CE" w:rsidR="00577995" w:rsidRPr="00A22B92" w:rsidRDefault="00577995" w:rsidP="00A22B92">
      <w:pPr>
        <w:pStyle w:val="Colofon"/>
      </w:pPr>
      <w:r w:rsidRPr="00A22B92">
        <w:t>Projectnummer</w:t>
      </w:r>
      <w:r w:rsidRPr="00A22B92">
        <w:tab/>
      </w:r>
      <w:r>
        <w:fldChar w:fldCharType="begin"/>
      </w:r>
      <w:r>
        <w:instrText>DOCVARIABLE  ID06</w:instrText>
      </w:r>
      <w:r>
        <w:fldChar w:fldCharType="separate"/>
      </w:r>
      <w:r w:rsidR="00176B7A">
        <w:t>PR33</w:t>
      </w:r>
      <w:r>
        <w:fldChar w:fldCharType="end"/>
      </w:r>
    </w:p>
    <w:p w14:paraId="7CE8A0B9" w14:textId="77777777" w:rsidR="00460002" w:rsidRPr="00A22B92" w:rsidRDefault="00460002" w:rsidP="00A22B92">
      <w:pPr>
        <w:pStyle w:val="Colofon"/>
      </w:pPr>
    </w:p>
    <w:p w14:paraId="036AC34F" w14:textId="5424DC02" w:rsidR="00C01336" w:rsidRPr="00A22B92" w:rsidRDefault="00577995" w:rsidP="00A22B92">
      <w:pPr>
        <w:pStyle w:val="Colofon"/>
      </w:pPr>
      <w:r w:rsidRPr="00A22B92">
        <w:t>Contactpersoon</w:t>
      </w:r>
      <w:r w:rsidRPr="00A22B92">
        <w:tab/>
      </w:r>
      <w:r>
        <w:fldChar w:fldCharType="begin"/>
      </w:r>
      <w:r>
        <w:instrText>DOCVARIABLE  ID07</w:instrText>
      </w:r>
      <w:r>
        <w:fldChar w:fldCharType="separate"/>
      </w:r>
      <w:r w:rsidR="00176B7A">
        <w:t>Nienke Jansen</w:t>
      </w:r>
      <w:r>
        <w:fldChar w:fldCharType="end"/>
      </w:r>
    </w:p>
    <w:p w14:paraId="31D368F8" w14:textId="77777777" w:rsidR="00460002" w:rsidRPr="00A22B92" w:rsidRDefault="00460002" w:rsidP="00A22B92">
      <w:pPr>
        <w:pStyle w:val="Colofon"/>
      </w:pPr>
    </w:p>
    <w:p w14:paraId="166EBF93" w14:textId="55BB2594" w:rsidR="00636407" w:rsidRPr="00A22B92" w:rsidRDefault="00577995" w:rsidP="00A22B92">
      <w:pPr>
        <w:pStyle w:val="Colofon"/>
      </w:pPr>
      <w:r w:rsidRPr="00A22B92">
        <w:t>Auteur</w:t>
      </w:r>
      <w:r w:rsidR="003102B9" w:rsidRPr="00A22B92">
        <w:t>(</w:t>
      </w:r>
      <w:r w:rsidRPr="00A22B92">
        <w:t>s</w:t>
      </w:r>
      <w:r w:rsidR="003102B9" w:rsidRPr="00A22B92">
        <w:t>)</w:t>
      </w:r>
      <w:r w:rsidRPr="00A22B92">
        <w:tab/>
      </w:r>
      <w:bookmarkStart w:id="3" w:name="_Toc209500289"/>
      <w:bookmarkStart w:id="4" w:name="_Toc209500355"/>
      <w:r w:rsidR="009420EA">
        <w:fldChar w:fldCharType="begin"/>
      </w:r>
      <w:r w:rsidR="009420EA">
        <w:instrText xml:space="preserve"> DOCVARIABLE  ID08 </w:instrText>
      </w:r>
      <w:r w:rsidR="009420EA">
        <w:fldChar w:fldCharType="separate"/>
      </w:r>
      <w:r w:rsidR="00176B7A">
        <w:t>DSO project 33</w:t>
      </w:r>
      <w:r w:rsidR="009420EA">
        <w:fldChar w:fldCharType="end"/>
      </w:r>
    </w:p>
    <w:p w14:paraId="31B816D6" w14:textId="77777777" w:rsidR="003102B9" w:rsidRPr="00A22B92" w:rsidRDefault="003102B9" w:rsidP="00A22B92">
      <w:pPr>
        <w:pStyle w:val="Colofon"/>
      </w:pPr>
    </w:p>
    <w:p w14:paraId="4277A23F" w14:textId="06B090EC" w:rsidR="00F37409" w:rsidRDefault="00BE0D9C" w:rsidP="008109A8">
      <w:pPr>
        <w:pStyle w:val="Colofon"/>
      </w:pPr>
      <w:r w:rsidRPr="00A22B92">
        <w:t>Versiehistorie</w:t>
      </w:r>
    </w:p>
    <w:p w14:paraId="27C9C992" w14:textId="755D7FD2" w:rsidR="0044672B" w:rsidRDefault="00375A83" w:rsidP="00375A83">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571706D" w14:textId="0346B2B2" w:rsidR="00F37409" w:rsidRDefault="00375A83" w:rsidP="007E3376">
      <w:r>
        <w:t>Voor de STOP-standaard bestaat een vergelijkbaar meldingssysteem, waarnaar wordt verwezen met STOP-issue #xx. De STOP-issuetracker is te vinden via https://gitlab.com/koop/STOP/standaard/-/issues.</w:t>
      </w:r>
    </w:p>
    <w:p w14:paraId="398A5233" w14:textId="77777777" w:rsidR="00375A83" w:rsidRDefault="00375A83" w:rsidP="008109A8">
      <w:pPr>
        <w:pStyle w:val="Colofon"/>
      </w:pPr>
    </w:p>
    <w:p w14:paraId="7F773DCF" w14:textId="35272384" w:rsidR="00375A83" w:rsidRDefault="00375A83" w:rsidP="008109A8">
      <w:pPr>
        <w:pStyle w:val="Colofon"/>
        <w:sectPr w:rsidR="00375A83"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15347F" w:rsidRPr="008736FB" w14:paraId="30EDEECB" w14:textId="77777777" w:rsidTr="00BC1894">
        <w:trPr>
          <w:cnfStyle w:val="100000000000" w:firstRow="1" w:lastRow="0" w:firstColumn="0" w:lastColumn="0" w:oddVBand="0" w:evenVBand="0" w:oddHBand="0" w:evenHBand="0" w:firstRowFirstColumn="0" w:firstRowLastColumn="0" w:lastRowFirstColumn="0" w:lastRowLastColumn="0"/>
          <w:tblHeader/>
        </w:trPr>
        <w:tc>
          <w:tcPr>
            <w:tcW w:w="566" w:type="pct"/>
          </w:tcPr>
          <w:p w14:paraId="213E05A7" w14:textId="491A809B" w:rsidR="0015347F" w:rsidRPr="008736FB" w:rsidRDefault="00DE26B4" w:rsidP="004E6D06">
            <w:r>
              <w:t>Versie</w:t>
            </w:r>
          </w:p>
        </w:tc>
        <w:tc>
          <w:tcPr>
            <w:tcW w:w="766" w:type="pct"/>
          </w:tcPr>
          <w:p w14:paraId="146934D0" w14:textId="77792246" w:rsidR="0015347F" w:rsidRDefault="00DE26B4" w:rsidP="004E6D06">
            <w:r>
              <w:t>Datum</w:t>
            </w:r>
          </w:p>
        </w:tc>
        <w:tc>
          <w:tcPr>
            <w:tcW w:w="3668" w:type="pct"/>
          </w:tcPr>
          <w:p w14:paraId="636B92DC" w14:textId="0A6E2839" w:rsidR="0015347F" w:rsidRPr="008736FB" w:rsidRDefault="00DE26B4" w:rsidP="004E6D06">
            <w:r>
              <w:t>W</w:t>
            </w:r>
            <w:r w:rsidR="0015347F" w:rsidRPr="008736FB">
              <w:t>ijziging</w:t>
            </w:r>
          </w:p>
        </w:tc>
      </w:tr>
      <w:tr w:rsidR="0023285B" w14:paraId="095AFA64" w14:textId="77777777" w:rsidTr="0042535A">
        <w:tc>
          <w:tcPr>
            <w:tcW w:w="566" w:type="pct"/>
          </w:tcPr>
          <w:p w14:paraId="040717F9" w14:textId="388ED61F" w:rsidR="0023285B" w:rsidRDefault="00152A7E" w:rsidP="0042535A">
            <w:r>
              <w:t>1.0.1</w:t>
            </w:r>
          </w:p>
        </w:tc>
        <w:tc>
          <w:tcPr>
            <w:tcW w:w="766" w:type="pct"/>
          </w:tcPr>
          <w:p w14:paraId="1F2F6275" w14:textId="7FE91010" w:rsidR="0023285B" w:rsidRDefault="00595A78" w:rsidP="0042535A">
            <w:r>
              <w:t>2020-10-30</w:t>
            </w:r>
          </w:p>
        </w:tc>
        <w:tc>
          <w:tcPr>
            <w:tcW w:w="3668" w:type="pct"/>
          </w:tcPr>
          <w:p w14:paraId="77E0E26A" w14:textId="77777777" w:rsidR="0023285B" w:rsidRDefault="0023285B" w:rsidP="0042535A">
            <w:r>
              <w:t>Hele document: tekstcorrecties en verduidelijkingen</w:t>
            </w:r>
          </w:p>
        </w:tc>
      </w:tr>
      <w:tr w:rsidR="000B60D3" w14:paraId="10F1EFB3" w14:textId="77777777" w:rsidTr="0042535A">
        <w:tc>
          <w:tcPr>
            <w:tcW w:w="566" w:type="pct"/>
          </w:tcPr>
          <w:p w14:paraId="024487CD" w14:textId="5AB928B8" w:rsidR="000B60D3" w:rsidRDefault="00152A7E" w:rsidP="000B60D3">
            <w:r>
              <w:t>1.0.1</w:t>
            </w:r>
          </w:p>
        </w:tc>
        <w:tc>
          <w:tcPr>
            <w:tcW w:w="766" w:type="pct"/>
          </w:tcPr>
          <w:p w14:paraId="1A1A832A" w14:textId="24442F7B" w:rsidR="000B60D3" w:rsidRDefault="00595A78" w:rsidP="000B60D3">
            <w:r>
              <w:t>2020-10-30</w:t>
            </w:r>
          </w:p>
        </w:tc>
        <w:tc>
          <w:tcPr>
            <w:tcW w:w="3668" w:type="pct"/>
          </w:tcPr>
          <w:p w14:paraId="0626A4E0" w14:textId="3079A0D0" w:rsidR="000B60D3" w:rsidRDefault="000B60D3" w:rsidP="000B60D3">
            <w:r>
              <w:t>Paragraaf 2.2 Algemene kenmerken omgevingsplan</w:t>
            </w:r>
          </w:p>
          <w:p w14:paraId="138FDBDA" w14:textId="77777777" w:rsidR="000B60D3" w:rsidRDefault="000B60D3" w:rsidP="000B60D3">
            <w:r>
              <w:t>In Tabel 2 Wijze van bekendmaking toegevoegd</w:t>
            </w:r>
          </w:p>
        </w:tc>
      </w:tr>
      <w:tr w:rsidR="000B60D3" w14:paraId="7C8E83EE" w14:textId="77777777" w:rsidTr="0042535A">
        <w:tc>
          <w:tcPr>
            <w:tcW w:w="566" w:type="pct"/>
          </w:tcPr>
          <w:p w14:paraId="6640867D" w14:textId="0C5C034C" w:rsidR="000B60D3" w:rsidRDefault="00152A7E" w:rsidP="000B60D3">
            <w:r>
              <w:t>1.0.1</w:t>
            </w:r>
          </w:p>
        </w:tc>
        <w:tc>
          <w:tcPr>
            <w:tcW w:w="766" w:type="pct"/>
          </w:tcPr>
          <w:p w14:paraId="54745C0D" w14:textId="7B39178C" w:rsidR="000B60D3" w:rsidRDefault="00595A78" w:rsidP="000B60D3">
            <w:r>
              <w:t>2020-10-30</w:t>
            </w:r>
          </w:p>
        </w:tc>
        <w:tc>
          <w:tcPr>
            <w:tcW w:w="3668" w:type="pct"/>
          </w:tcPr>
          <w:p w14:paraId="0EFC351E" w14:textId="5F477104" w:rsidR="000B60D3" w:rsidRDefault="000B60D3" w:rsidP="000B60D3">
            <w:r>
              <w:t>Paragraaf 2.4 over andere besluiten die het omgevingsplan wijzigen, volledig herschreven n.a.v. het gekozen alternatief voor meervoudig bronhouderschap</w:t>
            </w:r>
          </w:p>
        </w:tc>
      </w:tr>
      <w:tr w:rsidR="000B60D3" w14:paraId="6A2101F4" w14:textId="77777777" w:rsidTr="0042535A">
        <w:tc>
          <w:tcPr>
            <w:tcW w:w="566" w:type="pct"/>
          </w:tcPr>
          <w:p w14:paraId="2C854DAA" w14:textId="40F73607" w:rsidR="000B60D3" w:rsidRDefault="00152A7E" w:rsidP="000B60D3">
            <w:r>
              <w:t>1.0.1</w:t>
            </w:r>
          </w:p>
        </w:tc>
        <w:tc>
          <w:tcPr>
            <w:tcW w:w="766" w:type="pct"/>
          </w:tcPr>
          <w:p w14:paraId="11014FF9" w14:textId="0F6661C6" w:rsidR="000B60D3" w:rsidRDefault="00595A78" w:rsidP="000B60D3">
            <w:r>
              <w:t>2020-10-30</w:t>
            </w:r>
          </w:p>
        </w:tc>
        <w:tc>
          <w:tcPr>
            <w:tcW w:w="3668" w:type="pct"/>
          </w:tcPr>
          <w:p w14:paraId="7A65B56E" w14:textId="77777777" w:rsidR="000B60D3" w:rsidRDefault="000B60D3" w:rsidP="000B60D3">
            <w:r>
              <w:t>Paragraaf 3.6 Presentatiemodel</w:t>
            </w:r>
          </w:p>
          <w:p w14:paraId="2AEE4316" w14:textId="11C8868E" w:rsidR="000B60D3" w:rsidRDefault="000B60D3" w:rsidP="000B60D3">
            <w:pPr>
              <w:pStyle w:val="Opsommingtekens1"/>
            </w:pPr>
            <w:r>
              <w:t>Voorbeeld Activiteit verwijderd</w:t>
            </w:r>
          </w:p>
          <w:p w14:paraId="54DEA683" w14:textId="4A346E51" w:rsidR="000B60D3" w:rsidRDefault="000B60D3" w:rsidP="000B60D3">
            <w:pPr>
              <w:pStyle w:val="Opsommingtekens1"/>
            </w:pPr>
            <w:r w:rsidRPr="0079196F">
              <w:t>Toegevoegd dat het nieuw geïntroduceerde objecttype SymbolisatieItem het attribuut specifiekeSymbolisatie bij ActiviteitLocatieaanduiding, Normwaarde en de verschillende typen Gebiedsaanwijzing gaat vervangen, met waarschuwing dat het attribuut specifiekeSymbolisatie in de 1.1-versie van de TPOD-standaard vervalt</w:t>
            </w:r>
          </w:p>
          <w:p w14:paraId="11905BDE" w14:textId="77777777" w:rsidR="000B60D3" w:rsidRDefault="000B60D3" w:rsidP="000B60D3">
            <w:pPr>
              <w:pStyle w:val="Opsommingtekens1"/>
            </w:pPr>
            <w:r>
              <w:t xml:space="preserve">Aan de figuren een toelichting toegevoegd die uitlegt wat er in de figuur wordt bedoeld </w:t>
            </w:r>
            <w:r w:rsidRPr="002161A6">
              <w:t>(n.a.v. consultatie)</w:t>
            </w:r>
          </w:p>
        </w:tc>
      </w:tr>
      <w:tr w:rsidR="000B60D3" w14:paraId="349F0756" w14:textId="77777777" w:rsidTr="0042535A">
        <w:tc>
          <w:tcPr>
            <w:tcW w:w="566" w:type="pct"/>
          </w:tcPr>
          <w:p w14:paraId="0F54D139" w14:textId="66E085F4" w:rsidR="000B60D3" w:rsidRDefault="00152A7E" w:rsidP="000B60D3">
            <w:r>
              <w:lastRenderedPageBreak/>
              <w:t>1.0.1</w:t>
            </w:r>
          </w:p>
        </w:tc>
        <w:tc>
          <w:tcPr>
            <w:tcW w:w="766" w:type="pct"/>
          </w:tcPr>
          <w:p w14:paraId="43EB3A8B" w14:textId="50B6A6A6" w:rsidR="000B60D3" w:rsidRDefault="00595A78" w:rsidP="000B60D3">
            <w:r>
              <w:t>2020-10-30</w:t>
            </w:r>
          </w:p>
        </w:tc>
        <w:tc>
          <w:tcPr>
            <w:tcW w:w="3668" w:type="pct"/>
          </w:tcPr>
          <w:p w14:paraId="3231C13C" w14:textId="77777777" w:rsidR="000B60D3" w:rsidRDefault="000B60D3" w:rsidP="000B60D3">
            <w:r>
              <w:t>Paragraaf 5.2.1 De tekstelementen in het Artikelstructuurdeel</w:t>
            </w:r>
          </w:p>
          <w:p w14:paraId="39CEF35D" w14:textId="4C10602B" w:rsidR="000B60D3" w:rsidRDefault="000B60D3" w:rsidP="000B60D3">
            <w:pPr>
              <w:pStyle w:val="Opsommingtekens1"/>
            </w:pPr>
            <w:r>
              <w:t>Regeling als overkoepelend element verwijderd, cf. STOP (n.a.v. review)</w:t>
            </w:r>
          </w:p>
          <w:p w14:paraId="535B0516" w14:textId="77777777" w:rsidR="000B60D3" w:rsidRDefault="000B60D3" w:rsidP="000B60D3">
            <w:pPr>
              <w:pStyle w:val="Opsommingtekens1"/>
            </w:pPr>
            <w:r>
              <w:t>Toegevoegd dat gebruik van tekstelement Tussenkop als Inhoud-element niet is toegestaan in omgevingsdocumenten met Artikelstructuur (WELT-68)</w:t>
            </w:r>
          </w:p>
          <w:p w14:paraId="65DEEFB6" w14:textId="77777777" w:rsidR="000B60D3" w:rsidRDefault="000B60D3" w:rsidP="000B60D3">
            <w:pPr>
              <w:pStyle w:val="Opsommingtekens1"/>
            </w:pPr>
            <w:r>
              <w:t>Tekst over element Gereserveerd in overeenstemming gebracht met STOP</w:t>
            </w:r>
            <w:r w:rsidRPr="002161A6">
              <w:t xml:space="preserve"> (n.a.v. </w:t>
            </w:r>
            <w:r>
              <w:t>review</w:t>
            </w:r>
            <w:r w:rsidRPr="002161A6">
              <w:t>)</w:t>
            </w:r>
          </w:p>
        </w:tc>
      </w:tr>
      <w:tr w:rsidR="000B60D3" w14:paraId="0ECCAF9F" w14:textId="77777777" w:rsidTr="0042535A">
        <w:tc>
          <w:tcPr>
            <w:tcW w:w="566" w:type="pct"/>
          </w:tcPr>
          <w:p w14:paraId="53E94F80" w14:textId="4E7FD28F" w:rsidR="000B60D3" w:rsidRDefault="00152A7E" w:rsidP="000B60D3">
            <w:r>
              <w:t>1.0.1</w:t>
            </w:r>
          </w:p>
        </w:tc>
        <w:tc>
          <w:tcPr>
            <w:tcW w:w="766" w:type="pct"/>
          </w:tcPr>
          <w:p w14:paraId="389BB280" w14:textId="25618DB5" w:rsidR="000B60D3" w:rsidRDefault="00595A78" w:rsidP="000B60D3">
            <w:r>
              <w:t>2020-10-30</w:t>
            </w:r>
          </w:p>
        </w:tc>
        <w:tc>
          <w:tcPr>
            <w:tcW w:w="3668" w:type="pct"/>
          </w:tcPr>
          <w:p w14:paraId="481B998A" w14:textId="77777777" w:rsidR="000B60D3" w:rsidRDefault="000B60D3" w:rsidP="000B60D3">
            <w:r>
              <w:t>Paragraaf 5.2.2 Opschrift en nummering tekstelementen Artikelstructuur</w:t>
            </w:r>
          </w:p>
          <w:p w14:paraId="65DE1015" w14:textId="77777777" w:rsidR="000B60D3" w:rsidRDefault="000B60D3" w:rsidP="000B60D3">
            <w:pPr>
              <w:pStyle w:val="Opsommingtekens1"/>
            </w:pPr>
            <w:r>
              <w:t>Toegevoegd dat voor de inleidende tekst/aanhef van een lijst gebruik gemaakt moet worden van het STOP-element Alinea (WELT-69)</w:t>
            </w:r>
          </w:p>
          <w:p w14:paraId="131BE460" w14:textId="77777777" w:rsidR="000B60D3" w:rsidRDefault="000B60D3" w:rsidP="000B60D3">
            <w:pPr>
              <w:pStyle w:val="Opsommingtekens1"/>
            </w:pPr>
            <w:r>
              <w:t xml:space="preserve">Verwijderd opmerking dat lijstonderdelen een identificatie hebben </w:t>
            </w:r>
            <w:r w:rsidRPr="00A05377">
              <w:t xml:space="preserve">(n.a.v. </w:t>
            </w:r>
            <w:r>
              <w:t>review</w:t>
            </w:r>
            <w:r w:rsidRPr="00A05377">
              <w:t>)</w:t>
            </w:r>
          </w:p>
          <w:p w14:paraId="3014FC2F" w14:textId="46913191" w:rsidR="000B60D3" w:rsidRDefault="000B60D3" w:rsidP="000B60D3">
            <w:pPr>
              <w:pStyle w:val="Opsommingtekens1"/>
            </w:pPr>
            <w:r w:rsidRPr="00A50293">
              <w:t xml:space="preserve">Toegevoegd dat gebruik van </w:t>
            </w:r>
            <w:r>
              <w:t>Kop-</w:t>
            </w:r>
            <w:r w:rsidRPr="00A50293">
              <w:t xml:space="preserve">element </w:t>
            </w:r>
            <w:r>
              <w:t>Subtitel</w:t>
            </w:r>
            <w:r w:rsidRPr="00A50293">
              <w:t xml:space="preserve"> niet is toegestaan in omgevingsdocumenten met Artikelstructuur</w:t>
            </w:r>
            <w:r>
              <w:t xml:space="preserve"> </w:t>
            </w:r>
            <w:r w:rsidRPr="002C3A61">
              <w:t>(WELT-108)</w:t>
            </w:r>
          </w:p>
          <w:p w14:paraId="4B274FC2" w14:textId="003190E8" w:rsidR="000B60D3" w:rsidRDefault="000B60D3" w:rsidP="000B60D3">
            <w:pPr>
              <w:pStyle w:val="Opsommingtekens1"/>
            </w:pPr>
            <w:r>
              <w:t xml:space="preserve">Verwijderd </w:t>
            </w:r>
            <w:r w:rsidRPr="00F53821">
              <w:t xml:space="preserve">de bepaling dat </w:t>
            </w:r>
            <w:r>
              <w:t xml:space="preserve">het niet is toegestaan om </w:t>
            </w:r>
            <w:r w:rsidRPr="00F53821">
              <w:t>aan het nummer van ieder tekstelement een letter toe</w:t>
            </w:r>
            <w:r>
              <w:t xml:space="preserve"> t</w:t>
            </w:r>
            <w:r w:rsidRPr="00F53821">
              <w:t>e</w:t>
            </w:r>
            <w:r>
              <w:t xml:space="preserve"> </w:t>
            </w:r>
            <w:r w:rsidRPr="00F53821">
              <w:t>voeg</w:t>
            </w:r>
            <w:r>
              <w:t>en, expliciet bepaald dat dat wel is toegestaan inclusief toelichting en specificatie</w:t>
            </w:r>
            <w:r w:rsidRPr="00F53821">
              <w:t xml:space="preserve"> (WELT-65)</w:t>
            </w:r>
          </w:p>
          <w:p w14:paraId="301B7197" w14:textId="01CDA0EB" w:rsidR="000B60D3" w:rsidRDefault="000B60D3" w:rsidP="000B60D3">
            <w:pPr>
              <w:pStyle w:val="Opsommingtekens1"/>
            </w:pPr>
            <w:r w:rsidRPr="00325112">
              <w:t>Verwijderd de bepalingen over de opmaak van Koppen en toegevoegd een beschrijving dat opmaak van tekst door de LVBB wordt gegenereerd</w:t>
            </w:r>
            <w:r>
              <w:t xml:space="preserve"> (WELT-87)</w:t>
            </w:r>
          </w:p>
          <w:p w14:paraId="27E17184" w14:textId="77777777" w:rsidR="000B60D3" w:rsidRDefault="000B60D3" w:rsidP="000B60D3">
            <w:pPr>
              <w:pStyle w:val="Opsommingtekens1"/>
            </w:pPr>
            <w:r>
              <w:t>Toegevoegd kader met Toekomstige functionaliteit: Opschrift bij Lid (STOP-issue #108)</w:t>
            </w:r>
          </w:p>
        </w:tc>
      </w:tr>
      <w:tr w:rsidR="000B60D3" w14:paraId="5695BAE8" w14:textId="77777777" w:rsidTr="0042535A">
        <w:tc>
          <w:tcPr>
            <w:tcW w:w="566" w:type="pct"/>
          </w:tcPr>
          <w:p w14:paraId="5D7A11FE" w14:textId="18BD8787" w:rsidR="000B60D3" w:rsidRDefault="00152A7E" w:rsidP="000B60D3">
            <w:r>
              <w:t>1.0.1</w:t>
            </w:r>
          </w:p>
        </w:tc>
        <w:tc>
          <w:tcPr>
            <w:tcW w:w="766" w:type="pct"/>
          </w:tcPr>
          <w:p w14:paraId="2F11360F" w14:textId="76B20105" w:rsidR="000B60D3" w:rsidRDefault="00595A78" w:rsidP="000B60D3">
            <w:r>
              <w:t>2020-10-30</w:t>
            </w:r>
          </w:p>
        </w:tc>
        <w:tc>
          <w:tcPr>
            <w:tcW w:w="3668" w:type="pct"/>
          </w:tcPr>
          <w:p w14:paraId="3DC8E3BE" w14:textId="1EFD841E" w:rsidR="0044672B" w:rsidRDefault="000B60D3" w:rsidP="000B60D3">
            <w:r>
              <w:t>Paragraaf 5.3.2 Specificaties voor tekstelementen van Vrijetekststructuur</w:t>
            </w:r>
          </w:p>
          <w:p w14:paraId="1F8BF07D" w14:textId="5ED5D134" w:rsidR="000B60D3" w:rsidRDefault="000B60D3" w:rsidP="000B60D3">
            <w:r>
              <w:t xml:space="preserve">Tekst in overeenstemming gebracht met STOP, waaronder correctie beschrijving element InleidendeTekst (WELT-96) </w:t>
            </w:r>
            <w:r w:rsidRPr="0056082E">
              <w:t>en van de elementen die binnen een Divisie al dan niet tegelijkertijd kunnen voorkomen</w:t>
            </w:r>
          </w:p>
        </w:tc>
      </w:tr>
      <w:tr w:rsidR="000B60D3" w14:paraId="4D3E802A" w14:textId="77777777" w:rsidTr="0042535A">
        <w:tc>
          <w:tcPr>
            <w:tcW w:w="566" w:type="pct"/>
          </w:tcPr>
          <w:p w14:paraId="49304BC5" w14:textId="3A04F5C6" w:rsidR="000B60D3" w:rsidRDefault="00152A7E" w:rsidP="000B60D3">
            <w:r>
              <w:t>1.0.1</w:t>
            </w:r>
          </w:p>
        </w:tc>
        <w:tc>
          <w:tcPr>
            <w:tcW w:w="766" w:type="pct"/>
          </w:tcPr>
          <w:p w14:paraId="5CD79736" w14:textId="5525F953" w:rsidR="000B60D3" w:rsidRDefault="00595A78" w:rsidP="000B60D3">
            <w:r>
              <w:t>2020-10-30</w:t>
            </w:r>
          </w:p>
        </w:tc>
        <w:tc>
          <w:tcPr>
            <w:tcW w:w="3668" w:type="pct"/>
          </w:tcPr>
          <w:p w14:paraId="55D0D9DE" w14:textId="77777777" w:rsidR="000B60D3" w:rsidRDefault="000B60D3" w:rsidP="000B60D3">
            <w:r>
              <w:t>Paragraaf 5.4 Bijlagen bij Besluit en Regeling</w:t>
            </w:r>
          </w:p>
          <w:p w14:paraId="4842FF07" w14:textId="77777777" w:rsidR="000B60D3" w:rsidRDefault="000B60D3" w:rsidP="000B60D3">
            <w:r>
              <w:t>Paragraaf ingevoegd (en volgende paragrafen vernummerd) met uitleg over de toepassing van bijlagen als onderdeel van de tekst in STOP-XML respectievelijk als informatieobject (WELT-93)</w:t>
            </w:r>
          </w:p>
        </w:tc>
      </w:tr>
      <w:tr w:rsidR="000B60D3" w14:paraId="7FB34E64" w14:textId="77777777" w:rsidTr="0042535A">
        <w:tc>
          <w:tcPr>
            <w:tcW w:w="566" w:type="pct"/>
          </w:tcPr>
          <w:p w14:paraId="621E1FF6" w14:textId="6B557B74" w:rsidR="000B60D3" w:rsidRDefault="00152A7E" w:rsidP="000B60D3">
            <w:r>
              <w:t>1.0.1</w:t>
            </w:r>
          </w:p>
        </w:tc>
        <w:tc>
          <w:tcPr>
            <w:tcW w:w="766" w:type="pct"/>
          </w:tcPr>
          <w:p w14:paraId="38BD1D6C" w14:textId="5EFD8685" w:rsidR="000B60D3" w:rsidRDefault="00595A78" w:rsidP="000B60D3">
            <w:r>
              <w:t>2020-10-30</w:t>
            </w:r>
          </w:p>
        </w:tc>
        <w:tc>
          <w:tcPr>
            <w:tcW w:w="3668" w:type="pct"/>
          </w:tcPr>
          <w:p w14:paraId="4A1E9824" w14:textId="77777777" w:rsidR="000B60D3" w:rsidRDefault="000B60D3" w:rsidP="000B60D3">
            <w:r>
              <w:t>Paragraaf 6.2.1.1 Regeltekst en Juridische regel</w:t>
            </w:r>
          </w:p>
          <w:p w14:paraId="12BF8A1A" w14:textId="77777777" w:rsidR="000B60D3" w:rsidRDefault="000B60D3" w:rsidP="000B60D3">
            <w:pPr>
              <w:pStyle w:val="Opsommingtekens1"/>
            </w:pPr>
            <w:r w:rsidRPr="00D9254F">
              <w:t xml:space="preserve">Aan de figuren </w:t>
            </w:r>
            <w:r>
              <w:t xml:space="preserve">met voorbeelden van Regeltekst met meerdere Juridische regels </w:t>
            </w:r>
            <w:r w:rsidRPr="00D9254F">
              <w:t xml:space="preserve">een toelichting toegevoegd die uitlegt </w:t>
            </w:r>
            <w:r>
              <w:t>welke Juridische regels te onderscheiden zijn (WELT-66)</w:t>
            </w:r>
          </w:p>
          <w:p w14:paraId="5921C5EF" w14:textId="77777777" w:rsidR="000B60D3" w:rsidRDefault="000B60D3" w:rsidP="000B60D3">
            <w:pPr>
              <w:pStyle w:val="Opsommingtekens1"/>
            </w:pPr>
            <w:r>
              <w:t xml:space="preserve">Toegevoegd opmerking dat onderverdelen van </w:t>
            </w:r>
            <w:r w:rsidRPr="00834CD3">
              <w:t xml:space="preserve">Regeltekst </w:t>
            </w:r>
            <w:r>
              <w:t xml:space="preserve">in </w:t>
            </w:r>
            <w:r w:rsidRPr="00834CD3">
              <w:t>Juridische regels</w:t>
            </w:r>
            <w:r>
              <w:t xml:space="preserve"> niet verplicht is</w:t>
            </w:r>
          </w:p>
        </w:tc>
      </w:tr>
      <w:tr w:rsidR="000B60D3" w14:paraId="218A1FBE" w14:textId="77777777" w:rsidTr="0042535A">
        <w:tc>
          <w:tcPr>
            <w:tcW w:w="566" w:type="pct"/>
          </w:tcPr>
          <w:p w14:paraId="1CD35A1A" w14:textId="496DF8C4" w:rsidR="000B60D3" w:rsidRDefault="00152A7E" w:rsidP="000B60D3">
            <w:r>
              <w:lastRenderedPageBreak/>
              <w:t>1.0.1</w:t>
            </w:r>
          </w:p>
        </w:tc>
        <w:tc>
          <w:tcPr>
            <w:tcW w:w="766" w:type="pct"/>
          </w:tcPr>
          <w:p w14:paraId="73345003" w14:textId="396BAF20" w:rsidR="000B60D3" w:rsidRDefault="00595A78" w:rsidP="000B60D3">
            <w:r>
              <w:t>2020-10-30</w:t>
            </w:r>
          </w:p>
        </w:tc>
        <w:tc>
          <w:tcPr>
            <w:tcW w:w="3668" w:type="pct"/>
          </w:tcPr>
          <w:p w14:paraId="38EE889D" w14:textId="77777777" w:rsidR="000B60D3" w:rsidRDefault="000B60D3" w:rsidP="000B60D3">
            <w:r>
              <w:t>Paragraaf 6.2.2.1 Werkingsgebied en Locatie en Paragraaf 6.2.2.2 Vastleggen van Locatie met geografisch informatieobject</w:t>
            </w:r>
          </w:p>
          <w:p w14:paraId="31FBBCE3" w14:textId="77777777" w:rsidR="000B60D3" w:rsidRDefault="000B60D3" w:rsidP="000B60D3">
            <w:r>
              <w:t xml:space="preserve">Tekst aangepast omdat in STOP het </w:t>
            </w:r>
            <w:r w:rsidRPr="00B675BE">
              <w:t>geografisch informatieobject</w:t>
            </w:r>
            <w:r>
              <w:t xml:space="preserve"> geen noemer meer heeft (WELT-67)</w:t>
            </w:r>
          </w:p>
        </w:tc>
      </w:tr>
      <w:tr w:rsidR="000B60D3" w14:paraId="10078D69" w14:textId="77777777" w:rsidTr="0042535A">
        <w:tc>
          <w:tcPr>
            <w:tcW w:w="566" w:type="pct"/>
          </w:tcPr>
          <w:p w14:paraId="4AF0763E" w14:textId="1AED5923" w:rsidR="000B60D3" w:rsidRDefault="00152A7E" w:rsidP="000B60D3">
            <w:r>
              <w:t>1.0.1</w:t>
            </w:r>
          </w:p>
        </w:tc>
        <w:tc>
          <w:tcPr>
            <w:tcW w:w="766" w:type="pct"/>
          </w:tcPr>
          <w:p w14:paraId="05F50789" w14:textId="6F7EA865" w:rsidR="000B60D3" w:rsidRDefault="00595A78" w:rsidP="000B60D3">
            <w:r>
              <w:t>2020-10-30</w:t>
            </w:r>
          </w:p>
        </w:tc>
        <w:tc>
          <w:tcPr>
            <w:tcW w:w="3668" w:type="pct"/>
          </w:tcPr>
          <w:p w14:paraId="242ED289" w14:textId="539E1A27" w:rsidR="000B60D3" w:rsidRDefault="000B60D3" w:rsidP="000B60D3">
            <w:r>
              <w:t>Paragraaf 6.3 Het IMOW-UML-diagram voor het omgevingsplan</w:t>
            </w:r>
          </w:p>
          <w:p w14:paraId="334F9B5A" w14:textId="77777777" w:rsidR="000B60D3" w:rsidRDefault="000B60D3" w:rsidP="000B60D3">
            <w:r>
              <w:t>Nieuwe afbeelding UML-diagram IMOW-productmodel toegevoegd, waarin de wijzigingen van de navolgende paragrafen verwerkt zijn</w:t>
            </w:r>
          </w:p>
        </w:tc>
      </w:tr>
      <w:tr w:rsidR="000B60D3" w14:paraId="4F24D0E4" w14:textId="77777777" w:rsidTr="0042535A">
        <w:tc>
          <w:tcPr>
            <w:tcW w:w="566" w:type="pct"/>
          </w:tcPr>
          <w:p w14:paraId="0CC8B416" w14:textId="62E7F9B3" w:rsidR="000B60D3" w:rsidRDefault="00152A7E" w:rsidP="000B60D3">
            <w:r>
              <w:t>1.0.1</w:t>
            </w:r>
          </w:p>
        </w:tc>
        <w:tc>
          <w:tcPr>
            <w:tcW w:w="766" w:type="pct"/>
          </w:tcPr>
          <w:p w14:paraId="0AB179A6" w14:textId="02303015" w:rsidR="000B60D3" w:rsidRDefault="00595A78" w:rsidP="000B60D3">
            <w:r>
              <w:t>2020-10-30</w:t>
            </w:r>
          </w:p>
        </w:tc>
        <w:tc>
          <w:tcPr>
            <w:tcW w:w="3668" w:type="pct"/>
          </w:tcPr>
          <w:p w14:paraId="55949DFC" w14:textId="77777777" w:rsidR="000B60D3" w:rsidRDefault="000B60D3" w:rsidP="000B60D3">
            <w:r>
              <w:t>Paragraaf 6.4.2 Objecttype Regeltekst</w:t>
            </w:r>
          </w:p>
          <w:p w14:paraId="417DADBB" w14:textId="77777777" w:rsidR="000B60D3" w:rsidRDefault="000B60D3" w:rsidP="000B60D3">
            <w:pPr>
              <w:pStyle w:val="Opsommingtekens1"/>
            </w:pPr>
            <w:r>
              <w:t>Aan norm toegevoegd dat de constraint ‘één type Juridische regel per Regeltekst’ geldt op het niveau van Artikel (WELT-86)</w:t>
            </w:r>
          </w:p>
          <w:p w14:paraId="0D7EA8F7" w14:textId="77777777" w:rsidR="000B60D3" w:rsidRDefault="000B60D3" w:rsidP="000B60D3">
            <w:pPr>
              <w:pStyle w:val="Opsommingtekens1"/>
            </w:pPr>
            <w:r>
              <w:t>Constraint ‘indien gebruik gemaakt wordt van Leden, niet verwijzen naar Artikel’ gewijzigd in ‘indien Artikel is onderverdeeld in Leden, annotaties alleen op Leden’ en toelichting op deze constraint aangescherpt</w:t>
            </w:r>
          </w:p>
        </w:tc>
      </w:tr>
      <w:tr w:rsidR="0009186D" w14:paraId="3EA7A406" w14:textId="77777777" w:rsidTr="0042535A">
        <w:tc>
          <w:tcPr>
            <w:tcW w:w="566" w:type="pct"/>
          </w:tcPr>
          <w:p w14:paraId="52782A35" w14:textId="2FC11724" w:rsidR="0009186D" w:rsidDel="00595A78" w:rsidRDefault="0009186D" w:rsidP="000B60D3">
            <w:r>
              <w:t>1.0.1</w:t>
            </w:r>
          </w:p>
        </w:tc>
        <w:tc>
          <w:tcPr>
            <w:tcW w:w="766" w:type="pct"/>
          </w:tcPr>
          <w:p w14:paraId="66F8029A" w14:textId="7360B417" w:rsidR="0009186D" w:rsidDel="00595A78" w:rsidRDefault="0009186D" w:rsidP="000B60D3">
            <w:r>
              <w:t>2020-10-30</w:t>
            </w:r>
          </w:p>
        </w:tc>
        <w:tc>
          <w:tcPr>
            <w:tcW w:w="3668" w:type="pct"/>
          </w:tcPr>
          <w:p w14:paraId="661EE622" w14:textId="21BE2944" w:rsidR="00FB70ED" w:rsidRDefault="00FB70ED" w:rsidP="00FB70ED">
            <w:r>
              <w:t>Paragra</w:t>
            </w:r>
            <w:r w:rsidR="00062655">
              <w:t>a</w:t>
            </w:r>
            <w:r>
              <w:t>f 6.4.3 Objecttype Juridische regel</w:t>
            </w:r>
          </w:p>
          <w:p w14:paraId="5388B57F" w14:textId="3BDAE7CE" w:rsidR="0009186D" w:rsidRDefault="00FB70ED" w:rsidP="00FB70ED">
            <w:r>
              <w:t>In de toelichting op de norm aan de beschrijving van het attribuut thema de waarschuwing toegevoegd dat in de 1.1-versie van de TPOD-standaard de waardelijst bij dit attribuut limitatief zal worden en nog slechts 15 waarden zal bevatten en dat een attribuut subthema zal worden toegevoegd, met de werkafspraak om tot de inwerkingtreding van die versie van de standaard alleen gebruik te maken van de 15 waarden die daarvoor in de waardelijst als zodanig gemarkeerd zullen worden</w:t>
            </w:r>
            <w:r w:rsidR="002B318A">
              <w:t xml:space="preserve"> </w:t>
            </w:r>
            <w:r w:rsidR="002B318A" w:rsidRPr="002B318A">
              <w:t>(WELT-112)</w:t>
            </w:r>
          </w:p>
        </w:tc>
      </w:tr>
      <w:tr w:rsidR="000B60D3" w14:paraId="796A75C6" w14:textId="77777777" w:rsidTr="0042535A">
        <w:tc>
          <w:tcPr>
            <w:tcW w:w="566" w:type="pct"/>
          </w:tcPr>
          <w:p w14:paraId="4B6EE8DF" w14:textId="78633EB6" w:rsidR="000B60D3" w:rsidRDefault="00152A7E" w:rsidP="000B60D3">
            <w:r>
              <w:t>1.0.1</w:t>
            </w:r>
          </w:p>
        </w:tc>
        <w:tc>
          <w:tcPr>
            <w:tcW w:w="766" w:type="pct"/>
          </w:tcPr>
          <w:p w14:paraId="78E8A19A" w14:textId="66037A55" w:rsidR="000B60D3" w:rsidRDefault="00595A78" w:rsidP="000B60D3">
            <w:r>
              <w:t>2020-10-30</w:t>
            </w:r>
          </w:p>
        </w:tc>
        <w:tc>
          <w:tcPr>
            <w:tcW w:w="3668" w:type="pct"/>
          </w:tcPr>
          <w:p w14:paraId="0F8C950C" w14:textId="321080F1" w:rsidR="000B60D3" w:rsidRDefault="000B60D3" w:rsidP="000B60D3">
            <w:r>
              <w:t>Paragraaf 6.4.4 Objecttype Locatie</w:t>
            </w:r>
          </w:p>
          <w:p w14:paraId="1F3EA9D4" w14:textId="587900AD" w:rsidR="000B60D3" w:rsidRDefault="000B60D3" w:rsidP="000B60D3">
            <w:pPr>
              <w:pStyle w:val="Opsommingtekens1"/>
            </w:pPr>
            <w:r>
              <w:t>In de norm de beperking verwijderd dat in het geval van hoogte altijd de eenheid meter gekozen moet worden en toegevoegd dat gebruik gemaakt kan worden van de waardelijst ‘Eenheid’</w:t>
            </w:r>
          </w:p>
          <w:p w14:paraId="7D0FB44C" w14:textId="77777777" w:rsidR="00416AD1" w:rsidRDefault="00416AD1" w:rsidP="00416AD1">
            <w:pPr>
              <w:pStyle w:val="Opsommingtekens1"/>
            </w:pPr>
            <w:r w:rsidRPr="00B26823">
              <w:t>In de norm</w:t>
            </w:r>
          </w:p>
          <w:p w14:paraId="5E84C663" w14:textId="77777777" w:rsidR="00416AD1" w:rsidRDefault="00416AD1" w:rsidP="00416AD1">
            <w:pPr>
              <w:pStyle w:val="Opsommingtekens2"/>
            </w:pPr>
            <w:r w:rsidRPr="00B26823">
              <w:t>Ambtsgebied toegevoegd als verschijningsvorm van Locatie</w:t>
            </w:r>
            <w:r>
              <w:t xml:space="preserve"> </w:t>
            </w:r>
            <w:r w:rsidRPr="004A196E">
              <w:t>(WELT-84)</w:t>
            </w:r>
          </w:p>
          <w:p w14:paraId="26BBAAB2" w14:textId="77777777" w:rsidR="00416AD1" w:rsidRDefault="00416AD1" w:rsidP="00416AD1">
            <w:pPr>
              <w:pStyle w:val="Opsommingtekens2"/>
            </w:pPr>
            <w:r>
              <w:t>K</w:t>
            </w:r>
            <w:r w:rsidRPr="00B26823">
              <w:t>ader met Toekomstige functionaliteit</w:t>
            </w:r>
            <w:r>
              <w:t xml:space="preserve"> toegevoegd</w:t>
            </w:r>
            <w:r w:rsidRPr="00B26823">
              <w:t xml:space="preserve">: </w:t>
            </w:r>
            <w:r>
              <w:t>in de DSO-keten is</w:t>
            </w:r>
            <w:r w:rsidRPr="00B26823">
              <w:t xml:space="preserve"> dynamisch </w:t>
            </w:r>
            <w:r>
              <w:t>verwijzen</w:t>
            </w:r>
            <w:r w:rsidRPr="00B26823">
              <w:t xml:space="preserve"> naar Ambtsgebied </w:t>
            </w:r>
            <w:r>
              <w:t>pas in een later stadium mogelijk</w:t>
            </w:r>
          </w:p>
          <w:p w14:paraId="08902344" w14:textId="77777777" w:rsidR="00416AD1" w:rsidRDefault="00416AD1" w:rsidP="00416AD1">
            <w:pPr>
              <w:pStyle w:val="Opsommingtekens1"/>
            </w:pPr>
            <w:r w:rsidRPr="00FA3A50">
              <w:t>In de toelichting op de norm</w:t>
            </w:r>
          </w:p>
          <w:p w14:paraId="1CA5AED0" w14:textId="77777777" w:rsidR="00416AD1" w:rsidRDefault="00416AD1" w:rsidP="00416AD1">
            <w:pPr>
              <w:pStyle w:val="Opsommingtekens2"/>
            </w:pPr>
            <w:r w:rsidRPr="00FA3A50">
              <w:t>Ambtsgebied toegevoegd als verschijningsvorm van Locatie</w:t>
            </w:r>
            <w:r>
              <w:t xml:space="preserve"> </w:t>
            </w:r>
            <w:r w:rsidRPr="004A196E">
              <w:t>(WELT-84)</w:t>
            </w:r>
          </w:p>
          <w:p w14:paraId="1B302381" w14:textId="77777777" w:rsidR="00416AD1" w:rsidRPr="00B26823" w:rsidRDefault="00416AD1" w:rsidP="00416AD1">
            <w:pPr>
              <w:pStyle w:val="Opsommingtekens2"/>
            </w:pPr>
            <w:r>
              <w:t>K</w:t>
            </w:r>
            <w:r w:rsidRPr="00FA3A50">
              <w:t>ader met Toekomstige functionaliteit</w:t>
            </w:r>
            <w:r>
              <w:t xml:space="preserve"> toegevoegd</w:t>
            </w:r>
            <w:r w:rsidRPr="00FA3A50">
              <w:t>: beschrijving wanneer statisch en wanneer dynamisch verwezen moet worden naar Ambtsgebied</w:t>
            </w:r>
          </w:p>
          <w:p w14:paraId="4205F3E5" w14:textId="77777777" w:rsidR="000B60D3" w:rsidRDefault="000B60D3" w:rsidP="000B60D3">
            <w:pPr>
              <w:pStyle w:val="Opsommingtekens1"/>
            </w:pPr>
            <w:r>
              <w:t>In de toelichting op de norm de beperking tot meter verwijderd en een voorbeeld van de toepassing van de eenheid bouwlaag voor hoogte toegevoegd</w:t>
            </w:r>
          </w:p>
        </w:tc>
      </w:tr>
      <w:tr w:rsidR="000B60D3" w14:paraId="04D06EA3" w14:textId="77777777" w:rsidTr="0042535A">
        <w:tc>
          <w:tcPr>
            <w:tcW w:w="566" w:type="pct"/>
          </w:tcPr>
          <w:p w14:paraId="507EB12B" w14:textId="1269C188" w:rsidR="000B60D3" w:rsidRDefault="00152A7E" w:rsidP="000B60D3">
            <w:r>
              <w:lastRenderedPageBreak/>
              <w:t>1.0.1</w:t>
            </w:r>
          </w:p>
        </w:tc>
        <w:tc>
          <w:tcPr>
            <w:tcW w:w="766" w:type="pct"/>
          </w:tcPr>
          <w:p w14:paraId="275F9D2F" w14:textId="743BF632" w:rsidR="000B60D3" w:rsidRDefault="00595A78" w:rsidP="000B60D3">
            <w:r>
              <w:t>2020-10-30</w:t>
            </w:r>
          </w:p>
        </w:tc>
        <w:tc>
          <w:tcPr>
            <w:tcW w:w="3668" w:type="pct"/>
          </w:tcPr>
          <w:p w14:paraId="4B3122AE" w14:textId="01A2CD92" w:rsidR="000B60D3" w:rsidRPr="007E3376" w:rsidRDefault="000B60D3" w:rsidP="000B60D3">
            <w:pPr>
              <w:pStyle w:val="Opsommingtekens1"/>
              <w:numPr>
                <w:ilvl w:val="0"/>
                <w:numId w:val="0"/>
              </w:numPr>
            </w:pPr>
            <w:r w:rsidRPr="007E3376">
              <w:t>Paragraaf 6.4.</w:t>
            </w:r>
            <w:r>
              <w:t>6</w:t>
            </w:r>
            <w:r w:rsidRPr="007E3376">
              <w:t>.5 Objecttype Activiteit</w:t>
            </w:r>
          </w:p>
          <w:p w14:paraId="1E2876C8" w14:textId="07294E64" w:rsidR="000B60D3" w:rsidRDefault="000B60D3" w:rsidP="000B60D3">
            <w:pPr>
              <w:pStyle w:val="Opsommingtekens1"/>
            </w:pPr>
            <w:r>
              <w:t>In de norm de cardinaliteit van het attribuut specifiekeSymbolisatie gecorrigeerd in ‘komt 0 of 1 keer voor’</w:t>
            </w:r>
          </w:p>
          <w:p w14:paraId="1161A2DD" w14:textId="5F6F4A8F" w:rsidR="000B60D3" w:rsidRDefault="000B60D3" w:rsidP="000B60D3">
            <w:pPr>
              <w:pStyle w:val="Opsommingtekens1"/>
            </w:pPr>
            <w:r>
              <w:t>In de toelichting op het attribuut specifiekeSymbolisatie de waarschuwing toegevoegd dat in de 1.1-versie van de TPOD-standaard dit attribuut gaat vervallen en wordt vervangen door het objecttype SymbolisatieItem</w:t>
            </w:r>
          </w:p>
          <w:p w14:paraId="4FAEC480" w14:textId="5E175A6E" w:rsidR="000B60D3" w:rsidRDefault="000B60D3" w:rsidP="000B60D3">
            <w:pPr>
              <w:pStyle w:val="Opsommingtekens1"/>
            </w:pPr>
            <w:r>
              <w:t>De toelichting op het attribuut bovenliggendeActiviteit geactualiseerd</w:t>
            </w:r>
          </w:p>
          <w:p w14:paraId="1A1DD065" w14:textId="7C2D6E8C" w:rsidR="000B60D3" w:rsidRDefault="000B60D3" w:rsidP="000B60D3">
            <w:pPr>
              <w:pStyle w:val="Opsommingtekens1"/>
            </w:pPr>
            <w:r w:rsidRPr="007E3376">
              <w:t>Toelichting over meerdere keren dezelfde Activiteit annoteren geactualiseerd omdat Activiteit geen rechtstreekse relatie meer heeft met Locatie maar met ActiviteitLocatieaanduiding</w:t>
            </w:r>
          </w:p>
        </w:tc>
      </w:tr>
      <w:tr w:rsidR="000B60D3" w14:paraId="1DEBC638" w14:textId="77777777" w:rsidTr="0042535A">
        <w:tc>
          <w:tcPr>
            <w:tcW w:w="566" w:type="pct"/>
          </w:tcPr>
          <w:p w14:paraId="0435281E" w14:textId="7E324A28" w:rsidR="000B60D3" w:rsidRDefault="00152A7E" w:rsidP="000B60D3">
            <w:r>
              <w:t>1.0.1</w:t>
            </w:r>
          </w:p>
        </w:tc>
        <w:tc>
          <w:tcPr>
            <w:tcW w:w="766" w:type="pct"/>
          </w:tcPr>
          <w:p w14:paraId="0650ABB1" w14:textId="0D351C6F" w:rsidR="000B60D3" w:rsidRDefault="00595A78" w:rsidP="000B60D3">
            <w:r>
              <w:t>2020-10-30</w:t>
            </w:r>
          </w:p>
        </w:tc>
        <w:tc>
          <w:tcPr>
            <w:tcW w:w="3668" w:type="pct"/>
          </w:tcPr>
          <w:p w14:paraId="5FD75FE5" w14:textId="04B8C55F" w:rsidR="000B60D3" w:rsidRDefault="000B60D3" w:rsidP="000B60D3">
            <w:r>
              <w:t>Paragraaf 6.4.7 Objecttype Omgevingswaarde</w:t>
            </w:r>
          </w:p>
          <w:p w14:paraId="6486AFAD" w14:textId="2B462491" w:rsidR="000B60D3" w:rsidRDefault="000B60D3" w:rsidP="000B60D3">
            <w:pPr>
              <w:pStyle w:val="Opsommingtekens1"/>
            </w:pPr>
            <w:r>
              <w:t xml:space="preserve">Type waardelijst </w:t>
            </w:r>
            <w:r w:rsidRPr="00F25719">
              <w:t>voor</w:t>
            </w:r>
            <w:r>
              <w:t xml:space="preserve"> TypeNorm gewijzigd in uitbreidbaar, in overeenstemming met de waardelijst (WELT-55)</w:t>
            </w:r>
          </w:p>
          <w:p w14:paraId="4B4D5E41" w14:textId="165E48AE" w:rsidR="000B60D3" w:rsidRDefault="000B60D3" w:rsidP="000B60D3">
            <w:pPr>
              <w:pStyle w:val="Opsommingtekens1"/>
            </w:pPr>
            <w:r>
              <w:t>In de norm de cardinaliteit van het attribuut specifiekeSymbolisatie gecorrigeerd in ‘komt 0 of 1 keer voor’</w:t>
            </w:r>
          </w:p>
          <w:p w14:paraId="4E039C7F" w14:textId="20E5F889" w:rsidR="000B60D3" w:rsidRDefault="000B60D3" w:rsidP="000B60D3">
            <w:pPr>
              <w:pStyle w:val="Opsommingtekens1"/>
            </w:pPr>
            <w:r>
              <w:t>In de toelichting op het attribuut specifiekeSymbolisatie de waarschuwing toegevoegd dat in de 1.1-versie van de TPOD-standaard dit attribuut gaat vervallen en wordt vervangen door het objecttype SymbolisatieItem</w:t>
            </w:r>
          </w:p>
          <w:p w14:paraId="1E0E77BC" w14:textId="3CF5AB70" w:rsidR="000B60D3" w:rsidRDefault="000B60D3" w:rsidP="000B60D3">
            <w:pPr>
              <w:pStyle w:val="Opsommingtekens1"/>
            </w:pPr>
            <w:r>
              <w:t xml:space="preserve">Toegevoegd dat de attributen </w:t>
            </w:r>
            <w:r w:rsidRPr="0042535A">
              <w:rPr>
                <w:i/>
                <w:iCs/>
              </w:rPr>
              <w:t>kwalitatieveWaarde</w:t>
            </w:r>
            <w:r>
              <w:t xml:space="preserve"> en </w:t>
            </w:r>
            <w:r w:rsidRPr="0042535A">
              <w:rPr>
                <w:i/>
                <w:iCs/>
              </w:rPr>
              <w:t>kwantitatieveWaarde</w:t>
            </w:r>
            <w:r>
              <w:t xml:space="preserve"> alleen gebruikt kunnen worden wanneer de waarde niet in de Regeltekst staat, met toelichting</w:t>
            </w:r>
          </w:p>
          <w:p w14:paraId="2C1432C0" w14:textId="37BEBC95" w:rsidR="000B60D3" w:rsidRDefault="000B60D3" w:rsidP="000B60D3">
            <w:pPr>
              <w:pStyle w:val="Opsommingtekens1"/>
            </w:pPr>
            <w:r>
              <w:t>Toegevoegd dat het attribuut waardeInRegeltekst alleen gebruikt kan worden wanneer de waarden in de Regeltekst staan en dat in dit geval de waarden niet in het geografisch informatieobject worden vastgelegd,</w:t>
            </w:r>
            <w:r w:rsidRPr="00CD0CF1">
              <w:t xml:space="preserve"> met toelichting</w:t>
            </w:r>
            <w:r>
              <w:t xml:space="preserve"> </w:t>
            </w:r>
            <w:r w:rsidRPr="00C564DA">
              <w:t>(WELT-92)</w:t>
            </w:r>
          </w:p>
        </w:tc>
      </w:tr>
      <w:tr w:rsidR="000B60D3" w14:paraId="5A3BEA40" w14:textId="77777777" w:rsidTr="0042535A">
        <w:tc>
          <w:tcPr>
            <w:tcW w:w="566" w:type="pct"/>
          </w:tcPr>
          <w:p w14:paraId="79201D58" w14:textId="6A53D2DF" w:rsidR="000B60D3" w:rsidRDefault="00152A7E" w:rsidP="000B60D3">
            <w:r>
              <w:lastRenderedPageBreak/>
              <w:t>1.0.1</w:t>
            </w:r>
          </w:p>
        </w:tc>
        <w:tc>
          <w:tcPr>
            <w:tcW w:w="766" w:type="pct"/>
          </w:tcPr>
          <w:p w14:paraId="6012B25A" w14:textId="494EB5F2" w:rsidR="000B60D3" w:rsidRDefault="00595A78" w:rsidP="000B60D3">
            <w:r>
              <w:t>2020-10-30</w:t>
            </w:r>
          </w:p>
        </w:tc>
        <w:tc>
          <w:tcPr>
            <w:tcW w:w="3668" w:type="pct"/>
          </w:tcPr>
          <w:p w14:paraId="48510A6D" w14:textId="3D69465A" w:rsidR="000B60D3" w:rsidRDefault="000B60D3" w:rsidP="000B60D3">
            <w:r>
              <w:t>Paragraaf 6.4.8 Objecttype Omgevingsnorm</w:t>
            </w:r>
          </w:p>
          <w:p w14:paraId="6809C85E" w14:textId="2B557240" w:rsidR="000B60D3" w:rsidRDefault="000B60D3" w:rsidP="000B60D3">
            <w:pPr>
              <w:pStyle w:val="Opsommingtekens1"/>
            </w:pPr>
            <w:r>
              <w:t xml:space="preserve">Type waardelijst </w:t>
            </w:r>
            <w:r w:rsidRPr="00F25719">
              <w:t>voor</w:t>
            </w:r>
            <w:r>
              <w:t xml:space="preserve"> TypeNorm gewijzigd in uitbreidbaar, in overeenstemming met de waardelijst</w:t>
            </w:r>
            <w:r w:rsidRPr="00EE7C2A">
              <w:t xml:space="preserve"> (WELT-55)</w:t>
            </w:r>
          </w:p>
          <w:p w14:paraId="1CBD26E7" w14:textId="08EF25B1" w:rsidR="000B60D3" w:rsidRDefault="000B60D3" w:rsidP="000B60D3">
            <w:pPr>
              <w:pStyle w:val="Opsommingtekens1"/>
            </w:pPr>
            <w:r>
              <w:t>In de norm de cardinaliteit van het attribuut specifiekeSymbolisatie gecorrigeerd in ‘komt 0 of 1 keer voor’</w:t>
            </w:r>
          </w:p>
          <w:p w14:paraId="6C806858" w14:textId="7AFD830B" w:rsidR="000B60D3" w:rsidRDefault="000B60D3" w:rsidP="000B60D3">
            <w:pPr>
              <w:pStyle w:val="Opsommingtekens1"/>
            </w:pPr>
            <w:r>
              <w:t xml:space="preserve">In de toelichting op het attribuut </w:t>
            </w:r>
            <w:r w:rsidRPr="007571C8">
              <w:rPr>
                <w:i/>
                <w:iCs/>
              </w:rPr>
              <w:t>specifiekeSymbolisatie</w:t>
            </w:r>
            <w:r>
              <w:t xml:space="preserve"> de waarschuwing toegevoegd dat in de 1.1-versie van de TPOD-standaard dit attribuut gaat vervallen en wordt vervangen door het objecttype SymbolisatieItem</w:t>
            </w:r>
          </w:p>
          <w:p w14:paraId="5A58B702" w14:textId="080CDE17" w:rsidR="000B60D3" w:rsidRDefault="000B60D3" w:rsidP="000B60D3">
            <w:pPr>
              <w:pStyle w:val="Opsommingtekens1"/>
            </w:pPr>
            <w:r>
              <w:t xml:space="preserve">Toegevoegd dat de attributen </w:t>
            </w:r>
            <w:r w:rsidRPr="0042535A">
              <w:rPr>
                <w:i/>
                <w:iCs/>
              </w:rPr>
              <w:t>kwalitatieveWaarde</w:t>
            </w:r>
            <w:r>
              <w:t xml:space="preserve"> en </w:t>
            </w:r>
            <w:r w:rsidRPr="0042535A">
              <w:rPr>
                <w:i/>
                <w:iCs/>
              </w:rPr>
              <w:t>kwantitatieveWaarde</w:t>
            </w:r>
            <w:r>
              <w:t xml:space="preserve"> alleen gebruikt kunnen worden wanneer de waarde niet in de Regeltekst staat, met toelichting</w:t>
            </w:r>
          </w:p>
          <w:p w14:paraId="2AAFC6B8" w14:textId="70B0CDDA" w:rsidR="000B60D3" w:rsidRDefault="000B60D3" w:rsidP="000B60D3">
            <w:pPr>
              <w:pStyle w:val="Opsommingtekens1"/>
            </w:pPr>
            <w:r>
              <w:t xml:space="preserve">Toegevoegd dat het </w:t>
            </w:r>
            <w:r w:rsidRPr="00CD0CF1">
              <w:t>attribuut</w:t>
            </w:r>
            <w:r>
              <w:t xml:space="preserve"> waardeInRegeltekst alleen gebruikt kan worden wanneer de waarden in de Regeltekst staan en dat in dit geval de waarden niet in het geografisch informatieobject worden vastgelegd,</w:t>
            </w:r>
            <w:r w:rsidRPr="00CD0CF1">
              <w:t xml:space="preserve"> met toelichting</w:t>
            </w:r>
          </w:p>
          <w:p w14:paraId="1871A10B" w14:textId="346743E3" w:rsidR="000B60D3" w:rsidRDefault="000B60D3" w:rsidP="000B60D3">
            <w:pPr>
              <w:pStyle w:val="Opsommingtekens1"/>
            </w:pPr>
            <w:r>
              <w:t xml:space="preserve">Afbeelding van diagram vervangen, Locatie heeft nu attribuut </w:t>
            </w:r>
            <w:r w:rsidRPr="0042535A">
              <w:rPr>
                <w:i/>
                <w:iCs/>
              </w:rPr>
              <w:t>noemer</w:t>
            </w:r>
          </w:p>
        </w:tc>
      </w:tr>
      <w:tr w:rsidR="000B60D3" w14:paraId="00F55E54" w14:textId="77777777" w:rsidTr="0042535A">
        <w:tc>
          <w:tcPr>
            <w:tcW w:w="566" w:type="pct"/>
          </w:tcPr>
          <w:p w14:paraId="47968F7D" w14:textId="2CCD960C" w:rsidR="000B60D3" w:rsidRDefault="00152A7E" w:rsidP="000B60D3">
            <w:r>
              <w:t>1.0.1</w:t>
            </w:r>
          </w:p>
        </w:tc>
        <w:tc>
          <w:tcPr>
            <w:tcW w:w="766" w:type="pct"/>
          </w:tcPr>
          <w:p w14:paraId="760B7A03" w14:textId="7A049792" w:rsidR="000B60D3" w:rsidRDefault="00595A78" w:rsidP="000B60D3">
            <w:r>
              <w:t>2020-10-30</w:t>
            </w:r>
          </w:p>
        </w:tc>
        <w:tc>
          <w:tcPr>
            <w:tcW w:w="3668" w:type="pct"/>
          </w:tcPr>
          <w:p w14:paraId="313C03D5" w14:textId="4F6DBF11" w:rsidR="000B60D3" w:rsidRDefault="000B60D3" w:rsidP="000B60D3">
            <w:r>
              <w:t>Paragrafen 6.4.9 t/m 6.4.27</w:t>
            </w:r>
          </w:p>
          <w:p w14:paraId="34303CEF" w14:textId="079AB361" w:rsidR="000B60D3" w:rsidRDefault="000B60D3" w:rsidP="000B60D3">
            <w:pPr>
              <w:pStyle w:val="Opsommingtekens1"/>
            </w:pPr>
            <w:r w:rsidRPr="00026B0D">
              <w:t>In de norm de cardinaliteit van het attribuut specifiekeSymbolisatie gecorrigeerd in ‘komt 0 of 1 keer voor’</w:t>
            </w:r>
          </w:p>
          <w:p w14:paraId="613C041B" w14:textId="49D6188F" w:rsidR="000B60D3" w:rsidRDefault="000B60D3" w:rsidP="000B60D3">
            <w:pPr>
              <w:pStyle w:val="Opsommingtekens1"/>
            </w:pPr>
            <w:r>
              <w:t xml:space="preserve">In de </w:t>
            </w:r>
            <w:r w:rsidRPr="00026B0D">
              <w:t>toelichting</w:t>
            </w:r>
            <w:r>
              <w:t xml:space="preserve"> op het attribuut </w:t>
            </w:r>
            <w:r w:rsidRPr="007571C8">
              <w:rPr>
                <w:i/>
                <w:iCs/>
              </w:rPr>
              <w:t>specifiekeSymbolisatie</w:t>
            </w:r>
          </w:p>
          <w:p w14:paraId="1A228FE3" w14:textId="77777777" w:rsidR="000B60D3" w:rsidRDefault="000B60D3" w:rsidP="000B60D3">
            <w:pPr>
              <w:pStyle w:val="Opsommingtekens2"/>
            </w:pPr>
            <w:r>
              <w:t>het woord omgevingswaarde vervangen door gebiedsaanwijzing</w:t>
            </w:r>
          </w:p>
          <w:p w14:paraId="17F72FE7" w14:textId="767F5A34" w:rsidR="000B60D3" w:rsidRDefault="000B60D3" w:rsidP="000B60D3">
            <w:pPr>
              <w:pStyle w:val="Opsommingtekens2"/>
            </w:pPr>
            <w:r w:rsidRPr="00AC7A3C">
              <w:t>de waarschuwing toegevoegd dat in de 1.1-versie van de TPOD-standaard dit attribuut gaat vervallen en wordt vervangen door het objecttype SymbolisatieItem</w:t>
            </w:r>
          </w:p>
        </w:tc>
      </w:tr>
      <w:tr w:rsidR="000B60D3" w14:paraId="57A4305C" w14:textId="77777777" w:rsidTr="0042535A">
        <w:tc>
          <w:tcPr>
            <w:tcW w:w="566" w:type="pct"/>
          </w:tcPr>
          <w:p w14:paraId="603072D6" w14:textId="66020673" w:rsidR="000B60D3" w:rsidRDefault="00152A7E" w:rsidP="000B60D3">
            <w:r>
              <w:t>1.0.1</w:t>
            </w:r>
          </w:p>
        </w:tc>
        <w:tc>
          <w:tcPr>
            <w:tcW w:w="766" w:type="pct"/>
          </w:tcPr>
          <w:p w14:paraId="3DB27008" w14:textId="7AF04E4A" w:rsidR="000B60D3" w:rsidRDefault="00595A78" w:rsidP="000B60D3">
            <w:r>
              <w:t>2020-10-30</w:t>
            </w:r>
          </w:p>
        </w:tc>
        <w:tc>
          <w:tcPr>
            <w:tcW w:w="3668" w:type="pct"/>
          </w:tcPr>
          <w:p w14:paraId="629B659B" w14:textId="1F78734A" w:rsidR="000B60D3" w:rsidRDefault="000B60D3" w:rsidP="000B60D3">
            <w:r>
              <w:t>Paragraaf 6.4.29 Objecttype Regelingsgebied</w:t>
            </w:r>
          </w:p>
          <w:p w14:paraId="7E95D0D5" w14:textId="2C5C1EDA" w:rsidR="000B60D3" w:rsidRDefault="000B60D3" w:rsidP="000B60D3">
            <w:pPr>
              <w:pStyle w:val="Opsommingtekens1"/>
            </w:pPr>
            <w:r>
              <w:t>Toegevoegd dat Regelingsgebied noodzakelijk is voor DSO-LV om het omgevingsdocument te kunnen tonen (n.a.v. review)</w:t>
            </w:r>
          </w:p>
          <w:p w14:paraId="44038F7B" w14:textId="15D20EB0" w:rsidR="000B60D3" w:rsidRDefault="000B60D3" w:rsidP="000B60D3">
            <w:pPr>
              <w:pStyle w:val="Opsommingtekens1"/>
            </w:pPr>
            <w:r>
              <w:t xml:space="preserve">Afbeelding van diagram vervangen i.v.m. ontbreken attribuut </w:t>
            </w:r>
            <w:r w:rsidRPr="007E3376">
              <w:rPr>
                <w:i/>
                <w:iCs/>
              </w:rPr>
              <w:t>noemer</w:t>
            </w:r>
            <w:r>
              <w:t xml:space="preserve"> bij Locatie</w:t>
            </w:r>
          </w:p>
        </w:tc>
      </w:tr>
      <w:tr w:rsidR="000B60D3" w14:paraId="0A627DAD" w14:textId="77777777" w:rsidTr="0042535A">
        <w:tc>
          <w:tcPr>
            <w:tcW w:w="566" w:type="pct"/>
          </w:tcPr>
          <w:p w14:paraId="7F8364BB" w14:textId="76BE5D8A" w:rsidR="000B60D3" w:rsidRDefault="00152A7E" w:rsidP="000B60D3">
            <w:r>
              <w:t>1.0.1</w:t>
            </w:r>
          </w:p>
        </w:tc>
        <w:tc>
          <w:tcPr>
            <w:tcW w:w="766" w:type="pct"/>
          </w:tcPr>
          <w:p w14:paraId="6EBC5723" w14:textId="2710A717" w:rsidR="000B60D3" w:rsidRDefault="00595A78" w:rsidP="000B60D3">
            <w:r>
              <w:t>2020-10-30</w:t>
            </w:r>
          </w:p>
        </w:tc>
        <w:tc>
          <w:tcPr>
            <w:tcW w:w="3668" w:type="pct"/>
          </w:tcPr>
          <w:p w14:paraId="7E963CA0" w14:textId="77777777" w:rsidR="000B60D3" w:rsidRPr="008764E7" w:rsidRDefault="000B60D3" w:rsidP="000B60D3">
            <w:pPr>
              <w:pStyle w:val="Opsommingtekens1"/>
              <w:numPr>
                <w:ilvl w:val="0"/>
                <w:numId w:val="0"/>
              </w:numPr>
            </w:pPr>
            <w:r w:rsidRPr="008764E7">
              <w:t>Paragraaf 6.4.35 Kaartlaag</w:t>
            </w:r>
          </w:p>
          <w:p w14:paraId="4A67C7A2" w14:textId="64A0B7B7" w:rsidR="000B60D3" w:rsidRDefault="000B60D3" w:rsidP="000B60D3">
            <w:r w:rsidRPr="008764E7">
              <w:t xml:space="preserve">De waarschuwing toegevoegd dat in de 1.1-versie van de TPOD-standaard het attribuut </w:t>
            </w:r>
            <w:r w:rsidRPr="008764E7">
              <w:rPr>
                <w:i/>
                <w:iCs/>
              </w:rPr>
              <w:t>specifiekeSymbolisatie</w:t>
            </w:r>
            <w:r w:rsidRPr="008764E7">
              <w:t xml:space="preserve"> gaat vervallen en wordt vervangen door het objecttype SymbolisatieItem</w:t>
            </w:r>
          </w:p>
        </w:tc>
      </w:tr>
      <w:tr w:rsidR="000B60D3" w14:paraId="2573CA46" w14:textId="77777777" w:rsidTr="0042535A">
        <w:tc>
          <w:tcPr>
            <w:tcW w:w="566" w:type="pct"/>
          </w:tcPr>
          <w:p w14:paraId="19FACD28" w14:textId="00176954" w:rsidR="000B60D3" w:rsidRDefault="00152A7E" w:rsidP="000B60D3">
            <w:r>
              <w:t>1.0.1</w:t>
            </w:r>
          </w:p>
        </w:tc>
        <w:tc>
          <w:tcPr>
            <w:tcW w:w="766" w:type="pct"/>
          </w:tcPr>
          <w:p w14:paraId="459D2D2E" w14:textId="6989A326" w:rsidR="000B60D3" w:rsidRDefault="00595A78" w:rsidP="000B60D3">
            <w:r>
              <w:t>2020-10-30</w:t>
            </w:r>
          </w:p>
        </w:tc>
        <w:tc>
          <w:tcPr>
            <w:tcW w:w="3668" w:type="pct"/>
          </w:tcPr>
          <w:p w14:paraId="485B61E6" w14:textId="1335F934" w:rsidR="000B60D3" w:rsidRDefault="000B60D3" w:rsidP="000B60D3">
            <w:r>
              <w:t>Paragraaf 6.4.32 SymbolisatieItem</w:t>
            </w:r>
          </w:p>
          <w:p w14:paraId="39DB19A6" w14:textId="219F7599" w:rsidR="000B60D3" w:rsidRDefault="000B60D3" w:rsidP="000B60D3">
            <w:r>
              <w:t xml:space="preserve">Paragraaf ingevoegd met norm en toelichting op het nieuw geïntroduceerde objecttype SymbolisatieItem dat het attribuut </w:t>
            </w:r>
            <w:r w:rsidRPr="007571C8">
              <w:rPr>
                <w:i/>
                <w:iCs/>
              </w:rPr>
              <w:t>specifiekeSymbolisatie</w:t>
            </w:r>
            <w:r>
              <w:t xml:space="preserve"> bij ActiviteitLocatieaanduiding, Normwaarde en de verschillende typen Gebiedsaanwijzing vervangt</w:t>
            </w:r>
          </w:p>
        </w:tc>
      </w:tr>
      <w:tr w:rsidR="000B60D3" w14:paraId="69CD3E74" w14:textId="77777777" w:rsidTr="0042535A">
        <w:tc>
          <w:tcPr>
            <w:tcW w:w="566" w:type="pct"/>
          </w:tcPr>
          <w:p w14:paraId="50E01416" w14:textId="1D30681A" w:rsidR="000B60D3" w:rsidRDefault="00152A7E" w:rsidP="000B60D3">
            <w:r>
              <w:lastRenderedPageBreak/>
              <w:t>1.0.1</w:t>
            </w:r>
          </w:p>
        </w:tc>
        <w:tc>
          <w:tcPr>
            <w:tcW w:w="766" w:type="pct"/>
          </w:tcPr>
          <w:p w14:paraId="3F6F6197" w14:textId="49FA3975" w:rsidR="000B60D3" w:rsidRDefault="00595A78" w:rsidP="000B60D3">
            <w:r>
              <w:t>2020-10-30</w:t>
            </w:r>
          </w:p>
        </w:tc>
        <w:tc>
          <w:tcPr>
            <w:tcW w:w="3668" w:type="pct"/>
          </w:tcPr>
          <w:p w14:paraId="56591DDE" w14:textId="77777777" w:rsidR="000B60D3" w:rsidRDefault="000B60D3" w:rsidP="000B60D3">
            <w:r>
              <w:t>Paragraaf 6.6 Annoteren wanneer een deel van norm of beleid in een bijlage staat</w:t>
            </w:r>
          </w:p>
          <w:p w14:paraId="221A6624" w14:textId="33DBBD85" w:rsidR="000B60D3" w:rsidRDefault="000B60D3" w:rsidP="000B60D3">
            <w:r>
              <w:t>Paragraaf ingevoegd (en volgende paragrafen vernummerd) met uitleg over de manier van annoteren wanneer de tekst van een norm of beleid verdeeld is over lichaam en bijlage (WELT-94)</w:t>
            </w:r>
          </w:p>
        </w:tc>
      </w:tr>
      <w:tr w:rsidR="000B60D3" w14:paraId="789D5376" w14:textId="77777777" w:rsidTr="0042535A">
        <w:tc>
          <w:tcPr>
            <w:tcW w:w="566" w:type="pct"/>
          </w:tcPr>
          <w:p w14:paraId="01E1DE02" w14:textId="651663D8" w:rsidR="000B60D3" w:rsidRDefault="00152A7E" w:rsidP="000B60D3">
            <w:r>
              <w:t>1.0.1</w:t>
            </w:r>
          </w:p>
        </w:tc>
        <w:tc>
          <w:tcPr>
            <w:tcW w:w="766" w:type="pct"/>
          </w:tcPr>
          <w:p w14:paraId="510E9B7D" w14:textId="4F9A63E2" w:rsidR="000B60D3" w:rsidRDefault="00595A78" w:rsidP="000B60D3">
            <w:r>
              <w:t>2020-10-30</w:t>
            </w:r>
          </w:p>
        </w:tc>
        <w:tc>
          <w:tcPr>
            <w:tcW w:w="3668" w:type="pct"/>
          </w:tcPr>
          <w:p w14:paraId="386FDD0F" w14:textId="77777777" w:rsidR="000B60D3" w:rsidRDefault="000B60D3" w:rsidP="000B60D3">
            <w:r>
              <w:t>Paragraaf 6.8 Verplichte en onverplichte onderdelen van de standaard en onderdelen die noodzakelijk zijn om omgevingsdocumenten met Artikelstructuur in DSO-LV te kunnen tonen (voorheen paragraaf 6.7)</w:t>
            </w:r>
          </w:p>
          <w:p w14:paraId="36806057" w14:textId="77777777" w:rsidR="000B60D3" w:rsidRDefault="000B60D3" w:rsidP="000B60D3">
            <w:pPr>
              <w:pStyle w:val="Opsommingtekens1"/>
            </w:pPr>
            <w:r>
              <w:t>Toegevoegd dat het verplicht is om het omgevingsdocument in te delen overeenkomstig de voorgeschreven standaardindeling en dat het verplicht is om eenmalig per omgevingsdocument het Regelingsgebied aan te leveren</w:t>
            </w:r>
          </w:p>
          <w:p w14:paraId="7CC87948" w14:textId="7EC22ADE" w:rsidR="0044672B" w:rsidRDefault="000B60D3" w:rsidP="000B60D3">
            <w:pPr>
              <w:pStyle w:val="Opsommingtekens1"/>
            </w:pPr>
            <w:r>
              <w:t>Toegevoegd dat het annoteren met Regeltekst en Juridische regel niet verplicht is</w:t>
            </w:r>
          </w:p>
          <w:p w14:paraId="7D4199D1" w14:textId="31E1BF6F" w:rsidR="000B60D3" w:rsidRDefault="000B60D3" w:rsidP="000B60D3">
            <w:pPr>
              <w:pStyle w:val="Opsommingtekens1"/>
            </w:pPr>
            <w:r w:rsidRPr="00515B6F">
              <w:t>Tekst aangepast omdat in STOP het geografisch informatieobject geen noemer meer heeft</w:t>
            </w:r>
            <w:r>
              <w:t xml:space="preserve"> </w:t>
            </w:r>
            <w:r w:rsidRPr="003B5D5B">
              <w:t>(WELT-67)</w:t>
            </w:r>
          </w:p>
          <w:p w14:paraId="58B6D1D9" w14:textId="77777777" w:rsidR="000B60D3" w:rsidRDefault="000B60D3" w:rsidP="000B60D3">
            <w:pPr>
              <w:pStyle w:val="Opsommingtekens1"/>
            </w:pPr>
            <w:r>
              <w:t>Toegevoegd dat eenmalig per omgevingsdocument aanlevering van Regelingsgebied verplicht is</w:t>
            </w:r>
          </w:p>
        </w:tc>
      </w:tr>
      <w:tr w:rsidR="000B60D3" w14:paraId="730DE27C" w14:textId="77777777" w:rsidTr="0042535A">
        <w:tc>
          <w:tcPr>
            <w:tcW w:w="566" w:type="pct"/>
          </w:tcPr>
          <w:p w14:paraId="6CA8D2F2" w14:textId="27013800" w:rsidR="000B60D3" w:rsidRDefault="00152A7E" w:rsidP="000B60D3">
            <w:r>
              <w:t>1.0.1</w:t>
            </w:r>
          </w:p>
        </w:tc>
        <w:tc>
          <w:tcPr>
            <w:tcW w:w="766" w:type="pct"/>
          </w:tcPr>
          <w:p w14:paraId="23B18C9F" w14:textId="42A7E4F7" w:rsidR="000B60D3" w:rsidRDefault="00595A78" w:rsidP="000B60D3">
            <w:r>
              <w:t>2020-10-30</w:t>
            </w:r>
          </w:p>
        </w:tc>
        <w:tc>
          <w:tcPr>
            <w:tcW w:w="3668" w:type="pct"/>
          </w:tcPr>
          <w:p w14:paraId="6D6C693B" w14:textId="20597BE6" w:rsidR="000B60D3" w:rsidRDefault="000B60D3" w:rsidP="000B60D3">
            <w:r w:rsidRPr="00D51F63">
              <w:t>Paragraaf 7.1 over de identificatie en paragraaf 7.2 over de toepassing van de STOP-tekstmodellen voor Regeling en Besluit zijn herschreven om de tekst in overeenstemming te brengen met STOP. De aanpassingen zijn verwerkt in de afbeeldingen die de toepassing illustreren</w:t>
            </w:r>
          </w:p>
        </w:tc>
      </w:tr>
      <w:tr w:rsidR="000B60D3" w14:paraId="4BA04467" w14:textId="77777777" w:rsidTr="0042535A">
        <w:tc>
          <w:tcPr>
            <w:tcW w:w="566" w:type="pct"/>
          </w:tcPr>
          <w:p w14:paraId="76B6982B" w14:textId="74CE2C5E" w:rsidR="000B60D3" w:rsidRDefault="00152A7E" w:rsidP="000B60D3">
            <w:r>
              <w:t>1.0.1</w:t>
            </w:r>
          </w:p>
        </w:tc>
        <w:tc>
          <w:tcPr>
            <w:tcW w:w="766" w:type="pct"/>
          </w:tcPr>
          <w:p w14:paraId="55F8A3D4" w14:textId="46E68EB6" w:rsidR="000B60D3" w:rsidRDefault="00595A78" w:rsidP="000B60D3">
            <w:r>
              <w:t>2020-10-30</w:t>
            </w:r>
          </w:p>
        </w:tc>
        <w:tc>
          <w:tcPr>
            <w:tcW w:w="3668" w:type="pct"/>
          </w:tcPr>
          <w:p w14:paraId="6DC0642C" w14:textId="79F37AC9" w:rsidR="0044672B" w:rsidRDefault="000B60D3" w:rsidP="000B60D3">
            <w:r>
              <w:t>Paragraaf 7.3 Procedure-informatie en consolidatie</w:t>
            </w:r>
          </w:p>
          <w:p w14:paraId="48E17329" w14:textId="08CFF016" w:rsidR="000B60D3" w:rsidRDefault="000B60D3" w:rsidP="000B60D3">
            <w:pPr>
              <w:pStyle w:val="Opsommingtekens1"/>
            </w:pPr>
            <w:r w:rsidRPr="00CB00B8">
              <w:t xml:space="preserve">Toegevoegd </w:t>
            </w:r>
            <w:r>
              <w:t xml:space="preserve">in subparagraaf 7.3.3 </w:t>
            </w:r>
            <w:r w:rsidRPr="00CB00B8">
              <w:t>kader met Toekomstige functionaliteit:</w:t>
            </w:r>
            <w:r>
              <w:t xml:space="preserve"> completering van STOP-waardelijsten voor procedurestappen en beschrijving in TPOD over toepassing procedurestappen</w:t>
            </w:r>
          </w:p>
          <w:p w14:paraId="0C0BBE65" w14:textId="6A7BFC24" w:rsidR="000B60D3" w:rsidRDefault="000B60D3" w:rsidP="000B60D3">
            <w:pPr>
              <w:pStyle w:val="Opsommingtekens1"/>
            </w:pPr>
            <w:r w:rsidRPr="00A172CC">
              <w:t xml:space="preserve">Toegevoegd </w:t>
            </w:r>
            <w:r w:rsidRPr="0076528D">
              <w:t xml:space="preserve">in </w:t>
            </w:r>
            <w:r>
              <w:t>sub</w:t>
            </w:r>
            <w:r w:rsidRPr="0076528D">
              <w:t>paragraaf 7.</w:t>
            </w:r>
            <w:r>
              <w:t>3</w:t>
            </w:r>
            <w:r w:rsidRPr="0076528D">
              <w:t xml:space="preserve">.3 </w:t>
            </w:r>
            <w:r w:rsidRPr="00A172CC">
              <w:t>kader met Toekomstige functionaliteit:</w:t>
            </w:r>
            <w:r>
              <w:t xml:space="preserve"> uitwerking van verwerking uitspraken rechterlijke macht</w:t>
            </w:r>
          </w:p>
          <w:p w14:paraId="3993DBA5" w14:textId="4F0A63CD" w:rsidR="000B60D3" w:rsidRDefault="000B60D3" w:rsidP="000B60D3">
            <w:pPr>
              <w:pStyle w:val="Opsommingtekens1"/>
            </w:pPr>
            <w:r>
              <w:t>Toegevoegd subparagraaf 7.3.4 Procedurestatus van onderdelen van de Regeling</w:t>
            </w:r>
          </w:p>
          <w:p w14:paraId="785E1032" w14:textId="08AF558C" w:rsidR="000B60D3" w:rsidRDefault="000B60D3" w:rsidP="000B60D3">
            <w:pPr>
              <w:pStyle w:val="Opsommingtekens1"/>
            </w:pPr>
            <w:r w:rsidRPr="00C9656F">
              <w:t>Toegevoegd subparagraaf 7.</w:t>
            </w:r>
            <w:r>
              <w:t>3</w:t>
            </w:r>
            <w:r w:rsidRPr="00C9656F">
              <w:t>.4</w:t>
            </w:r>
            <w:r>
              <w:t xml:space="preserve"> </w:t>
            </w:r>
            <w:r w:rsidRPr="00CC3053">
              <w:t>kader met Toekomstige functionaliteit:</w:t>
            </w:r>
            <w:r>
              <w:t xml:space="preserve"> uitwerking van procedurestatussen</w:t>
            </w:r>
          </w:p>
        </w:tc>
      </w:tr>
      <w:tr w:rsidR="000B60D3" w14:paraId="557E33D7" w14:textId="77777777" w:rsidTr="0042535A">
        <w:tc>
          <w:tcPr>
            <w:tcW w:w="566" w:type="pct"/>
          </w:tcPr>
          <w:p w14:paraId="1455762C" w14:textId="24890038" w:rsidR="000B60D3" w:rsidRDefault="00152A7E" w:rsidP="000B60D3">
            <w:r>
              <w:t>1.0.1</w:t>
            </w:r>
          </w:p>
        </w:tc>
        <w:tc>
          <w:tcPr>
            <w:tcW w:w="766" w:type="pct"/>
          </w:tcPr>
          <w:p w14:paraId="2DA33227" w14:textId="076C6E18" w:rsidR="000B60D3" w:rsidRDefault="00595A78" w:rsidP="000B60D3">
            <w:r>
              <w:t>2020-10-30</w:t>
            </w:r>
          </w:p>
        </w:tc>
        <w:tc>
          <w:tcPr>
            <w:tcW w:w="3668" w:type="pct"/>
          </w:tcPr>
          <w:p w14:paraId="2DB2EB27" w14:textId="77777777" w:rsidR="000B60D3" w:rsidRDefault="000B60D3" w:rsidP="000B60D3">
            <w:r>
              <w:t>Paragraaf 7.6 Kennisgeving</w:t>
            </w:r>
          </w:p>
          <w:p w14:paraId="68C7D689" w14:textId="43F40458" w:rsidR="000B60D3" w:rsidRDefault="000B60D3" w:rsidP="000B60D3">
            <w:r>
              <w:t>Paragraaf ingevoegd (en volgende paragraaf vernummerd), n.a.v. introductie van de kennisgeving in STOP 1.0.4 (WELT 114)</w:t>
            </w:r>
          </w:p>
        </w:tc>
      </w:tr>
      <w:tr w:rsidR="00FB70ED" w14:paraId="0310D55D" w14:textId="77777777" w:rsidTr="0042535A">
        <w:tc>
          <w:tcPr>
            <w:tcW w:w="566" w:type="pct"/>
          </w:tcPr>
          <w:p w14:paraId="470F4DF7" w14:textId="3C8EDFF7" w:rsidR="00FB70ED" w:rsidDel="00595A78" w:rsidRDefault="00FB70ED" w:rsidP="000B60D3">
            <w:r>
              <w:lastRenderedPageBreak/>
              <w:t>1.0.1</w:t>
            </w:r>
          </w:p>
        </w:tc>
        <w:tc>
          <w:tcPr>
            <w:tcW w:w="766" w:type="pct"/>
          </w:tcPr>
          <w:p w14:paraId="312ECBB5" w14:textId="24E23B05" w:rsidR="00FB70ED" w:rsidDel="00595A78" w:rsidRDefault="00FB70ED" w:rsidP="000B60D3">
            <w:r>
              <w:t>2020-10-30</w:t>
            </w:r>
          </w:p>
        </w:tc>
        <w:tc>
          <w:tcPr>
            <w:tcW w:w="3668" w:type="pct"/>
          </w:tcPr>
          <w:p w14:paraId="4C3D5A41" w14:textId="77777777" w:rsidR="0063182B" w:rsidRDefault="0063182B" w:rsidP="0063182B">
            <w:r>
              <w:t>Bijlage 2 De relatie tussen artikel 1.2 Omgevingswet en de waardelijst voor thema</w:t>
            </w:r>
          </w:p>
          <w:p w14:paraId="6B49A376" w14:textId="46E722DE" w:rsidR="00FB70ED" w:rsidRDefault="0063182B" w:rsidP="0063182B">
            <w:r>
              <w:t>Bijlage toegevoegd, waarin is aangegeven hoe de waarden van de waardelijst Thema zijn ontleend aan artikel 1.2 Omgevingswet</w:t>
            </w:r>
            <w:r w:rsidR="002B318A">
              <w:t xml:space="preserve"> </w:t>
            </w:r>
            <w:r w:rsidR="002B318A" w:rsidRPr="002B318A">
              <w:t>(n.a.v. WELT-112)</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bookmarkStart w:id="5" w:name="_Toc521341892"/>
    <w:bookmarkEnd w:id="3"/>
    <w:bookmarkEnd w:id="4"/>
    <w:p w14:paraId="5A5BD3AA" w14:textId="1AE2AC5D" w:rsidR="005B22FC" w:rsidRDefault="006B09B8">
      <w:pPr>
        <w:pStyle w:val="Inhopg1"/>
        <w:rPr>
          <w:rFonts w:asciiTheme="minorHAnsi" w:eastAsiaTheme="minorEastAsia" w:hAnsiTheme="minorHAnsi" w:cstheme="minorBidi"/>
          <w:b w:val="0"/>
          <w:noProof/>
          <w:sz w:val="22"/>
          <w:szCs w:val="22"/>
        </w:rPr>
      </w:pPr>
      <w:r>
        <w:rPr>
          <w:b w:val="0"/>
        </w:rPr>
        <w:fldChar w:fldCharType="begin"/>
      </w:r>
      <w:r w:rsidRPr="000A2FA4">
        <w:instrText xml:space="preserve"> TOC \t "Kop 1;Kop 2;Kop 3;Kop 4;Kop 5;Kop 2 bijlage;Kop 3 bijlage" </w:instrText>
      </w:r>
      <w:r>
        <w:rPr>
          <w:b w:val="0"/>
        </w:rPr>
        <w:fldChar w:fldCharType="separate"/>
      </w:r>
      <w:r w:rsidR="005B22FC">
        <w:rPr>
          <w:noProof/>
        </w:rPr>
        <w:t>A</w:t>
      </w:r>
      <w:r w:rsidR="005B22FC">
        <w:rPr>
          <w:rFonts w:asciiTheme="minorHAnsi" w:eastAsiaTheme="minorEastAsia" w:hAnsiTheme="minorHAnsi" w:cstheme="minorBidi"/>
          <w:b w:val="0"/>
          <w:noProof/>
          <w:sz w:val="22"/>
          <w:szCs w:val="22"/>
        </w:rPr>
        <w:tab/>
      </w:r>
      <w:r w:rsidR="005B22FC">
        <w:rPr>
          <w:noProof/>
        </w:rPr>
        <w:t>Uitgangspunten voor de modellering</w:t>
      </w:r>
      <w:r w:rsidR="005B22FC">
        <w:rPr>
          <w:noProof/>
        </w:rPr>
        <w:tab/>
      </w:r>
      <w:r w:rsidR="005B22FC">
        <w:rPr>
          <w:noProof/>
        </w:rPr>
        <w:fldChar w:fldCharType="begin"/>
      </w:r>
      <w:r w:rsidR="005B22FC">
        <w:rPr>
          <w:noProof/>
        </w:rPr>
        <w:instrText xml:space="preserve"> PAGEREF _Toc93475909 \h </w:instrText>
      </w:r>
      <w:r w:rsidR="005B22FC">
        <w:rPr>
          <w:noProof/>
        </w:rPr>
      </w:r>
      <w:r w:rsidR="005B22FC">
        <w:rPr>
          <w:noProof/>
        </w:rPr>
        <w:fldChar w:fldCharType="separate"/>
      </w:r>
      <w:r w:rsidR="005B22FC">
        <w:rPr>
          <w:noProof/>
        </w:rPr>
        <w:t>17</w:t>
      </w:r>
      <w:r w:rsidR="005B22FC">
        <w:rPr>
          <w:noProof/>
        </w:rPr>
        <w:fldChar w:fldCharType="end"/>
      </w:r>
    </w:p>
    <w:p w14:paraId="0FD403AB" w14:textId="3CD46C85" w:rsidR="005B22FC" w:rsidRDefault="005B22FC">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Pr>
          <w:noProof/>
        </w:rPr>
        <w:fldChar w:fldCharType="begin"/>
      </w:r>
      <w:r>
        <w:rPr>
          <w:noProof/>
        </w:rPr>
        <w:instrText xml:space="preserve"> PAGEREF _Toc93475910 \h </w:instrText>
      </w:r>
      <w:r>
        <w:rPr>
          <w:noProof/>
        </w:rPr>
      </w:r>
      <w:r>
        <w:rPr>
          <w:noProof/>
        </w:rPr>
        <w:fldChar w:fldCharType="separate"/>
      </w:r>
      <w:r>
        <w:rPr>
          <w:noProof/>
        </w:rPr>
        <w:t>18</w:t>
      </w:r>
      <w:r>
        <w:rPr>
          <w:noProof/>
        </w:rPr>
        <w:fldChar w:fldCharType="end"/>
      </w:r>
    </w:p>
    <w:p w14:paraId="539D619B" w14:textId="0B39FC63" w:rsidR="005B22FC" w:rsidRDefault="005B22FC">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Pr>
          <w:noProof/>
        </w:rPr>
        <w:fldChar w:fldCharType="begin"/>
      </w:r>
      <w:r>
        <w:rPr>
          <w:noProof/>
        </w:rPr>
        <w:instrText xml:space="preserve"> PAGEREF _Toc93475911 \h </w:instrText>
      </w:r>
      <w:r>
        <w:rPr>
          <w:noProof/>
        </w:rPr>
      </w:r>
      <w:r>
        <w:rPr>
          <w:noProof/>
        </w:rPr>
        <w:fldChar w:fldCharType="separate"/>
      </w:r>
      <w:r>
        <w:rPr>
          <w:noProof/>
        </w:rPr>
        <w:t>18</w:t>
      </w:r>
      <w:r>
        <w:rPr>
          <w:noProof/>
        </w:rPr>
        <w:fldChar w:fldCharType="end"/>
      </w:r>
    </w:p>
    <w:p w14:paraId="57B650C6" w14:textId="69D9771A" w:rsidR="005B22FC" w:rsidRDefault="005B22FC">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Pr>
          <w:noProof/>
        </w:rPr>
        <w:fldChar w:fldCharType="begin"/>
      </w:r>
      <w:r>
        <w:rPr>
          <w:noProof/>
        </w:rPr>
        <w:instrText xml:space="preserve"> PAGEREF _Toc93475912 \h </w:instrText>
      </w:r>
      <w:r>
        <w:rPr>
          <w:noProof/>
        </w:rPr>
      </w:r>
      <w:r>
        <w:rPr>
          <w:noProof/>
        </w:rPr>
        <w:fldChar w:fldCharType="separate"/>
      </w:r>
      <w:r>
        <w:rPr>
          <w:noProof/>
        </w:rPr>
        <w:t>18</w:t>
      </w:r>
      <w:r>
        <w:rPr>
          <w:noProof/>
        </w:rPr>
        <w:fldChar w:fldCharType="end"/>
      </w:r>
    </w:p>
    <w:p w14:paraId="08459120" w14:textId="457B55A9" w:rsidR="005B22FC" w:rsidRDefault="005B22FC">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Pr>
          <w:noProof/>
        </w:rPr>
        <w:fldChar w:fldCharType="begin"/>
      </w:r>
      <w:r>
        <w:rPr>
          <w:noProof/>
        </w:rPr>
        <w:instrText xml:space="preserve"> PAGEREF _Toc93475913 \h </w:instrText>
      </w:r>
      <w:r>
        <w:rPr>
          <w:noProof/>
        </w:rPr>
      </w:r>
      <w:r>
        <w:rPr>
          <w:noProof/>
        </w:rPr>
        <w:fldChar w:fldCharType="separate"/>
      </w:r>
      <w:r>
        <w:rPr>
          <w:noProof/>
        </w:rPr>
        <w:t>18</w:t>
      </w:r>
      <w:r>
        <w:rPr>
          <w:noProof/>
        </w:rPr>
        <w:fldChar w:fldCharType="end"/>
      </w:r>
    </w:p>
    <w:p w14:paraId="6FDD4041" w14:textId="3BD5AB34" w:rsidR="005B22FC" w:rsidRDefault="005B22FC">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Pr>
          <w:noProof/>
        </w:rPr>
        <w:fldChar w:fldCharType="begin"/>
      </w:r>
      <w:r>
        <w:rPr>
          <w:noProof/>
        </w:rPr>
        <w:instrText xml:space="preserve"> PAGEREF _Toc93475914 \h </w:instrText>
      </w:r>
      <w:r>
        <w:rPr>
          <w:noProof/>
        </w:rPr>
      </w:r>
      <w:r>
        <w:rPr>
          <w:noProof/>
        </w:rPr>
        <w:fldChar w:fldCharType="separate"/>
      </w:r>
      <w:r>
        <w:rPr>
          <w:noProof/>
        </w:rPr>
        <w:t>19</w:t>
      </w:r>
      <w:r>
        <w:rPr>
          <w:noProof/>
        </w:rPr>
        <w:fldChar w:fldCharType="end"/>
      </w:r>
    </w:p>
    <w:p w14:paraId="15F6F055" w14:textId="339366C0" w:rsidR="005B22FC" w:rsidRDefault="005B22FC">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_Toc93475915 \h </w:instrText>
      </w:r>
      <w:r>
        <w:rPr>
          <w:noProof/>
        </w:rPr>
      </w:r>
      <w:r>
        <w:rPr>
          <w:noProof/>
        </w:rPr>
        <w:fldChar w:fldCharType="separate"/>
      </w:r>
      <w:r>
        <w:rPr>
          <w:noProof/>
        </w:rPr>
        <w:t>20</w:t>
      </w:r>
      <w:r>
        <w:rPr>
          <w:noProof/>
        </w:rPr>
        <w:fldChar w:fldCharType="end"/>
      </w:r>
    </w:p>
    <w:p w14:paraId="3D6EA3F4" w14:textId="2A43FFA0" w:rsidR="005B22FC" w:rsidRDefault="005B22FC">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het omgevingsplan</w:t>
      </w:r>
      <w:r>
        <w:rPr>
          <w:noProof/>
        </w:rPr>
        <w:tab/>
      </w:r>
      <w:r>
        <w:rPr>
          <w:noProof/>
        </w:rPr>
        <w:fldChar w:fldCharType="begin"/>
      </w:r>
      <w:r>
        <w:rPr>
          <w:noProof/>
        </w:rPr>
        <w:instrText xml:space="preserve"> PAGEREF _Toc93475916 \h </w:instrText>
      </w:r>
      <w:r>
        <w:rPr>
          <w:noProof/>
        </w:rPr>
      </w:r>
      <w:r>
        <w:rPr>
          <w:noProof/>
        </w:rPr>
        <w:fldChar w:fldCharType="separate"/>
      </w:r>
      <w:r>
        <w:rPr>
          <w:noProof/>
        </w:rPr>
        <w:t>22</w:t>
      </w:r>
      <w:r>
        <w:rPr>
          <w:noProof/>
        </w:rPr>
        <w:fldChar w:fldCharType="end"/>
      </w:r>
    </w:p>
    <w:p w14:paraId="58948E86" w14:textId="3922C7B2" w:rsidR="005B22FC" w:rsidRDefault="005B22FC">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Pr>
          <w:noProof/>
        </w:rPr>
        <w:fldChar w:fldCharType="begin"/>
      </w:r>
      <w:r>
        <w:rPr>
          <w:noProof/>
        </w:rPr>
        <w:instrText xml:space="preserve"> PAGEREF _Toc93475917 \h </w:instrText>
      </w:r>
      <w:r>
        <w:rPr>
          <w:noProof/>
        </w:rPr>
      </w:r>
      <w:r>
        <w:rPr>
          <w:noProof/>
        </w:rPr>
        <w:fldChar w:fldCharType="separate"/>
      </w:r>
      <w:r>
        <w:rPr>
          <w:noProof/>
        </w:rPr>
        <w:t>22</w:t>
      </w:r>
      <w:r>
        <w:rPr>
          <w:noProof/>
        </w:rPr>
        <w:fldChar w:fldCharType="end"/>
      </w:r>
    </w:p>
    <w:p w14:paraId="562C7E13" w14:textId="43184A8E" w:rsidR="005B22FC" w:rsidRDefault="005B22FC">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omgevingsplan</w:t>
      </w:r>
      <w:r>
        <w:rPr>
          <w:noProof/>
        </w:rPr>
        <w:tab/>
      </w:r>
      <w:r>
        <w:rPr>
          <w:noProof/>
        </w:rPr>
        <w:fldChar w:fldCharType="begin"/>
      </w:r>
      <w:r>
        <w:rPr>
          <w:noProof/>
        </w:rPr>
        <w:instrText xml:space="preserve"> PAGEREF _Toc93475918 \h </w:instrText>
      </w:r>
      <w:r>
        <w:rPr>
          <w:noProof/>
        </w:rPr>
      </w:r>
      <w:r>
        <w:rPr>
          <w:noProof/>
        </w:rPr>
        <w:fldChar w:fldCharType="separate"/>
      </w:r>
      <w:r>
        <w:rPr>
          <w:noProof/>
        </w:rPr>
        <w:t>22</w:t>
      </w:r>
      <w:r>
        <w:rPr>
          <w:noProof/>
        </w:rPr>
        <w:fldChar w:fldCharType="end"/>
      </w:r>
    </w:p>
    <w:p w14:paraId="03ED7F1D" w14:textId="4E70FD70" w:rsidR="005B22FC" w:rsidRDefault="005B22FC">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het omgevingsplan</w:t>
      </w:r>
      <w:r>
        <w:rPr>
          <w:noProof/>
        </w:rPr>
        <w:tab/>
      </w:r>
      <w:r>
        <w:rPr>
          <w:noProof/>
        </w:rPr>
        <w:fldChar w:fldCharType="begin"/>
      </w:r>
      <w:r>
        <w:rPr>
          <w:noProof/>
        </w:rPr>
        <w:instrText xml:space="preserve"> PAGEREF _Toc93475919 \h </w:instrText>
      </w:r>
      <w:r>
        <w:rPr>
          <w:noProof/>
        </w:rPr>
      </w:r>
      <w:r>
        <w:rPr>
          <w:noProof/>
        </w:rPr>
        <w:fldChar w:fldCharType="separate"/>
      </w:r>
      <w:r>
        <w:rPr>
          <w:noProof/>
        </w:rPr>
        <w:t>25</w:t>
      </w:r>
      <w:r>
        <w:rPr>
          <w:noProof/>
        </w:rPr>
        <w:fldChar w:fldCharType="end"/>
      </w:r>
    </w:p>
    <w:p w14:paraId="493237B4" w14:textId="217DD2C2" w:rsidR="005B22FC" w:rsidRDefault="005B22FC">
      <w:pPr>
        <w:pStyle w:val="Inhopg3"/>
        <w:rPr>
          <w:rFonts w:asciiTheme="minorHAnsi" w:eastAsiaTheme="minorEastAsia" w:hAnsiTheme="minorHAnsi" w:cstheme="minorBidi"/>
          <w:noProof/>
          <w:sz w:val="22"/>
          <w:szCs w:val="22"/>
        </w:rPr>
      </w:pPr>
      <w:r>
        <w:rPr>
          <w:noProof/>
        </w:rPr>
        <w:t>2.4</w:t>
      </w:r>
      <w:r>
        <w:rPr>
          <w:rFonts w:asciiTheme="minorHAnsi" w:eastAsiaTheme="minorEastAsia" w:hAnsiTheme="minorHAnsi" w:cstheme="minorBidi"/>
          <w:noProof/>
          <w:sz w:val="22"/>
          <w:szCs w:val="22"/>
        </w:rPr>
        <w:tab/>
      </w:r>
      <w:r>
        <w:rPr>
          <w:noProof/>
        </w:rPr>
        <w:t>Andere omgevingsdocumenten die het omgevingsplan wijzigen</w:t>
      </w:r>
      <w:r>
        <w:rPr>
          <w:noProof/>
        </w:rPr>
        <w:tab/>
      </w:r>
      <w:r>
        <w:rPr>
          <w:noProof/>
        </w:rPr>
        <w:fldChar w:fldCharType="begin"/>
      </w:r>
      <w:r>
        <w:rPr>
          <w:noProof/>
        </w:rPr>
        <w:instrText xml:space="preserve"> PAGEREF _Toc93475920 \h </w:instrText>
      </w:r>
      <w:r>
        <w:rPr>
          <w:noProof/>
        </w:rPr>
      </w:r>
      <w:r>
        <w:rPr>
          <w:noProof/>
        </w:rPr>
        <w:fldChar w:fldCharType="separate"/>
      </w:r>
      <w:r>
        <w:rPr>
          <w:noProof/>
        </w:rPr>
        <w:t>30</w:t>
      </w:r>
      <w:r>
        <w:rPr>
          <w:noProof/>
        </w:rPr>
        <w:fldChar w:fldCharType="end"/>
      </w:r>
    </w:p>
    <w:p w14:paraId="268FC8C3" w14:textId="1E22CFDF" w:rsidR="005B22FC" w:rsidRDefault="005B22FC">
      <w:pPr>
        <w:pStyle w:val="Inhopg4"/>
        <w:rPr>
          <w:rFonts w:asciiTheme="minorHAnsi" w:eastAsiaTheme="minorEastAsia" w:hAnsiTheme="minorHAnsi" w:cstheme="minorBidi"/>
          <w:noProof/>
          <w:sz w:val="22"/>
          <w:szCs w:val="22"/>
        </w:rPr>
      </w:pPr>
      <w:r>
        <w:rPr>
          <w:noProof/>
        </w:rPr>
        <w:t>2.4.1</w:t>
      </w:r>
      <w:r>
        <w:rPr>
          <w:rFonts w:asciiTheme="minorHAnsi" w:eastAsiaTheme="minorEastAsia" w:hAnsiTheme="minorHAnsi" w:cstheme="minorBidi"/>
          <w:noProof/>
          <w:sz w:val="22"/>
          <w:szCs w:val="22"/>
        </w:rPr>
        <w:tab/>
      </w:r>
      <w:r>
        <w:rPr>
          <w:noProof/>
        </w:rPr>
        <w:t>Voorbereidingsbesluit en reactieve interventie: tijdelijk regelingdeel en meervoudig bronhouderschap</w:t>
      </w:r>
      <w:r>
        <w:rPr>
          <w:noProof/>
        </w:rPr>
        <w:tab/>
      </w:r>
      <w:r>
        <w:rPr>
          <w:noProof/>
        </w:rPr>
        <w:fldChar w:fldCharType="begin"/>
      </w:r>
      <w:r>
        <w:rPr>
          <w:noProof/>
        </w:rPr>
        <w:instrText xml:space="preserve"> PAGEREF _Toc93475921 \h </w:instrText>
      </w:r>
      <w:r>
        <w:rPr>
          <w:noProof/>
        </w:rPr>
      </w:r>
      <w:r>
        <w:rPr>
          <w:noProof/>
        </w:rPr>
        <w:fldChar w:fldCharType="separate"/>
      </w:r>
      <w:r>
        <w:rPr>
          <w:noProof/>
        </w:rPr>
        <w:t>30</w:t>
      </w:r>
      <w:r>
        <w:rPr>
          <w:noProof/>
        </w:rPr>
        <w:fldChar w:fldCharType="end"/>
      </w:r>
    </w:p>
    <w:p w14:paraId="7515A88B" w14:textId="0DA6CD75" w:rsidR="005B22FC" w:rsidRDefault="005B22FC">
      <w:pPr>
        <w:pStyle w:val="Inhopg4"/>
        <w:rPr>
          <w:rFonts w:asciiTheme="minorHAnsi" w:eastAsiaTheme="minorEastAsia" w:hAnsiTheme="minorHAnsi" w:cstheme="minorBidi"/>
          <w:noProof/>
          <w:sz w:val="22"/>
          <w:szCs w:val="22"/>
        </w:rPr>
      </w:pPr>
      <w:r>
        <w:rPr>
          <w:noProof/>
        </w:rPr>
        <w:t>2.4.2</w:t>
      </w:r>
      <w:r>
        <w:rPr>
          <w:rFonts w:asciiTheme="minorHAnsi" w:eastAsiaTheme="minorEastAsia" w:hAnsiTheme="minorHAnsi" w:cstheme="minorBidi"/>
          <w:noProof/>
          <w:sz w:val="22"/>
          <w:szCs w:val="22"/>
        </w:rPr>
        <w:tab/>
      </w:r>
      <w:r>
        <w:rPr>
          <w:noProof/>
        </w:rPr>
        <w:t>Omgevingsvergunning voor omgevingsplanactiviteit</w:t>
      </w:r>
      <w:r>
        <w:rPr>
          <w:noProof/>
        </w:rPr>
        <w:tab/>
      </w:r>
      <w:r>
        <w:rPr>
          <w:noProof/>
        </w:rPr>
        <w:fldChar w:fldCharType="begin"/>
      </w:r>
      <w:r>
        <w:rPr>
          <w:noProof/>
        </w:rPr>
        <w:instrText xml:space="preserve"> PAGEREF _Toc93475922 \h </w:instrText>
      </w:r>
      <w:r>
        <w:rPr>
          <w:noProof/>
        </w:rPr>
      </w:r>
      <w:r>
        <w:rPr>
          <w:noProof/>
        </w:rPr>
        <w:fldChar w:fldCharType="separate"/>
      </w:r>
      <w:r>
        <w:rPr>
          <w:noProof/>
        </w:rPr>
        <w:t>33</w:t>
      </w:r>
      <w:r>
        <w:rPr>
          <w:noProof/>
        </w:rPr>
        <w:fldChar w:fldCharType="end"/>
      </w:r>
    </w:p>
    <w:p w14:paraId="5AEFD62E" w14:textId="72A06E00" w:rsidR="005B22FC" w:rsidRDefault="005B22FC">
      <w:pPr>
        <w:pStyle w:val="Inhopg3"/>
        <w:rPr>
          <w:rFonts w:asciiTheme="minorHAnsi" w:eastAsiaTheme="minorEastAsia" w:hAnsiTheme="minorHAnsi" w:cstheme="minorBidi"/>
          <w:noProof/>
          <w:sz w:val="22"/>
          <w:szCs w:val="22"/>
        </w:rPr>
      </w:pPr>
      <w:r>
        <w:rPr>
          <w:noProof/>
        </w:rPr>
        <w:t>2.5</w:t>
      </w:r>
      <w:r>
        <w:rPr>
          <w:rFonts w:asciiTheme="minorHAnsi" w:eastAsiaTheme="minorEastAsia" w:hAnsiTheme="minorHAnsi" w:cstheme="minorBidi"/>
          <w:noProof/>
          <w:sz w:val="22"/>
          <w:szCs w:val="22"/>
        </w:rPr>
        <w:tab/>
      </w:r>
      <w:r>
        <w:rPr>
          <w:noProof/>
        </w:rPr>
        <w:t>Overgangsrecht en overgangsfase</w:t>
      </w:r>
      <w:r>
        <w:rPr>
          <w:noProof/>
        </w:rPr>
        <w:tab/>
      </w:r>
      <w:r>
        <w:rPr>
          <w:noProof/>
        </w:rPr>
        <w:fldChar w:fldCharType="begin"/>
      </w:r>
      <w:r>
        <w:rPr>
          <w:noProof/>
        </w:rPr>
        <w:instrText xml:space="preserve"> PAGEREF _Toc93475923 \h </w:instrText>
      </w:r>
      <w:r>
        <w:rPr>
          <w:noProof/>
        </w:rPr>
      </w:r>
      <w:r>
        <w:rPr>
          <w:noProof/>
        </w:rPr>
        <w:fldChar w:fldCharType="separate"/>
      </w:r>
      <w:r>
        <w:rPr>
          <w:noProof/>
        </w:rPr>
        <w:t>33</w:t>
      </w:r>
      <w:r>
        <w:rPr>
          <w:noProof/>
        </w:rPr>
        <w:fldChar w:fldCharType="end"/>
      </w:r>
    </w:p>
    <w:p w14:paraId="3DF87BF3" w14:textId="6A890FF8" w:rsidR="005B22FC" w:rsidRDefault="005B22FC">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Pr>
          <w:noProof/>
        </w:rPr>
        <w:fldChar w:fldCharType="begin"/>
      </w:r>
      <w:r>
        <w:rPr>
          <w:noProof/>
        </w:rPr>
        <w:instrText xml:space="preserve"> PAGEREF _Toc93475924 \h </w:instrText>
      </w:r>
      <w:r>
        <w:rPr>
          <w:noProof/>
        </w:rPr>
      </w:r>
      <w:r>
        <w:rPr>
          <w:noProof/>
        </w:rPr>
        <w:fldChar w:fldCharType="separate"/>
      </w:r>
      <w:r>
        <w:rPr>
          <w:noProof/>
        </w:rPr>
        <w:t>35</w:t>
      </w:r>
      <w:r>
        <w:rPr>
          <w:noProof/>
        </w:rPr>
        <w:fldChar w:fldCharType="end"/>
      </w:r>
    </w:p>
    <w:p w14:paraId="00B7FFEF" w14:textId="287B55D2" w:rsidR="005B22FC" w:rsidRDefault="005B22FC">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Pr>
          <w:noProof/>
        </w:rPr>
        <w:fldChar w:fldCharType="begin"/>
      </w:r>
      <w:r>
        <w:rPr>
          <w:noProof/>
        </w:rPr>
        <w:instrText xml:space="preserve"> PAGEREF _Toc93475925 \h </w:instrText>
      </w:r>
      <w:r>
        <w:rPr>
          <w:noProof/>
        </w:rPr>
      </w:r>
      <w:r>
        <w:rPr>
          <w:noProof/>
        </w:rPr>
        <w:fldChar w:fldCharType="separate"/>
      </w:r>
      <w:r>
        <w:rPr>
          <w:noProof/>
        </w:rPr>
        <w:t>35</w:t>
      </w:r>
      <w:r>
        <w:rPr>
          <w:noProof/>
        </w:rPr>
        <w:fldChar w:fldCharType="end"/>
      </w:r>
    </w:p>
    <w:p w14:paraId="2DE22175" w14:textId="21AFC907" w:rsidR="005B22FC" w:rsidRDefault="005B22FC">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Pr>
          <w:noProof/>
        </w:rPr>
        <w:fldChar w:fldCharType="begin"/>
      </w:r>
      <w:r>
        <w:rPr>
          <w:noProof/>
        </w:rPr>
        <w:instrText xml:space="preserve"> PAGEREF _Toc93475926 \h </w:instrText>
      </w:r>
      <w:r>
        <w:rPr>
          <w:noProof/>
        </w:rPr>
      </w:r>
      <w:r>
        <w:rPr>
          <w:noProof/>
        </w:rPr>
        <w:fldChar w:fldCharType="separate"/>
      </w:r>
      <w:r>
        <w:rPr>
          <w:noProof/>
        </w:rPr>
        <w:t>35</w:t>
      </w:r>
      <w:r>
        <w:rPr>
          <w:noProof/>
        </w:rPr>
        <w:fldChar w:fldCharType="end"/>
      </w:r>
    </w:p>
    <w:p w14:paraId="572A50BB" w14:textId="375ECD16" w:rsidR="005B22FC" w:rsidRDefault="005B22FC">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Pr>
          <w:noProof/>
        </w:rPr>
        <w:fldChar w:fldCharType="begin"/>
      </w:r>
      <w:r>
        <w:rPr>
          <w:noProof/>
        </w:rPr>
        <w:instrText xml:space="preserve"> PAGEREF _Toc93475927 \h </w:instrText>
      </w:r>
      <w:r>
        <w:rPr>
          <w:noProof/>
        </w:rPr>
      </w:r>
      <w:r>
        <w:rPr>
          <w:noProof/>
        </w:rPr>
        <w:fldChar w:fldCharType="separate"/>
      </w:r>
      <w:r>
        <w:rPr>
          <w:noProof/>
        </w:rPr>
        <w:t>36</w:t>
      </w:r>
      <w:r>
        <w:rPr>
          <w:noProof/>
        </w:rPr>
        <w:fldChar w:fldCharType="end"/>
      </w:r>
    </w:p>
    <w:p w14:paraId="0D68095D" w14:textId="0894A4E8" w:rsidR="005B22FC" w:rsidRDefault="005B22FC">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Pr>
          <w:noProof/>
        </w:rPr>
        <w:fldChar w:fldCharType="begin"/>
      </w:r>
      <w:r>
        <w:rPr>
          <w:noProof/>
        </w:rPr>
        <w:instrText xml:space="preserve"> PAGEREF _Toc93475928 \h </w:instrText>
      </w:r>
      <w:r>
        <w:rPr>
          <w:noProof/>
        </w:rPr>
      </w:r>
      <w:r>
        <w:rPr>
          <w:noProof/>
        </w:rPr>
        <w:fldChar w:fldCharType="separate"/>
      </w:r>
      <w:r>
        <w:rPr>
          <w:noProof/>
        </w:rPr>
        <w:t>36</w:t>
      </w:r>
      <w:r>
        <w:rPr>
          <w:noProof/>
        </w:rPr>
        <w:fldChar w:fldCharType="end"/>
      </w:r>
    </w:p>
    <w:p w14:paraId="6B3BF479" w14:textId="52621E21" w:rsidR="005B22FC" w:rsidRDefault="005B22FC">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Pr>
          <w:noProof/>
        </w:rPr>
        <w:fldChar w:fldCharType="begin"/>
      </w:r>
      <w:r>
        <w:rPr>
          <w:noProof/>
        </w:rPr>
        <w:instrText xml:space="preserve"> PAGEREF _Toc93475929 \h </w:instrText>
      </w:r>
      <w:r>
        <w:rPr>
          <w:noProof/>
        </w:rPr>
      </w:r>
      <w:r>
        <w:rPr>
          <w:noProof/>
        </w:rPr>
        <w:fldChar w:fldCharType="separate"/>
      </w:r>
      <w:r>
        <w:rPr>
          <w:noProof/>
        </w:rPr>
        <w:t>36</w:t>
      </w:r>
      <w:r>
        <w:rPr>
          <w:noProof/>
        </w:rPr>
        <w:fldChar w:fldCharType="end"/>
      </w:r>
    </w:p>
    <w:p w14:paraId="761EAEEE" w14:textId="2D7EE6FA" w:rsidR="005B22FC" w:rsidRDefault="005B22FC">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Pr>
          <w:noProof/>
        </w:rPr>
        <w:fldChar w:fldCharType="begin"/>
      </w:r>
      <w:r>
        <w:rPr>
          <w:noProof/>
        </w:rPr>
        <w:instrText xml:space="preserve"> PAGEREF _Toc93475930 \h </w:instrText>
      </w:r>
      <w:r>
        <w:rPr>
          <w:noProof/>
        </w:rPr>
      </w:r>
      <w:r>
        <w:rPr>
          <w:noProof/>
        </w:rPr>
        <w:fldChar w:fldCharType="separate"/>
      </w:r>
      <w:r>
        <w:rPr>
          <w:noProof/>
        </w:rPr>
        <w:t>37</w:t>
      </w:r>
      <w:r>
        <w:rPr>
          <w:noProof/>
        </w:rPr>
        <w:fldChar w:fldCharType="end"/>
      </w:r>
    </w:p>
    <w:p w14:paraId="1229CCBC" w14:textId="454688B6" w:rsidR="005B22FC" w:rsidRDefault="005B22FC">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Pr>
          <w:noProof/>
        </w:rPr>
        <w:fldChar w:fldCharType="begin"/>
      </w:r>
      <w:r>
        <w:rPr>
          <w:noProof/>
        </w:rPr>
        <w:instrText xml:space="preserve"> PAGEREF _Toc93475931 \h </w:instrText>
      </w:r>
      <w:r>
        <w:rPr>
          <w:noProof/>
        </w:rPr>
      </w:r>
      <w:r>
        <w:rPr>
          <w:noProof/>
        </w:rPr>
        <w:fldChar w:fldCharType="separate"/>
      </w:r>
      <w:r>
        <w:rPr>
          <w:noProof/>
        </w:rPr>
        <w:t>41</w:t>
      </w:r>
      <w:r>
        <w:rPr>
          <w:noProof/>
        </w:rPr>
        <w:fldChar w:fldCharType="end"/>
      </w:r>
    </w:p>
    <w:p w14:paraId="68A00DE7" w14:textId="0D24C6DD" w:rsidR="005B22FC" w:rsidRDefault="005B22FC">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Pr>
          <w:noProof/>
        </w:rPr>
        <w:fldChar w:fldCharType="begin"/>
      </w:r>
      <w:r>
        <w:rPr>
          <w:noProof/>
        </w:rPr>
        <w:instrText xml:space="preserve"> PAGEREF _Toc93475932 \h </w:instrText>
      </w:r>
      <w:r>
        <w:rPr>
          <w:noProof/>
        </w:rPr>
      </w:r>
      <w:r>
        <w:rPr>
          <w:noProof/>
        </w:rPr>
        <w:fldChar w:fldCharType="separate"/>
      </w:r>
      <w:r>
        <w:rPr>
          <w:noProof/>
        </w:rPr>
        <w:t>41</w:t>
      </w:r>
      <w:r>
        <w:rPr>
          <w:noProof/>
        </w:rPr>
        <w:fldChar w:fldCharType="end"/>
      </w:r>
    </w:p>
    <w:p w14:paraId="5F424D4E" w14:textId="3DBBBF0E" w:rsidR="005B22FC" w:rsidRDefault="005B22FC">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Pr>
          <w:noProof/>
        </w:rPr>
        <w:fldChar w:fldCharType="begin"/>
      </w:r>
      <w:r>
        <w:rPr>
          <w:noProof/>
        </w:rPr>
        <w:instrText xml:space="preserve"> PAGEREF _Toc93475933 \h </w:instrText>
      </w:r>
      <w:r>
        <w:rPr>
          <w:noProof/>
        </w:rPr>
      </w:r>
      <w:r>
        <w:rPr>
          <w:noProof/>
        </w:rPr>
        <w:fldChar w:fldCharType="separate"/>
      </w:r>
      <w:r>
        <w:rPr>
          <w:noProof/>
        </w:rPr>
        <w:t>41</w:t>
      </w:r>
      <w:r>
        <w:rPr>
          <w:noProof/>
        </w:rPr>
        <w:fldChar w:fldCharType="end"/>
      </w:r>
    </w:p>
    <w:p w14:paraId="0D9C82E1" w14:textId="2D38D315" w:rsidR="005B22FC" w:rsidRDefault="005B22FC">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Pr>
          <w:noProof/>
        </w:rPr>
        <w:fldChar w:fldCharType="begin"/>
      </w:r>
      <w:r>
        <w:rPr>
          <w:noProof/>
        </w:rPr>
        <w:instrText xml:space="preserve"> PAGEREF _Toc93475934 \h </w:instrText>
      </w:r>
      <w:r>
        <w:rPr>
          <w:noProof/>
        </w:rPr>
      </w:r>
      <w:r>
        <w:rPr>
          <w:noProof/>
        </w:rPr>
        <w:fldChar w:fldCharType="separate"/>
      </w:r>
      <w:r>
        <w:rPr>
          <w:noProof/>
        </w:rPr>
        <w:t>42</w:t>
      </w:r>
      <w:r>
        <w:rPr>
          <w:noProof/>
        </w:rPr>
        <w:fldChar w:fldCharType="end"/>
      </w:r>
    </w:p>
    <w:p w14:paraId="4855A789" w14:textId="25D5EABB" w:rsidR="005B22FC" w:rsidRDefault="005B22FC">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Pr>
          <w:noProof/>
        </w:rPr>
        <w:fldChar w:fldCharType="begin"/>
      </w:r>
      <w:r>
        <w:rPr>
          <w:noProof/>
        </w:rPr>
        <w:instrText xml:space="preserve"> PAGEREF _Toc93475935 \h </w:instrText>
      </w:r>
      <w:r>
        <w:rPr>
          <w:noProof/>
        </w:rPr>
      </w:r>
      <w:r>
        <w:rPr>
          <w:noProof/>
        </w:rPr>
        <w:fldChar w:fldCharType="separate"/>
      </w:r>
      <w:r>
        <w:rPr>
          <w:noProof/>
        </w:rPr>
        <w:t>42</w:t>
      </w:r>
      <w:r>
        <w:rPr>
          <w:noProof/>
        </w:rPr>
        <w:fldChar w:fldCharType="end"/>
      </w:r>
    </w:p>
    <w:p w14:paraId="19091CA5" w14:textId="78DCD1FF" w:rsidR="005B22FC" w:rsidRDefault="005B22FC">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Pr>
          <w:noProof/>
        </w:rPr>
        <w:fldChar w:fldCharType="begin"/>
      </w:r>
      <w:r>
        <w:rPr>
          <w:noProof/>
        </w:rPr>
        <w:instrText xml:space="preserve"> PAGEREF _Toc93475936 \h </w:instrText>
      </w:r>
      <w:r>
        <w:rPr>
          <w:noProof/>
        </w:rPr>
      </w:r>
      <w:r>
        <w:rPr>
          <w:noProof/>
        </w:rPr>
        <w:fldChar w:fldCharType="separate"/>
      </w:r>
      <w:r>
        <w:rPr>
          <w:noProof/>
        </w:rPr>
        <w:t>42</w:t>
      </w:r>
      <w:r>
        <w:rPr>
          <w:noProof/>
        </w:rPr>
        <w:fldChar w:fldCharType="end"/>
      </w:r>
    </w:p>
    <w:p w14:paraId="0D9CB2AC" w14:textId="03A3DBDE" w:rsidR="005B22FC" w:rsidRDefault="005B22FC">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het omgevingsplan</w:t>
      </w:r>
      <w:r>
        <w:rPr>
          <w:noProof/>
        </w:rPr>
        <w:tab/>
      </w:r>
      <w:r>
        <w:rPr>
          <w:noProof/>
        </w:rPr>
        <w:fldChar w:fldCharType="begin"/>
      </w:r>
      <w:r>
        <w:rPr>
          <w:noProof/>
        </w:rPr>
        <w:instrText xml:space="preserve"> PAGEREF _Toc93475937 \h </w:instrText>
      </w:r>
      <w:r>
        <w:rPr>
          <w:noProof/>
        </w:rPr>
      </w:r>
      <w:r>
        <w:rPr>
          <w:noProof/>
        </w:rPr>
        <w:fldChar w:fldCharType="separate"/>
      </w:r>
      <w:r>
        <w:rPr>
          <w:noProof/>
        </w:rPr>
        <w:t>43</w:t>
      </w:r>
      <w:r>
        <w:rPr>
          <w:noProof/>
        </w:rPr>
        <w:fldChar w:fldCharType="end"/>
      </w:r>
    </w:p>
    <w:p w14:paraId="4F7F23F6" w14:textId="365FD54F" w:rsidR="005B22FC" w:rsidRDefault="005B22FC">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omgevingsplan</w:t>
      </w:r>
      <w:r>
        <w:rPr>
          <w:noProof/>
        </w:rPr>
        <w:tab/>
      </w:r>
      <w:r>
        <w:rPr>
          <w:noProof/>
        </w:rPr>
        <w:fldChar w:fldCharType="begin"/>
      </w:r>
      <w:r>
        <w:rPr>
          <w:noProof/>
        </w:rPr>
        <w:instrText xml:space="preserve"> PAGEREF _Toc93475938 \h </w:instrText>
      </w:r>
      <w:r>
        <w:rPr>
          <w:noProof/>
        </w:rPr>
      </w:r>
      <w:r>
        <w:rPr>
          <w:noProof/>
        </w:rPr>
        <w:fldChar w:fldCharType="separate"/>
      </w:r>
      <w:r>
        <w:rPr>
          <w:noProof/>
        </w:rPr>
        <w:t>44</w:t>
      </w:r>
      <w:r>
        <w:rPr>
          <w:noProof/>
        </w:rPr>
        <w:fldChar w:fldCharType="end"/>
      </w:r>
    </w:p>
    <w:p w14:paraId="5B93660A" w14:textId="5476B0BD" w:rsidR="005B22FC" w:rsidRDefault="005B22FC">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Pr>
          <w:noProof/>
        </w:rPr>
        <w:fldChar w:fldCharType="begin"/>
      </w:r>
      <w:r>
        <w:rPr>
          <w:noProof/>
        </w:rPr>
        <w:instrText xml:space="preserve"> PAGEREF _Toc93475939 \h </w:instrText>
      </w:r>
      <w:r>
        <w:rPr>
          <w:noProof/>
        </w:rPr>
      </w:r>
      <w:r>
        <w:rPr>
          <w:noProof/>
        </w:rPr>
        <w:fldChar w:fldCharType="separate"/>
      </w:r>
      <w:r>
        <w:rPr>
          <w:noProof/>
        </w:rPr>
        <w:t>44</w:t>
      </w:r>
      <w:r>
        <w:rPr>
          <w:noProof/>
        </w:rPr>
        <w:fldChar w:fldCharType="end"/>
      </w:r>
    </w:p>
    <w:p w14:paraId="40BE6706" w14:textId="4D715AB2" w:rsidR="005B22FC" w:rsidRDefault="005B22FC">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_Toc93475940 \h </w:instrText>
      </w:r>
      <w:r>
        <w:rPr>
          <w:noProof/>
        </w:rPr>
      </w:r>
      <w:r>
        <w:rPr>
          <w:noProof/>
        </w:rPr>
        <w:fldChar w:fldCharType="separate"/>
      </w:r>
      <w:r>
        <w:rPr>
          <w:noProof/>
        </w:rPr>
        <w:t>44</w:t>
      </w:r>
      <w:r>
        <w:rPr>
          <w:noProof/>
        </w:rPr>
        <w:fldChar w:fldCharType="end"/>
      </w:r>
    </w:p>
    <w:p w14:paraId="63831F67" w14:textId="1E371CAE" w:rsidR="005B22FC" w:rsidRDefault="005B22FC">
      <w:pPr>
        <w:pStyle w:val="Inhopg5"/>
        <w:rPr>
          <w:rFonts w:asciiTheme="minorHAnsi" w:eastAsiaTheme="minorEastAsia" w:hAnsiTheme="minorHAnsi" w:cstheme="minorBidi"/>
          <w:noProof/>
          <w:sz w:val="22"/>
          <w:szCs w:val="22"/>
        </w:rPr>
      </w:pPr>
      <w:r>
        <w:rPr>
          <w:noProof/>
        </w:rPr>
        <w:t>4.1.1.1</w:t>
      </w:r>
      <w:r>
        <w:rPr>
          <w:rFonts w:asciiTheme="minorHAnsi" w:eastAsiaTheme="minorEastAsia" w:hAnsiTheme="minorHAnsi" w:cstheme="minorBidi"/>
          <w:noProof/>
          <w:sz w:val="22"/>
          <w:szCs w:val="22"/>
        </w:rPr>
        <w:tab/>
      </w:r>
      <w:r>
        <w:rPr>
          <w:noProof/>
        </w:rPr>
        <w:t>Deel één: vaststellingsdocumenten en motivering</w:t>
      </w:r>
      <w:r>
        <w:rPr>
          <w:noProof/>
        </w:rPr>
        <w:tab/>
      </w:r>
      <w:r>
        <w:rPr>
          <w:noProof/>
        </w:rPr>
        <w:fldChar w:fldCharType="begin"/>
      </w:r>
      <w:r>
        <w:rPr>
          <w:noProof/>
        </w:rPr>
        <w:instrText xml:space="preserve"> PAGEREF _Toc93475941 \h </w:instrText>
      </w:r>
      <w:r>
        <w:rPr>
          <w:noProof/>
        </w:rPr>
      </w:r>
      <w:r>
        <w:rPr>
          <w:noProof/>
        </w:rPr>
        <w:fldChar w:fldCharType="separate"/>
      </w:r>
      <w:r>
        <w:rPr>
          <w:noProof/>
        </w:rPr>
        <w:t>44</w:t>
      </w:r>
      <w:r>
        <w:rPr>
          <w:noProof/>
        </w:rPr>
        <w:fldChar w:fldCharType="end"/>
      </w:r>
    </w:p>
    <w:p w14:paraId="3858A489" w14:textId="14878B61" w:rsidR="005B22FC" w:rsidRDefault="005B22FC">
      <w:pPr>
        <w:pStyle w:val="Inhopg5"/>
        <w:rPr>
          <w:rFonts w:asciiTheme="minorHAnsi" w:eastAsiaTheme="minorEastAsia" w:hAnsiTheme="minorHAnsi" w:cstheme="minorBidi"/>
          <w:noProof/>
          <w:sz w:val="22"/>
          <w:szCs w:val="22"/>
        </w:rPr>
      </w:pPr>
      <w:r>
        <w:rPr>
          <w:noProof/>
        </w:rPr>
        <w:t>4.1.1.2</w:t>
      </w:r>
      <w:r>
        <w:rPr>
          <w:rFonts w:asciiTheme="minorHAnsi" w:eastAsiaTheme="minorEastAsia" w:hAnsiTheme="minorHAnsi" w:cstheme="minorBidi"/>
          <w:noProof/>
          <w:sz w:val="22"/>
          <w:szCs w:val="22"/>
        </w:rPr>
        <w:tab/>
      </w:r>
      <w:r>
        <w:rPr>
          <w:noProof/>
        </w:rPr>
        <w:t>Deel twee: regels</w:t>
      </w:r>
      <w:r>
        <w:rPr>
          <w:noProof/>
        </w:rPr>
        <w:tab/>
      </w:r>
      <w:r>
        <w:rPr>
          <w:noProof/>
        </w:rPr>
        <w:fldChar w:fldCharType="begin"/>
      </w:r>
      <w:r>
        <w:rPr>
          <w:noProof/>
        </w:rPr>
        <w:instrText xml:space="preserve"> PAGEREF _Toc93475942 \h </w:instrText>
      </w:r>
      <w:r>
        <w:rPr>
          <w:noProof/>
        </w:rPr>
      </w:r>
      <w:r>
        <w:rPr>
          <w:noProof/>
        </w:rPr>
        <w:fldChar w:fldCharType="separate"/>
      </w:r>
      <w:r>
        <w:rPr>
          <w:noProof/>
        </w:rPr>
        <w:t>44</w:t>
      </w:r>
      <w:r>
        <w:rPr>
          <w:noProof/>
        </w:rPr>
        <w:fldChar w:fldCharType="end"/>
      </w:r>
    </w:p>
    <w:p w14:paraId="3BACE7BF" w14:textId="30B27914" w:rsidR="005B22FC" w:rsidRDefault="005B22FC">
      <w:pPr>
        <w:pStyle w:val="Inhopg5"/>
        <w:rPr>
          <w:rFonts w:asciiTheme="minorHAnsi" w:eastAsiaTheme="minorEastAsia" w:hAnsiTheme="minorHAnsi" w:cstheme="minorBidi"/>
          <w:noProof/>
          <w:sz w:val="22"/>
          <w:szCs w:val="22"/>
        </w:rPr>
      </w:pPr>
      <w:r>
        <w:rPr>
          <w:noProof/>
        </w:rPr>
        <w:t>4.1.1.3</w:t>
      </w:r>
      <w:r>
        <w:rPr>
          <w:rFonts w:asciiTheme="minorHAnsi" w:eastAsiaTheme="minorEastAsia" w:hAnsiTheme="minorHAnsi" w:cstheme="minorBidi"/>
          <w:noProof/>
          <w:sz w:val="22"/>
          <w:szCs w:val="22"/>
        </w:rPr>
        <w:tab/>
      </w:r>
      <w:r>
        <w:rPr>
          <w:noProof/>
        </w:rPr>
        <w:t>Deel drie: artikelsgewijze en algemene toelichting</w:t>
      </w:r>
      <w:r>
        <w:rPr>
          <w:noProof/>
        </w:rPr>
        <w:tab/>
      </w:r>
      <w:r>
        <w:rPr>
          <w:noProof/>
        </w:rPr>
        <w:fldChar w:fldCharType="begin"/>
      </w:r>
      <w:r>
        <w:rPr>
          <w:noProof/>
        </w:rPr>
        <w:instrText xml:space="preserve"> PAGEREF _Toc93475943 \h </w:instrText>
      </w:r>
      <w:r>
        <w:rPr>
          <w:noProof/>
        </w:rPr>
      </w:r>
      <w:r>
        <w:rPr>
          <w:noProof/>
        </w:rPr>
        <w:fldChar w:fldCharType="separate"/>
      </w:r>
      <w:r>
        <w:rPr>
          <w:noProof/>
        </w:rPr>
        <w:t>44</w:t>
      </w:r>
      <w:r>
        <w:rPr>
          <w:noProof/>
        </w:rPr>
        <w:fldChar w:fldCharType="end"/>
      </w:r>
    </w:p>
    <w:p w14:paraId="73436B44" w14:textId="3CA99299" w:rsidR="005B22FC" w:rsidRDefault="005B22FC">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_Toc93475944 \h </w:instrText>
      </w:r>
      <w:r>
        <w:rPr>
          <w:noProof/>
        </w:rPr>
      </w:r>
      <w:r>
        <w:rPr>
          <w:noProof/>
        </w:rPr>
        <w:fldChar w:fldCharType="separate"/>
      </w:r>
      <w:r>
        <w:rPr>
          <w:noProof/>
        </w:rPr>
        <w:t>45</w:t>
      </w:r>
      <w:r>
        <w:rPr>
          <w:noProof/>
        </w:rPr>
        <w:fldChar w:fldCharType="end"/>
      </w:r>
    </w:p>
    <w:p w14:paraId="7C770A95" w14:textId="71D67B49" w:rsidR="005B22FC" w:rsidRDefault="005B22FC">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het omgevingsplan</w:t>
      </w:r>
      <w:r>
        <w:rPr>
          <w:noProof/>
        </w:rPr>
        <w:tab/>
      </w:r>
      <w:r>
        <w:rPr>
          <w:noProof/>
        </w:rPr>
        <w:fldChar w:fldCharType="begin"/>
      </w:r>
      <w:r>
        <w:rPr>
          <w:noProof/>
        </w:rPr>
        <w:instrText xml:space="preserve"> PAGEREF _Toc93475945 \h </w:instrText>
      </w:r>
      <w:r>
        <w:rPr>
          <w:noProof/>
        </w:rPr>
      </w:r>
      <w:r>
        <w:rPr>
          <w:noProof/>
        </w:rPr>
        <w:fldChar w:fldCharType="separate"/>
      </w:r>
      <w:r>
        <w:rPr>
          <w:noProof/>
        </w:rPr>
        <w:t>45</w:t>
      </w:r>
      <w:r>
        <w:rPr>
          <w:noProof/>
        </w:rPr>
        <w:fldChar w:fldCharType="end"/>
      </w:r>
    </w:p>
    <w:p w14:paraId="7DDDF222" w14:textId="400C93FC" w:rsidR="005B22FC" w:rsidRDefault="005B22FC">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het omgevingsplan</w:t>
      </w:r>
      <w:r>
        <w:rPr>
          <w:noProof/>
        </w:rPr>
        <w:tab/>
      </w:r>
      <w:r>
        <w:rPr>
          <w:noProof/>
        </w:rPr>
        <w:fldChar w:fldCharType="begin"/>
      </w:r>
      <w:r>
        <w:rPr>
          <w:noProof/>
        </w:rPr>
        <w:instrText xml:space="preserve"> PAGEREF _Toc93475946 \h </w:instrText>
      </w:r>
      <w:r>
        <w:rPr>
          <w:noProof/>
        </w:rPr>
      </w:r>
      <w:r>
        <w:rPr>
          <w:noProof/>
        </w:rPr>
        <w:fldChar w:fldCharType="separate"/>
      </w:r>
      <w:r>
        <w:rPr>
          <w:noProof/>
        </w:rPr>
        <w:t>46</w:t>
      </w:r>
      <w:r>
        <w:rPr>
          <w:noProof/>
        </w:rPr>
        <w:fldChar w:fldCharType="end"/>
      </w:r>
    </w:p>
    <w:p w14:paraId="469EF3DE" w14:textId="30B6FE5A" w:rsidR="005B22FC" w:rsidRDefault="005B22FC">
      <w:pPr>
        <w:pStyle w:val="Inhopg2"/>
        <w:rPr>
          <w:rFonts w:asciiTheme="minorHAnsi" w:eastAsiaTheme="minorEastAsia" w:hAnsiTheme="minorHAnsi" w:cstheme="minorBidi"/>
          <w:b w:val="0"/>
          <w:noProof/>
          <w:sz w:val="22"/>
          <w:szCs w:val="22"/>
        </w:rPr>
      </w:pPr>
      <w:r>
        <w:rPr>
          <w:noProof/>
        </w:rPr>
        <w:lastRenderedPageBreak/>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Pr>
          <w:noProof/>
        </w:rPr>
        <w:fldChar w:fldCharType="begin"/>
      </w:r>
      <w:r>
        <w:rPr>
          <w:noProof/>
        </w:rPr>
        <w:instrText xml:space="preserve"> PAGEREF _Toc93475947 \h </w:instrText>
      </w:r>
      <w:r>
        <w:rPr>
          <w:noProof/>
        </w:rPr>
      </w:r>
      <w:r>
        <w:rPr>
          <w:noProof/>
        </w:rPr>
        <w:fldChar w:fldCharType="separate"/>
      </w:r>
      <w:r>
        <w:rPr>
          <w:noProof/>
        </w:rPr>
        <w:t>47</w:t>
      </w:r>
      <w:r>
        <w:rPr>
          <w:noProof/>
        </w:rPr>
        <w:fldChar w:fldCharType="end"/>
      </w:r>
    </w:p>
    <w:p w14:paraId="5AFE6CAE" w14:textId="0ACBD038" w:rsidR="005B22FC" w:rsidRDefault="005B22FC">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Pr>
          <w:noProof/>
        </w:rPr>
        <w:fldChar w:fldCharType="begin"/>
      </w:r>
      <w:r>
        <w:rPr>
          <w:noProof/>
        </w:rPr>
        <w:instrText xml:space="preserve"> PAGEREF _Toc93475948 \h </w:instrText>
      </w:r>
      <w:r>
        <w:rPr>
          <w:noProof/>
        </w:rPr>
      </w:r>
      <w:r>
        <w:rPr>
          <w:noProof/>
        </w:rPr>
        <w:fldChar w:fldCharType="separate"/>
      </w:r>
      <w:r>
        <w:rPr>
          <w:noProof/>
        </w:rPr>
        <w:t>47</w:t>
      </w:r>
      <w:r>
        <w:rPr>
          <w:noProof/>
        </w:rPr>
        <w:fldChar w:fldCharType="end"/>
      </w:r>
    </w:p>
    <w:p w14:paraId="6D9C31AA" w14:textId="26C68F10" w:rsidR="005B22FC" w:rsidRDefault="005B22FC">
      <w:pPr>
        <w:pStyle w:val="Inhopg3"/>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Specificatie van de Artikelstructuur</w:t>
      </w:r>
      <w:r>
        <w:rPr>
          <w:noProof/>
        </w:rPr>
        <w:tab/>
      </w:r>
      <w:r>
        <w:rPr>
          <w:noProof/>
        </w:rPr>
        <w:fldChar w:fldCharType="begin"/>
      </w:r>
      <w:r>
        <w:rPr>
          <w:noProof/>
        </w:rPr>
        <w:instrText xml:space="preserve"> PAGEREF _Toc93475949 \h </w:instrText>
      </w:r>
      <w:r>
        <w:rPr>
          <w:noProof/>
        </w:rPr>
      </w:r>
      <w:r>
        <w:rPr>
          <w:noProof/>
        </w:rPr>
        <w:fldChar w:fldCharType="separate"/>
      </w:r>
      <w:r>
        <w:rPr>
          <w:noProof/>
        </w:rPr>
        <w:t>47</w:t>
      </w:r>
      <w:r>
        <w:rPr>
          <w:noProof/>
        </w:rPr>
        <w:fldChar w:fldCharType="end"/>
      </w:r>
    </w:p>
    <w:p w14:paraId="1C2A3A86" w14:textId="1CE3F56F" w:rsidR="005B22FC" w:rsidRDefault="005B22FC">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het omgevingsplan</w:t>
      </w:r>
      <w:r>
        <w:rPr>
          <w:noProof/>
        </w:rPr>
        <w:tab/>
      </w:r>
      <w:r>
        <w:rPr>
          <w:noProof/>
        </w:rPr>
        <w:fldChar w:fldCharType="begin"/>
      </w:r>
      <w:r>
        <w:rPr>
          <w:noProof/>
        </w:rPr>
        <w:instrText xml:space="preserve"> PAGEREF _Toc93475950 \h </w:instrText>
      </w:r>
      <w:r>
        <w:rPr>
          <w:noProof/>
        </w:rPr>
      </w:r>
      <w:r>
        <w:rPr>
          <w:noProof/>
        </w:rPr>
        <w:fldChar w:fldCharType="separate"/>
      </w:r>
      <w:r>
        <w:rPr>
          <w:noProof/>
        </w:rPr>
        <w:t>48</w:t>
      </w:r>
      <w:r>
        <w:rPr>
          <w:noProof/>
        </w:rPr>
        <w:fldChar w:fldCharType="end"/>
      </w:r>
    </w:p>
    <w:p w14:paraId="1B13F296" w14:textId="7CFBDBDF" w:rsidR="005B22FC" w:rsidRDefault="005B22FC">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_Toc93475951 \h </w:instrText>
      </w:r>
      <w:r>
        <w:rPr>
          <w:noProof/>
        </w:rPr>
      </w:r>
      <w:r>
        <w:rPr>
          <w:noProof/>
        </w:rPr>
        <w:fldChar w:fldCharType="separate"/>
      </w:r>
      <w:r>
        <w:rPr>
          <w:noProof/>
        </w:rPr>
        <w:t>48</w:t>
      </w:r>
      <w:r>
        <w:rPr>
          <w:noProof/>
        </w:rPr>
        <w:fldChar w:fldCharType="end"/>
      </w:r>
    </w:p>
    <w:p w14:paraId="674E180A" w14:textId="4A39F2E8" w:rsidR="005B22FC" w:rsidRDefault="005B22FC">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_Toc93475952 \h </w:instrText>
      </w:r>
      <w:r>
        <w:rPr>
          <w:noProof/>
        </w:rPr>
      </w:r>
      <w:r>
        <w:rPr>
          <w:noProof/>
        </w:rPr>
        <w:fldChar w:fldCharType="separate"/>
      </w:r>
      <w:r>
        <w:rPr>
          <w:noProof/>
        </w:rPr>
        <w:t>49</w:t>
      </w:r>
      <w:r>
        <w:rPr>
          <w:noProof/>
        </w:rPr>
        <w:fldChar w:fldCharType="end"/>
      </w:r>
    </w:p>
    <w:p w14:paraId="39FD36A3" w14:textId="56D769C1" w:rsidR="005B22FC" w:rsidRDefault="005B22FC">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het omgevingsplan</w:t>
      </w:r>
      <w:r>
        <w:rPr>
          <w:noProof/>
        </w:rPr>
        <w:tab/>
      </w:r>
      <w:r>
        <w:rPr>
          <w:noProof/>
        </w:rPr>
        <w:fldChar w:fldCharType="begin"/>
      </w:r>
      <w:r>
        <w:rPr>
          <w:noProof/>
        </w:rPr>
        <w:instrText xml:space="preserve"> PAGEREF _Toc93475953 \h </w:instrText>
      </w:r>
      <w:r>
        <w:rPr>
          <w:noProof/>
        </w:rPr>
      </w:r>
      <w:r>
        <w:rPr>
          <w:noProof/>
        </w:rPr>
        <w:fldChar w:fldCharType="separate"/>
      </w:r>
      <w:r>
        <w:rPr>
          <w:noProof/>
        </w:rPr>
        <w:t>51</w:t>
      </w:r>
      <w:r>
        <w:rPr>
          <w:noProof/>
        </w:rPr>
        <w:fldChar w:fldCharType="end"/>
      </w:r>
    </w:p>
    <w:p w14:paraId="4225E07C" w14:textId="5795FD10" w:rsidR="005B22FC" w:rsidRDefault="005B22FC">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_Toc93475954 \h </w:instrText>
      </w:r>
      <w:r>
        <w:rPr>
          <w:noProof/>
        </w:rPr>
      </w:r>
      <w:r>
        <w:rPr>
          <w:noProof/>
        </w:rPr>
        <w:fldChar w:fldCharType="separate"/>
      </w:r>
      <w:r>
        <w:rPr>
          <w:noProof/>
        </w:rPr>
        <w:t>51</w:t>
      </w:r>
      <w:r>
        <w:rPr>
          <w:noProof/>
        </w:rPr>
        <w:fldChar w:fldCharType="end"/>
      </w:r>
    </w:p>
    <w:p w14:paraId="4221C3A6" w14:textId="01FAC300" w:rsidR="005B22FC" w:rsidRDefault="005B22FC">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_Toc93475955 \h </w:instrText>
      </w:r>
      <w:r>
        <w:rPr>
          <w:noProof/>
        </w:rPr>
      </w:r>
      <w:r>
        <w:rPr>
          <w:noProof/>
        </w:rPr>
        <w:fldChar w:fldCharType="separate"/>
      </w:r>
      <w:r>
        <w:rPr>
          <w:noProof/>
        </w:rPr>
        <w:t>53</w:t>
      </w:r>
      <w:r>
        <w:rPr>
          <w:noProof/>
        </w:rPr>
        <w:fldChar w:fldCharType="end"/>
      </w:r>
    </w:p>
    <w:p w14:paraId="245B7F8A" w14:textId="1236BC7F" w:rsidR="005B22FC" w:rsidRDefault="005B22FC">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Pr>
          <w:noProof/>
        </w:rPr>
        <w:fldChar w:fldCharType="begin"/>
      </w:r>
      <w:r>
        <w:rPr>
          <w:noProof/>
        </w:rPr>
        <w:instrText xml:space="preserve"> PAGEREF _Toc93475956 \h </w:instrText>
      </w:r>
      <w:r>
        <w:rPr>
          <w:noProof/>
        </w:rPr>
      </w:r>
      <w:r>
        <w:rPr>
          <w:noProof/>
        </w:rPr>
        <w:fldChar w:fldCharType="separate"/>
      </w:r>
      <w:r>
        <w:rPr>
          <w:noProof/>
        </w:rPr>
        <w:t>55</w:t>
      </w:r>
      <w:r>
        <w:rPr>
          <w:noProof/>
        </w:rPr>
        <w:fldChar w:fldCharType="end"/>
      </w:r>
    </w:p>
    <w:p w14:paraId="65388881" w14:textId="3B8D90A8" w:rsidR="005B22FC" w:rsidRDefault="005B22FC">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_Toc93475957 \h </w:instrText>
      </w:r>
      <w:r>
        <w:rPr>
          <w:noProof/>
        </w:rPr>
      </w:r>
      <w:r>
        <w:rPr>
          <w:noProof/>
        </w:rPr>
        <w:fldChar w:fldCharType="separate"/>
      </w:r>
      <w:r>
        <w:rPr>
          <w:noProof/>
        </w:rPr>
        <w:t>56</w:t>
      </w:r>
      <w:r>
        <w:rPr>
          <w:noProof/>
        </w:rPr>
        <w:fldChar w:fldCharType="end"/>
      </w:r>
    </w:p>
    <w:p w14:paraId="44D99F9E" w14:textId="085D9269" w:rsidR="005B22FC" w:rsidRDefault="005B22FC">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_Toc93475958 \h </w:instrText>
      </w:r>
      <w:r>
        <w:rPr>
          <w:noProof/>
        </w:rPr>
      </w:r>
      <w:r>
        <w:rPr>
          <w:noProof/>
        </w:rPr>
        <w:fldChar w:fldCharType="separate"/>
      </w:r>
      <w:r>
        <w:rPr>
          <w:noProof/>
        </w:rPr>
        <w:t>56</w:t>
      </w:r>
      <w:r>
        <w:rPr>
          <w:noProof/>
        </w:rPr>
        <w:fldChar w:fldCharType="end"/>
      </w:r>
    </w:p>
    <w:p w14:paraId="6BCD59AC" w14:textId="60BD8BF0" w:rsidR="005B22FC" w:rsidRDefault="005B22FC">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Bijlagen bij Besluit en Regeling</w:t>
      </w:r>
      <w:r>
        <w:rPr>
          <w:noProof/>
        </w:rPr>
        <w:tab/>
      </w:r>
      <w:r>
        <w:rPr>
          <w:noProof/>
        </w:rPr>
        <w:fldChar w:fldCharType="begin"/>
      </w:r>
      <w:r>
        <w:rPr>
          <w:noProof/>
        </w:rPr>
        <w:instrText xml:space="preserve"> PAGEREF _Toc93475959 \h </w:instrText>
      </w:r>
      <w:r>
        <w:rPr>
          <w:noProof/>
        </w:rPr>
      </w:r>
      <w:r>
        <w:rPr>
          <w:noProof/>
        </w:rPr>
        <w:fldChar w:fldCharType="separate"/>
      </w:r>
      <w:r>
        <w:rPr>
          <w:noProof/>
        </w:rPr>
        <w:t>58</w:t>
      </w:r>
      <w:r>
        <w:rPr>
          <w:noProof/>
        </w:rPr>
        <w:fldChar w:fldCharType="end"/>
      </w:r>
    </w:p>
    <w:p w14:paraId="3FF5FD31" w14:textId="69D23F6A" w:rsidR="005B22FC" w:rsidRDefault="005B22FC">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Bijlage als onderdeel van de tekst in STOP-XML</w:t>
      </w:r>
      <w:r>
        <w:rPr>
          <w:noProof/>
        </w:rPr>
        <w:tab/>
      </w:r>
      <w:r>
        <w:rPr>
          <w:noProof/>
        </w:rPr>
        <w:fldChar w:fldCharType="begin"/>
      </w:r>
      <w:r>
        <w:rPr>
          <w:noProof/>
        </w:rPr>
        <w:instrText xml:space="preserve"> PAGEREF _Toc93475960 \h </w:instrText>
      </w:r>
      <w:r>
        <w:rPr>
          <w:noProof/>
        </w:rPr>
      </w:r>
      <w:r>
        <w:rPr>
          <w:noProof/>
        </w:rPr>
        <w:fldChar w:fldCharType="separate"/>
      </w:r>
      <w:r>
        <w:rPr>
          <w:noProof/>
        </w:rPr>
        <w:t>58</w:t>
      </w:r>
      <w:r>
        <w:rPr>
          <w:noProof/>
        </w:rPr>
        <w:fldChar w:fldCharType="end"/>
      </w:r>
    </w:p>
    <w:p w14:paraId="5AFF153E" w14:textId="707B83F2" w:rsidR="005B22FC" w:rsidRDefault="005B22FC">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Informatieobject als bijlage</w:t>
      </w:r>
      <w:r>
        <w:rPr>
          <w:noProof/>
        </w:rPr>
        <w:tab/>
      </w:r>
      <w:r>
        <w:rPr>
          <w:noProof/>
        </w:rPr>
        <w:fldChar w:fldCharType="begin"/>
      </w:r>
      <w:r>
        <w:rPr>
          <w:noProof/>
        </w:rPr>
        <w:instrText xml:space="preserve"> PAGEREF _Toc93475961 \h </w:instrText>
      </w:r>
      <w:r>
        <w:rPr>
          <w:noProof/>
        </w:rPr>
      </w:r>
      <w:r>
        <w:rPr>
          <w:noProof/>
        </w:rPr>
        <w:fldChar w:fldCharType="separate"/>
      </w:r>
      <w:r>
        <w:rPr>
          <w:noProof/>
        </w:rPr>
        <w:t>58</w:t>
      </w:r>
      <w:r>
        <w:rPr>
          <w:noProof/>
        </w:rPr>
        <w:fldChar w:fldCharType="end"/>
      </w:r>
    </w:p>
    <w:p w14:paraId="06DEE091" w14:textId="3732CA4F" w:rsidR="005B22FC" w:rsidRDefault="005B22FC">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Standaardindeling omgevingsplan</w:t>
      </w:r>
      <w:r>
        <w:rPr>
          <w:noProof/>
        </w:rPr>
        <w:tab/>
      </w:r>
      <w:r>
        <w:rPr>
          <w:noProof/>
        </w:rPr>
        <w:fldChar w:fldCharType="begin"/>
      </w:r>
      <w:r>
        <w:rPr>
          <w:noProof/>
        </w:rPr>
        <w:instrText xml:space="preserve"> PAGEREF _Toc93475962 \h </w:instrText>
      </w:r>
      <w:r>
        <w:rPr>
          <w:noProof/>
        </w:rPr>
      </w:r>
      <w:r>
        <w:rPr>
          <w:noProof/>
        </w:rPr>
        <w:fldChar w:fldCharType="separate"/>
      </w:r>
      <w:r>
        <w:rPr>
          <w:noProof/>
        </w:rPr>
        <w:t>59</w:t>
      </w:r>
      <w:r>
        <w:rPr>
          <w:noProof/>
        </w:rPr>
        <w:fldChar w:fldCharType="end"/>
      </w:r>
    </w:p>
    <w:p w14:paraId="2F59C383" w14:textId="5074789F" w:rsidR="005B22FC" w:rsidRDefault="005B22FC">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_Toc93475963 \h </w:instrText>
      </w:r>
      <w:r>
        <w:rPr>
          <w:noProof/>
        </w:rPr>
      </w:r>
      <w:r>
        <w:rPr>
          <w:noProof/>
        </w:rPr>
        <w:fldChar w:fldCharType="separate"/>
      </w:r>
      <w:r>
        <w:rPr>
          <w:noProof/>
        </w:rPr>
        <w:t>59</w:t>
      </w:r>
      <w:r>
        <w:rPr>
          <w:noProof/>
        </w:rPr>
        <w:fldChar w:fldCharType="end"/>
      </w:r>
    </w:p>
    <w:p w14:paraId="21AE5235" w14:textId="314288C9" w:rsidR="005B22FC" w:rsidRDefault="005B22FC">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_Toc93475964 \h </w:instrText>
      </w:r>
      <w:r>
        <w:rPr>
          <w:noProof/>
        </w:rPr>
      </w:r>
      <w:r>
        <w:rPr>
          <w:noProof/>
        </w:rPr>
        <w:fldChar w:fldCharType="separate"/>
      </w:r>
      <w:r>
        <w:rPr>
          <w:noProof/>
        </w:rPr>
        <w:t>59</w:t>
      </w:r>
      <w:r>
        <w:rPr>
          <w:noProof/>
        </w:rPr>
        <w:fldChar w:fldCharType="end"/>
      </w:r>
    </w:p>
    <w:p w14:paraId="37947806" w14:textId="4F94C47A" w:rsidR="005B22FC" w:rsidRDefault="005B22FC">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Begripsbepalingen</w:t>
      </w:r>
      <w:r>
        <w:rPr>
          <w:noProof/>
        </w:rPr>
        <w:tab/>
      </w:r>
      <w:r>
        <w:rPr>
          <w:noProof/>
        </w:rPr>
        <w:fldChar w:fldCharType="begin"/>
      </w:r>
      <w:r>
        <w:rPr>
          <w:noProof/>
        </w:rPr>
        <w:instrText xml:space="preserve"> PAGEREF _Toc93475965 \h </w:instrText>
      </w:r>
      <w:r>
        <w:rPr>
          <w:noProof/>
        </w:rPr>
      </w:r>
      <w:r>
        <w:rPr>
          <w:noProof/>
        </w:rPr>
        <w:fldChar w:fldCharType="separate"/>
      </w:r>
      <w:r>
        <w:rPr>
          <w:noProof/>
        </w:rPr>
        <w:t>59</w:t>
      </w:r>
      <w:r>
        <w:rPr>
          <w:noProof/>
        </w:rPr>
        <w:fldChar w:fldCharType="end"/>
      </w:r>
    </w:p>
    <w:p w14:paraId="55CD3D91" w14:textId="2419A567" w:rsidR="005B22FC" w:rsidRDefault="005B22FC">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_Toc93475966 \h </w:instrText>
      </w:r>
      <w:r>
        <w:rPr>
          <w:noProof/>
        </w:rPr>
      </w:r>
      <w:r>
        <w:rPr>
          <w:noProof/>
        </w:rPr>
        <w:fldChar w:fldCharType="separate"/>
      </w:r>
      <w:r>
        <w:rPr>
          <w:noProof/>
        </w:rPr>
        <w:t>59</w:t>
      </w:r>
      <w:r>
        <w:rPr>
          <w:noProof/>
        </w:rPr>
        <w:fldChar w:fldCharType="end"/>
      </w:r>
    </w:p>
    <w:p w14:paraId="3DBFD724" w14:textId="63693A47" w:rsidR="005B22FC" w:rsidRDefault="005B22FC">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_Toc93475967 \h </w:instrText>
      </w:r>
      <w:r>
        <w:rPr>
          <w:noProof/>
        </w:rPr>
      </w:r>
      <w:r>
        <w:rPr>
          <w:noProof/>
        </w:rPr>
        <w:fldChar w:fldCharType="separate"/>
      </w:r>
      <w:r>
        <w:rPr>
          <w:noProof/>
        </w:rPr>
        <w:t>60</w:t>
      </w:r>
      <w:r>
        <w:rPr>
          <w:noProof/>
        </w:rPr>
        <w:fldChar w:fldCharType="end"/>
      </w:r>
    </w:p>
    <w:p w14:paraId="03AD5666" w14:textId="314C3400" w:rsidR="005B22FC" w:rsidRDefault="005B22FC">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Meet- en rekenbepalingen</w:t>
      </w:r>
      <w:r>
        <w:rPr>
          <w:noProof/>
        </w:rPr>
        <w:tab/>
      </w:r>
      <w:r>
        <w:rPr>
          <w:noProof/>
        </w:rPr>
        <w:fldChar w:fldCharType="begin"/>
      </w:r>
      <w:r>
        <w:rPr>
          <w:noProof/>
        </w:rPr>
        <w:instrText xml:space="preserve"> PAGEREF _Toc93475968 \h </w:instrText>
      </w:r>
      <w:r>
        <w:rPr>
          <w:noProof/>
        </w:rPr>
      </w:r>
      <w:r>
        <w:rPr>
          <w:noProof/>
        </w:rPr>
        <w:fldChar w:fldCharType="separate"/>
      </w:r>
      <w:r>
        <w:rPr>
          <w:noProof/>
        </w:rPr>
        <w:t>61</w:t>
      </w:r>
      <w:r>
        <w:rPr>
          <w:noProof/>
        </w:rPr>
        <w:fldChar w:fldCharType="end"/>
      </w:r>
    </w:p>
    <w:p w14:paraId="2BD8441F" w14:textId="3B2A0B3E" w:rsidR="005B22FC" w:rsidRDefault="005B22FC">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_Toc93475969 \h </w:instrText>
      </w:r>
      <w:r>
        <w:rPr>
          <w:noProof/>
        </w:rPr>
      </w:r>
      <w:r>
        <w:rPr>
          <w:noProof/>
        </w:rPr>
        <w:fldChar w:fldCharType="separate"/>
      </w:r>
      <w:r>
        <w:rPr>
          <w:noProof/>
        </w:rPr>
        <w:t>61</w:t>
      </w:r>
      <w:r>
        <w:rPr>
          <w:noProof/>
        </w:rPr>
        <w:fldChar w:fldCharType="end"/>
      </w:r>
    </w:p>
    <w:p w14:paraId="22BA3487" w14:textId="2C8630A7" w:rsidR="005B22FC" w:rsidRDefault="005B22FC">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_Toc93475970 \h </w:instrText>
      </w:r>
      <w:r>
        <w:rPr>
          <w:noProof/>
        </w:rPr>
      </w:r>
      <w:r>
        <w:rPr>
          <w:noProof/>
        </w:rPr>
        <w:fldChar w:fldCharType="separate"/>
      </w:r>
      <w:r>
        <w:rPr>
          <w:noProof/>
        </w:rPr>
        <w:t>61</w:t>
      </w:r>
      <w:r>
        <w:rPr>
          <w:noProof/>
        </w:rPr>
        <w:fldChar w:fldCharType="end"/>
      </w:r>
    </w:p>
    <w:p w14:paraId="5C7DDBA9" w14:textId="2A4F157E" w:rsidR="005B22FC" w:rsidRDefault="005B22FC">
      <w:pPr>
        <w:pStyle w:val="Inhopg3"/>
        <w:rPr>
          <w:rFonts w:asciiTheme="minorHAnsi" w:eastAsiaTheme="minorEastAsia" w:hAnsiTheme="minorHAnsi" w:cstheme="minorBidi"/>
          <w:noProof/>
          <w:sz w:val="22"/>
          <w:szCs w:val="22"/>
        </w:rPr>
      </w:pPr>
      <w:r>
        <w:rPr>
          <w:noProof/>
        </w:rPr>
        <w:t>5.8</w:t>
      </w:r>
      <w:r>
        <w:rPr>
          <w:rFonts w:asciiTheme="minorHAnsi" w:eastAsiaTheme="minorEastAsia" w:hAnsiTheme="minorHAnsi" w:cstheme="minorBidi"/>
          <w:noProof/>
          <w:sz w:val="22"/>
          <w:szCs w:val="22"/>
        </w:rPr>
        <w:tab/>
      </w:r>
      <w:r>
        <w:rPr>
          <w:noProof/>
        </w:rPr>
        <w:t>Verwijzing</w:t>
      </w:r>
      <w:r>
        <w:rPr>
          <w:noProof/>
        </w:rPr>
        <w:tab/>
      </w:r>
      <w:r>
        <w:rPr>
          <w:noProof/>
        </w:rPr>
        <w:fldChar w:fldCharType="begin"/>
      </w:r>
      <w:r>
        <w:rPr>
          <w:noProof/>
        </w:rPr>
        <w:instrText xml:space="preserve"> PAGEREF _Toc93475971 \h </w:instrText>
      </w:r>
      <w:r>
        <w:rPr>
          <w:noProof/>
        </w:rPr>
      </w:r>
      <w:r>
        <w:rPr>
          <w:noProof/>
        </w:rPr>
        <w:fldChar w:fldCharType="separate"/>
      </w:r>
      <w:r>
        <w:rPr>
          <w:noProof/>
        </w:rPr>
        <w:t>62</w:t>
      </w:r>
      <w:r>
        <w:rPr>
          <w:noProof/>
        </w:rPr>
        <w:fldChar w:fldCharType="end"/>
      </w:r>
    </w:p>
    <w:p w14:paraId="6360BA35" w14:textId="2966EAE6" w:rsidR="005B22FC" w:rsidRDefault="005B22FC">
      <w:pPr>
        <w:pStyle w:val="Inhopg4"/>
        <w:rPr>
          <w:rFonts w:asciiTheme="minorHAnsi" w:eastAsiaTheme="minorEastAsia" w:hAnsiTheme="minorHAnsi" w:cstheme="minorBidi"/>
          <w:noProof/>
          <w:sz w:val="22"/>
          <w:szCs w:val="22"/>
        </w:rPr>
      </w:pPr>
      <w:r>
        <w:rPr>
          <w:noProof/>
        </w:rPr>
        <w:t>5.8.1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_Toc93475972 \h </w:instrText>
      </w:r>
      <w:r>
        <w:rPr>
          <w:noProof/>
        </w:rPr>
      </w:r>
      <w:r>
        <w:rPr>
          <w:noProof/>
        </w:rPr>
        <w:fldChar w:fldCharType="separate"/>
      </w:r>
      <w:r>
        <w:rPr>
          <w:noProof/>
        </w:rPr>
        <w:t>62</w:t>
      </w:r>
      <w:r>
        <w:rPr>
          <w:noProof/>
        </w:rPr>
        <w:fldChar w:fldCharType="end"/>
      </w:r>
    </w:p>
    <w:p w14:paraId="10D47EF7" w14:textId="56F05BE0" w:rsidR="005B22FC" w:rsidRDefault="005B22FC">
      <w:pPr>
        <w:pStyle w:val="Inhopg4"/>
        <w:rPr>
          <w:rFonts w:asciiTheme="minorHAnsi" w:eastAsiaTheme="minorEastAsia" w:hAnsiTheme="minorHAnsi" w:cstheme="minorBidi"/>
          <w:noProof/>
          <w:sz w:val="22"/>
          <w:szCs w:val="22"/>
        </w:rPr>
      </w:pPr>
      <w:r>
        <w:rPr>
          <w:noProof/>
        </w:rPr>
        <w:t>5.8.2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_Toc93475973 \h </w:instrText>
      </w:r>
      <w:r>
        <w:rPr>
          <w:noProof/>
        </w:rPr>
      </w:r>
      <w:r>
        <w:rPr>
          <w:noProof/>
        </w:rPr>
        <w:fldChar w:fldCharType="separate"/>
      </w:r>
      <w:r>
        <w:rPr>
          <w:noProof/>
        </w:rPr>
        <w:t>63</w:t>
      </w:r>
      <w:r>
        <w:rPr>
          <w:noProof/>
        </w:rPr>
        <w:fldChar w:fldCharType="end"/>
      </w:r>
    </w:p>
    <w:p w14:paraId="431778EF" w14:textId="3CB2197E" w:rsidR="005B22FC" w:rsidRDefault="005B22FC">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Pr>
          <w:noProof/>
        </w:rPr>
        <w:fldChar w:fldCharType="begin"/>
      </w:r>
      <w:r>
        <w:rPr>
          <w:noProof/>
        </w:rPr>
        <w:instrText xml:space="preserve"> PAGEREF _Toc93475974 \h </w:instrText>
      </w:r>
      <w:r>
        <w:rPr>
          <w:noProof/>
        </w:rPr>
      </w:r>
      <w:r>
        <w:rPr>
          <w:noProof/>
        </w:rPr>
        <w:fldChar w:fldCharType="separate"/>
      </w:r>
      <w:r>
        <w:rPr>
          <w:noProof/>
        </w:rPr>
        <w:t>64</w:t>
      </w:r>
      <w:r>
        <w:rPr>
          <w:noProof/>
        </w:rPr>
        <w:fldChar w:fldCharType="end"/>
      </w:r>
    </w:p>
    <w:p w14:paraId="7687534B" w14:textId="557EBA33" w:rsidR="005B22FC" w:rsidRDefault="005B22FC">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Pr>
          <w:noProof/>
        </w:rPr>
        <w:fldChar w:fldCharType="begin"/>
      </w:r>
      <w:r>
        <w:rPr>
          <w:noProof/>
        </w:rPr>
        <w:instrText xml:space="preserve"> PAGEREF _Toc93475975 \h </w:instrText>
      </w:r>
      <w:r>
        <w:rPr>
          <w:noProof/>
        </w:rPr>
      </w:r>
      <w:r>
        <w:rPr>
          <w:noProof/>
        </w:rPr>
        <w:fldChar w:fldCharType="separate"/>
      </w:r>
      <w:r>
        <w:rPr>
          <w:noProof/>
        </w:rPr>
        <w:t>64</w:t>
      </w:r>
      <w:r>
        <w:rPr>
          <w:noProof/>
        </w:rPr>
        <w:fldChar w:fldCharType="end"/>
      </w:r>
    </w:p>
    <w:p w14:paraId="409368B8" w14:textId="17E406D7" w:rsidR="005B22FC" w:rsidRDefault="005B22FC">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Pr>
          <w:noProof/>
        </w:rPr>
        <w:fldChar w:fldCharType="begin"/>
      </w:r>
      <w:r>
        <w:rPr>
          <w:noProof/>
        </w:rPr>
        <w:instrText xml:space="preserve"> PAGEREF _Toc93475976 \h </w:instrText>
      </w:r>
      <w:r>
        <w:rPr>
          <w:noProof/>
        </w:rPr>
      </w:r>
      <w:r>
        <w:rPr>
          <w:noProof/>
        </w:rPr>
        <w:fldChar w:fldCharType="separate"/>
      </w:r>
      <w:r>
        <w:rPr>
          <w:noProof/>
        </w:rPr>
        <w:t>64</w:t>
      </w:r>
      <w:r>
        <w:rPr>
          <w:noProof/>
        </w:rPr>
        <w:fldChar w:fldCharType="end"/>
      </w:r>
    </w:p>
    <w:p w14:paraId="72253A13" w14:textId="12C01380" w:rsidR="005B22FC" w:rsidRDefault="005B22FC">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Pr>
          <w:noProof/>
        </w:rPr>
        <w:fldChar w:fldCharType="begin"/>
      </w:r>
      <w:r>
        <w:rPr>
          <w:noProof/>
        </w:rPr>
        <w:instrText xml:space="preserve"> PAGEREF _Toc93475977 \h </w:instrText>
      </w:r>
      <w:r>
        <w:rPr>
          <w:noProof/>
        </w:rPr>
      </w:r>
      <w:r>
        <w:rPr>
          <w:noProof/>
        </w:rPr>
        <w:fldChar w:fldCharType="separate"/>
      </w:r>
      <w:r>
        <w:rPr>
          <w:noProof/>
        </w:rPr>
        <w:t>65</w:t>
      </w:r>
      <w:r>
        <w:rPr>
          <w:noProof/>
        </w:rPr>
        <w:fldChar w:fldCharType="end"/>
      </w:r>
    </w:p>
    <w:p w14:paraId="1931E5F0" w14:textId="659B6C53" w:rsidR="005B22FC" w:rsidRDefault="005B22FC">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Pr>
          <w:noProof/>
        </w:rPr>
        <w:fldChar w:fldCharType="begin"/>
      </w:r>
      <w:r>
        <w:rPr>
          <w:noProof/>
        </w:rPr>
        <w:instrText xml:space="preserve"> PAGEREF _Toc93475978 \h </w:instrText>
      </w:r>
      <w:r>
        <w:rPr>
          <w:noProof/>
        </w:rPr>
      </w:r>
      <w:r>
        <w:rPr>
          <w:noProof/>
        </w:rPr>
        <w:fldChar w:fldCharType="separate"/>
      </w:r>
      <w:r>
        <w:rPr>
          <w:noProof/>
        </w:rPr>
        <w:t>65</w:t>
      </w:r>
      <w:r>
        <w:rPr>
          <w:noProof/>
        </w:rPr>
        <w:fldChar w:fldCharType="end"/>
      </w:r>
    </w:p>
    <w:p w14:paraId="2A4EE58E" w14:textId="5C7A977D" w:rsidR="005B22FC" w:rsidRDefault="005B22FC">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Pr>
          <w:noProof/>
        </w:rPr>
        <w:fldChar w:fldCharType="begin"/>
      </w:r>
      <w:r>
        <w:rPr>
          <w:noProof/>
        </w:rPr>
        <w:instrText xml:space="preserve"> PAGEREF _Toc93475979 \h </w:instrText>
      </w:r>
      <w:r>
        <w:rPr>
          <w:noProof/>
        </w:rPr>
      </w:r>
      <w:r>
        <w:rPr>
          <w:noProof/>
        </w:rPr>
        <w:fldChar w:fldCharType="separate"/>
      </w:r>
      <w:r>
        <w:rPr>
          <w:noProof/>
        </w:rPr>
        <w:t>66</w:t>
      </w:r>
      <w:r>
        <w:rPr>
          <w:noProof/>
        </w:rPr>
        <w:fldChar w:fldCharType="end"/>
      </w:r>
    </w:p>
    <w:p w14:paraId="2FC9495C" w14:textId="1E0D0AF4" w:rsidR="005B22FC" w:rsidRDefault="005B22FC">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Pr>
          <w:noProof/>
        </w:rPr>
        <w:fldChar w:fldCharType="begin"/>
      </w:r>
      <w:r>
        <w:rPr>
          <w:noProof/>
        </w:rPr>
        <w:instrText xml:space="preserve"> PAGEREF _Toc93475980 \h </w:instrText>
      </w:r>
      <w:r>
        <w:rPr>
          <w:noProof/>
        </w:rPr>
      </w:r>
      <w:r>
        <w:rPr>
          <w:noProof/>
        </w:rPr>
        <w:fldChar w:fldCharType="separate"/>
      </w:r>
      <w:r>
        <w:rPr>
          <w:noProof/>
        </w:rPr>
        <w:t>67</w:t>
      </w:r>
      <w:r>
        <w:rPr>
          <w:noProof/>
        </w:rPr>
        <w:fldChar w:fldCharType="end"/>
      </w:r>
    </w:p>
    <w:p w14:paraId="581020EB" w14:textId="2204E059" w:rsidR="005B22FC" w:rsidRDefault="005B22FC">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Pr>
          <w:noProof/>
        </w:rPr>
        <w:fldChar w:fldCharType="begin"/>
      </w:r>
      <w:r>
        <w:rPr>
          <w:noProof/>
        </w:rPr>
        <w:instrText xml:space="preserve"> PAGEREF _Toc93475981 \h </w:instrText>
      </w:r>
      <w:r>
        <w:rPr>
          <w:noProof/>
        </w:rPr>
      </w:r>
      <w:r>
        <w:rPr>
          <w:noProof/>
        </w:rPr>
        <w:fldChar w:fldCharType="separate"/>
      </w:r>
      <w:r>
        <w:rPr>
          <w:noProof/>
        </w:rPr>
        <w:t>67</w:t>
      </w:r>
      <w:r>
        <w:rPr>
          <w:noProof/>
        </w:rPr>
        <w:fldChar w:fldCharType="end"/>
      </w:r>
    </w:p>
    <w:p w14:paraId="7DCBB0AF" w14:textId="1DE0AFCC" w:rsidR="005B22FC" w:rsidRDefault="005B22FC">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Vastleggen van Locatie met geografisch informatieobject</w:t>
      </w:r>
      <w:r>
        <w:rPr>
          <w:noProof/>
        </w:rPr>
        <w:tab/>
      </w:r>
      <w:r>
        <w:rPr>
          <w:noProof/>
        </w:rPr>
        <w:fldChar w:fldCharType="begin"/>
      </w:r>
      <w:r>
        <w:rPr>
          <w:noProof/>
        </w:rPr>
        <w:instrText xml:space="preserve"> PAGEREF _Toc93475982 \h </w:instrText>
      </w:r>
      <w:r>
        <w:rPr>
          <w:noProof/>
        </w:rPr>
      </w:r>
      <w:r>
        <w:rPr>
          <w:noProof/>
        </w:rPr>
        <w:fldChar w:fldCharType="separate"/>
      </w:r>
      <w:r>
        <w:rPr>
          <w:noProof/>
        </w:rPr>
        <w:t>69</w:t>
      </w:r>
      <w:r>
        <w:rPr>
          <w:noProof/>
        </w:rPr>
        <w:fldChar w:fldCharType="end"/>
      </w:r>
    </w:p>
    <w:p w14:paraId="0A461733" w14:textId="7262497B" w:rsidR="005B22FC" w:rsidRDefault="005B22FC">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Pr>
          <w:noProof/>
        </w:rPr>
        <w:fldChar w:fldCharType="begin"/>
      </w:r>
      <w:r>
        <w:rPr>
          <w:noProof/>
        </w:rPr>
        <w:instrText xml:space="preserve"> PAGEREF _Toc93475983 \h </w:instrText>
      </w:r>
      <w:r>
        <w:rPr>
          <w:noProof/>
        </w:rPr>
      </w:r>
      <w:r>
        <w:rPr>
          <w:noProof/>
        </w:rPr>
        <w:fldChar w:fldCharType="separate"/>
      </w:r>
      <w:r>
        <w:rPr>
          <w:noProof/>
        </w:rPr>
        <w:t>71</w:t>
      </w:r>
      <w:r>
        <w:rPr>
          <w:noProof/>
        </w:rPr>
        <w:fldChar w:fldCharType="end"/>
      </w:r>
    </w:p>
    <w:p w14:paraId="3DF4A91D" w14:textId="7854880D" w:rsidR="005B22FC" w:rsidRDefault="005B22FC">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het omgevingsplan</w:t>
      </w:r>
      <w:r>
        <w:rPr>
          <w:noProof/>
        </w:rPr>
        <w:tab/>
      </w:r>
      <w:r>
        <w:rPr>
          <w:noProof/>
        </w:rPr>
        <w:fldChar w:fldCharType="begin"/>
      </w:r>
      <w:r>
        <w:rPr>
          <w:noProof/>
        </w:rPr>
        <w:instrText xml:space="preserve"> PAGEREF _Toc93475984 \h </w:instrText>
      </w:r>
      <w:r>
        <w:rPr>
          <w:noProof/>
        </w:rPr>
      </w:r>
      <w:r>
        <w:rPr>
          <w:noProof/>
        </w:rPr>
        <w:fldChar w:fldCharType="separate"/>
      </w:r>
      <w:r>
        <w:rPr>
          <w:noProof/>
        </w:rPr>
        <w:t>71</w:t>
      </w:r>
      <w:r>
        <w:rPr>
          <w:noProof/>
        </w:rPr>
        <w:fldChar w:fldCharType="end"/>
      </w:r>
    </w:p>
    <w:p w14:paraId="6E08901B" w14:textId="1D583043" w:rsidR="005B22FC" w:rsidRDefault="005B22FC">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Pr>
          <w:noProof/>
        </w:rPr>
        <w:fldChar w:fldCharType="begin"/>
      </w:r>
      <w:r>
        <w:rPr>
          <w:noProof/>
        </w:rPr>
        <w:instrText xml:space="preserve"> PAGEREF _Toc93475985 \h </w:instrText>
      </w:r>
      <w:r>
        <w:rPr>
          <w:noProof/>
        </w:rPr>
      </w:r>
      <w:r>
        <w:rPr>
          <w:noProof/>
        </w:rPr>
        <w:fldChar w:fldCharType="separate"/>
      </w:r>
      <w:r>
        <w:rPr>
          <w:noProof/>
        </w:rPr>
        <w:t>73</w:t>
      </w:r>
      <w:r>
        <w:rPr>
          <w:noProof/>
        </w:rPr>
        <w:fldChar w:fldCharType="end"/>
      </w:r>
    </w:p>
    <w:p w14:paraId="598D3C17" w14:textId="790FC23E" w:rsidR="005B22FC" w:rsidRDefault="005B22FC">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Pr>
          <w:noProof/>
        </w:rPr>
        <w:fldChar w:fldCharType="begin"/>
      </w:r>
      <w:r>
        <w:rPr>
          <w:noProof/>
        </w:rPr>
        <w:instrText xml:space="preserve"> PAGEREF _Toc93475986 \h </w:instrText>
      </w:r>
      <w:r>
        <w:rPr>
          <w:noProof/>
        </w:rPr>
      </w:r>
      <w:r>
        <w:rPr>
          <w:noProof/>
        </w:rPr>
        <w:fldChar w:fldCharType="separate"/>
      </w:r>
      <w:r>
        <w:rPr>
          <w:noProof/>
        </w:rPr>
        <w:t>73</w:t>
      </w:r>
      <w:r>
        <w:rPr>
          <w:noProof/>
        </w:rPr>
        <w:fldChar w:fldCharType="end"/>
      </w:r>
    </w:p>
    <w:p w14:paraId="1A4727EF" w14:textId="73CBF611" w:rsidR="005B22FC" w:rsidRDefault="005B22FC">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Pr>
          <w:noProof/>
        </w:rPr>
        <w:fldChar w:fldCharType="begin"/>
      </w:r>
      <w:r>
        <w:rPr>
          <w:noProof/>
        </w:rPr>
        <w:instrText xml:space="preserve"> PAGEREF _Toc93475987 \h </w:instrText>
      </w:r>
      <w:r>
        <w:rPr>
          <w:noProof/>
        </w:rPr>
      </w:r>
      <w:r>
        <w:rPr>
          <w:noProof/>
        </w:rPr>
        <w:fldChar w:fldCharType="separate"/>
      </w:r>
      <w:r>
        <w:rPr>
          <w:noProof/>
        </w:rPr>
        <w:t>75</w:t>
      </w:r>
      <w:r>
        <w:rPr>
          <w:noProof/>
        </w:rPr>
        <w:fldChar w:fldCharType="end"/>
      </w:r>
    </w:p>
    <w:p w14:paraId="36D3ACAE" w14:textId="6AE420FF" w:rsidR="005B22FC" w:rsidRDefault="005B22FC">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_Toc93475988 \h </w:instrText>
      </w:r>
      <w:r>
        <w:rPr>
          <w:noProof/>
        </w:rPr>
      </w:r>
      <w:r>
        <w:rPr>
          <w:noProof/>
        </w:rPr>
        <w:fldChar w:fldCharType="separate"/>
      </w:r>
      <w:r>
        <w:rPr>
          <w:noProof/>
        </w:rPr>
        <w:t>75</w:t>
      </w:r>
      <w:r>
        <w:rPr>
          <w:noProof/>
        </w:rPr>
        <w:fldChar w:fldCharType="end"/>
      </w:r>
    </w:p>
    <w:p w14:paraId="7194532B" w14:textId="67B8C5A4" w:rsidR="005B22FC" w:rsidRDefault="005B22FC">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_Toc93475989 \h </w:instrText>
      </w:r>
      <w:r>
        <w:rPr>
          <w:noProof/>
        </w:rPr>
      </w:r>
      <w:r>
        <w:rPr>
          <w:noProof/>
        </w:rPr>
        <w:fldChar w:fldCharType="separate"/>
      </w:r>
      <w:r>
        <w:rPr>
          <w:noProof/>
        </w:rPr>
        <w:t>75</w:t>
      </w:r>
      <w:r>
        <w:rPr>
          <w:noProof/>
        </w:rPr>
        <w:fldChar w:fldCharType="end"/>
      </w:r>
    </w:p>
    <w:p w14:paraId="62478F28" w14:textId="5E1DE50E" w:rsidR="005B22FC" w:rsidRDefault="005B22FC">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_Toc93475990 \h </w:instrText>
      </w:r>
      <w:r>
        <w:rPr>
          <w:noProof/>
        </w:rPr>
      </w:r>
      <w:r>
        <w:rPr>
          <w:noProof/>
        </w:rPr>
        <w:fldChar w:fldCharType="separate"/>
      </w:r>
      <w:r>
        <w:rPr>
          <w:noProof/>
        </w:rPr>
        <w:t>75</w:t>
      </w:r>
      <w:r>
        <w:rPr>
          <w:noProof/>
        </w:rPr>
        <w:fldChar w:fldCharType="end"/>
      </w:r>
    </w:p>
    <w:p w14:paraId="6E4BD928" w14:textId="12F939B5" w:rsidR="005B22FC" w:rsidRDefault="005B22FC">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_Toc93475991 \h </w:instrText>
      </w:r>
      <w:r>
        <w:rPr>
          <w:noProof/>
        </w:rPr>
      </w:r>
      <w:r>
        <w:rPr>
          <w:noProof/>
        </w:rPr>
        <w:fldChar w:fldCharType="separate"/>
      </w:r>
      <w:r>
        <w:rPr>
          <w:noProof/>
        </w:rPr>
        <w:t>76</w:t>
      </w:r>
      <w:r>
        <w:rPr>
          <w:noProof/>
        </w:rPr>
        <w:fldChar w:fldCharType="end"/>
      </w:r>
    </w:p>
    <w:p w14:paraId="6ED6B563" w14:textId="2A1216FB" w:rsidR="005B22FC" w:rsidRDefault="005B22FC">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_Toc93475992 \h </w:instrText>
      </w:r>
      <w:r>
        <w:rPr>
          <w:noProof/>
        </w:rPr>
      </w:r>
      <w:r>
        <w:rPr>
          <w:noProof/>
        </w:rPr>
        <w:fldChar w:fldCharType="separate"/>
      </w:r>
      <w:r>
        <w:rPr>
          <w:noProof/>
        </w:rPr>
        <w:t>76</w:t>
      </w:r>
      <w:r>
        <w:rPr>
          <w:noProof/>
        </w:rPr>
        <w:fldChar w:fldCharType="end"/>
      </w:r>
    </w:p>
    <w:p w14:paraId="3DF9797F" w14:textId="333E364D" w:rsidR="005B22FC" w:rsidRDefault="005B22FC">
      <w:pPr>
        <w:pStyle w:val="Inhopg4"/>
        <w:rPr>
          <w:rFonts w:asciiTheme="minorHAnsi" w:eastAsiaTheme="minorEastAsia" w:hAnsiTheme="minorHAnsi" w:cstheme="minorBidi"/>
          <w:noProof/>
          <w:sz w:val="22"/>
          <w:szCs w:val="22"/>
        </w:rPr>
      </w:pPr>
      <w:r>
        <w:rPr>
          <w:noProof/>
        </w:rPr>
        <w:lastRenderedPageBreak/>
        <w:t>6.4.3</w:t>
      </w:r>
      <w:r>
        <w:rPr>
          <w:rFonts w:asciiTheme="minorHAnsi" w:eastAsiaTheme="minorEastAsia" w:hAnsiTheme="minorHAnsi" w:cstheme="minorBidi"/>
          <w:noProof/>
          <w:sz w:val="22"/>
          <w:szCs w:val="22"/>
        </w:rPr>
        <w:tab/>
      </w:r>
      <w:r>
        <w:rPr>
          <w:noProof/>
        </w:rPr>
        <w:t>Objecttype Juridische regel</w:t>
      </w:r>
      <w:r>
        <w:rPr>
          <w:noProof/>
        </w:rPr>
        <w:tab/>
      </w:r>
      <w:r>
        <w:rPr>
          <w:noProof/>
        </w:rPr>
        <w:fldChar w:fldCharType="begin"/>
      </w:r>
      <w:r>
        <w:rPr>
          <w:noProof/>
        </w:rPr>
        <w:instrText xml:space="preserve"> PAGEREF _Toc93475993 \h </w:instrText>
      </w:r>
      <w:r>
        <w:rPr>
          <w:noProof/>
        </w:rPr>
      </w:r>
      <w:r>
        <w:rPr>
          <w:noProof/>
        </w:rPr>
        <w:fldChar w:fldCharType="separate"/>
      </w:r>
      <w:r>
        <w:rPr>
          <w:noProof/>
        </w:rPr>
        <w:t>77</w:t>
      </w:r>
      <w:r>
        <w:rPr>
          <w:noProof/>
        </w:rPr>
        <w:fldChar w:fldCharType="end"/>
      </w:r>
    </w:p>
    <w:p w14:paraId="26B6D195" w14:textId="7D4314F6" w:rsidR="005B22FC" w:rsidRDefault="005B22FC">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_Toc93475994 \h </w:instrText>
      </w:r>
      <w:r>
        <w:rPr>
          <w:noProof/>
        </w:rPr>
      </w:r>
      <w:r>
        <w:rPr>
          <w:noProof/>
        </w:rPr>
        <w:fldChar w:fldCharType="separate"/>
      </w:r>
      <w:r>
        <w:rPr>
          <w:noProof/>
        </w:rPr>
        <w:t>77</w:t>
      </w:r>
      <w:r>
        <w:rPr>
          <w:noProof/>
        </w:rPr>
        <w:fldChar w:fldCharType="end"/>
      </w:r>
    </w:p>
    <w:p w14:paraId="4E930FCE" w14:textId="752936F8" w:rsidR="005B22FC" w:rsidRDefault="005B22FC">
      <w:pPr>
        <w:pStyle w:val="Inhopg5"/>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_Toc93475995 \h </w:instrText>
      </w:r>
      <w:r>
        <w:rPr>
          <w:noProof/>
        </w:rPr>
      </w:r>
      <w:r>
        <w:rPr>
          <w:noProof/>
        </w:rPr>
        <w:fldChar w:fldCharType="separate"/>
      </w:r>
      <w:r>
        <w:rPr>
          <w:noProof/>
        </w:rPr>
        <w:t>78</w:t>
      </w:r>
      <w:r>
        <w:rPr>
          <w:noProof/>
        </w:rPr>
        <w:fldChar w:fldCharType="end"/>
      </w:r>
    </w:p>
    <w:p w14:paraId="7AD22108" w14:textId="094B5F12" w:rsidR="005B22FC" w:rsidRDefault="005B22FC">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_Toc93475996 \h </w:instrText>
      </w:r>
      <w:r>
        <w:rPr>
          <w:noProof/>
        </w:rPr>
      </w:r>
      <w:r>
        <w:rPr>
          <w:noProof/>
        </w:rPr>
        <w:fldChar w:fldCharType="separate"/>
      </w:r>
      <w:r>
        <w:rPr>
          <w:noProof/>
        </w:rPr>
        <w:t>78</w:t>
      </w:r>
      <w:r>
        <w:rPr>
          <w:noProof/>
        </w:rPr>
        <w:fldChar w:fldCharType="end"/>
      </w:r>
    </w:p>
    <w:p w14:paraId="6A4A2FE2" w14:textId="09850546" w:rsidR="005B22FC" w:rsidRDefault="005B22FC">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_Toc93475997 \h </w:instrText>
      </w:r>
      <w:r>
        <w:rPr>
          <w:noProof/>
        </w:rPr>
      </w:r>
      <w:r>
        <w:rPr>
          <w:noProof/>
        </w:rPr>
        <w:fldChar w:fldCharType="separate"/>
      </w:r>
      <w:r>
        <w:rPr>
          <w:noProof/>
        </w:rPr>
        <w:t>79</w:t>
      </w:r>
      <w:r>
        <w:rPr>
          <w:noProof/>
        </w:rPr>
        <w:fldChar w:fldCharType="end"/>
      </w:r>
    </w:p>
    <w:p w14:paraId="3B1BD43B" w14:textId="4E52403C" w:rsidR="005B22FC" w:rsidRDefault="005B22FC">
      <w:pPr>
        <w:pStyle w:val="Inhopg5"/>
        <w:rPr>
          <w:rFonts w:asciiTheme="minorHAnsi" w:eastAsiaTheme="minorEastAsia" w:hAnsiTheme="minorHAnsi" w:cstheme="minorBidi"/>
          <w:noProof/>
          <w:sz w:val="22"/>
          <w:szCs w:val="22"/>
        </w:rPr>
      </w:pPr>
      <w:r>
        <w:rPr>
          <w:noProof/>
        </w:rPr>
        <w:t>6.4.3.5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_Toc93475998 \h </w:instrText>
      </w:r>
      <w:r>
        <w:rPr>
          <w:noProof/>
        </w:rPr>
      </w:r>
      <w:r>
        <w:rPr>
          <w:noProof/>
        </w:rPr>
        <w:fldChar w:fldCharType="separate"/>
      </w:r>
      <w:r>
        <w:rPr>
          <w:noProof/>
        </w:rPr>
        <w:t>81</w:t>
      </w:r>
      <w:r>
        <w:rPr>
          <w:noProof/>
        </w:rPr>
        <w:fldChar w:fldCharType="end"/>
      </w:r>
    </w:p>
    <w:p w14:paraId="35A9C130" w14:textId="37A7F2D4" w:rsidR="005B22FC" w:rsidRDefault="005B22FC">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Pr>
          <w:noProof/>
        </w:rPr>
        <w:fldChar w:fldCharType="begin"/>
      </w:r>
      <w:r>
        <w:rPr>
          <w:noProof/>
        </w:rPr>
        <w:instrText xml:space="preserve"> PAGEREF _Toc93475999 \h </w:instrText>
      </w:r>
      <w:r>
        <w:rPr>
          <w:noProof/>
        </w:rPr>
      </w:r>
      <w:r>
        <w:rPr>
          <w:noProof/>
        </w:rPr>
        <w:fldChar w:fldCharType="separate"/>
      </w:r>
      <w:r>
        <w:rPr>
          <w:noProof/>
        </w:rPr>
        <w:t>85</w:t>
      </w:r>
      <w:r>
        <w:rPr>
          <w:noProof/>
        </w:rPr>
        <w:fldChar w:fldCharType="end"/>
      </w:r>
    </w:p>
    <w:p w14:paraId="4C651B8A" w14:textId="44B34A9E" w:rsidR="005B22FC" w:rsidRDefault="005B22FC">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_Toc93476000 \h </w:instrText>
      </w:r>
      <w:r>
        <w:rPr>
          <w:noProof/>
        </w:rPr>
      </w:r>
      <w:r>
        <w:rPr>
          <w:noProof/>
        </w:rPr>
        <w:fldChar w:fldCharType="separate"/>
      </w:r>
      <w:r>
        <w:rPr>
          <w:noProof/>
        </w:rPr>
        <w:t>85</w:t>
      </w:r>
      <w:r>
        <w:rPr>
          <w:noProof/>
        </w:rPr>
        <w:fldChar w:fldCharType="end"/>
      </w:r>
    </w:p>
    <w:p w14:paraId="5DDE5373" w14:textId="6577E7B2" w:rsidR="005B22FC" w:rsidRDefault="005B22FC">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_Toc93476001 \h </w:instrText>
      </w:r>
      <w:r>
        <w:rPr>
          <w:noProof/>
        </w:rPr>
      </w:r>
      <w:r>
        <w:rPr>
          <w:noProof/>
        </w:rPr>
        <w:fldChar w:fldCharType="separate"/>
      </w:r>
      <w:r>
        <w:rPr>
          <w:noProof/>
        </w:rPr>
        <w:t>87</w:t>
      </w:r>
      <w:r>
        <w:rPr>
          <w:noProof/>
        </w:rPr>
        <w:fldChar w:fldCharType="end"/>
      </w:r>
    </w:p>
    <w:p w14:paraId="35344635" w14:textId="128297D0" w:rsidR="005B22FC" w:rsidRDefault="005B22FC">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_Toc93476002 \h </w:instrText>
      </w:r>
      <w:r>
        <w:rPr>
          <w:noProof/>
        </w:rPr>
      </w:r>
      <w:r>
        <w:rPr>
          <w:noProof/>
        </w:rPr>
        <w:fldChar w:fldCharType="separate"/>
      </w:r>
      <w:r>
        <w:rPr>
          <w:noProof/>
        </w:rPr>
        <w:t>87</w:t>
      </w:r>
      <w:r>
        <w:rPr>
          <w:noProof/>
        </w:rPr>
        <w:fldChar w:fldCharType="end"/>
      </w:r>
    </w:p>
    <w:p w14:paraId="31763A85" w14:textId="3412C1E2" w:rsidR="005B22FC" w:rsidRDefault="005B22FC">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_Toc93476003 \h </w:instrText>
      </w:r>
      <w:r>
        <w:rPr>
          <w:noProof/>
        </w:rPr>
      </w:r>
      <w:r>
        <w:rPr>
          <w:noProof/>
        </w:rPr>
        <w:fldChar w:fldCharType="separate"/>
      </w:r>
      <w:r>
        <w:rPr>
          <w:noProof/>
        </w:rPr>
        <w:t>87</w:t>
      </w:r>
      <w:r>
        <w:rPr>
          <w:noProof/>
        </w:rPr>
        <w:fldChar w:fldCharType="end"/>
      </w:r>
    </w:p>
    <w:p w14:paraId="1FAFBCF0" w14:textId="166453D5" w:rsidR="005B22FC" w:rsidRDefault="005B22FC">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_Toc93476004 \h </w:instrText>
      </w:r>
      <w:r>
        <w:rPr>
          <w:noProof/>
        </w:rPr>
      </w:r>
      <w:r>
        <w:rPr>
          <w:noProof/>
        </w:rPr>
        <w:fldChar w:fldCharType="separate"/>
      </w:r>
      <w:r>
        <w:rPr>
          <w:noProof/>
        </w:rPr>
        <w:t>89</w:t>
      </w:r>
      <w:r>
        <w:rPr>
          <w:noProof/>
        </w:rPr>
        <w:fldChar w:fldCharType="end"/>
      </w:r>
    </w:p>
    <w:p w14:paraId="33EFF4A4" w14:textId="13278B76" w:rsidR="005B22FC" w:rsidRDefault="005B22FC">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Pr>
          <w:noProof/>
        </w:rPr>
        <w:fldChar w:fldCharType="begin"/>
      </w:r>
      <w:r>
        <w:rPr>
          <w:noProof/>
        </w:rPr>
        <w:instrText xml:space="preserve"> PAGEREF _Toc93476005 \h </w:instrText>
      </w:r>
      <w:r>
        <w:rPr>
          <w:noProof/>
        </w:rPr>
      </w:r>
      <w:r>
        <w:rPr>
          <w:noProof/>
        </w:rPr>
        <w:fldChar w:fldCharType="separate"/>
      </w:r>
      <w:r>
        <w:rPr>
          <w:noProof/>
        </w:rPr>
        <w:t>91</w:t>
      </w:r>
      <w:r>
        <w:rPr>
          <w:noProof/>
        </w:rPr>
        <w:fldChar w:fldCharType="end"/>
      </w:r>
    </w:p>
    <w:p w14:paraId="17890CED" w14:textId="4D16971F" w:rsidR="005B22FC" w:rsidRDefault="005B22FC">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_Toc93476006 \h </w:instrText>
      </w:r>
      <w:r>
        <w:rPr>
          <w:noProof/>
        </w:rPr>
      </w:r>
      <w:r>
        <w:rPr>
          <w:noProof/>
        </w:rPr>
        <w:fldChar w:fldCharType="separate"/>
      </w:r>
      <w:r>
        <w:rPr>
          <w:noProof/>
        </w:rPr>
        <w:t>91</w:t>
      </w:r>
      <w:r>
        <w:rPr>
          <w:noProof/>
        </w:rPr>
        <w:fldChar w:fldCharType="end"/>
      </w:r>
    </w:p>
    <w:p w14:paraId="7FC18F4D" w14:textId="53078C87" w:rsidR="005B22FC" w:rsidRDefault="005B22FC">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_Toc93476007 \h </w:instrText>
      </w:r>
      <w:r>
        <w:rPr>
          <w:noProof/>
        </w:rPr>
      </w:r>
      <w:r>
        <w:rPr>
          <w:noProof/>
        </w:rPr>
        <w:fldChar w:fldCharType="separate"/>
      </w:r>
      <w:r>
        <w:rPr>
          <w:noProof/>
        </w:rPr>
        <w:t>91</w:t>
      </w:r>
      <w:r>
        <w:rPr>
          <w:noProof/>
        </w:rPr>
        <w:fldChar w:fldCharType="end"/>
      </w:r>
    </w:p>
    <w:p w14:paraId="3FA36772" w14:textId="350BBEF8" w:rsidR="005B22FC" w:rsidRDefault="005B22FC">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_Toc93476008 \h </w:instrText>
      </w:r>
      <w:r>
        <w:rPr>
          <w:noProof/>
        </w:rPr>
      </w:r>
      <w:r>
        <w:rPr>
          <w:noProof/>
        </w:rPr>
        <w:fldChar w:fldCharType="separate"/>
      </w:r>
      <w:r>
        <w:rPr>
          <w:noProof/>
        </w:rPr>
        <w:t>91</w:t>
      </w:r>
      <w:r>
        <w:rPr>
          <w:noProof/>
        </w:rPr>
        <w:fldChar w:fldCharType="end"/>
      </w:r>
    </w:p>
    <w:p w14:paraId="7AC45E98" w14:textId="621F30AB" w:rsidR="005B22FC" w:rsidRDefault="005B22FC">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_Toc93476009 \h </w:instrText>
      </w:r>
      <w:r>
        <w:rPr>
          <w:noProof/>
        </w:rPr>
      </w:r>
      <w:r>
        <w:rPr>
          <w:noProof/>
        </w:rPr>
        <w:fldChar w:fldCharType="separate"/>
      </w:r>
      <w:r>
        <w:rPr>
          <w:noProof/>
        </w:rPr>
        <w:t>91</w:t>
      </w:r>
      <w:r>
        <w:rPr>
          <w:noProof/>
        </w:rPr>
        <w:fldChar w:fldCharType="end"/>
      </w:r>
    </w:p>
    <w:p w14:paraId="5A6DF9C8" w14:textId="585A3EAA" w:rsidR="005B22FC" w:rsidRDefault="005B22FC">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_Toc93476010 \h </w:instrText>
      </w:r>
      <w:r>
        <w:rPr>
          <w:noProof/>
        </w:rPr>
      </w:r>
      <w:r>
        <w:rPr>
          <w:noProof/>
        </w:rPr>
        <w:fldChar w:fldCharType="separate"/>
      </w:r>
      <w:r>
        <w:rPr>
          <w:noProof/>
        </w:rPr>
        <w:t>92</w:t>
      </w:r>
      <w:r>
        <w:rPr>
          <w:noProof/>
        </w:rPr>
        <w:fldChar w:fldCharType="end"/>
      </w:r>
    </w:p>
    <w:p w14:paraId="48146491" w14:textId="622A0613" w:rsidR="005B22FC" w:rsidRDefault="005B22FC">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Pr>
          <w:noProof/>
        </w:rPr>
        <w:fldChar w:fldCharType="begin"/>
      </w:r>
      <w:r>
        <w:rPr>
          <w:noProof/>
        </w:rPr>
        <w:instrText xml:space="preserve"> PAGEREF _Toc93476011 \h </w:instrText>
      </w:r>
      <w:r>
        <w:rPr>
          <w:noProof/>
        </w:rPr>
      </w:r>
      <w:r>
        <w:rPr>
          <w:noProof/>
        </w:rPr>
        <w:fldChar w:fldCharType="separate"/>
      </w:r>
      <w:r>
        <w:rPr>
          <w:noProof/>
        </w:rPr>
        <w:t>92</w:t>
      </w:r>
      <w:r>
        <w:rPr>
          <w:noProof/>
        </w:rPr>
        <w:fldChar w:fldCharType="end"/>
      </w:r>
    </w:p>
    <w:p w14:paraId="5162F2A1" w14:textId="0042126C" w:rsidR="005B22FC" w:rsidRDefault="005B22FC">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_Toc93476012 \h </w:instrText>
      </w:r>
      <w:r>
        <w:rPr>
          <w:noProof/>
        </w:rPr>
      </w:r>
      <w:r>
        <w:rPr>
          <w:noProof/>
        </w:rPr>
        <w:fldChar w:fldCharType="separate"/>
      </w:r>
      <w:r>
        <w:rPr>
          <w:noProof/>
        </w:rPr>
        <w:t>92</w:t>
      </w:r>
      <w:r>
        <w:rPr>
          <w:noProof/>
        </w:rPr>
        <w:fldChar w:fldCharType="end"/>
      </w:r>
    </w:p>
    <w:p w14:paraId="5C02F02A" w14:textId="53B68C13" w:rsidR="005B22FC" w:rsidRDefault="005B22FC">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_Toc93476013 \h </w:instrText>
      </w:r>
      <w:r>
        <w:rPr>
          <w:noProof/>
        </w:rPr>
      </w:r>
      <w:r>
        <w:rPr>
          <w:noProof/>
        </w:rPr>
        <w:fldChar w:fldCharType="separate"/>
      </w:r>
      <w:r>
        <w:rPr>
          <w:noProof/>
        </w:rPr>
        <w:t>93</w:t>
      </w:r>
      <w:r>
        <w:rPr>
          <w:noProof/>
        </w:rPr>
        <w:fldChar w:fldCharType="end"/>
      </w:r>
    </w:p>
    <w:p w14:paraId="77C467C0" w14:textId="6DE3EE96" w:rsidR="005B22FC" w:rsidRDefault="005B22FC">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_Toc93476014 \h </w:instrText>
      </w:r>
      <w:r>
        <w:rPr>
          <w:noProof/>
        </w:rPr>
      </w:r>
      <w:r>
        <w:rPr>
          <w:noProof/>
        </w:rPr>
        <w:fldChar w:fldCharType="separate"/>
      </w:r>
      <w:r>
        <w:rPr>
          <w:noProof/>
        </w:rPr>
        <w:t>93</w:t>
      </w:r>
      <w:r>
        <w:rPr>
          <w:noProof/>
        </w:rPr>
        <w:fldChar w:fldCharType="end"/>
      </w:r>
    </w:p>
    <w:p w14:paraId="44CD318D" w14:textId="60093BF5" w:rsidR="005B22FC" w:rsidRDefault="005B22FC">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_Toc93476015 \h </w:instrText>
      </w:r>
      <w:r>
        <w:rPr>
          <w:noProof/>
        </w:rPr>
      </w:r>
      <w:r>
        <w:rPr>
          <w:noProof/>
        </w:rPr>
        <w:fldChar w:fldCharType="separate"/>
      </w:r>
      <w:r>
        <w:rPr>
          <w:noProof/>
        </w:rPr>
        <w:t>94</w:t>
      </w:r>
      <w:r>
        <w:rPr>
          <w:noProof/>
        </w:rPr>
        <w:fldChar w:fldCharType="end"/>
      </w:r>
    </w:p>
    <w:p w14:paraId="0EF2D15B" w14:textId="4229FF10" w:rsidR="005B22FC" w:rsidRDefault="005B22FC">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_Toc93476016 \h </w:instrText>
      </w:r>
      <w:r>
        <w:rPr>
          <w:noProof/>
        </w:rPr>
      </w:r>
      <w:r>
        <w:rPr>
          <w:noProof/>
        </w:rPr>
        <w:fldChar w:fldCharType="separate"/>
      </w:r>
      <w:r>
        <w:rPr>
          <w:noProof/>
        </w:rPr>
        <w:t>95</w:t>
      </w:r>
      <w:r>
        <w:rPr>
          <w:noProof/>
        </w:rPr>
        <w:fldChar w:fldCharType="end"/>
      </w:r>
    </w:p>
    <w:p w14:paraId="14564F73" w14:textId="7C0E2FE9" w:rsidR="005B22FC" w:rsidRDefault="005B22FC">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Pr>
          <w:noProof/>
        </w:rPr>
        <w:fldChar w:fldCharType="begin"/>
      </w:r>
      <w:r>
        <w:rPr>
          <w:noProof/>
        </w:rPr>
        <w:instrText xml:space="preserve"> PAGEREF _Toc93476017 \h </w:instrText>
      </w:r>
      <w:r>
        <w:rPr>
          <w:noProof/>
        </w:rPr>
      </w:r>
      <w:r>
        <w:rPr>
          <w:noProof/>
        </w:rPr>
        <w:fldChar w:fldCharType="separate"/>
      </w:r>
      <w:r>
        <w:rPr>
          <w:noProof/>
        </w:rPr>
        <w:t>99</w:t>
      </w:r>
      <w:r>
        <w:rPr>
          <w:noProof/>
        </w:rPr>
        <w:fldChar w:fldCharType="end"/>
      </w:r>
    </w:p>
    <w:p w14:paraId="4E32BBE1" w14:textId="1E0D8AB1" w:rsidR="005B22FC" w:rsidRDefault="005B22FC">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_Toc93476018 \h </w:instrText>
      </w:r>
      <w:r>
        <w:rPr>
          <w:noProof/>
        </w:rPr>
      </w:r>
      <w:r>
        <w:rPr>
          <w:noProof/>
        </w:rPr>
        <w:fldChar w:fldCharType="separate"/>
      </w:r>
      <w:r>
        <w:rPr>
          <w:noProof/>
        </w:rPr>
        <w:t>99</w:t>
      </w:r>
      <w:r>
        <w:rPr>
          <w:noProof/>
        </w:rPr>
        <w:fldChar w:fldCharType="end"/>
      </w:r>
    </w:p>
    <w:p w14:paraId="0B5E7D0F" w14:textId="5B9BA9EB" w:rsidR="005B22FC" w:rsidRDefault="005B22FC">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_Toc93476019 \h </w:instrText>
      </w:r>
      <w:r>
        <w:rPr>
          <w:noProof/>
        </w:rPr>
      </w:r>
      <w:r>
        <w:rPr>
          <w:noProof/>
        </w:rPr>
        <w:fldChar w:fldCharType="separate"/>
      </w:r>
      <w:r>
        <w:rPr>
          <w:noProof/>
        </w:rPr>
        <w:t>101</w:t>
      </w:r>
      <w:r>
        <w:rPr>
          <w:noProof/>
        </w:rPr>
        <w:fldChar w:fldCharType="end"/>
      </w:r>
    </w:p>
    <w:p w14:paraId="42F06584" w14:textId="0090AC36" w:rsidR="005B22FC" w:rsidRDefault="005B22FC">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_Toc93476020 \h </w:instrText>
      </w:r>
      <w:r>
        <w:rPr>
          <w:noProof/>
        </w:rPr>
      </w:r>
      <w:r>
        <w:rPr>
          <w:noProof/>
        </w:rPr>
        <w:fldChar w:fldCharType="separate"/>
      </w:r>
      <w:r>
        <w:rPr>
          <w:noProof/>
        </w:rPr>
        <w:t>101</w:t>
      </w:r>
      <w:r>
        <w:rPr>
          <w:noProof/>
        </w:rPr>
        <w:fldChar w:fldCharType="end"/>
      </w:r>
    </w:p>
    <w:p w14:paraId="1B735438" w14:textId="44C9B144" w:rsidR="005B22FC" w:rsidRDefault="005B22FC">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_Toc93476021 \h </w:instrText>
      </w:r>
      <w:r>
        <w:rPr>
          <w:noProof/>
        </w:rPr>
      </w:r>
      <w:r>
        <w:rPr>
          <w:noProof/>
        </w:rPr>
        <w:fldChar w:fldCharType="separate"/>
      </w:r>
      <w:r>
        <w:rPr>
          <w:noProof/>
        </w:rPr>
        <w:t>101</w:t>
      </w:r>
      <w:r>
        <w:rPr>
          <w:noProof/>
        </w:rPr>
        <w:fldChar w:fldCharType="end"/>
      </w:r>
    </w:p>
    <w:p w14:paraId="3272A4F6" w14:textId="32A98C10" w:rsidR="005B22FC" w:rsidRDefault="005B22FC">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_Toc93476022 \h </w:instrText>
      </w:r>
      <w:r>
        <w:rPr>
          <w:noProof/>
        </w:rPr>
      </w:r>
      <w:r>
        <w:rPr>
          <w:noProof/>
        </w:rPr>
        <w:fldChar w:fldCharType="separate"/>
      </w:r>
      <w:r>
        <w:rPr>
          <w:noProof/>
        </w:rPr>
        <w:t>103</w:t>
      </w:r>
      <w:r>
        <w:rPr>
          <w:noProof/>
        </w:rPr>
        <w:fldChar w:fldCharType="end"/>
      </w:r>
    </w:p>
    <w:p w14:paraId="732F492E" w14:textId="1BC4DD2D" w:rsidR="005B22FC" w:rsidRDefault="005B22FC">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Pr>
          <w:noProof/>
        </w:rPr>
        <w:fldChar w:fldCharType="begin"/>
      </w:r>
      <w:r>
        <w:rPr>
          <w:noProof/>
        </w:rPr>
        <w:instrText xml:space="preserve"> PAGEREF _Toc93476023 \h </w:instrText>
      </w:r>
      <w:r>
        <w:rPr>
          <w:noProof/>
        </w:rPr>
      </w:r>
      <w:r>
        <w:rPr>
          <w:noProof/>
        </w:rPr>
        <w:fldChar w:fldCharType="separate"/>
      </w:r>
      <w:r>
        <w:rPr>
          <w:noProof/>
        </w:rPr>
        <w:t>105</w:t>
      </w:r>
      <w:r>
        <w:rPr>
          <w:noProof/>
        </w:rPr>
        <w:fldChar w:fldCharType="end"/>
      </w:r>
    </w:p>
    <w:p w14:paraId="7817656A" w14:textId="4359CA72" w:rsidR="005B22FC" w:rsidRDefault="005B22FC">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_Toc93476024 \h </w:instrText>
      </w:r>
      <w:r>
        <w:rPr>
          <w:noProof/>
        </w:rPr>
      </w:r>
      <w:r>
        <w:rPr>
          <w:noProof/>
        </w:rPr>
        <w:fldChar w:fldCharType="separate"/>
      </w:r>
      <w:r>
        <w:rPr>
          <w:noProof/>
        </w:rPr>
        <w:t>105</w:t>
      </w:r>
      <w:r>
        <w:rPr>
          <w:noProof/>
        </w:rPr>
        <w:fldChar w:fldCharType="end"/>
      </w:r>
    </w:p>
    <w:p w14:paraId="349A8F84" w14:textId="6960C34F" w:rsidR="005B22FC" w:rsidRDefault="005B22FC">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_Toc93476025 \h </w:instrText>
      </w:r>
      <w:r>
        <w:rPr>
          <w:noProof/>
        </w:rPr>
      </w:r>
      <w:r>
        <w:rPr>
          <w:noProof/>
        </w:rPr>
        <w:fldChar w:fldCharType="separate"/>
      </w:r>
      <w:r>
        <w:rPr>
          <w:noProof/>
        </w:rPr>
        <w:t>107</w:t>
      </w:r>
      <w:r>
        <w:rPr>
          <w:noProof/>
        </w:rPr>
        <w:fldChar w:fldCharType="end"/>
      </w:r>
    </w:p>
    <w:p w14:paraId="2880861C" w14:textId="3A7E703A" w:rsidR="005B22FC" w:rsidRDefault="005B22FC">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_Toc93476026 \h </w:instrText>
      </w:r>
      <w:r>
        <w:rPr>
          <w:noProof/>
        </w:rPr>
      </w:r>
      <w:r>
        <w:rPr>
          <w:noProof/>
        </w:rPr>
        <w:fldChar w:fldCharType="separate"/>
      </w:r>
      <w:r>
        <w:rPr>
          <w:noProof/>
        </w:rPr>
        <w:t>107</w:t>
      </w:r>
      <w:r>
        <w:rPr>
          <w:noProof/>
        </w:rPr>
        <w:fldChar w:fldCharType="end"/>
      </w:r>
    </w:p>
    <w:p w14:paraId="65A59AC4" w14:textId="7BE883B0" w:rsidR="005B22FC" w:rsidRDefault="005B22FC">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_Toc93476027 \h </w:instrText>
      </w:r>
      <w:r>
        <w:rPr>
          <w:noProof/>
        </w:rPr>
      </w:r>
      <w:r>
        <w:rPr>
          <w:noProof/>
        </w:rPr>
        <w:fldChar w:fldCharType="separate"/>
      </w:r>
      <w:r>
        <w:rPr>
          <w:noProof/>
        </w:rPr>
        <w:t>108</w:t>
      </w:r>
      <w:r>
        <w:rPr>
          <w:noProof/>
        </w:rPr>
        <w:fldChar w:fldCharType="end"/>
      </w:r>
    </w:p>
    <w:p w14:paraId="1D2F2CB1" w14:textId="221ECD39" w:rsidR="005B22FC" w:rsidRDefault="005B22FC">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_Toc93476028 \h </w:instrText>
      </w:r>
      <w:r>
        <w:rPr>
          <w:noProof/>
        </w:rPr>
      </w:r>
      <w:r>
        <w:rPr>
          <w:noProof/>
        </w:rPr>
        <w:fldChar w:fldCharType="separate"/>
      </w:r>
      <w:r>
        <w:rPr>
          <w:noProof/>
        </w:rPr>
        <w:t>109</w:t>
      </w:r>
      <w:r>
        <w:rPr>
          <w:noProof/>
        </w:rPr>
        <w:fldChar w:fldCharType="end"/>
      </w:r>
    </w:p>
    <w:p w14:paraId="35D253D3" w14:textId="242954DB" w:rsidR="005B22FC" w:rsidRDefault="005B22FC">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Pr>
          <w:noProof/>
        </w:rPr>
        <w:fldChar w:fldCharType="begin"/>
      </w:r>
      <w:r>
        <w:rPr>
          <w:noProof/>
        </w:rPr>
        <w:instrText xml:space="preserve"> PAGEREF _Toc93476029 \h </w:instrText>
      </w:r>
      <w:r>
        <w:rPr>
          <w:noProof/>
        </w:rPr>
      </w:r>
      <w:r>
        <w:rPr>
          <w:noProof/>
        </w:rPr>
        <w:fldChar w:fldCharType="separate"/>
      </w:r>
      <w:r>
        <w:rPr>
          <w:noProof/>
        </w:rPr>
        <w:t>112</w:t>
      </w:r>
      <w:r>
        <w:rPr>
          <w:noProof/>
        </w:rPr>
        <w:fldChar w:fldCharType="end"/>
      </w:r>
    </w:p>
    <w:p w14:paraId="60E6911A" w14:textId="476A1A36" w:rsidR="005B22FC" w:rsidRDefault="005B22FC">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_Toc93476030 \h </w:instrText>
      </w:r>
      <w:r>
        <w:rPr>
          <w:noProof/>
        </w:rPr>
      </w:r>
      <w:r>
        <w:rPr>
          <w:noProof/>
        </w:rPr>
        <w:fldChar w:fldCharType="separate"/>
      </w:r>
      <w:r>
        <w:rPr>
          <w:noProof/>
        </w:rPr>
        <w:t>112</w:t>
      </w:r>
      <w:r>
        <w:rPr>
          <w:noProof/>
        </w:rPr>
        <w:fldChar w:fldCharType="end"/>
      </w:r>
    </w:p>
    <w:p w14:paraId="08598F48" w14:textId="15273103" w:rsidR="005B22FC" w:rsidRDefault="005B22FC">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_Toc93476031 \h </w:instrText>
      </w:r>
      <w:r>
        <w:rPr>
          <w:noProof/>
        </w:rPr>
      </w:r>
      <w:r>
        <w:rPr>
          <w:noProof/>
        </w:rPr>
        <w:fldChar w:fldCharType="separate"/>
      </w:r>
      <w:r>
        <w:rPr>
          <w:noProof/>
        </w:rPr>
        <w:t>113</w:t>
      </w:r>
      <w:r>
        <w:rPr>
          <w:noProof/>
        </w:rPr>
        <w:fldChar w:fldCharType="end"/>
      </w:r>
    </w:p>
    <w:p w14:paraId="6EDA61CB" w14:textId="0B65EF18" w:rsidR="005B22FC" w:rsidRDefault="005B22FC">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_Toc93476032 \h </w:instrText>
      </w:r>
      <w:r>
        <w:rPr>
          <w:noProof/>
        </w:rPr>
      </w:r>
      <w:r>
        <w:rPr>
          <w:noProof/>
        </w:rPr>
        <w:fldChar w:fldCharType="separate"/>
      </w:r>
      <w:r>
        <w:rPr>
          <w:noProof/>
        </w:rPr>
        <w:t>113</w:t>
      </w:r>
      <w:r>
        <w:rPr>
          <w:noProof/>
        </w:rPr>
        <w:fldChar w:fldCharType="end"/>
      </w:r>
    </w:p>
    <w:p w14:paraId="4AE6A221" w14:textId="1A4DC1E4" w:rsidR="005B22FC" w:rsidRDefault="005B22FC">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_Toc93476033 \h </w:instrText>
      </w:r>
      <w:r>
        <w:rPr>
          <w:noProof/>
        </w:rPr>
      </w:r>
      <w:r>
        <w:rPr>
          <w:noProof/>
        </w:rPr>
        <w:fldChar w:fldCharType="separate"/>
      </w:r>
      <w:r>
        <w:rPr>
          <w:noProof/>
        </w:rPr>
        <w:t>114</w:t>
      </w:r>
      <w:r>
        <w:rPr>
          <w:noProof/>
        </w:rPr>
        <w:fldChar w:fldCharType="end"/>
      </w:r>
    </w:p>
    <w:p w14:paraId="0CE6AFB9" w14:textId="3FD58DD4" w:rsidR="005B22FC" w:rsidRDefault="005B22FC">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_Toc93476034 \h </w:instrText>
      </w:r>
      <w:r>
        <w:rPr>
          <w:noProof/>
        </w:rPr>
      </w:r>
      <w:r>
        <w:rPr>
          <w:noProof/>
        </w:rPr>
        <w:fldChar w:fldCharType="separate"/>
      </w:r>
      <w:r>
        <w:rPr>
          <w:noProof/>
        </w:rPr>
        <w:t>115</w:t>
      </w:r>
      <w:r>
        <w:rPr>
          <w:noProof/>
        </w:rPr>
        <w:fldChar w:fldCharType="end"/>
      </w:r>
    </w:p>
    <w:p w14:paraId="08EFF69F" w14:textId="1C93777E" w:rsidR="005B22FC" w:rsidRDefault="005B22FC">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Pr>
          <w:noProof/>
        </w:rPr>
        <w:fldChar w:fldCharType="begin"/>
      </w:r>
      <w:r>
        <w:rPr>
          <w:noProof/>
        </w:rPr>
        <w:instrText xml:space="preserve"> PAGEREF _Toc93476035 \h </w:instrText>
      </w:r>
      <w:r>
        <w:rPr>
          <w:noProof/>
        </w:rPr>
      </w:r>
      <w:r>
        <w:rPr>
          <w:noProof/>
        </w:rPr>
        <w:fldChar w:fldCharType="separate"/>
      </w:r>
      <w:r>
        <w:rPr>
          <w:noProof/>
        </w:rPr>
        <w:t>116</w:t>
      </w:r>
      <w:r>
        <w:rPr>
          <w:noProof/>
        </w:rPr>
        <w:fldChar w:fldCharType="end"/>
      </w:r>
    </w:p>
    <w:p w14:paraId="78D4DDE4" w14:textId="63A99F4F" w:rsidR="005B22FC" w:rsidRDefault="005B22FC">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_Toc93476036 \h </w:instrText>
      </w:r>
      <w:r>
        <w:rPr>
          <w:noProof/>
        </w:rPr>
      </w:r>
      <w:r>
        <w:rPr>
          <w:noProof/>
        </w:rPr>
        <w:fldChar w:fldCharType="separate"/>
      </w:r>
      <w:r>
        <w:rPr>
          <w:noProof/>
        </w:rPr>
        <w:t>116</w:t>
      </w:r>
      <w:r>
        <w:rPr>
          <w:noProof/>
        </w:rPr>
        <w:fldChar w:fldCharType="end"/>
      </w:r>
    </w:p>
    <w:p w14:paraId="19517382" w14:textId="4A2A4234" w:rsidR="005B22FC" w:rsidRDefault="005B22FC">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_Toc93476037 \h </w:instrText>
      </w:r>
      <w:r>
        <w:rPr>
          <w:noProof/>
        </w:rPr>
      </w:r>
      <w:r>
        <w:rPr>
          <w:noProof/>
        </w:rPr>
        <w:fldChar w:fldCharType="separate"/>
      </w:r>
      <w:r>
        <w:rPr>
          <w:noProof/>
        </w:rPr>
        <w:t>117</w:t>
      </w:r>
      <w:r>
        <w:rPr>
          <w:noProof/>
        </w:rPr>
        <w:fldChar w:fldCharType="end"/>
      </w:r>
    </w:p>
    <w:p w14:paraId="64C9097B" w14:textId="0C637A60" w:rsidR="005B22FC" w:rsidRDefault="005B22FC">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_Toc93476038 \h </w:instrText>
      </w:r>
      <w:r>
        <w:rPr>
          <w:noProof/>
        </w:rPr>
      </w:r>
      <w:r>
        <w:rPr>
          <w:noProof/>
        </w:rPr>
        <w:fldChar w:fldCharType="separate"/>
      </w:r>
      <w:r>
        <w:rPr>
          <w:noProof/>
        </w:rPr>
        <w:t>117</w:t>
      </w:r>
      <w:r>
        <w:rPr>
          <w:noProof/>
        </w:rPr>
        <w:fldChar w:fldCharType="end"/>
      </w:r>
    </w:p>
    <w:p w14:paraId="0F7DA9EC" w14:textId="417F04D8" w:rsidR="005B22FC" w:rsidRDefault="005B22FC">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_Toc93476039 \h </w:instrText>
      </w:r>
      <w:r>
        <w:rPr>
          <w:noProof/>
        </w:rPr>
      </w:r>
      <w:r>
        <w:rPr>
          <w:noProof/>
        </w:rPr>
        <w:fldChar w:fldCharType="separate"/>
      </w:r>
      <w:r>
        <w:rPr>
          <w:noProof/>
        </w:rPr>
        <w:t>117</w:t>
      </w:r>
      <w:r>
        <w:rPr>
          <w:noProof/>
        </w:rPr>
        <w:fldChar w:fldCharType="end"/>
      </w:r>
    </w:p>
    <w:p w14:paraId="62EC8E56" w14:textId="37F0116D" w:rsidR="005B22FC" w:rsidRDefault="005B22FC">
      <w:pPr>
        <w:pStyle w:val="Inhopg5"/>
        <w:rPr>
          <w:rFonts w:asciiTheme="minorHAnsi" w:eastAsiaTheme="minorEastAsia" w:hAnsiTheme="minorHAnsi" w:cstheme="minorBidi"/>
          <w:noProof/>
          <w:sz w:val="22"/>
          <w:szCs w:val="22"/>
        </w:rPr>
      </w:pPr>
      <w:r>
        <w:rPr>
          <w:noProof/>
        </w:rPr>
        <w:lastRenderedPageBreak/>
        <w:t>6.4.10.5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_Toc93476040 \h </w:instrText>
      </w:r>
      <w:r>
        <w:rPr>
          <w:noProof/>
        </w:rPr>
      </w:r>
      <w:r>
        <w:rPr>
          <w:noProof/>
        </w:rPr>
        <w:fldChar w:fldCharType="separate"/>
      </w:r>
      <w:r>
        <w:rPr>
          <w:noProof/>
        </w:rPr>
        <w:t>117</w:t>
      </w:r>
      <w:r>
        <w:rPr>
          <w:noProof/>
        </w:rPr>
        <w:fldChar w:fldCharType="end"/>
      </w:r>
    </w:p>
    <w:p w14:paraId="281D5DA6" w14:textId="086EA955" w:rsidR="005B22FC" w:rsidRDefault="005B22FC">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Pr>
          <w:noProof/>
        </w:rPr>
        <w:fldChar w:fldCharType="begin"/>
      </w:r>
      <w:r>
        <w:rPr>
          <w:noProof/>
        </w:rPr>
        <w:instrText xml:space="preserve"> PAGEREF _Toc93476041 \h </w:instrText>
      </w:r>
      <w:r>
        <w:rPr>
          <w:noProof/>
        </w:rPr>
      </w:r>
      <w:r>
        <w:rPr>
          <w:noProof/>
        </w:rPr>
        <w:fldChar w:fldCharType="separate"/>
      </w:r>
      <w:r>
        <w:rPr>
          <w:noProof/>
        </w:rPr>
        <w:t>118</w:t>
      </w:r>
      <w:r>
        <w:rPr>
          <w:noProof/>
        </w:rPr>
        <w:fldChar w:fldCharType="end"/>
      </w:r>
    </w:p>
    <w:p w14:paraId="099E6C12" w14:textId="782D7DF0" w:rsidR="005B22FC" w:rsidRDefault="005B22FC">
      <w:pPr>
        <w:pStyle w:val="Inhopg5"/>
        <w:rPr>
          <w:rFonts w:asciiTheme="minorHAnsi" w:eastAsiaTheme="minorEastAsia" w:hAnsiTheme="minorHAnsi" w:cstheme="minorBidi"/>
          <w:noProof/>
          <w:sz w:val="22"/>
          <w:szCs w:val="22"/>
        </w:rPr>
      </w:pPr>
      <w:r>
        <w:rPr>
          <w:noProof/>
        </w:rPr>
        <w:t>6.4.11.1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_Toc93476042 \h </w:instrText>
      </w:r>
      <w:r>
        <w:rPr>
          <w:noProof/>
        </w:rPr>
      </w:r>
      <w:r>
        <w:rPr>
          <w:noProof/>
        </w:rPr>
        <w:fldChar w:fldCharType="separate"/>
      </w:r>
      <w:r>
        <w:rPr>
          <w:noProof/>
        </w:rPr>
        <w:t>118</w:t>
      </w:r>
      <w:r>
        <w:rPr>
          <w:noProof/>
        </w:rPr>
        <w:fldChar w:fldCharType="end"/>
      </w:r>
    </w:p>
    <w:p w14:paraId="1DA49BF3" w14:textId="357B7642" w:rsidR="005B22FC" w:rsidRDefault="005B22FC">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_Toc93476043 \h </w:instrText>
      </w:r>
      <w:r>
        <w:rPr>
          <w:noProof/>
        </w:rPr>
      </w:r>
      <w:r>
        <w:rPr>
          <w:noProof/>
        </w:rPr>
        <w:fldChar w:fldCharType="separate"/>
      </w:r>
      <w:r>
        <w:rPr>
          <w:noProof/>
        </w:rPr>
        <w:t>119</w:t>
      </w:r>
      <w:r>
        <w:rPr>
          <w:noProof/>
        </w:rPr>
        <w:fldChar w:fldCharType="end"/>
      </w:r>
    </w:p>
    <w:p w14:paraId="4EFF6F9A" w14:textId="75F492B8" w:rsidR="005B22FC" w:rsidRDefault="005B22FC">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_Toc93476044 \h </w:instrText>
      </w:r>
      <w:r>
        <w:rPr>
          <w:noProof/>
        </w:rPr>
      </w:r>
      <w:r>
        <w:rPr>
          <w:noProof/>
        </w:rPr>
        <w:fldChar w:fldCharType="separate"/>
      </w:r>
      <w:r>
        <w:rPr>
          <w:noProof/>
        </w:rPr>
        <w:t>119</w:t>
      </w:r>
      <w:r>
        <w:rPr>
          <w:noProof/>
        </w:rPr>
        <w:fldChar w:fldCharType="end"/>
      </w:r>
    </w:p>
    <w:p w14:paraId="386934DF" w14:textId="0C8F6A2A" w:rsidR="005B22FC" w:rsidRDefault="005B22FC">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_Toc93476045 \h </w:instrText>
      </w:r>
      <w:r>
        <w:rPr>
          <w:noProof/>
        </w:rPr>
      </w:r>
      <w:r>
        <w:rPr>
          <w:noProof/>
        </w:rPr>
        <w:fldChar w:fldCharType="separate"/>
      </w:r>
      <w:r>
        <w:rPr>
          <w:noProof/>
        </w:rPr>
        <w:t>119</w:t>
      </w:r>
      <w:r>
        <w:rPr>
          <w:noProof/>
        </w:rPr>
        <w:fldChar w:fldCharType="end"/>
      </w:r>
    </w:p>
    <w:p w14:paraId="371E2541" w14:textId="645544F2" w:rsidR="005B22FC" w:rsidRDefault="005B22FC">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_Toc93476046 \h </w:instrText>
      </w:r>
      <w:r>
        <w:rPr>
          <w:noProof/>
        </w:rPr>
      </w:r>
      <w:r>
        <w:rPr>
          <w:noProof/>
        </w:rPr>
        <w:fldChar w:fldCharType="separate"/>
      </w:r>
      <w:r>
        <w:rPr>
          <w:noProof/>
        </w:rPr>
        <w:t>120</w:t>
      </w:r>
      <w:r>
        <w:rPr>
          <w:noProof/>
        </w:rPr>
        <w:fldChar w:fldCharType="end"/>
      </w:r>
    </w:p>
    <w:p w14:paraId="1A880B14" w14:textId="556367B7" w:rsidR="005B22FC" w:rsidRDefault="005B22FC">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Pr>
          <w:noProof/>
        </w:rPr>
        <w:fldChar w:fldCharType="begin"/>
      </w:r>
      <w:r>
        <w:rPr>
          <w:noProof/>
        </w:rPr>
        <w:instrText xml:space="preserve"> PAGEREF _Toc93476047 \h </w:instrText>
      </w:r>
      <w:r>
        <w:rPr>
          <w:noProof/>
        </w:rPr>
      </w:r>
      <w:r>
        <w:rPr>
          <w:noProof/>
        </w:rPr>
        <w:fldChar w:fldCharType="separate"/>
      </w:r>
      <w:r>
        <w:rPr>
          <w:noProof/>
        </w:rPr>
        <w:t>121</w:t>
      </w:r>
      <w:r>
        <w:rPr>
          <w:noProof/>
        </w:rPr>
        <w:fldChar w:fldCharType="end"/>
      </w:r>
    </w:p>
    <w:p w14:paraId="701DB749" w14:textId="4CE005B5" w:rsidR="005B22FC" w:rsidRDefault="005B22FC">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_Toc93476048 \h </w:instrText>
      </w:r>
      <w:r>
        <w:rPr>
          <w:noProof/>
        </w:rPr>
      </w:r>
      <w:r>
        <w:rPr>
          <w:noProof/>
        </w:rPr>
        <w:fldChar w:fldCharType="separate"/>
      </w:r>
      <w:r>
        <w:rPr>
          <w:noProof/>
        </w:rPr>
        <w:t>121</w:t>
      </w:r>
      <w:r>
        <w:rPr>
          <w:noProof/>
        </w:rPr>
        <w:fldChar w:fldCharType="end"/>
      </w:r>
    </w:p>
    <w:p w14:paraId="3F0D4E20" w14:textId="2EA4EC5B" w:rsidR="005B22FC" w:rsidRDefault="005B22FC">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_Toc93476049 \h </w:instrText>
      </w:r>
      <w:r>
        <w:rPr>
          <w:noProof/>
        </w:rPr>
      </w:r>
      <w:r>
        <w:rPr>
          <w:noProof/>
        </w:rPr>
        <w:fldChar w:fldCharType="separate"/>
      </w:r>
      <w:r>
        <w:rPr>
          <w:noProof/>
        </w:rPr>
        <w:t>121</w:t>
      </w:r>
      <w:r>
        <w:rPr>
          <w:noProof/>
        </w:rPr>
        <w:fldChar w:fldCharType="end"/>
      </w:r>
    </w:p>
    <w:p w14:paraId="7C7AFCF6" w14:textId="5493211C" w:rsidR="005B22FC" w:rsidRDefault="005B22FC">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_Toc93476050 \h </w:instrText>
      </w:r>
      <w:r>
        <w:rPr>
          <w:noProof/>
        </w:rPr>
      </w:r>
      <w:r>
        <w:rPr>
          <w:noProof/>
        </w:rPr>
        <w:fldChar w:fldCharType="separate"/>
      </w:r>
      <w:r>
        <w:rPr>
          <w:noProof/>
        </w:rPr>
        <w:t>121</w:t>
      </w:r>
      <w:r>
        <w:rPr>
          <w:noProof/>
        </w:rPr>
        <w:fldChar w:fldCharType="end"/>
      </w:r>
    </w:p>
    <w:p w14:paraId="15475352" w14:textId="5DB1CA75" w:rsidR="005B22FC" w:rsidRDefault="005B22FC">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_Toc93476051 \h </w:instrText>
      </w:r>
      <w:r>
        <w:rPr>
          <w:noProof/>
        </w:rPr>
      </w:r>
      <w:r>
        <w:rPr>
          <w:noProof/>
        </w:rPr>
        <w:fldChar w:fldCharType="separate"/>
      </w:r>
      <w:r>
        <w:rPr>
          <w:noProof/>
        </w:rPr>
        <w:t>121</w:t>
      </w:r>
      <w:r>
        <w:rPr>
          <w:noProof/>
        </w:rPr>
        <w:fldChar w:fldCharType="end"/>
      </w:r>
    </w:p>
    <w:p w14:paraId="6C541E45" w14:textId="17D8E11B" w:rsidR="005B22FC" w:rsidRDefault="005B22FC">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_Toc93476052 \h </w:instrText>
      </w:r>
      <w:r>
        <w:rPr>
          <w:noProof/>
        </w:rPr>
      </w:r>
      <w:r>
        <w:rPr>
          <w:noProof/>
        </w:rPr>
        <w:fldChar w:fldCharType="separate"/>
      </w:r>
      <w:r>
        <w:rPr>
          <w:noProof/>
        </w:rPr>
        <w:t>122</w:t>
      </w:r>
      <w:r>
        <w:rPr>
          <w:noProof/>
        </w:rPr>
        <w:fldChar w:fldCharType="end"/>
      </w:r>
    </w:p>
    <w:p w14:paraId="721A20B8" w14:textId="2E7759DA" w:rsidR="005B22FC" w:rsidRDefault="005B22FC">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Pr>
          <w:noProof/>
        </w:rPr>
        <w:fldChar w:fldCharType="begin"/>
      </w:r>
      <w:r>
        <w:rPr>
          <w:noProof/>
        </w:rPr>
        <w:instrText xml:space="preserve"> PAGEREF _Toc93476053 \h </w:instrText>
      </w:r>
      <w:r>
        <w:rPr>
          <w:noProof/>
        </w:rPr>
      </w:r>
      <w:r>
        <w:rPr>
          <w:noProof/>
        </w:rPr>
        <w:fldChar w:fldCharType="separate"/>
      </w:r>
      <w:r>
        <w:rPr>
          <w:noProof/>
        </w:rPr>
        <w:t>123</w:t>
      </w:r>
      <w:r>
        <w:rPr>
          <w:noProof/>
        </w:rPr>
        <w:fldChar w:fldCharType="end"/>
      </w:r>
    </w:p>
    <w:p w14:paraId="6F662329" w14:textId="1891CA9A" w:rsidR="005B22FC" w:rsidRDefault="005B22FC">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_Toc93476054 \h </w:instrText>
      </w:r>
      <w:r>
        <w:rPr>
          <w:noProof/>
        </w:rPr>
      </w:r>
      <w:r>
        <w:rPr>
          <w:noProof/>
        </w:rPr>
        <w:fldChar w:fldCharType="separate"/>
      </w:r>
      <w:r>
        <w:rPr>
          <w:noProof/>
        </w:rPr>
        <w:t>123</w:t>
      </w:r>
      <w:r>
        <w:rPr>
          <w:noProof/>
        </w:rPr>
        <w:fldChar w:fldCharType="end"/>
      </w:r>
    </w:p>
    <w:p w14:paraId="3C5FC086" w14:textId="2816D7FC" w:rsidR="005B22FC" w:rsidRDefault="005B22FC">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_Toc93476055 \h </w:instrText>
      </w:r>
      <w:r>
        <w:rPr>
          <w:noProof/>
        </w:rPr>
      </w:r>
      <w:r>
        <w:rPr>
          <w:noProof/>
        </w:rPr>
        <w:fldChar w:fldCharType="separate"/>
      </w:r>
      <w:r>
        <w:rPr>
          <w:noProof/>
        </w:rPr>
        <w:t>124</w:t>
      </w:r>
      <w:r>
        <w:rPr>
          <w:noProof/>
        </w:rPr>
        <w:fldChar w:fldCharType="end"/>
      </w:r>
    </w:p>
    <w:p w14:paraId="4069AC6C" w14:textId="22E87B1D" w:rsidR="005B22FC" w:rsidRDefault="005B22FC">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_Toc93476056 \h </w:instrText>
      </w:r>
      <w:r>
        <w:rPr>
          <w:noProof/>
        </w:rPr>
      </w:r>
      <w:r>
        <w:rPr>
          <w:noProof/>
        </w:rPr>
        <w:fldChar w:fldCharType="separate"/>
      </w:r>
      <w:r>
        <w:rPr>
          <w:noProof/>
        </w:rPr>
        <w:t>124</w:t>
      </w:r>
      <w:r>
        <w:rPr>
          <w:noProof/>
        </w:rPr>
        <w:fldChar w:fldCharType="end"/>
      </w:r>
    </w:p>
    <w:p w14:paraId="3108799C" w14:textId="311F2BC6" w:rsidR="005B22FC" w:rsidRDefault="005B22FC">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_Toc93476057 \h </w:instrText>
      </w:r>
      <w:r>
        <w:rPr>
          <w:noProof/>
        </w:rPr>
      </w:r>
      <w:r>
        <w:rPr>
          <w:noProof/>
        </w:rPr>
        <w:fldChar w:fldCharType="separate"/>
      </w:r>
      <w:r>
        <w:rPr>
          <w:noProof/>
        </w:rPr>
        <w:t>124</w:t>
      </w:r>
      <w:r>
        <w:rPr>
          <w:noProof/>
        </w:rPr>
        <w:fldChar w:fldCharType="end"/>
      </w:r>
    </w:p>
    <w:p w14:paraId="2D2E2F5D" w14:textId="1BE04428" w:rsidR="005B22FC" w:rsidRDefault="005B22FC">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_Toc93476058 \h </w:instrText>
      </w:r>
      <w:r>
        <w:rPr>
          <w:noProof/>
        </w:rPr>
      </w:r>
      <w:r>
        <w:rPr>
          <w:noProof/>
        </w:rPr>
        <w:fldChar w:fldCharType="separate"/>
      </w:r>
      <w:r>
        <w:rPr>
          <w:noProof/>
        </w:rPr>
        <w:t>124</w:t>
      </w:r>
      <w:r>
        <w:rPr>
          <w:noProof/>
        </w:rPr>
        <w:fldChar w:fldCharType="end"/>
      </w:r>
    </w:p>
    <w:p w14:paraId="5FDBC685" w14:textId="1C879773" w:rsidR="005B22FC" w:rsidRDefault="005B22FC">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Pr>
          <w:noProof/>
        </w:rPr>
        <w:fldChar w:fldCharType="begin"/>
      </w:r>
      <w:r>
        <w:rPr>
          <w:noProof/>
        </w:rPr>
        <w:instrText xml:space="preserve"> PAGEREF _Toc93476059 \h </w:instrText>
      </w:r>
      <w:r>
        <w:rPr>
          <w:noProof/>
        </w:rPr>
      </w:r>
      <w:r>
        <w:rPr>
          <w:noProof/>
        </w:rPr>
        <w:fldChar w:fldCharType="separate"/>
      </w:r>
      <w:r>
        <w:rPr>
          <w:noProof/>
        </w:rPr>
        <w:t>125</w:t>
      </w:r>
      <w:r>
        <w:rPr>
          <w:noProof/>
        </w:rPr>
        <w:fldChar w:fldCharType="end"/>
      </w:r>
    </w:p>
    <w:p w14:paraId="0D5BBDF4" w14:textId="057796DF" w:rsidR="005B22FC" w:rsidRDefault="005B22FC">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_Toc93476060 \h </w:instrText>
      </w:r>
      <w:r>
        <w:rPr>
          <w:noProof/>
        </w:rPr>
      </w:r>
      <w:r>
        <w:rPr>
          <w:noProof/>
        </w:rPr>
        <w:fldChar w:fldCharType="separate"/>
      </w:r>
      <w:r>
        <w:rPr>
          <w:noProof/>
        </w:rPr>
        <w:t>125</w:t>
      </w:r>
      <w:r>
        <w:rPr>
          <w:noProof/>
        </w:rPr>
        <w:fldChar w:fldCharType="end"/>
      </w:r>
    </w:p>
    <w:p w14:paraId="1392E0C2" w14:textId="23CB0EBF" w:rsidR="005B22FC" w:rsidRDefault="005B22FC">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_Toc93476061 \h </w:instrText>
      </w:r>
      <w:r>
        <w:rPr>
          <w:noProof/>
        </w:rPr>
      </w:r>
      <w:r>
        <w:rPr>
          <w:noProof/>
        </w:rPr>
        <w:fldChar w:fldCharType="separate"/>
      </w:r>
      <w:r>
        <w:rPr>
          <w:noProof/>
        </w:rPr>
        <w:t>126</w:t>
      </w:r>
      <w:r>
        <w:rPr>
          <w:noProof/>
        </w:rPr>
        <w:fldChar w:fldCharType="end"/>
      </w:r>
    </w:p>
    <w:p w14:paraId="04C51EEA" w14:textId="2B12EBF2" w:rsidR="005B22FC" w:rsidRDefault="005B22FC">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_Toc93476062 \h </w:instrText>
      </w:r>
      <w:r>
        <w:rPr>
          <w:noProof/>
        </w:rPr>
      </w:r>
      <w:r>
        <w:rPr>
          <w:noProof/>
        </w:rPr>
        <w:fldChar w:fldCharType="separate"/>
      </w:r>
      <w:r>
        <w:rPr>
          <w:noProof/>
        </w:rPr>
        <w:t>126</w:t>
      </w:r>
      <w:r>
        <w:rPr>
          <w:noProof/>
        </w:rPr>
        <w:fldChar w:fldCharType="end"/>
      </w:r>
    </w:p>
    <w:p w14:paraId="193F9F79" w14:textId="54047B18" w:rsidR="005B22FC" w:rsidRDefault="005B22FC">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_Toc93476063 \h </w:instrText>
      </w:r>
      <w:r>
        <w:rPr>
          <w:noProof/>
        </w:rPr>
      </w:r>
      <w:r>
        <w:rPr>
          <w:noProof/>
        </w:rPr>
        <w:fldChar w:fldCharType="separate"/>
      </w:r>
      <w:r>
        <w:rPr>
          <w:noProof/>
        </w:rPr>
        <w:t>126</w:t>
      </w:r>
      <w:r>
        <w:rPr>
          <w:noProof/>
        </w:rPr>
        <w:fldChar w:fldCharType="end"/>
      </w:r>
    </w:p>
    <w:p w14:paraId="38D59BBB" w14:textId="4BDF988C" w:rsidR="005B22FC" w:rsidRDefault="005B22FC">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_Toc93476064 \h </w:instrText>
      </w:r>
      <w:r>
        <w:rPr>
          <w:noProof/>
        </w:rPr>
      </w:r>
      <w:r>
        <w:rPr>
          <w:noProof/>
        </w:rPr>
        <w:fldChar w:fldCharType="separate"/>
      </w:r>
      <w:r>
        <w:rPr>
          <w:noProof/>
        </w:rPr>
        <w:t>127</w:t>
      </w:r>
      <w:r>
        <w:rPr>
          <w:noProof/>
        </w:rPr>
        <w:fldChar w:fldCharType="end"/>
      </w:r>
    </w:p>
    <w:p w14:paraId="75C4264E" w14:textId="36953819" w:rsidR="005B22FC" w:rsidRDefault="005B22FC">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Pr>
          <w:noProof/>
        </w:rPr>
        <w:fldChar w:fldCharType="begin"/>
      </w:r>
      <w:r>
        <w:rPr>
          <w:noProof/>
        </w:rPr>
        <w:instrText xml:space="preserve"> PAGEREF _Toc93476065 \h </w:instrText>
      </w:r>
      <w:r>
        <w:rPr>
          <w:noProof/>
        </w:rPr>
      </w:r>
      <w:r>
        <w:rPr>
          <w:noProof/>
        </w:rPr>
        <w:fldChar w:fldCharType="separate"/>
      </w:r>
      <w:r>
        <w:rPr>
          <w:noProof/>
        </w:rPr>
        <w:t>128</w:t>
      </w:r>
      <w:r>
        <w:rPr>
          <w:noProof/>
        </w:rPr>
        <w:fldChar w:fldCharType="end"/>
      </w:r>
    </w:p>
    <w:p w14:paraId="00FE6238" w14:textId="7CFA1F8F" w:rsidR="005B22FC" w:rsidRDefault="005B22FC">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_Toc93476066 \h </w:instrText>
      </w:r>
      <w:r>
        <w:rPr>
          <w:noProof/>
        </w:rPr>
      </w:r>
      <w:r>
        <w:rPr>
          <w:noProof/>
        </w:rPr>
        <w:fldChar w:fldCharType="separate"/>
      </w:r>
      <w:r>
        <w:rPr>
          <w:noProof/>
        </w:rPr>
        <w:t>128</w:t>
      </w:r>
      <w:r>
        <w:rPr>
          <w:noProof/>
        </w:rPr>
        <w:fldChar w:fldCharType="end"/>
      </w:r>
    </w:p>
    <w:p w14:paraId="3A0AB6C4" w14:textId="5E221542" w:rsidR="005B22FC" w:rsidRDefault="005B22FC">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_Toc93476067 \h </w:instrText>
      </w:r>
      <w:r>
        <w:rPr>
          <w:noProof/>
        </w:rPr>
      </w:r>
      <w:r>
        <w:rPr>
          <w:noProof/>
        </w:rPr>
        <w:fldChar w:fldCharType="separate"/>
      </w:r>
      <w:r>
        <w:rPr>
          <w:noProof/>
        </w:rPr>
        <w:t>129</w:t>
      </w:r>
      <w:r>
        <w:rPr>
          <w:noProof/>
        </w:rPr>
        <w:fldChar w:fldCharType="end"/>
      </w:r>
    </w:p>
    <w:p w14:paraId="48124E6D" w14:textId="6E0B6C7B" w:rsidR="005B22FC" w:rsidRDefault="005B22FC">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_Toc93476068 \h </w:instrText>
      </w:r>
      <w:r>
        <w:rPr>
          <w:noProof/>
        </w:rPr>
      </w:r>
      <w:r>
        <w:rPr>
          <w:noProof/>
        </w:rPr>
        <w:fldChar w:fldCharType="separate"/>
      </w:r>
      <w:r>
        <w:rPr>
          <w:noProof/>
        </w:rPr>
        <w:t>129</w:t>
      </w:r>
      <w:r>
        <w:rPr>
          <w:noProof/>
        </w:rPr>
        <w:fldChar w:fldCharType="end"/>
      </w:r>
    </w:p>
    <w:p w14:paraId="01578D02" w14:textId="784C7D8B" w:rsidR="005B22FC" w:rsidRDefault="005B22FC">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_Toc93476069 \h </w:instrText>
      </w:r>
      <w:r>
        <w:rPr>
          <w:noProof/>
        </w:rPr>
      </w:r>
      <w:r>
        <w:rPr>
          <w:noProof/>
        </w:rPr>
        <w:fldChar w:fldCharType="separate"/>
      </w:r>
      <w:r>
        <w:rPr>
          <w:noProof/>
        </w:rPr>
        <w:t>129</w:t>
      </w:r>
      <w:r>
        <w:rPr>
          <w:noProof/>
        </w:rPr>
        <w:fldChar w:fldCharType="end"/>
      </w:r>
    </w:p>
    <w:p w14:paraId="16C93E4D" w14:textId="36CB2383" w:rsidR="005B22FC" w:rsidRDefault="005B22FC">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_Toc93476070 \h </w:instrText>
      </w:r>
      <w:r>
        <w:rPr>
          <w:noProof/>
        </w:rPr>
      </w:r>
      <w:r>
        <w:rPr>
          <w:noProof/>
        </w:rPr>
        <w:fldChar w:fldCharType="separate"/>
      </w:r>
      <w:r>
        <w:rPr>
          <w:noProof/>
        </w:rPr>
        <w:t>129</w:t>
      </w:r>
      <w:r>
        <w:rPr>
          <w:noProof/>
        </w:rPr>
        <w:fldChar w:fldCharType="end"/>
      </w:r>
    </w:p>
    <w:p w14:paraId="4167C8C5" w14:textId="57894D4D" w:rsidR="005B22FC" w:rsidRDefault="005B22FC">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Pr>
          <w:noProof/>
        </w:rPr>
        <w:fldChar w:fldCharType="begin"/>
      </w:r>
      <w:r>
        <w:rPr>
          <w:noProof/>
        </w:rPr>
        <w:instrText xml:space="preserve"> PAGEREF _Toc93476071 \h </w:instrText>
      </w:r>
      <w:r>
        <w:rPr>
          <w:noProof/>
        </w:rPr>
      </w:r>
      <w:r>
        <w:rPr>
          <w:noProof/>
        </w:rPr>
        <w:fldChar w:fldCharType="separate"/>
      </w:r>
      <w:r>
        <w:rPr>
          <w:noProof/>
        </w:rPr>
        <w:t>130</w:t>
      </w:r>
      <w:r>
        <w:rPr>
          <w:noProof/>
        </w:rPr>
        <w:fldChar w:fldCharType="end"/>
      </w:r>
    </w:p>
    <w:p w14:paraId="458E06C5" w14:textId="385D6173" w:rsidR="005B22FC" w:rsidRDefault="005B22FC">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_Toc93476072 \h </w:instrText>
      </w:r>
      <w:r>
        <w:rPr>
          <w:noProof/>
        </w:rPr>
      </w:r>
      <w:r>
        <w:rPr>
          <w:noProof/>
        </w:rPr>
        <w:fldChar w:fldCharType="separate"/>
      </w:r>
      <w:r>
        <w:rPr>
          <w:noProof/>
        </w:rPr>
        <w:t>130</w:t>
      </w:r>
      <w:r>
        <w:rPr>
          <w:noProof/>
        </w:rPr>
        <w:fldChar w:fldCharType="end"/>
      </w:r>
    </w:p>
    <w:p w14:paraId="74A68396" w14:textId="7E70B633" w:rsidR="005B22FC" w:rsidRDefault="005B22FC">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_Toc93476073 \h </w:instrText>
      </w:r>
      <w:r>
        <w:rPr>
          <w:noProof/>
        </w:rPr>
      </w:r>
      <w:r>
        <w:rPr>
          <w:noProof/>
        </w:rPr>
        <w:fldChar w:fldCharType="separate"/>
      </w:r>
      <w:r>
        <w:rPr>
          <w:noProof/>
        </w:rPr>
        <w:t>132</w:t>
      </w:r>
      <w:r>
        <w:rPr>
          <w:noProof/>
        </w:rPr>
        <w:fldChar w:fldCharType="end"/>
      </w:r>
    </w:p>
    <w:p w14:paraId="33131165" w14:textId="639477D2" w:rsidR="005B22FC" w:rsidRDefault="005B22FC">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_Toc93476074 \h </w:instrText>
      </w:r>
      <w:r>
        <w:rPr>
          <w:noProof/>
        </w:rPr>
      </w:r>
      <w:r>
        <w:rPr>
          <w:noProof/>
        </w:rPr>
        <w:fldChar w:fldCharType="separate"/>
      </w:r>
      <w:r>
        <w:rPr>
          <w:noProof/>
        </w:rPr>
        <w:t>132</w:t>
      </w:r>
      <w:r>
        <w:rPr>
          <w:noProof/>
        </w:rPr>
        <w:fldChar w:fldCharType="end"/>
      </w:r>
    </w:p>
    <w:p w14:paraId="7D8F2BED" w14:textId="2C035003" w:rsidR="005B22FC" w:rsidRDefault="005B22FC">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_Toc93476075 \h </w:instrText>
      </w:r>
      <w:r>
        <w:rPr>
          <w:noProof/>
        </w:rPr>
      </w:r>
      <w:r>
        <w:rPr>
          <w:noProof/>
        </w:rPr>
        <w:fldChar w:fldCharType="separate"/>
      </w:r>
      <w:r>
        <w:rPr>
          <w:noProof/>
        </w:rPr>
        <w:t>132</w:t>
      </w:r>
      <w:r>
        <w:rPr>
          <w:noProof/>
        </w:rPr>
        <w:fldChar w:fldCharType="end"/>
      </w:r>
    </w:p>
    <w:p w14:paraId="789513F0" w14:textId="2E3780C8" w:rsidR="005B22FC" w:rsidRDefault="005B22FC">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_Toc93476076 \h </w:instrText>
      </w:r>
      <w:r>
        <w:rPr>
          <w:noProof/>
        </w:rPr>
      </w:r>
      <w:r>
        <w:rPr>
          <w:noProof/>
        </w:rPr>
        <w:fldChar w:fldCharType="separate"/>
      </w:r>
      <w:r>
        <w:rPr>
          <w:noProof/>
        </w:rPr>
        <w:t>132</w:t>
      </w:r>
      <w:r>
        <w:rPr>
          <w:noProof/>
        </w:rPr>
        <w:fldChar w:fldCharType="end"/>
      </w:r>
    </w:p>
    <w:p w14:paraId="0A2ACD4F" w14:textId="2EC7EBC4" w:rsidR="005B22FC" w:rsidRDefault="005B22FC">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Pr>
          <w:noProof/>
        </w:rPr>
        <w:fldChar w:fldCharType="begin"/>
      </w:r>
      <w:r>
        <w:rPr>
          <w:noProof/>
        </w:rPr>
        <w:instrText xml:space="preserve"> PAGEREF _Toc93476077 \h </w:instrText>
      </w:r>
      <w:r>
        <w:rPr>
          <w:noProof/>
        </w:rPr>
      </w:r>
      <w:r>
        <w:rPr>
          <w:noProof/>
        </w:rPr>
        <w:fldChar w:fldCharType="separate"/>
      </w:r>
      <w:r>
        <w:rPr>
          <w:noProof/>
        </w:rPr>
        <w:t>133</w:t>
      </w:r>
      <w:r>
        <w:rPr>
          <w:noProof/>
        </w:rPr>
        <w:fldChar w:fldCharType="end"/>
      </w:r>
    </w:p>
    <w:p w14:paraId="27131190" w14:textId="55137666" w:rsidR="005B22FC" w:rsidRDefault="005B22FC">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_Toc93476078 \h </w:instrText>
      </w:r>
      <w:r>
        <w:rPr>
          <w:noProof/>
        </w:rPr>
      </w:r>
      <w:r>
        <w:rPr>
          <w:noProof/>
        </w:rPr>
        <w:fldChar w:fldCharType="separate"/>
      </w:r>
      <w:r>
        <w:rPr>
          <w:noProof/>
        </w:rPr>
        <w:t>133</w:t>
      </w:r>
      <w:r>
        <w:rPr>
          <w:noProof/>
        </w:rPr>
        <w:fldChar w:fldCharType="end"/>
      </w:r>
    </w:p>
    <w:p w14:paraId="21958E31" w14:textId="75AD0E17" w:rsidR="005B22FC" w:rsidRDefault="005B22FC">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_Toc93476079 \h </w:instrText>
      </w:r>
      <w:r>
        <w:rPr>
          <w:noProof/>
        </w:rPr>
      </w:r>
      <w:r>
        <w:rPr>
          <w:noProof/>
        </w:rPr>
        <w:fldChar w:fldCharType="separate"/>
      </w:r>
      <w:r>
        <w:rPr>
          <w:noProof/>
        </w:rPr>
        <w:t>134</w:t>
      </w:r>
      <w:r>
        <w:rPr>
          <w:noProof/>
        </w:rPr>
        <w:fldChar w:fldCharType="end"/>
      </w:r>
    </w:p>
    <w:p w14:paraId="017CAF38" w14:textId="4A1550E2" w:rsidR="005B22FC" w:rsidRDefault="005B22FC">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_Toc93476080 \h </w:instrText>
      </w:r>
      <w:r>
        <w:rPr>
          <w:noProof/>
        </w:rPr>
      </w:r>
      <w:r>
        <w:rPr>
          <w:noProof/>
        </w:rPr>
        <w:fldChar w:fldCharType="separate"/>
      </w:r>
      <w:r>
        <w:rPr>
          <w:noProof/>
        </w:rPr>
        <w:t>134</w:t>
      </w:r>
      <w:r>
        <w:rPr>
          <w:noProof/>
        </w:rPr>
        <w:fldChar w:fldCharType="end"/>
      </w:r>
    </w:p>
    <w:p w14:paraId="275A9A69" w14:textId="1C8701C8" w:rsidR="005B22FC" w:rsidRDefault="005B22FC">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_Toc93476081 \h </w:instrText>
      </w:r>
      <w:r>
        <w:rPr>
          <w:noProof/>
        </w:rPr>
      </w:r>
      <w:r>
        <w:rPr>
          <w:noProof/>
        </w:rPr>
        <w:fldChar w:fldCharType="separate"/>
      </w:r>
      <w:r>
        <w:rPr>
          <w:noProof/>
        </w:rPr>
        <w:t>134</w:t>
      </w:r>
      <w:r>
        <w:rPr>
          <w:noProof/>
        </w:rPr>
        <w:fldChar w:fldCharType="end"/>
      </w:r>
    </w:p>
    <w:p w14:paraId="59E28848" w14:textId="30F369DA" w:rsidR="005B22FC" w:rsidRDefault="005B22FC">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_Toc93476082 \h </w:instrText>
      </w:r>
      <w:r>
        <w:rPr>
          <w:noProof/>
        </w:rPr>
      </w:r>
      <w:r>
        <w:rPr>
          <w:noProof/>
        </w:rPr>
        <w:fldChar w:fldCharType="separate"/>
      </w:r>
      <w:r>
        <w:rPr>
          <w:noProof/>
        </w:rPr>
        <w:t>135</w:t>
      </w:r>
      <w:r>
        <w:rPr>
          <w:noProof/>
        </w:rPr>
        <w:fldChar w:fldCharType="end"/>
      </w:r>
    </w:p>
    <w:p w14:paraId="62932B33" w14:textId="3CD686B9" w:rsidR="005B22FC" w:rsidRDefault="005B22FC">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Pr>
          <w:noProof/>
        </w:rPr>
        <w:fldChar w:fldCharType="begin"/>
      </w:r>
      <w:r>
        <w:rPr>
          <w:noProof/>
        </w:rPr>
        <w:instrText xml:space="preserve"> PAGEREF _Toc93476083 \h </w:instrText>
      </w:r>
      <w:r>
        <w:rPr>
          <w:noProof/>
        </w:rPr>
      </w:r>
      <w:r>
        <w:rPr>
          <w:noProof/>
        </w:rPr>
        <w:fldChar w:fldCharType="separate"/>
      </w:r>
      <w:r>
        <w:rPr>
          <w:noProof/>
        </w:rPr>
        <w:t>136</w:t>
      </w:r>
      <w:r>
        <w:rPr>
          <w:noProof/>
        </w:rPr>
        <w:fldChar w:fldCharType="end"/>
      </w:r>
    </w:p>
    <w:p w14:paraId="42ED4168" w14:textId="54328126" w:rsidR="005B22FC" w:rsidRDefault="005B22FC">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_Toc93476084 \h </w:instrText>
      </w:r>
      <w:r>
        <w:rPr>
          <w:noProof/>
        </w:rPr>
      </w:r>
      <w:r>
        <w:rPr>
          <w:noProof/>
        </w:rPr>
        <w:fldChar w:fldCharType="separate"/>
      </w:r>
      <w:r>
        <w:rPr>
          <w:noProof/>
        </w:rPr>
        <w:t>136</w:t>
      </w:r>
      <w:r>
        <w:rPr>
          <w:noProof/>
        </w:rPr>
        <w:fldChar w:fldCharType="end"/>
      </w:r>
    </w:p>
    <w:p w14:paraId="22F3129E" w14:textId="25F817AF" w:rsidR="005B22FC" w:rsidRDefault="005B22FC">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_Toc93476085 \h </w:instrText>
      </w:r>
      <w:r>
        <w:rPr>
          <w:noProof/>
        </w:rPr>
      </w:r>
      <w:r>
        <w:rPr>
          <w:noProof/>
        </w:rPr>
        <w:fldChar w:fldCharType="separate"/>
      </w:r>
      <w:r>
        <w:rPr>
          <w:noProof/>
        </w:rPr>
        <w:t>136</w:t>
      </w:r>
      <w:r>
        <w:rPr>
          <w:noProof/>
        </w:rPr>
        <w:fldChar w:fldCharType="end"/>
      </w:r>
    </w:p>
    <w:p w14:paraId="621DF716" w14:textId="5B7EA449" w:rsidR="005B22FC" w:rsidRDefault="005B22FC">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_Toc93476086 \h </w:instrText>
      </w:r>
      <w:r>
        <w:rPr>
          <w:noProof/>
        </w:rPr>
      </w:r>
      <w:r>
        <w:rPr>
          <w:noProof/>
        </w:rPr>
        <w:fldChar w:fldCharType="separate"/>
      </w:r>
      <w:r>
        <w:rPr>
          <w:noProof/>
        </w:rPr>
        <w:t>136</w:t>
      </w:r>
      <w:r>
        <w:rPr>
          <w:noProof/>
        </w:rPr>
        <w:fldChar w:fldCharType="end"/>
      </w:r>
    </w:p>
    <w:p w14:paraId="329CEFF8" w14:textId="3A670F15" w:rsidR="005B22FC" w:rsidRDefault="005B22FC">
      <w:pPr>
        <w:pStyle w:val="Inhopg5"/>
        <w:rPr>
          <w:rFonts w:asciiTheme="minorHAnsi" w:eastAsiaTheme="minorEastAsia" w:hAnsiTheme="minorHAnsi" w:cstheme="minorBidi"/>
          <w:noProof/>
          <w:sz w:val="22"/>
          <w:szCs w:val="22"/>
        </w:rPr>
      </w:pPr>
      <w:r>
        <w:rPr>
          <w:noProof/>
        </w:rPr>
        <w:lastRenderedPageBreak/>
        <w:t>6.4.18.4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_Toc93476087 \h </w:instrText>
      </w:r>
      <w:r>
        <w:rPr>
          <w:noProof/>
        </w:rPr>
      </w:r>
      <w:r>
        <w:rPr>
          <w:noProof/>
        </w:rPr>
        <w:fldChar w:fldCharType="separate"/>
      </w:r>
      <w:r>
        <w:rPr>
          <w:noProof/>
        </w:rPr>
        <w:t>137</w:t>
      </w:r>
      <w:r>
        <w:rPr>
          <w:noProof/>
        </w:rPr>
        <w:fldChar w:fldCharType="end"/>
      </w:r>
    </w:p>
    <w:p w14:paraId="49AEC2ED" w14:textId="76149FE2" w:rsidR="005B22FC" w:rsidRDefault="005B22FC">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_Toc93476088 \h </w:instrText>
      </w:r>
      <w:r>
        <w:rPr>
          <w:noProof/>
        </w:rPr>
      </w:r>
      <w:r>
        <w:rPr>
          <w:noProof/>
        </w:rPr>
        <w:fldChar w:fldCharType="separate"/>
      </w:r>
      <w:r>
        <w:rPr>
          <w:noProof/>
        </w:rPr>
        <w:t>137</w:t>
      </w:r>
      <w:r>
        <w:rPr>
          <w:noProof/>
        </w:rPr>
        <w:fldChar w:fldCharType="end"/>
      </w:r>
    </w:p>
    <w:p w14:paraId="5078E306" w14:textId="6ADE59EA" w:rsidR="005B22FC" w:rsidRDefault="005B22FC">
      <w:pPr>
        <w:pStyle w:val="Inhopg4"/>
        <w:rPr>
          <w:rFonts w:asciiTheme="minorHAnsi" w:eastAsiaTheme="minorEastAsia" w:hAnsiTheme="minorHAnsi" w:cstheme="minorBidi"/>
          <w:noProof/>
          <w:sz w:val="22"/>
          <w:szCs w:val="22"/>
        </w:rPr>
      </w:pPr>
      <w:r>
        <w:rPr>
          <w:noProof/>
        </w:rPr>
        <w:t>6.4.19</w:t>
      </w:r>
      <w:r>
        <w:rPr>
          <w:rFonts w:asciiTheme="minorHAnsi" w:eastAsiaTheme="minorEastAsia" w:hAnsiTheme="minorHAnsi" w:cstheme="minorBidi"/>
          <w:noProof/>
          <w:sz w:val="22"/>
          <w:szCs w:val="22"/>
        </w:rPr>
        <w:tab/>
      </w:r>
      <w:r>
        <w:rPr>
          <w:noProof/>
        </w:rPr>
        <w:t>Gebiedsaanwijzingtype Landschap</w:t>
      </w:r>
      <w:r>
        <w:rPr>
          <w:noProof/>
        </w:rPr>
        <w:tab/>
      </w:r>
      <w:r>
        <w:rPr>
          <w:noProof/>
        </w:rPr>
        <w:fldChar w:fldCharType="begin"/>
      </w:r>
      <w:r>
        <w:rPr>
          <w:noProof/>
        </w:rPr>
        <w:instrText xml:space="preserve"> PAGEREF _Toc93476089 \h </w:instrText>
      </w:r>
      <w:r>
        <w:rPr>
          <w:noProof/>
        </w:rPr>
      </w:r>
      <w:r>
        <w:rPr>
          <w:noProof/>
        </w:rPr>
        <w:fldChar w:fldCharType="separate"/>
      </w:r>
      <w:r>
        <w:rPr>
          <w:noProof/>
        </w:rPr>
        <w:t>138</w:t>
      </w:r>
      <w:r>
        <w:rPr>
          <w:noProof/>
        </w:rPr>
        <w:fldChar w:fldCharType="end"/>
      </w:r>
    </w:p>
    <w:p w14:paraId="48AA50B8" w14:textId="265586A5" w:rsidR="005B22FC" w:rsidRDefault="005B22FC">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_Toc93476090 \h </w:instrText>
      </w:r>
      <w:r>
        <w:rPr>
          <w:noProof/>
        </w:rPr>
      </w:r>
      <w:r>
        <w:rPr>
          <w:noProof/>
        </w:rPr>
        <w:fldChar w:fldCharType="separate"/>
      </w:r>
      <w:r>
        <w:rPr>
          <w:noProof/>
        </w:rPr>
        <w:t>138</w:t>
      </w:r>
      <w:r>
        <w:rPr>
          <w:noProof/>
        </w:rPr>
        <w:fldChar w:fldCharType="end"/>
      </w:r>
    </w:p>
    <w:p w14:paraId="48E78021" w14:textId="7BBAB6E1" w:rsidR="005B22FC" w:rsidRDefault="005B22FC">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_Toc93476091 \h </w:instrText>
      </w:r>
      <w:r>
        <w:rPr>
          <w:noProof/>
        </w:rPr>
      </w:r>
      <w:r>
        <w:rPr>
          <w:noProof/>
        </w:rPr>
        <w:fldChar w:fldCharType="separate"/>
      </w:r>
      <w:r>
        <w:rPr>
          <w:noProof/>
        </w:rPr>
        <w:t>139</w:t>
      </w:r>
      <w:r>
        <w:rPr>
          <w:noProof/>
        </w:rPr>
        <w:fldChar w:fldCharType="end"/>
      </w:r>
    </w:p>
    <w:p w14:paraId="742B514B" w14:textId="528F12D6" w:rsidR="005B22FC" w:rsidRDefault="005B22FC">
      <w:pPr>
        <w:pStyle w:val="Inhopg5"/>
        <w:rPr>
          <w:rFonts w:asciiTheme="minorHAnsi" w:eastAsiaTheme="minorEastAsia" w:hAnsiTheme="minorHAnsi" w:cstheme="minorBidi"/>
          <w:noProof/>
          <w:sz w:val="22"/>
          <w:szCs w:val="22"/>
        </w:rPr>
      </w:pPr>
      <w:r>
        <w:rPr>
          <w:noProof/>
        </w:rPr>
        <w:t>6.4.19.3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_Toc93476092 \h </w:instrText>
      </w:r>
      <w:r>
        <w:rPr>
          <w:noProof/>
        </w:rPr>
      </w:r>
      <w:r>
        <w:rPr>
          <w:noProof/>
        </w:rPr>
        <w:fldChar w:fldCharType="separate"/>
      </w:r>
      <w:r>
        <w:rPr>
          <w:noProof/>
        </w:rPr>
        <w:t>139</w:t>
      </w:r>
      <w:r>
        <w:rPr>
          <w:noProof/>
        </w:rPr>
        <w:fldChar w:fldCharType="end"/>
      </w:r>
    </w:p>
    <w:p w14:paraId="3CDAAC3F" w14:textId="74E84D35" w:rsidR="005B22FC" w:rsidRDefault="005B22FC">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_Toc93476093 \h </w:instrText>
      </w:r>
      <w:r>
        <w:rPr>
          <w:noProof/>
        </w:rPr>
      </w:r>
      <w:r>
        <w:rPr>
          <w:noProof/>
        </w:rPr>
        <w:fldChar w:fldCharType="separate"/>
      </w:r>
      <w:r>
        <w:rPr>
          <w:noProof/>
        </w:rPr>
        <w:t>139</w:t>
      </w:r>
      <w:r>
        <w:rPr>
          <w:noProof/>
        </w:rPr>
        <w:fldChar w:fldCharType="end"/>
      </w:r>
    </w:p>
    <w:p w14:paraId="2C0ECC6C" w14:textId="055F0128" w:rsidR="005B22FC" w:rsidRDefault="005B22FC">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_Toc93476094 \h </w:instrText>
      </w:r>
      <w:r>
        <w:rPr>
          <w:noProof/>
        </w:rPr>
      </w:r>
      <w:r>
        <w:rPr>
          <w:noProof/>
        </w:rPr>
        <w:fldChar w:fldCharType="separate"/>
      </w:r>
      <w:r>
        <w:rPr>
          <w:noProof/>
        </w:rPr>
        <w:t>139</w:t>
      </w:r>
      <w:r>
        <w:rPr>
          <w:noProof/>
        </w:rPr>
        <w:fldChar w:fldCharType="end"/>
      </w:r>
    </w:p>
    <w:p w14:paraId="4EC5156A" w14:textId="344B66C8" w:rsidR="005B22FC" w:rsidRDefault="005B22FC">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Pr>
          <w:noProof/>
        </w:rPr>
        <w:fldChar w:fldCharType="begin"/>
      </w:r>
      <w:r>
        <w:rPr>
          <w:noProof/>
        </w:rPr>
        <w:instrText xml:space="preserve"> PAGEREF _Toc93476095 \h </w:instrText>
      </w:r>
      <w:r>
        <w:rPr>
          <w:noProof/>
        </w:rPr>
      </w:r>
      <w:r>
        <w:rPr>
          <w:noProof/>
        </w:rPr>
        <w:fldChar w:fldCharType="separate"/>
      </w:r>
      <w:r>
        <w:rPr>
          <w:noProof/>
        </w:rPr>
        <w:t>140</w:t>
      </w:r>
      <w:r>
        <w:rPr>
          <w:noProof/>
        </w:rPr>
        <w:fldChar w:fldCharType="end"/>
      </w:r>
    </w:p>
    <w:p w14:paraId="79D3569A" w14:textId="2FF9FB3F" w:rsidR="005B22FC" w:rsidRDefault="005B22FC">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_Toc93476096 \h </w:instrText>
      </w:r>
      <w:r>
        <w:rPr>
          <w:noProof/>
        </w:rPr>
      </w:r>
      <w:r>
        <w:rPr>
          <w:noProof/>
        </w:rPr>
        <w:fldChar w:fldCharType="separate"/>
      </w:r>
      <w:r>
        <w:rPr>
          <w:noProof/>
        </w:rPr>
        <w:t>140</w:t>
      </w:r>
      <w:r>
        <w:rPr>
          <w:noProof/>
        </w:rPr>
        <w:fldChar w:fldCharType="end"/>
      </w:r>
    </w:p>
    <w:p w14:paraId="3BAE3CA5" w14:textId="63F37B39" w:rsidR="005B22FC" w:rsidRDefault="005B22FC">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_Toc93476097 \h </w:instrText>
      </w:r>
      <w:r>
        <w:rPr>
          <w:noProof/>
        </w:rPr>
      </w:r>
      <w:r>
        <w:rPr>
          <w:noProof/>
        </w:rPr>
        <w:fldChar w:fldCharType="separate"/>
      </w:r>
      <w:r>
        <w:rPr>
          <w:noProof/>
        </w:rPr>
        <w:t>141</w:t>
      </w:r>
      <w:r>
        <w:rPr>
          <w:noProof/>
        </w:rPr>
        <w:fldChar w:fldCharType="end"/>
      </w:r>
    </w:p>
    <w:p w14:paraId="26595298" w14:textId="21DA1B53" w:rsidR="005B22FC" w:rsidRDefault="005B22FC">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_Toc93476098 \h </w:instrText>
      </w:r>
      <w:r>
        <w:rPr>
          <w:noProof/>
        </w:rPr>
      </w:r>
      <w:r>
        <w:rPr>
          <w:noProof/>
        </w:rPr>
        <w:fldChar w:fldCharType="separate"/>
      </w:r>
      <w:r>
        <w:rPr>
          <w:noProof/>
        </w:rPr>
        <w:t>141</w:t>
      </w:r>
      <w:r>
        <w:rPr>
          <w:noProof/>
        </w:rPr>
        <w:fldChar w:fldCharType="end"/>
      </w:r>
    </w:p>
    <w:p w14:paraId="4BC26417" w14:textId="05837CD5" w:rsidR="005B22FC" w:rsidRDefault="005B22FC">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_Toc93476099 \h </w:instrText>
      </w:r>
      <w:r>
        <w:rPr>
          <w:noProof/>
        </w:rPr>
      </w:r>
      <w:r>
        <w:rPr>
          <w:noProof/>
        </w:rPr>
        <w:fldChar w:fldCharType="separate"/>
      </w:r>
      <w:r>
        <w:rPr>
          <w:noProof/>
        </w:rPr>
        <w:t>141</w:t>
      </w:r>
      <w:r>
        <w:rPr>
          <w:noProof/>
        </w:rPr>
        <w:fldChar w:fldCharType="end"/>
      </w:r>
    </w:p>
    <w:p w14:paraId="7B869C25" w14:textId="05F93352" w:rsidR="005B22FC" w:rsidRDefault="005B22FC">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_Toc93476100 \h </w:instrText>
      </w:r>
      <w:r>
        <w:rPr>
          <w:noProof/>
        </w:rPr>
      </w:r>
      <w:r>
        <w:rPr>
          <w:noProof/>
        </w:rPr>
        <w:fldChar w:fldCharType="separate"/>
      </w:r>
      <w:r>
        <w:rPr>
          <w:noProof/>
        </w:rPr>
        <w:t>142</w:t>
      </w:r>
      <w:r>
        <w:rPr>
          <w:noProof/>
        </w:rPr>
        <w:fldChar w:fldCharType="end"/>
      </w:r>
    </w:p>
    <w:p w14:paraId="762136D1" w14:textId="6C4D4101" w:rsidR="005B22FC" w:rsidRDefault="005B22FC">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Pr>
          <w:noProof/>
        </w:rPr>
        <w:fldChar w:fldCharType="begin"/>
      </w:r>
      <w:r>
        <w:rPr>
          <w:noProof/>
        </w:rPr>
        <w:instrText xml:space="preserve"> PAGEREF _Toc93476101 \h </w:instrText>
      </w:r>
      <w:r>
        <w:rPr>
          <w:noProof/>
        </w:rPr>
      </w:r>
      <w:r>
        <w:rPr>
          <w:noProof/>
        </w:rPr>
        <w:fldChar w:fldCharType="separate"/>
      </w:r>
      <w:r>
        <w:rPr>
          <w:noProof/>
        </w:rPr>
        <w:t>143</w:t>
      </w:r>
      <w:r>
        <w:rPr>
          <w:noProof/>
        </w:rPr>
        <w:fldChar w:fldCharType="end"/>
      </w:r>
    </w:p>
    <w:p w14:paraId="7340E808" w14:textId="67DBEDC9" w:rsidR="005B22FC" w:rsidRDefault="005B22FC">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_Toc93476102 \h </w:instrText>
      </w:r>
      <w:r>
        <w:rPr>
          <w:noProof/>
        </w:rPr>
      </w:r>
      <w:r>
        <w:rPr>
          <w:noProof/>
        </w:rPr>
        <w:fldChar w:fldCharType="separate"/>
      </w:r>
      <w:r>
        <w:rPr>
          <w:noProof/>
        </w:rPr>
        <w:t>143</w:t>
      </w:r>
      <w:r>
        <w:rPr>
          <w:noProof/>
        </w:rPr>
        <w:fldChar w:fldCharType="end"/>
      </w:r>
    </w:p>
    <w:p w14:paraId="1C1281B4" w14:textId="32E6B8E4" w:rsidR="005B22FC" w:rsidRDefault="005B22FC">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_Toc93476103 \h </w:instrText>
      </w:r>
      <w:r>
        <w:rPr>
          <w:noProof/>
        </w:rPr>
      </w:r>
      <w:r>
        <w:rPr>
          <w:noProof/>
        </w:rPr>
        <w:fldChar w:fldCharType="separate"/>
      </w:r>
      <w:r>
        <w:rPr>
          <w:noProof/>
        </w:rPr>
        <w:t>143</w:t>
      </w:r>
      <w:r>
        <w:rPr>
          <w:noProof/>
        </w:rPr>
        <w:fldChar w:fldCharType="end"/>
      </w:r>
    </w:p>
    <w:p w14:paraId="0D06A78B" w14:textId="20F4F35F" w:rsidR="005B22FC" w:rsidRDefault="005B22FC">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_Toc93476104 \h </w:instrText>
      </w:r>
      <w:r>
        <w:rPr>
          <w:noProof/>
        </w:rPr>
      </w:r>
      <w:r>
        <w:rPr>
          <w:noProof/>
        </w:rPr>
        <w:fldChar w:fldCharType="separate"/>
      </w:r>
      <w:r>
        <w:rPr>
          <w:noProof/>
        </w:rPr>
        <w:t>143</w:t>
      </w:r>
      <w:r>
        <w:rPr>
          <w:noProof/>
        </w:rPr>
        <w:fldChar w:fldCharType="end"/>
      </w:r>
    </w:p>
    <w:p w14:paraId="5356281B" w14:textId="275EA7CF" w:rsidR="005B22FC" w:rsidRDefault="005B22FC">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_Toc93476105 \h </w:instrText>
      </w:r>
      <w:r>
        <w:rPr>
          <w:noProof/>
        </w:rPr>
      </w:r>
      <w:r>
        <w:rPr>
          <w:noProof/>
        </w:rPr>
        <w:fldChar w:fldCharType="separate"/>
      </w:r>
      <w:r>
        <w:rPr>
          <w:noProof/>
        </w:rPr>
        <w:t>143</w:t>
      </w:r>
      <w:r>
        <w:rPr>
          <w:noProof/>
        </w:rPr>
        <w:fldChar w:fldCharType="end"/>
      </w:r>
    </w:p>
    <w:p w14:paraId="2B4D7EE2" w14:textId="665126FF" w:rsidR="005B22FC" w:rsidRDefault="005B22FC">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_Toc93476106 \h </w:instrText>
      </w:r>
      <w:r>
        <w:rPr>
          <w:noProof/>
        </w:rPr>
      </w:r>
      <w:r>
        <w:rPr>
          <w:noProof/>
        </w:rPr>
        <w:fldChar w:fldCharType="separate"/>
      </w:r>
      <w:r>
        <w:rPr>
          <w:noProof/>
        </w:rPr>
        <w:t>144</w:t>
      </w:r>
      <w:r>
        <w:rPr>
          <w:noProof/>
        </w:rPr>
        <w:fldChar w:fldCharType="end"/>
      </w:r>
    </w:p>
    <w:p w14:paraId="57096D3B" w14:textId="12B915E9" w:rsidR="005B22FC" w:rsidRDefault="005B22FC">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Pr>
          <w:noProof/>
        </w:rPr>
        <w:fldChar w:fldCharType="begin"/>
      </w:r>
      <w:r>
        <w:rPr>
          <w:noProof/>
        </w:rPr>
        <w:instrText xml:space="preserve"> PAGEREF _Toc93476107 \h </w:instrText>
      </w:r>
      <w:r>
        <w:rPr>
          <w:noProof/>
        </w:rPr>
      </w:r>
      <w:r>
        <w:rPr>
          <w:noProof/>
        </w:rPr>
        <w:fldChar w:fldCharType="separate"/>
      </w:r>
      <w:r>
        <w:rPr>
          <w:noProof/>
        </w:rPr>
        <w:t>145</w:t>
      </w:r>
      <w:r>
        <w:rPr>
          <w:noProof/>
        </w:rPr>
        <w:fldChar w:fldCharType="end"/>
      </w:r>
    </w:p>
    <w:p w14:paraId="1FB05511" w14:textId="44834058" w:rsidR="005B22FC" w:rsidRDefault="005B22FC">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_Toc93476108 \h </w:instrText>
      </w:r>
      <w:r>
        <w:rPr>
          <w:noProof/>
        </w:rPr>
      </w:r>
      <w:r>
        <w:rPr>
          <w:noProof/>
        </w:rPr>
        <w:fldChar w:fldCharType="separate"/>
      </w:r>
      <w:r>
        <w:rPr>
          <w:noProof/>
        </w:rPr>
        <w:t>145</w:t>
      </w:r>
      <w:r>
        <w:rPr>
          <w:noProof/>
        </w:rPr>
        <w:fldChar w:fldCharType="end"/>
      </w:r>
    </w:p>
    <w:p w14:paraId="4ABC1E7A" w14:textId="6D18B40D" w:rsidR="005B22FC" w:rsidRDefault="005B22FC">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_Toc93476109 \h </w:instrText>
      </w:r>
      <w:r>
        <w:rPr>
          <w:noProof/>
        </w:rPr>
      </w:r>
      <w:r>
        <w:rPr>
          <w:noProof/>
        </w:rPr>
        <w:fldChar w:fldCharType="separate"/>
      </w:r>
      <w:r>
        <w:rPr>
          <w:noProof/>
        </w:rPr>
        <w:t>146</w:t>
      </w:r>
      <w:r>
        <w:rPr>
          <w:noProof/>
        </w:rPr>
        <w:fldChar w:fldCharType="end"/>
      </w:r>
    </w:p>
    <w:p w14:paraId="2DEA1C17" w14:textId="12B1C35F" w:rsidR="005B22FC" w:rsidRDefault="005B22FC">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_Toc93476110 \h </w:instrText>
      </w:r>
      <w:r>
        <w:rPr>
          <w:noProof/>
        </w:rPr>
      </w:r>
      <w:r>
        <w:rPr>
          <w:noProof/>
        </w:rPr>
        <w:fldChar w:fldCharType="separate"/>
      </w:r>
      <w:r>
        <w:rPr>
          <w:noProof/>
        </w:rPr>
        <w:t>146</w:t>
      </w:r>
      <w:r>
        <w:rPr>
          <w:noProof/>
        </w:rPr>
        <w:fldChar w:fldCharType="end"/>
      </w:r>
    </w:p>
    <w:p w14:paraId="09447C2B" w14:textId="52CCF1DF" w:rsidR="005B22FC" w:rsidRDefault="005B22FC">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_Toc93476111 \h </w:instrText>
      </w:r>
      <w:r>
        <w:rPr>
          <w:noProof/>
        </w:rPr>
      </w:r>
      <w:r>
        <w:rPr>
          <w:noProof/>
        </w:rPr>
        <w:fldChar w:fldCharType="separate"/>
      </w:r>
      <w:r>
        <w:rPr>
          <w:noProof/>
        </w:rPr>
        <w:t>146</w:t>
      </w:r>
      <w:r>
        <w:rPr>
          <w:noProof/>
        </w:rPr>
        <w:fldChar w:fldCharType="end"/>
      </w:r>
    </w:p>
    <w:p w14:paraId="235C40FC" w14:textId="41F472B7" w:rsidR="005B22FC" w:rsidRDefault="005B22FC">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_Toc93476112 \h </w:instrText>
      </w:r>
      <w:r>
        <w:rPr>
          <w:noProof/>
        </w:rPr>
      </w:r>
      <w:r>
        <w:rPr>
          <w:noProof/>
        </w:rPr>
        <w:fldChar w:fldCharType="separate"/>
      </w:r>
      <w:r>
        <w:rPr>
          <w:noProof/>
        </w:rPr>
        <w:t>146</w:t>
      </w:r>
      <w:r>
        <w:rPr>
          <w:noProof/>
        </w:rPr>
        <w:fldChar w:fldCharType="end"/>
      </w:r>
    </w:p>
    <w:p w14:paraId="2535C257" w14:textId="03159093" w:rsidR="005B22FC" w:rsidRDefault="005B22FC">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Pr>
          <w:noProof/>
        </w:rPr>
        <w:fldChar w:fldCharType="begin"/>
      </w:r>
      <w:r>
        <w:rPr>
          <w:noProof/>
        </w:rPr>
        <w:instrText xml:space="preserve"> PAGEREF _Toc93476113 \h </w:instrText>
      </w:r>
      <w:r>
        <w:rPr>
          <w:noProof/>
        </w:rPr>
      </w:r>
      <w:r>
        <w:rPr>
          <w:noProof/>
        </w:rPr>
        <w:fldChar w:fldCharType="separate"/>
      </w:r>
      <w:r>
        <w:rPr>
          <w:noProof/>
        </w:rPr>
        <w:t>147</w:t>
      </w:r>
      <w:r>
        <w:rPr>
          <w:noProof/>
        </w:rPr>
        <w:fldChar w:fldCharType="end"/>
      </w:r>
    </w:p>
    <w:p w14:paraId="1A6D3F53" w14:textId="15B95D0C" w:rsidR="005B22FC" w:rsidRDefault="005B22FC">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_Toc93476114 \h </w:instrText>
      </w:r>
      <w:r>
        <w:rPr>
          <w:noProof/>
        </w:rPr>
      </w:r>
      <w:r>
        <w:rPr>
          <w:noProof/>
        </w:rPr>
        <w:fldChar w:fldCharType="separate"/>
      </w:r>
      <w:r>
        <w:rPr>
          <w:noProof/>
        </w:rPr>
        <w:t>147</w:t>
      </w:r>
      <w:r>
        <w:rPr>
          <w:noProof/>
        </w:rPr>
        <w:fldChar w:fldCharType="end"/>
      </w:r>
    </w:p>
    <w:p w14:paraId="6C232413" w14:textId="6C6B40AB" w:rsidR="005B22FC" w:rsidRDefault="005B22FC">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_Toc93476115 \h </w:instrText>
      </w:r>
      <w:r>
        <w:rPr>
          <w:noProof/>
        </w:rPr>
      </w:r>
      <w:r>
        <w:rPr>
          <w:noProof/>
        </w:rPr>
        <w:fldChar w:fldCharType="separate"/>
      </w:r>
      <w:r>
        <w:rPr>
          <w:noProof/>
        </w:rPr>
        <w:t>148</w:t>
      </w:r>
      <w:r>
        <w:rPr>
          <w:noProof/>
        </w:rPr>
        <w:fldChar w:fldCharType="end"/>
      </w:r>
    </w:p>
    <w:p w14:paraId="1B2BCD56" w14:textId="651EE13F" w:rsidR="005B22FC" w:rsidRDefault="005B22FC">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_Toc93476116 \h </w:instrText>
      </w:r>
      <w:r>
        <w:rPr>
          <w:noProof/>
        </w:rPr>
      </w:r>
      <w:r>
        <w:rPr>
          <w:noProof/>
        </w:rPr>
        <w:fldChar w:fldCharType="separate"/>
      </w:r>
      <w:r>
        <w:rPr>
          <w:noProof/>
        </w:rPr>
        <w:t>148</w:t>
      </w:r>
      <w:r>
        <w:rPr>
          <w:noProof/>
        </w:rPr>
        <w:fldChar w:fldCharType="end"/>
      </w:r>
    </w:p>
    <w:p w14:paraId="7A712D63" w14:textId="60EA6FE2" w:rsidR="005B22FC" w:rsidRDefault="005B22FC">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_Toc93476117 \h </w:instrText>
      </w:r>
      <w:r>
        <w:rPr>
          <w:noProof/>
        </w:rPr>
      </w:r>
      <w:r>
        <w:rPr>
          <w:noProof/>
        </w:rPr>
        <w:fldChar w:fldCharType="separate"/>
      </w:r>
      <w:r>
        <w:rPr>
          <w:noProof/>
        </w:rPr>
        <w:t>148</w:t>
      </w:r>
      <w:r>
        <w:rPr>
          <w:noProof/>
        </w:rPr>
        <w:fldChar w:fldCharType="end"/>
      </w:r>
    </w:p>
    <w:p w14:paraId="62E7244D" w14:textId="4C1073E8" w:rsidR="005B22FC" w:rsidRDefault="005B22FC">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_Toc93476118 \h </w:instrText>
      </w:r>
      <w:r>
        <w:rPr>
          <w:noProof/>
        </w:rPr>
      </w:r>
      <w:r>
        <w:rPr>
          <w:noProof/>
        </w:rPr>
        <w:fldChar w:fldCharType="separate"/>
      </w:r>
      <w:r>
        <w:rPr>
          <w:noProof/>
        </w:rPr>
        <w:t>149</w:t>
      </w:r>
      <w:r>
        <w:rPr>
          <w:noProof/>
        </w:rPr>
        <w:fldChar w:fldCharType="end"/>
      </w:r>
    </w:p>
    <w:p w14:paraId="58688932" w14:textId="5F5D4E29" w:rsidR="005B22FC" w:rsidRDefault="005B22FC">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Pr>
          <w:noProof/>
        </w:rPr>
        <w:fldChar w:fldCharType="begin"/>
      </w:r>
      <w:r>
        <w:rPr>
          <w:noProof/>
        </w:rPr>
        <w:instrText xml:space="preserve"> PAGEREF _Toc93476119 \h </w:instrText>
      </w:r>
      <w:r>
        <w:rPr>
          <w:noProof/>
        </w:rPr>
      </w:r>
      <w:r>
        <w:rPr>
          <w:noProof/>
        </w:rPr>
        <w:fldChar w:fldCharType="separate"/>
      </w:r>
      <w:r>
        <w:rPr>
          <w:noProof/>
        </w:rPr>
        <w:t>150</w:t>
      </w:r>
      <w:r>
        <w:rPr>
          <w:noProof/>
        </w:rPr>
        <w:fldChar w:fldCharType="end"/>
      </w:r>
    </w:p>
    <w:p w14:paraId="3D641A3B" w14:textId="341F9022" w:rsidR="005B22FC" w:rsidRDefault="005B22FC">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_Toc93476120 \h </w:instrText>
      </w:r>
      <w:r>
        <w:rPr>
          <w:noProof/>
        </w:rPr>
      </w:r>
      <w:r>
        <w:rPr>
          <w:noProof/>
        </w:rPr>
        <w:fldChar w:fldCharType="separate"/>
      </w:r>
      <w:r>
        <w:rPr>
          <w:noProof/>
        </w:rPr>
        <w:t>150</w:t>
      </w:r>
      <w:r>
        <w:rPr>
          <w:noProof/>
        </w:rPr>
        <w:fldChar w:fldCharType="end"/>
      </w:r>
    </w:p>
    <w:p w14:paraId="444F25D2" w14:textId="0E8D7382" w:rsidR="005B22FC" w:rsidRDefault="005B22FC">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_Toc93476121 \h </w:instrText>
      </w:r>
      <w:r>
        <w:rPr>
          <w:noProof/>
        </w:rPr>
      </w:r>
      <w:r>
        <w:rPr>
          <w:noProof/>
        </w:rPr>
        <w:fldChar w:fldCharType="separate"/>
      </w:r>
      <w:r>
        <w:rPr>
          <w:noProof/>
        </w:rPr>
        <w:t>150</w:t>
      </w:r>
      <w:r>
        <w:rPr>
          <w:noProof/>
        </w:rPr>
        <w:fldChar w:fldCharType="end"/>
      </w:r>
    </w:p>
    <w:p w14:paraId="2B6AC1B5" w14:textId="0F9B03F0" w:rsidR="005B22FC" w:rsidRDefault="005B22FC">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_Toc93476122 \h </w:instrText>
      </w:r>
      <w:r>
        <w:rPr>
          <w:noProof/>
        </w:rPr>
      </w:r>
      <w:r>
        <w:rPr>
          <w:noProof/>
        </w:rPr>
        <w:fldChar w:fldCharType="separate"/>
      </w:r>
      <w:r>
        <w:rPr>
          <w:noProof/>
        </w:rPr>
        <w:t>150</w:t>
      </w:r>
      <w:r>
        <w:rPr>
          <w:noProof/>
        </w:rPr>
        <w:fldChar w:fldCharType="end"/>
      </w:r>
    </w:p>
    <w:p w14:paraId="3995FD1E" w14:textId="150F13FD" w:rsidR="005B22FC" w:rsidRDefault="005B22FC">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_Toc93476123 \h </w:instrText>
      </w:r>
      <w:r>
        <w:rPr>
          <w:noProof/>
        </w:rPr>
      </w:r>
      <w:r>
        <w:rPr>
          <w:noProof/>
        </w:rPr>
        <w:fldChar w:fldCharType="separate"/>
      </w:r>
      <w:r>
        <w:rPr>
          <w:noProof/>
        </w:rPr>
        <w:t>150</w:t>
      </w:r>
      <w:r>
        <w:rPr>
          <w:noProof/>
        </w:rPr>
        <w:fldChar w:fldCharType="end"/>
      </w:r>
    </w:p>
    <w:p w14:paraId="4A1C42DC" w14:textId="148AB9C2" w:rsidR="005B22FC" w:rsidRDefault="005B22FC">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_Toc93476124 \h </w:instrText>
      </w:r>
      <w:r>
        <w:rPr>
          <w:noProof/>
        </w:rPr>
      </w:r>
      <w:r>
        <w:rPr>
          <w:noProof/>
        </w:rPr>
        <w:fldChar w:fldCharType="separate"/>
      </w:r>
      <w:r>
        <w:rPr>
          <w:noProof/>
        </w:rPr>
        <w:t>151</w:t>
      </w:r>
      <w:r>
        <w:rPr>
          <w:noProof/>
        </w:rPr>
        <w:fldChar w:fldCharType="end"/>
      </w:r>
    </w:p>
    <w:p w14:paraId="393DDF65" w14:textId="23B491A4" w:rsidR="005B22FC" w:rsidRDefault="005B22FC">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Pr>
          <w:noProof/>
        </w:rPr>
        <w:fldChar w:fldCharType="begin"/>
      </w:r>
      <w:r>
        <w:rPr>
          <w:noProof/>
        </w:rPr>
        <w:instrText xml:space="preserve"> PAGEREF _Toc93476125 \h </w:instrText>
      </w:r>
      <w:r>
        <w:rPr>
          <w:noProof/>
        </w:rPr>
      </w:r>
      <w:r>
        <w:rPr>
          <w:noProof/>
        </w:rPr>
        <w:fldChar w:fldCharType="separate"/>
      </w:r>
      <w:r>
        <w:rPr>
          <w:noProof/>
        </w:rPr>
        <w:t>152</w:t>
      </w:r>
      <w:r>
        <w:rPr>
          <w:noProof/>
        </w:rPr>
        <w:fldChar w:fldCharType="end"/>
      </w:r>
    </w:p>
    <w:p w14:paraId="15AFE7A2" w14:textId="6AEA40AE" w:rsidR="005B22FC" w:rsidRDefault="005B22FC">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_Toc93476126 \h </w:instrText>
      </w:r>
      <w:r>
        <w:rPr>
          <w:noProof/>
        </w:rPr>
      </w:r>
      <w:r>
        <w:rPr>
          <w:noProof/>
        </w:rPr>
        <w:fldChar w:fldCharType="separate"/>
      </w:r>
      <w:r>
        <w:rPr>
          <w:noProof/>
        </w:rPr>
        <w:t>152</w:t>
      </w:r>
      <w:r>
        <w:rPr>
          <w:noProof/>
        </w:rPr>
        <w:fldChar w:fldCharType="end"/>
      </w:r>
    </w:p>
    <w:p w14:paraId="1855DF56" w14:textId="0191221C" w:rsidR="005B22FC" w:rsidRDefault="005B22FC">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_Toc93476127 \h </w:instrText>
      </w:r>
      <w:r>
        <w:rPr>
          <w:noProof/>
        </w:rPr>
      </w:r>
      <w:r>
        <w:rPr>
          <w:noProof/>
        </w:rPr>
        <w:fldChar w:fldCharType="separate"/>
      </w:r>
      <w:r>
        <w:rPr>
          <w:noProof/>
        </w:rPr>
        <w:t>153</w:t>
      </w:r>
      <w:r>
        <w:rPr>
          <w:noProof/>
        </w:rPr>
        <w:fldChar w:fldCharType="end"/>
      </w:r>
    </w:p>
    <w:p w14:paraId="3165A389" w14:textId="790C83B5" w:rsidR="005B22FC" w:rsidRDefault="005B22FC">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_Toc93476128 \h </w:instrText>
      </w:r>
      <w:r>
        <w:rPr>
          <w:noProof/>
        </w:rPr>
      </w:r>
      <w:r>
        <w:rPr>
          <w:noProof/>
        </w:rPr>
        <w:fldChar w:fldCharType="separate"/>
      </w:r>
      <w:r>
        <w:rPr>
          <w:noProof/>
        </w:rPr>
        <w:t>153</w:t>
      </w:r>
      <w:r>
        <w:rPr>
          <w:noProof/>
        </w:rPr>
        <w:fldChar w:fldCharType="end"/>
      </w:r>
    </w:p>
    <w:p w14:paraId="233F8893" w14:textId="1137C0FF" w:rsidR="005B22FC" w:rsidRDefault="005B22FC">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_Toc93476129 \h </w:instrText>
      </w:r>
      <w:r>
        <w:rPr>
          <w:noProof/>
        </w:rPr>
      </w:r>
      <w:r>
        <w:rPr>
          <w:noProof/>
        </w:rPr>
        <w:fldChar w:fldCharType="separate"/>
      </w:r>
      <w:r>
        <w:rPr>
          <w:noProof/>
        </w:rPr>
        <w:t>153</w:t>
      </w:r>
      <w:r>
        <w:rPr>
          <w:noProof/>
        </w:rPr>
        <w:fldChar w:fldCharType="end"/>
      </w:r>
    </w:p>
    <w:p w14:paraId="57674605" w14:textId="78C85366" w:rsidR="005B22FC" w:rsidRDefault="005B22FC">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_Toc93476130 \h </w:instrText>
      </w:r>
      <w:r>
        <w:rPr>
          <w:noProof/>
        </w:rPr>
      </w:r>
      <w:r>
        <w:rPr>
          <w:noProof/>
        </w:rPr>
        <w:fldChar w:fldCharType="separate"/>
      </w:r>
      <w:r>
        <w:rPr>
          <w:noProof/>
        </w:rPr>
        <w:t>153</w:t>
      </w:r>
      <w:r>
        <w:rPr>
          <w:noProof/>
        </w:rPr>
        <w:fldChar w:fldCharType="end"/>
      </w:r>
    </w:p>
    <w:p w14:paraId="2FF606C2" w14:textId="5B2B0725" w:rsidR="005B22FC" w:rsidRDefault="005B22FC">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Pr>
          <w:noProof/>
        </w:rPr>
        <w:fldChar w:fldCharType="begin"/>
      </w:r>
      <w:r>
        <w:rPr>
          <w:noProof/>
        </w:rPr>
        <w:instrText xml:space="preserve"> PAGEREF _Toc93476131 \h </w:instrText>
      </w:r>
      <w:r>
        <w:rPr>
          <w:noProof/>
        </w:rPr>
      </w:r>
      <w:r>
        <w:rPr>
          <w:noProof/>
        </w:rPr>
        <w:fldChar w:fldCharType="separate"/>
      </w:r>
      <w:r>
        <w:rPr>
          <w:noProof/>
        </w:rPr>
        <w:t>154</w:t>
      </w:r>
      <w:r>
        <w:rPr>
          <w:noProof/>
        </w:rPr>
        <w:fldChar w:fldCharType="end"/>
      </w:r>
    </w:p>
    <w:p w14:paraId="0C6E0B42" w14:textId="36CB4F5B" w:rsidR="005B22FC" w:rsidRDefault="005B22FC">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_Toc93476132 \h </w:instrText>
      </w:r>
      <w:r>
        <w:rPr>
          <w:noProof/>
        </w:rPr>
      </w:r>
      <w:r>
        <w:rPr>
          <w:noProof/>
        </w:rPr>
        <w:fldChar w:fldCharType="separate"/>
      </w:r>
      <w:r>
        <w:rPr>
          <w:noProof/>
        </w:rPr>
        <w:t>154</w:t>
      </w:r>
      <w:r>
        <w:rPr>
          <w:noProof/>
        </w:rPr>
        <w:fldChar w:fldCharType="end"/>
      </w:r>
    </w:p>
    <w:p w14:paraId="74B2A117" w14:textId="799B3B19" w:rsidR="005B22FC" w:rsidRDefault="005B22FC">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_Toc93476133 \h </w:instrText>
      </w:r>
      <w:r>
        <w:rPr>
          <w:noProof/>
        </w:rPr>
      </w:r>
      <w:r>
        <w:rPr>
          <w:noProof/>
        </w:rPr>
        <w:fldChar w:fldCharType="separate"/>
      </w:r>
      <w:r>
        <w:rPr>
          <w:noProof/>
        </w:rPr>
        <w:t>155</w:t>
      </w:r>
      <w:r>
        <w:rPr>
          <w:noProof/>
        </w:rPr>
        <w:fldChar w:fldCharType="end"/>
      </w:r>
    </w:p>
    <w:p w14:paraId="03DADF74" w14:textId="001BB702" w:rsidR="005B22FC" w:rsidRDefault="005B22FC">
      <w:pPr>
        <w:pStyle w:val="Inhopg5"/>
        <w:rPr>
          <w:rFonts w:asciiTheme="minorHAnsi" w:eastAsiaTheme="minorEastAsia" w:hAnsiTheme="minorHAnsi" w:cstheme="minorBidi"/>
          <w:noProof/>
          <w:sz w:val="22"/>
          <w:szCs w:val="22"/>
        </w:rPr>
      </w:pPr>
      <w:r>
        <w:rPr>
          <w:noProof/>
        </w:rPr>
        <w:lastRenderedPageBreak/>
        <w:t>6.4.26.3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_Toc93476134 \h </w:instrText>
      </w:r>
      <w:r>
        <w:rPr>
          <w:noProof/>
        </w:rPr>
      </w:r>
      <w:r>
        <w:rPr>
          <w:noProof/>
        </w:rPr>
        <w:fldChar w:fldCharType="separate"/>
      </w:r>
      <w:r>
        <w:rPr>
          <w:noProof/>
        </w:rPr>
        <w:t>155</w:t>
      </w:r>
      <w:r>
        <w:rPr>
          <w:noProof/>
        </w:rPr>
        <w:fldChar w:fldCharType="end"/>
      </w:r>
    </w:p>
    <w:p w14:paraId="7EBB0E6C" w14:textId="776E5BBB" w:rsidR="005B22FC" w:rsidRDefault="005B22FC">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_Toc93476135 \h </w:instrText>
      </w:r>
      <w:r>
        <w:rPr>
          <w:noProof/>
        </w:rPr>
      </w:r>
      <w:r>
        <w:rPr>
          <w:noProof/>
        </w:rPr>
        <w:fldChar w:fldCharType="separate"/>
      </w:r>
      <w:r>
        <w:rPr>
          <w:noProof/>
        </w:rPr>
        <w:t>155</w:t>
      </w:r>
      <w:r>
        <w:rPr>
          <w:noProof/>
        </w:rPr>
        <w:fldChar w:fldCharType="end"/>
      </w:r>
    </w:p>
    <w:p w14:paraId="692548A8" w14:textId="35252B5A" w:rsidR="005B22FC" w:rsidRDefault="005B22FC">
      <w:pPr>
        <w:pStyle w:val="Inhopg5"/>
        <w:rPr>
          <w:rFonts w:asciiTheme="minorHAnsi" w:eastAsiaTheme="minorEastAsia" w:hAnsiTheme="minorHAnsi" w:cstheme="minorBidi"/>
          <w:noProof/>
          <w:sz w:val="22"/>
          <w:szCs w:val="22"/>
        </w:rPr>
      </w:pPr>
      <w:r>
        <w:rPr>
          <w:noProof/>
        </w:rPr>
        <w:t>6.4.26.5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_Toc93476136 \h </w:instrText>
      </w:r>
      <w:r>
        <w:rPr>
          <w:noProof/>
        </w:rPr>
      </w:r>
      <w:r>
        <w:rPr>
          <w:noProof/>
        </w:rPr>
        <w:fldChar w:fldCharType="separate"/>
      </w:r>
      <w:r>
        <w:rPr>
          <w:noProof/>
        </w:rPr>
        <w:t>156</w:t>
      </w:r>
      <w:r>
        <w:rPr>
          <w:noProof/>
        </w:rPr>
        <w:fldChar w:fldCharType="end"/>
      </w:r>
    </w:p>
    <w:p w14:paraId="566145F2" w14:textId="162C2908" w:rsidR="005B22FC" w:rsidRDefault="005B22FC">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Pr>
          <w:noProof/>
        </w:rPr>
        <w:fldChar w:fldCharType="begin"/>
      </w:r>
      <w:r>
        <w:rPr>
          <w:noProof/>
        </w:rPr>
        <w:instrText xml:space="preserve"> PAGEREF _Toc93476137 \h </w:instrText>
      </w:r>
      <w:r>
        <w:rPr>
          <w:noProof/>
        </w:rPr>
      </w:r>
      <w:r>
        <w:rPr>
          <w:noProof/>
        </w:rPr>
        <w:fldChar w:fldCharType="separate"/>
      </w:r>
      <w:r>
        <w:rPr>
          <w:noProof/>
        </w:rPr>
        <w:t>157</w:t>
      </w:r>
      <w:r>
        <w:rPr>
          <w:noProof/>
        </w:rPr>
        <w:fldChar w:fldCharType="end"/>
      </w:r>
    </w:p>
    <w:p w14:paraId="6CC54AD9" w14:textId="0D1172BF" w:rsidR="005B22FC" w:rsidRDefault="005B22FC">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_Toc93476138 \h </w:instrText>
      </w:r>
      <w:r>
        <w:rPr>
          <w:noProof/>
        </w:rPr>
      </w:r>
      <w:r>
        <w:rPr>
          <w:noProof/>
        </w:rPr>
        <w:fldChar w:fldCharType="separate"/>
      </w:r>
      <w:r>
        <w:rPr>
          <w:noProof/>
        </w:rPr>
        <w:t>157</w:t>
      </w:r>
      <w:r>
        <w:rPr>
          <w:noProof/>
        </w:rPr>
        <w:fldChar w:fldCharType="end"/>
      </w:r>
    </w:p>
    <w:p w14:paraId="67D56349" w14:textId="4F3D2E1A" w:rsidR="005B22FC" w:rsidRDefault="005B22FC">
      <w:pPr>
        <w:pStyle w:val="Inhopg5"/>
        <w:rPr>
          <w:rFonts w:asciiTheme="minorHAnsi" w:eastAsiaTheme="minorEastAsia" w:hAnsiTheme="minorHAnsi" w:cstheme="minorBidi"/>
          <w:noProof/>
          <w:sz w:val="22"/>
          <w:szCs w:val="22"/>
        </w:rPr>
      </w:pPr>
      <w:r>
        <w:rPr>
          <w:noProof/>
        </w:rPr>
        <w:t>6.4.27.2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_Toc93476139 \h </w:instrText>
      </w:r>
      <w:r>
        <w:rPr>
          <w:noProof/>
        </w:rPr>
      </w:r>
      <w:r>
        <w:rPr>
          <w:noProof/>
        </w:rPr>
        <w:fldChar w:fldCharType="separate"/>
      </w:r>
      <w:r>
        <w:rPr>
          <w:noProof/>
        </w:rPr>
        <w:t>157</w:t>
      </w:r>
      <w:r>
        <w:rPr>
          <w:noProof/>
        </w:rPr>
        <w:fldChar w:fldCharType="end"/>
      </w:r>
    </w:p>
    <w:p w14:paraId="004EDC7D" w14:textId="06A30BB3" w:rsidR="005B22FC" w:rsidRDefault="005B22FC">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_Toc93476140 \h </w:instrText>
      </w:r>
      <w:r>
        <w:rPr>
          <w:noProof/>
        </w:rPr>
      </w:r>
      <w:r>
        <w:rPr>
          <w:noProof/>
        </w:rPr>
        <w:fldChar w:fldCharType="separate"/>
      </w:r>
      <w:r>
        <w:rPr>
          <w:noProof/>
        </w:rPr>
        <w:t>158</w:t>
      </w:r>
      <w:r>
        <w:rPr>
          <w:noProof/>
        </w:rPr>
        <w:fldChar w:fldCharType="end"/>
      </w:r>
    </w:p>
    <w:p w14:paraId="6C6D4946" w14:textId="59ABF80E" w:rsidR="005B22FC" w:rsidRDefault="005B22FC">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_Toc93476141 \h </w:instrText>
      </w:r>
      <w:r>
        <w:rPr>
          <w:noProof/>
        </w:rPr>
      </w:r>
      <w:r>
        <w:rPr>
          <w:noProof/>
        </w:rPr>
        <w:fldChar w:fldCharType="separate"/>
      </w:r>
      <w:r>
        <w:rPr>
          <w:noProof/>
        </w:rPr>
        <w:t>158</w:t>
      </w:r>
      <w:r>
        <w:rPr>
          <w:noProof/>
        </w:rPr>
        <w:fldChar w:fldCharType="end"/>
      </w:r>
    </w:p>
    <w:p w14:paraId="37A10688" w14:textId="05CC005D" w:rsidR="005B22FC" w:rsidRDefault="005B22FC">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_Toc93476142 \h </w:instrText>
      </w:r>
      <w:r>
        <w:rPr>
          <w:noProof/>
        </w:rPr>
      </w:r>
      <w:r>
        <w:rPr>
          <w:noProof/>
        </w:rPr>
        <w:fldChar w:fldCharType="separate"/>
      </w:r>
      <w:r>
        <w:rPr>
          <w:noProof/>
        </w:rPr>
        <w:t>158</w:t>
      </w:r>
      <w:r>
        <w:rPr>
          <w:noProof/>
        </w:rPr>
        <w:fldChar w:fldCharType="end"/>
      </w:r>
    </w:p>
    <w:p w14:paraId="37845A43" w14:textId="49305E8C" w:rsidR="005B22FC" w:rsidRDefault="005B22FC">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Pons</w:t>
      </w:r>
      <w:r>
        <w:rPr>
          <w:noProof/>
        </w:rPr>
        <w:tab/>
      </w:r>
      <w:r>
        <w:rPr>
          <w:noProof/>
        </w:rPr>
        <w:fldChar w:fldCharType="begin"/>
      </w:r>
      <w:r>
        <w:rPr>
          <w:noProof/>
        </w:rPr>
        <w:instrText xml:space="preserve"> PAGEREF _Toc93476143 \h </w:instrText>
      </w:r>
      <w:r>
        <w:rPr>
          <w:noProof/>
        </w:rPr>
      </w:r>
      <w:r>
        <w:rPr>
          <w:noProof/>
        </w:rPr>
        <w:fldChar w:fldCharType="separate"/>
      </w:r>
      <w:r>
        <w:rPr>
          <w:noProof/>
        </w:rPr>
        <w:t>159</w:t>
      </w:r>
      <w:r>
        <w:rPr>
          <w:noProof/>
        </w:rPr>
        <w:fldChar w:fldCharType="end"/>
      </w:r>
    </w:p>
    <w:p w14:paraId="6B87816C" w14:textId="2E572C21" w:rsidR="005B22FC" w:rsidRDefault="005B22FC">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_Toc93476144 \h </w:instrText>
      </w:r>
      <w:r>
        <w:rPr>
          <w:noProof/>
        </w:rPr>
      </w:r>
      <w:r>
        <w:rPr>
          <w:noProof/>
        </w:rPr>
        <w:fldChar w:fldCharType="separate"/>
      </w:r>
      <w:r>
        <w:rPr>
          <w:noProof/>
        </w:rPr>
        <w:t>159</w:t>
      </w:r>
      <w:r>
        <w:rPr>
          <w:noProof/>
        </w:rPr>
        <w:fldChar w:fldCharType="end"/>
      </w:r>
    </w:p>
    <w:p w14:paraId="487CF835" w14:textId="442971C7" w:rsidR="005B22FC" w:rsidRDefault="005B22FC">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_Toc93476145 \h </w:instrText>
      </w:r>
      <w:r>
        <w:rPr>
          <w:noProof/>
        </w:rPr>
      </w:r>
      <w:r>
        <w:rPr>
          <w:noProof/>
        </w:rPr>
        <w:fldChar w:fldCharType="separate"/>
      </w:r>
      <w:r>
        <w:rPr>
          <w:noProof/>
        </w:rPr>
        <w:t>160</w:t>
      </w:r>
      <w:r>
        <w:rPr>
          <w:noProof/>
        </w:rPr>
        <w:fldChar w:fldCharType="end"/>
      </w:r>
    </w:p>
    <w:p w14:paraId="7D4AD959" w14:textId="558336E0" w:rsidR="005B22FC" w:rsidRDefault="005B22FC">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_Toc93476146 \h </w:instrText>
      </w:r>
      <w:r>
        <w:rPr>
          <w:noProof/>
        </w:rPr>
      </w:r>
      <w:r>
        <w:rPr>
          <w:noProof/>
        </w:rPr>
        <w:fldChar w:fldCharType="separate"/>
      </w:r>
      <w:r>
        <w:rPr>
          <w:noProof/>
        </w:rPr>
        <w:t>160</w:t>
      </w:r>
      <w:r>
        <w:rPr>
          <w:noProof/>
        </w:rPr>
        <w:fldChar w:fldCharType="end"/>
      </w:r>
    </w:p>
    <w:p w14:paraId="3B813234" w14:textId="7A1DBC7E" w:rsidR="005B22FC" w:rsidRDefault="005B22FC">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_Toc93476147 \h </w:instrText>
      </w:r>
      <w:r>
        <w:rPr>
          <w:noProof/>
        </w:rPr>
      </w:r>
      <w:r>
        <w:rPr>
          <w:noProof/>
        </w:rPr>
        <w:fldChar w:fldCharType="separate"/>
      </w:r>
      <w:r>
        <w:rPr>
          <w:noProof/>
        </w:rPr>
        <w:t>160</w:t>
      </w:r>
      <w:r>
        <w:rPr>
          <w:noProof/>
        </w:rPr>
        <w:fldChar w:fldCharType="end"/>
      </w:r>
    </w:p>
    <w:p w14:paraId="666FCCEE" w14:textId="568AD54C" w:rsidR="005B22FC" w:rsidRDefault="005B22FC">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_Toc93476148 \h </w:instrText>
      </w:r>
      <w:r>
        <w:rPr>
          <w:noProof/>
        </w:rPr>
      </w:r>
      <w:r>
        <w:rPr>
          <w:noProof/>
        </w:rPr>
        <w:fldChar w:fldCharType="separate"/>
      </w:r>
      <w:r>
        <w:rPr>
          <w:noProof/>
        </w:rPr>
        <w:t>161</w:t>
      </w:r>
      <w:r>
        <w:rPr>
          <w:noProof/>
        </w:rPr>
        <w:fldChar w:fldCharType="end"/>
      </w:r>
    </w:p>
    <w:p w14:paraId="6A15B0B5" w14:textId="397F60D3" w:rsidR="005B22FC" w:rsidRDefault="005B22FC">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Regelingsgebied</w:t>
      </w:r>
      <w:r>
        <w:rPr>
          <w:noProof/>
        </w:rPr>
        <w:tab/>
      </w:r>
      <w:r>
        <w:rPr>
          <w:noProof/>
        </w:rPr>
        <w:fldChar w:fldCharType="begin"/>
      </w:r>
      <w:r>
        <w:rPr>
          <w:noProof/>
        </w:rPr>
        <w:instrText xml:space="preserve"> PAGEREF _Toc93476149 \h </w:instrText>
      </w:r>
      <w:r>
        <w:rPr>
          <w:noProof/>
        </w:rPr>
      </w:r>
      <w:r>
        <w:rPr>
          <w:noProof/>
        </w:rPr>
        <w:fldChar w:fldCharType="separate"/>
      </w:r>
      <w:r>
        <w:rPr>
          <w:noProof/>
        </w:rPr>
        <w:t>161</w:t>
      </w:r>
      <w:r>
        <w:rPr>
          <w:noProof/>
        </w:rPr>
        <w:fldChar w:fldCharType="end"/>
      </w:r>
    </w:p>
    <w:p w14:paraId="5D28FF52" w14:textId="6E508807" w:rsidR="005B22FC" w:rsidRDefault="005B22FC">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_Toc93476150 \h </w:instrText>
      </w:r>
      <w:r>
        <w:rPr>
          <w:noProof/>
        </w:rPr>
      </w:r>
      <w:r>
        <w:rPr>
          <w:noProof/>
        </w:rPr>
        <w:fldChar w:fldCharType="separate"/>
      </w:r>
      <w:r>
        <w:rPr>
          <w:noProof/>
        </w:rPr>
        <w:t>161</w:t>
      </w:r>
      <w:r>
        <w:rPr>
          <w:noProof/>
        </w:rPr>
        <w:fldChar w:fldCharType="end"/>
      </w:r>
    </w:p>
    <w:p w14:paraId="08D7D864" w14:textId="3B34EFD5" w:rsidR="005B22FC" w:rsidRDefault="005B22FC">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_Toc93476151 \h </w:instrText>
      </w:r>
      <w:r>
        <w:rPr>
          <w:noProof/>
        </w:rPr>
      </w:r>
      <w:r>
        <w:rPr>
          <w:noProof/>
        </w:rPr>
        <w:fldChar w:fldCharType="separate"/>
      </w:r>
      <w:r>
        <w:rPr>
          <w:noProof/>
        </w:rPr>
        <w:t>162</w:t>
      </w:r>
      <w:r>
        <w:rPr>
          <w:noProof/>
        </w:rPr>
        <w:fldChar w:fldCharType="end"/>
      </w:r>
    </w:p>
    <w:p w14:paraId="5B952182" w14:textId="702B826F" w:rsidR="005B22FC" w:rsidRDefault="005B22FC">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_Toc93476152 \h </w:instrText>
      </w:r>
      <w:r>
        <w:rPr>
          <w:noProof/>
        </w:rPr>
      </w:r>
      <w:r>
        <w:rPr>
          <w:noProof/>
        </w:rPr>
        <w:fldChar w:fldCharType="separate"/>
      </w:r>
      <w:r>
        <w:rPr>
          <w:noProof/>
        </w:rPr>
        <w:t>162</w:t>
      </w:r>
      <w:r>
        <w:rPr>
          <w:noProof/>
        </w:rPr>
        <w:fldChar w:fldCharType="end"/>
      </w:r>
    </w:p>
    <w:p w14:paraId="03336660" w14:textId="5C4E18F5" w:rsidR="005B22FC" w:rsidRDefault="005B22FC">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_Toc93476153 \h </w:instrText>
      </w:r>
      <w:r>
        <w:rPr>
          <w:noProof/>
        </w:rPr>
      </w:r>
      <w:r>
        <w:rPr>
          <w:noProof/>
        </w:rPr>
        <w:fldChar w:fldCharType="separate"/>
      </w:r>
      <w:r>
        <w:rPr>
          <w:noProof/>
        </w:rPr>
        <w:t>162</w:t>
      </w:r>
      <w:r>
        <w:rPr>
          <w:noProof/>
        </w:rPr>
        <w:fldChar w:fldCharType="end"/>
      </w:r>
    </w:p>
    <w:p w14:paraId="65EB24CC" w14:textId="11519CD9" w:rsidR="005B22FC" w:rsidRDefault="005B22FC">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_Toc93476154 \h </w:instrText>
      </w:r>
      <w:r>
        <w:rPr>
          <w:noProof/>
        </w:rPr>
      </w:r>
      <w:r>
        <w:rPr>
          <w:noProof/>
        </w:rPr>
        <w:fldChar w:fldCharType="separate"/>
      </w:r>
      <w:r>
        <w:rPr>
          <w:noProof/>
        </w:rPr>
        <w:t>162</w:t>
      </w:r>
      <w:r>
        <w:rPr>
          <w:noProof/>
        </w:rPr>
        <w:fldChar w:fldCharType="end"/>
      </w:r>
    </w:p>
    <w:p w14:paraId="08EFA199" w14:textId="0DB504BF" w:rsidR="005B22FC" w:rsidRDefault="005B22FC">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w:t>
      </w:r>
      <w:r>
        <w:rPr>
          <w:noProof/>
        </w:rPr>
        <w:tab/>
      </w:r>
      <w:r>
        <w:rPr>
          <w:noProof/>
        </w:rPr>
        <w:fldChar w:fldCharType="begin"/>
      </w:r>
      <w:r>
        <w:rPr>
          <w:noProof/>
        </w:rPr>
        <w:instrText xml:space="preserve"> PAGEREF _Toc93476155 \h </w:instrText>
      </w:r>
      <w:r>
        <w:rPr>
          <w:noProof/>
        </w:rPr>
      </w:r>
      <w:r>
        <w:rPr>
          <w:noProof/>
        </w:rPr>
        <w:fldChar w:fldCharType="separate"/>
      </w:r>
      <w:r>
        <w:rPr>
          <w:noProof/>
        </w:rPr>
        <w:t>162</w:t>
      </w:r>
      <w:r>
        <w:rPr>
          <w:noProof/>
        </w:rPr>
        <w:fldChar w:fldCharType="end"/>
      </w:r>
    </w:p>
    <w:p w14:paraId="6C171BE2" w14:textId="628D38CD" w:rsidR="005B22FC" w:rsidRDefault="005B22FC">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_Toc93476156 \h </w:instrText>
      </w:r>
      <w:r>
        <w:rPr>
          <w:noProof/>
        </w:rPr>
      </w:r>
      <w:r>
        <w:rPr>
          <w:noProof/>
        </w:rPr>
        <w:fldChar w:fldCharType="separate"/>
      </w:r>
      <w:r>
        <w:rPr>
          <w:noProof/>
        </w:rPr>
        <w:t>162</w:t>
      </w:r>
      <w:r>
        <w:rPr>
          <w:noProof/>
        </w:rPr>
        <w:fldChar w:fldCharType="end"/>
      </w:r>
    </w:p>
    <w:p w14:paraId="4D959ADF" w14:textId="17A8BF91" w:rsidR="005B22FC" w:rsidRDefault="005B22FC">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_Toc93476157 \h </w:instrText>
      </w:r>
      <w:r>
        <w:rPr>
          <w:noProof/>
        </w:rPr>
      </w:r>
      <w:r>
        <w:rPr>
          <w:noProof/>
        </w:rPr>
        <w:fldChar w:fldCharType="separate"/>
      </w:r>
      <w:r>
        <w:rPr>
          <w:noProof/>
        </w:rPr>
        <w:t>163</w:t>
      </w:r>
      <w:r>
        <w:rPr>
          <w:noProof/>
        </w:rPr>
        <w:fldChar w:fldCharType="end"/>
      </w:r>
    </w:p>
    <w:p w14:paraId="7F633AE5" w14:textId="122E43D5" w:rsidR="005B22FC" w:rsidRDefault="005B22FC">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_Toc93476158 \h </w:instrText>
      </w:r>
      <w:r>
        <w:rPr>
          <w:noProof/>
        </w:rPr>
      </w:r>
      <w:r>
        <w:rPr>
          <w:noProof/>
        </w:rPr>
        <w:fldChar w:fldCharType="separate"/>
      </w:r>
      <w:r>
        <w:rPr>
          <w:noProof/>
        </w:rPr>
        <w:t>163</w:t>
      </w:r>
      <w:r>
        <w:rPr>
          <w:noProof/>
        </w:rPr>
        <w:fldChar w:fldCharType="end"/>
      </w:r>
    </w:p>
    <w:p w14:paraId="1CD753E3" w14:textId="0A3BE56B" w:rsidR="005B22FC" w:rsidRDefault="005B22FC">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_Toc93476159 \h </w:instrText>
      </w:r>
      <w:r>
        <w:rPr>
          <w:noProof/>
        </w:rPr>
      </w:r>
      <w:r>
        <w:rPr>
          <w:noProof/>
        </w:rPr>
        <w:fldChar w:fldCharType="separate"/>
      </w:r>
      <w:r>
        <w:rPr>
          <w:noProof/>
        </w:rPr>
        <w:t>164</w:t>
      </w:r>
      <w:r>
        <w:rPr>
          <w:noProof/>
        </w:rPr>
        <w:fldChar w:fldCharType="end"/>
      </w:r>
    </w:p>
    <w:p w14:paraId="0BB9E623" w14:textId="295B6AAF" w:rsidR="005B22FC" w:rsidRDefault="005B22FC">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_Toc93476160 \h </w:instrText>
      </w:r>
      <w:r>
        <w:rPr>
          <w:noProof/>
        </w:rPr>
      </w:r>
      <w:r>
        <w:rPr>
          <w:noProof/>
        </w:rPr>
        <w:fldChar w:fldCharType="separate"/>
      </w:r>
      <w:r>
        <w:rPr>
          <w:noProof/>
        </w:rPr>
        <w:t>165</w:t>
      </w:r>
      <w:r>
        <w:rPr>
          <w:noProof/>
        </w:rPr>
        <w:fldChar w:fldCharType="end"/>
      </w:r>
    </w:p>
    <w:p w14:paraId="75BE88CE" w14:textId="646777A5" w:rsidR="005B22FC" w:rsidRDefault="005B22FC">
      <w:pPr>
        <w:pStyle w:val="Inhopg4"/>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Objecttype Kaartlaag</w:t>
      </w:r>
      <w:r>
        <w:rPr>
          <w:noProof/>
        </w:rPr>
        <w:tab/>
      </w:r>
      <w:r>
        <w:rPr>
          <w:noProof/>
        </w:rPr>
        <w:fldChar w:fldCharType="begin"/>
      </w:r>
      <w:r>
        <w:rPr>
          <w:noProof/>
        </w:rPr>
        <w:instrText xml:space="preserve"> PAGEREF _Toc93476161 \h </w:instrText>
      </w:r>
      <w:r>
        <w:rPr>
          <w:noProof/>
        </w:rPr>
      </w:r>
      <w:r>
        <w:rPr>
          <w:noProof/>
        </w:rPr>
        <w:fldChar w:fldCharType="separate"/>
      </w:r>
      <w:r>
        <w:rPr>
          <w:noProof/>
        </w:rPr>
        <w:t>165</w:t>
      </w:r>
      <w:r>
        <w:rPr>
          <w:noProof/>
        </w:rPr>
        <w:fldChar w:fldCharType="end"/>
      </w:r>
    </w:p>
    <w:p w14:paraId="29933A9A" w14:textId="1F8815C1" w:rsidR="005B22FC" w:rsidRDefault="005B22FC">
      <w:pPr>
        <w:pStyle w:val="Inhopg5"/>
        <w:rPr>
          <w:rFonts w:asciiTheme="minorHAnsi" w:eastAsiaTheme="minorEastAsia" w:hAnsiTheme="minorHAnsi" w:cstheme="minorBidi"/>
          <w:noProof/>
          <w:sz w:val="22"/>
          <w:szCs w:val="22"/>
        </w:rPr>
      </w:pPr>
      <w:r>
        <w:rPr>
          <w:noProof/>
        </w:rPr>
        <w:t>6.4.31.1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_Toc93476162 \h </w:instrText>
      </w:r>
      <w:r>
        <w:rPr>
          <w:noProof/>
        </w:rPr>
      </w:r>
      <w:r>
        <w:rPr>
          <w:noProof/>
        </w:rPr>
        <w:fldChar w:fldCharType="separate"/>
      </w:r>
      <w:r>
        <w:rPr>
          <w:noProof/>
        </w:rPr>
        <w:t>165</w:t>
      </w:r>
      <w:r>
        <w:rPr>
          <w:noProof/>
        </w:rPr>
        <w:fldChar w:fldCharType="end"/>
      </w:r>
    </w:p>
    <w:p w14:paraId="103BF1DA" w14:textId="5899EE0E" w:rsidR="005B22FC" w:rsidRDefault="005B22FC">
      <w:pPr>
        <w:pStyle w:val="Inhopg5"/>
        <w:rPr>
          <w:rFonts w:asciiTheme="minorHAnsi" w:eastAsiaTheme="minorEastAsia" w:hAnsiTheme="minorHAnsi" w:cstheme="minorBidi"/>
          <w:noProof/>
          <w:sz w:val="22"/>
          <w:szCs w:val="22"/>
        </w:rPr>
      </w:pPr>
      <w:r>
        <w:rPr>
          <w:noProof/>
        </w:rPr>
        <w:t>6.4.31.2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_Toc93476163 \h </w:instrText>
      </w:r>
      <w:r>
        <w:rPr>
          <w:noProof/>
        </w:rPr>
      </w:r>
      <w:r>
        <w:rPr>
          <w:noProof/>
        </w:rPr>
        <w:fldChar w:fldCharType="separate"/>
      </w:r>
      <w:r>
        <w:rPr>
          <w:noProof/>
        </w:rPr>
        <w:t>165</w:t>
      </w:r>
      <w:r>
        <w:rPr>
          <w:noProof/>
        </w:rPr>
        <w:fldChar w:fldCharType="end"/>
      </w:r>
    </w:p>
    <w:p w14:paraId="66B9EBBE" w14:textId="364960F6" w:rsidR="005B22FC" w:rsidRDefault="005B22FC">
      <w:pPr>
        <w:pStyle w:val="Inhopg5"/>
        <w:rPr>
          <w:rFonts w:asciiTheme="minorHAnsi" w:eastAsiaTheme="minorEastAsia" w:hAnsiTheme="minorHAnsi" w:cstheme="minorBidi"/>
          <w:noProof/>
          <w:sz w:val="22"/>
          <w:szCs w:val="22"/>
        </w:rPr>
      </w:pPr>
      <w:r>
        <w:rPr>
          <w:noProof/>
        </w:rPr>
        <w:t>6.4.31.3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_Toc93476164 \h </w:instrText>
      </w:r>
      <w:r>
        <w:rPr>
          <w:noProof/>
        </w:rPr>
      </w:r>
      <w:r>
        <w:rPr>
          <w:noProof/>
        </w:rPr>
        <w:fldChar w:fldCharType="separate"/>
      </w:r>
      <w:r>
        <w:rPr>
          <w:noProof/>
        </w:rPr>
        <w:t>165</w:t>
      </w:r>
      <w:r>
        <w:rPr>
          <w:noProof/>
        </w:rPr>
        <w:fldChar w:fldCharType="end"/>
      </w:r>
    </w:p>
    <w:p w14:paraId="0595D708" w14:textId="14EE4852" w:rsidR="005B22FC" w:rsidRDefault="005B22FC">
      <w:pPr>
        <w:pStyle w:val="Inhopg5"/>
        <w:rPr>
          <w:rFonts w:asciiTheme="minorHAnsi" w:eastAsiaTheme="minorEastAsia" w:hAnsiTheme="minorHAnsi" w:cstheme="minorBidi"/>
          <w:noProof/>
          <w:sz w:val="22"/>
          <w:szCs w:val="22"/>
        </w:rPr>
      </w:pPr>
      <w:r>
        <w:rPr>
          <w:noProof/>
        </w:rPr>
        <w:t>6.4.31.4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_Toc93476165 \h </w:instrText>
      </w:r>
      <w:r>
        <w:rPr>
          <w:noProof/>
        </w:rPr>
      </w:r>
      <w:r>
        <w:rPr>
          <w:noProof/>
        </w:rPr>
        <w:fldChar w:fldCharType="separate"/>
      </w:r>
      <w:r>
        <w:rPr>
          <w:noProof/>
        </w:rPr>
        <w:t>166</w:t>
      </w:r>
      <w:r>
        <w:rPr>
          <w:noProof/>
        </w:rPr>
        <w:fldChar w:fldCharType="end"/>
      </w:r>
    </w:p>
    <w:p w14:paraId="6066FCCF" w14:textId="78E76F70" w:rsidR="005B22FC" w:rsidRDefault="005B22FC">
      <w:pPr>
        <w:pStyle w:val="Inhopg5"/>
        <w:rPr>
          <w:rFonts w:asciiTheme="minorHAnsi" w:eastAsiaTheme="minorEastAsia" w:hAnsiTheme="minorHAnsi" w:cstheme="minorBidi"/>
          <w:noProof/>
          <w:sz w:val="22"/>
          <w:szCs w:val="22"/>
        </w:rPr>
      </w:pPr>
      <w:r>
        <w:rPr>
          <w:noProof/>
        </w:rPr>
        <w:t>6.4.31.5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_Toc93476166 \h </w:instrText>
      </w:r>
      <w:r>
        <w:rPr>
          <w:noProof/>
        </w:rPr>
      </w:r>
      <w:r>
        <w:rPr>
          <w:noProof/>
        </w:rPr>
        <w:fldChar w:fldCharType="separate"/>
      </w:r>
      <w:r>
        <w:rPr>
          <w:noProof/>
        </w:rPr>
        <w:t>167</w:t>
      </w:r>
      <w:r>
        <w:rPr>
          <w:noProof/>
        </w:rPr>
        <w:fldChar w:fldCharType="end"/>
      </w:r>
    </w:p>
    <w:p w14:paraId="69FD8629" w14:textId="5C98DE94" w:rsidR="005B22FC" w:rsidRDefault="005B22FC">
      <w:pPr>
        <w:pStyle w:val="Inhopg4"/>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Objecttype SymbolisatieItem</w:t>
      </w:r>
      <w:r>
        <w:rPr>
          <w:noProof/>
        </w:rPr>
        <w:tab/>
      </w:r>
      <w:r>
        <w:rPr>
          <w:noProof/>
        </w:rPr>
        <w:fldChar w:fldCharType="begin"/>
      </w:r>
      <w:r>
        <w:rPr>
          <w:noProof/>
        </w:rPr>
        <w:instrText xml:space="preserve"> PAGEREF _Toc93476167 \h </w:instrText>
      </w:r>
      <w:r>
        <w:rPr>
          <w:noProof/>
        </w:rPr>
      </w:r>
      <w:r>
        <w:rPr>
          <w:noProof/>
        </w:rPr>
        <w:fldChar w:fldCharType="separate"/>
      </w:r>
      <w:r>
        <w:rPr>
          <w:noProof/>
        </w:rPr>
        <w:t>167</w:t>
      </w:r>
      <w:r>
        <w:rPr>
          <w:noProof/>
        </w:rPr>
        <w:fldChar w:fldCharType="end"/>
      </w:r>
    </w:p>
    <w:p w14:paraId="3E10C17D" w14:textId="0884908A" w:rsidR="005B22FC" w:rsidRDefault="005B22FC">
      <w:pPr>
        <w:pStyle w:val="Inhopg5"/>
        <w:rPr>
          <w:rFonts w:asciiTheme="minorHAnsi" w:eastAsiaTheme="minorEastAsia" w:hAnsiTheme="minorHAnsi" w:cstheme="minorBidi"/>
          <w:noProof/>
          <w:sz w:val="22"/>
          <w:szCs w:val="22"/>
        </w:rPr>
      </w:pPr>
      <w:r>
        <w:rPr>
          <w:noProof/>
        </w:rPr>
        <w:t>6.4.32.1</w:t>
      </w:r>
      <w:r>
        <w:rPr>
          <w:rFonts w:asciiTheme="minorHAnsi" w:eastAsiaTheme="minorEastAsia" w:hAnsiTheme="minorHAnsi" w:cstheme="minorBidi"/>
          <w:noProof/>
          <w:sz w:val="22"/>
          <w:szCs w:val="22"/>
        </w:rPr>
        <w:tab/>
      </w:r>
      <w:r>
        <w:rPr>
          <w:noProof/>
        </w:rPr>
        <w:t>Toelichting op de toepassing</w:t>
      </w:r>
      <w:r>
        <w:rPr>
          <w:noProof/>
        </w:rPr>
        <w:tab/>
      </w:r>
      <w:r>
        <w:rPr>
          <w:noProof/>
        </w:rPr>
        <w:fldChar w:fldCharType="begin"/>
      </w:r>
      <w:r>
        <w:rPr>
          <w:noProof/>
        </w:rPr>
        <w:instrText xml:space="preserve"> PAGEREF _Toc93476168 \h </w:instrText>
      </w:r>
      <w:r>
        <w:rPr>
          <w:noProof/>
        </w:rPr>
      </w:r>
      <w:r>
        <w:rPr>
          <w:noProof/>
        </w:rPr>
        <w:fldChar w:fldCharType="separate"/>
      </w:r>
      <w:r>
        <w:rPr>
          <w:noProof/>
        </w:rPr>
        <w:t>167</w:t>
      </w:r>
      <w:r>
        <w:rPr>
          <w:noProof/>
        </w:rPr>
        <w:fldChar w:fldCharType="end"/>
      </w:r>
    </w:p>
    <w:p w14:paraId="23DBB626" w14:textId="009D5C0A" w:rsidR="005B22FC" w:rsidRDefault="005B22FC">
      <w:pPr>
        <w:pStyle w:val="Inhopg5"/>
        <w:rPr>
          <w:rFonts w:asciiTheme="minorHAnsi" w:eastAsiaTheme="minorEastAsia" w:hAnsiTheme="minorHAnsi" w:cstheme="minorBidi"/>
          <w:noProof/>
          <w:sz w:val="22"/>
          <w:szCs w:val="22"/>
        </w:rPr>
      </w:pPr>
      <w:r>
        <w:rPr>
          <w:noProof/>
        </w:rPr>
        <w:t>6.4.32.2</w:t>
      </w:r>
      <w:r>
        <w:rPr>
          <w:rFonts w:asciiTheme="minorHAnsi" w:eastAsiaTheme="minorEastAsia" w:hAnsiTheme="minorHAnsi" w:cstheme="minorBidi"/>
          <w:noProof/>
          <w:sz w:val="22"/>
          <w:szCs w:val="22"/>
        </w:rPr>
        <w:tab/>
      </w:r>
      <w:r>
        <w:rPr>
          <w:noProof/>
        </w:rPr>
        <w:t>Definitie</w:t>
      </w:r>
      <w:r>
        <w:rPr>
          <w:noProof/>
        </w:rPr>
        <w:tab/>
      </w:r>
      <w:r>
        <w:rPr>
          <w:noProof/>
        </w:rPr>
        <w:fldChar w:fldCharType="begin"/>
      </w:r>
      <w:r>
        <w:rPr>
          <w:noProof/>
        </w:rPr>
        <w:instrText xml:space="preserve"> PAGEREF _Toc93476169 \h </w:instrText>
      </w:r>
      <w:r>
        <w:rPr>
          <w:noProof/>
        </w:rPr>
      </w:r>
      <w:r>
        <w:rPr>
          <w:noProof/>
        </w:rPr>
        <w:fldChar w:fldCharType="separate"/>
      </w:r>
      <w:r>
        <w:rPr>
          <w:noProof/>
        </w:rPr>
        <w:t>168</w:t>
      </w:r>
      <w:r>
        <w:rPr>
          <w:noProof/>
        </w:rPr>
        <w:fldChar w:fldCharType="end"/>
      </w:r>
    </w:p>
    <w:p w14:paraId="3EE78C33" w14:textId="59403AAC" w:rsidR="005B22FC" w:rsidRDefault="005B22FC">
      <w:pPr>
        <w:pStyle w:val="Inhopg5"/>
        <w:rPr>
          <w:rFonts w:asciiTheme="minorHAnsi" w:eastAsiaTheme="minorEastAsia" w:hAnsiTheme="minorHAnsi" w:cstheme="minorBidi"/>
          <w:noProof/>
          <w:sz w:val="22"/>
          <w:szCs w:val="22"/>
        </w:rPr>
      </w:pPr>
      <w:r>
        <w:rPr>
          <w:noProof/>
        </w:rPr>
        <w:t>6.4.32.3</w:t>
      </w:r>
      <w:r>
        <w:rPr>
          <w:rFonts w:asciiTheme="minorHAnsi" w:eastAsiaTheme="minorEastAsia" w:hAnsiTheme="minorHAnsi" w:cstheme="minorBidi"/>
          <w:noProof/>
          <w:sz w:val="22"/>
          <w:szCs w:val="22"/>
        </w:rPr>
        <w:tab/>
      </w:r>
      <w:r>
        <w:rPr>
          <w:noProof/>
        </w:rPr>
        <w:t>Doel</w:t>
      </w:r>
      <w:r>
        <w:rPr>
          <w:noProof/>
        </w:rPr>
        <w:tab/>
      </w:r>
      <w:r>
        <w:rPr>
          <w:noProof/>
        </w:rPr>
        <w:fldChar w:fldCharType="begin"/>
      </w:r>
      <w:r>
        <w:rPr>
          <w:noProof/>
        </w:rPr>
        <w:instrText xml:space="preserve"> PAGEREF _Toc93476170 \h </w:instrText>
      </w:r>
      <w:r>
        <w:rPr>
          <w:noProof/>
        </w:rPr>
      </w:r>
      <w:r>
        <w:rPr>
          <w:noProof/>
        </w:rPr>
        <w:fldChar w:fldCharType="separate"/>
      </w:r>
      <w:r>
        <w:rPr>
          <w:noProof/>
        </w:rPr>
        <w:t>168</w:t>
      </w:r>
      <w:r>
        <w:rPr>
          <w:noProof/>
        </w:rPr>
        <w:fldChar w:fldCharType="end"/>
      </w:r>
    </w:p>
    <w:p w14:paraId="53FA4370" w14:textId="72C9FB1E" w:rsidR="005B22FC" w:rsidRDefault="005B22FC">
      <w:pPr>
        <w:pStyle w:val="Inhopg5"/>
        <w:rPr>
          <w:rFonts w:asciiTheme="minorHAnsi" w:eastAsiaTheme="minorEastAsia" w:hAnsiTheme="minorHAnsi" w:cstheme="minorBidi"/>
          <w:noProof/>
          <w:sz w:val="22"/>
          <w:szCs w:val="22"/>
        </w:rPr>
      </w:pPr>
      <w:r>
        <w:rPr>
          <w:noProof/>
        </w:rPr>
        <w:t>6.4.32.4</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_Toc93476171 \h </w:instrText>
      </w:r>
      <w:r>
        <w:rPr>
          <w:noProof/>
        </w:rPr>
      </w:r>
      <w:r>
        <w:rPr>
          <w:noProof/>
        </w:rPr>
        <w:fldChar w:fldCharType="separate"/>
      </w:r>
      <w:r>
        <w:rPr>
          <w:noProof/>
        </w:rPr>
        <w:t>168</w:t>
      </w:r>
      <w:r>
        <w:rPr>
          <w:noProof/>
        </w:rPr>
        <w:fldChar w:fldCharType="end"/>
      </w:r>
    </w:p>
    <w:p w14:paraId="42FA0165" w14:textId="6EA3BC46" w:rsidR="005B22FC" w:rsidRDefault="005B22FC">
      <w:pPr>
        <w:pStyle w:val="Inhopg5"/>
        <w:rPr>
          <w:rFonts w:asciiTheme="minorHAnsi" w:eastAsiaTheme="minorEastAsia" w:hAnsiTheme="minorHAnsi" w:cstheme="minorBidi"/>
          <w:noProof/>
          <w:sz w:val="22"/>
          <w:szCs w:val="22"/>
        </w:rPr>
      </w:pPr>
      <w:r>
        <w:rPr>
          <w:noProof/>
        </w:rPr>
        <w:t>6.4.32.5</w:t>
      </w:r>
      <w:r>
        <w:rPr>
          <w:rFonts w:asciiTheme="minorHAnsi" w:eastAsiaTheme="minorEastAsia" w:hAnsiTheme="minorHAnsi" w:cstheme="minorBidi"/>
          <w:noProof/>
          <w:sz w:val="22"/>
          <w:szCs w:val="22"/>
        </w:rPr>
        <w:tab/>
      </w:r>
      <w:r>
        <w:rPr>
          <w:noProof/>
        </w:rPr>
        <w:t>Toelichting op de norm</w:t>
      </w:r>
      <w:r>
        <w:rPr>
          <w:noProof/>
        </w:rPr>
        <w:tab/>
      </w:r>
      <w:r>
        <w:rPr>
          <w:noProof/>
        </w:rPr>
        <w:fldChar w:fldCharType="begin"/>
      </w:r>
      <w:r>
        <w:rPr>
          <w:noProof/>
        </w:rPr>
        <w:instrText xml:space="preserve"> PAGEREF _Toc93476172 \h </w:instrText>
      </w:r>
      <w:r>
        <w:rPr>
          <w:noProof/>
        </w:rPr>
      </w:r>
      <w:r>
        <w:rPr>
          <w:noProof/>
        </w:rPr>
        <w:fldChar w:fldCharType="separate"/>
      </w:r>
      <w:r>
        <w:rPr>
          <w:noProof/>
        </w:rPr>
        <w:t>169</w:t>
      </w:r>
      <w:r>
        <w:rPr>
          <w:noProof/>
        </w:rPr>
        <w:fldChar w:fldCharType="end"/>
      </w:r>
    </w:p>
    <w:p w14:paraId="0C145424" w14:textId="5FCE2184" w:rsidR="005B22FC" w:rsidRDefault="005B22FC">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Pr>
          <w:noProof/>
        </w:rPr>
        <w:fldChar w:fldCharType="begin"/>
      </w:r>
      <w:r>
        <w:rPr>
          <w:noProof/>
        </w:rPr>
        <w:instrText xml:space="preserve"> PAGEREF _Toc93476173 \h </w:instrText>
      </w:r>
      <w:r>
        <w:rPr>
          <w:noProof/>
        </w:rPr>
      </w:r>
      <w:r>
        <w:rPr>
          <w:noProof/>
        </w:rPr>
        <w:fldChar w:fldCharType="separate"/>
      </w:r>
      <w:r>
        <w:rPr>
          <w:noProof/>
        </w:rPr>
        <w:t>169</w:t>
      </w:r>
      <w:r>
        <w:rPr>
          <w:noProof/>
        </w:rPr>
        <w:fldChar w:fldCharType="end"/>
      </w:r>
    </w:p>
    <w:p w14:paraId="02EC9165" w14:textId="47AD1935" w:rsidR="005B22FC" w:rsidRDefault="005B22FC">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Annoteren wanneer een deel van norm of beleid in een bijlage staat</w:t>
      </w:r>
      <w:r>
        <w:rPr>
          <w:noProof/>
        </w:rPr>
        <w:tab/>
      </w:r>
      <w:r>
        <w:rPr>
          <w:noProof/>
        </w:rPr>
        <w:fldChar w:fldCharType="begin"/>
      </w:r>
      <w:r>
        <w:rPr>
          <w:noProof/>
        </w:rPr>
        <w:instrText xml:space="preserve"> PAGEREF _Toc93476174 \h </w:instrText>
      </w:r>
      <w:r>
        <w:rPr>
          <w:noProof/>
        </w:rPr>
      </w:r>
      <w:r>
        <w:rPr>
          <w:noProof/>
        </w:rPr>
        <w:fldChar w:fldCharType="separate"/>
      </w:r>
      <w:r>
        <w:rPr>
          <w:noProof/>
        </w:rPr>
        <w:t>170</w:t>
      </w:r>
      <w:r>
        <w:rPr>
          <w:noProof/>
        </w:rPr>
        <w:fldChar w:fldCharType="end"/>
      </w:r>
    </w:p>
    <w:p w14:paraId="48927887" w14:textId="65A086C9" w:rsidR="005B22FC" w:rsidRDefault="005B22FC">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Pr>
          <w:noProof/>
        </w:rPr>
        <w:fldChar w:fldCharType="begin"/>
      </w:r>
      <w:r>
        <w:rPr>
          <w:noProof/>
        </w:rPr>
        <w:instrText xml:space="preserve"> PAGEREF _Toc93476175 \h </w:instrText>
      </w:r>
      <w:r>
        <w:rPr>
          <w:noProof/>
        </w:rPr>
      </w:r>
      <w:r>
        <w:rPr>
          <w:noProof/>
        </w:rPr>
        <w:fldChar w:fldCharType="separate"/>
      </w:r>
      <w:r>
        <w:rPr>
          <w:noProof/>
        </w:rPr>
        <w:t>171</w:t>
      </w:r>
      <w:r>
        <w:rPr>
          <w:noProof/>
        </w:rPr>
        <w:fldChar w:fldCharType="end"/>
      </w:r>
    </w:p>
    <w:p w14:paraId="3626ACA9" w14:textId="735CA1E4" w:rsidR="005B22FC" w:rsidRDefault="005B22FC">
      <w:pPr>
        <w:pStyle w:val="Inhopg3"/>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rPr>
        <w:t>Verplichte en onverplichte onderdelen van de standaard en onderdelen die noodzakelijk zijn om omgevingsdocumenten met Artikelstructuur in DSO-LV te kunnen tonen</w:t>
      </w:r>
      <w:r>
        <w:rPr>
          <w:noProof/>
        </w:rPr>
        <w:tab/>
      </w:r>
      <w:r>
        <w:rPr>
          <w:noProof/>
        </w:rPr>
        <w:fldChar w:fldCharType="begin"/>
      </w:r>
      <w:r>
        <w:rPr>
          <w:noProof/>
        </w:rPr>
        <w:instrText xml:space="preserve"> PAGEREF _Toc93476176 \h </w:instrText>
      </w:r>
      <w:r>
        <w:rPr>
          <w:noProof/>
        </w:rPr>
      </w:r>
      <w:r>
        <w:rPr>
          <w:noProof/>
        </w:rPr>
        <w:fldChar w:fldCharType="separate"/>
      </w:r>
      <w:r>
        <w:rPr>
          <w:noProof/>
        </w:rPr>
        <w:t>173</w:t>
      </w:r>
      <w:r>
        <w:rPr>
          <w:noProof/>
        </w:rPr>
        <w:fldChar w:fldCharType="end"/>
      </w:r>
    </w:p>
    <w:p w14:paraId="04BAA32B" w14:textId="50EF7D4B" w:rsidR="005B22FC" w:rsidRDefault="005B22FC">
      <w:pPr>
        <w:pStyle w:val="Inhopg1"/>
        <w:rPr>
          <w:rFonts w:asciiTheme="minorHAnsi" w:eastAsiaTheme="minorEastAsia" w:hAnsiTheme="minorHAnsi" w:cstheme="minorBidi"/>
          <w:b w:val="0"/>
          <w:noProof/>
          <w:sz w:val="22"/>
          <w:szCs w:val="22"/>
        </w:rPr>
      </w:pPr>
      <w:r>
        <w:rPr>
          <w:noProof/>
        </w:rPr>
        <w:lastRenderedPageBreak/>
        <w:t>C</w:t>
      </w:r>
      <w:r>
        <w:rPr>
          <w:rFonts w:asciiTheme="minorHAnsi" w:eastAsiaTheme="minorEastAsia" w:hAnsiTheme="minorHAnsi" w:cstheme="minorBidi"/>
          <w:b w:val="0"/>
          <w:noProof/>
          <w:sz w:val="22"/>
          <w:szCs w:val="22"/>
        </w:rPr>
        <w:tab/>
      </w:r>
      <w:r>
        <w:rPr>
          <w:noProof/>
        </w:rPr>
        <w:t>Aspecten van de aanlevering</w:t>
      </w:r>
      <w:r>
        <w:rPr>
          <w:noProof/>
        </w:rPr>
        <w:tab/>
      </w:r>
      <w:r>
        <w:rPr>
          <w:noProof/>
        </w:rPr>
        <w:fldChar w:fldCharType="begin"/>
      </w:r>
      <w:r>
        <w:rPr>
          <w:noProof/>
        </w:rPr>
        <w:instrText xml:space="preserve"> PAGEREF _Toc93476177 \h </w:instrText>
      </w:r>
      <w:r>
        <w:rPr>
          <w:noProof/>
        </w:rPr>
      </w:r>
      <w:r>
        <w:rPr>
          <w:noProof/>
        </w:rPr>
        <w:fldChar w:fldCharType="separate"/>
      </w:r>
      <w:r>
        <w:rPr>
          <w:noProof/>
        </w:rPr>
        <w:t>176</w:t>
      </w:r>
      <w:r>
        <w:rPr>
          <w:noProof/>
        </w:rPr>
        <w:fldChar w:fldCharType="end"/>
      </w:r>
    </w:p>
    <w:p w14:paraId="07125EF3" w14:textId="29BDC287" w:rsidR="005B22FC" w:rsidRDefault="005B22FC">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Pr>
          <w:noProof/>
        </w:rPr>
        <w:fldChar w:fldCharType="begin"/>
      </w:r>
      <w:r>
        <w:rPr>
          <w:noProof/>
        </w:rPr>
        <w:instrText xml:space="preserve"> PAGEREF _Toc93476178 \h </w:instrText>
      </w:r>
      <w:r>
        <w:rPr>
          <w:noProof/>
        </w:rPr>
      </w:r>
      <w:r>
        <w:rPr>
          <w:noProof/>
        </w:rPr>
        <w:fldChar w:fldCharType="separate"/>
      </w:r>
      <w:r>
        <w:rPr>
          <w:noProof/>
        </w:rPr>
        <w:t>177</w:t>
      </w:r>
      <w:r>
        <w:rPr>
          <w:noProof/>
        </w:rPr>
        <w:fldChar w:fldCharType="end"/>
      </w:r>
    </w:p>
    <w:p w14:paraId="66D137D6" w14:textId="3BABB137" w:rsidR="005B22FC" w:rsidRDefault="005B22FC">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Pr>
          <w:noProof/>
        </w:rPr>
        <w:fldChar w:fldCharType="begin"/>
      </w:r>
      <w:r>
        <w:rPr>
          <w:noProof/>
        </w:rPr>
        <w:instrText xml:space="preserve"> PAGEREF _Toc93476179 \h </w:instrText>
      </w:r>
      <w:r>
        <w:rPr>
          <w:noProof/>
        </w:rPr>
      </w:r>
      <w:r>
        <w:rPr>
          <w:noProof/>
        </w:rPr>
        <w:fldChar w:fldCharType="separate"/>
      </w:r>
      <w:r>
        <w:rPr>
          <w:noProof/>
        </w:rPr>
        <w:t>177</w:t>
      </w:r>
      <w:r>
        <w:rPr>
          <w:noProof/>
        </w:rPr>
        <w:fldChar w:fldCharType="end"/>
      </w:r>
    </w:p>
    <w:p w14:paraId="0358095A" w14:textId="23FB9A91" w:rsidR="005B22FC" w:rsidRDefault="005B22FC">
      <w:pPr>
        <w:pStyle w:val="Inhopg4"/>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Algemeen</w:t>
      </w:r>
      <w:r>
        <w:rPr>
          <w:noProof/>
        </w:rPr>
        <w:tab/>
      </w:r>
      <w:r>
        <w:rPr>
          <w:noProof/>
        </w:rPr>
        <w:fldChar w:fldCharType="begin"/>
      </w:r>
      <w:r>
        <w:rPr>
          <w:noProof/>
        </w:rPr>
        <w:instrText xml:space="preserve"> PAGEREF _Toc93476180 \h </w:instrText>
      </w:r>
      <w:r>
        <w:rPr>
          <w:noProof/>
        </w:rPr>
      </w:r>
      <w:r>
        <w:rPr>
          <w:noProof/>
        </w:rPr>
        <w:fldChar w:fldCharType="separate"/>
      </w:r>
      <w:r>
        <w:rPr>
          <w:noProof/>
        </w:rPr>
        <w:t>177</w:t>
      </w:r>
      <w:r>
        <w:rPr>
          <w:noProof/>
        </w:rPr>
        <w:fldChar w:fldCharType="end"/>
      </w:r>
    </w:p>
    <w:p w14:paraId="636B77CB" w14:textId="13FC8F84" w:rsidR="005B22FC" w:rsidRDefault="005B22FC">
      <w:pPr>
        <w:pStyle w:val="Inhopg4"/>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De toepassing van Doel bij het omgevingsplan</w:t>
      </w:r>
      <w:r>
        <w:rPr>
          <w:noProof/>
        </w:rPr>
        <w:tab/>
      </w:r>
      <w:r>
        <w:rPr>
          <w:noProof/>
        </w:rPr>
        <w:fldChar w:fldCharType="begin"/>
      </w:r>
      <w:r>
        <w:rPr>
          <w:noProof/>
        </w:rPr>
        <w:instrText xml:space="preserve"> PAGEREF _Toc93476181 \h </w:instrText>
      </w:r>
      <w:r>
        <w:rPr>
          <w:noProof/>
        </w:rPr>
      </w:r>
      <w:r>
        <w:rPr>
          <w:noProof/>
        </w:rPr>
        <w:fldChar w:fldCharType="separate"/>
      </w:r>
      <w:r>
        <w:rPr>
          <w:noProof/>
        </w:rPr>
        <w:t>179</w:t>
      </w:r>
      <w:r>
        <w:rPr>
          <w:noProof/>
        </w:rPr>
        <w:fldChar w:fldCharType="end"/>
      </w:r>
    </w:p>
    <w:p w14:paraId="2CDF8622" w14:textId="6579CB0C" w:rsidR="005B22FC" w:rsidRDefault="005B22FC">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Pr>
          <w:noProof/>
        </w:rPr>
        <w:fldChar w:fldCharType="begin"/>
      </w:r>
      <w:r>
        <w:rPr>
          <w:noProof/>
        </w:rPr>
        <w:instrText xml:space="preserve"> PAGEREF _Toc93476182 \h </w:instrText>
      </w:r>
      <w:r>
        <w:rPr>
          <w:noProof/>
        </w:rPr>
      </w:r>
      <w:r>
        <w:rPr>
          <w:noProof/>
        </w:rPr>
        <w:fldChar w:fldCharType="separate"/>
      </w:r>
      <w:r>
        <w:rPr>
          <w:noProof/>
        </w:rPr>
        <w:t>179</w:t>
      </w:r>
      <w:r>
        <w:rPr>
          <w:noProof/>
        </w:rPr>
        <w:fldChar w:fldCharType="end"/>
      </w:r>
    </w:p>
    <w:p w14:paraId="16298299" w14:textId="0F8CBEF3" w:rsidR="005B22FC" w:rsidRDefault="005B22FC">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Pr>
          <w:noProof/>
        </w:rPr>
        <w:fldChar w:fldCharType="begin"/>
      </w:r>
      <w:r>
        <w:rPr>
          <w:noProof/>
        </w:rPr>
        <w:instrText xml:space="preserve"> PAGEREF _Toc93476183 \h </w:instrText>
      </w:r>
      <w:r>
        <w:rPr>
          <w:noProof/>
        </w:rPr>
      </w:r>
      <w:r>
        <w:rPr>
          <w:noProof/>
        </w:rPr>
        <w:fldChar w:fldCharType="separate"/>
      </w:r>
      <w:r>
        <w:rPr>
          <w:noProof/>
        </w:rPr>
        <w:t>179</w:t>
      </w:r>
      <w:r>
        <w:rPr>
          <w:noProof/>
        </w:rPr>
        <w:fldChar w:fldCharType="end"/>
      </w:r>
    </w:p>
    <w:p w14:paraId="5183DC8E" w14:textId="75E4156F" w:rsidR="005B22FC" w:rsidRDefault="005B22FC">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Pr>
          <w:noProof/>
        </w:rPr>
        <w:fldChar w:fldCharType="begin"/>
      </w:r>
      <w:r>
        <w:rPr>
          <w:noProof/>
        </w:rPr>
        <w:instrText xml:space="preserve"> PAGEREF _Toc93476184 \h </w:instrText>
      </w:r>
      <w:r>
        <w:rPr>
          <w:noProof/>
        </w:rPr>
      </w:r>
      <w:r>
        <w:rPr>
          <w:noProof/>
        </w:rPr>
        <w:fldChar w:fldCharType="separate"/>
      </w:r>
      <w:r>
        <w:rPr>
          <w:noProof/>
        </w:rPr>
        <w:t>179</w:t>
      </w:r>
      <w:r>
        <w:rPr>
          <w:noProof/>
        </w:rPr>
        <w:fldChar w:fldCharType="end"/>
      </w:r>
    </w:p>
    <w:p w14:paraId="4AB11D89" w14:textId="68A084B9" w:rsidR="005B22FC" w:rsidRDefault="005B22FC">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_Toc93476185 \h </w:instrText>
      </w:r>
      <w:r>
        <w:rPr>
          <w:noProof/>
        </w:rPr>
      </w:r>
      <w:r>
        <w:rPr>
          <w:noProof/>
        </w:rPr>
        <w:fldChar w:fldCharType="separate"/>
      </w:r>
      <w:r>
        <w:rPr>
          <w:noProof/>
        </w:rPr>
        <w:t>180</w:t>
      </w:r>
      <w:r>
        <w:rPr>
          <w:noProof/>
        </w:rPr>
        <w:fldChar w:fldCharType="end"/>
      </w:r>
    </w:p>
    <w:p w14:paraId="07C6E478" w14:textId="0BC850C7" w:rsidR="005B22FC" w:rsidRDefault="005B22FC">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Pr>
          <w:noProof/>
        </w:rPr>
        <w:fldChar w:fldCharType="begin"/>
      </w:r>
      <w:r>
        <w:rPr>
          <w:noProof/>
        </w:rPr>
        <w:instrText xml:space="preserve"> PAGEREF _Toc93476186 \h </w:instrText>
      </w:r>
      <w:r>
        <w:rPr>
          <w:noProof/>
        </w:rPr>
      </w:r>
      <w:r>
        <w:rPr>
          <w:noProof/>
        </w:rPr>
        <w:fldChar w:fldCharType="separate"/>
      </w:r>
      <w:r>
        <w:rPr>
          <w:noProof/>
        </w:rPr>
        <w:t>180</w:t>
      </w:r>
      <w:r>
        <w:rPr>
          <w:noProof/>
        </w:rPr>
        <w:fldChar w:fldCharType="end"/>
      </w:r>
    </w:p>
    <w:p w14:paraId="74377EF2" w14:textId="3E2FA4B7" w:rsidR="005B22FC" w:rsidRDefault="005B22FC">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_Toc93476187 \h </w:instrText>
      </w:r>
      <w:r>
        <w:rPr>
          <w:noProof/>
        </w:rPr>
      </w:r>
      <w:r>
        <w:rPr>
          <w:noProof/>
        </w:rPr>
        <w:fldChar w:fldCharType="separate"/>
      </w:r>
      <w:r>
        <w:rPr>
          <w:noProof/>
        </w:rPr>
        <w:t>180</w:t>
      </w:r>
      <w:r>
        <w:rPr>
          <w:noProof/>
        </w:rPr>
        <w:fldChar w:fldCharType="end"/>
      </w:r>
    </w:p>
    <w:p w14:paraId="100E0254" w14:textId="3FB54013" w:rsidR="005B22FC" w:rsidRDefault="005B22FC">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_Toc93476188 \h </w:instrText>
      </w:r>
      <w:r>
        <w:rPr>
          <w:noProof/>
        </w:rPr>
      </w:r>
      <w:r>
        <w:rPr>
          <w:noProof/>
        </w:rPr>
        <w:fldChar w:fldCharType="separate"/>
      </w:r>
      <w:r>
        <w:rPr>
          <w:noProof/>
        </w:rPr>
        <w:t>181</w:t>
      </w:r>
      <w:r>
        <w:rPr>
          <w:noProof/>
        </w:rPr>
        <w:fldChar w:fldCharType="end"/>
      </w:r>
    </w:p>
    <w:p w14:paraId="047C0019" w14:textId="707A3F0F" w:rsidR="005B22FC" w:rsidRDefault="005B22FC">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Pr>
          <w:noProof/>
        </w:rPr>
        <w:fldChar w:fldCharType="begin"/>
      </w:r>
      <w:r>
        <w:rPr>
          <w:noProof/>
        </w:rPr>
        <w:instrText xml:space="preserve"> PAGEREF _Toc93476189 \h </w:instrText>
      </w:r>
      <w:r>
        <w:rPr>
          <w:noProof/>
        </w:rPr>
      </w:r>
      <w:r>
        <w:rPr>
          <w:noProof/>
        </w:rPr>
        <w:fldChar w:fldCharType="separate"/>
      </w:r>
      <w:r>
        <w:rPr>
          <w:noProof/>
        </w:rPr>
        <w:t>181</w:t>
      </w:r>
      <w:r>
        <w:rPr>
          <w:noProof/>
        </w:rPr>
        <w:fldChar w:fldCharType="end"/>
      </w:r>
    </w:p>
    <w:p w14:paraId="241C7FAC" w14:textId="0F5788E3" w:rsidR="005B22FC" w:rsidRDefault="005B22FC">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Pr>
          <w:noProof/>
        </w:rPr>
        <w:fldChar w:fldCharType="begin"/>
      </w:r>
      <w:r>
        <w:rPr>
          <w:noProof/>
        </w:rPr>
        <w:instrText xml:space="preserve"> PAGEREF _Toc93476190 \h </w:instrText>
      </w:r>
      <w:r>
        <w:rPr>
          <w:noProof/>
        </w:rPr>
      </w:r>
      <w:r>
        <w:rPr>
          <w:noProof/>
        </w:rPr>
        <w:fldChar w:fldCharType="separate"/>
      </w:r>
      <w:r>
        <w:rPr>
          <w:noProof/>
        </w:rPr>
        <w:t>181</w:t>
      </w:r>
      <w:r>
        <w:rPr>
          <w:noProof/>
        </w:rPr>
        <w:fldChar w:fldCharType="end"/>
      </w:r>
    </w:p>
    <w:p w14:paraId="745AB2FC" w14:textId="5647DD39" w:rsidR="005B22FC" w:rsidRDefault="005B22FC">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Pr>
          <w:noProof/>
        </w:rPr>
        <w:fldChar w:fldCharType="begin"/>
      </w:r>
      <w:r>
        <w:rPr>
          <w:noProof/>
        </w:rPr>
        <w:instrText xml:space="preserve"> PAGEREF _Toc93476191 \h </w:instrText>
      </w:r>
      <w:r>
        <w:rPr>
          <w:noProof/>
        </w:rPr>
      </w:r>
      <w:r>
        <w:rPr>
          <w:noProof/>
        </w:rPr>
        <w:fldChar w:fldCharType="separate"/>
      </w:r>
      <w:r>
        <w:rPr>
          <w:noProof/>
        </w:rPr>
        <w:t>182</w:t>
      </w:r>
      <w:r>
        <w:rPr>
          <w:noProof/>
        </w:rPr>
        <w:fldChar w:fldCharType="end"/>
      </w:r>
    </w:p>
    <w:p w14:paraId="56917504" w14:textId="16BD9A5F" w:rsidR="005B22FC" w:rsidRDefault="005B22FC">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Pr>
          <w:noProof/>
        </w:rPr>
        <w:fldChar w:fldCharType="begin"/>
      </w:r>
      <w:r>
        <w:rPr>
          <w:noProof/>
        </w:rPr>
        <w:instrText xml:space="preserve"> PAGEREF _Toc93476192 \h </w:instrText>
      </w:r>
      <w:r>
        <w:rPr>
          <w:noProof/>
        </w:rPr>
      </w:r>
      <w:r>
        <w:rPr>
          <w:noProof/>
        </w:rPr>
        <w:fldChar w:fldCharType="separate"/>
      </w:r>
      <w:r>
        <w:rPr>
          <w:noProof/>
        </w:rPr>
        <w:t>184</w:t>
      </w:r>
      <w:r>
        <w:rPr>
          <w:noProof/>
        </w:rPr>
        <w:fldChar w:fldCharType="end"/>
      </w:r>
    </w:p>
    <w:p w14:paraId="254303E1" w14:textId="24CD6161" w:rsidR="005B22FC" w:rsidRDefault="005B22FC">
      <w:pPr>
        <w:pStyle w:val="Inhopg4"/>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Algemeen</w:t>
      </w:r>
      <w:r>
        <w:rPr>
          <w:noProof/>
        </w:rPr>
        <w:tab/>
      </w:r>
      <w:r>
        <w:rPr>
          <w:noProof/>
        </w:rPr>
        <w:fldChar w:fldCharType="begin"/>
      </w:r>
      <w:r>
        <w:rPr>
          <w:noProof/>
        </w:rPr>
        <w:instrText xml:space="preserve"> PAGEREF _Toc93476193 \h </w:instrText>
      </w:r>
      <w:r>
        <w:rPr>
          <w:noProof/>
        </w:rPr>
      </w:r>
      <w:r>
        <w:rPr>
          <w:noProof/>
        </w:rPr>
        <w:fldChar w:fldCharType="separate"/>
      </w:r>
      <w:r>
        <w:rPr>
          <w:noProof/>
        </w:rPr>
        <w:t>184</w:t>
      </w:r>
      <w:r>
        <w:rPr>
          <w:noProof/>
        </w:rPr>
        <w:fldChar w:fldCharType="end"/>
      </w:r>
    </w:p>
    <w:p w14:paraId="16F89805" w14:textId="4405CB28" w:rsidR="005B22FC" w:rsidRDefault="005B22FC">
      <w:pPr>
        <w:pStyle w:val="Inhopg4"/>
        <w:rPr>
          <w:rFonts w:asciiTheme="minorHAnsi" w:eastAsiaTheme="minorEastAsia" w:hAnsiTheme="minorHAnsi" w:cstheme="minorBidi"/>
          <w:noProof/>
          <w:sz w:val="22"/>
          <w:szCs w:val="22"/>
        </w:rPr>
      </w:pPr>
      <w:r>
        <w:rPr>
          <w:noProof/>
        </w:rPr>
        <w:t>7.3.2</w:t>
      </w:r>
      <w:r>
        <w:rPr>
          <w:rFonts w:asciiTheme="minorHAnsi" w:eastAsiaTheme="minorEastAsia" w:hAnsiTheme="minorHAnsi" w:cstheme="minorBidi"/>
          <w:noProof/>
          <w:sz w:val="22"/>
          <w:szCs w:val="22"/>
        </w:rPr>
        <w:tab/>
      </w:r>
      <w:r>
        <w:rPr>
          <w:noProof/>
        </w:rPr>
        <w:t>Ontwerpbesluit</w:t>
      </w:r>
      <w:r>
        <w:rPr>
          <w:noProof/>
        </w:rPr>
        <w:tab/>
      </w:r>
      <w:r>
        <w:rPr>
          <w:noProof/>
        </w:rPr>
        <w:fldChar w:fldCharType="begin"/>
      </w:r>
      <w:r>
        <w:rPr>
          <w:noProof/>
        </w:rPr>
        <w:instrText xml:space="preserve"> PAGEREF _Toc93476194 \h </w:instrText>
      </w:r>
      <w:r>
        <w:rPr>
          <w:noProof/>
        </w:rPr>
      </w:r>
      <w:r>
        <w:rPr>
          <w:noProof/>
        </w:rPr>
        <w:fldChar w:fldCharType="separate"/>
      </w:r>
      <w:r>
        <w:rPr>
          <w:noProof/>
        </w:rPr>
        <w:t>185</w:t>
      </w:r>
      <w:r>
        <w:rPr>
          <w:noProof/>
        </w:rPr>
        <w:fldChar w:fldCharType="end"/>
      </w:r>
    </w:p>
    <w:p w14:paraId="59ECC404" w14:textId="5FC48160" w:rsidR="005B22FC" w:rsidRDefault="005B22FC">
      <w:pPr>
        <w:pStyle w:val="Inhopg4"/>
        <w:rPr>
          <w:rFonts w:asciiTheme="minorHAnsi" w:eastAsiaTheme="minorEastAsia" w:hAnsiTheme="minorHAnsi" w:cstheme="minorBidi"/>
          <w:noProof/>
          <w:sz w:val="22"/>
          <w:szCs w:val="22"/>
        </w:rPr>
      </w:pPr>
      <w:r>
        <w:rPr>
          <w:noProof/>
        </w:rPr>
        <w:t>7.3.3</w:t>
      </w:r>
      <w:r>
        <w:rPr>
          <w:rFonts w:asciiTheme="minorHAnsi" w:eastAsiaTheme="minorEastAsia" w:hAnsiTheme="minorHAnsi" w:cstheme="minorBidi"/>
          <w:noProof/>
          <w:sz w:val="22"/>
          <w:szCs w:val="22"/>
        </w:rPr>
        <w:tab/>
      </w:r>
      <w:r>
        <w:rPr>
          <w:noProof/>
        </w:rPr>
        <w:t>Definitief besluit</w:t>
      </w:r>
      <w:r>
        <w:rPr>
          <w:noProof/>
        </w:rPr>
        <w:tab/>
      </w:r>
      <w:r>
        <w:rPr>
          <w:noProof/>
        </w:rPr>
        <w:fldChar w:fldCharType="begin"/>
      </w:r>
      <w:r>
        <w:rPr>
          <w:noProof/>
        </w:rPr>
        <w:instrText xml:space="preserve"> PAGEREF _Toc93476195 \h </w:instrText>
      </w:r>
      <w:r>
        <w:rPr>
          <w:noProof/>
        </w:rPr>
      </w:r>
      <w:r>
        <w:rPr>
          <w:noProof/>
        </w:rPr>
        <w:fldChar w:fldCharType="separate"/>
      </w:r>
      <w:r>
        <w:rPr>
          <w:noProof/>
        </w:rPr>
        <w:t>185</w:t>
      </w:r>
      <w:r>
        <w:rPr>
          <w:noProof/>
        </w:rPr>
        <w:fldChar w:fldCharType="end"/>
      </w:r>
    </w:p>
    <w:p w14:paraId="6B28C33D" w14:textId="3E1AEB21" w:rsidR="005B22FC" w:rsidRDefault="005B22FC">
      <w:pPr>
        <w:pStyle w:val="Inhopg4"/>
        <w:rPr>
          <w:rFonts w:asciiTheme="minorHAnsi" w:eastAsiaTheme="minorEastAsia" w:hAnsiTheme="minorHAnsi" w:cstheme="minorBidi"/>
          <w:noProof/>
          <w:sz w:val="22"/>
          <w:szCs w:val="22"/>
        </w:rPr>
      </w:pPr>
      <w:r>
        <w:rPr>
          <w:noProof/>
        </w:rPr>
        <w:t>7.3.4</w:t>
      </w:r>
      <w:r>
        <w:rPr>
          <w:rFonts w:asciiTheme="minorHAnsi" w:eastAsiaTheme="minorEastAsia" w:hAnsiTheme="minorHAnsi" w:cstheme="minorBidi"/>
          <w:noProof/>
          <w:sz w:val="22"/>
          <w:szCs w:val="22"/>
        </w:rPr>
        <w:tab/>
      </w:r>
      <w:r>
        <w:rPr>
          <w:noProof/>
        </w:rPr>
        <w:t>Procedurestatus van onderdelen van de Regeling</w:t>
      </w:r>
      <w:r>
        <w:rPr>
          <w:noProof/>
        </w:rPr>
        <w:tab/>
      </w:r>
      <w:r>
        <w:rPr>
          <w:noProof/>
        </w:rPr>
        <w:fldChar w:fldCharType="begin"/>
      </w:r>
      <w:r>
        <w:rPr>
          <w:noProof/>
        </w:rPr>
        <w:instrText xml:space="preserve"> PAGEREF _Toc93476196 \h </w:instrText>
      </w:r>
      <w:r>
        <w:rPr>
          <w:noProof/>
        </w:rPr>
      </w:r>
      <w:r>
        <w:rPr>
          <w:noProof/>
        </w:rPr>
        <w:fldChar w:fldCharType="separate"/>
      </w:r>
      <w:r>
        <w:rPr>
          <w:noProof/>
        </w:rPr>
        <w:t>186</w:t>
      </w:r>
      <w:r>
        <w:rPr>
          <w:noProof/>
        </w:rPr>
        <w:fldChar w:fldCharType="end"/>
      </w:r>
    </w:p>
    <w:p w14:paraId="15D6E9AF" w14:textId="27D76116" w:rsidR="005B22FC" w:rsidRDefault="005B22FC">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Kennisgeving</w:t>
      </w:r>
      <w:r>
        <w:rPr>
          <w:noProof/>
        </w:rPr>
        <w:tab/>
      </w:r>
      <w:r>
        <w:rPr>
          <w:noProof/>
        </w:rPr>
        <w:fldChar w:fldCharType="begin"/>
      </w:r>
      <w:r>
        <w:rPr>
          <w:noProof/>
        </w:rPr>
        <w:instrText xml:space="preserve"> PAGEREF _Toc93476197 \h </w:instrText>
      </w:r>
      <w:r>
        <w:rPr>
          <w:noProof/>
        </w:rPr>
      </w:r>
      <w:r>
        <w:rPr>
          <w:noProof/>
        </w:rPr>
        <w:fldChar w:fldCharType="separate"/>
      </w:r>
      <w:r>
        <w:rPr>
          <w:noProof/>
        </w:rPr>
        <w:t>186</w:t>
      </w:r>
      <w:r>
        <w:rPr>
          <w:noProof/>
        </w:rPr>
        <w:fldChar w:fldCharType="end"/>
      </w:r>
    </w:p>
    <w:p w14:paraId="70CF8F0D" w14:textId="1BB048E4" w:rsidR="005B22FC" w:rsidRDefault="005B22FC">
      <w:pPr>
        <w:pStyle w:val="Inhopg3"/>
        <w:rPr>
          <w:rFonts w:asciiTheme="minorHAnsi" w:eastAsiaTheme="minorEastAsia" w:hAnsiTheme="minorHAnsi" w:cstheme="minorBidi"/>
          <w:noProof/>
          <w:sz w:val="22"/>
          <w:szCs w:val="22"/>
        </w:rPr>
      </w:pPr>
      <w:r>
        <w:rPr>
          <w:noProof/>
        </w:rPr>
        <w:t>7.5</w:t>
      </w:r>
      <w:r>
        <w:rPr>
          <w:rFonts w:asciiTheme="minorHAnsi" w:eastAsiaTheme="minorEastAsia" w:hAnsiTheme="minorHAnsi" w:cstheme="minorBidi"/>
          <w:noProof/>
          <w:sz w:val="22"/>
          <w:szCs w:val="22"/>
        </w:rPr>
        <w:tab/>
      </w:r>
      <w:r>
        <w:rPr>
          <w:noProof/>
        </w:rPr>
        <w:t>Muteren van IMOW-objecten</w:t>
      </w:r>
      <w:r>
        <w:rPr>
          <w:noProof/>
        </w:rPr>
        <w:tab/>
      </w:r>
      <w:r>
        <w:rPr>
          <w:noProof/>
        </w:rPr>
        <w:fldChar w:fldCharType="begin"/>
      </w:r>
      <w:r>
        <w:rPr>
          <w:noProof/>
        </w:rPr>
        <w:instrText xml:space="preserve"> PAGEREF _Toc93476198 \h </w:instrText>
      </w:r>
      <w:r>
        <w:rPr>
          <w:noProof/>
        </w:rPr>
      </w:r>
      <w:r>
        <w:rPr>
          <w:noProof/>
        </w:rPr>
        <w:fldChar w:fldCharType="separate"/>
      </w:r>
      <w:r>
        <w:rPr>
          <w:noProof/>
        </w:rPr>
        <w:t>188</w:t>
      </w:r>
      <w:r>
        <w:rPr>
          <w:noProof/>
        </w:rPr>
        <w:fldChar w:fldCharType="end"/>
      </w:r>
    </w:p>
    <w:p w14:paraId="65AFD391" w14:textId="26A75BE1" w:rsidR="005B22FC" w:rsidRDefault="005B22FC">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Pr>
          <w:noProof/>
        </w:rPr>
        <w:fldChar w:fldCharType="begin"/>
      </w:r>
      <w:r>
        <w:rPr>
          <w:noProof/>
        </w:rPr>
        <w:instrText xml:space="preserve"> PAGEREF _Toc93476199 \h </w:instrText>
      </w:r>
      <w:r>
        <w:rPr>
          <w:noProof/>
        </w:rPr>
      </w:r>
      <w:r>
        <w:rPr>
          <w:noProof/>
        </w:rPr>
        <w:fldChar w:fldCharType="separate"/>
      </w:r>
      <w:r>
        <w:rPr>
          <w:noProof/>
        </w:rPr>
        <w:t>189</w:t>
      </w:r>
      <w:r>
        <w:rPr>
          <w:noProof/>
        </w:rPr>
        <w:fldChar w:fldCharType="end"/>
      </w:r>
    </w:p>
    <w:p w14:paraId="2554469B" w14:textId="109ACCD7" w:rsidR="005B22FC" w:rsidRDefault="005B22FC">
      <w:pPr>
        <w:pStyle w:val="Inhopg6"/>
        <w:rPr>
          <w:rFonts w:asciiTheme="minorHAnsi" w:eastAsiaTheme="minorEastAsia" w:hAnsiTheme="minorHAnsi" w:cstheme="minorBidi"/>
          <w:noProof/>
          <w:sz w:val="22"/>
          <w:szCs w:val="22"/>
        </w:rPr>
      </w:pPr>
      <w:r>
        <w:rPr>
          <w:noProof/>
        </w:rPr>
        <w:t>1</w:t>
      </w:r>
      <w:r>
        <w:rPr>
          <w:rFonts w:asciiTheme="minorHAnsi" w:eastAsiaTheme="minorEastAsia" w:hAnsiTheme="minorHAnsi" w:cstheme="minorBidi"/>
          <w:noProof/>
          <w:sz w:val="22"/>
          <w:szCs w:val="22"/>
        </w:rPr>
        <w:tab/>
      </w:r>
      <w:r>
        <w:rPr>
          <w:noProof/>
        </w:rPr>
        <w:t>Ontwerpkeuzen</w:t>
      </w:r>
      <w:r>
        <w:rPr>
          <w:noProof/>
        </w:rPr>
        <w:tab/>
      </w:r>
      <w:r>
        <w:rPr>
          <w:noProof/>
        </w:rPr>
        <w:fldChar w:fldCharType="begin"/>
      </w:r>
      <w:r>
        <w:rPr>
          <w:noProof/>
        </w:rPr>
        <w:instrText xml:space="preserve"> PAGEREF _Toc93476200 \h </w:instrText>
      </w:r>
      <w:r>
        <w:rPr>
          <w:noProof/>
        </w:rPr>
      </w:r>
      <w:r>
        <w:rPr>
          <w:noProof/>
        </w:rPr>
        <w:fldChar w:fldCharType="separate"/>
      </w:r>
      <w:r>
        <w:rPr>
          <w:noProof/>
        </w:rPr>
        <w:t>190</w:t>
      </w:r>
      <w:r>
        <w:rPr>
          <w:noProof/>
        </w:rPr>
        <w:fldChar w:fldCharType="end"/>
      </w:r>
    </w:p>
    <w:p w14:paraId="2D25757C" w14:textId="6F6B4B28" w:rsidR="005B22FC" w:rsidRDefault="005B22FC">
      <w:pPr>
        <w:pStyle w:val="Inhopg6"/>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De relatie tussen artikel 1.2 Omgevingswet en de waardelijst voor thema</w:t>
      </w:r>
      <w:r>
        <w:rPr>
          <w:noProof/>
        </w:rPr>
        <w:tab/>
      </w:r>
      <w:r>
        <w:rPr>
          <w:noProof/>
        </w:rPr>
        <w:fldChar w:fldCharType="begin"/>
      </w:r>
      <w:r>
        <w:rPr>
          <w:noProof/>
        </w:rPr>
        <w:instrText xml:space="preserve"> PAGEREF _Toc93476201 \h </w:instrText>
      </w:r>
      <w:r>
        <w:rPr>
          <w:noProof/>
        </w:rPr>
      </w:r>
      <w:r>
        <w:rPr>
          <w:noProof/>
        </w:rPr>
        <w:fldChar w:fldCharType="separate"/>
      </w:r>
      <w:r>
        <w:rPr>
          <w:noProof/>
        </w:rPr>
        <w:t>191</w:t>
      </w:r>
      <w:r>
        <w:rPr>
          <w:noProof/>
        </w:rPr>
        <w:fldChar w:fldCharType="end"/>
      </w:r>
    </w:p>
    <w:p w14:paraId="3DF1DDB6" w14:textId="1118F356" w:rsidR="00907399" w:rsidRPr="000A2FA4" w:rsidRDefault="006B09B8" w:rsidP="006344C7">
      <w:r>
        <w:rPr>
          <w:b/>
        </w:rPr>
        <w:fldChar w:fldCharType="end"/>
      </w:r>
    </w:p>
    <w:p w14:paraId="02D374A6" w14:textId="77777777" w:rsidR="006C24A8" w:rsidRPr="000A2FA4" w:rsidRDefault="006C24A8" w:rsidP="006B09B8">
      <w:pPr>
        <w:sectPr w:rsidR="006C24A8" w:rsidRPr="000A2FA4"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6" w:name="_Ref12360837"/>
      <w:bookmarkStart w:id="7" w:name="_Toc12431501"/>
      <w:bookmarkStart w:id="8" w:name="_Toc93475909"/>
      <w:bookmarkStart w:id="9" w:name="_Toc522087816"/>
      <w:bookmarkStart w:id="10" w:name="_Ref522799217"/>
      <w:bookmarkStart w:id="11" w:name="_Toc523395791"/>
      <w:bookmarkStart w:id="12" w:name="_Ref523472918"/>
      <w:bookmarkStart w:id="13" w:name="_Toc523473052"/>
      <w:bookmarkStart w:id="14" w:name="_Ref523481610"/>
      <w:bookmarkStart w:id="15" w:name="_Ref523500131"/>
      <w:bookmarkEnd w:id="5"/>
      <w:r>
        <w:lastRenderedPageBreak/>
        <w:t>Uitgangspunten voor de modellering</w:t>
      </w:r>
      <w:bookmarkEnd w:id="6"/>
      <w:bookmarkEnd w:id="7"/>
      <w:bookmarkEnd w:id="8"/>
    </w:p>
    <w:p w14:paraId="6D025D2E" w14:textId="01584BB2" w:rsidR="00E33EDD" w:rsidRPr="00F62F31" w:rsidRDefault="00E33EDD" w:rsidP="00E33EDD">
      <w:pPr>
        <w:pStyle w:val="Kop2"/>
      </w:pPr>
      <w:bookmarkStart w:id="16" w:name="_Toc12431502"/>
      <w:bookmarkStart w:id="17" w:name="_Toc93475910"/>
      <w:r w:rsidRPr="00F62F31">
        <w:lastRenderedPageBreak/>
        <w:t>Inleiding</w:t>
      </w:r>
      <w:bookmarkEnd w:id="9"/>
      <w:bookmarkEnd w:id="10"/>
      <w:bookmarkEnd w:id="11"/>
      <w:bookmarkEnd w:id="12"/>
      <w:bookmarkEnd w:id="13"/>
      <w:bookmarkEnd w:id="14"/>
      <w:bookmarkEnd w:id="15"/>
      <w:bookmarkEnd w:id="16"/>
      <w:bookmarkEnd w:id="17"/>
    </w:p>
    <w:p w14:paraId="0EBDA704" w14:textId="49E200B3" w:rsidR="00E33EDD" w:rsidRPr="00F62F31" w:rsidRDefault="00E33EDD" w:rsidP="00E33EDD">
      <w:pPr>
        <w:pStyle w:val="Kop3"/>
      </w:pPr>
      <w:bookmarkStart w:id="18" w:name="_Toc521341893"/>
      <w:bookmarkStart w:id="19" w:name="_Toc522087817"/>
      <w:bookmarkStart w:id="20" w:name="_Toc12431503"/>
      <w:bookmarkStart w:id="21" w:name="_Toc93475911"/>
      <w:r w:rsidRPr="00F62F31">
        <w:t>Aanleiding</w:t>
      </w:r>
      <w:bookmarkEnd w:id="18"/>
      <w:bookmarkEnd w:id="19"/>
      <w:bookmarkEnd w:id="20"/>
      <w:bookmarkEnd w:id="21"/>
    </w:p>
    <w:p w14:paraId="1CBCEBA5" w14:textId="084D6BDC" w:rsidR="00E33EDD" w:rsidRPr="00F62F31" w:rsidRDefault="00E33EDD" w:rsidP="00E33EDD">
      <w:bookmarkStart w:id="22" w:name="_Hlk876967"/>
      <w:r w:rsidRPr="00F62F31">
        <w:t xml:space="preserve">Het motto van de Omgevingswet is </w:t>
      </w:r>
      <w:r w:rsidR="00175570">
        <w:t>‘</w:t>
      </w:r>
      <w:r w:rsidRPr="00F62F31">
        <w:t>Ruimte voor ontwikkeling, waarborgen voor kwaliteit</w:t>
      </w:r>
      <w:r w:rsidR="00175570">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23672D1D" w:rsidR="00E33EDD" w:rsidRPr="00F62F31" w:rsidRDefault="00E33EDD" w:rsidP="00E33EDD">
      <w:pPr>
        <w:pStyle w:val="Kop4"/>
      </w:pPr>
      <w:bookmarkStart w:id="23" w:name="_Toc12431504"/>
      <w:bookmarkStart w:id="24" w:name="_Ref37062071"/>
      <w:bookmarkStart w:id="25" w:name="_Toc93475912"/>
      <w:bookmarkEnd w:id="22"/>
      <w:r w:rsidRPr="00F62F31">
        <w:t>Nieuw stelsel omgevingsrecht</w:t>
      </w:r>
      <w:bookmarkEnd w:id="23"/>
      <w:bookmarkEnd w:id="24"/>
      <w:bookmarkEnd w:id="25"/>
    </w:p>
    <w:p w14:paraId="6BD6A1FE" w14:textId="77777777" w:rsidR="00E33EDD" w:rsidRPr="00F62F31" w:rsidRDefault="00E33EDD" w:rsidP="00E33EDD">
      <w:bookmarkStart w:id="26" w:name="_Hlk877046"/>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42432E5A" w:rsidR="00E33EDD" w:rsidRPr="00F62F31" w:rsidRDefault="00E33EDD" w:rsidP="00E33EDD">
      <w:r w:rsidRPr="00F62F31">
        <w:t xml:space="preserve">Voor de realisatie van deze doelen biedt de wetgever diverse juridische instrumenten, waaronder de </w:t>
      </w:r>
      <w:r w:rsidR="00F452CD">
        <w:t>omgevingsdocumenten</w:t>
      </w:r>
      <w:r w:rsidRPr="00F62F31">
        <w:t xml:space="preserve"> die verschillende bevoegde gezagen in staat stellen besluiten te nemen die ingrijpen in de leefomgeving. De belangrijkste</w:t>
      </w:r>
      <w:r w:rsidR="00F452CD">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3B762A5E" w:rsidR="00E33EDD" w:rsidRPr="00F62F31" w:rsidRDefault="008D66AA" w:rsidP="00E33EDD">
      <w:pPr>
        <w:pStyle w:val="Kop4"/>
      </w:pPr>
      <w:bookmarkStart w:id="27" w:name="_Toc93475913"/>
      <w:bookmarkEnd w:id="26"/>
      <w:r>
        <w:t xml:space="preserve">LVBB, </w:t>
      </w:r>
      <w:r w:rsidR="001250C5">
        <w:t>o</w:t>
      </w:r>
      <w:r>
        <w:t>verheid.nl en DSO-LV</w:t>
      </w:r>
      <w:bookmarkEnd w:id="27"/>
    </w:p>
    <w:p w14:paraId="4D93B84F" w14:textId="6967BB7C" w:rsidR="00DA6D81" w:rsidRDefault="001D4F3D" w:rsidP="00E33EDD">
      <w:bookmarkStart w:id="28" w:name="_Hlk877118"/>
      <w:r>
        <w:t>O</w:t>
      </w:r>
      <w:r w:rsidR="00F452CD">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123F6B">
        <w:t>ver</w:t>
      </w:r>
      <w:r w:rsidR="005C1181">
        <w:t xml:space="preserve">zorgt </w:t>
      </w:r>
      <w:r w:rsidR="00123F6B">
        <w:t>vervolgens</w:t>
      </w:r>
      <w:r w:rsidR="005C1181">
        <w:t xml:space="preserve"> de bekendmaking van de besluiten </w:t>
      </w:r>
      <w:r w:rsidR="00123F6B">
        <w:t xml:space="preserve">en de </w:t>
      </w:r>
      <w:r w:rsidR="00123F6B" w:rsidRPr="00123F6B">
        <w:t xml:space="preserve">consolidatie van wijzigingsbesluiten in de </w:t>
      </w:r>
      <w:r w:rsidR="00123F6B">
        <w:t xml:space="preserve">(geconsolideerde) </w:t>
      </w:r>
      <w:r w:rsidR="00302273">
        <w:t>R</w:t>
      </w:r>
      <w:r w:rsidR="00123F6B" w:rsidRPr="00123F6B">
        <w:t>egeling</w:t>
      </w:r>
      <w:r w:rsidR="00123F6B">
        <w:t xml:space="preserve">. Beide worden geplaatst op het internetportaal overheid.nl: de </w:t>
      </w:r>
      <w:r w:rsidR="005C1181">
        <w:t xml:space="preserve">bekendmaking van de besluiten </w:t>
      </w:r>
      <w:r w:rsidR="00123F6B">
        <w:t xml:space="preserve">komt </w:t>
      </w:r>
      <w:r w:rsidR="008D66AA" w:rsidRPr="008D66AA">
        <w:t>op offici</w:t>
      </w:r>
      <w:r w:rsidR="00CF7245">
        <w:t>e</w:t>
      </w:r>
      <w:r w:rsidR="008D66AA" w:rsidRPr="008D66AA">
        <w:t xml:space="preserve">lebekendmakingen.nl </w:t>
      </w:r>
      <w:r w:rsidR="00074A84" w:rsidRPr="00074A84">
        <w:t xml:space="preserve">in het digitale publicatieblad van het bevoegde gezag </w:t>
      </w:r>
      <w:r w:rsidR="005C1181">
        <w:t xml:space="preserve">en de </w:t>
      </w:r>
      <w:r w:rsidR="00E0225F">
        <w:t xml:space="preserve">geconsolideerde </w:t>
      </w:r>
      <w:r w:rsidR="008B7535">
        <w:t>R</w:t>
      </w:r>
      <w:r w:rsidR="005C1181">
        <w:t>egeling</w:t>
      </w:r>
      <w:r w:rsidR="00E0225F">
        <w:t xml:space="preserve"> in de nationale respectievelijk lokale </w:t>
      </w:r>
      <w:r w:rsidR="003E14FF">
        <w:t>regeling</w:t>
      </w:r>
      <w:r w:rsidR="00E0225F">
        <w:t>enbank</w:t>
      </w:r>
      <w:r w:rsidR="005C1181">
        <w:t xml:space="preserve">. </w:t>
      </w:r>
      <w:r w:rsidR="00E91538">
        <w:t>De</w:t>
      </w:r>
      <w:r w:rsidR="004D6DB8" w:rsidDel="00AA0894">
        <w:t xml:space="preserve"> </w:t>
      </w:r>
      <w:r w:rsidR="004D6DB8" w:rsidDel="008B7535">
        <w:t xml:space="preserve">geconsolideerde </w:t>
      </w:r>
      <w:r w:rsidR="008B7535">
        <w:t>Regeling</w:t>
      </w:r>
      <w:r w:rsidR="00423D19">
        <w:t xml:space="preserve"> </w:t>
      </w:r>
      <w:r w:rsidR="008B7535">
        <w:t xml:space="preserve">(in </w:t>
      </w:r>
      <w:r w:rsidR="00493F6B">
        <w:t>STOP</w:t>
      </w:r>
      <w:r w:rsidR="008B7535">
        <w:t xml:space="preserve">-termen: de Toestand) </w:t>
      </w:r>
      <w:r w:rsidR="00AA0894">
        <w:t xml:space="preserve">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w:t>
      </w:r>
      <w:r w:rsidR="00671E3E">
        <w:t xml:space="preserve">paragraaf </w:t>
      </w:r>
      <w:r w:rsidR="004C7686" w:rsidRPr="002B3669">
        <w:rPr>
          <w:rStyle w:val="Verwijzing"/>
        </w:rPr>
        <w:fldChar w:fldCharType="begin"/>
      </w:r>
      <w:r w:rsidR="004C7686" w:rsidRPr="002B3669">
        <w:rPr>
          <w:rStyle w:val="Verwijzing"/>
        </w:rPr>
        <w:instrText xml:space="preserve"> REF _Ref13585853 </w:instrText>
      </w:r>
      <w:r w:rsidR="00936B1B" w:rsidRPr="002B3669">
        <w:rPr>
          <w:rStyle w:val="Verwijzing"/>
        </w:rPr>
        <w:instrText>\n \h</w:instrText>
      </w:r>
      <w:r w:rsidR="004C7686" w:rsidRPr="002B3669">
        <w:rPr>
          <w:rStyle w:val="Verwijzing"/>
        </w:rPr>
        <w:instrText xml:space="preserve"> </w:instrText>
      </w:r>
      <w:r w:rsidR="004C7686" w:rsidRPr="002B3669">
        <w:rPr>
          <w:rStyle w:val="Verwijzing"/>
        </w:rPr>
      </w:r>
      <w:r w:rsidR="004C7686" w:rsidRPr="002B3669">
        <w:rPr>
          <w:rStyle w:val="Verwijzing"/>
        </w:rPr>
        <w:fldChar w:fldCharType="separate"/>
      </w:r>
      <w:r w:rsidR="00176B7A" w:rsidRPr="002B3669">
        <w:rPr>
          <w:rStyle w:val="Verwijzing"/>
        </w:rPr>
        <w:t>3.8</w:t>
      </w:r>
      <w:r w:rsidR="004C7686" w:rsidRPr="002B3669">
        <w:rPr>
          <w:rStyle w:val="Verwijzing"/>
        </w:rPr>
        <w:fldChar w:fldCharType="end"/>
      </w:r>
      <w:r w:rsidR="00B05E9D">
        <w:t>.</w:t>
      </w:r>
    </w:p>
    <w:p w14:paraId="64EB4623" w14:textId="77777777" w:rsidR="00B05E9D" w:rsidRDefault="00B05E9D" w:rsidP="00E33EDD"/>
    <w:p w14:paraId="3D3AF186" w14:textId="7EAD8545"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EB1477">
        <w:t xml:space="preserve">in paragraaf </w:t>
      </w:r>
      <w:r w:rsidR="00EB1477" w:rsidRPr="002B3669">
        <w:rPr>
          <w:rStyle w:val="Verwijzing"/>
        </w:rPr>
        <w:fldChar w:fldCharType="begin"/>
      </w:r>
      <w:r w:rsidR="00EB1477" w:rsidRPr="002B3669">
        <w:rPr>
          <w:rStyle w:val="Verwijzing"/>
        </w:rPr>
        <w:instrText xml:space="preserve"> REF _Ref37062071 </w:instrText>
      </w:r>
      <w:r w:rsidR="00936B1B" w:rsidRPr="002B3669">
        <w:rPr>
          <w:rStyle w:val="Verwijzing"/>
        </w:rPr>
        <w:instrText>\n \h</w:instrText>
      </w:r>
      <w:r w:rsidR="00EB1477" w:rsidRPr="002B3669">
        <w:rPr>
          <w:rStyle w:val="Verwijzing"/>
        </w:rPr>
        <w:instrText xml:space="preserve"> </w:instrText>
      </w:r>
      <w:r w:rsidR="00EB1477" w:rsidRPr="002B3669">
        <w:rPr>
          <w:rStyle w:val="Verwijzing"/>
        </w:rPr>
      </w:r>
      <w:r w:rsidR="00EB1477" w:rsidRPr="002B3669">
        <w:rPr>
          <w:rStyle w:val="Verwijzing"/>
        </w:rPr>
        <w:fldChar w:fldCharType="separate"/>
      </w:r>
      <w:r w:rsidR="00176B7A" w:rsidRPr="002B3669">
        <w:rPr>
          <w:rStyle w:val="Verwijzing"/>
        </w:rPr>
        <w:t>1.1.1</w:t>
      </w:r>
      <w:r w:rsidR="00EB1477" w:rsidRPr="002B3669">
        <w:rPr>
          <w:rStyle w:val="Verwijzing"/>
        </w:rPr>
        <w:fldChar w:fldCharType="end"/>
      </w:r>
      <w:r w:rsidR="00EB1477">
        <w:t xml:space="preserve"> genoemde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1DD34F8C" w14:textId="77777777" w:rsidR="00E33EDD" w:rsidRPr="00F62F31" w:rsidRDefault="00E33EDD" w:rsidP="00AD7615">
      <w:pPr>
        <w:pStyle w:val="Opsommingtekens1"/>
      </w:pPr>
      <w:r w:rsidRPr="00F62F31">
        <w:t>vergunningen aanvragen en meldingen doen;</w:t>
      </w:r>
    </w:p>
    <w:p w14:paraId="5086F7A7" w14:textId="2C3A3876" w:rsidR="0044672B" w:rsidRDefault="00E33EDD" w:rsidP="00E33EDD">
      <w:pPr>
        <w:pStyle w:val="Opsommingtekens1"/>
      </w:pPr>
      <w:r w:rsidRPr="00F62F31">
        <w:t>zien welke regels en beleid van toepassing zijn op een locatie. De basis hiervoor zijn de</w:t>
      </w:r>
      <w:r w:rsidR="00F452CD">
        <w:t xml:space="preserve"> omgevingsdocumenten</w:t>
      </w:r>
      <w:r w:rsidRPr="00F62F31">
        <w:t>, waaronder omgevingsvisies, omgevingsverordeningen en omgevingsplannen, projectbesluiten</w:t>
      </w:r>
      <w:r w:rsidR="006D1F7F">
        <w:t>, AMvB</w:t>
      </w:r>
      <w:r w:rsidR="00175570">
        <w:t>’</w:t>
      </w:r>
      <w:r w:rsidR="006D1F7F">
        <w:t>s, M</w:t>
      </w:r>
      <w:r w:rsidR="00143A46">
        <w:t>R</w:t>
      </w:r>
      <w:r w:rsidRPr="00F62F31">
        <w:t xml:space="preserve"> en programma</w:t>
      </w:r>
      <w:r w:rsidR="00175570">
        <w:t>’</w:t>
      </w:r>
      <w:r w:rsidRPr="00F62F31">
        <w:t>s</w:t>
      </w:r>
      <w:r w:rsidR="007B6431">
        <w:t>;</w:t>
      </w:r>
    </w:p>
    <w:p w14:paraId="4E9F812E" w14:textId="64D79762" w:rsidR="00E33EDD" w:rsidRPr="00F62F31" w:rsidRDefault="007B6431" w:rsidP="00E33EDD">
      <w:pPr>
        <w:pStyle w:val="Opsommingtekens1"/>
      </w:pPr>
      <w:r w:rsidRPr="007B6431">
        <w:t>(op termijn) informatie raadplegen over de kwaliteit van de fysieke leefomgeving, zoals gegevens over water- of luchtkwaliteit en geluidbelasting.</w:t>
      </w:r>
    </w:p>
    <w:p w14:paraId="582B9AF3" w14:textId="77777777" w:rsidR="00E33EDD" w:rsidRPr="00F62F31" w:rsidRDefault="00E33EDD" w:rsidP="00E33EDD"/>
    <w:p w14:paraId="479A6B4A" w14:textId="7DA14D0C"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F452CD">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rsidR="00F452CD">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F452CD">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55DC1FBC" w:rsidR="00E33EDD" w:rsidRPr="00F62F31" w:rsidRDefault="00E33EDD" w:rsidP="00E33EDD">
      <w:r w:rsidRPr="00F62F31">
        <w:t xml:space="preserve">De </w:t>
      </w:r>
      <w:r w:rsidR="00AC40C2">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bookmarkEnd w:id="28"/>
    </w:p>
    <w:p w14:paraId="3EB59CB8" w14:textId="690E68A7" w:rsidR="00E33EDD" w:rsidRPr="00F62F31" w:rsidRDefault="006871F7" w:rsidP="00E33EDD">
      <w:pPr>
        <w:pStyle w:val="Kop3"/>
      </w:pPr>
      <w:bookmarkStart w:id="29" w:name="_Toc521341896"/>
      <w:bookmarkStart w:id="30" w:name="_Toc522087818"/>
      <w:bookmarkStart w:id="31" w:name="_Toc12431506"/>
      <w:bookmarkStart w:id="32" w:name="_Toc93475914"/>
      <w:r>
        <w:t>STOP, IMOW</w:t>
      </w:r>
      <w:r w:rsidR="009C0AC0" w:rsidRPr="009C0AC0">
        <w:t xml:space="preserve"> </w:t>
      </w:r>
      <w:r w:rsidR="00C41E29">
        <w:t xml:space="preserve">en </w:t>
      </w:r>
      <w:r>
        <w:t>TPOD</w:t>
      </w:r>
      <w:bookmarkEnd w:id="29"/>
      <w:bookmarkEnd w:id="30"/>
      <w:bookmarkEnd w:id="31"/>
      <w:bookmarkEnd w:id="32"/>
    </w:p>
    <w:p w14:paraId="4DA60494" w14:textId="53F20FE7" w:rsidR="00A62533" w:rsidRDefault="00A62533" w:rsidP="00E33EDD">
      <w:bookmarkStart w:id="33" w:name="_Hlk877151"/>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w:t>
      </w:r>
      <w:r w:rsidR="00AF63F8">
        <w:t>,</w:t>
      </w:r>
      <w:r w:rsidRPr="00A62533">
        <w:t xml:space="preserve"> maar beschrijft wel de mechanismen en bouwstenen om die inhoud digitaal vast te leggen.</w:t>
      </w:r>
    </w:p>
    <w:p w14:paraId="5453EF9D" w14:textId="61CDDEF6" w:rsidR="00E33EDD" w:rsidRPr="00F62F31" w:rsidRDefault="00E33EDD" w:rsidP="00E33EDD"/>
    <w:p w14:paraId="2C7EAA1D" w14:textId="4CDB7AB8"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175570">
        <w:t>‘</w:t>
      </w:r>
      <w:r w:rsidR="00DE0203">
        <w:t>Van plan tot publicatie</w:t>
      </w:r>
      <w:r w:rsidR="00175570">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F452CD">
        <w:t xml:space="preserve"> omgevingsdocumenten</w:t>
      </w:r>
      <w:r w:rsidRPr="002E1601">
        <w:t xml:space="preserve"> in DSO-LV</w:t>
      </w:r>
      <w:r w:rsidR="00F0340B">
        <w:t>. IMOW</w:t>
      </w:r>
      <w:r w:rsidRPr="002E1601">
        <w:t xml:space="preserve"> omvat </w:t>
      </w:r>
      <w:r w:rsidR="00F028AD" w:rsidRPr="00F028AD">
        <w:t xml:space="preserve">implementatierichtlijnen en </w:t>
      </w:r>
      <w:r w:rsidR="00903B6A">
        <w:t>implementatie</w:t>
      </w:r>
      <w:r w:rsidR="00F028AD" w:rsidRPr="00F028AD">
        <w:t xml:space="preserve">-afspraken </w:t>
      </w:r>
      <w:r w:rsidR="004778E4">
        <w:t>voor de</w:t>
      </w:r>
      <w:r w:rsidR="00F452CD">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F452CD">
        <w:t xml:space="preserve"> omgevingsdocument </w:t>
      </w:r>
      <w:r w:rsidRPr="002E1601">
        <w:t>een UML</w:t>
      </w:r>
      <w:r w:rsidR="00F670A1">
        <w:t>-klassediagram</w:t>
      </w:r>
      <w:r w:rsidRPr="002E1601">
        <w:t xml:space="preserve"> voor het </w:t>
      </w:r>
      <w:r w:rsidR="00F92B1A">
        <w:t>annoteren</w:t>
      </w:r>
      <w:r w:rsidR="00F92B1A" w:rsidRPr="002E1601">
        <w:t xml:space="preserve"> </w:t>
      </w:r>
      <w:r w:rsidRPr="002E1601">
        <w:t xml:space="preserve">van </w:t>
      </w:r>
      <w:r w:rsidR="00CD7C1E">
        <w:t>dat</w:t>
      </w:r>
      <w:r w:rsidR="000F6B8D">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F452CD">
        <w:t xml:space="preserve"> omgevingsdocument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58703F2A" w:rsidR="00E33EDD" w:rsidRPr="00F62F31" w:rsidRDefault="000C6FF8" w:rsidP="00E33EDD">
      <w:r w:rsidRPr="000C6FF8">
        <w:t xml:space="preserve">Voor de Omgevingswet is het </w:t>
      </w:r>
      <w:r w:rsidR="00E40073">
        <w:t xml:space="preserve">gebruik van </w:t>
      </w:r>
      <w:r w:rsidR="00E40073" w:rsidRPr="00E40073">
        <w:t>ToepassingsProfielen voor OmgevingsDocumenten</w:t>
      </w:r>
      <w:r w:rsidRPr="000C6FF8">
        <w:t xml:space="preserve"> (TPOD) </w:t>
      </w:r>
      <w:r w:rsidR="00E40073">
        <w:t>vereist</w:t>
      </w:r>
      <w:r w:rsidRPr="000C6FF8">
        <w:t xml:space="preserve"> en is er voor elk soort</w:t>
      </w:r>
      <w:r w:rsidR="00F452CD">
        <w:t xml:space="preserve"> omgevingsdocument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0F6B8D">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F452CD">
        <w:t xml:space="preserve"> omgevingsdocumenten</w:t>
      </w:r>
      <w:r w:rsidR="001E3FCC">
        <w:t xml:space="preserve">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F452CD">
        <w:t xml:space="preserve"> omgevingsdocumenten</w:t>
      </w:r>
      <w:r w:rsidR="00E33EDD" w:rsidRPr="00F62F31">
        <w:t xml:space="preserve"> volgens de standaard inhoud en vorm zullen geven.</w:t>
      </w:r>
      <w:r w:rsidR="00E33EDD">
        <w:t xml:space="preserve"> </w:t>
      </w:r>
      <w:bookmarkStart w:id="34" w:name="_Hlk532285096"/>
      <w:r w:rsidR="00E33EDD">
        <w:t xml:space="preserve">De </w:t>
      </w:r>
      <w:r w:rsidR="00397D30">
        <w:t xml:space="preserve">Wegwijzer </w:t>
      </w:r>
      <w:r w:rsidR="00E33EDD">
        <w:t>voor het betreffende</w:t>
      </w:r>
      <w:r w:rsidR="00F452CD">
        <w:t xml:space="preserve"> omgevingsdocument </w:t>
      </w:r>
      <w:r w:rsidR="00E33EDD">
        <w:t xml:space="preserve">vult dit aan met aanwijzingen en voorbeelden voor de </w:t>
      </w:r>
      <w:r w:rsidR="00E33EDD">
        <w:rPr>
          <w:szCs w:val="18"/>
        </w:rPr>
        <w:t>concrete toepassing van de standaard.</w:t>
      </w:r>
      <w:bookmarkEnd w:id="34"/>
    </w:p>
    <w:p w14:paraId="24AC32C2" w14:textId="77777777" w:rsidR="00E33EDD" w:rsidRPr="00F62F31" w:rsidRDefault="00E33EDD" w:rsidP="00E33EDD"/>
    <w:p w14:paraId="7D2406A7" w14:textId="34F222A9" w:rsidR="00E33EDD" w:rsidRPr="00F62F31" w:rsidRDefault="00E33EDD" w:rsidP="00E33EDD">
      <w:pPr>
        <w:pStyle w:val="Colofon"/>
        <w:ind w:left="0" w:firstLine="0"/>
      </w:pPr>
      <w:r w:rsidRPr="00F62F31">
        <w:t xml:space="preserve">Dit TPOD geeft uitwerking aan </w:t>
      </w:r>
      <w:bookmarkStart w:id="35" w:name="_Hlk523477980"/>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bookmarkEnd w:id="35"/>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175570">
        <w:t>’</w:t>
      </w:r>
      <w:r>
        <w:t>s;</w:t>
      </w:r>
      <w:r w:rsidR="00C84E37">
        <w:t xml:space="preserve"> schema</w:t>
      </w:r>
      <w:r w:rsidR="00175570">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78C958AC" w14:textId="37436728" w:rsidR="00E33EDD" w:rsidRPr="00F62F31" w:rsidRDefault="00E33EDD" w:rsidP="00E33EDD">
      <w:pPr>
        <w:pStyle w:val="Opsommingtekens1"/>
      </w:pPr>
      <w:r w:rsidRPr="00F62F31">
        <w:t>Toepassingsprofielen (TPOD</w:t>
      </w:r>
      <w:r w:rsidR="00175570">
        <w:t>’</w:t>
      </w:r>
      <w:r w:rsidRPr="00F62F31">
        <w:t xml:space="preserve">s) </w:t>
      </w:r>
      <w:r w:rsidR="004C32E2">
        <w:t>voor de</w:t>
      </w:r>
      <w:r w:rsidR="00F452CD">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175570">
        <w:t>’</w:t>
      </w:r>
      <w:r w:rsidRPr="00F62F31">
        <w:t>s;</w:t>
      </w:r>
    </w:p>
    <w:p w14:paraId="32F4EF80" w14:textId="2EB4FFA3" w:rsidR="0051608E" w:rsidRPr="00F62F31" w:rsidRDefault="00E224EF" w:rsidP="00E33EDD">
      <w:pPr>
        <w:pStyle w:val="Opsommingtekens1"/>
      </w:pPr>
      <w:r>
        <w:t>Validatie- en c</w:t>
      </w:r>
      <w:r w:rsidR="00AB1B0E">
        <w:t>onformiteits</w:t>
      </w:r>
      <w:r w:rsidR="0051608E">
        <w:t>regels;</w:t>
      </w:r>
    </w:p>
    <w:p w14:paraId="6542DD1D" w14:textId="70BFDE36" w:rsidR="00E33EDD" w:rsidRPr="00F62F31" w:rsidRDefault="00514153" w:rsidP="00E33EDD">
      <w:pPr>
        <w:pStyle w:val="Opsommingtekens1"/>
      </w:pPr>
      <w:r>
        <w:t xml:space="preserve">Wegwijzer </w:t>
      </w:r>
      <w:r w:rsidR="00E33EDD" w:rsidRPr="00F62F31">
        <w:t>op basis van de TPOD</w:t>
      </w:r>
      <w:r w:rsidR="00175570">
        <w:t>’</w:t>
      </w:r>
      <w:r w:rsidR="00E33EDD" w:rsidRPr="00F62F31">
        <w:t>s</w:t>
      </w:r>
      <w:r w:rsidR="0051608E">
        <w:t>.</w:t>
      </w:r>
    </w:p>
    <w:p w14:paraId="788ED37A" w14:textId="45A621C5" w:rsidR="00E33EDD" w:rsidRPr="00F62F31" w:rsidRDefault="00E33EDD" w:rsidP="00E33EDD">
      <w:pPr>
        <w:pStyle w:val="Kop3"/>
      </w:pPr>
      <w:bookmarkStart w:id="36" w:name="_Toc521341897"/>
      <w:bookmarkStart w:id="37" w:name="_Toc522087819"/>
      <w:bookmarkStart w:id="38" w:name="_Toc523400058"/>
      <w:bookmarkStart w:id="39" w:name="_Toc12431507"/>
      <w:bookmarkStart w:id="40" w:name="_Toc93475915"/>
      <w:bookmarkEnd w:id="33"/>
      <w:r w:rsidRPr="00F62F31">
        <w:t>Leeswijzer</w:t>
      </w:r>
      <w:bookmarkEnd w:id="36"/>
      <w:bookmarkEnd w:id="37"/>
      <w:bookmarkEnd w:id="38"/>
      <w:bookmarkEnd w:id="39"/>
      <w:bookmarkEnd w:id="40"/>
    </w:p>
    <w:p w14:paraId="008079E6" w14:textId="05B5DCF6" w:rsidR="00686661" w:rsidRDefault="0051608E" w:rsidP="00E33EDD">
      <w:bookmarkStart w:id="41" w:name="_Hlk877175"/>
      <w:r>
        <w:t xml:space="preserve">Dit document is in </w:t>
      </w:r>
      <w:r w:rsidR="00AA4DE2">
        <w:t>drie</w:t>
      </w:r>
      <w:r>
        <w:t xml:space="preserve"> delen </w:t>
      </w:r>
      <w:r w:rsidR="00686661">
        <w:t xml:space="preserve">verdeeld. </w:t>
      </w:r>
      <w:r w:rsidR="00EA4A03">
        <w:t xml:space="preserve">Deel </w:t>
      </w:r>
      <w:r w:rsidR="00EA4A03" w:rsidRPr="002B3669">
        <w:rPr>
          <w:rStyle w:val="Verwijzing"/>
        </w:rPr>
        <w:fldChar w:fldCharType="begin"/>
      </w:r>
      <w:r w:rsidR="00EA4A03" w:rsidRPr="002B3669">
        <w:rPr>
          <w:rStyle w:val="Verwijzing"/>
        </w:rPr>
        <w:instrText xml:space="preserve"> REF _Ref12360837 </w:instrText>
      </w:r>
      <w:r w:rsidR="00936B1B" w:rsidRPr="002B3669">
        <w:rPr>
          <w:rStyle w:val="Verwijzing"/>
        </w:rPr>
        <w:instrText>\n \h</w:instrText>
      </w:r>
      <w:r w:rsidR="00EA4A03" w:rsidRPr="002B3669">
        <w:rPr>
          <w:rStyle w:val="Verwijzing"/>
        </w:rPr>
        <w:instrText xml:space="preserve"> </w:instrText>
      </w:r>
      <w:r w:rsidR="00EA4A03" w:rsidRPr="002B3669">
        <w:rPr>
          <w:rStyle w:val="Verwijzing"/>
        </w:rPr>
      </w:r>
      <w:r w:rsidR="00EA4A03" w:rsidRPr="002B3669">
        <w:rPr>
          <w:rStyle w:val="Verwijzing"/>
        </w:rPr>
        <w:fldChar w:fldCharType="separate"/>
      </w:r>
      <w:r w:rsidR="00176B7A" w:rsidRPr="002B3669">
        <w:rPr>
          <w:rStyle w:val="Verwijzing"/>
        </w:rPr>
        <w:t>A</w:t>
      </w:r>
      <w:r w:rsidR="00EA4A03" w:rsidRPr="002B3669">
        <w:rPr>
          <w:rStyle w:val="Verwijzing"/>
        </w:rPr>
        <w:fldChar w:fldCharType="end"/>
      </w:r>
      <w:r w:rsidR="00EA4A03">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1C4A5A">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rsidRPr="002B3669">
        <w:rPr>
          <w:rStyle w:val="Verwijzing"/>
        </w:rPr>
        <w:fldChar w:fldCharType="begin"/>
      </w:r>
      <w:r w:rsidR="00686661" w:rsidRPr="002B3669">
        <w:rPr>
          <w:rStyle w:val="Verwijzing"/>
        </w:rPr>
        <w:instrText xml:space="preserve"> REF _Ref523478367 </w:instrText>
      </w:r>
      <w:r w:rsidR="00936B1B" w:rsidRPr="002B3669">
        <w:rPr>
          <w:rStyle w:val="Verwijzing"/>
        </w:rPr>
        <w:instrText>\n \h</w:instrText>
      </w:r>
      <w:r w:rsidR="00686661" w:rsidRPr="002B3669">
        <w:rPr>
          <w:rStyle w:val="Verwijzing"/>
        </w:rPr>
        <w:instrText xml:space="preserve"> </w:instrText>
      </w:r>
      <w:r w:rsidR="00686661" w:rsidRPr="002B3669">
        <w:rPr>
          <w:rStyle w:val="Verwijzing"/>
        </w:rPr>
      </w:r>
      <w:r w:rsidR="00686661" w:rsidRPr="002B3669">
        <w:rPr>
          <w:rStyle w:val="Verwijzing"/>
        </w:rPr>
        <w:fldChar w:fldCharType="separate"/>
      </w:r>
      <w:r w:rsidR="00176B7A" w:rsidRPr="002B3669">
        <w:rPr>
          <w:rStyle w:val="Verwijzing"/>
        </w:rPr>
        <w:t>2</w:t>
      </w:r>
      <w:r w:rsidR="00686661" w:rsidRPr="002B3669">
        <w:rPr>
          <w:rStyle w:val="Verwijzing"/>
        </w:rPr>
        <w:fldChar w:fldCharType="end"/>
      </w:r>
      <w:r w:rsidR="00686661">
        <w:t xml:space="preserve"> beschrijft de juridische, inhoudelijke en procedurele aspecten van </w:t>
      </w:r>
      <w:r>
        <w:fldChar w:fldCharType="begin"/>
      </w:r>
      <w:r>
        <w:instrText>DOCVARIABLE ID01+</w:instrText>
      </w:r>
      <w:r>
        <w:fldChar w:fldCharType="separate"/>
      </w:r>
      <w:r w:rsidR="00176B7A">
        <w:t>het omgevingsplan</w:t>
      </w:r>
      <w:r>
        <w:fldChar w:fldCharType="end"/>
      </w:r>
      <w:r w:rsidR="006E1F2D">
        <w:t xml:space="preserve"> en </w:t>
      </w:r>
      <w:r w:rsidR="00367B14">
        <w:t>-waar relevant-</w:t>
      </w:r>
      <w:r w:rsidR="001D2AFE">
        <w:t xml:space="preserve"> </w:t>
      </w:r>
      <w:r w:rsidR="006E1F2D">
        <w:t xml:space="preserve">andere instrumenten die op </w:t>
      </w:r>
      <w:r>
        <w:fldChar w:fldCharType="begin"/>
      </w:r>
      <w:r>
        <w:instrText>DOCVARIABLE ID01+</w:instrText>
      </w:r>
      <w:r>
        <w:fldChar w:fldCharType="separate"/>
      </w:r>
      <w:r w:rsidR="00176B7A">
        <w:t>het omgevingsplan</w:t>
      </w:r>
      <w:r>
        <w:fldChar w:fldCharType="end"/>
      </w:r>
      <w:r w:rsidR="006E1F2D">
        <w:t xml:space="preserve"> inwerken. Ook </w:t>
      </w:r>
      <w:r w:rsidR="00220D69">
        <w:t xml:space="preserve">het </w:t>
      </w:r>
      <w:r w:rsidR="00232240" w:rsidRPr="00232240">
        <w:t xml:space="preserve">overgangsrecht en </w:t>
      </w:r>
      <w:r w:rsidR="006E1F2D">
        <w:t xml:space="preserve">de </w:t>
      </w:r>
      <w:r w:rsidR="0018735D">
        <w:t xml:space="preserve">eventuele </w:t>
      </w:r>
      <w:r w:rsidR="006E1F2D">
        <w:t xml:space="preserve">overgangsfase na inwerkingtreden van de Omgevingswet komt aan de orde. Hoofdstuk </w:t>
      </w:r>
      <w:r w:rsidR="0074675B" w:rsidRPr="002B3669">
        <w:rPr>
          <w:rStyle w:val="Verwijzing"/>
        </w:rPr>
        <w:fldChar w:fldCharType="begin"/>
      </w:r>
      <w:r w:rsidR="0074675B" w:rsidRPr="002B3669">
        <w:rPr>
          <w:rStyle w:val="Verwijzing"/>
        </w:rPr>
        <w:instrText xml:space="preserve"> REF _Ref53386096 </w:instrText>
      </w:r>
      <w:r w:rsidR="002D1A36" w:rsidRPr="002B3669">
        <w:rPr>
          <w:rStyle w:val="Verwijzing"/>
        </w:rPr>
        <w:instrText>\n \h</w:instrText>
      </w:r>
      <w:r w:rsidR="0074675B" w:rsidRPr="002B3669">
        <w:rPr>
          <w:rStyle w:val="Verwijzing"/>
        </w:rPr>
        <w:instrText xml:space="preserve"> </w:instrText>
      </w:r>
      <w:r w:rsidR="0074675B" w:rsidRPr="002B3669">
        <w:rPr>
          <w:rStyle w:val="Verwijzing"/>
        </w:rPr>
      </w:r>
      <w:r w:rsidR="0074675B" w:rsidRPr="002B3669">
        <w:rPr>
          <w:rStyle w:val="Verwijzing"/>
        </w:rPr>
        <w:fldChar w:fldCharType="separate"/>
      </w:r>
      <w:r w:rsidR="00176B7A" w:rsidRPr="002B3669">
        <w:rPr>
          <w:rStyle w:val="Verwijzing"/>
        </w:rPr>
        <w:t>3</w:t>
      </w:r>
      <w:r w:rsidR="0074675B" w:rsidRPr="002B3669">
        <w:rPr>
          <w:rStyle w:val="Verwijzing"/>
        </w:rPr>
        <w:fldChar w:fldCharType="end"/>
      </w:r>
      <w:r w:rsidR="006E1F2D">
        <w:t xml:space="preserve"> gaat in op de belangrijkste uitgangspunten voor de toepassingsprofielen. Ingegaan wordt op het proces van totstandkoming en bekendmaking, het verschil tussen</w:t>
      </w:r>
      <w:r w:rsidR="00F452CD">
        <w:t xml:space="preserve"> omgevingsdocumenten</w:t>
      </w:r>
      <w:r w:rsidR="006E1F2D">
        <w:t xml:space="preserve"> met en</w:t>
      </w:r>
      <w:r w:rsidR="00F452CD">
        <w:t xml:space="preserve"> omgevingsdocumenten</w:t>
      </w:r>
      <w:r w:rsidR="006E1F2D">
        <w:t xml:space="preserve"> zonder regels, het verschil tussen een initieel besluit, een wijzigingsbesluit en de </w:t>
      </w:r>
      <w:r w:rsidR="006E1F2D" w:rsidDel="008B7535">
        <w:t xml:space="preserve">geconsolideerde </w:t>
      </w:r>
      <w:r w:rsidR="008B7535">
        <w:t>Regeling</w:t>
      </w:r>
      <w:r w:rsidR="006E1F2D">
        <w:t xml:space="preserve"> van </w:t>
      </w:r>
      <w:r>
        <w:fldChar w:fldCharType="begin"/>
      </w:r>
      <w:r>
        <w:instrText>DOCVARIABLE ID01+</w:instrText>
      </w:r>
      <w:r>
        <w:fldChar w:fldCharType="separate"/>
      </w:r>
      <w:r w:rsidR="00176B7A">
        <w:t>het omgevingsplan</w:t>
      </w:r>
      <w:r>
        <w:fldChar w:fldCharType="end"/>
      </w:r>
      <w:r w:rsidR="00D61D8F">
        <w:t xml:space="preserve">; daarna worden de hoofdlijnen van annoteren, waardelijsten en </w:t>
      </w:r>
      <w:r w:rsidR="004F3BD4">
        <w:t>Presentatiemodel</w:t>
      </w:r>
      <w:r w:rsidR="00D61D8F">
        <w:t xml:space="preserve"> toegelicht.</w:t>
      </w:r>
      <w:r w:rsidR="00732838">
        <w:t xml:space="preserve"> </w:t>
      </w:r>
      <w:r w:rsidR="00DB016D">
        <w:t>Vervolgens word</w:t>
      </w:r>
      <w:r w:rsidR="00F428EE">
        <w:t>t</w:t>
      </w:r>
      <w:r w:rsidR="00DB016D">
        <w:t xml:space="preserve"> </w:t>
      </w:r>
      <w:r w:rsidR="00F428EE">
        <w:lastRenderedPageBreak/>
        <w:t>het</w:t>
      </w:r>
      <w:r w:rsidR="00DB016D">
        <w:t xml:space="preserve"> onderwerp metadata kort benoemd. Tot slot wordt ingegaan op het proces van plan tot publicatie.</w:t>
      </w:r>
    </w:p>
    <w:p w14:paraId="2EDC3BB7" w14:textId="77777777" w:rsidR="00EF7DFF" w:rsidRDefault="00EF7DFF" w:rsidP="00E33EDD"/>
    <w:p w14:paraId="5AFEC3CB" w14:textId="33A2A0B9" w:rsidR="00D61D8F" w:rsidRDefault="00D61D8F" w:rsidP="00E33EDD">
      <w:r>
        <w:t xml:space="preserve">Deel </w:t>
      </w:r>
      <w:r w:rsidR="006C1E89" w:rsidRPr="002B3669">
        <w:rPr>
          <w:rStyle w:val="Verwijzing"/>
        </w:rPr>
        <w:fldChar w:fldCharType="begin"/>
      </w:r>
      <w:r w:rsidR="006C1E89" w:rsidRPr="002B3669">
        <w:rPr>
          <w:rStyle w:val="Verwijzing"/>
        </w:rPr>
        <w:instrText xml:space="preserve"> REF _Ref26775707 </w:instrText>
      </w:r>
      <w:r w:rsidR="00936B1B" w:rsidRPr="002B3669">
        <w:rPr>
          <w:rStyle w:val="Verwijzing"/>
        </w:rPr>
        <w:instrText>\n \h</w:instrText>
      </w:r>
      <w:r w:rsidR="006C1E89" w:rsidRPr="002B3669">
        <w:rPr>
          <w:rStyle w:val="Verwijzing"/>
        </w:rPr>
        <w:instrText xml:space="preserve"> </w:instrText>
      </w:r>
      <w:r w:rsidR="006C1E89" w:rsidRPr="002B3669">
        <w:rPr>
          <w:rStyle w:val="Verwijzing"/>
        </w:rPr>
      </w:r>
      <w:r w:rsidR="006C1E89" w:rsidRPr="002B3669">
        <w:rPr>
          <w:rStyle w:val="Verwijzing"/>
        </w:rPr>
        <w:fldChar w:fldCharType="separate"/>
      </w:r>
      <w:r w:rsidR="00176B7A" w:rsidRPr="002B3669">
        <w:rPr>
          <w:rStyle w:val="Verwijzing"/>
        </w:rPr>
        <w:t>B</w:t>
      </w:r>
      <w:r w:rsidR="006C1E89" w:rsidRPr="002B3669">
        <w:rPr>
          <w:rStyle w:val="Verwijzing"/>
        </w:rPr>
        <w:fldChar w:fldCharType="end"/>
      </w:r>
      <w:r>
        <w:t xml:space="preserve"> is volledig gewijd aan de modellering van </w:t>
      </w:r>
      <w:r>
        <w:fldChar w:fldCharType="begin"/>
      </w:r>
      <w:r>
        <w:instrText>DOCVARIABLE ID01+</w:instrText>
      </w:r>
      <w:r>
        <w:fldChar w:fldCharType="separate"/>
      </w:r>
      <w:r w:rsidR="00176B7A">
        <w:t>het omgevingsplan</w:t>
      </w:r>
      <w:r>
        <w:fldChar w:fldCharType="end"/>
      </w:r>
      <w:r>
        <w:t xml:space="preserve">. Hoofdstuk </w:t>
      </w:r>
      <w:r w:rsidR="00936D0A" w:rsidRPr="002B3669">
        <w:rPr>
          <w:rStyle w:val="Verwijzing"/>
        </w:rPr>
        <w:fldChar w:fldCharType="begin"/>
      </w:r>
      <w:r w:rsidR="00936D0A" w:rsidRPr="002B3669">
        <w:rPr>
          <w:rStyle w:val="Verwijzing"/>
        </w:rPr>
        <w:instrText xml:space="preserve"> REF _Ref26775403 \n \h </w:instrText>
      </w:r>
      <w:r w:rsidR="00936D0A" w:rsidRPr="002B3669">
        <w:rPr>
          <w:rStyle w:val="Verwijzing"/>
        </w:rPr>
      </w:r>
      <w:r w:rsidR="00936D0A" w:rsidRPr="002B3669">
        <w:rPr>
          <w:rStyle w:val="Verwijzing"/>
        </w:rPr>
        <w:fldChar w:fldCharType="separate"/>
      </w:r>
      <w:r w:rsidR="00176B7A" w:rsidRPr="002B3669">
        <w:rPr>
          <w:rStyle w:val="Verwijzing"/>
        </w:rPr>
        <w:t>4</w:t>
      </w:r>
      <w:r w:rsidR="00936D0A" w:rsidRPr="002B3669">
        <w:rPr>
          <w:rStyle w:val="Verwijzing"/>
        </w:rPr>
        <w:fldChar w:fldCharType="end"/>
      </w:r>
      <w:r w:rsidR="00936D0A">
        <w:t xml:space="preserve"> </w:t>
      </w:r>
      <w:r w:rsidR="0098026B">
        <w:t xml:space="preserve">beschrijft de besluitonderdelen waaruit een besluit tot vaststelling of wijziging van </w:t>
      </w:r>
      <w:r>
        <w:fldChar w:fldCharType="begin"/>
      </w:r>
      <w:r>
        <w:instrText>DOCVARIABLE ID01+</w:instrText>
      </w:r>
      <w:r>
        <w:fldChar w:fldCharType="separate"/>
      </w:r>
      <w:r w:rsidR="00176B7A">
        <w:t>het omgevingsplan</w:t>
      </w:r>
      <w:r>
        <w:fldChar w:fldCharType="end"/>
      </w:r>
      <w:r w:rsidR="008D34EF">
        <w:t xml:space="preserve"> </w:t>
      </w:r>
      <w:r w:rsidR="0098026B">
        <w:t xml:space="preserve">bestaat en </w:t>
      </w:r>
      <w:r w:rsidR="00C958A7">
        <w:t xml:space="preserve">het verschil tussen de actuele geldende versie van </w:t>
      </w:r>
      <w:r>
        <w:fldChar w:fldCharType="begin"/>
      </w:r>
      <w:r>
        <w:instrText>DOCVARIABLE ID01+</w:instrText>
      </w:r>
      <w:r>
        <w:fldChar w:fldCharType="separate"/>
      </w:r>
      <w:r w:rsidR="00176B7A">
        <w:t>het omgevingsplan</w:t>
      </w:r>
      <w:r>
        <w:fldChar w:fldCharType="end"/>
      </w:r>
      <w:r w:rsidR="00C958A7">
        <w:t xml:space="preserve"> en de </w:t>
      </w:r>
      <w:r w:rsidR="00C958A7" w:rsidDel="008B7535">
        <w:t xml:space="preserve">geconsolideerde </w:t>
      </w:r>
      <w:r w:rsidR="008B7535">
        <w:t>Regeling</w:t>
      </w:r>
      <w:r w:rsidR="00C958A7">
        <w:t xml:space="preserve"> daarvan. In hoofdstuk </w:t>
      </w:r>
      <w:r w:rsidR="00936D0A" w:rsidRPr="002B3669">
        <w:rPr>
          <w:rStyle w:val="Verwijzing"/>
        </w:rPr>
        <w:fldChar w:fldCharType="begin"/>
      </w:r>
      <w:r w:rsidR="00936D0A" w:rsidRPr="002B3669">
        <w:rPr>
          <w:rStyle w:val="Verwijzing"/>
        </w:rPr>
        <w:instrText xml:space="preserve"> REF _Ref26775438 \n \h </w:instrText>
      </w:r>
      <w:r w:rsidR="00936D0A" w:rsidRPr="002B3669">
        <w:rPr>
          <w:rStyle w:val="Verwijzing"/>
        </w:rPr>
      </w:r>
      <w:r w:rsidR="00936D0A" w:rsidRPr="002B3669">
        <w:rPr>
          <w:rStyle w:val="Verwijzing"/>
        </w:rPr>
        <w:fldChar w:fldCharType="separate"/>
      </w:r>
      <w:r w:rsidR="00176B7A" w:rsidRPr="002B3669">
        <w:rPr>
          <w:rStyle w:val="Verwijzing"/>
        </w:rPr>
        <w:t>5</w:t>
      </w:r>
      <w:r w:rsidR="00936D0A" w:rsidRPr="002B3669">
        <w:rPr>
          <w:rStyle w:val="Verwijzing"/>
        </w:rPr>
        <w:fldChar w:fldCharType="end"/>
      </w:r>
      <w:r w:rsidR="00936D0A">
        <w:t xml:space="preserve"> </w:t>
      </w:r>
      <w:r w:rsidR="00EF7DFF">
        <w:t xml:space="preserve">wordt het </w:t>
      </w:r>
      <w:r w:rsidR="00001C13">
        <w:t>STOP</w:t>
      </w:r>
      <w:r w:rsidR="00DF3619">
        <w:t>-</w:t>
      </w:r>
      <w:r w:rsidR="00EF7DFF">
        <w:t>tekstmodel beschreven</w:t>
      </w:r>
      <w:r w:rsidR="00776286">
        <w:t xml:space="preserve"> en de toepassing daarvan op </w:t>
      </w:r>
      <w:r>
        <w:fldChar w:fldCharType="begin"/>
      </w:r>
      <w:r>
        <w:instrText>DOCVARIABLE ID01+</w:instrText>
      </w:r>
      <w:r>
        <w:fldChar w:fldCharType="separate"/>
      </w:r>
      <w:r w:rsidR="00176B7A">
        <w:t>het omgevingsplan</w:t>
      </w:r>
      <w:r>
        <w:fldChar w:fldCharType="end"/>
      </w:r>
      <w:r w:rsidR="00776286">
        <w:t xml:space="preserve">. </w:t>
      </w:r>
      <w:r w:rsidR="001449AF">
        <w:t xml:space="preserve">Hoofdstuk </w:t>
      </w:r>
      <w:r w:rsidR="00B01818" w:rsidRPr="002B3669">
        <w:rPr>
          <w:rStyle w:val="Verwijzing"/>
        </w:rPr>
        <w:fldChar w:fldCharType="begin"/>
      </w:r>
      <w:r w:rsidR="00B01818" w:rsidRPr="002B3669">
        <w:rPr>
          <w:rStyle w:val="Verwijzing"/>
        </w:rPr>
        <w:instrText xml:space="preserve"> REF _Ref18402186 \n \h </w:instrText>
      </w:r>
      <w:r w:rsidR="00B01818" w:rsidRPr="002B3669">
        <w:rPr>
          <w:rStyle w:val="Verwijzing"/>
        </w:rPr>
      </w:r>
      <w:r w:rsidR="00B01818" w:rsidRPr="002B3669">
        <w:rPr>
          <w:rStyle w:val="Verwijzing"/>
        </w:rPr>
        <w:fldChar w:fldCharType="separate"/>
      </w:r>
      <w:r w:rsidR="00176B7A" w:rsidRPr="002B3669">
        <w:rPr>
          <w:rStyle w:val="Verwijzing"/>
        </w:rPr>
        <w:t>6</w:t>
      </w:r>
      <w:r w:rsidR="00B01818" w:rsidRPr="002B3669">
        <w:rPr>
          <w:rStyle w:val="Verwijzing"/>
        </w:rPr>
        <w:fldChar w:fldCharType="end"/>
      </w:r>
      <w:r w:rsidR="00B01818">
        <w:t xml:space="preserve"> </w:t>
      </w:r>
      <w:r w:rsidR="000251B8">
        <w:t xml:space="preserve">bevat een beschrijving </w:t>
      </w:r>
      <w:r w:rsidR="00053394">
        <w:t xml:space="preserve">van </w:t>
      </w:r>
      <w:r w:rsidR="00301471">
        <w:t xml:space="preserve">het </w:t>
      </w:r>
      <w:r w:rsidR="00AA0EBF">
        <w:t>IMOW</w:t>
      </w:r>
      <w:r w:rsidR="00ED2B7F">
        <w:t xml:space="preserve">. </w:t>
      </w:r>
      <w:r w:rsidR="009856B3">
        <w:t xml:space="preserve">Hierin worden de drie </w:t>
      </w:r>
      <w:r w:rsidR="009856B3" w:rsidRPr="009856B3">
        <w:t>hoofdcomponenten van IMOW beschreven</w:t>
      </w:r>
      <w:r w:rsidR="009856B3">
        <w:t xml:space="preserve">, staat </w:t>
      </w:r>
      <w:r w:rsidR="009856B3" w:rsidRPr="009856B3">
        <w:t>het IMOW-UML-klassediagram voor</w:t>
      </w:r>
      <w:r w:rsidR="009856B3">
        <w:t xml:space="preserve"> </w:t>
      </w:r>
      <w:r>
        <w:fldChar w:fldCharType="begin"/>
      </w:r>
      <w:r>
        <w:instrText>DOCVARIABLE ID01+</w:instrText>
      </w:r>
      <w:r>
        <w:fldChar w:fldCharType="separate"/>
      </w:r>
      <w:r w:rsidR="00176B7A">
        <w:t>het omgevingsplan</w:t>
      </w:r>
      <w:r>
        <w:fldChar w:fldCharType="end"/>
      </w:r>
      <w:r w:rsidR="009856B3">
        <w:t xml:space="preserve"> en wordt </w:t>
      </w:r>
      <w:r w:rsidR="00F06A98">
        <w:t xml:space="preserve">het annoteren van </w:t>
      </w:r>
      <w:r>
        <w:fldChar w:fldCharType="begin"/>
      </w:r>
      <w:r>
        <w:instrText>DOCVARIABLE ID01+</w:instrText>
      </w:r>
      <w:r>
        <w:fldChar w:fldCharType="separate"/>
      </w:r>
      <w:r w:rsidR="00176B7A">
        <w:t>het omgevingsplan</w:t>
      </w:r>
      <w:r>
        <w:fldChar w:fldCharType="end"/>
      </w:r>
      <w:r w:rsidR="00F06A98">
        <w:t xml:space="preserve"> met IMOW-objecten </w:t>
      </w:r>
      <w:r w:rsidR="009E0236" w:rsidRPr="009E0236">
        <w:t>gedetailleerd toegelicht</w:t>
      </w:r>
      <w:r w:rsidR="00AD4D83">
        <w:t xml:space="preserve">. </w:t>
      </w:r>
      <w:r w:rsidR="00041DEC">
        <w:t>Tot slot</w:t>
      </w:r>
      <w:r w:rsidR="009E0236">
        <w:t xml:space="preserve"> word</w:t>
      </w:r>
      <w:r w:rsidR="00F4042F">
        <w:t>en</w:t>
      </w:r>
      <w:r w:rsidR="00286B28">
        <w:t xml:space="preserve"> de verplichte en onverplichte onderdelen van de standaard en hun juridische status </w:t>
      </w:r>
      <w:r w:rsidR="00EF3303">
        <w:t>beschreven.</w:t>
      </w:r>
    </w:p>
    <w:p w14:paraId="5B1F61AF" w14:textId="77777777" w:rsidR="006A4A02" w:rsidRDefault="006A4A02" w:rsidP="00E33EDD"/>
    <w:p w14:paraId="5EDBB094" w14:textId="7A4DDAF1" w:rsidR="006A4A02" w:rsidRDefault="006A4A02" w:rsidP="00E33EDD">
      <w:r>
        <w:t xml:space="preserve">In deel </w:t>
      </w:r>
      <w:r w:rsidRPr="002B3669">
        <w:rPr>
          <w:rStyle w:val="Verwijzing"/>
        </w:rPr>
        <w:fldChar w:fldCharType="begin"/>
      </w:r>
      <w:r w:rsidRPr="002B3669">
        <w:rPr>
          <w:rStyle w:val="Verwijzing"/>
        </w:rPr>
        <w:instrText xml:space="preserve"> REF _Ref37766527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C</w:t>
      </w:r>
      <w:r w:rsidRPr="002B3669">
        <w:rPr>
          <w:rStyle w:val="Verwijzing"/>
        </w:rPr>
        <w:fldChar w:fldCharType="end"/>
      </w:r>
      <w:r>
        <w:t xml:space="preserve"> kom</w:t>
      </w:r>
      <w:r w:rsidR="00737410">
        <w:t>t een aantal aanleveringsaspecten aan de orde: de identificatie van omgevingsdocumenten met Doel</w:t>
      </w:r>
      <w:r w:rsidR="00B22EBE">
        <w:t>;</w:t>
      </w:r>
      <w:r w:rsidR="00737410">
        <w:t xml:space="preserve"> de vormgeving van Regeling </w:t>
      </w:r>
      <w:r w:rsidR="00B22EBE">
        <w:t>en Besluit</w:t>
      </w:r>
      <w:r w:rsidR="00063F0C">
        <w:t xml:space="preserve">, oftewel de toepassing van de STOP-tekstmodellen voor Regeling en Besluit voor omgevingsdocumenten; </w:t>
      </w:r>
      <w:r w:rsidR="006A2EC3">
        <w:t>het aangeven van de procedurestatus van een besluit tot vaststelling of wijziging van omgevingsdocu</w:t>
      </w:r>
      <w:r w:rsidR="007921A1">
        <w:t>menten en de doorwerking daarvan in de geconsolideerde Regeling en tot slot het muteren van IMOW-objecten.</w:t>
      </w:r>
    </w:p>
    <w:p w14:paraId="1902C7C8" w14:textId="77777777" w:rsidR="00E33EDD" w:rsidRPr="00F62F31" w:rsidRDefault="00E33EDD" w:rsidP="00E33EDD"/>
    <w:p w14:paraId="18899F1B" w14:textId="296A5A57" w:rsidR="00E96A8A" w:rsidRDefault="00E33EDD" w:rsidP="00E33EDD">
      <w:r w:rsidRPr="00F62F31">
        <w:t xml:space="preserve">Dit toepassingsprofiel stelt een aantal (overwegend technische en structurerende) normen voor het opstellen van </w:t>
      </w:r>
      <w:r>
        <w:fldChar w:fldCharType="begin"/>
      </w:r>
      <w:r>
        <w:instrText>DOCVARIABLE ID01+</w:instrText>
      </w:r>
      <w:r>
        <w:fldChar w:fldCharType="separate"/>
      </w:r>
      <w:r w:rsidR="00176B7A">
        <w:t>het omgevingsplan</w:t>
      </w:r>
      <w:r>
        <w:fldChar w:fldCharType="end"/>
      </w:r>
      <w:r w:rsidRPr="00F62F31">
        <w:t xml:space="preserve">. Voorbeelden daarvan zijn het aantal besluitonderdelen waaruit een besluit tot </w:t>
      </w:r>
      <w:r w:rsidR="00293B63">
        <w:t xml:space="preserve">vaststelling of </w:t>
      </w:r>
      <w:r w:rsidRPr="00F62F31">
        <w:t xml:space="preserve">wijziging van </w:t>
      </w:r>
      <w:r>
        <w:fldChar w:fldCharType="begin"/>
      </w:r>
      <w:r>
        <w:instrText>DOCVARIABLE ID01+</w:instrText>
      </w:r>
      <w:r>
        <w:fldChar w:fldCharType="separate"/>
      </w:r>
      <w:r w:rsidR="00176B7A">
        <w:t>het omgevingsplan</w:t>
      </w:r>
      <w:r>
        <w:fldChar w:fldCharType="end"/>
      </w:r>
      <w:r w:rsidRPr="00F62F31">
        <w:t xml:space="preserve"> moet bestaan, de </w:t>
      </w:r>
      <w:r w:rsidR="00D75FED">
        <w:t>attributen</w:t>
      </w:r>
      <w:r w:rsidR="00D75FED" w:rsidRPr="00F62F31">
        <w:t xml:space="preserve"> </w:t>
      </w:r>
      <w:r w:rsidRPr="00F62F31">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t>,</w:t>
      </w:r>
      <w:r w:rsidRPr="00F62F31">
        <w:t xml:space="preserve"> wordt in de tekst een duidelijk onderscheid gemaakt tussen beide teksttypen. De toelichtende teksten staan steeds in de subparagraaf Toelichting, de normen staan in de subparagraaf Norm</w:t>
      </w:r>
      <w:bookmarkStart w:id="42" w:name="_Toc523473053"/>
      <w:bookmarkEnd w:id="42"/>
      <w:r w:rsidRPr="00F62F31">
        <w:t>.</w:t>
      </w:r>
      <w:bookmarkEnd w:id="41"/>
      <w:r w:rsidR="00CA45B0">
        <w:t xml:space="preserve"> Het gaat hier om de functionele normen uit de standaard, niet om juridische normen die regels stellen.</w:t>
      </w:r>
      <w:r w:rsidR="00AD1DD6">
        <w:t xml:space="preserve"> </w:t>
      </w:r>
      <w:r w:rsidR="00652C65">
        <w:t>De subparagraaf</w:t>
      </w:r>
      <w:r w:rsidR="00450D9C">
        <w:t xml:space="preserve"> </w:t>
      </w:r>
      <w:r w:rsidR="000D7937">
        <w:t xml:space="preserve">Norm beschrijft </w:t>
      </w:r>
      <w:r w:rsidR="00240E70">
        <w:t xml:space="preserve">hoe </w:t>
      </w:r>
      <w:r w:rsidR="00094BAC">
        <w:t>bij het opstellen van</w:t>
      </w:r>
      <w:r w:rsidR="00240E70">
        <w:t xml:space="preserve"> </w:t>
      </w:r>
      <w:r>
        <w:fldChar w:fldCharType="begin"/>
      </w:r>
      <w:r>
        <w:instrText>DOCVARIABLE ID01+</w:instrText>
      </w:r>
      <w:r>
        <w:fldChar w:fldCharType="separate"/>
      </w:r>
      <w:r w:rsidR="00176B7A">
        <w:t>het omgevingsplan</w:t>
      </w:r>
      <w:r>
        <w:fldChar w:fldCharType="end"/>
      </w:r>
      <w:r w:rsidR="003A2A42">
        <w:t xml:space="preserve"> </w:t>
      </w:r>
      <w:r w:rsidR="00094BAC">
        <w:t xml:space="preserve">voldaan </w:t>
      </w:r>
      <w:r w:rsidR="00817F41">
        <w:t>moet worden aa</w:t>
      </w:r>
      <w:r w:rsidR="00812604">
        <w:t xml:space="preserve">n </w:t>
      </w:r>
      <w:r w:rsidR="00094BAC" w:rsidRPr="00094BAC">
        <w:t>de TPOD-standaard</w:t>
      </w:r>
      <w:r w:rsidR="00691C8B">
        <w:t xml:space="preserve">. </w:t>
      </w:r>
      <w:r w:rsidR="006B4274" w:rsidRPr="006B4274">
        <w:t>Doelstelling hiervan is dat</w:t>
      </w:r>
      <w:r w:rsidR="00691C8B">
        <w:t xml:space="preserve"> de </w:t>
      </w:r>
      <w:r w:rsidR="006B4274" w:rsidRPr="006B4274">
        <w:t>omgevingsdocumenten van verschillende bevoegde gezagen op eenzelfde manier geraadpleegd en bevraagd kunnen worden</w:t>
      </w:r>
      <w:r w:rsidR="00F01041">
        <w:t xml:space="preserve"> en het combineren van informatie uit verschillende omgevingsdocumenten</w:t>
      </w:r>
      <w:r w:rsidR="00430F58">
        <w:t xml:space="preserve"> over eenzelfde onderwerp vereenvoudigd wordt</w:t>
      </w:r>
      <w:r w:rsidR="006B4274" w:rsidRPr="006B4274">
        <w:t>. Hiermee hebben deze normen een functionele invalshoek.</w:t>
      </w:r>
      <w:r w:rsidR="004E0629">
        <w:t xml:space="preserve"> </w:t>
      </w:r>
      <w:r w:rsidR="004E0629" w:rsidRPr="004E0629">
        <w:t>Validatieregels</w:t>
      </w:r>
      <w:r w:rsidR="00691C8B">
        <w:t xml:space="preserve"> die bepalen of een </w:t>
      </w:r>
      <w:r>
        <w:fldChar w:fldCharType="begin"/>
      </w:r>
      <w:r>
        <w:instrText>DOCVARIABLE ID01</w:instrText>
      </w:r>
      <w:r>
        <w:fldChar w:fldCharType="separate"/>
      </w:r>
      <w:r w:rsidR="00176B7A">
        <w:t>omgevingsplan</w:t>
      </w:r>
      <w:r>
        <w:fldChar w:fldCharType="end"/>
      </w:r>
      <w:r w:rsidR="00CE002D">
        <w:t xml:space="preserve"> kan worden bekendgemaakt</w:t>
      </w:r>
      <w:r w:rsidR="002A41B4">
        <w:t xml:space="preserve"> </w:t>
      </w:r>
      <w:bookmarkStart w:id="43" w:name="_Hlk17926031"/>
      <w:r w:rsidR="002A41B4">
        <w:t>en/of in DSO-LV getoond kan worden</w:t>
      </w:r>
      <w:bookmarkEnd w:id="43"/>
      <w:r w:rsidR="00164F8E">
        <w:t xml:space="preserve">, </w:t>
      </w:r>
      <w:r w:rsidR="00164F8E" w:rsidRPr="00164F8E">
        <w:t>kennen een technische invalshoek</w:t>
      </w:r>
      <w:r w:rsidR="001753A1">
        <w:t>:</w:t>
      </w:r>
      <w:r w:rsidR="00164F8E" w:rsidRPr="00164F8E">
        <w:t xml:space="preserve"> kan het geautomatiseerde systeem het document verwerken?</w:t>
      </w:r>
    </w:p>
    <w:p w14:paraId="7C8B54DE" w14:textId="2C21FD5A" w:rsidR="00E33EDD" w:rsidRPr="00F62F31" w:rsidRDefault="00E33EDD" w:rsidP="00E33EDD">
      <w:pPr>
        <w:pStyle w:val="Kop2"/>
      </w:pPr>
      <w:bookmarkStart w:id="44" w:name="_Ref502925858"/>
      <w:bookmarkStart w:id="45" w:name="_Toc503539125"/>
      <w:bookmarkStart w:id="46" w:name="_Toc521341905"/>
      <w:bookmarkStart w:id="47" w:name="_Toc522087829"/>
      <w:bookmarkStart w:id="48" w:name="_Toc523395793"/>
      <w:bookmarkStart w:id="49" w:name="_Toc523473055"/>
      <w:bookmarkStart w:id="50" w:name="_Toc12431508"/>
      <w:bookmarkStart w:id="51" w:name="_Toc93475916"/>
      <w:bookmarkStart w:id="52" w:name="_Ref523478367"/>
      <w:bookmarkStart w:id="53" w:name="_Ref502925787"/>
      <w:bookmarkStart w:id="54" w:name="_Toc503539118"/>
      <w:bookmarkStart w:id="55" w:name="_Toc521341898"/>
      <w:bookmarkStart w:id="56" w:name="_Toc522087820"/>
      <w:bookmarkStart w:id="57" w:name="_Toc523395792"/>
      <w:bookmarkStart w:id="58" w:name="_Toc523473054"/>
      <w:bookmarkStart w:id="59" w:name="_Ref523472503"/>
      <w:r w:rsidRPr="00F62F31">
        <w:lastRenderedPageBreak/>
        <w:t xml:space="preserve">Inhoudelijke aspecten van </w:t>
      </w:r>
      <w:bookmarkEnd w:id="44"/>
      <w:bookmarkEnd w:id="45"/>
      <w:bookmarkEnd w:id="46"/>
      <w:bookmarkEnd w:id="47"/>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176B7A">
        <w:t>het omgevingsplan</w:t>
      </w:r>
      <w:bookmarkEnd w:id="48"/>
      <w:bookmarkEnd w:id="49"/>
      <w:bookmarkEnd w:id="50"/>
      <w:bookmarkEnd w:id="51"/>
      <w:r w:rsidRPr="00F62F31">
        <w:fldChar w:fldCharType="end"/>
      </w:r>
      <w:bookmarkEnd w:id="52"/>
    </w:p>
    <w:p w14:paraId="02423A73" w14:textId="7974F03B" w:rsidR="0082593C" w:rsidRPr="00F62F31" w:rsidRDefault="00E33EDD" w:rsidP="00E33EDD">
      <w:bookmarkStart w:id="60" w:name="_Hlk878274"/>
      <w:r w:rsidRPr="00F62F31">
        <w:t xml:space="preserve">Dit hoofdstuk beschrijft </w:t>
      </w:r>
      <w:r w:rsidR="00B354C8">
        <w:t xml:space="preserve">het instrument </w:t>
      </w:r>
      <w:r w:rsidR="001A0081">
        <w:fldChar w:fldCharType="begin"/>
      </w:r>
      <w:r w:rsidR="001A0081">
        <w:instrText xml:space="preserve"> DOCVARIABLE ID01 </w:instrText>
      </w:r>
      <w:r w:rsidR="001A0081">
        <w:fldChar w:fldCharType="separate"/>
      </w:r>
      <w:r w:rsidR="00176B7A">
        <w:t>omgevingsplan</w:t>
      </w:r>
      <w:r w:rsidR="001A0081">
        <w:fldChar w:fldCharType="end"/>
      </w:r>
      <w:r w:rsidRPr="00F62F31">
        <w:t xml:space="preserve"> en heeft als doel de functionele elementen in het toepassingsprofiel te kunnen identificeren.</w:t>
      </w:r>
    </w:p>
    <w:p w14:paraId="291320AD" w14:textId="6A9571F9" w:rsidR="00E33EDD" w:rsidRPr="00F62F31" w:rsidRDefault="00E33EDD" w:rsidP="00E33EDD"/>
    <w:p w14:paraId="0CA61E58" w14:textId="1922C5E3" w:rsidR="00E33EDD" w:rsidRPr="00F62F31" w:rsidRDefault="00E33EDD" w:rsidP="00E33EDD">
      <w:r w:rsidRPr="00F62F31">
        <w:t xml:space="preserve">Paragraaf </w:t>
      </w:r>
      <w:r w:rsidRPr="002B3669">
        <w:rPr>
          <w:rStyle w:val="Verwijzing"/>
        </w:rPr>
        <w:fldChar w:fldCharType="begin"/>
      </w:r>
      <w:r w:rsidRPr="002B3669">
        <w:rPr>
          <w:rStyle w:val="Verwijzing"/>
        </w:rPr>
        <w:instrText xml:space="preserve"> REF _Ref523474550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2.1</w:t>
      </w:r>
      <w:r w:rsidRPr="002B3669">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Deze schets bevat informatie op hoofdlijnen, die van belang is voor de functionele elementen in het toepassingsprofiel.</w:t>
      </w:r>
      <w:r w:rsidR="003A1539">
        <w:t xml:space="preserve"> </w:t>
      </w:r>
      <w:r w:rsidRPr="00F62F31">
        <w:t xml:space="preserve">In paragraaf </w:t>
      </w:r>
      <w:r w:rsidRPr="002B3669">
        <w:rPr>
          <w:rStyle w:val="Verwijzing"/>
        </w:rPr>
        <w:fldChar w:fldCharType="begin"/>
      </w:r>
      <w:r w:rsidRPr="002B3669">
        <w:rPr>
          <w:rStyle w:val="Verwijzing"/>
        </w:rPr>
        <w:instrText xml:space="preserve"> REF _Ref523478846 \n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w:t>
      </w:r>
      <w:r w:rsidR="003A1539">
        <w:t xml:space="preserve"> </w:t>
      </w:r>
      <w:r w:rsidRPr="00F62F31">
        <w:t xml:space="preserve">Paragraaf </w:t>
      </w:r>
      <w:r w:rsidR="008F7C5C" w:rsidRPr="002B3669">
        <w:rPr>
          <w:rStyle w:val="Verwijzing"/>
        </w:rPr>
        <w:fldChar w:fldCharType="begin"/>
      </w:r>
      <w:r w:rsidR="008F7C5C" w:rsidRPr="002B3669">
        <w:rPr>
          <w:rStyle w:val="Verwijzing"/>
        </w:rPr>
        <w:instrText xml:space="preserve"> REF _Ref53385334 </w:instrText>
      </w:r>
      <w:r w:rsidR="002D1A36" w:rsidRPr="002B3669">
        <w:rPr>
          <w:rStyle w:val="Verwijzing"/>
        </w:rPr>
        <w:instrText>\n \h</w:instrText>
      </w:r>
      <w:r w:rsidR="008F7C5C" w:rsidRPr="002B3669">
        <w:rPr>
          <w:rStyle w:val="Verwijzing"/>
        </w:rPr>
        <w:instrText xml:space="preserve"> </w:instrText>
      </w:r>
      <w:r w:rsidR="008F7C5C" w:rsidRPr="002B3669">
        <w:rPr>
          <w:rStyle w:val="Verwijzing"/>
        </w:rPr>
      </w:r>
      <w:r w:rsidR="008F7C5C" w:rsidRPr="002B3669">
        <w:rPr>
          <w:rStyle w:val="Verwijzing"/>
        </w:rPr>
        <w:fldChar w:fldCharType="separate"/>
      </w:r>
      <w:r w:rsidR="00176B7A" w:rsidRPr="002B3669">
        <w:rPr>
          <w:rStyle w:val="Verwijzing"/>
        </w:rPr>
        <w:t>2.3</w:t>
      </w:r>
      <w:r w:rsidR="008F7C5C" w:rsidRPr="002B3669">
        <w:rPr>
          <w:rStyle w:val="Verwijzing"/>
        </w:rPr>
        <w:fldChar w:fldCharType="end"/>
      </w:r>
      <w:r w:rsidR="008F7C5C">
        <w:t xml:space="preserve"> </w:t>
      </w:r>
      <w:r w:rsidRPr="00F62F31">
        <w:t>beschrijft domeinspecifieke kenmerken</w:t>
      </w:r>
      <w:r w:rsidR="003A1539">
        <w:t>: de inhoud en werking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w:t>
      </w:r>
      <w:r w:rsidR="00870046">
        <w:t>P</w:t>
      </w:r>
      <w:r w:rsidR="006A6167">
        <w:t xml:space="preserve">aragraaf </w:t>
      </w:r>
      <w:r w:rsidR="00870046" w:rsidRPr="002B3669">
        <w:rPr>
          <w:rStyle w:val="Verwijzing"/>
        </w:rPr>
        <w:fldChar w:fldCharType="begin"/>
      </w:r>
      <w:r w:rsidR="00870046" w:rsidRPr="002B3669">
        <w:rPr>
          <w:rStyle w:val="Verwijzing"/>
        </w:rPr>
        <w:instrText xml:space="preserve"> REF _Ref53385335 </w:instrText>
      </w:r>
      <w:r w:rsidR="002D1A36" w:rsidRPr="002B3669">
        <w:rPr>
          <w:rStyle w:val="Verwijzing"/>
        </w:rPr>
        <w:instrText>\n \h</w:instrText>
      </w:r>
      <w:r w:rsidR="00870046" w:rsidRPr="002B3669">
        <w:rPr>
          <w:rStyle w:val="Verwijzing"/>
        </w:rPr>
        <w:instrText xml:space="preserve"> </w:instrText>
      </w:r>
      <w:r w:rsidR="00870046" w:rsidRPr="002B3669">
        <w:rPr>
          <w:rStyle w:val="Verwijzing"/>
        </w:rPr>
      </w:r>
      <w:r w:rsidR="00870046" w:rsidRPr="002B3669">
        <w:rPr>
          <w:rStyle w:val="Verwijzing"/>
        </w:rPr>
        <w:fldChar w:fldCharType="separate"/>
      </w:r>
      <w:r w:rsidR="00176B7A" w:rsidRPr="002B3669">
        <w:rPr>
          <w:rStyle w:val="Verwijzing"/>
        </w:rPr>
        <w:t>2.4</w:t>
      </w:r>
      <w:r w:rsidR="00870046" w:rsidRPr="002B3669">
        <w:rPr>
          <w:rStyle w:val="Verwijzing"/>
        </w:rPr>
        <w:fldChar w:fldCharType="end"/>
      </w:r>
      <w:r w:rsidR="00870046">
        <w:t xml:space="preserve"> heeft als onderwerp de andere omgevingsdocumenten die het omgevingsplan kunnen wijzigen, te weten het voorbereidingsbesluit, de reactieve interventie en het projectbesluit</w:t>
      </w:r>
      <w:r w:rsidR="00801F37">
        <w:t xml:space="preserve">, en het meervoudig bronhouderschap dat daarbij een rol speelt. </w:t>
      </w:r>
      <w:bookmarkEnd w:id="60"/>
      <w:r w:rsidR="00C738B5">
        <w:t xml:space="preserve">Paragraaf </w:t>
      </w:r>
      <w:r w:rsidR="00801F37" w:rsidRPr="002B3669">
        <w:rPr>
          <w:rStyle w:val="Verwijzing"/>
        </w:rPr>
        <w:fldChar w:fldCharType="begin"/>
      </w:r>
      <w:r w:rsidR="00801F37" w:rsidRPr="002B3669">
        <w:rPr>
          <w:rStyle w:val="Verwijzing"/>
        </w:rPr>
        <w:instrText xml:space="preserve"> REF _Ref53385336 </w:instrText>
      </w:r>
      <w:r w:rsidR="002D1A36" w:rsidRPr="002B3669">
        <w:rPr>
          <w:rStyle w:val="Verwijzing"/>
        </w:rPr>
        <w:instrText>\n \h</w:instrText>
      </w:r>
      <w:r w:rsidR="00801F37" w:rsidRPr="002B3669">
        <w:rPr>
          <w:rStyle w:val="Verwijzing"/>
        </w:rPr>
        <w:instrText xml:space="preserve"> </w:instrText>
      </w:r>
      <w:r w:rsidR="00801F37" w:rsidRPr="002B3669">
        <w:rPr>
          <w:rStyle w:val="Verwijzing"/>
        </w:rPr>
      </w:r>
      <w:r w:rsidR="00801F37" w:rsidRPr="002B3669">
        <w:rPr>
          <w:rStyle w:val="Verwijzing"/>
        </w:rPr>
        <w:fldChar w:fldCharType="separate"/>
      </w:r>
      <w:r w:rsidR="00176B7A" w:rsidRPr="002B3669">
        <w:rPr>
          <w:rStyle w:val="Verwijzing"/>
        </w:rPr>
        <w:t>2.5</w:t>
      </w:r>
      <w:r w:rsidR="00801F37" w:rsidRPr="002B3669">
        <w:rPr>
          <w:rStyle w:val="Verwijzing"/>
        </w:rPr>
        <w:fldChar w:fldCharType="end"/>
      </w:r>
      <w:r w:rsidR="00C86D5B">
        <w:t xml:space="preserve"> ten slotte </w:t>
      </w:r>
      <w:r w:rsidR="006D22EB">
        <w:t xml:space="preserve">gaat over </w:t>
      </w:r>
      <w:r w:rsidR="008B1376">
        <w:t xml:space="preserve">het overgangsrecht en </w:t>
      </w:r>
      <w:r w:rsidR="006D22EB">
        <w:t>de overgangs</w:t>
      </w:r>
      <w:r w:rsidR="00D306AA">
        <w:t>fase</w:t>
      </w:r>
      <w:r w:rsidR="006D22EB">
        <w:t xml:space="preserve"> </w:t>
      </w:r>
      <w:r w:rsidR="000100D3">
        <w:t xml:space="preserve">waarin wordt gegaan </w:t>
      </w:r>
      <w:r w:rsidR="006D22EB">
        <w:t>van omgevings</w:t>
      </w:r>
      <w:r w:rsidR="000100D3">
        <w:t>plan van rechtswege naar het omgevingsplan dat is opgesteld conform de Omgevingswet.</w:t>
      </w:r>
    </w:p>
    <w:p w14:paraId="5BE6CDF0" w14:textId="77777777" w:rsidR="00E33EDD" w:rsidRPr="00F62F31" w:rsidRDefault="00E33EDD" w:rsidP="00E33EDD">
      <w:pPr>
        <w:pStyle w:val="Kop3"/>
      </w:pPr>
      <w:bookmarkStart w:id="61" w:name="_Toc503539126"/>
      <w:bookmarkStart w:id="62" w:name="_Toc521341906"/>
      <w:bookmarkStart w:id="63" w:name="_Toc522087830"/>
      <w:bookmarkStart w:id="64" w:name="_Ref523469813"/>
      <w:bookmarkStart w:id="65" w:name="_Ref523474550"/>
      <w:bookmarkStart w:id="66" w:name="_Ref523478801"/>
      <w:bookmarkStart w:id="67" w:name="_Toc12431509"/>
      <w:bookmarkStart w:id="68" w:name="_Toc93475917"/>
      <w:r w:rsidRPr="00F62F31">
        <w:t>Kenschets rechtsfiguur</w:t>
      </w:r>
      <w:bookmarkEnd w:id="61"/>
      <w:bookmarkEnd w:id="62"/>
      <w:bookmarkEnd w:id="63"/>
      <w:bookmarkEnd w:id="64"/>
      <w:bookmarkEnd w:id="65"/>
      <w:bookmarkEnd w:id="66"/>
      <w:bookmarkEnd w:id="67"/>
      <w:bookmarkEnd w:id="68"/>
    </w:p>
    <w:p w14:paraId="40776454" w14:textId="2C2CB590" w:rsidR="00E33EDD" w:rsidRPr="00F62F31" w:rsidRDefault="00E33EDD" w:rsidP="00E33EDD">
      <w:r w:rsidRPr="00F62F31">
        <w:t xml:space="preserve">Rijk, provincies, waterschappen en gemeenten stellen elk (integraal) beleid en regels vast </w:t>
      </w:r>
      <w:r w:rsidR="00426FFC">
        <w:t xml:space="preserve">en nemen vervolgens </w:t>
      </w:r>
      <w:r w:rsidR="004A7D8A">
        <w:t>andere</w:t>
      </w:r>
      <w:r w:rsidR="00426FFC">
        <w:t xml:space="preserve"> </w:t>
      </w:r>
      <w:r w:rsidR="00256613">
        <w:t>(uitvoerings)</w:t>
      </w:r>
      <w:r w:rsidR="00426FFC">
        <w:t xml:space="preserve">besluiten </w:t>
      </w:r>
      <w:r w:rsidRPr="00F62F31">
        <w:t>over de ontwikkeling, het gebruik, de bescherming en het beheer en onderhoud van de fysieke leefomgeving voor hun grondgebied. Zij leggen dit vast in één of meerdere</w:t>
      </w:r>
      <w:r w:rsidR="00F452CD">
        <w:t xml:space="preserve"> omgevingsdocumenten</w:t>
      </w:r>
      <w:r w:rsidRPr="00F62F31">
        <w:t>.</w:t>
      </w:r>
    </w:p>
    <w:p w14:paraId="3F50B2D2" w14:textId="146B9331" w:rsidR="00E33EDD" w:rsidRPr="00F62F31" w:rsidRDefault="00E33EDD" w:rsidP="00E33EDD">
      <w:r w:rsidRPr="00F62F31">
        <w:t>Elk van deze bestuursorganen heeft in het stelsel voor het omgevingsrecht zijn eigen bevoegdheden en verantwoordelijkheden en daarmee samenhangende instrumenten, waaronder de</w:t>
      </w:r>
      <w:r w:rsidR="00F452CD">
        <w:t xml:space="preserve"> omgevingsdocumenten</w:t>
      </w:r>
      <w:r w:rsidRPr="00F62F31">
        <w:t>.</w:t>
      </w:r>
    </w:p>
    <w:p w14:paraId="15E906FF" w14:textId="77777777" w:rsidR="00E33EDD" w:rsidRPr="00F62F31" w:rsidRDefault="00E33EDD" w:rsidP="00E33EDD"/>
    <w:p w14:paraId="27BE1CE9" w14:textId="77777777" w:rsidR="00E33EDD" w:rsidRPr="00F62F31" w:rsidRDefault="00E33EDD" w:rsidP="00E33EDD">
      <w:r w:rsidRPr="00F62F31">
        <w:t>De gemeente stelt regels over de fysieke leefomgeving en legt deze vast in één omgevingsplan voor haar gehele grondgebied. Het omgevingsplan bevat in de eerste plaats de regels die op grond van de Omgevingswet worden gesteld en daarnaast ook regels over de fysieke leefomgeving die worden gesteld op grond van de Gemeentewet en andere bijzondere wetten.</w:t>
      </w:r>
    </w:p>
    <w:p w14:paraId="4367D9EE" w14:textId="77777777" w:rsidR="00E33EDD" w:rsidRPr="00F62F31" w:rsidRDefault="00E33EDD" w:rsidP="00E33EDD"/>
    <w:p w14:paraId="02205DA6" w14:textId="77777777" w:rsidR="00E33EDD" w:rsidRPr="00F62F31" w:rsidRDefault="00E33EDD" w:rsidP="00E33EDD">
      <w:r w:rsidRPr="00F62F31">
        <w:t>Het omgevingsplan bevat de regels die nodig zijn met het oog op een evenwichtige toedeling van functies aan locaties. Daarnaast kunnen in het omgevingsplan regels worden gesteld over activiteiten die gevolgen (kunnen) hebben voor de fysieke leefomgeving.</w:t>
      </w:r>
    </w:p>
    <w:p w14:paraId="2EB56925" w14:textId="71CBC8D5" w:rsidR="00E33EDD" w:rsidRPr="00F62F31" w:rsidRDefault="00E33EDD" w:rsidP="00E33EDD">
      <w:r w:rsidRPr="00F62F31">
        <w:t xml:space="preserve">Het omgevingsplan is een normerend instrument dat voor </w:t>
      </w:r>
      <w:r w:rsidR="005F4EBF" w:rsidRPr="00F62F31">
        <w:t>eenieder</w:t>
      </w:r>
      <w:r w:rsidRPr="00F62F31">
        <w:t xml:space="preserve"> rechten en plichten in het leven roept.</w:t>
      </w:r>
    </w:p>
    <w:p w14:paraId="008F80FF" w14:textId="4FCDDD87" w:rsidR="00E33EDD" w:rsidRPr="00F62F31" w:rsidRDefault="00E33EDD" w:rsidP="00E33EDD">
      <w:pPr>
        <w:pStyle w:val="Kop3"/>
      </w:pPr>
      <w:bookmarkStart w:id="69" w:name="_Toc503539132"/>
      <w:bookmarkStart w:id="70" w:name="_Toc521341907"/>
      <w:bookmarkStart w:id="71" w:name="_Toc522087831"/>
      <w:bookmarkStart w:id="72" w:name="_Toc12431510"/>
      <w:bookmarkStart w:id="73" w:name="_Toc93475918"/>
      <w:bookmarkStart w:id="74" w:name="_Ref523478846"/>
      <w:r w:rsidRPr="00F62F31">
        <w:t xml:space="preserve">Algemene kenmerken </w:t>
      </w:r>
      <w:bookmarkEnd w:id="69"/>
      <w:bookmarkEnd w:id="70"/>
      <w:bookmarkEnd w:id="71"/>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176B7A">
        <w:t>omgevingsplan</w:t>
      </w:r>
      <w:bookmarkEnd w:id="72"/>
      <w:bookmarkEnd w:id="73"/>
      <w:r w:rsidRPr="00F62F31">
        <w:fldChar w:fldCharType="end"/>
      </w:r>
      <w:bookmarkEnd w:id="74"/>
    </w:p>
    <w:p w14:paraId="1C5464DF" w14:textId="41F32B22" w:rsidR="00E33EDD" w:rsidRPr="00F62F31" w:rsidRDefault="00E33EDD" w:rsidP="00E33EDD">
      <w:bookmarkStart w:id="75" w:name="_Hlk522820681"/>
      <w:r w:rsidRPr="00F62F31">
        <w:t xml:space="preserve">In </w:t>
      </w:r>
      <w:r w:rsidRPr="002B3669">
        <w:rPr>
          <w:rStyle w:val="Verwijzing"/>
        </w:rPr>
        <w:fldChar w:fldCharType="begin"/>
      </w:r>
      <w:r w:rsidRPr="002B3669">
        <w:rPr>
          <w:rStyle w:val="Verwijzing"/>
        </w:rPr>
        <w:instrText xml:space="preserve"> REF _Ref523481437 \n \h </w:instrText>
      </w:r>
      <w:r w:rsidRPr="002B3669">
        <w:rPr>
          <w:rStyle w:val="Verwijzing"/>
        </w:rPr>
      </w:r>
      <w:r w:rsidRPr="002B3669">
        <w:rPr>
          <w:rStyle w:val="Verwijzing"/>
        </w:rPr>
        <w:fldChar w:fldCharType="separate"/>
      </w:r>
      <w:r w:rsidR="00176B7A" w:rsidRPr="002B3669">
        <w:rPr>
          <w:rStyle w:val="Verwijzing"/>
        </w:rPr>
        <w:t>Tabel 1</w:t>
      </w:r>
      <w:r w:rsidRPr="002B3669">
        <w:rPr>
          <w:rStyle w:val="Verwijzing"/>
        </w:rPr>
        <w:fldChar w:fldCharType="end"/>
      </w:r>
      <w:r w:rsidRPr="00F62F31">
        <w:t xml:space="preserve"> tot en met </w:t>
      </w:r>
      <w:r w:rsidRPr="002B3669">
        <w:rPr>
          <w:rStyle w:val="Verwijzing"/>
        </w:rPr>
        <w:fldChar w:fldCharType="begin"/>
      </w:r>
      <w:r w:rsidRPr="002B3669">
        <w:rPr>
          <w:rStyle w:val="Verwijzing"/>
        </w:rPr>
        <w:instrText xml:space="preserve"> REF _Ref523499296 \n \h </w:instrText>
      </w:r>
      <w:r w:rsidRPr="002B3669">
        <w:rPr>
          <w:rStyle w:val="Verwijzing"/>
        </w:rPr>
      </w:r>
      <w:r w:rsidRPr="002B3669">
        <w:rPr>
          <w:rStyle w:val="Verwijzing"/>
        </w:rPr>
        <w:fldChar w:fldCharType="separate"/>
      </w:r>
      <w:r w:rsidR="00176B7A" w:rsidRPr="002B3669">
        <w:rPr>
          <w:rStyle w:val="Verwijzing"/>
        </w:rPr>
        <w:t>Tabel 3</w:t>
      </w:r>
      <w:r w:rsidRPr="002B3669">
        <w:rPr>
          <w:rStyle w:val="Verwijzing"/>
        </w:rPr>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435B89">
        <w:t>,</w:t>
      </w:r>
      <w:r w:rsidR="002D6DC4">
        <w:t xml:space="preserve"> </w:t>
      </w:r>
      <w:r w:rsidR="00435B89">
        <w:t>n</w:t>
      </w:r>
      <w:r w:rsidRPr="00F62F31">
        <w:t>iet om een volledig sluitende beschrijving te geven.</w:t>
      </w:r>
      <w:r w:rsidR="002D1B34">
        <w:t xml:space="preserve"> </w:t>
      </w:r>
      <w:r w:rsidR="002D1B34" w:rsidRPr="002D1B34">
        <w:t>De in de tabellen aangehaalde artikelen zijn afkomstig uit de Omgevingswet (verder: Ow), tenzij anders vermeld.</w:t>
      </w:r>
    </w:p>
    <w:p w14:paraId="6CAE7542" w14:textId="77777777" w:rsidR="00E33EDD" w:rsidRPr="00F62F31" w:rsidRDefault="00E33EDD" w:rsidP="0018682B">
      <w:pPr>
        <w:pStyle w:val="Tabeltitel"/>
      </w:pPr>
      <w:bookmarkStart w:id="76" w:name="_Ref523481437"/>
      <w:bookmarkStart w:id="77" w:name="_Hlk522954523"/>
      <w:r w:rsidRPr="0018682B">
        <w:lastRenderedPageBreak/>
        <w:t>Juridische</w:t>
      </w:r>
      <w:r w:rsidRPr="00F62F31">
        <w:t xml:space="preserve"> kenmerken</w:t>
      </w:r>
      <w:bookmarkEnd w:id="76"/>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77777777" w:rsidR="00E33EDD" w:rsidRPr="00F62F31" w:rsidRDefault="00E33EDD" w:rsidP="00B51A4D">
            <w:pPr>
              <w:rPr>
                <w:color w:val="000000" w:themeColor="text1"/>
              </w:rPr>
            </w:pPr>
            <w:r w:rsidRPr="00F62F31">
              <w:rPr>
                <w:color w:val="000000" w:themeColor="text1"/>
              </w:rPr>
              <w:t>Grondslag rechtsfiguur</w:t>
            </w:r>
          </w:p>
        </w:tc>
        <w:tc>
          <w:tcPr>
            <w:tcW w:w="3250" w:type="pct"/>
          </w:tcPr>
          <w:p w14:paraId="48576F9A" w14:textId="42B79E49" w:rsidR="00E33EDD" w:rsidRPr="00F62F31" w:rsidRDefault="00E33EDD" w:rsidP="00B51A4D">
            <w:pPr>
              <w:rPr>
                <w:color w:val="000000" w:themeColor="text1"/>
                <w:szCs w:val="18"/>
              </w:rPr>
            </w:pPr>
            <w:r w:rsidRPr="00F62F31">
              <w:rPr>
                <w:color w:val="000000" w:themeColor="text1"/>
                <w:szCs w:val="18"/>
              </w:rPr>
              <w:t>Artikel 2.4 O</w:t>
            </w:r>
            <w:r w:rsidR="006D331B">
              <w:rPr>
                <w:color w:val="000000" w:themeColor="text1"/>
                <w:szCs w:val="18"/>
              </w:rPr>
              <w:t>w</w:t>
            </w:r>
          </w:p>
        </w:tc>
      </w:tr>
      <w:tr w:rsidR="00E33EDD" w:rsidRPr="00F62F31" w14:paraId="00F621E5" w14:textId="77777777" w:rsidTr="00BD091D">
        <w:tc>
          <w:tcPr>
            <w:tcW w:w="1750" w:type="pct"/>
          </w:tcPr>
          <w:p w14:paraId="76839640" w14:textId="77777777" w:rsidR="00E33EDD" w:rsidRPr="00F62F31" w:rsidRDefault="00E33EDD" w:rsidP="00B51A4D">
            <w:pPr>
              <w:rPr>
                <w:color w:val="000000" w:themeColor="text1"/>
              </w:rPr>
            </w:pPr>
            <w:r w:rsidRPr="00F62F31">
              <w:rPr>
                <w:color w:val="000000" w:themeColor="text1"/>
              </w:rPr>
              <w:t>Voorbereidingsprocedure</w:t>
            </w:r>
          </w:p>
        </w:tc>
        <w:tc>
          <w:tcPr>
            <w:tcW w:w="3250" w:type="pct"/>
          </w:tcPr>
          <w:p w14:paraId="31280665" w14:textId="77777777" w:rsidR="00E33EDD" w:rsidRPr="00F62F31" w:rsidRDefault="00E33EDD" w:rsidP="00B51A4D">
            <w:r w:rsidRPr="00F62F31">
              <w:t>Verplichtingen:</w:t>
            </w:r>
          </w:p>
          <w:p w14:paraId="678A0EF4" w14:textId="77777777" w:rsidR="00E33EDD" w:rsidRPr="00F62F31" w:rsidRDefault="00E33EDD" w:rsidP="00B51A4D">
            <w:pPr>
              <w:pStyle w:val="Opsommingtekens1"/>
            </w:pPr>
            <w:r w:rsidRPr="00F62F31">
              <w:t>kennisgeving van voornemen omgevingsplan vast te stellen (art. 16.29 Ow)</w:t>
            </w:r>
          </w:p>
          <w:p w14:paraId="366CA4AC" w14:textId="77777777" w:rsidR="00E33EDD" w:rsidRPr="00F62F31" w:rsidRDefault="00E33EDD" w:rsidP="00B51A4D">
            <w:pPr>
              <w:pStyle w:val="Opsommingtekens1"/>
            </w:pPr>
            <w:r w:rsidRPr="00F62F31">
              <w:t>toepassen afdeling 3.4 Awb (art. 16.30 Ow)</w:t>
            </w:r>
          </w:p>
        </w:tc>
      </w:tr>
      <w:tr w:rsidR="00E33EDD" w:rsidRPr="00F62F31" w14:paraId="3F1A5053" w14:textId="77777777" w:rsidTr="00BD091D">
        <w:tc>
          <w:tcPr>
            <w:tcW w:w="1750" w:type="pct"/>
          </w:tcPr>
          <w:p w14:paraId="7D7F05A3" w14:textId="77777777" w:rsidR="00E33EDD" w:rsidRPr="00F62F31" w:rsidRDefault="00E33EDD" w:rsidP="00B51A4D">
            <w:r w:rsidRPr="00F62F31">
              <w:t>Tijdstip bekendmaking/</w:t>
            </w:r>
          </w:p>
          <w:p w14:paraId="0D0827F1" w14:textId="77777777" w:rsidR="00E33EDD" w:rsidRPr="00F62F31" w:rsidRDefault="00E33EDD" w:rsidP="00B51A4D">
            <w:pPr>
              <w:rPr>
                <w:color w:val="000000" w:themeColor="text1"/>
              </w:rPr>
            </w:pPr>
            <w:r w:rsidRPr="00F62F31">
              <w:rPr>
                <w:color w:val="000000" w:themeColor="text1"/>
              </w:rPr>
              <w:t>terinzagelegging vastgesteld omgevingsplan</w:t>
            </w:r>
          </w:p>
        </w:tc>
        <w:tc>
          <w:tcPr>
            <w:tcW w:w="3250" w:type="pct"/>
          </w:tcPr>
          <w:p w14:paraId="0CF112F5" w14:textId="1351C5F6" w:rsidR="00E33EDD" w:rsidRPr="00F62F31" w:rsidRDefault="00E33EDD" w:rsidP="00B51A4D">
            <w:r w:rsidRPr="00F62F31">
              <w:t>(art. 16.77</w:t>
            </w:r>
            <w:r w:rsidR="00ED6FE1">
              <w:t>b</w:t>
            </w:r>
            <w:r w:rsidRPr="00F62F31">
              <w:t xml:space="preserve"> Ow) </w:t>
            </w:r>
            <w:r w:rsidR="000734D7">
              <w:t>Bekendmaking</w:t>
            </w:r>
            <w:r w:rsidRPr="00F62F31">
              <w:t xml:space="preserve"> niet eerder dan 2 weken na datum vaststelling, tenzij:</w:t>
            </w:r>
          </w:p>
          <w:p w14:paraId="177102A5" w14:textId="77777777" w:rsidR="00E33EDD" w:rsidRPr="00F62F31" w:rsidRDefault="00E33EDD" w:rsidP="00B51A4D">
            <w:pPr>
              <w:pStyle w:val="Opsommingtekens1"/>
              <w:rPr>
                <w:rFonts w:eastAsia="Verdana" w:cs="Verdana"/>
              </w:rPr>
            </w:pPr>
            <w:r w:rsidRPr="00F62F31">
              <w:t>GS geen zienswijze over ontwerp hebben ingebracht,</w:t>
            </w:r>
          </w:p>
          <w:p w14:paraId="657F2BE9" w14:textId="77777777" w:rsidR="00E33EDD" w:rsidRPr="00F62F31" w:rsidRDefault="00E33EDD" w:rsidP="00B51A4D">
            <w:pPr>
              <w:pStyle w:val="Opsommingtekens1"/>
              <w:rPr>
                <w:rFonts w:eastAsia="Verdana" w:cs="Verdana"/>
              </w:rPr>
            </w:pPr>
            <w:r w:rsidRPr="00F62F31">
              <w:t>t.o.v. ontwerp geen wijzigingen zijn aangebracht, of</w:t>
            </w:r>
          </w:p>
          <w:p w14:paraId="5AC47DC8" w14:textId="77777777" w:rsidR="00E33EDD" w:rsidRPr="00F62F31" w:rsidRDefault="00E33EDD" w:rsidP="00B51A4D">
            <w:pPr>
              <w:pStyle w:val="Opsommingtekens1"/>
            </w:pPr>
            <w:r w:rsidRPr="00F62F31">
              <w:t xml:space="preserve">GS hebben bepaald dat omgevingsplan eerder mag worden bekendgemaakt </w:t>
            </w:r>
          </w:p>
        </w:tc>
      </w:tr>
      <w:tr w:rsidR="006D331B" w:rsidRPr="00F62F31" w14:paraId="42E0E160" w14:textId="77777777" w:rsidTr="00BD091D">
        <w:tc>
          <w:tcPr>
            <w:tcW w:w="1750" w:type="pct"/>
          </w:tcPr>
          <w:p w14:paraId="5EF2F0F2" w14:textId="194A365A" w:rsidR="006D331B" w:rsidRDefault="006D331B" w:rsidP="00B51A4D">
            <w:r>
              <w:t>Wijze van bekendmaking</w:t>
            </w:r>
          </w:p>
        </w:tc>
        <w:tc>
          <w:tcPr>
            <w:tcW w:w="3250" w:type="pct"/>
          </w:tcPr>
          <w:p w14:paraId="29126CB3" w14:textId="195AAE15" w:rsidR="006D331B" w:rsidRPr="00F62F31" w:rsidRDefault="006B6156" w:rsidP="00B51A4D">
            <w:pPr>
              <w:rPr>
                <w:szCs w:val="18"/>
              </w:rPr>
            </w:pPr>
            <w:r w:rsidRPr="006B6156">
              <w:rPr>
                <w:szCs w:val="18"/>
              </w:rPr>
              <w:t>Bekendmaking door plaatsing van het volledige besluit in het elektronisch publicatieblad van het bestuursorgaan dat het besluit heeft genomen</w:t>
            </w:r>
          </w:p>
        </w:tc>
      </w:tr>
      <w:tr w:rsidR="00E33EDD" w:rsidRPr="00F62F31" w14:paraId="7CBBBAD4" w14:textId="77777777" w:rsidTr="00BD091D">
        <w:tc>
          <w:tcPr>
            <w:tcW w:w="1750" w:type="pct"/>
          </w:tcPr>
          <w:p w14:paraId="6F8864DA" w14:textId="78FF4C94" w:rsidR="00E33EDD" w:rsidRPr="00F62F31" w:rsidRDefault="006D331B" w:rsidP="00B51A4D">
            <w:r>
              <w:t>Tijdstip i</w:t>
            </w:r>
            <w:r w:rsidR="00E33EDD" w:rsidRPr="00F62F31">
              <w:t>nwerkingtreding</w:t>
            </w:r>
          </w:p>
        </w:tc>
        <w:tc>
          <w:tcPr>
            <w:tcW w:w="3250" w:type="pct"/>
          </w:tcPr>
          <w:p w14:paraId="5A7D03CA" w14:textId="64E2684F" w:rsidR="0082593C" w:rsidRPr="00F62F31" w:rsidRDefault="00E33EDD" w:rsidP="00B51A4D">
            <w:pPr>
              <w:rPr>
                <w:szCs w:val="18"/>
              </w:rPr>
            </w:pPr>
            <w:r w:rsidRPr="00F62F31">
              <w:rPr>
                <w:szCs w:val="18"/>
              </w:rPr>
              <w:t xml:space="preserve">Omgevingsplan treedt in werking 4 weken na dag </w:t>
            </w:r>
            <w:r w:rsidR="00ED6FE1">
              <w:rPr>
                <w:szCs w:val="18"/>
              </w:rPr>
              <w:t>van bekendmaking van het besluit</w:t>
            </w:r>
            <w:r w:rsidRPr="00F62F31">
              <w:rPr>
                <w:szCs w:val="18"/>
              </w:rPr>
              <w:t>, tenzij in omgevingsplan later tijdstip is bepaald (art. 16.78 Ow).</w:t>
            </w:r>
          </w:p>
          <w:p w14:paraId="22B7B587" w14:textId="0945EC0A" w:rsidR="00E33EDD" w:rsidRPr="00F62F31" w:rsidRDefault="00E33EDD" w:rsidP="00B51A4D">
            <w:pPr>
              <w:rPr>
                <w:szCs w:val="18"/>
              </w:rPr>
            </w:pPr>
            <w:r w:rsidRPr="00F62F31">
              <w:rPr>
                <w:szCs w:val="18"/>
              </w:rPr>
              <w:t>Aan regels omgevingsplan kan tijdelijke werking worden gegeven</w:t>
            </w:r>
            <w:r w:rsidRPr="00F62F31">
              <w:rPr>
                <w:rStyle w:val="Voetnootmarkering"/>
                <w:szCs w:val="18"/>
              </w:rPr>
              <w:footnoteReference w:id="2"/>
            </w:r>
          </w:p>
        </w:tc>
      </w:tr>
      <w:tr w:rsidR="00E33EDD" w:rsidRPr="00F62F31" w14:paraId="3F9CBFB0" w14:textId="77777777" w:rsidTr="00BD091D">
        <w:tc>
          <w:tcPr>
            <w:tcW w:w="1750" w:type="pct"/>
          </w:tcPr>
          <w:p w14:paraId="48FB5F76" w14:textId="77777777" w:rsidR="00E33EDD" w:rsidRPr="00F62F31" w:rsidRDefault="00E33EDD" w:rsidP="00B51A4D">
            <w:r w:rsidRPr="00F62F31">
              <w:t>Rechtsbescherming</w:t>
            </w:r>
          </w:p>
        </w:tc>
        <w:tc>
          <w:tcPr>
            <w:tcW w:w="3250" w:type="pct"/>
          </w:tcPr>
          <w:p w14:paraId="6E8A02DD" w14:textId="1707BDDA" w:rsidR="00E33EDD" w:rsidRPr="00F62F31" w:rsidRDefault="00E33EDD" w:rsidP="00B51A4D">
            <w:pPr>
              <w:rPr>
                <w:szCs w:val="18"/>
              </w:rPr>
            </w:pPr>
            <w:r>
              <w:rPr>
                <w:szCs w:val="18"/>
              </w:rPr>
              <w:t>B</w:t>
            </w:r>
            <w:r w:rsidRPr="00F62F31">
              <w:rPr>
                <w:szCs w:val="18"/>
              </w:rPr>
              <w:t>eroep bij Afdeling bestuursrechtspraak Raad van State</w:t>
            </w:r>
          </w:p>
        </w:tc>
      </w:tr>
      <w:tr w:rsidR="00E33EDD" w:rsidRPr="00F62F31" w14:paraId="1EAAA06E" w14:textId="77777777" w:rsidTr="00BD091D">
        <w:tc>
          <w:tcPr>
            <w:tcW w:w="1750" w:type="pct"/>
          </w:tcPr>
          <w:p w14:paraId="7506E635" w14:textId="05637DB6" w:rsidR="00E33EDD" w:rsidRPr="00F62F31" w:rsidRDefault="00E33EDD" w:rsidP="00E01E6A">
            <w:r w:rsidRPr="00F62F31">
              <w:t>Geldt toepassingsprofiel ook voor ontwerpbesluit</w:t>
            </w:r>
          </w:p>
        </w:tc>
        <w:tc>
          <w:tcPr>
            <w:tcW w:w="3250" w:type="pct"/>
          </w:tcPr>
          <w:p w14:paraId="24BA6B14" w14:textId="77777777" w:rsidR="00E33EDD" w:rsidRPr="00F62F31" w:rsidRDefault="00E33EDD" w:rsidP="00B51A4D">
            <w:pPr>
              <w:rPr>
                <w:szCs w:val="18"/>
              </w:rPr>
            </w:pPr>
            <w:r w:rsidRPr="00F62F31">
              <w:rPr>
                <w:szCs w:val="18"/>
              </w:rPr>
              <w:t>Ja</w:t>
            </w:r>
          </w:p>
        </w:tc>
      </w:tr>
      <w:tr w:rsidR="00E33EDD" w:rsidRPr="00F62F31" w14:paraId="3F65EC0E" w14:textId="77777777" w:rsidTr="00BD091D">
        <w:tc>
          <w:tcPr>
            <w:tcW w:w="1750" w:type="pct"/>
          </w:tcPr>
          <w:p w14:paraId="12D95E5A" w14:textId="59B150B1" w:rsidR="00E33EDD" w:rsidRPr="00F62F31" w:rsidRDefault="00E33EDD" w:rsidP="00B51A4D">
            <w:r w:rsidRPr="00F62F31">
              <w:t xml:space="preserve">Rechtsfiguur roept meldingsplicht of vergunningplicht in het leven </w:t>
            </w:r>
          </w:p>
        </w:tc>
        <w:tc>
          <w:tcPr>
            <w:tcW w:w="3250" w:type="pct"/>
          </w:tcPr>
          <w:p w14:paraId="380553A0" w14:textId="77777777" w:rsidR="00E33EDD" w:rsidRPr="00F62F31" w:rsidRDefault="00E33EDD" w:rsidP="00B51A4D">
            <w:pPr>
              <w:rPr>
                <w:szCs w:val="18"/>
              </w:rPr>
            </w:pPr>
            <w:r w:rsidRPr="00F62F31">
              <w:rPr>
                <w:szCs w:val="18"/>
              </w:rPr>
              <w:t>Ja (art. 4.4 Ow)</w:t>
            </w:r>
          </w:p>
        </w:tc>
      </w:tr>
      <w:tr w:rsidR="00E33EDD" w:rsidRPr="00F62F31" w14:paraId="1C7EC214" w14:textId="77777777" w:rsidTr="00BD091D">
        <w:tc>
          <w:tcPr>
            <w:tcW w:w="1750" w:type="pct"/>
          </w:tcPr>
          <w:p w14:paraId="441DA123" w14:textId="07BA15EB" w:rsidR="00E33EDD" w:rsidRPr="00F62F31" w:rsidRDefault="00E33EDD" w:rsidP="00B51A4D">
            <w:r w:rsidRPr="00F62F31">
              <w:t xml:space="preserve">Rechtsfiguur bevat voor </w:t>
            </w:r>
            <w:r w:rsidR="005F4EBF" w:rsidRPr="00F62F31">
              <w:t>eenieder</w:t>
            </w:r>
            <w:r w:rsidRPr="00F62F31">
              <w:t xml:space="preserve"> bindende regels</w:t>
            </w:r>
          </w:p>
        </w:tc>
        <w:tc>
          <w:tcPr>
            <w:tcW w:w="3250" w:type="pct"/>
          </w:tcPr>
          <w:p w14:paraId="3FBBA391" w14:textId="77777777" w:rsidR="00E33EDD" w:rsidRPr="00F62F31" w:rsidRDefault="00E33EDD" w:rsidP="00B51A4D">
            <w:pPr>
              <w:rPr>
                <w:szCs w:val="18"/>
              </w:rPr>
            </w:pPr>
            <w:r w:rsidRPr="00F62F31">
              <w:rPr>
                <w:szCs w:val="18"/>
              </w:rPr>
              <w:t>Ja</w:t>
            </w:r>
          </w:p>
        </w:tc>
      </w:tr>
    </w:tbl>
    <w:p w14:paraId="45E828EC" w14:textId="77777777" w:rsidR="00E33EDD" w:rsidRPr="00F62F31" w:rsidRDefault="00E33EDD" w:rsidP="00E33EDD">
      <w:pPr>
        <w:pStyle w:val="Tabeltitel"/>
      </w:pPr>
      <w:bookmarkStart w:id="78" w:name="_Ref523481480"/>
      <w:bookmarkStart w:id="79" w:name="_Toc503539133"/>
      <w:r w:rsidRPr="00F62F31">
        <w:lastRenderedPageBreak/>
        <w:t>Kenmerken ten behoeve van metadata en annotaties</w:t>
      </w:r>
      <w:bookmarkEnd w:id="78"/>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77777777" w:rsidR="00E33EDD" w:rsidRPr="00F62F31" w:rsidRDefault="00E33EDD" w:rsidP="00D00483">
            <w:r w:rsidRPr="00F62F31">
              <w:t>Bevoegde bestuurslaag</w:t>
            </w:r>
          </w:p>
        </w:tc>
        <w:tc>
          <w:tcPr>
            <w:tcW w:w="3250" w:type="pct"/>
          </w:tcPr>
          <w:p w14:paraId="7B6FFA66" w14:textId="4F2757C6" w:rsidR="0082593C" w:rsidRPr="00F62F31" w:rsidRDefault="00E33EDD" w:rsidP="00D00483">
            <w:pPr>
              <w:pStyle w:val="Opsommingtekens1"/>
              <w:rPr>
                <w:rFonts w:eastAsia="Verdana" w:cs="Verdana"/>
                <w:color w:val="000000" w:themeColor="text1"/>
              </w:rPr>
            </w:pPr>
            <w:r w:rsidRPr="00F62F31">
              <w:t>bevoegd tot vaststellen:</w:t>
            </w:r>
          </w:p>
          <w:p w14:paraId="4C061F54" w14:textId="27C63F1D" w:rsidR="00E33EDD" w:rsidRPr="00F62F31" w:rsidRDefault="00E33EDD" w:rsidP="00D00483">
            <w:pPr>
              <w:pStyle w:val="Opsommingtekens2"/>
              <w:rPr>
                <w:rFonts w:eastAsia="Verdana" w:cs="Verdana"/>
                <w:color w:val="000000" w:themeColor="text1"/>
              </w:rPr>
            </w:pPr>
            <w:r w:rsidRPr="00F62F31">
              <w:t>gemeente (art. 2.4 Ow)</w:t>
            </w:r>
          </w:p>
          <w:p w14:paraId="21ECB6A7" w14:textId="77777777" w:rsidR="00E33EDD" w:rsidRPr="00F62F31" w:rsidRDefault="00E33EDD" w:rsidP="00D00483">
            <w:pPr>
              <w:pStyle w:val="Opsommingtekens2"/>
              <w:rPr>
                <w:rFonts w:eastAsia="Verdana" w:cs="Verdana"/>
                <w:color w:val="000000" w:themeColor="text1"/>
              </w:rPr>
            </w:pPr>
            <w:r w:rsidRPr="00F62F31">
              <w:t>(via indeplaatsstelling) provincie (art. 124 Gemeentewet)</w:t>
            </w:r>
          </w:p>
          <w:p w14:paraId="1127F60B" w14:textId="2153C1C8" w:rsidR="00E33EDD" w:rsidRPr="00F62F31" w:rsidRDefault="00E33EDD" w:rsidP="00D00483">
            <w:pPr>
              <w:pStyle w:val="Opsommingtekens1"/>
              <w:rPr>
                <w:rFonts w:eastAsia="Verdana" w:cs="Verdana"/>
                <w:color w:val="000000" w:themeColor="text1"/>
              </w:rPr>
            </w:pPr>
            <w:r w:rsidRPr="00F62F31">
              <w:t>bevoegd tot wijzigen bij projectbesluit, voorbereidingsbesluit of reactieve interventie (meervoudig bronhouderschap</w:t>
            </w:r>
            <w:r w:rsidR="0065617E">
              <w:rPr>
                <w:rStyle w:val="Voetnootmarkering"/>
              </w:rPr>
              <w:footnoteReference w:id="3"/>
            </w:r>
            <w:r w:rsidRPr="00F62F31">
              <w:t>):</w:t>
            </w:r>
          </w:p>
          <w:p w14:paraId="4516C183" w14:textId="77777777" w:rsidR="00E33EDD" w:rsidRPr="00F62F31" w:rsidRDefault="00E33EDD" w:rsidP="00D00483">
            <w:pPr>
              <w:pStyle w:val="Opsommingtekens2"/>
              <w:rPr>
                <w:rFonts w:eastAsia="Verdana" w:cs="Verdana"/>
                <w:color w:val="000000" w:themeColor="text1"/>
              </w:rPr>
            </w:pPr>
            <w:r w:rsidRPr="00F62F31">
              <w:t>waterschap (art. 5.52 Ow)</w:t>
            </w:r>
          </w:p>
          <w:p w14:paraId="150A9D4D" w14:textId="77777777" w:rsidR="00E33EDD" w:rsidRPr="00F62F31" w:rsidRDefault="00E33EDD" w:rsidP="00D00483">
            <w:pPr>
              <w:pStyle w:val="Opsommingtekens2"/>
              <w:rPr>
                <w:rFonts w:eastAsia="Verdana" w:cs="Verdana"/>
                <w:color w:val="000000" w:themeColor="text1"/>
              </w:rPr>
            </w:pPr>
            <w:r w:rsidRPr="00F62F31">
              <w:t>provincie (artt. 4.16, 5.52, 16.21 Ow)</w:t>
            </w:r>
          </w:p>
          <w:p w14:paraId="53415D3A" w14:textId="77777777" w:rsidR="00E33EDD" w:rsidRPr="00F62F31" w:rsidRDefault="00E33EDD" w:rsidP="00D00483">
            <w:pPr>
              <w:pStyle w:val="Opsommingtekens2"/>
              <w:rPr>
                <w:rFonts w:eastAsia="Verdana" w:cs="Verdana"/>
                <w:color w:val="000000" w:themeColor="text1"/>
              </w:rPr>
            </w:pPr>
            <w:r w:rsidRPr="00F62F31">
              <w:t>Rijk (artt. 4.16, 5.52 Ow)</w:t>
            </w:r>
          </w:p>
        </w:tc>
      </w:tr>
      <w:tr w:rsidR="00E33EDD" w:rsidRPr="00F62F31" w14:paraId="6770C2CA" w14:textId="77777777" w:rsidTr="00BD091D">
        <w:tc>
          <w:tcPr>
            <w:tcW w:w="1750" w:type="pct"/>
          </w:tcPr>
          <w:p w14:paraId="278282EE" w14:textId="77777777" w:rsidR="00E33EDD" w:rsidRPr="00F62F31" w:rsidRDefault="00E33EDD" w:rsidP="00D00483">
            <w:r w:rsidRPr="00F62F31">
              <w:t>Bestuursorgaan</w:t>
            </w:r>
          </w:p>
        </w:tc>
        <w:tc>
          <w:tcPr>
            <w:tcW w:w="3250" w:type="pct"/>
          </w:tcPr>
          <w:p w14:paraId="54E5B17C" w14:textId="77777777" w:rsidR="00E33EDD" w:rsidRPr="00F62F31" w:rsidRDefault="00E33EDD" w:rsidP="00D00483">
            <w:pPr>
              <w:pStyle w:val="Opsommingtekens1"/>
              <w:rPr>
                <w:rFonts w:eastAsia="Verdana" w:cs="Verdana"/>
                <w:color w:val="000000" w:themeColor="text1"/>
              </w:rPr>
            </w:pPr>
            <w:r w:rsidRPr="00F62F31">
              <w:t>bevoegd tot vaststellen:</w:t>
            </w:r>
          </w:p>
          <w:p w14:paraId="0AD6D7C3" w14:textId="77777777" w:rsidR="00E33EDD" w:rsidRPr="00F62F31" w:rsidRDefault="00E33EDD" w:rsidP="00D00483">
            <w:pPr>
              <w:pStyle w:val="Opsommingtekens2"/>
              <w:rPr>
                <w:rFonts w:eastAsia="Verdana" w:cs="Verdana"/>
                <w:color w:val="000000" w:themeColor="text1"/>
              </w:rPr>
            </w:pPr>
            <w:r w:rsidRPr="00F62F31">
              <w:t>gemeenteraad (art. 2.4 Ow)</w:t>
            </w:r>
          </w:p>
          <w:p w14:paraId="6F201506" w14:textId="6B7BCAD7" w:rsidR="00E33EDD" w:rsidRPr="00F62F31" w:rsidRDefault="00E33EDD" w:rsidP="00D00483">
            <w:pPr>
              <w:pStyle w:val="Opsommingtekens2"/>
              <w:rPr>
                <w:rFonts w:eastAsia="Verdana" w:cs="Verdana"/>
                <w:color w:val="000000" w:themeColor="text1"/>
              </w:rPr>
            </w:pPr>
            <w:r w:rsidRPr="00F62F31">
              <w:t xml:space="preserve">burgemeester en wethouders (na delegatie, art. </w:t>
            </w:r>
            <w:r w:rsidR="001E2516">
              <w:t>2</w:t>
            </w:r>
            <w:r w:rsidRPr="00F62F31">
              <w:t>.8 Ow)</w:t>
            </w:r>
          </w:p>
          <w:p w14:paraId="3CD3886E" w14:textId="77777777" w:rsidR="00E33EDD" w:rsidRPr="00F62F31" w:rsidRDefault="00E33EDD" w:rsidP="00D00483">
            <w:pPr>
              <w:pStyle w:val="Opsommingtekens2"/>
              <w:rPr>
                <w:rFonts w:eastAsia="Verdana" w:cs="Verdana"/>
                <w:color w:val="000000" w:themeColor="text1"/>
              </w:rPr>
            </w:pPr>
            <w:r w:rsidRPr="00F62F31">
              <w:t>gedeputeerde staten (via indeplaatsstelling, art. 124 Gemeentewet)</w:t>
            </w:r>
          </w:p>
          <w:p w14:paraId="1A25CA8A" w14:textId="02EB5D59" w:rsidR="00E33EDD" w:rsidRPr="00F62F31" w:rsidRDefault="00E33EDD" w:rsidP="00D00483">
            <w:pPr>
              <w:pStyle w:val="Opsommingtekens1"/>
              <w:rPr>
                <w:rFonts w:eastAsia="Verdana" w:cs="Verdana"/>
                <w:color w:val="000000" w:themeColor="text1"/>
              </w:rPr>
            </w:pPr>
            <w:r w:rsidRPr="00F62F31">
              <w:t>bevoegd tot wijzigen bij projectbesluit, voorbereidingsbesluit of reactieve interventie (meervoudig bronhouderschap</w:t>
            </w:r>
            <w:r w:rsidR="0065617E">
              <w:rPr>
                <w:rStyle w:val="Voetnootmarkering"/>
              </w:rPr>
              <w:footnoteReference w:id="4"/>
            </w:r>
            <w:r w:rsidRPr="00F62F31">
              <w:t>):</w:t>
            </w:r>
          </w:p>
          <w:p w14:paraId="36D7DD29" w14:textId="77777777" w:rsidR="00E33EDD" w:rsidRPr="00F62F31" w:rsidRDefault="00E33EDD" w:rsidP="00D00483">
            <w:pPr>
              <w:pStyle w:val="Opsommingtekens2"/>
              <w:rPr>
                <w:rFonts w:eastAsia="Verdana" w:cs="Verdana"/>
                <w:color w:val="000000" w:themeColor="text1"/>
              </w:rPr>
            </w:pPr>
            <w:r w:rsidRPr="00F62F31">
              <w:t>dagelijks bestuur waterschap (art. 5.52 Ow)</w:t>
            </w:r>
          </w:p>
          <w:p w14:paraId="124C3D3F" w14:textId="77777777" w:rsidR="00E33EDD" w:rsidRPr="00F62F31" w:rsidRDefault="00E33EDD" w:rsidP="00D00483">
            <w:pPr>
              <w:pStyle w:val="Opsommingtekens2"/>
              <w:rPr>
                <w:rFonts w:eastAsia="Verdana" w:cs="Verdana"/>
                <w:color w:val="000000" w:themeColor="text1"/>
              </w:rPr>
            </w:pPr>
            <w:r w:rsidRPr="00F62F31">
              <w:t>gedeputeerde staten (artt. 4.16, 5.52, 16.21 Ow)</w:t>
            </w:r>
          </w:p>
          <w:p w14:paraId="11D65B14" w14:textId="77777777" w:rsidR="00E33EDD" w:rsidRPr="00F62F31" w:rsidRDefault="00E33EDD" w:rsidP="00D00483">
            <w:pPr>
              <w:pStyle w:val="Opsommingtekens2"/>
              <w:rPr>
                <w:rFonts w:eastAsia="Verdana" w:cs="Verdana"/>
                <w:color w:val="000000" w:themeColor="text1"/>
              </w:rPr>
            </w:pPr>
            <w:r w:rsidRPr="00F62F31">
              <w:t>minister (artt. 4.16, 5.52 Ow)</w:t>
            </w:r>
          </w:p>
        </w:tc>
      </w:tr>
      <w:tr w:rsidR="00E33EDD" w:rsidRPr="00F62F31" w14:paraId="4769A781" w14:textId="77777777" w:rsidTr="00BD091D">
        <w:tc>
          <w:tcPr>
            <w:tcW w:w="1750" w:type="pct"/>
          </w:tcPr>
          <w:p w14:paraId="66A73F3C" w14:textId="69A2E6CA" w:rsidR="00E33EDD" w:rsidRPr="00F62F31" w:rsidRDefault="007D692E" w:rsidP="00D00483">
            <w:pPr>
              <w:rPr>
                <w:rFonts w:eastAsia="Verdana" w:cs="Verdana"/>
              </w:rPr>
            </w:pPr>
            <w:r>
              <w:t>O</w:t>
            </w:r>
            <w:r w:rsidR="00F452CD">
              <w:t>mgevingsdocument</w:t>
            </w:r>
            <w:r>
              <w:t xml:space="preserve"> </w:t>
            </w:r>
            <w:r w:rsidR="00E33EDD" w:rsidRPr="00F62F31">
              <w:t>kan rechtstreeks ander</w:t>
            </w:r>
            <w:r w:rsidR="00F452CD">
              <w:t xml:space="preserve"> omgevingsdocument </w:t>
            </w:r>
            <w:r w:rsidR="00E33EDD" w:rsidRPr="00F62F31">
              <w:t>wijzigen (meervoudig bronhouderschap</w:t>
            </w:r>
            <w:r w:rsidR="006E11A7">
              <w:rPr>
                <w:rStyle w:val="Voetnootmarkering"/>
              </w:rPr>
              <w:footnoteReference w:id="5"/>
            </w:r>
            <w:r w:rsidR="00E33EDD" w:rsidRPr="00F62F31">
              <w:t>)</w:t>
            </w:r>
          </w:p>
        </w:tc>
        <w:tc>
          <w:tcPr>
            <w:tcW w:w="3250" w:type="pct"/>
          </w:tcPr>
          <w:p w14:paraId="3931D29D" w14:textId="77777777" w:rsidR="00E33EDD" w:rsidRPr="00F62F31" w:rsidRDefault="00E33EDD" w:rsidP="00B51A4D">
            <w:r w:rsidRPr="00F62F31">
              <w:t>Nee</w:t>
            </w:r>
          </w:p>
        </w:tc>
      </w:tr>
      <w:tr w:rsidR="00E33EDD" w:rsidRPr="00F62F31" w14:paraId="23B4F12C" w14:textId="77777777" w:rsidTr="00BD091D">
        <w:tc>
          <w:tcPr>
            <w:tcW w:w="1750" w:type="pct"/>
          </w:tcPr>
          <w:p w14:paraId="3B4BCADE" w14:textId="0C392C73" w:rsidR="00E33EDD" w:rsidRPr="00F62F31" w:rsidRDefault="00E33EDD" w:rsidP="00D00483">
            <w:pPr>
              <w:rPr>
                <w:rFonts w:eastAsia="Verdana" w:cs="Verdana"/>
              </w:rPr>
            </w:pPr>
            <w:r w:rsidRPr="00F62F31">
              <w:t>Ander</w:t>
            </w:r>
            <w:r w:rsidR="00F452CD">
              <w:t xml:space="preserve"> omgevingsdocument </w:t>
            </w:r>
            <w:r w:rsidRPr="00F62F31">
              <w:t>kan rechtstreeks onderhavig</w:t>
            </w:r>
            <w:r w:rsidR="00F452CD">
              <w:t xml:space="preserve"> omgevingsdocument </w:t>
            </w:r>
            <w:r w:rsidRPr="00F62F31">
              <w:t>wijzigen (meervoudig bronhouderschap</w:t>
            </w:r>
            <w:r w:rsidR="00EB6DBF">
              <w:rPr>
                <w:rStyle w:val="Voetnootmarkering"/>
              </w:rPr>
              <w:footnoteReference w:id="6"/>
            </w:r>
            <w:r w:rsidRPr="00F62F31">
              <w:t>)</w:t>
            </w:r>
          </w:p>
        </w:tc>
        <w:tc>
          <w:tcPr>
            <w:tcW w:w="3250" w:type="pct"/>
          </w:tcPr>
          <w:p w14:paraId="65B279AB" w14:textId="77777777" w:rsidR="00E33EDD" w:rsidRPr="00F62F31" w:rsidRDefault="00E33EDD" w:rsidP="00B51A4D">
            <w:r w:rsidRPr="00F62F31">
              <w:t>Ja, namelijk:</w:t>
            </w:r>
          </w:p>
          <w:p w14:paraId="0AF278DB" w14:textId="77777777" w:rsidR="00E33EDD" w:rsidRPr="00F62F31" w:rsidRDefault="00E33EDD" w:rsidP="00D00483">
            <w:pPr>
              <w:pStyle w:val="Opsommingtekens1"/>
              <w:rPr>
                <w:rFonts w:eastAsia="Verdana" w:cs="Verdana"/>
              </w:rPr>
            </w:pPr>
            <w:r w:rsidRPr="00F62F31">
              <w:t>besluit GS dat een onderdeel omgevingsplan geen deel van het omgevingsplan uitmaakt (art. 16.21 Ow, reactieve interventie)</w:t>
            </w:r>
          </w:p>
          <w:p w14:paraId="131313F9" w14:textId="17EF4721" w:rsidR="00E33EDD" w:rsidRPr="00F62F31" w:rsidRDefault="00E33EDD" w:rsidP="00D00483">
            <w:pPr>
              <w:pStyle w:val="Opsommingtekens1"/>
              <w:rPr>
                <w:rFonts w:eastAsia="Verdana" w:cs="Verdana"/>
              </w:rPr>
            </w:pPr>
            <w:r w:rsidRPr="00F62F31">
              <w:t xml:space="preserve">projectbesluit (art. 5.52 </w:t>
            </w:r>
            <w:r w:rsidR="00B909F0">
              <w:t>O</w:t>
            </w:r>
            <w:r w:rsidRPr="00F62F31">
              <w:t>w)</w:t>
            </w:r>
          </w:p>
          <w:p w14:paraId="5DF1E397" w14:textId="77777777" w:rsidR="00E33EDD" w:rsidRPr="00F62F31" w:rsidRDefault="00E33EDD" w:rsidP="00D00483">
            <w:pPr>
              <w:pStyle w:val="Opsommingtekens1"/>
              <w:rPr>
                <w:rFonts w:eastAsia="Verdana" w:cs="Verdana"/>
              </w:rPr>
            </w:pPr>
            <w:r w:rsidRPr="00F62F31">
              <w:t>voorbereidingsbesluit genomen door ander bestuursorgaan dat omgevingsplan wijzigt met voorbeschermingsregels (art. 4.16 Ow)</w:t>
            </w:r>
          </w:p>
        </w:tc>
      </w:tr>
      <w:tr w:rsidR="00E33EDD" w:rsidRPr="00F62F31" w14:paraId="09E9329A" w14:textId="77777777" w:rsidTr="00BD091D">
        <w:tc>
          <w:tcPr>
            <w:tcW w:w="1750" w:type="pct"/>
          </w:tcPr>
          <w:p w14:paraId="3F60A1F4" w14:textId="77777777" w:rsidR="00E33EDD" w:rsidRPr="00F62F31" w:rsidRDefault="00E33EDD" w:rsidP="00D00483">
            <w:pPr>
              <w:rPr>
                <w:color w:val="000000" w:themeColor="text1"/>
              </w:rPr>
            </w:pPr>
            <w:r w:rsidRPr="00F62F31">
              <w:t>Rechtsfiguur kan gewijzigd worden door wijzigingsbesluiten</w:t>
            </w:r>
          </w:p>
        </w:tc>
        <w:tc>
          <w:tcPr>
            <w:tcW w:w="3250" w:type="pct"/>
          </w:tcPr>
          <w:p w14:paraId="7931E348" w14:textId="77777777" w:rsidR="00E33EDD" w:rsidRPr="00F62F31" w:rsidRDefault="00E33EDD" w:rsidP="00B51A4D">
            <w:pPr>
              <w:rPr>
                <w:color w:val="000000" w:themeColor="text1"/>
              </w:rPr>
            </w:pPr>
            <w:r w:rsidRPr="00F62F31">
              <w:t>Ja</w:t>
            </w:r>
          </w:p>
        </w:tc>
      </w:tr>
    </w:tbl>
    <w:p w14:paraId="42DC4F0A" w14:textId="77777777" w:rsidR="00E33EDD" w:rsidRPr="00F62F31" w:rsidRDefault="00E33EDD" w:rsidP="00E33EDD">
      <w:pPr>
        <w:pStyle w:val="Tabeltitel"/>
      </w:pPr>
      <w:bookmarkStart w:id="80" w:name="_Ref523499296"/>
      <w:r w:rsidRPr="00F62F31">
        <w:lastRenderedPageBreak/>
        <w:t>Vergelijking met huidige rechtsfiguren en RO Standaarden</w:t>
      </w:r>
      <w:bookmarkEnd w:id="80"/>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3A42D22B" w:rsidR="00E33EDD" w:rsidRPr="00F62F31" w:rsidRDefault="00E33EDD" w:rsidP="00614CE9">
            <w:pPr>
              <w:rPr>
                <w:color w:val="000000" w:themeColor="text1"/>
              </w:rPr>
            </w:pPr>
            <w:r w:rsidRPr="00F62F31">
              <w:t>Vergelijkbaar met</w:t>
            </w:r>
            <w:r w:rsidR="00814DE3">
              <w:t xml:space="preserve"> </w:t>
            </w:r>
            <w:r w:rsidRPr="00F62F31">
              <w:t>/ voortzetting van huidige rechtsfiguur</w:t>
            </w:r>
          </w:p>
        </w:tc>
        <w:tc>
          <w:tcPr>
            <w:tcW w:w="3250" w:type="pct"/>
          </w:tcPr>
          <w:p w14:paraId="7F6FF3A5" w14:textId="77777777" w:rsidR="00E33EDD" w:rsidRPr="00F62F31" w:rsidRDefault="00E33EDD" w:rsidP="00D00483">
            <w:pPr>
              <w:pStyle w:val="Opsommingtekens1"/>
              <w:rPr>
                <w:rFonts w:eastAsia="Verdana" w:cs="Verdana"/>
                <w:color w:val="000000" w:themeColor="text1"/>
              </w:rPr>
            </w:pPr>
            <w:r w:rsidRPr="00F62F31">
              <w:t>bestemmingsplan, uitwerkingsplan, wijzigingsplan en inpassingsplan op basis van Wro</w:t>
            </w:r>
          </w:p>
          <w:p w14:paraId="04E305B8" w14:textId="77777777" w:rsidR="00E33EDD" w:rsidRPr="00F62F31" w:rsidRDefault="00E33EDD" w:rsidP="00D00483">
            <w:pPr>
              <w:pStyle w:val="Opsommingtekens1"/>
              <w:rPr>
                <w:rFonts w:eastAsia="Verdana" w:cs="Verdana"/>
                <w:color w:val="000000" w:themeColor="text1"/>
              </w:rPr>
            </w:pPr>
            <w:r w:rsidRPr="00F62F31">
              <w:t>beheersverordening op basis van Wro</w:t>
            </w:r>
          </w:p>
          <w:p w14:paraId="145F123A" w14:textId="77777777" w:rsidR="00E33EDD" w:rsidRPr="00F62F31" w:rsidRDefault="00E33EDD" w:rsidP="00D00483">
            <w:pPr>
              <w:pStyle w:val="Opsommingtekens1"/>
              <w:rPr>
                <w:rFonts w:eastAsia="Verdana" w:cs="Verdana"/>
                <w:color w:val="000000" w:themeColor="text1"/>
              </w:rPr>
            </w:pPr>
            <w:r w:rsidRPr="00F62F31">
              <w:t>bestemmingsplan met verbrede reikwijdte op basis van Crisis- en herstelwet</w:t>
            </w:r>
          </w:p>
          <w:p w14:paraId="1E4AFF42" w14:textId="77777777" w:rsidR="00E33EDD" w:rsidRPr="00F62F31" w:rsidRDefault="00E33EDD" w:rsidP="00D00483">
            <w:pPr>
              <w:pStyle w:val="Opsommingtekens1"/>
              <w:rPr>
                <w:rFonts w:eastAsia="Verdana" w:cs="Verdana"/>
              </w:rPr>
            </w:pPr>
            <w:r w:rsidRPr="00F62F31">
              <w:t>welstandsnota op basis van Woningwet</w:t>
            </w:r>
          </w:p>
          <w:p w14:paraId="3E2F45B1" w14:textId="77777777" w:rsidR="00E33EDD" w:rsidRPr="00F62F31" w:rsidRDefault="00E33EDD" w:rsidP="00D00483">
            <w:pPr>
              <w:pStyle w:val="Opsommingtekens1"/>
              <w:rPr>
                <w:rFonts w:eastAsia="Verdana" w:cs="Verdana"/>
              </w:rPr>
            </w:pPr>
            <w:r w:rsidRPr="00F62F31">
              <w:t>erfgoedverordening op basis van Monumentenwet</w:t>
            </w:r>
          </w:p>
          <w:p w14:paraId="3691726A" w14:textId="77777777" w:rsidR="00E33EDD" w:rsidRPr="00F62F31" w:rsidRDefault="00E33EDD" w:rsidP="00D00483">
            <w:pPr>
              <w:pStyle w:val="Opsommingtekens1"/>
              <w:rPr>
                <w:rFonts w:eastAsia="Verdana" w:cs="Verdana"/>
              </w:rPr>
            </w:pPr>
            <w:r w:rsidRPr="00F62F31">
              <w:t>algemene plaatselijke verordening op basis van Gemeentewet</w:t>
            </w:r>
          </w:p>
          <w:p w14:paraId="04DF218E" w14:textId="314E9EEB" w:rsidR="00E33EDD" w:rsidRPr="00F62F31" w:rsidRDefault="00E33EDD" w:rsidP="00D00483">
            <w:pPr>
              <w:pStyle w:val="Opsommingtekens1"/>
              <w:rPr>
                <w:rFonts w:eastAsia="Verdana" w:cs="Verdana"/>
              </w:rPr>
            </w:pPr>
            <w:r w:rsidRPr="00F62F31">
              <w:rPr>
                <w:rFonts w:eastAsia="Verdana" w:cs="Verdana"/>
              </w:rPr>
              <w:t>…</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77777777" w:rsidR="00E33EDD" w:rsidRPr="00F62F31" w:rsidRDefault="00E33EDD" w:rsidP="00D00483">
            <w:pPr>
              <w:rPr>
                <w:color w:val="000000" w:themeColor="text1"/>
                <w:szCs w:val="18"/>
              </w:rPr>
            </w:pPr>
            <w:r w:rsidRPr="00F62F31">
              <w:rPr>
                <w:szCs w:val="18"/>
              </w:rPr>
              <w:t>Ja, bestemmingsplan en beheersverordening</w:t>
            </w:r>
          </w:p>
        </w:tc>
      </w:tr>
      <w:tr w:rsidR="00E33EDD" w:rsidRPr="00F62F31" w14:paraId="4D4965FF" w14:textId="77777777" w:rsidTr="00BD091D">
        <w:tc>
          <w:tcPr>
            <w:tcW w:w="1750" w:type="pct"/>
          </w:tcPr>
          <w:p w14:paraId="3E4F8147" w14:textId="36C18BEF" w:rsidR="00E33EDD" w:rsidRPr="00F62F31" w:rsidRDefault="00E33EDD" w:rsidP="00D00483">
            <w:pPr>
              <w:rPr>
                <w:shd w:val="clear" w:color="auto" w:fill="FFFFFF"/>
              </w:rPr>
            </w:pPr>
            <w:r w:rsidRPr="00F62F31">
              <w:rPr>
                <w:shd w:val="clear" w:color="auto" w:fill="FFFFFF"/>
              </w:rPr>
              <w:t>INSPIRE</w:t>
            </w:r>
            <w:r w:rsidR="005F4EBF" w:rsidRPr="00F62F31">
              <w:rPr>
                <w:shd w:val="clear" w:color="auto" w:fill="FFFFFF"/>
              </w:rPr>
              <w:t>-</w:t>
            </w:r>
            <w:r w:rsidRPr="00F62F31">
              <w:rPr>
                <w:shd w:val="clear" w:color="auto" w:fill="FFFFFF"/>
              </w:rPr>
              <w:t>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0FA1ECE0" w14:textId="381B4EFF" w:rsidR="00E33EDD" w:rsidRPr="00F62F31" w:rsidRDefault="00E813BE" w:rsidP="007E3376">
      <w:pPr>
        <w:pStyle w:val="Kop3"/>
      </w:pPr>
      <w:bookmarkStart w:id="81" w:name="_Toc93475919"/>
      <w:bookmarkStart w:id="82" w:name="_Toc522087833"/>
      <w:bookmarkStart w:id="83" w:name="_Toc12431512"/>
      <w:bookmarkStart w:id="84" w:name="_Ref523479433"/>
      <w:bookmarkStart w:id="85" w:name="_Ref53385334"/>
      <w:bookmarkEnd w:id="75"/>
      <w:bookmarkEnd w:id="77"/>
      <w:bookmarkEnd w:id="79"/>
      <w:r>
        <w:t xml:space="preserve">De inhoud van </w:t>
      </w:r>
      <w:r>
        <w:fldChar w:fldCharType="begin"/>
      </w:r>
      <w:r>
        <w:instrText>DOCVARIABLE ID01+</w:instrText>
      </w:r>
      <w:r>
        <w:fldChar w:fldCharType="separate"/>
      </w:r>
      <w:r w:rsidR="00176B7A">
        <w:t>het omgevingsplan</w:t>
      </w:r>
      <w:bookmarkEnd w:id="81"/>
      <w:r>
        <w:fldChar w:fldCharType="end"/>
      </w:r>
      <w:bookmarkEnd w:id="82"/>
      <w:bookmarkEnd w:id="83"/>
      <w:bookmarkEnd w:id="84"/>
      <w:bookmarkEnd w:id="85"/>
    </w:p>
    <w:p w14:paraId="5208FAB5" w14:textId="7ECC0F7C" w:rsidR="00E33EDD" w:rsidRPr="00F62F31"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37ADC214" w:rsidR="00E33EDD" w:rsidRPr="00F62F31" w:rsidRDefault="00E33EDD" w:rsidP="00E33EDD">
      <w:r w:rsidRPr="00F62F31">
        <w:t xml:space="preserve">In de wet staan vervolgens -soms expliciet, </w:t>
      </w:r>
      <w:r w:rsidR="00425217">
        <w:t>soms</w:t>
      </w:r>
      <w:r w:rsidR="00425217" w:rsidRPr="00F62F31">
        <w:t xml:space="preserve"> </w:t>
      </w:r>
      <w:r w:rsidRPr="00F62F31">
        <w:t xml:space="preserve">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mogen worden opgenomen.</w:t>
      </w:r>
    </w:p>
    <w:p w14:paraId="769F3F00" w14:textId="77777777" w:rsidR="00E33EDD" w:rsidRPr="00F62F31" w:rsidRDefault="00E33EDD" w:rsidP="00E33EDD"/>
    <w:p w14:paraId="5640DF3B" w14:textId="77777777" w:rsidR="00E33EDD" w:rsidRPr="00F62F31" w:rsidRDefault="00E33EDD" w:rsidP="00E33EDD">
      <w:r w:rsidRPr="00F62F31">
        <w:t>In de Omgevingswet is bepaald dat bij AMvB gevallen kunnen worden aangewezen:</w:t>
      </w:r>
    </w:p>
    <w:p w14:paraId="11C0BA92" w14:textId="0617D6D9" w:rsidR="00E33EDD" w:rsidRPr="00F62F31" w:rsidRDefault="00E33EDD" w:rsidP="00E33EDD">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mogen worden opgenomen;</w:t>
      </w:r>
    </w:p>
    <w:p w14:paraId="29C2283D" w14:textId="3DEF7656" w:rsidR="00E33EDD" w:rsidRPr="00F62F31" w:rsidRDefault="00E33EDD" w:rsidP="00E33EDD">
      <w:pPr>
        <w:pStyle w:val="Opsommingtekens1"/>
      </w:pPr>
      <w:r w:rsidRPr="00F62F31">
        <w:t>waarin regels over de fysieke leefomgeving niet in</w:t>
      </w:r>
      <w:r w:rsidR="00543A9F">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mogen worden opgenomen.</w:t>
      </w:r>
    </w:p>
    <w:p w14:paraId="4F931A64" w14:textId="77777777" w:rsidR="00D5226C" w:rsidRDefault="00D5226C" w:rsidP="00E33EDD"/>
    <w:p w14:paraId="188E84A7" w14:textId="4601688A" w:rsidR="00E33EDD" w:rsidRPr="00F62F31" w:rsidRDefault="00E33EDD" w:rsidP="00E33EDD">
      <w:r w:rsidRPr="00F62F31">
        <w:t>Deze gevallen zijn aangewezen in artikel 2.</w:t>
      </w:r>
      <w:r>
        <w:t>1</w:t>
      </w:r>
      <w:r w:rsidRPr="00F62F31">
        <w:t xml:space="preserve"> van het Omgevingsbesluit.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E33EDD" w:rsidRPr="00F62F31" w:rsidRDefault="00E33EDD" w:rsidP="00E33EDD"/>
    <w:p w14:paraId="27F4A8CB" w14:textId="42E47CDA" w:rsidR="0082593C" w:rsidRPr="00F62F31" w:rsidRDefault="00E33EDD" w:rsidP="00E33EDD">
      <w:r w:rsidRPr="002B3669">
        <w:rPr>
          <w:rStyle w:val="Verwijzing"/>
        </w:rPr>
        <w:fldChar w:fldCharType="begin"/>
      </w:r>
      <w:r w:rsidRPr="002B3669">
        <w:rPr>
          <w:rStyle w:val="Verwijzing"/>
        </w:rPr>
        <w:instrText xml:space="preserve"> REF _Ref523496351 \n \h </w:instrText>
      </w:r>
      <w:r w:rsidRPr="002B3669">
        <w:rPr>
          <w:rStyle w:val="Verwijzing"/>
        </w:rPr>
      </w:r>
      <w:r w:rsidRPr="002B3669">
        <w:rPr>
          <w:rStyle w:val="Verwijzing"/>
        </w:rPr>
        <w:fldChar w:fldCharType="separate"/>
      </w:r>
      <w:r w:rsidR="00176B7A" w:rsidRPr="002B3669">
        <w:rPr>
          <w:rStyle w:val="Verwijzing"/>
        </w:rPr>
        <w:t>Tabel 4</w:t>
      </w:r>
      <w:r w:rsidRPr="002B3669">
        <w:rPr>
          <w:rStyle w:val="Verwijzing"/>
        </w:rPr>
        <w:fldChar w:fldCharType="end"/>
      </w:r>
      <w:r w:rsidRPr="00F62F31">
        <w:t xml:space="preserve"> biedt een overzicht van de belangrijkste regels en onderwerpen die </w:t>
      </w:r>
      <w:r>
        <w:fldChar w:fldCharType="begin"/>
      </w:r>
      <w:r>
        <w:instrText>DOCVARIABLE ID01+</w:instrText>
      </w:r>
      <w:r>
        <w:fldChar w:fldCharType="separate"/>
      </w:r>
      <w:r w:rsidR="00176B7A">
        <w:t>het omgevingsplan</w:t>
      </w:r>
      <w:r>
        <w:fldChar w:fldCharType="end"/>
      </w:r>
      <w:r w:rsidRPr="00F62F31">
        <w:t xml:space="preserve"> op grond van de Omgevingswet moet, respectievelijk kan, bevatten.</w:t>
      </w:r>
    </w:p>
    <w:p w14:paraId="40854EB0" w14:textId="0AAB855B" w:rsidR="00E33EDD" w:rsidRPr="00F62F31" w:rsidRDefault="00E33EDD" w:rsidP="00E33EDD">
      <w:pPr>
        <w:pStyle w:val="Tabeltitel"/>
      </w:pPr>
      <w:bookmarkStart w:id="86" w:name="_Ref523496351"/>
      <w:bookmarkStart w:id="87" w:name="_Hlk522820555"/>
      <w:r>
        <w:lastRenderedPageBreak/>
        <w:t xml:space="preserve">Inhoudelijke kenmerken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bookmarkEnd w:id="86"/>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77777777" w:rsidR="00E33EDD" w:rsidRPr="00D00483" w:rsidRDefault="00E33EDD" w:rsidP="00D00483">
            <w:r w:rsidRPr="00D00483">
              <w:t xml:space="preserve">Vaststellen van omgevingswaarde </w:t>
            </w:r>
          </w:p>
        </w:tc>
        <w:tc>
          <w:tcPr>
            <w:tcW w:w="1168" w:type="pct"/>
          </w:tcPr>
          <w:p w14:paraId="5C120804" w14:textId="77777777" w:rsidR="00E33EDD" w:rsidRPr="00D00483" w:rsidRDefault="00E33EDD" w:rsidP="00D00483">
            <w:r w:rsidRPr="00D00483">
              <w:t>art 2.11 lid 1 Ow</w:t>
            </w:r>
          </w:p>
        </w:tc>
        <w:tc>
          <w:tcPr>
            <w:tcW w:w="2333" w:type="pct"/>
          </w:tcPr>
          <w:p w14:paraId="3ACA65F6" w14:textId="77777777" w:rsidR="00E33EDD" w:rsidRPr="00D00483" w:rsidRDefault="00E33EDD" w:rsidP="00D00483">
            <w:pPr>
              <w:rPr>
                <w:rFonts w:eastAsia="Verdana"/>
              </w:rPr>
            </w:pPr>
            <w:r w:rsidRPr="00D00483">
              <w:rPr>
                <w:rFonts w:eastAsia="Verdana"/>
              </w:rPr>
              <w:t xml:space="preserve">Omgevingswaarden zijn normen die de gewenste staat of kwaliteit van de fysieke leefomgeving of een onderdeel daarvan als beleidsdoel vastleggen. Omgevingswaarden worden uitgedrukt in meetbare of berekenbare eenheden of anderszins in objectieve termen. </w:t>
            </w:r>
            <w:r w:rsidRPr="00D00483">
              <w:t>Een omgevingswaarde leidt bij dreigende overschrijding tot verplichtingen voor de overheid en heeft geen rechtstreekse werking voor anderen.</w:t>
            </w:r>
          </w:p>
          <w:p w14:paraId="01B65F85" w14:textId="277A2966" w:rsidR="00E33EDD" w:rsidRPr="00D00483" w:rsidRDefault="00E33EDD" w:rsidP="00D00483">
            <w:r w:rsidRPr="00D00483">
              <w:rPr>
                <w:rFonts w:eastAsia="Verdana"/>
              </w:rPr>
              <w:t xml:space="preserve">NB: omgevingswaarden kunnen in aanvulling op of in afwijking van omgevingswaarden uit omgevingsverordening of AMvB worden vastgesteld, maar alleen als dat in </w:t>
            </w:r>
            <w:r w:rsidR="00461A8F">
              <w:rPr>
                <w:rFonts w:eastAsia="Verdana"/>
              </w:rPr>
              <w:t>omgevings</w:t>
            </w:r>
            <w:r w:rsidRPr="00D00483">
              <w:rPr>
                <w:rFonts w:eastAsia="Verdana"/>
              </w:rPr>
              <w:t>verordening of AMvB is bepaald.</w:t>
            </w:r>
          </w:p>
        </w:tc>
      </w:tr>
      <w:tr w:rsidR="00E33EDD" w:rsidRPr="00D00483" w14:paraId="19F461C2" w14:textId="77777777" w:rsidTr="00FE59B9">
        <w:tc>
          <w:tcPr>
            <w:tcW w:w="1499" w:type="pct"/>
          </w:tcPr>
          <w:p w14:paraId="299E842D" w14:textId="77777777" w:rsidR="00E33EDD" w:rsidRPr="00D00483" w:rsidRDefault="00E33EDD" w:rsidP="00D00483">
            <w:r w:rsidRPr="00D00483">
              <w:t xml:space="preserve">Aanwijzen van programma en bestuursorgaan dat bevoegd is programma vast te stellen </w:t>
            </w:r>
          </w:p>
        </w:tc>
        <w:tc>
          <w:tcPr>
            <w:tcW w:w="1168" w:type="pct"/>
          </w:tcPr>
          <w:p w14:paraId="41416C1E" w14:textId="77777777" w:rsidR="00E33EDD" w:rsidRPr="00A46FB7" w:rsidRDefault="00E33EDD" w:rsidP="00D00483">
            <w:pPr>
              <w:rPr>
                <w:lang w:val="en-US"/>
              </w:rPr>
            </w:pPr>
            <w:r w:rsidRPr="00A46FB7">
              <w:rPr>
                <w:lang w:val="en-US"/>
              </w:rPr>
              <w:t>art. 3.15 lid 2 en 5 jo art. 3.16 Ow</w:t>
            </w:r>
          </w:p>
        </w:tc>
        <w:tc>
          <w:tcPr>
            <w:tcW w:w="2333" w:type="pct"/>
          </w:tcPr>
          <w:p w14:paraId="05DD9677" w14:textId="77777777" w:rsidR="00E33EDD" w:rsidRPr="00D00483" w:rsidRDefault="00E33EDD" w:rsidP="00D00483">
            <w:r w:rsidRPr="00D00483">
              <w:t>Het moet gaan om programma dat betrekking heeft op omgevingswaarden gemeente of andere doelstelling voor fysieke leefomgeving waarvoor in omgevingsplan een regel over verlenen of weigeren van omgevingsvergunning voor een omgevingsplanactiviteit is gesteld.</w:t>
            </w:r>
          </w:p>
          <w:p w14:paraId="20E2055C" w14:textId="4556CC2C" w:rsidR="00E33EDD" w:rsidRPr="00D00483" w:rsidRDefault="00E33EDD" w:rsidP="00D00483">
            <w:r w:rsidRPr="00D00483">
              <w:t xml:space="preserve">Met de term </w:t>
            </w:r>
            <w:r w:rsidR="00175570">
              <w:t>‘</w:t>
            </w:r>
            <w:r w:rsidRPr="00D00483">
              <w:t>aanwijzen van programma</w:t>
            </w:r>
            <w:r w:rsidR="00175570">
              <w:t>’</w:t>
            </w:r>
            <w:r w:rsidRPr="00D00483">
              <w:t>s</w:t>
            </w:r>
            <w:r w:rsidR="00175570">
              <w:t>’</w:t>
            </w:r>
            <w:r w:rsidRPr="00D00483">
              <w:t xml:space="preserve"> wordt ook bedoeld dat in het omgevingsplan kan worden bepaald dat een programma met programmatische aanpak moet worden vastgesteld.</w:t>
            </w:r>
          </w:p>
        </w:tc>
      </w:tr>
      <w:tr w:rsidR="00E33EDD" w:rsidRPr="00D00483" w14:paraId="0989B280" w14:textId="77777777" w:rsidTr="00FE59B9">
        <w:tc>
          <w:tcPr>
            <w:tcW w:w="1499" w:type="pct"/>
          </w:tcPr>
          <w:p w14:paraId="4F56FFF4" w14:textId="77777777" w:rsidR="00E33EDD" w:rsidRPr="00D00483" w:rsidRDefault="00E33EDD" w:rsidP="00D00483">
            <w:r w:rsidRPr="00D00483">
              <w:lastRenderedPageBreak/>
              <w:t>Regels over betrekken omgevingswaarde of andere doelstelling uit programma bij uitoefening van taken en bevoegdheden en regels over welke bepalingen o.g.v. artt. 2.22 lid 1, 2.24 lid 1, 5.18, 5.19 lid 1 of 5.30 of welke regels over verlenen/weigeren omgevingsvergunning voor omgevingsplanactiviteit geheel/gedeeltelijk buiten toepassing blijven</w:t>
            </w:r>
          </w:p>
        </w:tc>
        <w:tc>
          <w:tcPr>
            <w:tcW w:w="1168" w:type="pct"/>
          </w:tcPr>
          <w:p w14:paraId="5CF26CA3" w14:textId="5E0CD124" w:rsidR="00E33EDD" w:rsidRPr="00D00483" w:rsidRDefault="007D1C47" w:rsidP="009443B0">
            <w:r w:rsidRPr="009443B0">
              <w:rPr>
                <w:lang w:val="en-US"/>
              </w:rPr>
              <w:t xml:space="preserve">art. 3.16 lid 2 </w:t>
            </w:r>
            <w:r w:rsidR="009443B0" w:rsidRPr="009443B0">
              <w:rPr>
                <w:lang w:val="en-US"/>
              </w:rPr>
              <w:t xml:space="preserve">Ow jo </w:t>
            </w:r>
            <w:r w:rsidR="00E33EDD" w:rsidRPr="009443B0">
              <w:rPr>
                <w:lang w:val="en-US"/>
              </w:rPr>
              <w:t xml:space="preserve">artt. </w:t>
            </w:r>
            <w:r w:rsidR="00E33EDD" w:rsidRPr="00D00483">
              <w:t>2.22 lid 1,</w:t>
            </w:r>
            <w:r w:rsidR="0004208F">
              <w:t xml:space="preserve"> </w:t>
            </w:r>
            <w:r w:rsidR="00E33EDD" w:rsidRPr="00D00483">
              <w:t>2.24 lid 1, 5.18,</w:t>
            </w:r>
            <w:r w:rsidR="0004208F">
              <w:t xml:space="preserve"> </w:t>
            </w:r>
            <w:r w:rsidR="00E33EDD" w:rsidRPr="00D00483">
              <w:t>5.19 lid 1 of 5.30</w:t>
            </w:r>
            <w:r w:rsidR="009443B0">
              <w:t xml:space="preserve"> </w:t>
            </w:r>
            <w:r w:rsidR="00E33EDD" w:rsidRPr="00D00483">
              <w:t>Ow</w:t>
            </w:r>
          </w:p>
        </w:tc>
        <w:tc>
          <w:tcPr>
            <w:tcW w:w="2333" w:type="pct"/>
          </w:tcPr>
          <w:p w14:paraId="5B3E8BE5" w14:textId="77777777" w:rsidR="00E33EDD" w:rsidRPr="00D00483" w:rsidRDefault="00E33EDD" w:rsidP="00D00483"/>
        </w:tc>
      </w:tr>
      <w:tr w:rsidR="00E33EDD" w:rsidRPr="00D00483" w14:paraId="3F207EEE" w14:textId="77777777" w:rsidTr="00FE59B9">
        <w:tc>
          <w:tcPr>
            <w:tcW w:w="1499" w:type="pct"/>
          </w:tcPr>
          <w:p w14:paraId="029197F8" w14:textId="77777777" w:rsidR="00E33EDD" w:rsidRPr="00D00483" w:rsidRDefault="00E33EDD" w:rsidP="00D00483">
            <w:r w:rsidRPr="00D00483">
              <w:t xml:space="preserve">Regels over activiteiten die gevolgen hebben of kunnen hebben voor fysieke leefomgeving </w:t>
            </w:r>
          </w:p>
        </w:tc>
        <w:tc>
          <w:tcPr>
            <w:tcW w:w="1168" w:type="pct"/>
          </w:tcPr>
          <w:p w14:paraId="267FB2CD" w14:textId="77777777" w:rsidR="00E33EDD" w:rsidRPr="00D00483" w:rsidRDefault="00E33EDD" w:rsidP="00D00483">
            <w:r w:rsidRPr="00D00483">
              <w:t>art. 4.1 lid 1 Ow</w:t>
            </w:r>
          </w:p>
        </w:tc>
        <w:tc>
          <w:tcPr>
            <w:tcW w:w="2333" w:type="pct"/>
          </w:tcPr>
          <w:p w14:paraId="0BFB34AD" w14:textId="21E06E91" w:rsidR="00E33EDD" w:rsidRPr="00D00483" w:rsidRDefault="00E33EDD" w:rsidP="00D00483">
            <w:r w:rsidRPr="00D00483">
              <w:t xml:space="preserve">NB: begrip </w:t>
            </w:r>
            <w:r w:rsidR="00175570">
              <w:t>‘</w:t>
            </w:r>
            <w:r w:rsidRPr="00D00483">
              <w:t>activiteit</w:t>
            </w:r>
            <w:r w:rsidR="00175570">
              <w:t>’</w:t>
            </w:r>
            <w:r w:rsidRPr="00D00483">
              <w:t>: alle handelingen die de Omgevingswet reguleert (MvT op ontwerp-Omgevingswet, juni 2014)</w:t>
            </w:r>
          </w:p>
        </w:tc>
      </w:tr>
      <w:tr w:rsidR="00E33EDD" w:rsidRPr="00D00483" w14:paraId="5DC128E4" w14:textId="77777777" w:rsidTr="00FE59B9">
        <w:tc>
          <w:tcPr>
            <w:tcW w:w="1499" w:type="pct"/>
          </w:tcPr>
          <w:p w14:paraId="5CB23F22" w14:textId="7B8292A0" w:rsidR="00E33EDD" w:rsidRPr="00D00483" w:rsidRDefault="00E33EDD" w:rsidP="00D00483">
            <w:r w:rsidRPr="00D00483">
              <w:t xml:space="preserve">Regels die </w:t>
            </w:r>
            <w:r w:rsidR="00DE1CBE" w:rsidRPr="00DE1CBE">
              <w:t xml:space="preserve">nodig zijn </w:t>
            </w:r>
            <w:r w:rsidRPr="00D00483">
              <w:t xml:space="preserve">met het oog op een evenwichtige toedeling van functies aan locaties </w:t>
            </w:r>
          </w:p>
        </w:tc>
        <w:tc>
          <w:tcPr>
            <w:tcW w:w="1168" w:type="pct"/>
          </w:tcPr>
          <w:p w14:paraId="3D2CF0EA" w14:textId="77777777" w:rsidR="00E33EDD" w:rsidRPr="00D00483" w:rsidRDefault="00E33EDD" w:rsidP="00D00483">
            <w:r w:rsidRPr="00D00483">
              <w:t>art. 4.2 lid 1 Ow</w:t>
            </w:r>
          </w:p>
        </w:tc>
        <w:tc>
          <w:tcPr>
            <w:tcW w:w="2333" w:type="pct"/>
          </w:tcPr>
          <w:p w14:paraId="00231AA0" w14:textId="77777777" w:rsidR="00E33EDD" w:rsidRPr="00D00483" w:rsidRDefault="00E33EDD" w:rsidP="00D00483"/>
        </w:tc>
      </w:tr>
      <w:tr w:rsidR="00E33EDD" w:rsidRPr="00D00483" w14:paraId="79ADCE2F" w14:textId="77777777" w:rsidTr="00FE59B9">
        <w:tc>
          <w:tcPr>
            <w:tcW w:w="1499" w:type="pct"/>
          </w:tcPr>
          <w:p w14:paraId="564A9895" w14:textId="77777777" w:rsidR="00E33EDD" w:rsidRPr="00D00483" w:rsidRDefault="00E33EDD" w:rsidP="00D00483">
            <w:r w:rsidRPr="00D00483">
              <w:t xml:space="preserve">Verbod om zonder voorafgaande melding aan het bevoegd gezag een activiteit te verrichten </w:t>
            </w:r>
          </w:p>
        </w:tc>
        <w:tc>
          <w:tcPr>
            <w:tcW w:w="1168" w:type="pct"/>
          </w:tcPr>
          <w:p w14:paraId="06CC679F" w14:textId="77777777" w:rsidR="00E33EDD" w:rsidRPr="00D00483" w:rsidRDefault="00E33EDD" w:rsidP="00D00483">
            <w:r w:rsidRPr="00D00483">
              <w:t>art. 4.4 lid 1 Ow</w:t>
            </w:r>
          </w:p>
        </w:tc>
        <w:tc>
          <w:tcPr>
            <w:tcW w:w="2333" w:type="pct"/>
          </w:tcPr>
          <w:p w14:paraId="6AAFE9EB" w14:textId="77777777" w:rsidR="00E33EDD" w:rsidRPr="00D00483" w:rsidRDefault="00E33EDD" w:rsidP="00D00483">
            <w:r w:rsidRPr="00D00483">
              <w:t>meldingsplicht</w:t>
            </w:r>
          </w:p>
        </w:tc>
      </w:tr>
      <w:tr w:rsidR="00E33EDD" w:rsidRPr="00D00483" w14:paraId="72CFD4CA" w14:textId="77777777" w:rsidTr="00FE59B9">
        <w:tc>
          <w:tcPr>
            <w:tcW w:w="1499" w:type="pct"/>
          </w:tcPr>
          <w:p w14:paraId="1BCBDDE8" w14:textId="77777777" w:rsidR="00E33EDD" w:rsidRPr="00D00483" w:rsidRDefault="00E33EDD" w:rsidP="00D00483">
            <w:r w:rsidRPr="00D00483">
              <w:t xml:space="preserve">Verbod om zonder omgevingsvergunning een activiteit te verrichten </w:t>
            </w:r>
          </w:p>
        </w:tc>
        <w:tc>
          <w:tcPr>
            <w:tcW w:w="1168" w:type="pct"/>
          </w:tcPr>
          <w:p w14:paraId="770CD86E" w14:textId="77777777" w:rsidR="00E33EDD" w:rsidRPr="00D00483" w:rsidRDefault="00E33EDD" w:rsidP="00D00483">
            <w:r w:rsidRPr="00D00483">
              <w:t>art. 4.4 lid 2 Ow</w:t>
            </w:r>
          </w:p>
        </w:tc>
        <w:tc>
          <w:tcPr>
            <w:tcW w:w="2333" w:type="pct"/>
          </w:tcPr>
          <w:p w14:paraId="42D7FB48" w14:textId="77777777" w:rsidR="00E33EDD" w:rsidRPr="00D00483" w:rsidRDefault="00E33EDD" w:rsidP="00D00483">
            <w:r w:rsidRPr="00D00483">
              <w:t>vergunningplicht</w:t>
            </w:r>
          </w:p>
        </w:tc>
      </w:tr>
      <w:tr w:rsidR="00E33EDD" w:rsidRPr="00D00483" w14:paraId="57DDE94A" w14:textId="77777777" w:rsidTr="00FE59B9">
        <w:tc>
          <w:tcPr>
            <w:tcW w:w="1499" w:type="pct"/>
          </w:tcPr>
          <w:p w14:paraId="2A234F35" w14:textId="77777777" w:rsidR="00E33EDD" w:rsidRPr="00D00483" w:rsidRDefault="00E33EDD" w:rsidP="00D00483">
            <w:r w:rsidRPr="00D00483">
              <w:t xml:space="preserve">Aanwijzen van onderwerp waarvoor het bevoegd gezag maatwerkvoorschriften kan stellen of voorschriften aan omgevingsvergunning kan verbinden </w:t>
            </w:r>
          </w:p>
        </w:tc>
        <w:tc>
          <w:tcPr>
            <w:tcW w:w="1168" w:type="pct"/>
          </w:tcPr>
          <w:p w14:paraId="27A2679E" w14:textId="77777777" w:rsidR="00E33EDD" w:rsidRPr="00D00483" w:rsidRDefault="00E33EDD" w:rsidP="00D00483">
            <w:r w:rsidRPr="00D00483">
              <w:t>art. 4.5 lid 1 Ow</w:t>
            </w:r>
          </w:p>
        </w:tc>
        <w:tc>
          <w:tcPr>
            <w:tcW w:w="2333" w:type="pct"/>
          </w:tcPr>
          <w:p w14:paraId="273C8598" w14:textId="5F3ED369" w:rsidR="00E33EDD" w:rsidRPr="00D00483" w:rsidRDefault="00E33EDD" w:rsidP="00D00483"/>
        </w:tc>
      </w:tr>
      <w:tr w:rsidR="00E33EDD" w:rsidRPr="00D00483" w14:paraId="52C887C5" w14:textId="77777777" w:rsidTr="00FE59B9">
        <w:tc>
          <w:tcPr>
            <w:tcW w:w="1499" w:type="pct"/>
          </w:tcPr>
          <w:p w14:paraId="774BAA40" w14:textId="77777777" w:rsidR="00E33EDD" w:rsidRPr="00D00483" w:rsidRDefault="00E33EDD" w:rsidP="00D00483">
            <w:r w:rsidRPr="00D00483">
              <w:t xml:space="preserve">Bepalen dat maatwerkvoorschriften of vergunningvoorschriften kunnen afwijken van regels omgevingsplan </w:t>
            </w:r>
          </w:p>
        </w:tc>
        <w:tc>
          <w:tcPr>
            <w:tcW w:w="1168" w:type="pct"/>
          </w:tcPr>
          <w:p w14:paraId="2CCF4872" w14:textId="77777777" w:rsidR="00E33EDD" w:rsidRPr="00D00483" w:rsidRDefault="00E33EDD" w:rsidP="00D00483">
            <w:r w:rsidRPr="00D00483">
              <w:t>art. 4.5 lid 2 Ow</w:t>
            </w:r>
          </w:p>
        </w:tc>
        <w:tc>
          <w:tcPr>
            <w:tcW w:w="2333" w:type="pct"/>
          </w:tcPr>
          <w:p w14:paraId="271B062C" w14:textId="77777777" w:rsidR="00E33EDD" w:rsidRPr="00D00483" w:rsidRDefault="00E33EDD" w:rsidP="00D00483"/>
        </w:tc>
      </w:tr>
      <w:tr w:rsidR="00E33EDD" w:rsidRPr="00D00483" w14:paraId="4A9EA183" w14:textId="77777777" w:rsidTr="00FE59B9">
        <w:tc>
          <w:tcPr>
            <w:tcW w:w="1499" w:type="pct"/>
          </w:tcPr>
          <w:p w14:paraId="720D7CD6" w14:textId="77777777" w:rsidR="00E33EDD" w:rsidRPr="00D00483" w:rsidRDefault="00E33EDD" w:rsidP="00D00483">
            <w:r w:rsidRPr="00D00483">
              <w:lastRenderedPageBreak/>
              <w:t>Bepalen dat maatwerkvoorschrift niet kan worden gesteld als over onderwerp voorschrift aan omgevingsvergunning kan worden verbonden</w:t>
            </w:r>
          </w:p>
        </w:tc>
        <w:tc>
          <w:tcPr>
            <w:tcW w:w="1168" w:type="pct"/>
          </w:tcPr>
          <w:p w14:paraId="0A7B09A4" w14:textId="77777777" w:rsidR="00E33EDD" w:rsidRPr="00D00483" w:rsidRDefault="00E33EDD" w:rsidP="00D00483">
            <w:r w:rsidRPr="00D00483">
              <w:t>art. 4.5 lid 3 Ow</w:t>
            </w:r>
          </w:p>
        </w:tc>
        <w:tc>
          <w:tcPr>
            <w:tcW w:w="2333" w:type="pct"/>
          </w:tcPr>
          <w:p w14:paraId="2D2DA1A2" w14:textId="77777777" w:rsidR="00E33EDD" w:rsidRPr="00D00483" w:rsidRDefault="00E33EDD" w:rsidP="00D00483"/>
        </w:tc>
      </w:tr>
      <w:tr w:rsidR="00E33EDD" w:rsidRPr="00D00483" w14:paraId="79AF4218" w14:textId="77777777" w:rsidTr="00FE59B9">
        <w:tc>
          <w:tcPr>
            <w:tcW w:w="1499" w:type="pct"/>
          </w:tcPr>
          <w:p w14:paraId="42A6FA61" w14:textId="77777777" w:rsidR="00E33EDD" w:rsidRPr="00D00483" w:rsidRDefault="00E33EDD" w:rsidP="00D00483">
            <w:r w:rsidRPr="00D00483">
              <w:t xml:space="preserve">Stellen van maatwerkregels </w:t>
            </w:r>
          </w:p>
        </w:tc>
        <w:tc>
          <w:tcPr>
            <w:tcW w:w="1168" w:type="pct"/>
          </w:tcPr>
          <w:p w14:paraId="1AE02246" w14:textId="77777777" w:rsidR="00E33EDD" w:rsidRPr="00D00483" w:rsidRDefault="00E33EDD" w:rsidP="00D00483">
            <w:r w:rsidRPr="00D00483">
              <w:t>art. 4.6 Ow</w:t>
            </w:r>
          </w:p>
        </w:tc>
        <w:tc>
          <w:tcPr>
            <w:tcW w:w="2333" w:type="pct"/>
          </w:tcPr>
          <w:p w14:paraId="238F9266" w14:textId="77777777" w:rsidR="00E33EDD" w:rsidRPr="00D00483" w:rsidRDefault="00E33EDD" w:rsidP="00D00483">
            <w:r w:rsidRPr="00D00483">
              <w:t>Maatwerkregels: aanvullende of nadere regels of regels die afwijken van regels uit AMvB of omgevingsverordening over onderwerpen die in AMvB of omgevingsverordening daarvoor zijn aangewezen</w:t>
            </w:r>
          </w:p>
          <w:p w14:paraId="55F02B05" w14:textId="26D8D4B1" w:rsidR="00E33EDD" w:rsidRPr="00D00483" w:rsidRDefault="00E33EDD" w:rsidP="00D00483">
            <w:r w:rsidRPr="00D00483">
              <w:rPr>
                <w:rFonts w:eastAsia="Verdana"/>
              </w:rPr>
              <w:t xml:space="preserve">NB: maatwerkregels kunnen afwijken van regels uit </w:t>
            </w:r>
            <w:r w:rsidR="00511A98">
              <w:rPr>
                <w:rFonts w:eastAsia="Verdana"/>
              </w:rPr>
              <w:t xml:space="preserve">AMvB of </w:t>
            </w:r>
            <w:r w:rsidRPr="00D00483">
              <w:rPr>
                <w:rFonts w:eastAsia="Verdana"/>
              </w:rPr>
              <w:t xml:space="preserve">omgevingsverordening, maar alleen als dat in </w:t>
            </w:r>
            <w:r w:rsidR="00511A98">
              <w:rPr>
                <w:rFonts w:eastAsia="Verdana"/>
              </w:rPr>
              <w:t xml:space="preserve">AMvB of </w:t>
            </w:r>
            <w:r w:rsidRPr="00D00483">
              <w:rPr>
                <w:rFonts w:eastAsia="Verdana"/>
              </w:rPr>
              <w:t>verordening is bepaald.</w:t>
            </w:r>
          </w:p>
        </w:tc>
      </w:tr>
      <w:tr w:rsidR="00E33EDD" w:rsidRPr="00D00483" w14:paraId="64572858" w14:textId="77777777" w:rsidTr="00FE59B9">
        <w:tc>
          <w:tcPr>
            <w:tcW w:w="1499" w:type="pct"/>
          </w:tcPr>
          <w:p w14:paraId="53878668" w14:textId="77777777" w:rsidR="00E33EDD" w:rsidRPr="00D00483" w:rsidRDefault="00E33EDD" w:rsidP="00D00483">
            <w:r w:rsidRPr="00D00483">
              <w:t xml:space="preserve">Voorschrijven dat een maatregel moet worden getroffen </w:t>
            </w:r>
          </w:p>
        </w:tc>
        <w:tc>
          <w:tcPr>
            <w:tcW w:w="1168" w:type="pct"/>
          </w:tcPr>
          <w:p w14:paraId="113C2F02" w14:textId="77777777" w:rsidR="00E33EDD" w:rsidRPr="00D00483" w:rsidRDefault="00E33EDD" w:rsidP="00D00483">
            <w:r w:rsidRPr="00D00483">
              <w:t>art. 4.7 lid 1 Ow</w:t>
            </w:r>
          </w:p>
        </w:tc>
        <w:tc>
          <w:tcPr>
            <w:tcW w:w="2333" w:type="pct"/>
          </w:tcPr>
          <w:p w14:paraId="4CE4106E" w14:textId="77777777" w:rsidR="00E33EDD" w:rsidRPr="00D00483" w:rsidRDefault="00E33EDD" w:rsidP="00D00483"/>
        </w:tc>
      </w:tr>
      <w:tr w:rsidR="00E33EDD" w:rsidRPr="00D00483" w14:paraId="552F207A" w14:textId="77777777" w:rsidTr="00FE59B9">
        <w:tc>
          <w:tcPr>
            <w:tcW w:w="1499" w:type="pct"/>
          </w:tcPr>
          <w:p w14:paraId="7EB3B6BE" w14:textId="77777777" w:rsidR="00E33EDD" w:rsidRPr="00D00483" w:rsidRDefault="00E33EDD" w:rsidP="00D00483">
            <w:r w:rsidRPr="00D00483">
              <w:t xml:space="preserve">Bepalen dat treffen gelijkwaardige maatregel is toegestaan zonder voorafgaande toestemming </w:t>
            </w:r>
          </w:p>
        </w:tc>
        <w:tc>
          <w:tcPr>
            <w:tcW w:w="1168" w:type="pct"/>
          </w:tcPr>
          <w:p w14:paraId="4F76A41D" w14:textId="77777777" w:rsidR="00E33EDD" w:rsidRPr="00D00483" w:rsidRDefault="00E33EDD" w:rsidP="00D00483">
            <w:r w:rsidRPr="00D00483">
              <w:t>art. 4. 7 lid 2 Ow</w:t>
            </w:r>
          </w:p>
        </w:tc>
        <w:tc>
          <w:tcPr>
            <w:tcW w:w="2333" w:type="pct"/>
          </w:tcPr>
          <w:p w14:paraId="1582C793" w14:textId="77777777" w:rsidR="00E33EDD" w:rsidRPr="00D00483" w:rsidRDefault="00E33EDD" w:rsidP="00D00483"/>
        </w:tc>
      </w:tr>
      <w:tr w:rsidR="00E33EDD" w:rsidRPr="00D00483" w14:paraId="0CC04A63" w14:textId="77777777" w:rsidTr="00FE59B9">
        <w:tc>
          <w:tcPr>
            <w:tcW w:w="1499" w:type="pct"/>
          </w:tcPr>
          <w:p w14:paraId="0BFDCC81" w14:textId="77777777" w:rsidR="00E33EDD" w:rsidRPr="00D00483" w:rsidRDefault="00E33EDD" w:rsidP="00D00483">
            <w:r w:rsidRPr="00D00483">
              <w:t xml:space="preserve">Verbod om gelijkwaardige maatregel toe te passen zonder voorafgaande melding </w:t>
            </w:r>
          </w:p>
        </w:tc>
        <w:tc>
          <w:tcPr>
            <w:tcW w:w="1168" w:type="pct"/>
          </w:tcPr>
          <w:p w14:paraId="229B1EB9" w14:textId="77777777" w:rsidR="00E33EDD" w:rsidRPr="00D00483" w:rsidRDefault="00E33EDD" w:rsidP="00D00483">
            <w:r w:rsidRPr="00D00483">
              <w:t>art. 4. 7 lid 2 Ow</w:t>
            </w:r>
          </w:p>
        </w:tc>
        <w:tc>
          <w:tcPr>
            <w:tcW w:w="2333" w:type="pct"/>
          </w:tcPr>
          <w:p w14:paraId="33F658FA" w14:textId="77777777" w:rsidR="00E33EDD" w:rsidRPr="00D00483" w:rsidRDefault="00E33EDD" w:rsidP="00D00483">
            <w:r w:rsidRPr="00D00483">
              <w:t>Meldingsplicht</w:t>
            </w:r>
          </w:p>
        </w:tc>
      </w:tr>
      <w:tr w:rsidR="00E33EDD" w:rsidRPr="00D00483" w14:paraId="409EF928" w14:textId="77777777" w:rsidTr="00FE59B9">
        <w:tc>
          <w:tcPr>
            <w:tcW w:w="1499" w:type="pct"/>
          </w:tcPr>
          <w:p w14:paraId="47F26A17" w14:textId="77777777" w:rsidR="00E33EDD" w:rsidRPr="00D00483" w:rsidRDefault="00E33EDD" w:rsidP="00D00483">
            <w:r w:rsidRPr="00D00483">
              <w:t xml:space="preserve">Stellen van nadere regels over treffen maatregel of gelijkwaardige maatregel </w:t>
            </w:r>
          </w:p>
        </w:tc>
        <w:tc>
          <w:tcPr>
            <w:tcW w:w="1168" w:type="pct"/>
          </w:tcPr>
          <w:p w14:paraId="39DCE20D" w14:textId="77777777" w:rsidR="00E33EDD" w:rsidRPr="00D00483" w:rsidRDefault="00E33EDD" w:rsidP="00D00483">
            <w:r w:rsidRPr="00D00483">
              <w:t>art. 4.7 lid 3 Ow</w:t>
            </w:r>
          </w:p>
        </w:tc>
        <w:tc>
          <w:tcPr>
            <w:tcW w:w="2333" w:type="pct"/>
          </w:tcPr>
          <w:p w14:paraId="69D8E390" w14:textId="77777777" w:rsidR="00E33EDD" w:rsidRPr="00D00483" w:rsidRDefault="00E33EDD" w:rsidP="00D00483"/>
        </w:tc>
      </w:tr>
      <w:tr w:rsidR="00E33EDD" w:rsidRPr="00D00483" w14:paraId="1A60B410" w14:textId="77777777" w:rsidTr="00FE59B9">
        <w:tc>
          <w:tcPr>
            <w:tcW w:w="1499" w:type="pct"/>
          </w:tcPr>
          <w:p w14:paraId="2DC95850" w14:textId="77777777" w:rsidR="00E33EDD" w:rsidRPr="00D00483" w:rsidRDefault="00E33EDD" w:rsidP="00D00483">
            <w:r w:rsidRPr="00D00483">
              <w:t xml:space="preserve">Uitsluiten dat gelijkwaardige maatregel wordt getroffen </w:t>
            </w:r>
          </w:p>
        </w:tc>
        <w:tc>
          <w:tcPr>
            <w:tcW w:w="1168" w:type="pct"/>
          </w:tcPr>
          <w:p w14:paraId="204DB44E" w14:textId="77777777" w:rsidR="00E33EDD" w:rsidRPr="00D00483" w:rsidRDefault="00E33EDD" w:rsidP="00D00483">
            <w:r w:rsidRPr="00D00483">
              <w:t>art. 4.7 lid 3 Ow</w:t>
            </w:r>
          </w:p>
        </w:tc>
        <w:tc>
          <w:tcPr>
            <w:tcW w:w="2333" w:type="pct"/>
          </w:tcPr>
          <w:p w14:paraId="600AD380" w14:textId="77777777" w:rsidR="00E33EDD" w:rsidRPr="00D00483" w:rsidRDefault="00E33EDD" w:rsidP="00D00483"/>
        </w:tc>
      </w:tr>
      <w:tr w:rsidR="00E33EDD" w:rsidRPr="00D00483" w14:paraId="6FC475F8" w14:textId="77777777" w:rsidTr="00FE59B9">
        <w:tc>
          <w:tcPr>
            <w:tcW w:w="1499" w:type="pct"/>
          </w:tcPr>
          <w:p w14:paraId="0AE88622" w14:textId="77777777" w:rsidR="00E33EDD" w:rsidRPr="00D00483" w:rsidRDefault="00E33EDD" w:rsidP="00D00483">
            <w:r w:rsidRPr="00D00483">
              <w:t xml:space="preserve">Voorbeschermingsregels </w:t>
            </w:r>
          </w:p>
        </w:tc>
        <w:tc>
          <w:tcPr>
            <w:tcW w:w="1168" w:type="pct"/>
          </w:tcPr>
          <w:p w14:paraId="156E824C" w14:textId="77777777" w:rsidR="00E33EDD" w:rsidRPr="00D00483" w:rsidRDefault="00E33EDD" w:rsidP="00D00483">
            <w:r w:rsidRPr="00D00483">
              <w:t>art. 4.14 en 4.16 Ow</w:t>
            </w:r>
          </w:p>
        </w:tc>
        <w:tc>
          <w:tcPr>
            <w:tcW w:w="2333" w:type="pct"/>
          </w:tcPr>
          <w:p w14:paraId="4B895D13" w14:textId="61AFA21E" w:rsidR="00E33EDD" w:rsidRPr="00D00483" w:rsidRDefault="00E33EDD" w:rsidP="00D00483">
            <w:r w:rsidRPr="00D00483">
              <w:t>NB het predicaat voorbeschermingsregels zegt niets over de inhoud van de regel, wel over totstandkoming</w:t>
            </w:r>
            <w:r w:rsidR="00C1171D">
              <w:t>,</w:t>
            </w:r>
            <w:r w:rsidRPr="00D00483">
              <w:t xml:space="preserve"> bevoegd gezag dat regel heeft toegevoegd </w:t>
            </w:r>
            <w:r w:rsidR="00C1171D">
              <w:t>en de tijdelijkheid van de regel</w:t>
            </w:r>
          </w:p>
        </w:tc>
      </w:tr>
      <w:tr w:rsidR="00E33EDD" w:rsidRPr="00D00483" w14:paraId="042C694C" w14:textId="77777777" w:rsidTr="00FE59B9">
        <w:tc>
          <w:tcPr>
            <w:tcW w:w="1499" w:type="pct"/>
          </w:tcPr>
          <w:p w14:paraId="5EEEA3A7" w14:textId="77777777" w:rsidR="00E33EDD" w:rsidRPr="00D00483" w:rsidRDefault="00E33EDD" w:rsidP="00D00483">
            <w:r w:rsidRPr="00D00483">
              <w:lastRenderedPageBreak/>
              <w:t xml:space="preserve">Aanwijzen van locaties waar aanwezige bouwwerken moeten worden gemoderniseerd of vervangen door gelijksoortige bebouwing </w:t>
            </w:r>
          </w:p>
        </w:tc>
        <w:tc>
          <w:tcPr>
            <w:tcW w:w="1168" w:type="pct"/>
          </w:tcPr>
          <w:p w14:paraId="0409218D" w14:textId="77777777" w:rsidR="00E33EDD" w:rsidRPr="00D00483" w:rsidRDefault="00E33EDD" w:rsidP="00D00483">
            <w:r w:rsidRPr="00D00483">
              <w:t>art. 4.18 Ow</w:t>
            </w:r>
          </w:p>
        </w:tc>
        <w:tc>
          <w:tcPr>
            <w:tcW w:w="2333" w:type="pct"/>
          </w:tcPr>
          <w:p w14:paraId="6D58D691" w14:textId="77777777" w:rsidR="00E33EDD" w:rsidRPr="00D00483" w:rsidRDefault="00E33EDD" w:rsidP="00D00483">
            <w:r w:rsidRPr="00D00483">
              <w:t>Uitgangspunt: dit is vorm van toedeling van functie aan locatie (MvT)</w:t>
            </w:r>
          </w:p>
        </w:tc>
      </w:tr>
      <w:tr w:rsidR="00E33EDD" w:rsidRPr="00D00483" w14:paraId="3282D8EB" w14:textId="77777777" w:rsidTr="00FE59B9">
        <w:tc>
          <w:tcPr>
            <w:tcW w:w="1499" w:type="pct"/>
          </w:tcPr>
          <w:p w14:paraId="36D03C63" w14:textId="77777777" w:rsidR="00E33EDD" w:rsidRPr="00D00483" w:rsidRDefault="00E33EDD" w:rsidP="00D00483">
            <w:r w:rsidRPr="00D00483">
              <w:t xml:space="preserve">Regels over uiterlijk van bouwwerken </w:t>
            </w:r>
          </w:p>
        </w:tc>
        <w:tc>
          <w:tcPr>
            <w:tcW w:w="1168" w:type="pct"/>
          </w:tcPr>
          <w:p w14:paraId="6DA96925" w14:textId="77777777" w:rsidR="00E33EDD" w:rsidRPr="00D00483" w:rsidRDefault="00E33EDD" w:rsidP="00D00483">
            <w:r w:rsidRPr="00D00483">
              <w:t>art. 4.19 Ow</w:t>
            </w:r>
          </w:p>
        </w:tc>
        <w:tc>
          <w:tcPr>
            <w:tcW w:w="2333" w:type="pct"/>
          </w:tcPr>
          <w:p w14:paraId="17339FB6" w14:textId="77777777" w:rsidR="00E33EDD" w:rsidRPr="00D00483" w:rsidRDefault="00E33EDD" w:rsidP="00D00483"/>
        </w:tc>
      </w:tr>
      <w:tr w:rsidR="00E33EDD" w:rsidRPr="00D00483" w14:paraId="5F6F7045" w14:textId="77777777" w:rsidTr="00FE59B9">
        <w:tc>
          <w:tcPr>
            <w:tcW w:w="1499" w:type="pct"/>
          </w:tcPr>
          <w:p w14:paraId="60C87401" w14:textId="77777777" w:rsidR="00E33EDD" w:rsidRPr="00D00483" w:rsidRDefault="00E33EDD" w:rsidP="00D00483">
            <w:r w:rsidRPr="00D00483">
              <w:t xml:space="preserve">In afwijking van AMvB bepalen dat activiteit vergunningplichtig dan wel vergunningvrij is in gevallen waarin dat o.g.v. AMvB is toegestaan </w:t>
            </w:r>
          </w:p>
        </w:tc>
        <w:tc>
          <w:tcPr>
            <w:tcW w:w="1168" w:type="pct"/>
          </w:tcPr>
          <w:p w14:paraId="051732E4" w14:textId="77777777" w:rsidR="00E33EDD" w:rsidRPr="00D00483" w:rsidRDefault="00E33EDD" w:rsidP="00D00483">
            <w:r w:rsidRPr="00D00483">
              <w:t>art. 5.2 lid 1 Ow</w:t>
            </w:r>
          </w:p>
        </w:tc>
        <w:tc>
          <w:tcPr>
            <w:tcW w:w="2333" w:type="pct"/>
          </w:tcPr>
          <w:p w14:paraId="66081736" w14:textId="77777777" w:rsidR="00E33EDD" w:rsidRPr="00D00483" w:rsidRDefault="00E33EDD" w:rsidP="00D00483"/>
        </w:tc>
      </w:tr>
      <w:tr w:rsidR="00E33EDD" w:rsidRPr="00D00483" w14:paraId="7366EF98" w14:textId="77777777" w:rsidTr="00FE59B9">
        <w:tc>
          <w:tcPr>
            <w:tcW w:w="1499" w:type="pct"/>
          </w:tcPr>
          <w:p w14:paraId="5132F85B" w14:textId="77777777" w:rsidR="00E33EDD" w:rsidRPr="00D00483" w:rsidRDefault="00E33EDD" w:rsidP="00D00483">
            <w:r w:rsidRPr="00D00483">
              <w:t xml:space="preserve">Regels over het verlenen of weigeren van de omgevingsvergunning voor de omgevingsplanactiviteit </w:t>
            </w:r>
          </w:p>
        </w:tc>
        <w:tc>
          <w:tcPr>
            <w:tcW w:w="1168" w:type="pct"/>
          </w:tcPr>
          <w:p w14:paraId="2B6EAD7A" w14:textId="77777777" w:rsidR="00E33EDD" w:rsidRPr="00D00483" w:rsidRDefault="00E33EDD" w:rsidP="00D00483">
            <w:r w:rsidRPr="00D00483">
              <w:t>art. 5.21 jo 5.18 Ow</w:t>
            </w:r>
          </w:p>
        </w:tc>
        <w:tc>
          <w:tcPr>
            <w:tcW w:w="2333" w:type="pct"/>
          </w:tcPr>
          <w:p w14:paraId="5001E2CF" w14:textId="77777777" w:rsidR="00E33EDD" w:rsidRPr="00D00483" w:rsidRDefault="00E33EDD" w:rsidP="00D00483">
            <w:r w:rsidRPr="00D00483">
              <w:t>Beoordelingsregels</w:t>
            </w:r>
          </w:p>
        </w:tc>
      </w:tr>
      <w:tr w:rsidR="00E33EDD" w:rsidRPr="00D00483" w14:paraId="18AEA55F" w14:textId="77777777" w:rsidTr="00FE59B9">
        <w:tc>
          <w:tcPr>
            <w:tcW w:w="1499" w:type="pct"/>
          </w:tcPr>
          <w:p w14:paraId="4F029699" w14:textId="77777777" w:rsidR="00E33EDD" w:rsidRPr="00D00483" w:rsidRDefault="00E33EDD" w:rsidP="00D00483">
            <w:r w:rsidRPr="00D00483">
              <w:t xml:space="preserve">Regels over verbinden van voorschriften aan omgevingsvergunning voor omgevingsplanactiviteit </w:t>
            </w:r>
          </w:p>
        </w:tc>
        <w:tc>
          <w:tcPr>
            <w:tcW w:w="1168" w:type="pct"/>
          </w:tcPr>
          <w:p w14:paraId="31585981" w14:textId="77777777" w:rsidR="00E33EDD" w:rsidRPr="00D00483" w:rsidRDefault="00E33EDD" w:rsidP="00D00483">
            <w:r w:rsidRPr="00D00483">
              <w:t>art. 5.34 lid 3 Ow</w:t>
            </w:r>
          </w:p>
        </w:tc>
        <w:tc>
          <w:tcPr>
            <w:tcW w:w="2333" w:type="pct"/>
          </w:tcPr>
          <w:p w14:paraId="256E6F40" w14:textId="77777777" w:rsidR="00E33EDD" w:rsidRPr="00D00483" w:rsidRDefault="00E33EDD" w:rsidP="00D00483"/>
        </w:tc>
      </w:tr>
      <w:tr w:rsidR="00E33EDD" w:rsidRPr="00D00483" w14:paraId="2849A48D" w14:textId="77777777" w:rsidTr="00FE59B9">
        <w:tc>
          <w:tcPr>
            <w:tcW w:w="1499" w:type="pct"/>
          </w:tcPr>
          <w:p w14:paraId="7F0AED0C" w14:textId="77777777" w:rsidR="00E33EDD" w:rsidRPr="00D00483" w:rsidRDefault="00E33EDD" w:rsidP="00D00483">
            <w:r w:rsidRPr="00D00483">
              <w:t>Regels over kostenverhaal</w:t>
            </w:r>
          </w:p>
        </w:tc>
        <w:tc>
          <w:tcPr>
            <w:tcW w:w="1168" w:type="pct"/>
          </w:tcPr>
          <w:p w14:paraId="6134E6C2" w14:textId="0AA42DD1" w:rsidR="00E33EDD" w:rsidRPr="00D00483" w:rsidRDefault="00E33EDD" w:rsidP="00D00483">
            <w:r w:rsidRPr="00D00483">
              <w:t>art. 13.1</w:t>
            </w:r>
            <w:r w:rsidR="006B2F30">
              <w:t>4</w:t>
            </w:r>
            <w:r w:rsidRPr="00D00483">
              <w:t xml:space="preserve"> Ow, via Aanvullingswet grondeigendom)</w:t>
            </w:r>
          </w:p>
        </w:tc>
        <w:tc>
          <w:tcPr>
            <w:tcW w:w="2333" w:type="pct"/>
          </w:tcPr>
          <w:p w14:paraId="458594FD" w14:textId="77777777" w:rsidR="00E33EDD" w:rsidRPr="00D00483" w:rsidRDefault="00E33EDD" w:rsidP="00D00483">
            <w:r w:rsidRPr="00D00483">
              <w:t>Kostenverhaalregels</w:t>
            </w:r>
          </w:p>
          <w:p w14:paraId="30B1990F" w14:textId="5A196B43" w:rsidR="00E33EDD" w:rsidRPr="00D00483" w:rsidRDefault="00E33EDD" w:rsidP="00D00483"/>
        </w:tc>
      </w:tr>
      <w:tr w:rsidR="00E33EDD" w:rsidRPr="00D00483" w14:paraId="2A2E0125" w14:textId="77777777" w:rsidTr="00FE59B9">
        <w:tc>
          <w:tcPr>
            <w:tcW w:w="1499" w:type="pct"/>
          </w:tcPr>
          <w:p w14:paraId="2C3A6F5E" w14:textId="77777777" w:rsidR="00E33EDD" w:rsidRPr="00D00483" w:rsidRDefault="00E33EDD" w:rsidP="00D00483">
            <w:r w:rsidRPr="00D00483">
              <w:t xml:space="preserve">Aanwijzen van bestuursorganen en andere instanties die advies kunnen uitbrengen over aanvragen om omgevingsvergunning voor omgevingsplanactiviteit </w:t>
            </w:r>
          </w:p>
        </w:tc>
        <w:tc>
          <w:tcPr>
            <w:tcW w:w="1168" w:type="pct"/>
          </w:tcPr>
          <w:p w14:paraId="58CF4130" w14:textId="77777777" w:rsidR="00E33EDD" w:rsidRPr="00D00483" w:rsidRDefault="00E33EDD" w:rsidP="00D00483">
            <w:r w:rsidRPr="00D00483">
              <w:t>art. 16.15 lid 2 Ow</w:t>
            </w:r>
          </w:p>
        </w:tc>
        <w:tc>
          <w:tcPr>
            <w:tcW w:w="2333" w:type="pct"/>
          </w:tcPr>
          <w:p w14:paraId="2204B8B0" w14:textId="77777777" w:rsidR="00E33EDD" w:rsidRPr="00D00483" w:rsidRDefault="00E33EDD" w:rsidP="00D00483"/>
        </w:tc>
      </w:tr>
      <w:tr w:rsidR="00E33EDD" w:rsidRPr="00D00483" w14:paraId="12AA48C0" w14:textId="77777777" w:rsidTr="00FE59B9">
        <w:tc>
          <w:tcPr>
            <w:tcW w:w="1499" w:type="pct"/>
          </w:tcPr>
          <w:p w14:paraId="41EEADAD" w14:textId="77777777" w:rsidR="00E33EDD" w:rsidRPr="00D00483" w:rsidRDefault="00E33EDD" w:rsidP="00D00483">
            <w:r w:rsidRPr="00D00483">
              <w:t xml:space="preserve">Regels over bij aanvraag om omgevingsvergunning voor omgevingsplanactiviteit te verstrekken gegevens en bescheiden </w:t>
            </w:r>
          </w:p>
        </w:tc>
        <w:tc>
          <w:tcPr>
            <w:tcW w:w="1168" w:type="pct"/>
          </w:tcPr>
          <w:p w14:paraId="7C899964" w14:textId="77777777" w:rsidR="00E33EDD" w:rsidRPr="00D00483" w:rsidRDefault="00E33EDD" w:rsidP="00D00483">
            <w:r w:rsidRPr="00D00483">
              <w:t>art. 16.55 lid 4 Ow</w:t>
            </w:r>
          </w:p>
        </w:tc>
        <w:tc>
          <w:tcPr>
            <w:tcW w:w="2333" w:type="pct"/>
          </w:tcPr>
          <w:p w14:paraId="1DFD1F66" w14:textId="702602B0" w:rsidR="00E33EDD" w:rsidRPr="00D00483" w:rsidRDefault="00E33EDD" w:rsidP="00D00483"/>
        </w:tc>
      </w:tr>
      <w:tr w:rsidR="00E33EDD" w:rsidRPr="00D00483" w14:paraId="01295F1F" w14:textId="77777777" w:rsidTr="00FE59B9">
        <w:tc>
          <w:tcPr>
            <w:tcW w:w="1499" w:type="pct"/>
          </w:tcPr>
          <w:p w14:paraId="29B5A62C" w14:textId="77777777" w:rsidR="00E33EDD" w:rsidRPr="00D00483" w:rsidRDefault="00E33EDD" w:rsidP="00D00483">
            <w:r w:rsidRPr="00D00483">
              <w:t xml:space="preserve">Regels over monitoring </w:t>
            </w:r>
          </w:p>
        </w:tc>
        <w:tc>
          <w:tcPr>
            <w:tcW w:w="1168" w:type="pct"/>
          </w:tcPr>
          <w:p w14:paraId="38B4B735" w14:textId="7677AEC1" w:rsidR="00E33EDD" w:rsidRPr="00D00483" w:rsidRDefault="00E33EDD" w:rsidP="00D00483">
            <w:r w:rsidRPr="00D00483">
              <w:t>art</w:t>
            </w:r>
            <w:r w:rsidR="00BB5FF4">
              <w:t>t</w:t>
            </w:r>
            <w:r w:rsidRPr="00D00483">
              <w:t>. 20.1 lid 3, 20.2, 20.14 lid 2 Ow</w:t>
            </w:r>
          </w:p>
        </w:tc>
        <w:tc>
          <w:tcPr>
            <w:tcW w:w="2333" w:type="pct"/>
          </w:tcPr>
          <w:p w14:paraId="07E54233" w14:textId="77777777" w:rsidR="00E33EDD" w:rsidRPr="00D00483" w:rsidRDefault="00E33EDD" w:rsidP="00D00483"/>
        </w:tc>
      </w:tr>
    </w:tbl>
    <w:p w14:paraId="56B20F86" w14:textId="26B0578C" w:rsidR="00E33EDD" w:rsidRPr="00F62F31" w:rsidRDefault="00A50C22" w:rsidP="007E3376">
      <w:pPr>
        <w:pStyle w:val="Kop3"/>
      </w:pPr>
      <w:bookmarkStart w:id="88" w:name="_Toc522087834"/>
      <w:bookmarkStart w:id="89" w:name="_Toc12431513"/>
      <w:bookmarkStart w:id="90" w:name="_Ref523479471"/>
      <w:bookmarkStart w:id="91" w:name="_Ref53385335"/>
      <w:bookmarkStart w:id="92" w:name="_Toc93475920"/>
      <w:bookmarkEnd w:id="87"/>
      <w:r>
        <w:lastRenderedPageBreak/>
        <w:t>Andere omgevingsdocumenten</w:t>
      </w:r>
      <w:r w:rsidR="00E33EDD" w:rsidRPr="00F62F31">
        <w:t xml:space="preserve"> die </w:t>
      </w:r>
      <w:bookmarkEnd w:id="88"/>
      <w:bookmarkEnd w:id="89"/>
      <w:bookmarkEnd w:id="90"/>
      <w:r w:rsidR="005F7356">
        <w:fldChar w:fldCharType="begin"/>
      </w:r>
      <w:r w:rsidR="005F7356">
        <w:instrText xml:space="preserve"> DOCVARIABLE ID01+ </w:instrText>
      </w:r>
      <w:r w:rsidR="005F7356">
        <w:fldChar w:fldCharType="separate"/>
      </w:r>
      <w:r w:rsidR="00176B7A">
        <w:t>het omgevingsplan</w:t>
      </w:r>
      <w:r w:rsidR="005F7356">
        <w:fldChar w:fldCharType="end"/>
      </w:r>
      <w:r w:rsidR="008C3620">
        <w:t xml:space="preserve"> wijzigen</w:t>
      </w:r>
      <w:bookmarkEnd w:id="91"/>
      <w:bookmarkEnd w:id="92"/>
    </w:p>
    <w:p w14:paraId="29E96565" w14:textId="31B3F919" w:rsidR="00376B31" w:rsidRDefault="00336477" w:rsidP="007E3376">
      <w:pPr>
        <w:pStyle w:val="Kop4"/>
      </w:pPr>
      <w:bookmarkStart w:id="93" w:name="_Toc93475921"/>
      <w:r>
        <w:t>Voorbereidingsbesluit en reactieve interventie: tijdelijk regelingdeel en meervoudig bronhouderschap</w:t>
      </w:r>
      <w:bookmarkEnd w:id="93"/>
    </w:p>
    <w:p w14:paraId="19CD6EB4" w14:textId="49B5E4FB" w:rsidR="00F03E97" w:rsidRDefault="00F03E97" w:rsidP="00F03E97">
      <w:r>
        <w:t xml:space="preserve">In het algemeen is een bestuursorgaan verantwoordelijk voor het vaststellen en wijzigen van het omgevingsdocument waarvoor het op grond van de Omgevingswet is aangewezen als bevoegd gezag en worden omgevingsdocumenten alleen gewijzigd door wijzigingsbesluiten van hetzelfde type. In het geval van het omgevingsplan berust die bevoegdheid primair bij de gemeente, maar zijn er ook andere bestuursorganen die </w:t>
      </w:r>
      <w:r w:rsidR="00315B32" w:rsidRPr="00315B32">
        <w:t xml:space="preserve">andere typen </w:t>
      </w:r>
      <w:r>
        <w:t>besluiten nemen die leiden tot wijziging van het omgevingsplan. Gedeputeerde Staten kunnen met een reactieve interventie besluiten dat een onderdeel van een besluit tot vaststelling of wijziging van het omgevingsplan geen deel van het omgevingsplan uitmaakt (artikel 16.21 Ow). Waterschap, provincie en Rijk kunnen een projectbesluit vaststellen dat het omgevingsplan wijzigt met regels die nodig zijn voor het uitvoeren en in werking hebben of in stand houden van het project (artikel 5.52 lid 1 Ow). Een voorbereidingsbesluit wijzigt het omgevingsplan met voorbeschermingsregels; zo’n voorbereidingsbesluit kan worden genomen door gemeente (artikel 4.14 Ow) of door provincie of Rijk (artikel 4.16 Ow). De wetgever heeft reactieve interventie, projectbesluit en voorbereidingsbesluit zo bedoeld dat het nemen ervan tot gevolg heeft dat het het omgevingsplan, dus een ander type omgevingsdocument, wijzigt. Technisch uitgedrukt zijn er bij een voorbereidingsbesluit op grond van artikel 4.16 Ow, een reactieve interventie en een projectbesluit meerdere bevoegde gezagen, oftewel bronhouders, die het omgevingsplan kunnen wijzigen. Dit wordt meervoudig bronhouderschap genoemd.</w:t>
      </w:r>
    </w:p>
    <w:p w14:paraId="791C9DB1" w14:textId="74D99CDA" w:rsidR="00F03E97" w:rsidRDefault="00F03E97" w:rsidP="00F03E97">
      <w:r>
        <w:t xml:space="preserve">In juridische zin is meervoudig bronhouderschap niet heel ingewikkeld. Gebleken is echter dat meervoudig bronhouderschap in technische zin heel complex is. Enerzijds omdat iedere wijziging niet alleen tekst wijzigt, maar ook locaties, annotaties en geografische informatieobjecten </w:t>
      </w:r>
      <w:r w:rsidR="00196648">
        <w:t xml:space="preserve">(verder: GIO’s, zie hiervoor paragraaf </w:t>
      </w:r>
      <w:r w:rsidR="00196648" w:rsidRPr="002B3669">
        <w:rPr>
          <w:rStyle w:val="Verwijzing"/>
        </w:rPr>
        <w:fldChar w:fldCharType="begin"/>
      </w:r>
      <w:r w:rsidR="00196648" w:rsidRPr="002B3669">
        <w:rPr>
          <w:rStyle w:val="Verwijzing"/>
        </w:rPr>
        <w:instrText xml:space="preserve"> REF _Ref35809523 \n \h </w:instrText>
      </w:r>
      <w:r w:rsidR="00196648" w:rsidRPr="002B3669">
        <w:rPr>
          <w:rStyle w:val="Verwijzing"/>
        </w:rPr>
      </w:r>
      <w:r w:rsidR="00196648" w:rsidRPr="002B3669">
        <w:rPr>
          <w:rStyle w:val="Verwijzing"/>
        </w:rPr>
        <w:fldChar w:fldCharType="separate"/>
      </w:r>
      <w:r w:rsidR="00176B7A" w:rsidRPr="002B3669">
        <w:rPr>
          <w:rStyle w:val="Verwijzing"/>
        </w:rPr>
        <w:t>6.2.2.2</w:t>
      </w:r>
      <w:r w:rsidR="00196648" w:rsidRPr="002B3669">
        <w:rPr>
          <w:rStyle w:val="Verwijzing"/>
        </w:rPr>
        <w:fldChar w:fldCharType="end"/>
      </w:r>
      <w:r w:rsidR="00196648">
        <w:t xml:space="preserve">) </w:t>
      </w:r>
      <w:r>
        <w:t>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bevoegde gezagen op de beoogde datum van inwerkingtreden van de Omgevingswet gereed zijn voor de vorm van tweerichtingsverkeer met de LVBB die voor het meervoudig bronhouderschap nodig is.</w:t>
      </w:r>
    </w:p>
    <w:p w14:paraId="59DA993E" w14:textId="0171424D" w:rsidR="00F03E97" w:rsidRDefault="00F03E97" w:rsidP="00F03E97">
      <w:r>
        <w:t xml:space="preserve">Daarom is er interbestuurlijk besloten om </w:t>
      </w:r>
      <w:r w:rsidR="00155AB9">
        <w:t xml:space="preserve">in de eerste periode na </w:t>
      </w:r>
      <w:r w:rsidR="00C01872">
        <w:t xml:space="preserve">het </w:t>
      </w:r>
      <w:r w:rsidR="00155AB9">
        <w:t>in</w:t>
      </w:r>
      <w:r w:rsidR="00C01872">
        <w:t xml:space="preserve"> </w:t>
      </w:r>
      <w:r w:rsidR="00155AB9">
        <w:t>werking</w:t>
      </w:r>
      <w:r w:rsidR="00C01872">
        <w:t xml:space="preserve"> treden van de Omgevingswet </w:t>
      </w:r>
      <w:r w:rsidR="007655C4">
        <w:t>geen</w:t>
      </w:r>
      <w:r>
        <w:t xml:space="preserve"> meervoudig bronhouderschap </w:t>
      </w:r>
      <w:r w:rsidR="007655C4">
        <w:t>in tech</w:t>
      </w:r>
      <w:r w:rsidR="00481245">
        <w:t>n</w:t>
      </w:r>
      <w:r w:rsidR="007655C4">
        <w:t>ische zin toe te passen</w:t>
      </w:r>
      <w:r w:rsidR="00503602">
        <w:t>,</w:t>
      </w:r>
      <w:r w:rsidR="007655C4">
        <w:t xml:space="preserve"> </w:t>
      </w:r>
      <w:r w:rsidR="00174F8D">
        <w:t xml:space="preserve">maar te kiezen voor </w:t>
      </w:r>
      <w:r w:rsidR="00692318">
        <w:t>alternatieve oplossing</w:t>
      </w:r>
      <w:r w:rsidR="00503602">
        <w:t xml:space="preserve">en </w:t>
      </w:r>
      <w:r>
        <w:t>om zo te komen tot complexiteitsreductie. Voor het projectbesluit bestaan de oplossingen in het overgangsrecht (gedurende de overgangstermijn geldt het projectbesluit als omgevingsvergunning voor de buitenplanse omgevingsplanactiviteit) en in afspraken over het wijzigen van het omgevingsplan tussen het bestuursorgaan dat het projectbesluit voorbereidt en vaststelt en de gemeente. Voor het voorbereidingsbesluit en de reactieve interventie is gekozen voor een alternatieve toepassing van het meervoudig bronhouderschap: het concept ‘tijdelijk regelingdeel’; bij de reactieve interventie aangevuld met de opdracht van provincie aan gemeente om de reactieve interventie in het omgevingsplan te verwerken.</w:t>
      </w:r>
    </w:p>
    <w:p w14:paraId="55CF513F" w14:textId="42AB6E5E" w:rsidR="00215233" w:rsidRDefault="00F03E97" w:rsidP="00F03E97">
      <w:r>
        <w:lastRenderedPageBreak/>
        <w:t xml:space="preserve">Dit concept houdt in dat de juridische geconsolideerde regeling kan bestaan uit </w:t>
      </w:r>
      <w:r w:rsidR="00952E64">
        <w:t>éé</w:t>
      </w:r>
      <w:r>
        <w:t xml:space="preserve">n hoofdregeling en </w:t>
      </w:r>
      <w:r w:rsidR="00952E64">
        <w:t>0 of meer</w:t>
      </w:r>
      <w:r>
        <w:t xml:space="preserve"> tijdelijk regelingde</w:t>
      </w:r>
      <w:r w:rsidR="00952E64">
        <w:t>len</w:t>
      </w:r>
      <w:r>
        <w:t xml:space="preserve">. </w:t>
      </w:r>
      <w:r w:rsidR="003A0F48">
        <w:t>T</w:t>
      </w:r>
      <w:r>
        <w:t xml:space="preserve">ijdelijk </w:t>
      </w:r>
      <w:r w:rsidR="00F330DE">
        <w:t>regelingdelen</w:t>
      </w:r>
      <w:r>
        <w:t xml:space="preserve"> mak</w:t>
      </w:r>
      <w:r w:rsidR="003A0F48">
        <w:t>en</w:t>
      </w:r>
      <w:r>
        <w:t xml:space="preserve"> tijdelijk deel uit van de regeling. Technisch zijn het twee losse delen. Schematisch ziet dit er zo uit:</w:t>
      </w:r>
    </w:p>
    <w:p w14:paraId="45E8F55F" w14:textId="6ACF903F" w:rsidR="00F03E97" w:rsidRDefault="006E0108" w:rsidP="007E3376">
      <w:pPr>
        <w:pStyle w:val="Figuur"/>
      </w:pPr>
      <w:r>
        <w:rPr>
          <w:noProof/>
          <w:color w:val="auto"/>
          <w:sz w:val="16"/>
          <w:szCs w:val="16"/>
        </w:rPr>
        <w:drawing>
          <wp:inline distT="0" distB="0" distL="0" distR="0" wp14:anchorId="37DD9EEC" wp14:editId="74A8867A">
            <wp:extent cx="5400040" cy="229108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19"/>
                    <a:stretch>
                      <a:fillRect/>
                    </a:stretch>
                  </pic:blipFill>
                  <pic:spPr>
                    <a:xfrm>
                      <a:off x="0" y="0"/>
                      <a:ext cx="5400040" cy="2291080"/>
                    </a:xfrm>
                    <a:prstGeom prst="rect">
                      <a:avLst/>
                    </a:prstGeom>
                  </pic:spPr>
                </pic:pic>
              </a:graphicData>
            </a:graphic>
          </wp:inline>
        </w:drawing>
      </w:r>
    </w:p>
    <w:p w14:paraId="23525CA4" w14:textId="77F4C55D" w:rsidR="00F03E97" w:rsidRDefault="00C40F78" w:rsidP="00E55369">
      <w:pPr>
        <w:pStyle w:val="Figuurbijschrift"/>
      </w:pPr>
      <w:bookmarkStart w:id="94" w:name="_Ref52283032"/>
      <w:bookmarkStart w:id="95" w:name="_Ref53385337"/>
      <w:r>
        <w:t>G</w:t>
      </w:r>
      <w:r w:rsidR="00CF4B0E" w:rsidRPr="00CF4B0E">
        <w:t>econsolideerde regeling:</w:t>
      </w:r>
      <w:r>
        <w:t xml:space="preserve"> 1</w:t>
      </w:r>
      <w:r w:rsidR="00CF4B0E" w:rsidRPr="00CF4B0E">
        <w:t xml:space="preserve"> hoofdregeling en </w:t>
      </w:r>
      <w:r>
        <w:t xml:space="preserve">0 of meer </w:t>
      </w:r>
      <w:r w:rsidR="00CF4B0E" w:rsidRPr="00CF4B0E">
        <w:t>tijdelijk regelingde</w:t>
      </w:r>
      <w:bookmarkEnd w:id="94"/>
      <w:r>
        <w:t>len</w:t>
      </w:r>
      <w:bookmarkEnd w:id="95"/>
    </w:p>
    <w:p w14:paraId="1432E752" w14:textId="1E2040CB" w:rsidR="0080247B" w:rsidRDefault="00466C9F" w:rsidP="00F03E97">
      <w:r w:rsidRPr="00466C9F">
        <w:t>Het concept tijdelijk regelingdeel wordt toegepast bij alle verschijningsvormen van het voorbereidingsbesluit, dus niet alleen bij de voorbereidingsbesluiten met meervoudig bronhouderschap (o.g.v. artikel 4.16 Ow), maar ook bij voorbereidingsbesluiten zonder meervoudig bronhouderschap (o.g.v. de artikelen 4.14 en 4.15 Ow). Bij die laatste categorie voorbereidingsbesluiten voegt het bevoegd gezag met het voorbereidingsbesluit voorbeschermingsregels toe aan het ‘eigen’ omgevingsplan of de ‘eigen’ omgevingsverordening. Er is een aantal redenen voor de keuze om het tijdelijk regelingdeel ook toe te passen bij voorbereidingsbesluiten zonder meervoudig bronhouderschap. Het zorgt voor de raadpleger voor uniformiteit: alle voorbeschermingsregels zijn op dezelfde manier vormgegeven en te benaderen. Verder geldt dat voorbeschermingsregels altijd vervallen, hetzij door een besluit hetzij door tijdsverloop. Door ze onder te brengen in het tijdelijk regelingdeel is het technisch eenvoudig om ze niet meer te laten tonen nadat ze zijn vervallen. Automatisch of na slechts een beperkte handeling zijn de voorbeschermingsregels dan niet meer zichtbaar in DSO-LV. Wanneer de voorbeschermingsregels rechtstreeks zijn opgenomen in de geconsolideerde versie van het omgevingsplan of de omgevingsverordening vraagt dat veel meer van plansoftware en administratie. Dan moet immers de volledige verwerking van de voorbeschermingsregels in het omgevingsplan of de omgevingsverordening worden teruggedraaid, waarbij eventueel ook nog tussentijdse wijzigingsbesluiten een rol kunnen spelen. Daarom is, in ieder geval voor de eerste periode na het inwerkingtreden van de Omgevingswet, gekozen voor een oplossing die voor de bevoegde gezagen een zo beperkt mogelijk aantal complicaties met zich meebrengt.</w:t>
      </w:r>
    </w:p>
    <w:p w14:paraId="73214007" w14:textId="77777777" w:rsidR="0080247B" w:rsidRDefault="0080247B" w:rsidP="00F03E97"/>
    <w:p w14:paraId="07E69350" w14:textId="73B25CA8" w:rsidR="008272B9" w:rsidRDefault="00310147" w:rsidP="00F03E97">
      <w:r>
        <w:t xml:space="preserve">De </w:t>
      </w:r>
      <w:r w:rsidRPr="00310147">
        <w:t xml:space="preserve">regeling </w:t>
      </w:r>
      <w:r>
        <w:t xml:space="preserve">van het </w:t>
      </w:r>
      <w:r w:rsidRPr="00310147">
        <w:t xml:space="preserve">omgevingsplan bestaat op deze manier uit één hoofdregeling en nul of meer tijdelijke regelingdelen. Tijdelijke regelingdelen heten tijdelijk omdat ze tijdelijk bedoeld zijn: op een gegeven moment vervallen ze omdat ze niet meer geldig, niet meer van toepassing of niet meer nodig zijn. De hoofdregeling is het initiële besluit tot vaststelling van het omgevingsplan, geconsolideerd met alle wijzigingsbesluiten die de gemeente daarna heeft genomen. Het tijdelijk regelingdeel is een technisch afzonderlijk deel, dat niet wordt geconsolideerd in de hoofdregeling, maar wel samen met de hoofdregeling de </w:t>
      </w:r>
      <w:r w:rsidRPr="00310147">
        <w:lastRenderedPageBreak/>
        <w:t>geconsolideerde regeling vormt. Elk deel (</w:t>
      </w:r>
      <w:r w:rsidR="00913328">
        <w:t xml:space="preserve">zowel </w:t>
      </w:r>
      <w:r w:rsidRPr="00310147">
        <w:t xml:space="preserve">de hoofdregeling </w:t>
      </w:r>
      <w:r w:rsidR="00913328">
        <w:t xml:space="preserve">als </w:t>
      </w:r>
      <w:r w:rsidRPr="00310147">
        <w:t>ieder tijdelijk regelingdeel) is een apart 'work' (een eigenstandig deel) en kan worden beheerd door een ander bevoegd gezag. Ieder tijdelijk regelingdeel kan met wijzigingsbesluiten worden gewijzigd; dan ontstaat een consolidatie van dat tijdelijk regelingdeel; het tijdelijk regelingdeel heeft dus ook zijn eigen versies.</w:t>
      </w:r>
    </w:p>
    <w:p w14:paraId="14CBF651" w14:textId="77777777" w:rsidR="008452A6" w:rsidRDefault="008452A6" w:rsidP="00F03E97"/>
    <w:p w14:paraId="3369B53F" w14:textId="6FB53AD1" w:rsidR="00EC17DA" w:rsidRDefault="008452A6" w:rsidP="00F03E97">
      <w:r w:rsidRPr="008452A6">
        <w:t>In het omgevingsplan worden tijdelijk regelingdelen toegevoegd door het voorbereidingsbesluit en de reactieve interventie; vooralsnog niet door het projectbesluit. Bij het voorbereidingsbesluit wordt het gebruikt om voorbeschermingsregels vorm te geven als een technisch van het omgevingsplan afgescheiden blokje dat in juridische zin onderdeel is van de geconsolideerde regeling van het omgevingsplan. Bij de reactieve interventie wordt het gebruikt om aan een raadpleger van overheid.nl en DSO-LV duidelijk te maken hoe de regels van het omgevingsplan luiden door toedoen van de reactieve interventie. Onderdeel van de reactieve interventie is de opdracht van provincie aan de gemeente om te zorgen voor verwerking van de reactieve interventie in (de hoofdregeling van) het omgevingsplan. Het tijdelijk regelingdeel vanuit een reactieve interventie maakt dus maar heel kort deel uit van de regeling van het omgevingsplan, namelijk tot de gemeente de reactieve interventie in het omgevingsplan heeft verwerkt.</w:t>
      </w:r>
    </w:p>
    <w:p w14:paraId="169E6960" w14:textId="563D4EAE" w:rsidR="008452A6" w:rsidRDefault="008452A6" w:rsidP="00F03E97"/>
    <w:p w14:paraId="75C41145" w14:textId="77777777" w:rsidR="00343ACB" w:rsidRDefault="00343ACB" w:rsidP="00343ACB">
      <w:r>
        <w:t>Ieder voorbereidingsbesluit en iedere reactieve interventie leidt tot een afzonderlijk tijdelijk regelingdeel. Er kunnen dus tegelijkertijd voor het grondgebied van één gemeente of één provincie meerdere tijdelijk regelingdelen zijn, ieder ontstaan uit een afzonderlijk voorbereidingsbesluit of, in het geval van de gemeente, uit een afzonderlijke reactieve interventie. Het is dus niet zo dat er per gemeente respectievelijk provincie één tijdelijk regelingdeel is waarin alle reactieve interventies en de voorbeschermingsregels van alle genomen voorbereidingsbesluiten worden opgenomen.</w:t>
      </w:r>
    </w:p>
    <w:p w14:paraId="09005C01" w14:textId="0D843126" w:rsidR="008452A6" w:rsidRDefault="00343ACB" w:rsidP="00343ACB">
      <w:r>
        <w:t xml:space="preserve">Visueel gemaakt in een kaartbeeld zoals dat in bijvoorbeeld DSO-LV te zien kan zijn, ziet dat eruit als weergegeven in </w:t>
      </w:r>
      <w:r w:rsidR="006508AC" w:rsidRPr="002B3669">
        <w:rPr>
          <w:rStyle w:val="Verwijzing"/>
        </w:rPr>
        <w:fldChar w:fldCharType="begin"/>
      </w:r>
      <w:r w:rsidR="006508AC" w:rsidRPr="002B3669">
        <w:rPr>
          <w:rStyle w:val="Verwijzing"/>
        </w:rPr>
        <w:instrText xml:space="preserve"> REF _Ref52183284 </w:instrText>
      </w:r>
      <w:r w:rsidR="003B5FBC" w:rsidRPr="002B3669">
        <w:rPr>
          <w:rStyle w:val="Verwijzing"/>
        </w:rPr>
        <w:instrText>\n \h</w:instrText>
      </w:r>
      <w:r w:rsidR="006508AC" w:rsidRPr="002B3669">
        <w:rPr>
          <w:rStyle w:val="Verwijzing"/>
        </w:rPr>
        <w:instrText xml:space="preserve"> </w:instrText>
      </w:r>
      <w:r w:rsidR="006508AC" w:rsidRPr="002B3669">
        <w:rPr>
          <w:rStyle w:val="Verwijzing"/>
        </w:rPr>
      </w:r>
      <w:r w:rsidR="006508AC" w:rsidRPr="002B3669">
        <w:rPr>
          <w:rStyle w:val="Verwijzing"/>
        </w:rPr>
        <w:fldChar w:fldCharType="separate"/>
      </w:r>
      <w:r w:rsidR="00176B7A" w:rsidRPr="002B3669">
        <w:rPr>
          <w:rStyle w:val="Verwijzing"/>
        </w:rPr>
        <w:t>Figuur 2</w:t>
      </w:r>
      <w:r w:rsidR="006508AC" w:rsidRPr="002B3669">
        <w:rPr>
          <w:rStyle w:val="Verwijzing"/>
        </w:rPr>
        <w:fldChar w:fldCharType="end"/>
      </w:r>
      <w:r>
        <w:t>:</w:t>
      </w:r>
    </w:p>
    <w:p w14:paraId="69989B02" w14:textId="38932C31" w:rsidR="00343ACB" w:rsidRDefault="00090B75" w:rsidP="002F6855">
      <w:pPr>
        <w:pStyle w:val="Figuur"/>
      </w:pPr>
      <w:r>
        <w:rPr>
          <w:noProof/>
        </w:rPr>
        <w:drawing>
          <wp:inline distT="0" distB="0" distL="0" distR="0" wp14:anchorId="2FD4D7C1" wp14:editId="2541B293">
            <wp:extent cx="4684287" cy="2800350"/>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0648" cy="2810131"/>
                    </a:xfrm>
                    <a:prstGeom prst="rect">
                      <a:avLst/>
                    </a:prstGeom>
                    <a:noFill/>
                  </pic:spPr>
                </pic:pic>
              </a:graphicData>
            </a:graphic>
          </wp:inline>
        </w:drawing>
      </w:r>
    </w:p>
    <w:p w14:paraId="36919048" w14:textId="76C8C3EE" w:rsidR="00090B75" w:rsidRDefault="0020452A" w:rsidP="00E55369">
      <w:pPr>
        <w:pStyle w:val="Figuurbijschrift"/>
      </w:pPr>
      <w:bookmarkStart w:id="96" w:name="_Ref52183284"/>
      <w:r w:rsidRPr="0020452A">
        <w:t>Schematisch kaartbeeld van geconsolideerde regeling bestaande uit hoofdregeling en tijdelijk regelingdelen van één gemeente</w:t>
      </w:r>
      <w:bookmarkEnd w:id="96"/>
    </w:p>
    <w:p w14:paraId="4CECDB04" w14:textId="6E395496" w:rsidR="00E33EDD" w:rsidRPr="00F62F31" w:rsidRDefault="00376B31" w:rsidP="00E33EDD">
      <w:r w:rsidRPr="00376B31">
        <w:lastRenderedPageBreak/>
        <w:t>Opgemerkt wordt dat er toepasbare regels kunnen zijn bij regels uit de hoofdregeling die door het voorbereidingsbesluit zijn gewijzigd. Als die toepasbare regels in de Vergunningcheck- en Aanvraagmodules van DSO-LV aanwezig blijven, krijgt een raadpleger onjuiste informatie. Wanneer er zowel bij de hoofdregeling als bij het tijdelijk regelingdeel toepasbare regels zijn, krijgt een raadpleger dubbele informatie die deels juist en deels onjuist is. Er zullen bestuurlijke afspraken moeten worden gemaakt hoe hiermee omgegaan moet worden.</w:t>
      </w:r>
    </w:p>
    <w:p w14:paraId="5F787008" w14:textId="77777777" w:rsidR="00E33EDD" w:rsidRPr="00F62F31" w:rsidRDefault="00E33EDD" w:rsidP="00E33EDD">
      <w:pPr>
        <w:pStyle w:val="Kop4"/>
      </w:pPr>
      <w:bookmarkStart w:id="97" w:name="_Toc522087838"/>
      <w:bookmarkStart w:id="98" w:name="_Ref523479502"/>
      <w:bookmarkStart w:id="99" w:name="_Ref523479603"/>
      <w:bookmarkStart w:id="100" w:name="_Ref523479737"/>
      <w:bookmarkStart w:id="101" w:name="_Ref523479936"/>
      <w:bookmarkStart w:id="102" w:name="_Ref523480050"/>
      <w:bookmarkStart w:id="103" w:name="_Ref523480150"/>
      <w:bookmarkStart w:id="104" w:name="_Toc12431517"/>
      <w:bookmarkStart w:id="105" w:name="_Toc93475922"/>
      <w:r w:rsidRPr="00F62F31">
        <w:t>Omgevingsvergunning voor omgevingsplanactiviteit</w:t>
      </w:r>
      <w:bookmarkEnd w:id="97"/>
      <w:bookmarkEnd w:id="98"/>
      <w:bookmarkEnd w:id="99"/>
      <w:bookmarkEnd w:id="100"/>
      <w:bookmarkEnd w:id="101"/>
      <w:bookmarkEnd w:id="102"/>
      <w:bookmarkEnd w:id="103"/>
      <w:bookmarkEnd w:id="104"/>
      <w:bookmarkEnd w:id="105"/>
    </w:p>
    <w:p w14:paraId="2A6ED001" w14:textId="125DD7B9" w:rsidR="00E33EDD" w:rsidRPr="00F62F31" w:rsidRDefault="008D1316" w:rsidP="00E33EDD">
      <w:r>
        <w:t>Op grond van artikel 4.17 Ow moet i</w:t>
      </w:r>
      <w:r w:rsidR="00E33EDD" w:rsidRPr="00F62F31">
        <w:t>n ieder geval vijf jaar na het onherroepelijk worden van een omgevingsvergunning voor een voortdurende buitenplanse omgevingsplanactiviteit</w:t>
      </w:r>
      <w:r w:rsidR="003144B3">
        <w:t>, waar</w:t>
      </w:r>
      <w:r w:rsidR="00CC42DA">
        <w:t>i</w:t>
      </w:r>
      <w:r w:rsidR="00F1289E">
        <w:t xml:space="preserve">n </w:t>
      </w:r>
      <w:r w:rsidR="00FF3F04">
        <w:t xml:space="preserve">niet is bepaald dat die vergunning geldt voor </w:t>
      </w:r>
      <w:r w:rsidR="00F1289E">
        <w:t xml:space="preserve">een </w:t>
      </w:r>
      <w:r w:rsidR="00FF3F04">
        <w:t xml:space="preserve">daarbij gestelde </w:t>
      </w:r>
      <w:r w:rsidR="00F1289E">
        <w:t>termijn</w:t>
      </w:r>
      <w:r w:rsidR="00F82DA9">
        <w:t>,</w:t>
      </w:r>
      <w:r w:rsidR="00E33EDD" w:rsidRPr="00F62F31">
        <w:t xml:space="preserve"> het omgevingsplan in overeenstemming worden gebracht met die vergunning, als het gaat om:</w:t>
      </w:r>
    </w:p>
    <w:p w14:paraId="782E7BD2" w14:textId="657065E1" w:rsidR="00E33EDD" w:rsidRPr="00F62F31" w:rsidRDefault="00E33EDD" w:rsidP="00E33EDD">
      <w:pPr>
        <w:pStyle w:val="Opsommingtekens1"/>
      </w:pPr>
      <w:r w:rsidRPr="00F62F31">
        <w:t xml:space="preserve">een omgevingsplanactiviteit </w:t>
      </w:r>
      <w:r w:rsidR="009202EF">
        <w:t>bestaande uit</w:t>
      </w:r>
      <w:r w:rsidR="009202EF" w:rsidRPr="00F62F31">
        <w:t xml:space="preserve"> </w:t>
      </w:r>
      <w:r w:rsidRPr="00F62F31">
        <w:t>het in stand houden van een bouwwerk;</w:t>
      </w:r>
    </w:p>
    <w:p w14:paraId="215D71C9" w14:textId="77777777" w:rsidR="002F6855" w:rsidRDefault="00E33EDD" w:rsidP="002F6855">
      <w:pPr>
        <w:pStyle w:val="Opsommingtekens1"/>
      </w:pPr>
      <w:r w:rsidRPr="00F62F31">
        <w:t xml:space="preserve">een andere omgevingsplanactiviteit die niet in overeenstemming is met </w:t>
      </w:r>
      <w:r w:rsidR="00A90DCA">
        <w:t>een</w:t>
      </w:r>
      <w:r w:rsidRPr="00F62F31">
        <w:t xml:space="preserve"> </w:t>
      </w:r>
      <w:r w:rsidR="00A90DCA" w:rsidRPr="00A90DCA">
        <w:t xml:space="preserve">aan een locatie </w:t>
      </w:r>
      <w:r w:rsidRPr="00F62F31">
        <w:t>toegedeelde functie.</w:t>
      </w:r>
      <w:bookmarkStart w:id="106" w:name="_Ref531292820"/>
      <w:bookmarkStart w:id="107" w:name="_Toc12431518"/>
      <w:bookmarkStart w:id="108" w:name="_Ref17988635"/>
    </w:p>
    <w:p w14:paraId="02D5A798" w14:textId="015B29C1" w:rsidR="00E33EDD" w:rsidRPr="00F62F31" w:rsidRDefault="00B771CE" w:rsidP="00805135">
      <w:pPr>
        <w:pStyle w:val="Kop3"/>
      </w:pPr>
      <w:bookmarkStart w:id="109" w:name="_Ref53385336"/>
      <w:bookmarkStart w:id="110" w:name="_Toc93475923"/>
      <w:r>
        <w:t xml:space="preserve">Overgangsrecht en </w:t>
      </w:r>
      <w:r w:rsidR="008B1376">
        <w:t>o</w:t>
      </w:r>
      <w:r w:rsidR="00E33EDD" w:rsidRPr="00F62F31">
        <w:t>vergangsfase</w:t>
      </w:r>
      <w:bookmarkEnd w:id="106"/>
      <w:bookmarkEnd w:id="107"/>
      <w:bookmarkEnd w:id="108"/>
      <w:bookmarkEnd w:id="109"/>
      <w:bookmarkEnd w:id="110"/>
    </w:p>
    <w:p w14:paraId="598B3534" w14:textId="0ACBC469" w:rsidR="00E33EDD" w:rsidRPr="00F62F31" w:rsidRDefault="00E33EDD" w:rsidP="00E33EDD">
      <w:pPr>
        <w:rPr>
          <w:bCs/>
        </w:rPr>
      </w:pPr>
      <w:r w:rsidRPr="00F62F31">
        <w:rPr>
          <w:bCs/>
        </w:rPr>
        <w:t>Na inwerkingtreden van de Omgevingswet vormen Chw-bestemmings- en -inpassingsplannen, regels over archeologisch onderzoek uit de verordening voor archeologische monumentenzorg, de verordening met betrekking tot afvloeiend hemelwater of grondwater, bestemmingsplannen, wijzigingsplannen, uitwerkingsplannen, inpassingsplannen, beheersverordeningen, exploitatieplannen</w:t>
      </w:r>
      <w:r w:rsidR="00C24DDA">
        <w:rPr>
          <w:bCs/>
        </w:rPr>
        <w:t>,</w:t>
      </w:r>
      <w:r w:rsidRPr="00F62F31">
        <w:rPr>
          <w:bCs/>
        </w:rPr>
        <w:t xml:space="preserve"> bepaalde voorbereidingsbesluiten</w:t>
      </w:r>
      <w:r w:rsidR="007F0649" w:rsidRPr="007F0649">
        <w:rPr>
          <w:bCs/>
        </w:rPr>
        <w:t>, de kaarten met gegevens over de kwaliteit en functie van de bodem en de verleende ontheffingen om in afwijking van een bestemmingsplan voor een termijn van ten hoogste vijf jaar grond of een ander materiaal op te slaan indien dat met het oog op de voortgang van de bodemsanering noodzakelijk is</w:t>
      </w:r>
      <w:r w:rsidRPr="00F62F31">
        <w:rPr>
          <w:bCs/>
        </w:rPr>
        <w:t xml:space="preserve"> tezamen het van rechtswege voor het gehele grondgebied van een gemeente geldende omgevingsplan (artt. 22.1 Ow en 4.6 Invoeringswet Omgevingswet).</w:t>
      </w:r>
    </w:p>
    <w:p w14:paraId="1898526F" w14:textId="461B88CD" w:rsidR="0044672B" w:rsidRPr="00F62F31" w:rsidRDefault="00E33EDD" w:rsidP="00E33EDD">
      <w:pPr>
        <w:rPr>
          <w:bCs/>
        </w:rPr>
      </w:pPr>
      <w:r w:rsidRPr="00F62F31">
        <w:rPr>
          <w:bCs/>
        </w:rPr>
        <w:t xml:space="preserve">Daarnaast zullen ook de regels die het Rijk decentraliseert als onderdeel van de zogenoemde </w:t>
      </w:r>
      <w:r w:rsidR="00175570">
        <w:rPr>
          <w:bCs/>
        </w:rPr>
        <w:t>‘</w:t>
      </w:r>
      <w:r w:rsidRPr="00F62F31">
        <w:rPr>
          <w:bCs/>
        </w:rPr>
        <w:t>bruidsschat</w:t>
      </w:r>
      <w:r w:rsidR="00175570">
        <w:rPr>
          <w:bCs/>
        </w:rPr>
        <w:t>’</w:t>
      </w:r>
      <w:r w:rsidRPr="00F62F31">
        <w:rPr>
          <w:bCs/>
        </w:rPr>
        <w:t xml:space="preserve"> onderdeel gaan uitmaken van het omgevingsplan zoals dat geldt ten tijde van de inwerkingtreding van de Omgevingswet (art. 22.2 Ow). Het Rijk draagt er zorg voor </w:t>
      </w:r>
      <w:r w:rsidR="00C26167">
        <w:rPr>
          <w:bCs/>
        </w:rPr>
        <w:t xml:space="preserve">dat </w:t>
      </w:r>
      <w:r w:rsidRPr="00F62F31">
        <w:rPr>
          <w:bCs/>
        </w:rPr>
        <w:t>de regels uit de bruidsschat als onderdeel van het omgevingsplan elektronisch geraadpleegd kunnen worden.</w:t>
      </w:r>
      <w:r w:rsidR="00EE07F3">
        <w:rPr>
          <w:bCs/>
        </w:rPr>
        <w:t xml:space="preserve"> Het omgevingsplan van rechtswege en </w:t>
      </w:r>
      <w:r w:rsidR="00FB6932">
        <w:rPr>
          <w:bCs/>
        </w:rPr>
        <w:t xml:space="preserve">de bruidsschatregels samen </w:t>
      </w:r>
      <w:r w:rsidR="00C024BE">
        <w:rPr>
          <w:bCs/>
        </w:rPr>
        <w:t>v</w:t>
      </w:r>
      <w:r w:rsidR="00FB6932">
        <w:rPr>
          <w:bCs/>
        </w:rPr>
        <w:t>or</w:t>
      </w:r>
      <w:r w:rsidR="00C024BE">
        <w:rPr>
          <w:bCs/>
        </w:rPr>
        <w:t>m</w:t>
      </w:r>
      <w:r w:rsidR="00FB6932">
        <w:rPr>
          <w:bCs/>
        </w:rPr>
        <w:t xml:space="preserve">en </w:t>
      </w:r>
      <w:r w:rsidR="004E2E70">
        <w:rPr>
          <w:bCs/>
        </w:rPr>
        <w:t>het tijdelijke deel van het omgevingsplan</w:t>
      </w:r>
      <w:r w:rsidR="00C024BE">
        <w:rPr>
          <w:bCs/>
        </w:rPr>
        <w:t>.</w:t>
      </w:r>
    </w:p>
    <w:p w14:paraId="63355A58" w14:textId="269F3C80" w:rsidR="00E33EDD" w:rsidRPr="00F62F31" w:rsidRDefault="00E33EDD" w:rsidP="00E33EDD">
      <w:pPr>
        <w:rPr>
          <w:bCs/>
        </w:rPr>
      </w:pPr>
      <w:r w:rsidRPr="00F62F31">
        <w:rPr>
          <w:bCs/>
        </w:rPr>
        <w:t>De verplichting tot vaststelling van een omgevingsplan geldt pas vanaf een bij koninklijk besluit te bepalen tijdstip. Vanaf dat moment worden regels over de fysieke leefomgeving alleen nog in het omgevingsplan gesteld (art. 22.</w:t>
      </w:r>
      <w:r w:rsidR="00E3402C">
        <w:rPr>
          <w:bCs/>
        </w:rPr>
        <w:t>4</w:t>
      </w:r>
      <w:r w:rsidRPr="00F62F31">
        <w:rPr>
          <w:bCs/>
        </w:rPr>
        <w:t xml:space="preserve"> Ow).</w:t>
      </w:r>
    </w:p>
    <w:p w14:paraId="04B25883" w14:textId="4F4FFE2D" w:rsidR="00EB553D" w:rsidRDefault="00E33EDD" w:rsidP="00E33EDD">
      <w:pPr>
        <w:rPr>
          <w:bCs/>
        </w:rPr>
      </w:pPr>
      <w:r w:rsidRPr="00F62F31">
        <w:rPr>
          <w:bCs/>
        </w:rPr>
        <w:t>Voor een uitvoerige beschrijving van de overgangsfase van bestemmingsplan naar een omge</w:t>
      </w:r>
      <w:r w:rsidRPr="006357DE">
        <w:rPr>
          <w:bCs/>
        </w:rPr>
        <w:t>v</w:t>
      </w:r>
      <w:r w:rsidRPr="004F05DE">
        <w:rPr>
          <w:bCs/>
        </w:rPr>
        <w:t>ingsplan dat aan alle eisen van de Omgevingswet voldoet, wordt verwezen naar paragraaf</w:t>
      </w:r>
      <w:r w:rsidRPr="00F62F31">
        <w:rPr>
          <w:bCs/>
        </w:rPr>
        <w:t xml:space="preserve"> 5.2.3 van de Memorie van Toelichting van de Invoeringswet Omgevingswet (Kamerstukken II 2017/18, 34 986, nr. 3, blz. 97 e.v.).</w:t>
      </w:r>
    </w:p>
    <w:p w14:paraId="0767CB99" w14:textId="717951C8" w:rsidR="00BD5525" w:rsidRDefault="00EB553D" w:rsidP="00BD5525">
      <w:r w:rsidRPr="00EB553D">
        <w:t xml:space="preserve">De via ruimtelijkeplannen.nl elektronisch beschikbaar gestelde ruimtelijke plannen blijven via een overbruggingsfunctie </w:t>
      </w:r>
      <w:r w:rsidR="00F624CF">
        <w:t xml:space="preserve">in DSO-LV </w:t>
      </w:r>
      <w:r w:rsidRPr="00EB553D">
        <w:t>raadpleegbaar als onderdeel van het omgevingsplan</w:t>
      </w:r>
      <w:r w:rsidR="00255FF3">
        <w:t xml:space="preserve"> van rechtswege</w:t>
      </w:r>
      <w:r w:rsidRPr="00EB553D">
        <w:t xml:space="preserve">. Het bevoegd gezag kan bij het aanleveren voor de bekendmaking van een besluit tot vaststelling of wijziging van het omgevingsplan </w:t>
      </w:r>
      <w:r w:rsidR="00657ED4">
        <w:t xml:space="preserve">aangeven </w:t>
      </w:r>
      <w:r w:rsidRPr="00EB553D">
        <w:t xml:space="preserve">of dat besluit een deel van het omgevingsplan van rechtswege vervangt. </w:t>
      </w:r>
      <w:r w:rsidR="006A14BC">
        <w:t>Het</w:t>
      </w:r>
      <w:r w:rsidR="00842AE8">
        <w:t xml:space="preserve"> vervallen deel </w:t>
      </w:r>
      <w:r w:rsidR="00DC3E34">
        <w:t>wordt dan in DSO-LV niet meer getoond.</w:t>
      </w:r>
      <w:r w:rsidR="00DA3E22">
        <w:t xml:space="preserve"> </w:t>
      </w:r>
      <w:r w:rsidR="00D662E9">
        <w:t xml:space="preserve">De extra informatie die daarvoor moet worden aangeleverd wordt de </w:t>
      </w:r>
      <w:r w:rsidR="00D662E9">
        <w:lastRenderedPageBreak/>
        <w:t xml:space="preserve">Pons genoemd. </w:t>
      </w:r>
      <w:r w:rsidRPr="00EB553D">
        <w:t xml:space="preserve">De </w:t>
      </w:r>
      <w:r w:rsidR="009672D5">
        <w:t xml:space="preserve">werking en de </w:t>
      </w:r>
      <w:r w:rsidRPr="00EB553D">
        <w:t xml:space="preserve">technische specificaties </w:t>
      </w:r>
      <w:r w:rsidR="0000284A">
        <w:t xml:space="preserve">zijn </w:t>
      </w:r>
      <w:r w:rsidRPr="00EB553D">
        <w:t>beschreven in paragraaf</w:t>
      </w:r>
      <w:r w:rsidR="00476508">
        <w:t xml:space="preserve"> </w:t>
      </w:r>
      <w:r w:rsidR="00476508" w:rsidRPr="002B3669">
        <w:rPr>
          <w:rStyle w:val="Verwijzing"/>
        </w:rPr>
        <w:fldChar w:fldCharType="begin"/>
      </w:r>
      <w:r w:rsidR="00476508" w:rsidRPr="002B3669">
        <w:rPr>
          <w:rStyle w:val="Verwijzing"/>
        </w:rPr>
        <w:instrText xml:space="preserve"> REF _Ref26775674 \n \h </w:instrText>
      </w:r>
      <w:r w:rsidR="00476508" w:rsidRPr="002B3669">
        <w:rPr>
          <w:rStyle w:val="Verwijzing"/>
        </w:rPr>
      </w:r>
      <w:r w:rsidR="00476508" w:rsidRPr="002B3669">
        <w:rPr>
          <w:rStyle w:val="Verwijzing"/>
        </w:rPr>
        <w:fldChar w:fldCharType="separate"/>
      </w:r>
      <w:r w:rsidR="00176B7A" w:rsidRPr="002B3669">
        <w:rPr>
          <w:rStyle w:val="Verwijzing"/>
        </w:rPr>
        <w:t>6.4.28</w:t>
      </w:r>
      <w:r w:rsidR="00476508" w:rsidRPr="002B3669">
        <w:rPr>
          <w:rStyle w:val="Verwijzing"/>
        </w:rPr>
        <w:fldChar w:fldCharType="end"/>
      </w:r>
      <w:r w:rsidRPr="00EB553D">
        <w:t>.</w:t>
      </w:r>
      <w:bookmarkStart w:id="111" w:name="_Toc12431519"/>
      <w:bookmarkStart w:id="112" w:name="_Ref13639017"/>
    </w:p>
    <w:p w14:paraId="6A4D16A8" w14:textId="77777777" w:rsidR="00087D4A" w:rsidRDefault="00087D4A" w:rsidP="00BD5525"/>
    <w:p w14:paraId="7042D23E" w14:textId="77777777" w:rsidR="002F6855" w:rsidRDefault="003607B5" w:rsidP="002F6855">
      <w:r>
        <w:t xml:space="preserve">Ook </w:t>
      </w:r>
      <w:r w:rsidRPr="003607B5">
        <w:t>de verplichting op grond van artikel 4.17 over het in overeenstemming brengen van het omgevingsplan met omgevingsvergunningen voor een buitenplanse omgevingsplanactiviteit</w:t>
      </w:r>
      <w:r w:rsidR="000246CD">
        <w:t xml:space="preserve"> </w:t>
      </w:r>
      <w:r w:rsidR="000246CD" w:rsidRPr="000246CD">
        <w:t>geldt pas vanaf een bij koninklijk besluit te bepalen tijdstip.</w:t>
      </w:r>
      <w:bookmarkStart w:id="113" w:name="_Ref26775389"/>
    </w:p>
    <w:p w14:paraId="5F2DFCE2" w14:textId="345B859B" w:rsidR="00E33EDD" w:rsidRPr="00F62F31" w:rsidRDefault="00E33EDD" w:rsidP="00E33EDD">
      <w:pPr>
        <w:pStyle w:val="Kop2"/>
      </w:pPr>
      <w:bookmarkStart w:id="114" w:name="_Ref53386096"/>
      <w:bookmarkStart w:id="115" w:name="_Toc93475924"/>
      <w:r w:rsidRPr="00F62F31">
        <w:lastRenderedPageBreak/>
        <w:t>Uitgangspunten voor de toepassingsprofielen voor</w:t>
      </w:r>
      <w:bookmarkEnd w:id="53"/>
      <w:bookmarkEnd w:id="54"/>
      <w:bookmarkEnd w:id="55"/>
      <w:bookmarkEnd w:id="56"/>
      <w:bookmarkEnd w:id="57"/>
      <w:bookmarkEnd w:id="58"/>
      <w:bookmarkEnd w:id="59"/>
      <w:bookmarkEnd w:id="111"/>
      <w:bookmarkEnd w:id="112"/>
      <w:r w:rsidR="00F452CD">
        <w:t xml:space="preserve"> omgevingsdocumenten</w:t>
      </w:r>
      <w:bookmarkEnd w:id="113"/>
      <w:bookmarkEnd w:id="114"/>
      <w:bookmarkEnd w:id="115"/>
    </w:p>
    <w:p w14:paraId="024B425F" w14:textId="4D390C2D" w:rsidR="00E33EDD" w:rsidRPr="00F62F31" w:rsidRDefault="00E33EDD" w:rsidP="00E33EDD">
      <w:pPr>
        <w:rPr>
          <w:rFonts w:eastAsia="Verdana" w:cs="Verdana"/>
        </w:rPr>
      </w:pPr>
      <w:bookmarkStart w:id="116" w:name="_Hlk878074"/>
      <w:r w:rsidRPr="00F62F31">
        <w:rPr>
          <w:rFonts w:eastAsia="Verdana" w:cs="Verdana"/>
        </w:rPr>
        <w:t>In dit hoofdstuk worden de uitgangspunten voor de toepassingsprofielen voor</w:t>
      </w:r>
      <w:r w:rsidR="00F452CD">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175570">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B05BFB">
        <w:rPr>
          <w:rFonts w:eastAsia="Verdana" w:cs="Verdana"/>
        </w:rPr>
        <w:t xml:space="preserve"> </w:t>
      </w:r>
      <w:r w:rsidR="00B05BFB" w:rsidRPr="002B3669">
        <w:rPr>
          <w:rStyle w:val="Verwijzing"/>
          <w:rFonts w:eastAsia="Verdana"/>
        </w:rPr>
        <w:fldChar w:fldCharType="begin"/>
      </w:r>
      <w:r w:rsidR="00B05BFB" w:rsidRPr="002B3669">
        <w:rPr>
          <w:rStyle w:val="Verwijzing"/>
          <w:rFonts w:eastAsia="Verdana"/>
        </w:rPr>
        <w:instrText xml:space="preserve"> REF _Ref26775707 \n \h </w:instrText>
      </w:r>
      <w:r w:rsidR="00B05BFB" w:rsidRPr="002B3669">
        <w:rPr>
          <w:rStyle w:val="Verwijzing"/>
          <w:rFonts w:eastAsia="Verdana"/>
        </w:rPr>
      </w:r>
      <w:r w:rsidR="00B05BFB" w:rsidRPr="002B3669">
        <w:rPr>
          <w:rStyle w:val="Verwijzing"/>
          <w:rFonts w:eastAsia="Verdana"/>
        </w:rPr>
        <w:fldChar w:fldCharType="separate"/>
      </w:r>
      <w:r w:rsidR="00176B7A" w:rsidRPr="002B3669">
        <w:rPr>
          <w:rStyle w:val="Verwijzing"/>
          <w:rFonts w:eastAsia="Verdana"/>
        </w:rPr>
        <w:t>B</w:t>
      </w:r>
      <w:r w:rsidR="00B05BFB" w:rsidRPr="002B3669">
        <w:rPr>
          <w:rStyle w:val="Verwijzing"/>
          <w:rFonts w:eastAsia="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176B7A">
        <w:rPr>
          <w:rFonts w:eastAsia="Verdana" w:cs="Verdana"/>
        </w:rPr>
        <w:t>het omgevingsplan</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bookmarkEnd w:id="116"/>
      <w:r w:rsidR="00F3193B">
        <w:rPr>
          <w:rFonts w:eastAsia="Verdana"/>
        </w:rPr>
        <w:t xml:space="preserve"> </w:t>
      </w:r>
      <w:r w:rsidR="00714414">
        <w:rPr>
          <w:rFonts w:eastAsia="Verdana"/>
        </w:rPr>
        <w:t>Dit hoofdstuk</w:t>
      </w:r>
      <w:r w:rsidR="00F3193B" w:rsidRPr="00F3193B">
        <w:rPr>
          <w:rFonts w:eastAsia="Verdana"/>
        </w:rPr>
        <w:t xml:space="preserve"> </w:t>
      </w:r>
      <w:r w:rsidR="00935D4B">
        <w:rPr>
          <w:rFonts w:eastAsia="Verdana"/>
        </w:rPr>
        <w:t xml:space="preserve">beschrijft </w:t>
      </w:r>
      <w:r w:rsidR="00F3193B" w:rsidRPr="00F3193B">
        <w:rPr>
          <w:rFonts w:eastAsia="Verdana"/>
        </w:rPr>
        <w:t xml:space="preserve">generiek de toegepaste principes in algemene bewoording. Het is mogelijk dat onderdelen van die teksten voor </w:t>
      </w:r>
      <w:r w:rsidR="00303821">
        <w:rPr>
          <w:rFonts w:eastAsia="Verdana"/>
        </w:rPr>
        <w:fldChar w:fldCharType="begin"/>
      </w:r>
      <w:r w:rsidR="00303821">
        <w:rPr>
          <w:rFonts w:eastAsia="Verdana"/>
        </w:rPr>
        <w:instrText xml:space="preserve"> DOCVARIABLE ID01+ </w:instrText>
      </w:r>
      <w:r w:rsidR="00303821">
        <w:rPr>
          <w:rFonts w:eastAsia="Verdana"/>
        </w:rPr>
        <w:fldChar w:fldCharType="separate"/>
      </w:r>
      <w:r w:rsidR="00176B7A">
        <w:rPr>
          <w:rFonts w:eastAsia="Verdana"/>
        </w:rPr>
        <w:t>het omgevingsplan</w:t>
      </w:r>
      <w:r w:rsidR="00303821">
        <w:rPr>
          <w:rFonts w:eastAsia="Verdana"/>
        </w:rPr>
        <w:fldChar w:fldCharType="end"/>
      </w:r>
      <w:r w:rsidR="00F3193B" w:rsidRPr="00F3193B">
        <w:rPr>
          <w:rFonts w:eastAsia="Verdana"/>
        </w:rPr>
        <w:t xml:space="preserve"> niet van toepassing zijn.</w:t>
      </w:r>
    </w:p>
    <w:p w14:paraId="1C3DE8F1" w14:textId="60B4844E" w:rsidR="00E33EDD" w:rsidRPr="00F62F31" w:rsidRDefault="00E33EDD" w:rsidP="00E33EDD">
      <w:pPr>
        <w:pStyle w:val="Kop3"/>
        <w:rPr>
          <w:noProof/>
        </w:rPr>
      </w:pPr>
      <w:bookmarkStart w:id="117" w:name="_Toc503539119"/>
      <w:bookmarkStart w:id="118" w:name="_Toc521341899"/>
      <w:bookmarkStart w:id="119" w:name="_Toc522087821"/>
      <w:bookmarkStart w:id="120" w:name="_Toc12431520"/>
      <w:bookmarkStart w:id="121" w:name="_Toc93475925"/>
      <w:r w:rsidRPr="00F62F31">
        <w:t xml:space="preserve">Proces van totstandkoming en bekendmaking c.q. publicatie </w:t>
      </w:r>
      <w:bookmarkEnd w:id="117"/>
      <w:bookmarkEnd w:id="118"/>
      <w:bookmarkEnd w:id="119"/>
      <w:r w:rsidRPr="00F62F31">
        <w:t>van</w:t>
      </w:r>
      <w:bookmarkEnd w:id="120"/>
      <w:r w:rsidR="00F452CD">
        <w:t xml:space="preserve"> omgevingsdocumenten</w:t>
      </w:r>
      <w:bookmarkEnd w:id="121"/>
    </w:p>
    <w:p w14:paraId="0ACD6BD6" w14:textId="502C3F7D" w:rsidR="006A159E" w:rsidRPr="006A159E" w:rsidRDefault="00E33EDD" w:rsidP="006A159E">
      <w:pPr>
        <w:rPr>
          <w:rFonts w:eastAsia="Verdana" w:cs="Verdana"/>
        </w:rPr>
      </w:pPr>
      <w:bookmarkStart w:id="122" w:name="_Hlk879627"/>
      <w:r w:rsidRPr="00F62F31">
        <w:rPr>
          <w:rFonts w:eastAsia="Verdana" w:cs="Verdana"/>
        </w:rPr>
        <w:t xml:space="preserve">Het proces </w:t>
      </w:r>
      <w:r w:rsidR="0084669E"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intern bij het bevoegd geza</w:t>
      </w:r>
      <w:r w:rsidR="11A64E08">
        <w:rPr>
          <w:rFonts w:eastAsia="Verdana" w:cs="Verdana"/>
        </w:rPr>
        <w:t>g</w:t>
      </w:r>
      <w:r>
        <w:rPr>
          <w:rFonts w:eastAsia="Verdana" w:cs="Verdana"/>
        </w:rPr>
        <w:t xml:space="preserve">. </w:t>
      </w:r>
      <w:r w:rsidR="00D006F3" w:rsidRPr="00D006F3">
        <w:rPr>
          <w:rFonts w:eastAsia="Verdana" w:cs="Verdana"/>
        </w:rPr>
        <w:t>Waar</w:t>
      </w:r>
      <w:r w:rsidR="001C5939">
        <w:rPr>
          <w:rFonts w:eastAsia="Verdana" w:cs="Verdana"/>
        </w:rPr>
        <w:t xml:space="preserve"> dat </w:t>
      </w:r>
      <w:r w:rsidR="00D006F3" w:rsidRPr="00D006F3">
        <w:rPr>
          <w:rFonts w:eastAsia="Verdana" w:cs="Verdana"/>
        </w:rPr>
        <w:t xml:space="preserve">relevant is </w:t>
      </w:r>
      <w:r w:rsidR="001C5939">
        <w:rPr>
          <w:rFonts w:eastAsia="Verdana" w:cs="Verdana"/>
        </w:rPr>
        <w:t>voor</w:t>
      </w:r>
      <w:r w:rsidR="009B1705">
        <w:rPr>
          <w:rFonts w:eastAsia="Verdana" w:cs="Verdana"/>
        </w:rPr>
        <w:t xml:space="preserve"> </w:t>
      </w:r>
      <w:r w:rsidR="001C5939">
        <w:rPr>
          <w:rFonts w:eastAsia="Verdana" w:cs="Verdana"/>
        </w:rPr>
        <w:t>het</w:t>
      </w:r>
      <w:r w:rsidR="009B1705">
        <w:rPr>
          <w:rFonts w:eastAsia="Verdana" w:cs="Verdana"/>
        </w:rPr>
        <w:t xml:space="preserve"> </w:t>
      </w:r>
      <w:r w:rsidR="00D006F3" w:rsidRPr="00D006F3">
        <w:rPr>
          <w:rFonts w:eastAsia="Verdana" w:cs="Verdana"/>
        </w:rPr>
        <w:t xml:space="preserve">instrument kan </w:t>
      </w:r>
      <w:r w:rsidRPr="00F62F31">
        <w:rPr>
          <w:rFonts w:eastAsia="Verdana" w:cs="Verdana"/>
        </w:rPr>
        <w:t xml:space="preserve">een informeel deel </w:t>
      </w:r>
      <w:r w:rsidR="00181CD5">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sidR="0044321E">
        <w:rPr>
          <w:rFonts w:eastAsia="Verdana" w:cs="Verdana"/>
        </w:rPr>
        <w:t>o</w:t>
      </w:r>
      <w:r w:rsidR="00F452CD">
        <w:rPr>
          <w:rFonts w:eastAsia="Verdana" w:cs="Verdana"/>
        </w:rPr>
        <w:t>mgevingsdocument</w:t>
      </w:r>
      <w:r w:rsidR="007D692E">
        <w:rPr>
          <w:rFonts w:eastAsia="Verdana" w:cs="Verdana"/>
        </w:rPr>
        <w:t xml:space="preserve"> </w:t>
      </w:r>
      <w:r w:rsidRPr="00F62F31">
        <w:rPr>
          <w:rFonts w:eastAsia="Verdana" w:cs="Verdana"/>
        </w:rPr>
        <w:t>gebruikt worden</w:t>
      </w:r>
      <w:r>
        <w:rPr>
          <w:rFonts w:eastAsia="Verdana" w:cs="Verdana"/>
        </w:rPr>
        <w:t xml:space="preserve"> die aan</w:t>
      </w:r>
      <w:r w:rsidR="0004208F">
        <w:rPr>
          <w:rFonts w:eastAsia="Verdana" w:cs="Verdana"/>
        </w:rPr>
        <w:t xml:space="preserve"> </w:t>
      </w:r>
      <w:r>
        <w:rPr>
          <w:rFonts w:eastAsia="Verdana" w:cs="Verdana"/>
        </w:rPr>
        <w:t xml:space="preserve">de </w:t>
      </w:r>
      <w:r w:rsidRPr="00F62F31">
        <w:rPr>
          <w:rFonts w:eastAsia="Verdana" w:cs="Verdana"/>
        </w:rPr>
        <w:t>STOP</w:t>
      </w:r>
      <w:r w:rsidR="00042BA4">
        <w:rPr>
          <w:rFonts w:eastAsia="Verdana" w:cs="Verdana"/>
        </w:rPr>
        <w:t>/</w:t>
      </w:r>
      <w:r w:rsidRPr="00F62F31">
        <w:rPr>
          <w:rFonts w:eastAsia="Verdana" w:cs="Verdana"/>
        </w:rPr>
        <w:t>TPOD-</w:t>
      </w:r>
      <w:r w:rsidR="00042BA4">
        <w:rPr>
          <w:rFonts w:eastAsia="Verdana" w:cs="Verdana"/>
        </w:rPr>
        <w:t>S</w:t>
      </w:r>
      <w:r w:rsidRPr="00F62F31">
        <w:rPr>
          <w:rFonts w:eastAsia="Verdana" w:cs="Verdana"/>
        </w:rPr>
        <w:t xml:space="preserve">tandaarden </w:t>
      </w:r>
      <w:r>
        <w:rPr>
          <w:rFonts w:eastAsia="Verdana" w:cs="Verdana"/>
        </w:rPr>
        <w:t>voldoet</w:t>
      </w:r>
      <w:r w:rsidR="00B009A0">
        <w:rPr>
          <w:rFonts w:eastAsia="Verdana" w:cs="Verdana"/>
        </w:rPr>
        <w:t>, maar dat is niet verplicht</w:t>
      </w:r>
      <w:r>
        <w:rPr>
          <w:rFonts w:eastAsia="Verdana" w:cs="Verdana"/>
        </w:rPr>
        <w:t xml:space="preserve">. </w:t>
      </w:r>
      <w:r w:rsidR="005F4E73">
        <w:rPr>
          <w:rFonts w:eastAsia="Verdana" w:cs="Verdana"/>
        </w:rPr>
        <w:t>Met d</w:t>
      </w:r>
      <w:r>
        <w:rPr>
          <w:rFonts w:eastAsia="Verdana" w:cs="Verdana"/>
        </w:rPr>
        <w:t xml:space="preserve">e standaarden </w:t>
      </w:r>
      <w:r w:rsidR="005F4E73">
        <w:rPr>
          <w:rFonts w:eastAsia="Verdana" w:cs="Verdana"/>
        </w:rPr>
        <w:t xml:space="preserve">kan </w:t>
      </w:r>
      <w:r w:rsidRPr="00F62F31">
        <w:rPr>
          <w:rFonts w:eastAsia="Verdana" w:cs="Verdana"/>
        </w:rPr>
        <w:t>een conceptversie van</w:t>
      </w:r>
      <w:r w:rsidR="00F452CD">
        <w:rPr>
          <w:rFonts w:eastAsia="Verdana" w:cs="Verdana"/>
        </w:rPr>
        <w:t xml:space="preserve"> omgevingsdocumenten</w:t>
      </w:r>
      <w:r w:rsidRPr="00F62F31">
        <w:rPr>
          <w:rFonts w:eastAsia="Verdana" w:cs="Verdana"/>
        </w:rPr>
        <w:t xml:space="preserve"> </w:t>
      </w:r>
      <w:r w:rsidR="00785B8B">
        <w:rPr>
          <w:rFonts w:eastAsia="Verdana" w:cs="Verdana"/>
        </w:rPr>
        <w:t>gemaakt worden</w:t>
      </w:r>
      <w:r w:rsidRPr="00F62F31">
        <w:rPr>
          <w:rFonts w:eastAsia="Verdana" w:cs="Verdana"/>
        </w:rPr>
        <w:t>.</w:t>
      </w:r>
    </w:p>
    <w:p w14:paraId="3B439E18" w14:textId="5BD8FA93" w:rsidR="0082593C" w:rsidRPr="00F62F31" w:rsidRDefault="00E33EDD" w:rsidP="00E33EDD">
      <w:pPr>
        <w:rPr>
          <w:rFonts w:eastAsia="Verdana" w:cs="Verdana"/>
        </w:rPr>
      </w:pPr>
      <w:r w:rsidRPr="00F62F31">
        <w:rPr>
          <w:rFonts w:eastAsia="Verdana" w:cs="Verdana"/>
        </w:rPr>
        <w:t xml:space="preserve">Bij het opstellen van het </w:t>
      </w:r>
      <w:r w:rsidR="0044321E">
        <w:rPr>
          <w:rFonts w:eastAsia="Verdana" w:cs="Verdana"/>
        </w:rPr>
        <w:t>o</w:t>
      </w:r>
      <w:r w:rsidR="00F452CD">
        <w:rPr>
          <w:rFonts w:eastAsia="Verdana" w:cs="Verdana"/>
        </w:rPr>
        <w:t>mgevingsdocument</w:t>
      </w:r>
      <w:r w:rsidR="007D692E">
        <w:rPr>
          <w:rFonts w:eastAsia="Verdana" w:cs="Verdana"/>
        </w:rPr>
        <w:t xml:space="preserve">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sidR="0044321E">
        <w:rPr>
          <w:rFonts w:eastAsia="Verdana" w:cs="Verdana"/>
        </w:rPr>
        <w:t>omgevingsdocument</w:t>
      </w:r>
      <w:r w:rsidR="007D692E">
        <w:rPr>
          <w:rFonts w:eastAsia="Verdana" w:cs="Verdana"/>
        </w:rPr>
        <w:t xml:space="preserve"> </w:t>
      </w:r>
      <w:r w:rsidRPr="00F62F31">
        <w:rPr>
          <w:rFonts w:eastAsia="Verdana" w:cs="Verdana"/>
        </w:rPr>
        <w:t xml:space="preserve">volgen </w:t>
      </w:r>
      <w:r w:rsidR="00F9217C">
        <w:rPr>
          <w:rFonts w:eastAsia="Verdana" w:cs="Verdana"/>
        </w:rPr>
        <w:t xml:space="preserve">voor </w:t>
      </w:r>
      <w:r w:rsidR="00380ED7">
        <w:rPr>
          <w:rFonts w:eastAsia="Verdana" w:cs="Verdana"/>
        </w:rPr>
        <w:t xml:space="preserve">die instrumenten waarvoor </w:t>
      </w:r>
      <w:r w:rsidR="007A64BF">
        <w:rPr>
          <w:rFonts w:eastAsia="Verdana" w:cs="Verdana"/>
        </w:rPr>
        <w:t>d</w:t>
      </w:r>
      <w:r w:rsidR="00380ED7">
        <w:rPr>
          <w:rFonts w:eastAsia="Verdana" w:cs="Verdana"/>
        </w:rPr>
        <w:t xml:space="preserve">at </w:t>
      </w:r>
      <w:r w:rsidR="00F9217C">
        <w:rPr>
          <w:rFonts w:eastAsia="Verdana" w:cs="Verdana"/>
        </w:rPr>
        <w:t>van toepassing</w:t>
      </w:r>
      <w:r w:rsidR="00380ED7">
        <w:rPr>
          <w:rFonts w:eastAsia="Verdana" w:cs="Verdana"/>
        </w:rPr>
        <w:t xml:space="preserve"> is</w:t>
      </w:r>
      <w:r w:rsidR="00F9217C">
        <w:rPr>
          <w:rFonts w:eastAsia="Verdana" w:cs="Verdana"/>
        </w:rPr>
        <w:t xml:space="preserve"> </w:t>
      </w:r>
      <w:r w:rsidRPr="00F62F31">
        <w:rPr>
          <w:rFonts w:eastAsia="Verdana" w:cs="Verdana"/>
        </w:rPr>
        <w:t xml:space="preserve">publicatie en kennisgeving van het ontwerp van het </w:t>
      </w:r>
      <w:r w:rsidR="0044321E">
        <w:rPr>
          <w:rFonts w:eastAsia="Verdana" w:cs="Verdana"/>
        </w:rPr>
        <w:t>omgevingsdocument</w:t>
      </w:r>
      <w:r w:rsidR="007D692E">
        <w:rPr>
          <w:rFonts w:eastAsia="Verdana" w:cs="Verdana"/>
        </w:rPr>
        <w:t xml:space="preserve"> </w:t>
      </w:r>
      <w:r w:rsidRPr="00F62F31">
        <w:rPr>
          <w:rFonts w:eastAsia="Verdana" w:cs="Verdana"/>
        </w:rPr>
        <w:t xml:space="preserve">en later publicatie of bekendmaking van het besluit </w:t>
      </w:r>
      <w:r w:rsidR="001C4A5A">
        <w:rPr>
          <w:rFonts w:eastAsia="Verdana" w:cs="Verdana"/>
        </w:rPr>
        <w:t>op overheid.nl</w:t>
      </w:r>
      <w:r w:rsidRPr="00F62F31">
        <w:rPr>
          <w:rFonts w:eastAsia="Verdana" w:cs="Verdana"/>
        </w:rPr>
        <w:t>.</w:t>
      </w:r>
    </w:p>
    <w:p w14:paraId="4EFD8B00" w14:textId="26A1B04B" w:rsidR="00E33EDD" w:rsidRPr="00F62F31" w:rsidRDefault="001C4A5A" w:rsidP="00E33EDD">
      <w:pPr>
        <w:rPr>
          <w:rFonts w:eastAsia="Verdana" w:cs="Verdana"/>
        </w:rPr>
      </w:pPr>
      <w:r>
        <w:rPr>
          <w:rFonts w:eastAsia="Verdana" w:cs="Verdana"/>
        </w:rPr>
        <w:t>Op overheid.nl</w:t>
      </w:r>
      <w:r w:rsidR="00E33EDD" w:rsidRPr="00F62F31">
        <w:rPr>
          <w:rFonts w:eastAsia="Verdana" w:cs="Verdana"/>
        </w:rPr>
        <w:t xml:space="preserve"> worden alleen ontwerp- en vastgestelde besluiten gepubliceerd respectievelijk bekendgemaakt. Op dit moment is nog </w:t>
      </w:r>
      <w:r w:rsidR="00E33EDD">
        <w:rPr>
          <w:rFonts w:eastAsia="Verdana" w:cs="Verdana"/>
        </w:rPr>
        <w:t xml:space="preserve">niet bekend </w:t>
      </w:r>
      <w:r w:rsidR="00E33EDD" w:rsidRPr="00F62F31">
        <w:rPr>
          <w:rFonts w:eastAsia="Verdana" w:cs="Verdana"/>
        </w:rPr>
        <w:t xml:space="preserve">of, en zo ja waar, zal worden voorzien in een </w:t>
      </w:r>
      <w:r w:rsidR="006E4952">
        <w:rPr>
          <w:rFonts w:eastAsia="Verdana" w:cs="Verdana"/>
        </w:rPr>
        <w:t xml:space="preserve">landelijk beschikbare </w:t>
      </w:r>
      <w:r w:rsidR="00E33EDD" w:rsidRPr="00F62F31">
        <w:rPr>
          <w:rFonts w:eastAsia="Verdana" w:cs="Verdana"/>
        </w:rPr>
        <w:t xml:space="preserve">omgeving waarin ook </w:t>
      </w:r>
      <w:r w:rsidR="00BB6336">
        <w:rPr>
          <w:rFonts w:eastAsia="Verdana" w:cs="Verdana"/>
        </w:rPr>
        <w:t xml:space="preserve">informele versies van </w:t>
      </w:r>
      <w:r w:rsidR="00E33EDD" w:rsidRPr="00F62F31">
        <w:rPr>
          <w:rFonts w:eastAsia="Verdana" w:cs="Verdana"/>
        </w:rPr>
        <w:t>de</w:t>
      </w:r>
      <w:r w:rsidR="00F452CD">
        <w:rPr>
          <w:rFonts w:eastAsia="Verdana" w:cs="Verdana"/>
        </w:rPr>
        <w:t xml:space="preserve"> omgevingsdocumenten</w:t>
      </w:r>
      <w:r w:rsidR="00E33EDD" w:rsidRPr="00F62F31">
        <w:rPr>
          <w:rFonts w:eastAsia="Verdana" w:cs="Verdana"/>
        </w:rPr>
        <w:t xml:space="preserve"> beschikbaar gesteld en geraadpleegd kunnen worden</w:t>
      </w:r>
      <w:r w:rsidR="00E33EDD">
        <w:rPr>
          <w:rFonts w:eastAsia="Verdana" w:cs="Verdana"/>
        </w:rPr>
        <w:t>.</w:t>
      </w:r>
      <w:bookmarkEnd w:id="122"/>
    </w:p>
    <w:p w14:paraId="4065E5C9" w14:textId="5C9B7494" w:rsidR="00E33EDD" w:rsidRPr="00F62F31" w:rsidRDefault="00F452CD" w:rsidP="00E33EDD">
      <w:pPr>
        <w:pStyle w:val="Kop3"/>
      </w:pPr>
      <w:bookmarkStart w:id="123" w:name="_Toc12431521"/>
      <w:bookmarkStart w:id="124" w:name="_Ref32414095"/>
      <w:bookmarkStart w:id="125" w:name="_Toc93475926"/>
      <w:bookmarkStart w:id="126" w:name="_Toc503539121"/>
      <w:r>
        <w:t>Omgevingsdocumenten</w:t>
      </w:r>
      <w:r w:rsidR="00E33EDD" w:rsidRPr="00F62F31">
        <w:t xml:space="preserve"> met en zonder regels</w:t>
      </w:r>
      <w:bookmarkEnd w:id="123"/>
      <w:bookmarkEnd w:id="124"/>
      <w:bookmarkEnd w:id="125"/>
    </w:p>
    <w:p w14:paraId="347B37B2" w14:textId="276B3F7E" w:rsidR="0082593C" w:rsidRPr="00F62F31" w:rsidRDefault="00E33EDD" w:rsidP="00E33EDD">
      <w:pPr>
        <w:rPr>
          <w:rFonts w:eastAsia="Verdana" w:cs="Verdana"/>
        </w:rPr>
      </w:pPr>
      <w:r w:rsidRPr="00F62F31">
        <w:rPr>
          <w:rFonts w:eastAsia="Verdana" w:cs="Verdana"/>
        </w:rPr>
        <w:t>Er is onderscheid tussen</w:t>
      </w:r>
      <w:r w:rsidR="00F452CD">
        <w:rPr>
          <w:rFonts w:eastAsia="Verdana" w:cs="Verdana"/>
        </w:rPr>
        <w:t xml:space="preserve"> omgevingsdocumenten</w:t>
      </w:r>
      <w:r w:rsidRPr="00F62F31">
        <w:rPr>
          <w:rFonts w:eastAsia="Verdana" w:cs="Verdana"/>
        </w:rPr>
        <w:t xml:space="preserve"> die regels bevatten, zoals het omgevingsplan, en</w:t>
      </w:r>
      <w:r w:rsidR="00F452CD">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82593C" w:rsidRPr="00F62F31" w:rsidRDefault="00F452CD"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w:t>
      </w:r>
      <w:r w:rsidR="00773C35">
        <w:rPr>
          <w:rFonts w:eastAsia="Verdana" w:cs="Verdana"/>
        </w:rPr>
        <w:t>bijzondere</w:t>
      </w:r>
      <w:r w:rsidR="00773C35" w:rsidRPr="00F62F31">
        <w:rPr>
          <w:rFonts w:eastAsia="Verdana" w:cs="Verdana"/>
        </w:rPr>
        <w:t xml:space="preserve"> </w:t>
      </w:r>
      <w:r w:rsidR="00E33EDD" w:rsidRPr="00F62F31">
        <w:rPr>
          <w:rFonts w:eastAsia="Verdana" w:cs="Verdana"/>
        </w:rPr>
        <w:t xml:space="preserve">aandacht aan deze categorie als het gaat om </w:t>
      </w:r>
      <w:r w:rsidR="00E33EDD">
        <w:rPr>
          <w:rFonts w:eastAsia="Verdana" w:cs="Verdana"/>
        </w:rPr>
        <w:t>tekst</w:t>
      </w:r>
      <w:r w:rsidR="00E33EDD" w:rsidRPr="00F62F31">
        <w:rPr>
          <w:rFonts w:eastAsia="Verdana" w:cs="Verdana"/>
        </w:rPr>
        <w:t xml:space="preserve">structuur, </w:t>
      </w:r>
      <w:r w:rsidR="00C00765">
        <w:rPr>
          <w:rFonts w:eastAsia="Verdana" w:cs="Verdana"/>
        </w:rPr>
        <w:t>annotaties</w:t>
      </w:r>
      <w:r w:rsidR="00E33EDD" w:rsidRPr="00F62F31">
        <w:rPr>
          <w:rFonts w:eastAsia="Verdana" w:cs="Verdana"/>
        </w:rPr>
        <w:t xml:space="preserve"> en weergave.</w:t>
      </w:r>
    </w:p>
    <w:p w14:paraId="212030EA" w14:textId="3D9643AB" w:rsidR="0082593C" w:rsidRPr="00F62F31" w:rsidRDefault="00E33EDD" w:rsidP="00E33EDD">
      <w:pPr>
        <w:rPr>
          <w:rFonts w:eastAsia="Verdana" w:cs="Verdana"/>
        </w:rPr>
      </w:pPr>
      <w:r w:rsidRPr="00F62F31">
        <w:rPr>
          <w:rFonts w:eastAsia="Verdana"/>
        </w:rPr>
        <w:t>De</w:t>
      </w:r>
      <w:r w:rsidR="00F452CD">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F452CD">
        <w:rPr>
          <w:rFonts w:eastAsia="Verdana" w:cs="Verdana"/>
        </w:rPr>
        <w:t xml:space="preserve"> omgevingsdocumenten</w:t>
      </w:r>
      <w:r w:rsidRPr="00F62F31">
        <w:rPr>
          <w:rFonts w:eastAsia="Verdana" w:cs="Verdana"/>
        </w:rPr>
        <w:t xml:space="preserve"> met regels gelden, zoals vaste tekststructuren.</w:t>
      </w:r>
    </w:p>
    <w:p w14:paraId="2CFA4E27" w14:textId="0B661E43"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B05BFB">
        <w:rPr>
          <w:rFonts w:eastAsia="Verdana" w:cs="Verdana"/>
        </w:rPr>
        <w:t xml:space="preserve"> </w:t>
      </w:r>
      <w:r w:rsidR="00B05BFB" w:rsidRPr="002B3669">
        <w:rPr>
          <w:rStyle w:val="Verwijzing"/>
          <w:rFonts w:eastAsia="Verdana"/>
        </w:rPr>
        <w:fldChar w:fldCharType="begin"/>
      </w:r>
      <w:r w:rsidR="00B05BFB" w:rsidRPr="002B3669">
        <w:rPr>
          <w:rStyle w:val="Verwijzing"/>
          <w:rFonts w:eastAsia="Verdana"/>
        </w:rPr>
        <w:instrText xml:space="preserve"> REF _Ref26775727 \n \h </w:instrText>
      </w:r>
      <w:r w:rsidR="00B05BFB" w:rsidRPr="002B3669">
        <w:rPr>
          <w:rStyle w:val="Verwijzing"/>
          <w:rFonts w:eastAsia="Verdana"/>
        </w:rPr>
      </w:r>
      <w:r w:rsidR="00B05BFB" w:rsidRPr="002B3669">
        <w:rPr>
          <w:rStyle w:val="Verwijzing"/>
          <w:rFonts w:eastAsia="Verdana"/>
        </w:rPr>
        <w:fldChar w:fldCharType="separate"/>
      </w:r>
      <w:r w:rsidR="00176B7A" w:rsidRPr="002B3669">
        <w:rPr>
          <w:rStyle w:val="Verwijzing"/>
          <w:rFonts w:eastAsia="Verdana"/>
        </w:rPr>
        <w:t>5</w:t>
      </w:r>
      <w:r w:rsidR="00B05BFB" w:rsidRPr="002B3669">
        <w:rPr>
          <w:rStyle w:val="Verwijzing"/>
          <w:rFonts w:eastAsia="Verdana"/>
        </w:rPr>
        <w:fldChar w:fldCharType="end"/>
      </w:r>
      <w:r w:rsidR="00A33465">
        <w:rPr>
          <w:rFonts w:eastAsia="Verdana" w:cs="Verdana"/>
        </w:rPr>
        <w:t>.</w:t>
      </w:r>
    </w:p>
    <w:p w14:paraId="19950354" w14:textId="35656840" w:rsidR="00E33EDD" w:rsidRPr="00F62F31" w:rsidRDefault="00E33EDD" w:rsidP="00E33EDD">
      <w:pPr>
        <w:pStyle w:val="Kop3"/>
      </w:pPr>
      <w:bookmarkStart w:id="127" w:name="_Toc12431522"/>
      <w:bookmarkStart w:id="128" w:name="_Toc93475927"/>
      <w:r w:rsidRPr="00F62F31">
        <w:lastRenderedPageBreak/>
        <w:t xml:space="preserve">Initieel besluit, wijzigingsbesluit en </w:t>
      </w:r>
      <w:r w:rsidRPr="00F62F31" w:rsidDel="008B7535">
        <w:t xml:space="preserve">geconsolideerde </w:t>
      </w:r>
      <w:bookmarkEnd w:id="127"/>
      <w:r w:rsidR="008B7535">
        <w:t>Regeling</w:t>
      </w:r>
      <w:bookmarkEnd w:id="128"/>
    </w:p>
    <w:p w14:paraId="67DC5EF7" w14:textId="498D1C42" w:rsidR="00E33EDD" w:rsidRPr="00F62F31" w:rsidRDefault="00F452CD" w:rsidP="00E33EDD">
      <w:bookmarkStart w:id="129" w:name="_Hlk878204"/>
      <w:r>
        <w:t>Omgevingsdocumenten</w:t>
      </w:r>
      <w:r w:rsidR="00E33EDD" w:rsidRPr="00F62F31">
        <w:t xml:space="preserve"> komen </w:t>
      </w:r>
      <w:r w:rsidR="00D451E2">
        <w:t>in principe</w:t>
      </w:r>
      <w:r w:rsidR="00E33EDD" w:rsidRPr="00F62F31">
        <w:t xml:space="preserve"> tot stand door het nemen van een initieel besluit (het eerste besluit waarbij een volledig </w:t>
      </w:r>
      <w:r>
        <w:t>omgevingsdocument</w:t>
      </w:r>
      <w:r w:rsidR="007D692E">
        <w:t xml:space="preserve"> </w:t>
      </w:r>
      <w:r w:rsidR="00E33EDD" w:rsidRPr="00F62F31">
        <w:t xml:space="preserve">wordt vastgesteld). </w:t>
      </w:r>
      <w:r w:rsidR="00E0633E">
        <w:t>Bij</w:t>
      </w:r>
      <w:r w:rsidR="001734EE">
        <w:t xml:space="preserve"> het </w:t>
      </w:r>
      <w:r w:rsidR="00E0633E">
        <w:t xml:space="preserve">omgevingsplan en de waterschapsverordening bestaat </w:t>
      </w:r>
      <w:r w:rsidR="001734EE">
        <w:t xml:space="preserve">het </w:t>
      </w:r>
      <w:r w:rsidR="00C13D16">
        <w:t>initiële</w:t>
      </w:r>
      <w:r w:rsidR="00B26BCA">
        <w:t xml:space="preserve"> </w:t>
      </w:r>
      <w:r w:rsidR="001734EE">
        <w:t xml:space="preserve">besluit uit </w:t>
      </w:r>
      <w:r w:rsidR="00BD7966" w:rsidRPr="00BD7966">
        <w:t xml:space="preserve">een overgangsrechtelijke situatie en/of </w:t>
      </w:r>
      <w:r w:rsidR="001734EE">
        <w:t xml:space="preserve">een </w:t>
      </w:r>
      <w:r w:rsidR="008F63F8">
        <w:t>regeling van rijkswege</w:t>
      </w:r>
      <w:r w:rsidR="00182AAF">
        <w:t xml:space="preserve">, zie daarvoor paragraaf </w:t>
      </w:r>
      <w:r w:rsidR="00182AAF" w:rsidRPr="002B3669">
        <w:rPr>
          <w:rStyle w:val="Verwijzing"/>
        </w:rPr>
        <w:fldChar w:fldCharType="begin"/>
      </w:r>
      <w:r w:rsidR="00182AAF" w:rsidRPr="002B3669">
        <w:rPr>
          <w:rStyle w:val="Verwijzing"/>
        </w:rPr>
        <w:instrText xml:space="preserve"> REF _Ref531292820 </w:instrText>
      </w:r>
      <w:r w:rsidR="00936B1B" w:rsidRPr="002B3669">
        <w:rPr>
          <w:rStyle w:val="Verwijzing"/>
        </w:rPr>
        <w:instrText>\n \h</w:instrText>
      </w:r>
      <w:r w:rsidR="00182AAF" w:rsidRPr="002B3669">
        <w:rPr>
          <w:rStyle w:val="Verwijzing"/>
        </w:rPr>
        <w:instrText xml:space="preserve"> </w:instrText>
      </w:r>
      <w:r w:rsidR="00182AAF" w:rsidRPr="002B3669">
        <w:rPr>
          <w:rStyle w:val="Verwijzing"/>
        </w:rPr>
      </w:r>
      <w:r w:rsidR="00182AAF" w:rsidRPr="002B3669">
        <w:rPr>
          <w:rStyle w:val="Verwijzing"/>
        </w:rPr>
        <w:fldChar w:fldCharType="separate"/>
      </w:r>
      <w:r w:rsidR="00176B7A" w:rsidRPr="002B3669">
        <w:rPr>
          <w:rStyle w:val="Verwijzing"/>
        </w:rPr>
        <w:t></w:t>
      </w:r>
      <w:r w:rsidR="00182AAF" w:rsidRPr="002B3669">
        <w:rPr>
          <w:rStyle w:val="Verwijzing"/>
        </w:rPr>
        <w:fldChar w:fldCharType="end"/>
      </w:r>
      <w:r w:rsidR="00630E9F">
        <w:t>.</w:t>
      </w:r>
      <w:r w:rsidR="00B26BCA">
        <w:t xml:space="preserve"> </w:t>
      </w:r>
      <w:r w:rsidR="00197879">
        <w:t xml:space="preserve">Daarna </w:t>
      </w:r>
      <w:r w:rsidR="00E33EDD" w:rsidRPr="00F62F31">
        <w:t>kunnen de</w:t>
      </w:r>
      <w:r>
        <w:t xml:space="preserve"> omgevingsdocumenten</w:t>
      </w:r>
      <w:r w:rsidR="00E33EDD" w:rsidRPr="00F62F31">
        <w:t xml:space="preserve"> door wijzigingsbesluiten gewijzigd worden. </w:t>
      </w:r>
      <w:r w:rsidR="009E4560">
        <w:t>Voor o</w:t>
      </w:r>
      <w:r w:rsidR="00E33EDD" w:rsidRPr="00F62F31">
        <w:t>mgevingsplannen, omgevingsverordeningen, waterschapsverordeningen</w:t>
      </w:r>
      <w:r w:rsidR="00C87FAC">
        <w:t xml:space="preserve">, </w:t>
      </w:r>
      <w:r w:rsidR="00AB5CDF">
        <w:t>AMvB</w:t>
      </w:r>
      <w:r w:rsidR="00175570">
        <w:t>’</w:t>
      </w:r>
      <w:r w:rsidR="00AB5CDF">
        <w:t>s</w:t>
      </w:r>
      <w:r w:rsidR="00C87FAC">
        <w:t>, M</w:t>
      </w:r>
      <w:r w:rsidR="006D3665">
        <w:t>R</w:t>
      </w:r>
      <w:r w:rsidR="00E33EDD" w:rsidRPr="00F62F31">
        <w:t xml:space="preserve"> en omgevingsvisies </w:t>
      </w:r>
      <w:r w:rsidR="006B6B20">
        <w:t xml:space="preserve">geldt de verplichting ze </w:t>
      </w:r>
      <w:r w:rsidR="00E33EDD" w:rsidRPr="00F62F31">
        <w:t xml:space="preserve">in geconsolideerde vorm beschikbaar </w:t>
      </w:r>
      <w:r w:rsidR="006B6B20">
        <w:t>te stellen</w:t>
      </w:r>
      <w:r w:rsidR="00E33EDD" w:rsidRPr="00F62F31">
        <w:t xml:space="preserve">. </w:t>
      </w:r>
      <w:r w:rsidR="00EF7126">
        <w:t xml:space="preserve">De LVBB zorgt er voor dat alle </w:t>
      </w:r>
      <w:r w:rsidR="00E33EDD" w:rsidRPr="00F62F31">
        <w:t xml:space="preserve">achtereenvolgens genomen wijzigingsbesluiten verwerkt </w:t>
      </w:r>
      <w:r w:rsidR="00F66215" w:rsidRPr="00F66215">
        <w:t xml:space="preserve">worden </w:t>
      </w:r>
      <w:r w:rsidR="00E33EDD" w:rsidRPr="00F62F31">
        <w:t xml:space="preserve">tot een doorlopende </w:t>
      </w:r>
      <w:r w:rsidR="00E33EDD" w:rsidRPr="00143CEE">
        <w:t xml:space="preserve">versie van het </w:t>
      </w:r>
      <w:r>
        <w:t>omgevingsdocument</w:t>
      </w:r>
      <w:r w:rsidR="00511F80">
        <w:t>: de geconsolideerde Regeling</w:t>
      </w:r>
      <w:r w:rsidR="00E33EDD" w:rsidRPr="00143CEE">
        <w:t xml:space="preserve">. </w:t>
      </w:r>
      <w:r w:rsidR="005D584D">
        <w:t xml:space="preserve">In hoofdstuk </w:t>
      </w:r>
      <w:r w:rsidR="00B05BFB" w:rsidRPr="002B3669">
        <w:rPr>
          <w:rStyle w:val="Verwijzing"/>
        </w:rPr>
        <w:fldChar w:fldCharType="begin"/>
      </w:r>
      <w:r w:rsidR="00B05BFB" w:rsidRPr="002B3669">
        <w:rPr>
          <w:rStyle w:val="Verwijzing"/>
        </w:rPr>
        <w:instrText xml:space="preserve"> REF _Ref26775403 \n \h </w:instrText>
      </w:r>
      <w:r w:rsidR="00B05BFB" w:rsidRPr="002B3669">
        <w:rPr>
          <w:rStyle w:val="Verwijzing"/>
        </w:rPr>
      </w:r>
      <w:r w:rsidR="00B05BFB" w:rsidRPr="002B3669">
        <w:rPr>
          <w:rStyle w:val="Verwijzing"/>
        </w:rPr>
        <w:fldChar w:fldCharType="separate"/>
      </w:r>
      <w:r w:rsidR="00176B7A" w:rsidRPr="002B3669">
        <w:rPr>
          <w:rStyle w:val="Verwijzing"/>
        </w:rPr>
        <w:t>4</w:t>
      </w:r>
      <w:r w:rsidR="00B05BFB" w:rsidRPr="002B3669">
        <w:rPr>
          <w:rStyle w:val="Verwijzing"/>
        </w:rPr>
        <w:fldChar w:fldCharType="end"/>
      </w:r>
      <w:r w:rsidR="00B05BFB">
        <w:t xml:space="preserve"> </w:t>
      </w:r>
      <w:r w:rsidR="00C036D2">
        <w:t xml:space="preserve">wordt </w:t>
      </w:r>
      <w:r w:rsidR="00E53871">
        <w:t xml:space="preserve">dit </w:t>
      </w:r>
      <w:r w:rsidR="00C036D2">
        <w:t>nader beschreven.</w:t>
      </w:r>
      <w:r w:rsidR="00D97E9F">
        <w:t xml:space="preserve"> </w:t>
      </w:r>
      <w:bookmarkEnd w:id="129"/>
      <w:r w:rsidR="00942079">
        <w:t>Zie voor het muteren door middel van wijzigingsbesluiten en het con</w:t>
      </w:r>
      <w:r w:rsidR="00015835">
        <w:t xml:space="preserve">solideren van die besluiten tot een </w:t>
      </w:r>
      <w:r w:rsidR="00C22758">
        <w:t xml:space="preserve">(Toestand van) de Regeling ook </w:t>
      </w:r>
      <w:r w:rsidR="0060616B">
        <w:t xml:space="preserve">hoofdstuk </w:t>
      </w:r>
      <w:r w:rsidR="0060616B" w:rsidRPr="002B3669">
        <w:rPr>
          <w:rStyle w:val="Verwijzing"/>
        </w:rPr>
        <w:fldChar w:fldCharType="begin"/>
      </w:r>
      <w:r w:rsidR="0060616B" w:rsidRPr="002B3669">
        <w:rPr>
          <w:rStyle w:val="Verwijzing"/>
        </w:rPr>
        <w:instrText xml:space="preserve"> REF _Ref51565220 </w:instrText>
      </w:r>
      <w:r w:rsidR="00F774B6" w:rsidRPr="002B3669">
        <w:rPr>
          <w:rStyle w:val="Verwijzing"/>
        </w:rPr>
        <w:instrText>\n \h</w:instrText>
      </w:r>
      <w:r w:rsidR="0060616B" w:rsidRPr="002B3669">
        <w:rPr>
          <w:rStyle w:val="Verwijzing"/>
        </w:rPr>
        <w:instrText xml:space="preserve"> </w:instrText>
      </w:r>
      <w:r w:rsidR="0060616B" w:rsidRPr="002B3669">
        <w:rPr>
          <w:rStyle w:val="Verwijzing"/>
        </w:rPr>
      </w:r>
      <w:r w:rsidR="0060616B" w:rsidRPr="002B3669">
        <w:rPr>
          <w:rStyle w:val="Verwijzing"/>
        </w:rPr>
        <w:fldChar w:fldCharType="separate"/>
      </w:r>
      <w:r w:rsidR="00176B7A" w:rsidRPr="002B3669">
        <w:rPr>
          <w:rStyle w:val="Verwijzing"/>
        </w:rPr>
        <w:t>7</w:t>
      </w:r>
      <w:r w:rsidR="0060616B" w:rsidRPr="002B3669">
        <w:rPr>
          <w:rStyle w:val="Verwijzing"/>
        </w:rPr>
        <w:fldChar w:fldCharType="end"/>
      </w:r>
      <w:r w:rsidR="00E716C1">
        <w:t>.</w:t>
      </w:r>
    </w:p>
    <w:p w14:paraId="0C3411C6" w14:textId="77777777" w:rsidR="00E33EDD" w:rsidRPr="00F62F31" w:rsidRDefault="00E33EDD" w:rsidP="00E33EDD">
      <w:pPr>
        <w:pStyle w:val="Kop3"/>
      </w:pPr>
      <w:bookmarkStart w:id="130" w:name="_Ref12360720"/>
      <w:bookmarkStart w:id="131" w:name="_Ref12360859"/>
      <w:bookmarkStart w:id="132" w:name="_Toc12431523"/>
      <w:bookmarkStart w:id="133" w:name="_Toc93475928"/>
      <w:bookmarkStart w:id="134" w:name="_Toc521341944"/>
      <w:bookmarkStart w:id="135" w:name="_Toc522087906"/>
      <w:bookmarkStart w:id="136" w:name="_Toc523395796"/>
      <w:bookmarkStart w:id="137" w:name="_Toc523473058"/>
      <w:bookmarkStart w:id="138" w:name="_Ref523478477"/>
      <w:bookmarkStart w:id="139" w:name="_Toc521341909"/>
      <w:bookmarkStart w:id="140" w:name="_Toc522087840"/>
      <w:bookmarkStart w:id="141" w:name="_Toc523395794"/>
      <w:bookmarkStart w:id="142" w:name="_Toc523473056"/>
      <w:bookmarkStart w:id="143" w:name="_Ref523478406"/>
      <w:bookmarkStart w:id="144" w:name="_Ref523482909"/>
      <w:bookmarkEnd w:id="126"/>
      <w:r>
        <w:t>Annoteren</w:t>
      </w:r>
      <w:bookmarkEnd w:id="130"/>
      <w:bookmarkEnd w:id="131"/>
      <w:bookmarkEnd w:id="132"/>
      <w:bookmarkEnd w:id="133"/>
    </w:p>
    <w:p w14:paraId="732BE829" w14:textId="23C5CAAB" w:rsidR="00516CBE" w:rsidRDefault="00E33EDD" w:rsidP="00E33EDD">
      <w:r w:rsidRPr="00F62F31">
        <w:t>Onder annoteren verstaan we het toevoegen</w:t>
      </w:r>
      <w:r w:rsidR="00067134">
        <w:t xml:space="preserve"> </w:t>
      </w:r>
      <w:r w:rsidRPr="00F62F31">
        <w:t>van gegevens aan (onderdelen van) besluiten en regelingen</w:t>
      </w:r>
      <w:r w:rsidR="00280908">
        <w:t xml:space="preserve">, </w:t>
      </w:r>
      <w:r w:rsidR="00280908" w:rsidRPr="00280908">
        <w:t xml:space="preserve">gegevens die </w:t>
      </w:r>
      <w:r w:rsidR="00D4054E">
        <w:t>de</w:t>
      </w:r>
      <w:r w:rsidR="00280908" w:rsidRPr="00280908">
        <w:t xml:space="preserve"> besluiten en regelingen machineleesbaar maken</w:t>
      </w:r>
      <w:r w:rsidR="00B47C03">
        <w:t>.</w:t>
      </w:r>
      <w:r w:rsidR="00CB688D">
        <w:t xml:space="preserve"> </w:t>
      </w:r>
      <w:r w:rsidR="00F94D38">
        <w:t>Dit</w:t>
      </w:r>
      <w:r>
        <w:t xml:space="preserve"> zorgt </w:t>
      </w:r>
      <w:r w:rsidR="006E6133">
        <w:t>ervoor</w:t>
      </w:r>
      <w:r>
        <w:t xml:space="preserve"> dat het besluit of de regeling gestructureerd bevraagbaar is</w:t>
      </w:r>
      <w:r w:rsidRPr="00F62F31">
        <w:t xml:space="preserve"> en dat </w:t>
      </w:r>
      <w:r w:rsidR="0034004A">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34004A" w:rsidRPr="0034004A">
        <w:t>locaties</w:t>
      </w:r>
      <w:r>
        <w:t xml:space="preserve">. </w:t>
      </w:r>
      <w:r w:rsidRPr="00F62F31">
        <w:t xml:space="preserve">De </w:t>
      </w:r>
      <w:r w:rsidR="00E93A03">
        <w:t>gegevens die</w:t>
      </w:r>
      <w:r w:rsidRPr="00F62F31">
        <w:t xml:space="preserve"> </w:t>
      </w:r>
      <w:r>
        <w:t xml:space="preserve">bij het annoteren </w:t>
      </w:r>
      <w:r w:rsidR="00E93A03">
        <w:t xml:space="preserve">worden </w:t>
      </w:r>
      <w:r>
        <w:t>toegevoegd</w:t>
      </w:r>
      <w:r w:rsidRPr="00F62F31">
        <w:t xml:space="preserve"> worden niet in de voor de mens leesbare tekst weergegeven. </w:t>
      </w:r>
      <w:r w:rsidR="00902CA6">
        <w:t xml:space="preserve">Voor degene die dat wil zijn ze wel terug te vinden. </w:t>
      </w:r>
      <w:r>
        <w:t>Het annoteren van</w:t>
      </w:r>
      <w:r w:rsidR="00F452CD">
        <w:t xml:space="preserve"> omgevingsdocumenten</w:t>
      </w:r>
      <w:r>
        <w:t xml:space="preserve"> </w:t>
      </w:r>
      <w:r w:rsidR="000F6507">
        <w:t xml:space="preserve">met IMOW-objecten </w:t>
      </w:r>
      <w:r>
        <w:t>is beschreven in hoofdstuk</w:t>
      </w:r>
      <w:r w:rsidR="00B05BFB">
        <w:t xml:space="preserve"> </w:t>
      </w:r>
      <w:r w:rsidR="00B05BFB" w:rsidRPr="002B3669">
        <w:rPr>
          <w:rStyle w:val="Verwijzing"/>
        </w:rPr>
        <w:fldChar w:fldCharType="begin"/>
      </w:r>
      <w:r w:rsidR="00B05BFB" w:rsidRPr="002B3669">
        <w:rPr>
          <w:rStyle w:val="Verwijzing"/>
        </w:rPr>
        <w:instrText xml:space="preserve"> REF _Ref18402186 \n \h </w:instrText>
      </w:r>
      <w:r w:rsidR="00B05BFB" w:rsidRPr="002B3669">
        <w:rPr>
          <w:rStyle w:val="Verwijzing"/>
        </w:rPr>
      </w:r>
      <w:r w:rsidR="00B05BFB" w:rsidRPr="002B3669">
        <w:rPr>
          <w:rStyle w:val="Verwijzing"/>
        </w:rPr>
        <w:fldChar w:fldCharType="separate"/>
      </w:r>
      <w:r w:rsidR="00176B7A" w:rsidRPr="002B3669">
        <w:rPr>
          <w:rStyle w:val="Verwijzing"/>
        </w:rPr>
        <w:t>6</w:t>
      </w:r>
      <w:r w:rsidR="00B05BFB" w:rsidRPr="002B3669">
        <w:rPr>
          <w:rStyle w:val="Verwijzing"/>
        </w:rPr>
        <w:fldChar w:fldCharType="end"/>
      </w:r>
      <w:r>
        <w:t>.</w:t>
      </w:r>
      <w:r w:rsidR="001E2A52">
        <w:t xml:space="preserve"> Daar wordt ook van ieder IMOW-object</w:t>
      </w:r>
      <w:r w:rsidR="00A150CA">
        <w:t xml:space="preserve"> aangegeven wat het doel is van die annotatie</w:t>
      </w:r>
      <w:r w:rsidR="00DE175F">
        <w:t>, met andere woorden: wat levert de extra inspanning van het annoteren op aan meerwaarde voor gebruiker en opsteller?</w:t>
      </w:r>
    </w:p>
    <w:p w14:paraId="76616D9F" w14:textId="54333938" w:rsidR="00E33EDD" w:rsidRPr="00F62F31" w:rsidRDefault="00E33EDD" w:rsidP="00E33EDD">
      <w:pPr>
        <w:pStyle w:val="Kop3"/>
      </w:pPr>
      <w:bookmarkStart w:id="145" w:name="_Toc521341916"/>
      <w:bookmarkStart w:id="146" w:name="_Toc522087846"/>
      <w:bookmarkStart w:id="147" w:name="_Toc12431524"/>
      <w:bookmarkStart w:id="148" w:name="_Toc93475929"/>
      <w:r>
        <w:t>W</w:t>
      </w:r>
      <w:r w:rsidRPr="00F62F31">
        <w:t>aardelijst</w:t>
      </w:r>
      <w:bookmarkEnd w:id="145"/>
      <w:bookmarkEnd w:id="146"/>
      <w:r>
        <w:t>en</w:t>
      </w:r>
      <w:bookmarkEnd w:id="147"/>
      <w:bookmarkEnd w:id="148"/>
    </w:p>
    <w:p w14:paraId="1FF36777" w14:textId="10372AB1" w:rsidR="00E33EDD" w:rsidRPr="00F62F31" w:rsidRDefault="00A60BDB" w:rsidP="00E33EDD">
      <w:r w:rsidRPr="00A60BDB">
        <w:t xml:space="preserve">Een waardelijst is een collectie van waarden die gebruikt kunnen worden bij het annoteren. </w:t>
      </w:r>
      <w:r w:rsidR="00E33EDD" w:rsidRPr="00F62F31">
        <w:t xml:space="preserve">Bij </w:t>
      </w:r>
      <w:r w:rsidR="00E8268F">
        <w:t>diverse</w:t>
      </w:r>
      <w:r w:rsidR="00E8268F" w:rsidRPr="00F62F31">
        <w:t xml:space="preserve">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307714">
        <w:t>limitatieve</w:t>
      </w:r>
      <w:r w:rsidR="00307714" w:rsidRPr="00BB505C">
        <w:t xml:space="preserve"> </w:t>
      </w:r>
      <w:r w:rsidR="00BB505C" w:rsidRPr="00BB505C">
        <w:t xml:space="preserve">waardelijsten en </w:t>
      </w:r>
      <w:r w:rsidR="007F0247">
        <w:t xml:space="preserve">uitbreidbare </w:t>
      </w:r>
      <w:r w:rsidR="00BB505C" w:rsidRPr="00BB505C">
        <w:t>waardelijsten</w:t>
      </w:r>
      <w:r w:rsidR="00E33EDD" w:rsidRPr="00F62F31">
        <w:t>. In de toepassingsprofielen voor de</w:t>
      </w:r>
      <w:r w:rsidR="00F452CD">
        <w:t xml:space="preserve"> omgevingsdocumenten</w:t>
      </w:r>
      <w:r w:rsidR="00E33EDD" w:rsidRPr="00F62F31">
        <w:t xml:space="preserve"> bedoelen we daar het volgende mee</w:t>
      </w:r>
      <w:r w:rsidR="001C4A5A">
        <w:t>:</w:t>
      </w:r>
    </w:p>
    <w:p w14:paraId="1F1036CA" w14:textId="6A0F8B21" w:rsidR="00A12DB6" w:rsidRPr="00F62F31" w:rsidRDefault="00AE2C2F" w:rsidP="000B3E73">
      <w:pPr>
        <w:pStyle w:val="Opsommingtekens1"/>
      </w:pPr>
      <w:r>
        <w:t>limitatieve waardelijst</w:t>
      </w:r>
      <w:r w:rsidR="00E33EDD" w:rsidRPr="00F62F31">
        <w:t xml:space="preserve">: </w:t>
      </w:r>
      <w:r w:rsidR="001D4F3D"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rsidR="001C4A5A">
        <w:t>-LV</w:t>
      </w:r>
      <w:r w:rsidR="001D4F3D" w:rsidRPr="001D4F3D">
        <w:t xml:space="preserve"> en LVBB</w:t>
      </w:r>
      <w:r w:rsidR="001D4F3D">
        <w:t>;</w:t>
      </w:r>
    </w:p>
    <w:p w14:paraId="33061DBB" w14:textId="6826A0E1" w:rsidR="00D5226C" w:rsidRDefault="00AE2C2F" w:rsidP="000B3E73">
      <w:pPr>
        <w:pStyle w:val="Opsommingtekens1"/>
      </w:pPr>
      <w:r>
        <w:t>uitbreidbare waardelijst</w:t>
      </w:r>
      <w:r w:rsidR="00E33EDD" w:rsidRPr="00F62F31">
        <w:t xml:space="preserve">: een lijst met vooraf gedefinieerde waarden. Wanneer de gewenste waarde op de waardelijst voorkomt, wordt die gebruikt. Als de gewenste waarde niet op de waardelijst voorkomt, </w:t>
      </w:r>
      <w:r w:rsidR="0028267F">
        <w:t>definieert</w:t>
      </w:r>
      <w:r w:rsidR="00AB5262">
        <w:t xml:space="preserve"> </w:t>
      </w:r>
      <w:r w:rsidR="00FB5499" w:rsidRPr="00FB5499">
        <w:t>het bevoegd gezag een eigen waarde.</w:t>
      </w:r>
    </w:p>
    <w:p w14:paraId="06B50E52" w14:textId="77777777" w:rsidR="00D14D4D" w:rsidRDefault="00D14D4D" w:rsidP="00E33EDD"/>
    <w:p w14:paraId="3DAA7C41" w14:textId="7EE0116F" w:rsidR="00EF53FF" w:rsidRPr="00F62F31" w:rsidRDefault="00E33EDD" w:rsidP="00E33EDD">
      <w:r w:rsidRPr="006357DE">
        <w:t xml:space="preserve">In paragraaf </w:t>
      </w:r>
      <w:r w:rsidR="00E24894" w:rsidRPr="002B3669">
        <w:rPr>
          <w:rStyle w:val="Verwijzing"/>
        </w:rPr>
        <w:fldChar w:fldCharType="begin"/>
      </w:r>
      <w:r w:rsidR="00E24894" w:rsidRPr="002B3669">
        <w:rPr>
          <w:rStyle w:val="Verwijzing"/>
        </w:rPr>
        <w:instrText xml:space="preserve"> REF _Ref13649769 \n \h </w:instrText>
      </w:r>
      <w:r w:rsidR="00E24894" w:rsidRPr="002B3669">
        <w:rPr>
          <w:rStyle w:val="Verwijzing"/>
        </w:rPr>
      </w:r>
      <w:r w:rsidR="00E24894" w:rsidRPr="002B3669">
        <w:rPr>
          <w:rStyle w:val="Verwijzing"/>
        </w:rPr>
        <w:fldChar w:fldCharType="separate"/>
      </w:r>
      <w:r w:rsidR="00176B7A" w:rsidRPr="002B3669">
        <w:rPr>
          <w:rStyle w:val="Verwijzing"/>
        </w:rPr>
        <w:t>6.4</w:t>
      </w:r>
      <w:r w:rsidR="00E24894" w:rsidRPr="002B3669">
        <w:rPr>
          <w:rStyle w:val="Verwijzing"/>
        </w:rPr>
        <w:fldChar w:fldCharType="end"/>
      </w:r>
      <w:r w:rsidR="00E24894">
        <w:t xml:space="preserve"> </w:t>
      </w:r>
      <w:r w:rsidR="00F603A1">
        <w:t xml:space="preserve">is </w:t>
      </w:r>
      <w:r w:rsidR="00BB21BD">
        <w:t xml:space="preserve">per objecttype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994C74">
        <w:t>limitatief</w:t>
      </w:r>
      <w:r w:rsidR="00470202" w:rsidRPr="00F62F31">
        <w:t xml:space="preserve"> </w:t>
      </w:r>
      <w:r w:rsidRPr="00F62F31">
        <w:t xml:space="preserve">of </w:t>
      </w:r>
      <w:r w:rsidR="00994C74">
        <w:t xml:space="preserve">uitbreidbaar </w:t>
      </w:r>
      <w:r w:rsidRPr="00F62F31">
        <w:t>is.</w:t>
      </w:r>
      <w:bookmarkStart w:id="149" w:name="_Toc12431525"/>
    </w:p>
    <w:p w14:paraId="630F0859" w14:textId="3F9E7991" w:rsidR="0082593C" w:rsidRDefault="00E33EDD" w:rsidP="00E33EDD">
      <w:pPr>
        <w:pStyle w:val="Kop3"/>
      </w:pPr>
      <w:bookmarkStart w:id="150" w:name="_Ref37591642"/>
      <w:bookmarkStart w:id="151" w:name="_Toc93475930"/>
      <w:r w:rsidRPr="00F62F31">
        <w:lastRenderedPageBreak/>
        <w:t>Presentatiemodel</w:t>
      </w:r>
      <w:bookmarkEnd w:id="134"/>
      <w:bookmarkEnd w:id="135"/>
      <w:bookmarkEnd w:id="136"/>
      <w:bookmarkEnd w:id="137"/>
      <w:bookmarkEnd w:id="138"/>
      <w:bookmarkEnd w:id="149"/>
      <w:bookmarkEnd w:id="150"/>
      <w:bookmarkEnd w:id="151"/>
    </w:p>
    <w:p w14:paraId="532DC726" w14:textId="537B262A" w:rsidR="00EF53FF" w:rsidRPr="008648A6" w:rsidRDefault="00377522" w:rsidP="00377522">
      <w:r w:rsidRPr="008648A6">
        <w:t xml:space="preserve">De inhoud van een </w:t>
      </w:r>
      <w:r w:rsidR="0044321E">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44321E">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764401">
        <w:t>L</w:t>
      </w:r>
      <w:r w:rsidR="006F659B" w:rsidRPr="008648A6">
        <w:t xml:space="preserve">ocaties </w:t>
      </w:r>
      <w:r w:rsidR="009413FF" w:rsidRPr="008648A6">
        <w:t xml:space="preserve">en de waarden die </w:t>
      </w:r>
      <w:r w:rsidR="00547804" w:rsidRPr="008648A6">
        <w:t xml:space="preserve">normen op de verschillende </w:t>
      </w:r>
      <w:r w:rsidR="00F96EB0">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76505CBB" w:rsidR="00EF53FF" w:rsidRPr="008648A6" w:rsidRDefault="00377522" w:rsidP="00377522">
      <w:r w:rsidRPr="008648A6">
        <w:t xml:space="preserve">Het </w:t>
      </w:r>
      <w:r w:rsidR="004F3BD4">
        <w:t>Presentatiemodel</w:t>
      </w:r>
      <w:r w:rsidRPr="008648A6">
        <w:t xml:space="preserve">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w:t>
      </w:r>
      <w:r w:rsidR="004F3BD4">
        <w:t>Presentatiemodel</w:t>
      </w:r>
      <w:r w:rsidRPr="008648A6">
        <w:t xml:space="preserve">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6CAE1D5B" w14:textId="1A6C2571" w:rsidR="0044672B"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F96EB0">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A209AB">
        <w:t xml:space="preserve">bepaalt hoe </w:t>
      </w:r>
      <w:r w:rsidR="00F96EB0">
        <w:t>L</w:t>
      </w:r>
      <w:r w:rsidR="00C76D72" w:rsidRPr="008648A6">
        <w:t>ocatie</w:t>
      </w:r>
      <w:r w:rsidR="0003502E">
        <w:t>s</w:t>
      </w:r>
      <w:r w:rsidR="00151224" w:rsidRPr="00151224">
        <w:t>, de bijbehorende annotaties</w:t>
      </w:r>
      <w:r w:rsidR="00C76D72" w:rsidRPr="008648A6">
        <w:t xml:space="preserve"> </w:t>
      </w:r>
      <w:r w:rsidR="00F14E79" w:rsidRPr="008648A6">
        <w:t xml:space="preserve">en waarden </w:t>
      </w:r>
      <w:r w:rsidR="00377522" w:rsidRPr="008648A6">
        <w:t>op een kaartbeeld</w:t>
      </w:r>
      <w:r w:rsidR="0003502E">
        <w:t xml:space="preserve"> worden weergegeven</w:t>
      </w:r>
      <w:r w:rsidR="0018469A">
        <w:t>.</w:t>
      </w:r>
      <w:r w:rsidR="00097CBB">
        <w:t xml:space="preserve"> </w:t>
      </w:r>
      <w:r w:rsidR="009933DE">
        <w:t xml:space="preserve">De tabel geeft de </w:t>
      </w:r>
      <w:r w:rsidR="00AD7615">
        <w:t>symbolisatie</w:t>
      </w:r>
      <w:r w:rsidR="00916042" w:rsidRPr="008648A6">
        <w:t xml:space="preserve"> waarmee een </w:t>
      </w:r>
      <w:r w:rsidR="006C4446">
        <w:t>annotatie</w:t>
      </w:r>
      <w:r w:rsidR="00DB4F79" w:rsidRPr="008648A6">
        <w:t xml:space="preserve"> wordt gepresenteerd</w:t>
      </w:r>
      <w:r w:rsidR="00377522" w:rsidRPr="008648A6">
        <w:t xml:space="preserve">. </w:t>
      </w:r>
      <w:r w:rsidR="00C522D7">
        <w:t>Hierbij wordt een</w:t>
      </w:r>
      <w:r w:rsidR="00377522" w:rsidRPr="008648A6">
        <w:t xml:space="preserve"> waarde uit een </w:t>
      </w:r>
      <w:r w:rsidR="00AE2C2F">
        <w:t>limitatieve waardelijst</w:t>
      </w:r>
      <w:r w:rsidR="00377522" w:rsidRPr="008648A6">
        <w:t xml:space="preserve"> aan de bijbehorende, afgesproken, symboolcode</w:t>
      </w:r>
      <w:r w:rsidR="00C522D7">
        <w:t xml:space="preserve"> gekoppeld</w:t>
      </w:r>
      <w:r w:rsidR="00377522" w:rsidRPr="008648A6">
        <w:t xml:space="preserve">. </w:t>
      </w:r>
      <w:r w:rsidR="00932476">
        <w:t xml:space="preserve">Gebruik van de </w:t>
      </w:r>
      <w:r w:rsidR="00377522" w:rsidRPr="008648A6">
        <w:t xml:space="preserve">symbolisatietabel </w:t>
      </w:r>
      <w:r w:rsidR="00430CE4">
        <w:t>leidt tot</w:t>
      </w:r>
      <w:r w:rsidR="00377522" w:rsidRPr="008648A6">
        <w:t xml:space="preserve"> </w:t>
      </w:r>
      <w:r w:rsidR="00430CE4">
        <w:t xml:space="preserve">een </w:t>
      </w:r>
      <w:r w:rsidR="009D0A4F">
        <w:t>standaard</w:t>
      </w:r>
      <w:r w:rsidR="0013095F">
        <w:t>weergave</w:t>
      </w:r>
      <w:r w:rsidR="00430CE4">
        <w:t xml:space="preserve">, </w:t>
      </w:r>
      <w:r w:rsidR="0013095F">
        <w:t xml:space="preserve">ook wel </w:t>
      </w:r>
      <w:r w:rsidR="007A7860">
        <w:t>geharmoniseerde weergave</w:t>
      </w:r>
      <w:r w:rsidR="0013095F">
        <w:t xml:space="preserve"> genoemd</w:t>
      </w:r>
      <w:r w:rsidR="00377522" w:rsidRPr="008648A6">
        <w:t xml:space="preserve">. </w:t>
      </w:r>
      <w:r w:rsidR="008764E7" w:rsidRPr="002B3669">
        <w:rPr>
          <w:rStyle w:val="Verwijzing"/>
        </w:rPr>
        <w:fldChar w:fldCharType="begin"/>
      </w:r>
      <w:r w:rsidR="008764E7" w:rsidRPr="002B3669">
        <w:rPr>
          <w:rStyle w:val="Verwijzing"/>
        </w:rPr>
        <w:instrText xml:space="preserve"> REF _Ref36026341 \n \h </w:instrText>
      </w:r>
      <w:r w:rsidR="008764E7" w:rsidRPr="002B3669">
        <w:rPr>
          <w:rStyle w:val="Verwijzing"/>
        </w:rPr>
      </w:r>
      <w:r w:rsidR="008764E7" w:rsidRPr="002B3669">
        <w:rPr>
          <w:rStyle w:val="Verwijzing"/>
        </w:rPr>
        <w:fldChar w:fldCharType="separate"/>
      </w:r>
      <w:r w:rsidR="00176B7A" w:rsidRPr="002B3669">
        <w:rPr>
          <w:rStyle w:val="Verwijzing"/>
        </w:rPr>
        <w:t>Figuur 3</w:t>
      </w:r>
      <w:r w:rsidR="008764E7" w:rsidRPr="002B3669">
        <w:rPr>
          <w:rStyle w:val="Verwijzing"/>
        </w:rPr>
        <w:fldChar w:fldCharType="end"/>
      </w:r>
      <w:r w:rsidR="00C70C9C">
        <w:t xml:space="preserve"> </w:t>
      </w:r>
      <w:r w:rsidR="00620D89">
        <w:t>laat</w:t>
      </w:r>
      <w:r w:rsidR="00C70C9C">
        <w:t xml:space="preserve"> de </w:t>
      </w:r>
      <w:r w:rsidR="00494D75">
        <w:t xml:space="preserve">werking van de </w:t>
      </w:r>
      <w:r w:rsidR="00C81472">
        <w:t>standaard</w:t>
      </w:r>
      <w:r w:rsidR="00494D75">
        <w:t>weergave zien</w:t>
      </w:r>
      <w:r w:rsidR="00593D63">
        <w:t xml:space="preserve"> voor </w:t>
      </w:r>
      <w:r w:rsidR="00CA75AB">
        <w:t>een annotatie met een Gebiedsaanwijzing.</w:t>
      </w:r>
    </w:p>
    <w:p w14:paraId="298C6558" w14:textId="6EA92BE2" w:rsidR="00894B42" w:rsidRDefault="01BD2F03" w:rsidP="00D131A0">
      <w:pPr>
        <w:pStyle w:val="Figuur"/>
      </w:pPr>
      <w:r>
        <w:rPr>
          <w:noProof/>
        </w:rPr>
        <w:lastRenderedPageBreak/>
        <w:drawing>
          <wp:inline distT="0" distB="0" distL="0" distR="0" wp14:anchorId="4EBE479B" wp14:editId="1591AC9A">
            <wp:extent cx="4699015" cy="5733969"/>
            <wp:effectExtent l="0" t="0" r="6350" b="635"/>
            <wp:docPr id="1348343506"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1">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D131A0" w:rsidRDefault="00D131A0" w:rsidP="00E55369">
      <w:pPr>
        <w:pStyle w:val="Figuurbijschrift"/>
      </w:pPr>
      <w:bookmarkStart w:id="152" w:name="_Ref36026341"/>
      <w:r w:rsidRPr="00D131A0">
        <w:t>Presentatiemodel: annoteren met object</w:t>
      </w:r>
      <w:r w:rsidR="007200D1">
        <w:t>, type</w:t>
      </w:r>
      <w:r w:rsidRPr="00D131A0">
        <w:t xml:space="preserve"> en groep, in combinatie met symbolisatietabel, toepassing standaardweergave</w:t>
      </w:r>
      <w:bookmarkEnd w:id="152"/>
    </w:p>
    <w:p w14:paraId="435991E5" w14:textId="438E558B" w:rsidR="00D703C3" w:rsidRDefault="004005D3" w:rsidP="00564982">
      <w:r w:rsidRPr="002B3669">
        <w:rPr>
          <w:rStyle w:val="Verwijzing"/>
        </w:rPr>
        <w:fldChar w:fldCharType="begin"/>
      </w:r>
      <w:r w:rsidRPr="002B3669">
        <w:rPr>
          <w:rStyle w:val="Verwijzing"/>
        </w:rPr>
        <w:instrText xml:space="preserve"> REF _Ref36026341 \n \h </w:instrText>
      </w:r>
      <w:r w:rsidRPr="002B3669">
        <w:rPr>
          <w:rStyle w:val="Verwijzing"/>
        </w:rPr>
      </w:r>
      <w:r w:rsidRPr="002B3669">
        <w:rPr>
          <w:rStyle w:val="Verwijzing"/>
        </w:rPr>
        <w:fldChar w:fldCharType="separate"/>
      </w:r>
      <w:r w:rsidR="00176B7A" w:rsidRPr="002B3669">
        <w:rPr>
          <w:rStyle w:val="Verwijzing"/>
        </w:rPr>
        <w:t>Figuur 3</w:t>
      </w:r>
      <w:r w:rsidRPr="002B3669">
        <w:rPr>
          <w:rStyle w:val="Verwijzing"/>
        </w:rPr>
        <w:fldChar w:fldCharType="end"/>
      </w:r>
      <w:r w:rsidR="00D703C3" w:rsidRPr="00D703C3">
        <w:t xml:space="preserve"> laat zien dat een tekst wordt gekoppeld aan een Locatie. Om de Locatie betekenisvol op een kaart weer te geven is 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 hebben in de symbolisatietabel die hoort bij het Presentatiemodel een code die bepaalt hoe de groep wordt weergegeven: de kleur, arcering, mate van transparantie en lijnstijl. Voor het bevoegd gezag is het voldoende om aan te geven welke groep van toepassing is. Een viewer kan dan geautomatiseerd met behulp van de symbolisatietabel de Locatie met de juiste standaardsymbolisatie weergeven.</w:t>
      </w:r>
    </w:p>
    <w:p w14:paraId="4EDE1BB8" w14:textId="41E51F97" w:rsidR="0044672B" w:rsidRDefault="00B63808" w:rsidP="00564982">
      <w:r w:rsidRPr="00B63808">
        <w:lastRenderedPageBreak/>
        <w:t xml:space="preserve">Het bevoegd gezag heeft twee </w:t>
      </w:r>
      <w:r w:rsidR="002F52D6">
        <w:t>methoden</w:t>
      </w:r>
      <w:r w:rsidRPr="00B63808">
        <w:t xml:space="preserve"> om zelf invloed uit te oefenen op de weergave</w:t>
      </w:r>
      <w:r w:rsidR="0033198F">
        <w:t xml:space="preserve"> van </w:t>
      </w:r>
      <w:r w:rsidR="00923871">
        <w:t>objecten, Locaties en waarden op een kaart</w:t>
      </w:r>
      <w:r w:rsidRPr="00B63808">
        <w:t xml:space="preserve">. De eerste </w:t>
      </w:r>
      <w:r w:rsidR="002F52D6">
        <w:t>methode</w:t>
      </w:r>
      <w:r w:rsidRPr="00B63808">
        <w:t xml:space="preserve"> is </w:t>
      </w:r>
      <w:r>
        <w:t xml:space="preserve">door te </w:t>
      </w:r>
      <w:r w:rsidRPr="00B63808">
        <w:t xml:space="preserve">kiezen </w:t>
      </w:r>
      <w:r>
        <w:t xml:space="preserve">voor </w:t>
      </w:r>
      <w:r w:rsidRPr="00B63808">
        <w:t>een eigen</w:t>
      </w:r>
      <w:r w:rsidR="00580062">
        <w:t>, specifieke</w:t>
      </w:r>
      <w:r w:rsidRPr="00B63808">
        <w:t xml:space="preserve"> symbolisatie in plaats van de standaardweergave. </w:t>
      </w:r>
      <w:r w:rsidR="003E76C5" w:rsidRPr="003E76C5">
        <w:t>Dit maakt het bijvoorbeeld mogelijk om de activiteit</w:t>
      </w:r>
      <w:r w:rsidR="00D571D0">
        <w:t>en</w:t>
      </w:r>
      <w:r w:rsidR="003E76C5" w:rsidRPr="003E76C5">
        <w:t xml:space="preserve"> </w:t>
      </w:r>
      <w:r w:rsidR="00D571D0">
        <w:t>‘</w:t>
      </w:r>
      <w:r w:rsidR="003E76C5" w:rsidRPr="003E76C5">
        <w:t>het exploiteren van een discotheek</w:t>
      </w:r>
      <w:r w:rsidR="00D571D0">
        <w:t>’</w:t>
      </w:r>
      <w:r w:rsidR="003E76C5" w:rsidRPr="003E76C5">
        <w:t xml:space="preserve"> en </w:t>
      </w:r>
      <w:r w:rsidR="00D571D0">
        <w:t>‘</w:t>
      </w:r>
      <w:r w:rsidR="003E76C5" w:rsidRPr="003E76C5">
        <w:t>het exploiteren van daghoreca</w:t>
      </w:r>
      <w:r w:rsidR="00D571D0">
        <w:t>’</w:t>
      </w:r>
      <w:r w:rsidR="003E76C5" w:rsidRPr="003E76C5">
        <w:t xml:space="preserve"> ieder op een eigen manier weer te geven in plaats van </w:t>
      </w:r>
      <w:r w:rsidR="008774FD">
        <w:t xml:space="preserve">met </w:t>
      </w:r>
      <w:r w:rsidR="003E76C5" w:rsidRPr="003E76C5">
        <w:t xml:space="preserve">de standaardweergave die hoort bij de Activiteitengroep </w:t>
      </w:r>
      <w:r w:rsidR="00D571D0">
        <w:t>‘</w:t>
      </w:r>
      <w:r w:rsidR="003E76C5" w:rsidRPr="003E76C5">
        <w:t>exploitatieactiviteit horeca</w:t>
      </w:r>
      <w:r w:rsidR="00D571D0">
        <w:t>’</w:t>
      </w:r>
      <w:r w:rsidR="003E76C5" w:rsidRPr="003E76C5">
        <w:t>.</w:t>
      </w:r>
      <w:r w:rsidR="003E76C5">
        <w:t xml:space="preserve"> </w:t>
      </w:r>
      <w:r w:rsidRPr="002B3669">
        <w:rPr>
          <w:rStyle w:val="Verwijzing"/>
        </w:rPr>
        <w:fldChar w:fldCharType="begin"/>
      </w:r>
      <w:r w:rsidRPr="002B3669">
        <w:rPr>
          <w:rStyle w:val="Verwijzing"/>
        </w:rPr>
        <w:instrText xml:space="preserve"> REF _Ref36027110 \n \h </w:instrText>
      </w:r>
      <w:r w:rsidRPr="002B3669">
        <w:rPr>
          <w:rStyle w:val="Verwijzing"/>
        </w:rPr>
      </w:r>
      <w:r w:rsidRPr="002B3669">
        <w:rPr>
          <w:rStyle w:val="Verwijzing"/>
        </w:rPr>
        <w:fldChar w:fldCharType="separate"/>
      </w:r>
      <w:r w:rsidR="00176B7A" w:rsidRPr="002B3669">
        <w:rPr>
          <w:rStyle w:val="Verwijzing"/>
        </w:rPr>
        <w:t>Figuur 4</w:t>
      </w:r>
      <w:r w:rsidRPr="002B3669">
        <w:rPr>
          <w:rStyle w:val="Verwijzing"/>
        </w:rP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w:t>
      </w:r>
    </w:p>
    <w:p w14:paraId="795AA310" w14:textId="39DA3D55" w:rsidR="003E308C" w:rsidRPr="00B63808" w:rsidRDefault="003E308C" w:rsidP="00564982">
      <w:r w:rsidRPr="003E308C">
        <w:t xml:space="preserve">Gebleken is dat het in DSO-LV niet goed werkt om met een attribuut een symbolisatie mee te geven. Daarom is in IMOW versie 1.0.3 het objecttype SymbolisatieItem geïntroduceerd. Met SymbolisatieItem kan het bevoegd gezag een eigen, specifieke symbolisatie geven aan ActiviteitLocatieaanduiding, Normwaarde en (de verschillende typen) Gebiedsaanwijzing. In verband met de eis dat in de 1.0.x-versie van de standaard geen wijzigingen worden aangebracht die niet backwards compatible zijn, blijft het attribuut </w:t>
      </w:r>
      <w:r w:rsidRPr="00E6094F">
        <w:rPr>
          <w:i/>
          <w:iCs/>
        </w:rPr>
        <w:t>specifiekeSymbolisatie</w:t>
      </w:r>
      <w:r w:rsidRPr="003E308C">
        <w:t xml:space="preserve"> gehandhaafd, naast het nieuwe objecttype. In versie 1.1 van de TPOD-standaard zal het attribuut </w:t>
      </w:r>
      <w:r w:rsidRPr="00E6094F">
        <w:rPr>
          <w:i/>
          <w:iCs/>
        </w:rPr>
        <w:t>specifiekeSymbolisatie</w:t>
      </w:r>
      <w:r w:rsidRPr="003E308C">
        <w:t xml:space="preserve"> volledig vervallen. Om er voor te zorgen dat er dan geen omgevingsdocumenten zijn waarvan onderdelen niet meer door de standaard en de systemen van DSO-LV worden ondersteund, wordt dringend geadviseerd om, indien het wenselijk wordt geacht om met een eigen symbolisatie te werken, het objecttype SymbolisatieItem te gebruiken en geen gebruik te maken van het attribuut </w:t>
      </w:r>
      <w:r w:rsidRPr="00E6094F">
        <w:rPr>
          <w:i/>
          <w:iCs/>
        </w:rPr>
        <w:t>specifiekeSymbolisatie</w:t>
      </w:r>
      <w:r w:rsidRPr="003E308C">
        <w:t>.</w:t>
      </w:r>
    </w:p>
    <w:p w14:paraId="66E592DA" w14:textId="25D2F421" w:rsidR="009A626B" w:rsidRDefault="322AF09C" w:rsidP="009A626B">
      <w:pPr>
        <w:pStyle w:val="Figuur"/>
      </w:pPr>
      <w:r>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580062" w:rsidRDefault="00514BA8" w:rsidP="00E55369">
      <w:pPr>
        <w:pStyle w:val="Figuurbijschrift"/>
      </w:pPr>
      <w:bookmarkStart w:id="153" w:name="_Ref36026453"/>
      <w:bookmarkStart w:id="154" w:name="_Ref36027110"/>
      <w:r w:rsidRPr="00514BA8">
        <w:t>Presentatiemodel: annoteren met object en groep, in combinatie met symbolisatietabel, toepassing</w:t>
      </w:r>
      <w:r w:rsidR="00C96D57">
        <w:t xml:space="preserve"> standaardweergave</w:t>
      </w:r>
      <w:r w:rsidR="00D63486">
        <w:t xml:space="preserve"> (links)</w:t>
      </w:r>
      <w:r w:rsidR="00C96D57">
        <w:t xml:space="preserve"> en eigen weergave</w:t>
      </w:r>
      <w:r w:rsidR="00D63486">
        <w:t xml:space="preserve"> (rechts</w:t>
      </w:r>
      <w:bookmarkEnd w:id="153"/>
      <w:r w:rsidR="00BF5C62">
        <w:t>)</w:t>
      </w:r>
      <w:bookmarkEnd w:id="154"/>
    </w:p>
    <w:p w14:paraId="6B8CB8AF" w14:textId="5FF2FF9E" w:rsidR="00687B2C" w:rsidRDefault="00687B2C" w:rsidP="00580062">
      <w:r w:rsidRPr="002B3669">
        <w:rPr>
          <w:rStyle w:val="Verwijzing"/>
        </w:rPr>
        <w:fldChar w:fldCharType="begin"/>
      </w:r>
      <w:r w:rsidRPr="002B3669">
        <w:rPr>
          <w:rStyle w:val="Verwijzing"/>
        </w:rPr>
        <w:instrText xml:space="preserve"> REF _Ref36027110 \n \h </w:instrText>
      </w:r>
      <w:r w:rsidRPr="002B3669">
        <w:rPr>
          <w:rStyle w:val="Verwijzing"/>
        </w:rPr>
      </w:r>
      <w:r w:rsidRPr="002B3669">
        <w:rPr>
          <w:rStyle w:val="Verwijzing"/>
        </w:rPr>
        <w:fldChar w:fldCharType="separate"/>
      </w:r>
      <w:r w:rsidR="00176B7A" w:rsidRPr="002B3669">
        <w:rPr>
          <w:rStyle w:val="Verwijzing"/>
        </w:rPr>
        <w:t>Figuur 4</w:t>
      </w:r>
      <w:r w:rsidRPr="002B3669">
        <w:rPr>
          <w:rStyle w:val="Verwijzing"/>
        </w:rPr>
        <w:fldChar w:fldCharType="end"/>
      </w:r>
      <w:r w:rsidRPr="00687B2C">
        <w:t xml:space="preserve"> laat het verschil zien tussen de toepassing van de standaardweergave en de eerste methode voor het bevoegd gezag om zelf invloed uit te oefenen op de weergave, namelijk door te kiezen voor een eigen, specifieke symbolisatie. Het bovenste deel van de afbeelding laat, net als in Figuur 1 maar dan voor een activiteit, zien dat een tekst wordt gekoppeld aan een Locatie, de activiteit een naam krijgt en een groep wordt gekozen. Het onderste deel van </w:t>
      </w:r>
      <w:r w:rsidRPr="00687B2C">
        <w:lastRenderedPageBreak/>
        <w:t xml:space="preserve">de figuur laat aan de linkerkant de toepassing van de standaardweergave zien. Dit is al beschreven in de toelichting op Figuur 1. De rechterkant toont de toepassing van de eigen, specifieke symbolisatie. Het bevoegd gezag kiest uit de </w:t>
      </w:r>
      <w:r w:rsidR="0056627A">
        <w:t>symbolenbibliotheek</w:t>
      </w:r>
      <w:r w:rsidRPr="00687B2C">
        <w:t xml:space="preserve"> de symboolcode die het beste past bij de manier waarop het het object wil weergeven. In dat geval gaat de specifieke symbolisatie boven de weergave-werking van de groep.</w:t>
      </w:r>
    </w:p>
    <w:p w14:paraId="65C50D2D" w14:textId="77777777" w:rsidR="00687B2C" w:rsidRDefault="00687B2C" w:rsidP="00580062"/>
    <w:p w14:paraId="5F4173E3" w14:textId="4BE3E836" w:rsidR="00580062" w:rsidRDefault="00580062" w:rsidP="00580062">
      <w:r>
        <w:t xml:space="preserve">De tweede </w:t>
      </w:r>
      <w:r w:rsidR="002F52D6"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rsidR="008A7623" w:rsidRPr="002B3669">
        <w:rPr>
          <w:rStyle w:val="Verwijzing"/>
        </w:rPr>
        <w:fldChar w:fldCharType="begin"/>
      </w:r>
      <w:r w:rsidR="008A7623" w:rsidRPr="002B3669">
        <w:rPr>
          <w:rStyle w:val="Verwijzing"/>
        </w:rPr>
        <w:instrText xml:space="preserve"> REF _Ref37334422 \n \h </w:instrText>
      </w:r>
      <w:r w:rsidR="008A7623" w:rsidRPr="002B3669">
        <w:rPr>
          <w:rStyle w:val="Verwijzing"/>
        </w:rPr>
      </w:r>
      <w:r w:rsidR="008A7623" w:rsidRPr="002B3669">
        <w:rPr>
          <w:rStyle w:val="Verwijzing"/>
        </w:rPr>
        <w:fldChar w:fldCharType="separate"/>
      </w:r>
      <w:r w:rsidR="00176B7A" w:rsidRPr="002B3669">
        <w:rPr>
          <w:rStyle w:val="Verwijzing"/>
        </w:rPr>
        <w:t>6.4.30</w:t>
      </w:r>
      <w:r w:rsidR="008A7623" w:rsidRPr="002B3669">
        <w:rPr>
          <w:rStyle w:val="Verwijzing"/>
        </w:rPr>
        <w:fldChar w:fldCharType="end"/>
      </w:r>
      <w:r>
        <w:t xml:space="preserve"> en </w:t>
      </w:r>
      <w:r w:rsidR="008A7623" w:rsidRPr="002B3669">
        <w:rPr>
          <w:rStyle w:val="Verwijzing"/>
        </w:rPr>
        <w:fldChar w:fldCharType="begin"/>
      </w:r>
      <w:r w:rsidR="008A7623" w:rsidRPr="002B3669">
        <w:rPr>
          <w:rStyle w:val="Verwijzing"/>
        </w:rPr>
        <w:instrText xml:space="preserve"> REF _Ref37334428 \n \h </w:instrText>
      </w:r>
      <w:r w:rsidR="008A7623" w:rsidRPr="002B3669">
        <w:rPr>
          <w:rStyle w:val="Verwijzing"/>
        </w:rPr>
      </w:r>
      <w:r w:rsidR="008A7623" w:rsidRPr="002B3669">
        <w:rPr>
          <w:rStyle w:val="Verwijzing"/>
        </w:rPr>
        <w:fldChar w:fldCharType="separate"/>
      </w:r>
      <w:r w:rsidR="00176B7A" w:rsidRPr="002B3669">
        <w:rPr>
          <w:rStyle w:val="Verwijzing"/>
        </w:rPr>
        <w:t>6.4.31</w:t>
      </w:r>
      <w:r w:rsidR="008A7623" w:rsidRPr="002B3669">
        <w:rPr>
          <w:rStyle w:val="Verwijzing"/>
        </w:rPr>
        <w:fldChar w:fldCharType="end"/>
      </w:r>
      <w:r>
        <w:t xml:space="preserve"> zijn beschreven.</w:t>
      </w:r>
    </w:p>
    <w:p w14:paraId="51021ADA" w14:textId="5CE7DDB3" w:rsidR="0013095F" w:rsidRPr="0013095F" w:rsidRDefault="0013095F" w:rsidP="00580062">
      <w:r w:rsidRPr="0013095F">
        <w:t xml:space="preserve">Naast de presentatie van tekst, Locaties en waarden legt het </w:t>
      </w:r>
      <w:r w:rsidR="004F3BD4">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B452A9" w:rsidRDefault="00B452A9" w:rsidP="00B452A9">
      <w:pPr>
        <w:pStyle w:val="Kop3"/>
      </w:pPr>
      <w:bookmarkStart w:id="155" w:name="_Toc93475931"/>
      <w:r>
        <w:t>Metadata</w:t>
      </w:r>
      <w:bookmarkEnd w:id="155"/>
    </w:p>
    <w:p w14:paraId="456E04FA" w14:textId="0467CFD9" w:rsidR="00B452A9" w:rsidRPr="00B452A9" w:rsidRDefault="00B452A9" w:rsidP="00B452A9">
      <w:r>
        <w:t xml:space="preserve">Informatie en specificaties voor de metadata </w:t>
      </w:r>
      <w:r w:rsidR="00AE6973">
        <w:t xml:space="preserve">die moeten worden meegeleverd </w:t>
      </w:r>
      <w:r>
        <w:t xml:space="preserve">bij </w:t>
      </w:r>
      <w:r w:rsidR="00AE6973">
        <w:t xml:space="preserve">de aanlevering voor de bekendmaking c.q. publicatie van </w:t>
      </w:r>
      <w:r>
        <w:t xml:space="preserve">omgevingsdocumenten </w:t>
      </w:r>
      <w:r w:rsidR="008500EA">
        <w:t>zijn</w:t>
      </w:r>
      <w:r>
        <w:t xml:space="preserve"> te vinden in de STOP-documentatie.</w:t>
      </w:r>
    </w:p>
    <w:p w14:paraId="2A5CE0B7" w14:textId="77777777" w:rsidR="003D5A24" w:rsidRDefault="003D5A24" w:rsidP="007D5679">
      <w:pPr>
        <w:pStyle w:val="Kop3"/>
      </w:pPr>
      <w:bookmarkStart w:id="156" w:name="_Ref13585853"/>
      <w:bookmarkStart w:id="157" w:name="_Ref13643347"/>
      <w:bookmarkStart w:id="158" w:name="_Ref18402356"/>
      <w:bookmarkStart w:id="159" w:name="_Toc93475932"/>
      <w:bookmarkStart w:id="160" w:name="_Toc531298064"/>
      <w:bookmarkStart w:id="161" w:name="_Toc12431526"/>
      <w:bookmarkStart w:id="162" w:name="_Ref12356898"/>
      <w:bookmarkStart w:id="163" w:name="_Ref502925845"/>
      <w:bookmarkStart w:id="164" w:name="_Toc503427833"/>
      <w:bookmarkStart w:id="165" w:name="_Toc503539153"/>
      <w:bookmarkStart w:id="166" w:name="_Toc521341918"/>
      <w:bookmarkStart w:id="167" w:name="_Toc522087847"/>
      <w:bookmarkStart w:id="168" w:name="_Toc523395795"/>
      <w:bookmarkStart w:id="169" w:name="_Toc523473057"/>
      <w:bookmarkStart w:id="170" w:name="_Ref531185866"/>
      <w:bookmarkEnd w:id="139"/>
      <w:bookmarkEnd w:id="140"/>
      <w:bookmarkEnd w:id="141"/>
      <w:bookmarkEnd w:id="142"/>
      <w:bookmarkEnd w:id="143"/>
      <w:bookmarkEnd w:id="144"/>
      <w:r>
        <w:t>Van plan tot publicatie</w:t>
      </w:r>
      <w:bookmarkEnd w:id="156"/>
      <w:bookmarkEnd w:id="157"/>
      <w:bookmarkEnd w:id="158"/>
      <w:bookmarkEnd w:id="159"/>
    </w:p>
    <w:p w14:paraId="482586D9" w14:textId="77777777" w:rsidR="003D5A24" w:rsidRDefault="003D5A24" w:rsidP="007D5679">
      <w:pPr>
        <w:pStyle w:val="Kop4"/>
      </w:pPr>
      <w:bookmarkStart w:id="171" w:name="_Toc93475933"/>
      <w:r>
        <w:t>Het aanleverproces</w:t>
      </w:r>
      <w:bookmarkEnd w:id="171"/>
    </w:p>
    <w:p w14:paraId="62B31FC7" w14:textId="77C8ED40" w:rsidR="003D5A24" w:rsidRDefault="003D5A24">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00206C10"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3D5A24" w:rsidRDefault="2549688E">
      <w:pPr>
        <w:pStyle w:val="Figuur"/>
      </w:pPr>
      <w:r>
        <w:rPr>
          <w:noProof/>
        </w:rPr>
        <w:lastRenderedPageBreak/>
        <w:drawing>
          <wp:inline distT="0" distB="0" distL="0" distR="0" wp14:anchorId="3268AA23" wp14:editId="576D90A8">
            <wp:extent cx="5721350" cy="2076450"/>
            <wp:effectExtent l="0" t="0" r="0" b="0"/>
            <wp:docPr id="89912913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3">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3D5A24" w:rsidRDefault="003D5A24" w:rsidP="00E55369">
      <w:pPr>
        <w:pStyle w:val="Figuurbijschrift"/>
      </w:pPr>
      <w:r>
        <w:t>Aanleverproces</w:t>
      </w:r>
    </w:p>
    <w:p w14:paraId="705ABEAA" w14:textId="77777777" w:rsidR="003D5A24" w:rsidRDefault="003D5A24" w:rsidP="007D5679">
      <w:pPr>
        <w:pStyle w:val="Kop4"/>
      </w:pPr>
      <w:bookmarkStart w:id="172" w:name="_Toc93475934"/>
      <w:r>
        <w:t>Raadplegen</w:t>
      </w:r>
      <w:bookmarkEnd w:id="172"/>
    </w:p>
    <w:p w14:paraId="64516236" w14:textId="77777777" w:rsidR="003D5A24" w:rsidRDefault="003D5A24" w:rsidP="007D5679">
      <w:pPr>
        <w:pStyle w:val="Kop5"/>
      </w:pPr>
      <w:bookmarkStart w:id="173" w:name="_Toc93475935"/>
      <w:r>
        <w:t>Raadplegen in het officiële publicatieblad</w:t>
      </w:r>
      <w:bookmarkEnd w:id="173"/>
    </w:p>
    <w:p w14:paraId="2131A589" w14:textId="1F4CF997" w:rsidR="003D5A24" w:rsidRDefault="003D5A24">
      <w:r>
        <w:t xml:space="preserve">Op officielebekendmakingen.nl wordt het besluit formeel bekend gemaakt </w:t>
      </w:r>
      <w:r w:rsidRPr="00AB264A">
        <w:t>in het digitale publicatieblad van het bevoegde gezag</w:t>
      </w:r>
      <w:r>
        <w:t xml:space="preserve">. </w:t>
      </w:r>
      <w:r w:rsidR="009674B9">
        <w:t>De</w:t>
      </w:r>
      <w:r>
        <w:t xml:space="preserve"> authentieke tekst van het besluit wordt in PDF-formaat weergegeven en er is een zogeheten landingspagina voor de informatieobjecten. Tevens is er een web-versie van het besluit.</w:t>
      </w:r>
    </w:p>
    <w:p w14:paraId="08A82C2D" w14:textId="77777777" w:rsidR="003D5A24" w:rsidRDefault="003D5A24">
      <w:r>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Default="003D5A24">
      <w:r>
        <w:t xml:space="preserve">Raadplegen is alleen mogelijk per </w:t>
      </w:r>
      <w:r w:rsidR="005926E0">
        <w:t>omgevings</w:t>
      </w:r>
      <w:r>
        <w:t>document of regeling en dus ook alleen van één bevoegd gezag. Er is geen integraal overzicht van alle regels voor de leefomgeving.</w:t>
      </w:r>
    </w:p>
    <w:p w14:paraId="1A446373" w14:textId="77777777" w:rsidR="003D5A24" w:rsidRDefault="003D5A24" w:rsidP="007D5679">
      <w:pPr>
        <w:pStyle w:val="Kop5"/>
      </w:pPr>
      <w:bookmarkStart w:id="174" w:name="_Toc93475936"/>
      <w:r>
        <w:t>Raadplegen in DSO-LV</w:t>
      </w:r>
      <w:bookmarkEnd w:id="174"/>
    </w:p>
    <w:p w14:paraId="4CA800A1" w14:textId="03EF6461" w:rsidR="003D5A24" w:rsidRDefault="003D5A24" w:rsidP="003D5A24">
      <w:r>
        <w:t xml:space="preserve">DSO-LV ontvangt de </w:t>
      </w:r>
      <w:r w:rsidR="009A6C31">
        <w:t xml:space="preserve">geconsolideerde regeling met </w:t>
      </w:r>
      <w:r>
        <w:t xml:space="preserve">de IMOW-objecten. In het Omgevingsloket zijn diverse functies beschikbaar voor de gebruiker. Het biedt de mogelijkheid tot het oriënteren op de integrale regels </w:t>
      </w:r>
      <w:r w:rsidR="000D66CB">
        <w:t xml:space="preserve">of het integrale beleid </w:t>
      </w:r>
      <w:r>
        <w:t xml:space="preserve">over de fysieke leefomgeving via de kaart. Met een klik op de kaart zijn de daar geldende regels </w:t>
      </w:r>
      <w:r w:rsidR="000D66CB">
        <w:t>en het geldende beleid</w:t>
      </w:r>
      <w:r>
        <w:t xml:space="preserve"> te raadplegen. De locaties uit de diverse </w:t>
      </w:r>
      <w:r w:rsidR="000D66CB">
        <w:t xml:space="preserve">regelingen </w:t>
      </w:r>
      <w:r>
        <w:t xml:space="preserve">worden via een legenda gesymboliseerd op de kaart. De </w:t>
      </w:r>
      <w:r w:rsidR="001348F3">
        <w:t>tekst</w:t>
      </w:r>
      <w:r>
        <w:t xml:space="preserve"> en kaart geven ook selectiemogelijkheden, bijvoorbeeld het tonen van regeltekst en locaties voor een specifieke activiteit</w:t>
      </w:r>
      <w:r w:rsidR="001A0C8E">
        <w:t>,</w:t>
      </w:r>
      <w:r>
        <w:t xml:space="preserve"> het uitsluitend tonen van regels die voor iedereen gelden</w:t>
      </w:r>
      <w:r w:rsidR="00AE2211">
        <w:t xml:space="preserve"> of het tonen van beleid over een specifiek beleidsaspect</w:t>
      </w:r>
      <w:r w:rsidR="00CE096B">
        <w:t xml:space="preserve"> met de bijbehorende </w:t>
      </w:r>
      <w:r w:rsidR="00CE096B" w:rsidRPr="00CE096B">
        <w:t>locaties</w:t>
      </w:r>
      <w:r>
        <w:t xml:space="preserve">. De getoonde </w:t>
      </w:r>
      <w:r w:rsidR="00A87D9B">
        <w:t>tekst komt</w:t>
      </w:r>
      <w:r>
        <w:t xml:space="preserve"> uit de geconsolideerde Regelingen vanuit de officiële publicatiebladen.</w:t>
      </w:r>
    </w:p>
    <w:p w14:paraId="642CEFC3" w14:textId="77777777" w:rsidR="003D5A24" w:rsidRDefault="003D5A24" w:rsidP="003D5A24">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3875E8C3" w:rsidR="0082593C" w:rsidRPr="00F62F31" w:rsidRDefault="00E33EDD" w:rsidP="00E33EDD">
      <w:pPr>
        <w:pStyle w:val="Kop1"/>
      </w:pPr>
      <w:bookmarkStart w:id="175" w:name="_Toc93475937"/>
      <w:bookmarkStart w:id="176" w:name="_Ref26775707"/>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bookmarkEnd w:id="160"/>
      <w:bookmarkEnd w:id="161"/>
      <w:bookmarkEnd w:id="175"/>
      <w:r w:rsidRPr="00F62F31">
        <w:fldChar w:fldCharType="end"/>
      </w:r>
      <w:bookmarkEnd w:id="162"/>
      <w:bookmarkEnd w:id="176"/>
    </w:p>
    <w:p w14:paraId="5F94C70E" w14:textId="2DB576F4" w:rsidR="00247246" w:rsidRPr="00247246" w:rsidRDefault="00E33EDD" w:rsidP="00247246">
      <w:r w:rsidRPr="00F62F31">
        <w:t>Dit</w:t>
      </w:r>
      <w:r w:rsidRPr="00F62F31" w:rsidDel="008441FC">
        <w:t xml:space="preserve"> </w:t>
      </w:r>
      <w:r w:rsidR="008441FC">
        <w:t>deel</w:t>
      </w:r>
      <w:r w:rsidR="008441FC"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en voorziet in de vertaling van (een deel van) de kenmerken van </w:t>
      </w:r>
      <w:r w:rsidR="002F5C37" w:rsidRPr="002F5C37">
        <w:t>de tabellen</w:t>
      </w:r>
      <w:r w:rsidRPr="00F62F31">
        <w:t xml:space="preserve"> uit </w:t>
      </w:r>
      <w:r w:rsidRPr="006357DE">
        <w:t>hoofdstuk</w:t>
      </w:r>
      <w:r w:rsidRPr="00F62F31">
        <w:t xml:space="preserve"> </w:t>
      </w:r>
      <w:r w:rsidRPr="002B3669">
        <w:rPr>
          <w:rStyle w:val="Verwijzing"/>
        </w:rPr>
        <w:fldChar w:fldCharType="begin"/>
      </w:r>
      <w:r w:rsidRPr="002B3669">
        <w:rPr>
          <w:rStyle w:val="Verwijzing"/>
        </w:rPr>
        <w:instrText xml:space="preserve"> REF _Ref523478367 \n \h </w:instrText>
      </w:r>
      <w:r w:rsidRPr="002B3669">
        <w:rPr>
          <w:rStyle w:val="Verwijzing"/>
        </w:rPr>
      </w:r>
      <w:r w:rsidRPr="002B3669">
        <w:rPr>
          <w:rStyle w:val="Verwijzing"/>
        </w:rPr>
        <w:fldChar w:fldCharType="separate"/>
      </w:r>
      <w:r w:rsidR="00176B7A" w:rsidRPr="002B3669">
        <w:rPr>
          <w:rStyle w:val="Verwijzing"/>
        </w:rPr>
        <w:t>2</w:t>
      </w:r>
      <w:r w:rsidRPr="002B3669">
        <w:rPr>
          <w:rStyle w:val="Verwijzing"/>
        </w:rP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zodanig gestructureerd wordt, dat het machineleesbaar en op een gestandaardiseerde manier uitwisselbaar wordt.</w:t>
      </w:r>
    </w:p>
    <w:p w14:paraId="70B4F3AF" w14:textId="0DF9BEE6" w:rsidR="0044672B" w:rsidRDefault="004710EE" w:rsidP="00E33EDD">
      <w:r>
        <w:t xml:space="preserve">Hoofdstuk </w:t>
      </w:r>
      <w:r w:rsidRPr="002B3669">
        <w:rPr>
          <w:rStyle w:val="Verwijzing"/>
        </w:rPr>
        <w:fldChar w:fldCharType="begin"/>
      </w:r>
      <w:r w:rsidRPr="002B3669">
        <w:rPr>
          <w:rStyle w:val="Verwijzing"/>
        </w:rPr>
        <w:instrText xml:space="preserve"> REF _Ref13642941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4</w:t>
      </w:r>
      <w:r w:rsidRPr="002B3669">
        <w:rPr>
          <w:rStyle w:val="Verwijzing"/>
        </w:rP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8B7535">
        <w:t>Regeling</w:t>
      </w:r>
      <w:r w:rsidR="004D15AF">
        <w:t xml:space="preserve"> van </w:t>
      </w:r>
      <w:r>
        <w:fldChar w:fldCharType="begin"/>
      </w:r>
      <w:r>
        <w:instrText>DOCVARIABLE ID01+</w:instrText>
      </w:r>
      <w:r>
        <w:fldChar w:fldCharType="separate"/>
      </w:r>
      <w:r w:rsidR="00176B7A">
        <w:t>het omgevingsplan</w:t>
      </w:r>
      <w:r>
        <w:fldChar w:fldCharType="end"/>
      </w:r>
      <w:r w:rsidR="004D15AF">
        <w:t xml:space="preserve">. In hoofdstuk </w:t>
      </w:r>
      <w:r w:rsidR="004D15AF" w:rsidRPr="002B3669">
        <w:rPr>
          <w:rStyle w:val="Verwijzing"/>
        </w:rPr>
        <w:fldChar w:fldCharType="begin"/>
      </w:r>
      <w:r w:rsidR="004D15AF" w:rsidRPr="002B3669">
        <w:rPr>
          <w:rStyle w:val="Verwijzing"/>
        </w:rPr>
        <w:instrText xml:space="preserve"> REF _Ref13642981 </w:instrText>
      </w:r>
      <w:r w:rsidR="00936B1B" w:rsidRPr="002B3669">
        <w:rPr>
          <w:rStyle w:val="Verwijzing"/>
        </w:rPr>
        <w:instrText>\n \h</w:instrText>
      </w:r>
      <w:r w:rsidR="004D15AF" w:rsidRPr="002B3669">
        <w:rPr>
          <w:rStyle w:val="Verwijzing"/>
        </w:rPr>
        <w:instrText xml:space="preserve"> </w:instrText>
      </w:r>
      <w:r w:rsidR="004D15AF" w:rsidRPr="002B3669">
        <w:rPr>
          <w:rStyle w:val="Verwijzing"/>
        </w:rPr>
      </w:r>
      <w:r w:rsidR="004D15AF" w:rsidRPr="002B3669">
        <w:rPr>
          <w:rStyle w:val="Verwijzing"/>
        </w:rPr>
        <w:fldChar w:fldCharType="separate"/>
      </w:r>
      <w:r w:rsidR="00176B7A" w:rsidRPr="002B3669">
        <w:rPr>
          <w:rStyle w:val="Verwijzing"/>
        </w:rPr>
        <w:t>5</w:t>
      </w:r>
      <w:r w:rsidR="004D15AF" w:rsidRPr="002B3669">
        <w:rPr>
          <w:rStyle w:val="Verwijzing"/>
        </w:rPr>
        <w:fldChar w:fldCharType="end"/>
      </w:r>
      <w:r w:rsidR="004D15AF">
        <w:t xml:space="preserve"> wordt het tekstmodel</w:t>
      </w:r>
      <w:r w:rsidR="001D26EF">
        <w:t xml:space="preserve"> beschreven en de toepassing daarvan op </w:t>
      </w:r>
      <w:r>
        <w:fldChar w:fldCharType="begin"/>
      </w:r>
      <w:r>
        <w:instrText>DOCVARIABLE ID01+</w:instrText>
      </w:r>
      <w:r>
        <w:fldChar w:fldCharType="separate"/>
      </w:r>
      <w:r w:rsidR="00176B7A">
        <w:t>het omgevingsplan</w:t>
      </w:r>
      <w:r>
        <w:fldChar w:fldCharType="end"/>
      </w:r>
      <w:r w:rsidR="001D26EF">
        <w:t xml:space="preserve">. Hoofdstuk </w:t>
      </w:r>
      <w:r w:rsidR="00497C22" w:rsidRPr="002B3669">
        <w:rPr>
          <w:rStyle w:val="Verwijzing"/>
        </w:rPr>
        <w:fldChar w:fldCharType="begin"/>
      </w:r>
      <w:r w:rsidR="00497C22" w:rsidRPr="002B3669">
        <w:rPr>
          <w:rStyle w:val="Verwijzing"/>
        </w:rPr>
        <w:instrText xml:space="preserve"> REF _Ref18402186 </w:instrText>
      </w:r>
      <w:r w:rsidR="00936B1B" w:rsidRPr="002B3669">
        <w:rPr>
          <w:rStyle w:val="Verwijzing"/>
        </w:rPr>
        <w:instrText>\n \h</w:instrText>
      </w:r>
      <w:r w:rsidR="00497C22" w:rsidRPr="002B3669">
        <w:rPr>
          <w:rStyle w:val="Verwijzing"/>
        </w:rPr>
        <w:instrText xml:space="preserve"> </w:instrText>
      </w:r>
      <w:r w:rsidR="00497C22" w:rsidRPr="002B3669">
        <w:rPr>
          <w:rStyle w:val="Verwijzing"/>
        </w:rPr>
      </w:r>
      <w:r w:rsidR="00497C22" w:rsidRPr="002B3669">
        <w:rPr>
          <w:rStyle w:val="Verwijzing"/>
        </w:rPr>
        <w:fldChar w:fldCharType="separate"/>
      </w:r>
      <w:r w:rsidR="00176B7A" w:rsidRPr="002B3669">
        <w:rPr>
          <w:rStyle w:val="Verwijzing"/>
        </w:rPr>
        <w:t>6</w:t>
      </w:r>
      <w:r w:rsidR="00497C22" w:rsidRPr="002B3669">
        <w:rPr>
          <w:rStyle w:val="Verwijzing"/>
        </w:rPr>
        <w:fldChar w:fldCharType="end"/>
      </w:r>
      <w:r w:rsidR="001D26EF">
        <w:t xml:space="preserve"> beschrijft </w:t>
      </w:r>
      <w:r w:rsidR="002C2395">
        <w:t xml:space="preserve">het </w:t>
      </w:r>
      <w:r w:rsidR="00C1512D" w:rsidRPr="00C1512D">
        <w:t>Informatie</w:t>
      </w:r>
      <w:r w:rsidR="00C1512D">
        <w:t>m</w:t>
      </w:r>
      <w:r w:rsidR="00C1512D" w:rsidRPr="00C1512D">
        <w:t>odel Omgevingswet</w:t>
      </w:r>
      <w:r w:rsidR="008C7705" w:rsidRPr="008C7705">
        <w:t xml:space="preserve"> (IMOW)</w:t>
      </w:r>
      <w:r w:rsidR="00120C4F">
        <w:t>.</w:t>
      </w:r>
    </w:p>
    <w:p w14:paraId="7CCCBA6A" w14:textId="68F579F5" w:rsidR="009312B4" w:rsidRPr="00F62F31" w:rsidRDefault="00666EF1" w:rsidP="00E33EDD">
      <w:r>
        <w:t xml:space="preserve">IMOW en de toepassing daarvan </w:t>
      </w:r>
      <w:r w:rsidR="00B036E2">
        <w:t>vormen</w:t>
      </w:r>
      <w:r w:rsidR="0020174A">
        <w:t xml:space="preserve"> een domeinspecifieke toepassing van STOP</w:t>
      </w:r>
      <w:r w:rsidR="006C1E8A">
        <w:t xml:space="preserve">. </w:t>
      </w:r>
      <w:r w:rsidR="00B036E2">
        <w:t xml:space="preserve">Om een </w:t>
      </w:r>
      <w:r w:rsidR="00CB47C2">
        <w:t xml:space="preserve">omgevingsdocument op te stellen en juridisch juist te kunnen bekendmaken is het uiteraard ook nodig om te voldoen aan de specificaties van STOP. </w:t>
      </w:r>
      <w:r w:rsidR="005C2E5E">
        <w:t>Hoe dat moet is beschreven in de STOP-standaard.</w:t>
      </w:r>
    </w:p>
    <w:p w14:paraId="05B82295" w14:textId="403FF3B2" w:rsidR="00E33EDD" w:rsidRPr="00F62F31" w:rsidRDefault="00E33EDD" w:rsidP="00E33EDD">
      <w:pPr>
        <w:pStyle w:val="Kop2"/>
        <w:rPr>
          <w:noProof/>
        </w:rPr>
      </w:pPr>
      <w:bookmarkStart w:id="177" w:name="_Toc522087849"/>
      <w:bookmarkStart w:id="178" w:name="_Toc503539158"/>
      <w:bookmarkStart w:id="179" w:name="_Toc521341920"/>
      <w:bookmarkStart w:id="180" w:name="_Ref522799722"/>
      <w:bookmarkStart w:id="181" w:name="_Ref522799818"/>
      <w:bookmarkStart w:id="182" w:name="_Ref523481517"/>
      <w:bookmarkStart w:id="183" w:name="_Ref523481523"/>
      <w:bookmarkStart w:id="184" w:name="_Toc531298066"/>
      <w:bookmarkStart w:id="185" w:name="_Ref532368239"/>
      <w:bookmarkStart w:id="186" w:name="_Ref532801264"/>
      <w:bookmarkStart w:id="187" w:name="_Toc12431527"/>
      <w:bookmarkStart w:id="188" w:name="_Ref13639299"/>
      <w:bookmarkStart w:id="189" w:name="_Ref13642514"/>
      <w:bookmarkStart w:id="190" w:name="_Ref13642941"/>
      <w:bookmarkStart w:id="191" w:name="_Toc93475938"/>
      <w:bookmarkStart w:id="192" w:name="_Ref26775403"/>
      <w:r w:rsidRPr="00F62F31">
        <w:rPr>
          <w:noProof/>
        </w:rPr>
        <w:lastRenderedPageBreak/>
        <w:t>Besluit</w:t>
      </w:r>
      <w:r>
        <w:rPr>
          <w:noProof/>
        </w:rPr>
        <w:t>,</w:t>
      </w:r>
      <w:r w:rsidRPr="00F62F31">
        <w:rPr>
          <w:noProof/>
        </w:rPr>
        <w:t xml:space="preserve"> besluitonderdelen</w:t>
      </w:r>
      <w:bookmarkEnd w:id="177"/>
      <w:bookmarkEnd w:id="178"/>
      <w:bookmarkEnd w:id="179"/>
      <w:bookmarkEnd w:id="180"/>
      <w:bookmarkEnd w:id="181"/>
      <w:bookmarkEnd w:id="182"/>
      <w:bookmarkEnd w:id="183"/>
      <w:bookmarkEnd w:id="184"/>
      <w:bookmarkEnd w:id="185"/>
      <w:bookmarkEnd w:id="186"/>
      <w:r>
        <w:rPr>
          <w:noProof/>
        </w:rPr>
        <w:t xml:space="preserve"> en </w:t>
      </w:r>
      <w:bookmarkEnd w:id="187"/>
      <w:bookmarkEnd w:id="188"/>
      <w:bookmarkEnd w:id="189"/>
      <w:bookmarkEnd w:id="190"/>
      <w:r w:rsidR="000977DD">
        <w:rPr>
          <w:noProof/>
        </w:rPr>
        <w:fldChar w:fldCharType="begin"/>
      </w:r>
      <w:r w:rsidR="000977DD">
        <w:rPr>
          <w:noProof/>
        </w:rPr>
        <w:instrText xml:space="preserve"> DOCVARIABLE ID01 </w:instrText>
      </w:r>
      <w:r w:rsidR="000977DD">
        <w:rPr>
          <w:noProof/>
        </w:rPr>
        <w:fldChar w:fldCharType="separate"/>
      </w:r>
      <w:r w:rsidR="00176B7A">
        <w:rPr>
          <w:noProof/>
        </w:rPr>
        <w:t>omgevingsplan</w:t>
      </w:r>
      <w:bookmarkEnd w:id="191"/>
      <w:r w:rsidR="000977DD">
        <w:rPr>
          <w:noProof/>
        </w:rPr>
        <w:fldChar w:fldCharType="end"/>
      </w:r>
      <w:bookmarkEnd w:id="192"/>
    </w:p>
    <w:p w14:paraId="04135120" w14:textId="587EF6B5"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bookmarkStart w:id="193" w:name="_Toc522087850"/>
      <w:bookmarkStart w:id="194" w:name="_Toc531298067"/>
      <w:bookmarkStart w:id="195" w:name="_Toc12431528"/>
      <w:bookmarkStart w:id="196" w:name="_Ref13642492"/>
      <w:bookmarkStart w:id="197" w:name="_Ref43820343"/>
      <w:bookmarkStart w:id="198" w:name="_Ref43820345"/>
      <w:bookmarkStart w:id="199" w:name="_Toc93475939"/>
      <w:bookmarkStart w:id="200" w:name="_Toc521341921"/>
      <w:bookmarkStart w:id="201" w:name="_Toc503539159"/>
      <w:r>
        <w:t>Besluit en besluitonderdelen</w:t>
      </w:r>
      <w:bookmarkEnd w:id="193"/>
      <w:bookmarkEnd w:id="194"/>
      <w:bookmarkEnd w:id="195"/>
      <w:bookmarkEnd w:id="196"/>
      <w:bookmarkEnd w:id="197"/>
      <w:bookmarkEnd w:id="198"/>
      <w:bookmarkEnd w:id="199"/>
    </w:p>
    <w:p w14:paraId="6D3D9EA0" w14:textId="77777777" w:rsidR="00E33EDD" w:rsidRDefault="00E33EDD" w:rsidP="00E33EDD">
      <w:pPr>
        <w:pStyle w:val="Kop4"/>
      </w:pPr>
      <w:bookmarkStart w:id="202" w:name="_Toc12431529"/>
      <w:bookmarkStart w:id="203" w:name="_Toc93475940"/>
      <w:bookmarkStart w:id="204" w:name="_Toc522087851"/>
      <w:bookmarkStart w:id="205" w:name="_Toc531298068"/>
      <w:r>
        <w:t>Toelichting</w:t>
      </w:r>
      <w:bookmarkEnd w:id="202"/>
      <w:bookmarkEnd w:id="203"/>
    </w:p>
    <w:p w14:paraId="6FFB4F17" w14:textId="28315C4C" w:rsidR="00E33EDD" w:rsidRDefault="00E33EDD" w:rsidP="00E33EDD">
      <w:r w:rsidRPr="00F62F31">
        <w:t xml:space="preserve">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of een wijziging daarvan wordt vastgesteld, bestaat uit twee onderdelen.</w:t>
      </w:r>
      <w:r w:rsidR="00D00483">
        <w:t xml:space="preserve"> </w:t>
      </w:r>
      <w:r w:rsidRPr="00F62F31">
        <w:t>Facultatief kan daar een derde deel aan worden toegevoegd.</w:t>
      </w:r>
    </w:p>
    <w:p w14:paraId="17162603" w14:textId="7206D28F" w:rsidR="00E33EDD" w:rsidRPr="00CE66A9" w:rsidRDefault="00E33EDD" w:rsidP="00593EDF">
      <w:pPr>
        <w:pStyle w:val="Kop5"/>
      </w:pPr>
      <w:bookmarkStart w:id="206" w:name="_Toc93475941"/>
      <w:r w:rsidRPr="00CE66A9">
        <w:t xml:space="preserve">Deel één: </w:t>
      </w:r>
      <w:r w:rsidR="006612D4" w:rsidRPr="00593EDF">
        <w:t>vaststellingsdocumenten</w:t>
      </w:r>
      <w:r w:rsidR="006612D4" w:rsidRPr="006612D4">
        <w:t xml:space="preserve"> </w:t>
      </w:r>
      <w:r w:rsidR="006612D4">
        <w:t xml:space="preserve">en </w:t>
      </w:r>
      <w:r w:rsidRPr="00CE66A9">
        <w:t>motivering</w:t>
      </w:r>
      <w:bookmarkEnd w:id="200"/>
      <w:bookmarkEnd w:id="204"/>
      <w:bookmarkEnd w:id="205"/>
      <w:bookmarkEnd w:id="206"/>
    </w:p>
    <w:p w14:paraId="575C40B6" w14:textId="2F7C5464" w:rsidR="0082593C" w:rsidRPr="00F62F31" w:rsidRDefault="00D222FA" w:rsidP="00E33EDD">
      <w:r>
        <w:t>Dit deel</w:t>
      </w:r>
      <w:r w:rsidR="00E33EDD" w:rsidRPr="00F62F31">
        <w:t xml:space="preserve"> van het besluit bestaat uit de vaststellingsdocumenten en de motivering van het besluit tot vaststelling c.q. wijziging van </w:t>
      </w:r>
      <w:r>
        <w:fldChar w:fldCharType="begin"/>
      </w:r>
      <w:r>
        <w:instrText>DOCVARIABLE ID01+</w:instrText>
      </w:r>
      <w:r>
        <w:fldChar w:fldCharType="separate"/>
      </w:r>
      <w:r w:rsidR="00176B7A">
        <w:t>het omgevingsplan</w:t>
      </w:r>
      <w:r>
        <w:fldChar w:fldCharType="end"/>
      </w:r>
      <w:r w:rsidR="00E33EDD" w:rsidRPr="00F62F31">
        <w:t xml:space="preserve">. </w:t>
      </w:r>
      <w:r>
        <w:t>Het</w:t>
      </w:r>
      <w:r w:rsidR="00E33EDD" w:rsidRPr="00F62F31">
        <w:t xml:space="preserve"> lijkt op een combinatie van het raadsbesluit, het raadsvoorstel, de zienswijzennota en de toelichting met bijlagen bij het bestemmingsplan op basis van de Wet ruimtelijke ordening.</w:t>
      </w:r>
    </w:p>
    <w:p w14:paraId="41E0FA80" w14:textId="5248AFCE" w:rsidR="00E33EDD" w:rsidRPr="00F62F31" w:rsidRDefault="00E33EDD" w:rsidP="00E33EDD">
      <w:r w:rsidRPr="00F62F31">
        <w:t xml:space="preserve">Dit deel begint met de vaststellingsdocumenten: de overwegingen van </w:t>
      </w:r>
      <w:r w:rsidR="00FE7189">
        <w:t>het bestuur</w:t>
      </w:r>
      <w:r w:rsidRPr="00F62F31">
        <w:t xml:space="preserve"> die leiden tot het nemen van het besluit, waaronder de wijze waarop met de ingekomen zienswijzen is omgegaan en het voorstel tot het nemen van dit besluit (vergelijkbaar met het raadsvoorstel en raadsbesluit tot vaststelling van het bestemmingsplan op grond van de Wet ruimtelijke ordening, inclusief de zienswijzennota). Daarna volgt de motivering: de inhoudelijke onderbouwing van het besluit (vergelijkbaar met de toelichting op het bestemmingsplan). Er wordt toegelicht op welke wijze gevolg is gegeven aan de toepasselijke instructieregels en instructies van de provincie en het Rijk en er wordt gemotiveerd om welke redenen het besluit bijdraagt aan een evenwichtige toedeling van functies aan locaties. </w:t>
      </w:r>
      <w:r>
        <w:t xml:space="preserve">In het geval van een wijzigingsbesluit </w:t>
      </w:r>
      <w:r w:rsidRPr="00F62F31">
        <w:t xml:space="preserve">wordt </w:t>
      </w:r>
      <w:r>
        <w:t xml:space="preserve">in dit deel onder andere beschreven </w:t>
      </w:r>
      <w:r w:rsidRPr="00F62F31">
        <w:t xml:space="preserve">op welke onderdelen </w:t>
      </w:r>
      <w:r>
        <w:fldChar w:fldCharType="begin"/>
      </w:r>
      <w:r>
        <w:instrText>DOCVARIABLE ID01+</w:instrText>
      </w:r>
      <w:r>
        <w:fldChar w:fldCharType="separate"/>
      </w:r>
      <w:r w:rsidR="00176B7A">
        <w:t>het omgevingsplan</w:t>
      </w:r>
      <w:r>
        <w:fldChar w:fldCharType="end"/>
      </w:r>
      <w:r w:rsidRPr="00F62F31">
        <w:t xml:space="preserve"> wordt aangepast en waarom</w:t>
      </w:r>
      <w:r>
        <w:t>,</w:t>
      </w:r>
      <w:r w:rsidRPr="00F62F31">
        <w:t xml:space="preserve"> en wordt verwezen naar voor die wijzigingen relevant beleid uit de omgevingsvisie van gemeente, provincie of Rijk.</w:t>
      </w:r>
    </w:p>
    <w:p w14:paraId="6EF6DDDC" w14:textId="77777777" w:rsidR="00E33EDD" w:rsidRPr="00F62F31" w:rsidRDefault="00E33EDD" w:rsidP="00E33EDD">
      <w:r w:rsidRPr="00F62F31">
        <w:t>Ter ondersteuning van de motivering kunnen bijlagen met onderzoeksgegevens en bescheiden bij dit eerste deel van het vaststellingsbesluit gevoegd zijn.</w:t>
      </w:r>
    </w:p>
    <w:p w14:paraId="0DAEA71F" w14:textId="77777777" w:rsidR="00E33EDD" w:rsidRPr="00780C33" w:rsidRDefault="00E33EDD" w:rsidP="00593EDF">
      <w:pPr>
        <w:pStyle w:val="Kop5"/>
      </w:pPr>
      <w:bookmarkStart w:id="207" w:name="_Toc521341922"/>
      <w:bookmarkStart w:id="208" w:name="_Toc522087852"/>
      <w:bookmarkStart w:id="209" w:name="_Toc531298069"/>
      <w:bookmarkStart w:id="210" w:name="_Toc93475942"/>
      <w:r w:rsidRPr="00780C33">
        <w:t xml:space="preserve">Deel twee: </w:t>
      </w:r>
      <w:r w:rsidRPr="00593EDF">
        <w:t>regels</w:t>
      </w:r>
      <w:bookmarkEnd w:id="207"/>
      <w:bookmarkEnd w:id="208"/>
      <w:bookmarkEnd w:id="209"/>
      <w:bookmarkEnd w:id="210"/>
    </w:p>
    <w:p w14:paraId="004E10B4" w14:textId="05ADEF44" w:rsidR="00E33EDD" w:rsidRPr="00F62F31" w:rsidRDefault="00CC2B27" w:rsidP="00E33EDD">
      <w:r>
        <w:t xml:space="preserve">Dit </w:t>
      </w:r>
      <w:r w:rsidR="00E33EDD" w:rsidRPr="00F62F31">
        <w:t xml:space="preserve">deel van het besluit bestaat uit de regels van </w:t>
      </w:r>
      <w:r>
        <w:fldChar w:fldCharType="begin"/>
      </w:r>
      <w:r>
        <w:instrText>DOCVARIABLE ID01+</w:instrText>
      </w:r>
      <w:r>
        <w:fldChar w:fldCharType="separate"/>
      </w:r>
      <w:r w:rsidR="00176B7A">
        <w:t>het omgevingsplan</w:t>
      </w:r>
      <w:r>
        <w:fldChar w:fldCharType="end"/>
      </w:r>
      <w:r w:rsidR="00E33EDD" w:rsidRPr="00F62F31">
        <w:t xml:space="preserve">. </w:t>
      </w:r>
      <w:r>
        <w:t xml:space="preserve">Het </w:t>
      </w:r>
      <w:r w:rsidR="00E33EDD" w:rsidRPr="00F62F31">
        <w:t>bestaa</w:t>
      </w:r>
      <w:r w:rsidR="00E33EDD">
        <w:t>t</w:t>
      </w:r>
      <w:r w:rsidR="00E33EDD" w:rsidRPr="00F62F31">
        <w:t xml:space="preserve"> in ieder geval uit de </w:t>
      </w:r>
      <w:r w:rsidR="00E33EDD">
        <w:t>R</w:t>
      </w:r>
      <w:r w:rsidR="00E33EDD" w:rsidRPr="00F62F31">
        <w:t>egeltekst</w:t>
      </w:r>
      <w:r w:rsidR="00E33EDD">
        <w:t>(en)</w:t>
      </w:r>
      <w:r w:rsidR="00E33EDD" w:rsidRPr="00F62F31">
        <w:t xml:space="preserve"> en de daarbij behorende </w:t>
      </w:r>
      <w:r w:rsidR="00BD0E95">
        <w:t>geografische informatieobjecten die de Locaties vastleggen</w:t>
      </w:r>
      <w:r w:rsidR="00E33EDD" w:rsidRPr="00F62F31">
        <w:t>. Bij dit tweede deel kunnen bijlagen worden gevoegd (vergelijkbaar met de bijlagen bij de regels van het bestemmingsplan).</w:t>
      </w:r>
    </w:p>
    <w:p w14:paraId="4DE384F5" w14:textId="7CC0BF0B" w:rsidR="00E33EDD" w:rsidRPr="00F62F31" w:rsidRDefault="00E33EDD" w:rsidP="00E33EDD">
      <w:r w:rsidRPr="00F62F31">
        <w:t xml:space="preserve">In het geval van een wijzigingsbesluit wordt in dit deel concreet aangegeven op welke wijze </w:t>
      </w:r>
      <w:r>
        <w:fldChar w:fldCharType="begin"/>
      </w:r>
      <w:r>
        <w:instrText>DOCVARIABLE ID01+</w:instrText>
      </w:r>
      <w:r>
        <w:fldChar w:fldCharType="separate"/>
      </w:r>
      <w:r w:rsidR="00176B7A">
        <w:t>het omgevingsplan</w:t>
      </w:r>
      <w:r>
        <w:fldChar w:fldCharType="end"/>
      </w:r>
      <w:r w:rsidRPr="00F62F31">
        <w:t xml:space="preserve"> wordt aangepast. Aangegeven wordt welke </w:t>
      </w:r>
      <w:r>
        <w:t>artikelen, leden of onderdelen daarvan</w:t>
      </w:r>
      <w:r w:rsidRPr="00F62F31">
        <w:t xml:space="preserve"> worden toegevoegd, geschrapt, gewijzigd of vervangen door andere. Dit deel van het wijzigingsbesluit is vergelijkbaar met de wijziging van een wet of een verordening.</w:t>
      </w:r>
      <w:r>
        <w:t xml:space="preserve"> </w:t>
      </w:r>
      <w:r w:rsidR="0079713F" w:rsidRPr="0079713F">
        <w:t xml:space="preserve">Bij een wijzigingsbesluit wordt </w:t>
      </w:r>
      <w:r w:rsidR="0079713F">
        <w:t>d</w:t>
      </w:r>
      <w:r>
        <w:t xml:space="preserve">it deel weergegeven in </w:t>
      </w:r>
      <w:r w:rsidR="00175570">
        <w:t>‘</w:t>
      </w:r>
      <w:r w:rsidR="00527AA5">
        <w:t>renvooiweergave</w:t>
      </w:r>
      <w:r w:rsidR="00175570">
        <w:t>’</w:t>
      </w:r>
      <w:r>
        <w:t>; een weergave waarin met visuele middelen wordt duidelijk gemaakt wat wordt toegevoegd of geschrapt.</w:t>
      </w:r>
    </w:p>
    <w:p w14:paraId="75F837C1" w14:textId="77777777" w:rsidR="00E33EDD" w:rsidRPr="00780C33" w:rsidRDefault="00E33EDD" w:rsidP="00593EDF">
      <w:pPr>
        <w:pStyle w:val="Kop5"/>
      </w:pPr>
      <w:bookmarkStart w:id="211" w:name="_Toc521341923"/>
      <w:bookmarkStart w:id="212" w:name="_Toc522087853"/>
      <w:bookmarkStart w:id="213" w:name="_Toc531298070"/>
      <w:bookmarkStart w:id="214" w:name="_Toc93475943"/>
      <w:r w:rsidRPr="00780C33">
        <w:t>Deel drie: artikelsgewijze en algemene toelichting</w:t>
      </w:r>
      <w:bookmarkEnd w:id="201"/>
      <w:bookmarkEnd w:id="211"/>
      <w:bookmarkEnd w:id="212"/>
      <w:bookmarkEnd w:id="213"/>
      <w:bookmarkEnd w:id="214"/>
    </w:p>
    <w:p w14:paraId="4E7FD901" w14:textId="6DD729C9" w:rsidR="00E33EDD" w:rsidRDefault="00527AA5" w:rsidP="00E33EDD">
      <w:r>
        <w:t>Dit</w:t>
      </w:r>
      <w:r w:rsidR="00E33EDD" w:rsidRPr="00F62F31">
        <w:t xml:space="preserve"> deel kan aan het besluit worden toegevoegd als de gemeenteraad </w:t>
      </w:r>
      <w:r w:rsidR="006E6133" w:rsidRPr="00F62F31">
        <w:t>ervoor</w:t>
      </w:r>
      <w:r w:rsidR="00E33EDD" w:rsidRPr="00F62F31">
        <w:t xml:space="preserve"> kiest om bij </w:t>
      </w:r>
      <w:r>
        <w:fldChar w:fldCharType="begin"/>
      </w:r>
      <w:r>
        <w:instrText>DOCVARIABLE ID01+</w:instrText>
      </w:r>
      <w:r>
        <w:fldChar w:fldCharType="separate"/>
      </w:r>
      <w:r w:rsidR="00176B7A">
        <w:t>het omgevingsplan</w:t>
      </w:r>
      <w:r>
        <w:fldChar w:fldCharType="end"/>
      </w:r>
      <w:r w:rsidR="00E33EDD" w:rsidRPr="00F62F31">
        <w:t xml:space="preserve"> een artikelsgewijze toelichting te geven. De artikelsgewijze toelichting is facultatief, niet verplicht. Als er voor een artikelsgewijze toelichting is gekozen bestaat </w:t>
      </w:r>
      <w:r w:rsidR="009D4328">
        <w:t xml:space="preserve">dit </w:t>
      </w:r>
      <w:r w:rsidR="00E33EDD" w:rsidRPr="00F62F31">
        <w:t xml:space="preserve">deel van het besluit uit de volledige artikelsgewijze toelichting (bij de eerste vaststelling van een </w:t>
      </w:r>
      <w:r>
        <w:fldChar w:fldCharType="begin"/>
      </w:r>
      <w:r>
        <w:instrText>DOCVARIABLE ID01</w:instrText>
      </w:r>
      <w:r>
        <w:fldChar w:fldCharType="separate"/>
      </w:r>
      <w:r w:rsidR="00176B7A">
        <w:t>omgevingsplan</w:t>
      </w:r>
      <w:r>
        <w:fldChar w:fldCharType="end"/>
      </w:r>
      <w:r w:rsidR="00E33EDD" w:rsidRPr="00F62F31">
        <w:t xml:space="preserve">) dan wel uit de wijzigingen die worden aangebracht in de </w:t>
      </w:r>
      <w:r w:rsidR="00E33EDD" w:rsidRPr="00F62F31">
        <w:lastRenderedPageBreak/>
        <w:t xml:space="preserve">geconsolideerde artikelsgewijze toelichting (bij een besluit tot wijziging van </w:t>
      </w:r>
      <w:r>
        <w:fldChar w:fldCharType="begin"/>
      </w:r>
      <w:r>
        <w:instrText>DOCVARIABLE ID01+</w:instrText>
      </w:r>
      <w:r>
        <w:fldChar w:fldCharType="separate"/>
      </w:r>
      <w:r w:rsidR="00176B7A">
        <w:t>het omgevingsplan</w:t>
      </w:r>
      <w:r>
        <w:fldChar w:fldCharType="end"/>
      </w:r>
      <w:r w:rsidR="00E33EDD" w:rsidRPr="00F62F31">
        <w:t>). Dit deel zal dus overeenkomen met de artikelsgewijze toelichting zoals die bij wetten en verordeningen gebruikelijk is.</w:t>
      </w:r>
    </w:p>
    <w:p w14:paraId="19B4D8CD" w14:textId="0F362377" w:rsidR="00E33EDD" w:rsidRPr="009A2F7F" w:rsidRDefault="00E33EDD" w:rsidP="00E33EDD">
      <w:pPr>
        <w:rPr>
          <w:szCs w:val="18"/>
        </w:rPr>
      </w:pPr>
      <w:r w:rsidRPr="00F62F31">
        <w:t xml:space="preserve">Aan deze artikelsgewijze toelichting kan ook een algemene toelichting worden toegevoegd met bijvoorbeeld gegevens over de gemeente en een beschouwing over de visie van de gemeente op het omgevingsplan (globaal, gedetailleerd, wijze waarop invulling is gegeven aan de gemeentelijke beleidsvrijheid </w:t>
      </w:r>
      <w:r w:rsidR="00CD5AB3" w:rsidRPr="00F62F31">
        <w:t>etc.</w:t>
      </w:r>
      <w:r w:rsidRPr="00F62F31">
        <w:t xml:space="preserve">). </w:t>
      </w:r>
      <w:r w:rsidRPr="009A2F7F">
        <w:rPr>
          <w:szCs w:val="18"/>
        </w:rPr>
        <w:t>Wanneer dat nodig is</w:t>
      </w:r>
      <w:r w:rsidR="006623D3">
        <w:rPr>
          <w:szCs w:val="18"/>
        </w:rPr>
        <w:t>,</w:t>
      </w:r>
      <w:r w:rsidRPr="009A2F7F">
        <w:rPr>
          <w:szCs w:val="18"/>
        </w:rPr>
        <w:t xml:space="preserve"> kan bij een wijziging van de regels van </w:t>
      </w:r>
      <w:r w:rsidR="00F32E54">
        <w:rPr>
          <w:szCs w:val="18"/>
        </w:rPr>
        <w:fldChar w:fldCharType="begin"/>
      </w:r>
      <w:r w:rsidR="00F32E54">
        <w:rPr>
          <w:szCs w:val="18"/>
        </w:rPr>
        <w:instrText xml:space="preserve"> DOCVARIABLE ID01+ </w:instrText>
      </w:r>
      <w:r w:rsidR="00F32E54">
        <w:rPr>
          <w:szCs w:val="18"/>
        </w:rPr>
        <w:fldChar w:fldCharType="separate"/>
      </w:r>
      <w:r w:rsidR="00176B7A">
        <w:rPr>
          <w:szCs w:val="18"/>
        </w:rPr>
        <w:t>het omgevingsplan</w:t>
      </w:r>
      <w:r w:rsidR="00F32E54">
        <w:rPr>
          <w:szCs w:val="18"/>
        </w:rPr>
        <w:fldChar w:fldCharType="end"/>
      </w:r>
      <w:r w:rsidRPr="009A2F7F">
        <w:rPr>
          <w:szCs w:val="18"/>
        </w:rPr>
        <w:t xml:space="preserve"> ook de algemene toelichting worden geactualiseerd.</w:t>
      </w:r>
    </w:p>
    <w:p w14:paraId="49EDF75B" w14:textId="64455F4E" w:rsidR="00E33EDD" w:rsidRPr="009A2F7F" w:rsidRDefault="00E33EDD" w:rsidP="00E33EDD">
      <w:pPr>
        <w:rPr>
          <w:szCs w:val="18"/>
        </w:rPr>
      </w:pPr>
      <w:r w:rsidRPr="009A2F7F">
        <w:rPr>
          <w:szCs w:val="18"/>
        </w:rPr>
        <w:t xml:space="preserve">Als dat gewenst is kunnen ook aan </w:t>
      </w:r>
      <w:r w:rsidR="00574EFD">
        <w:rPr>
          <w:szCs w:val="18"/>
        </w:rPr>
        <w:t xml:space="preserve">dit </w:t>
      </w:r>
      <w:r w:rsidRPr="009A2F7F">
        <w:rPr>
          <w:szCs w:val="18"/>
        </w:rPr>
        <w:t>deel bijlagen worden toegevoegd.</w:t>
      </w:r>
    </w:p>
    <w:p w14:paraId="49373174" w14:textId="77777777" w:rsidR="00E33EDD" w:rsidRPr="00F62F31" w:rsidRDefault="00E33EDD" w:rsidP="00E33EDD"/>
    <w:p w14:paraId="65710F59" w14:textId="02C24033" w:rsidR="00E33EDD" w:rsidRPr="00F62F31" w:rsidRDefault="00E33EDD" w:rsidP="00E33EDD">
      <w:r w:rsidRPr="00F62F31">
        <w:t>De besluitonderdelen zijn schematisch weergegeven in</w:t>
      </w:r>
      <w:r w:rsidR="006B1956">
        <w:t xml:space="preserve"> </w:t>
      </w:r>
      <w:r w:rsidR="006B1956" w:rsidRPr="002B3669">
        <w:rPr>
          <w:rStyle w:val="Verwijzing"/>
        </w:rPr>
        <w:fldChar w:fldCharType="begin"/>
      </w:r>
      <w:r w:rsidR="006B1956" w:rsidRPr="002B3669">
        <w:rPr>
          <w:rStyle w:val="Verwijzing"/>
        </w:rPr>
        <w:instrText xml:space="preserve"> REF _Ref523483914 \n \h </w:instrText>
      </w:r>
      <w:r w:rsidR="006B1956" w:rsidRPr="002B3669">
        <w:rPr>
          <w:rStyle w:val="Verwijzing"/>
        </w:rPr>
      </w:r>
      <w:r w:rsidR="006B1956" w:rsidRPr="002B3669">
        <w:rPr>
          <w:rStyle w:val="Verwijzing"/>
        </w:rPr>
        <w:fldChar w:fldCharType="separate"/>
      </w:r>
      <w:r w:rsidR="00176B7A" w:rsidRPr="002B3669">
        <w:rPr>
          <w:rStyle w:val="Verwijzing"/>
        </w:rPr>
        <w:t>Figuur 6</w:t>
      </w:r>
      <w:r w:rsidR="006B1956" w:rsidRPr="002B3669">
        <w:rPr>
          <w:rStyle w:val="Verwijzing"/>
        </w:rPr>
        <w:fldChar w:fldCharType="end"/>
      </w:r>
      <w:r w:rsidRPr="00F62F31">
        <w:t>.</w:t>
      </w:r>
    </w:p>
    <w:p w14:paraId="3D66ABDD" w14:textId="58073BEB" w:rsidR="00E33EDD" w:rsidRPr="00D91B0C" w:rsidRDefault="260CD728" w:rsidP="00D91B0C">
      <w:pPr>
        <w:pStyle w:val="Figuur"/>
      </w:pPr>
      <w:r>
        <w:rPr>
          <w:noProof/>
        </w:rPr>
        <w:drawing>
          <wp:inline distT="0" distB="0" distL="0" distR="0" wp14:anchorId="14CCF3EC" wp14:editId="05F00FF9">
            <wp:extent cx="3225165" cy="1999615"/>
            <wp:effectExtent l="0" t="0" r="0" b="635"/>
            <wp:docPr id="5125914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4">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6DC11A8" w14:textId="46AD732D" w:rsidR="00E33EDD" w:rsidRDefault="00E33EDD" w:rsidP="00E55369">
      <w:pPr>
        <w:pStyle w:val="Figuurbijschrift"/>
      </w:pPr>
      <w:bookmarkStart w:id="215" w:name="_Ref523483914"/>
      <w:r w:rsidRPr="00F62F31">
        <w:t>Schematische weergave besluitonderdelen</w:t>
      </w:r>
      <w:bookmarkEnd w:id="215"/>
    </w:p>
    <w:p w14:paraId="07285693" w14:textId="48E95FB0" w:rsidR="00714605" w:rsidRPr="00714605" w:rsidRDefault="00714605" w:rsidP="00714605">
      <w:r>
        <w:t xml:space="preserve">In paragraaf </w:t>
      </w:r>
      <w:r w:rsidR="00B239F7" w:rsidRPr="002B3669">
        <w:rPr>
          <w:rStyle w:val="Verwijzing"/>
        </w:rPr>
        <w:fldChar w:fldCharType="begin"/>
      </w:r>
      <w:r w:rsidR="00B239F7" w:rsidRPr="002B3669">
        <w:rPr>
          <w:rStyle w:val="Verwijzing"/>
        </w:rPr>
        <w:instrText xml:space="preserve"> REF _Ref37950724 \n \h </w:instrText>
      </w:r>
      <w:r w:rsidR="00B239F7" w:rsidRPr="002B3669">
        <w:rPr>
          <w:rStyle w:val="Verwijzing"/>
        </w:rPr>
      </w:r>
      <w:r w:rsidR="00B239F7" w:rsidRPr="002B3669">
        <w:rPr>
          <w:rStyle w:val="Verwijzing"/>
        </w:rPr>
        <w:fldChar w:fldCharType="separate"/>
      </w:r>
      <w:r w:rsidR="00176B7A" w:rsidRPr="002B3669">
        <w:rPr>
          <w:rStyle w:val="Verwijzing"/>
        </w:rPr>
        <w:t>7.2</w:t>
      </w:r>
      <w:r w:rsidR="00B239F7" w:rsidRPr="002B3669">
        <w:rPr>
          <w:rStyle w:val="Verwijzing"/>
        </w:rPr>
        <w:fldChar w:fldCharType="end"/>
      </w:r>
      <w:r w:rsidR="00BE0CE5">
        <w:t xml:space="preserve"> word</w:t>
      </w:r>
      <w:r w:rsidR="00DA3B95">
        <w:t>t</w:t>
      </w:r>
      <w:r w:rsidR="003817A6">
        <w:t xml:space="preserve"> </w:t>
      </w:r>
      <w:r w:rsidR="00DA3B95">
        <w:t xml:space="preserve">de toepassing voor omgevingsdocumenten van </w:t>
      </w:r>
      <w:r w:rsidR="003817A6">
        <w:t>de tekstmodellen van STOP voor Regeling en Besluit beschreven.</w:t>
      </w:r>
    </w:p>
    <w:p w14:paraId="639E21BC" w14:textId="77777777" w:rsidR="00E33EDD" w:rsidRPr="00F62F31" w:rsidRDefault="00E33EDD" w:rsidP="00E33EDD">
      <w:pPr>
        <w:pStyle w:val="Kop4"/>
      </w:pPr>
      <w:bookmarkStart w:id="216" w:name="_Toc531298071"/>
      <w:bookmarkStart w:id="217" w:name="_Toc12431530"/>
      <w:bookmarkStart w:id="218" w:name="_Toc93475944"/>
      <w:bookmarkStart w:id="219" w:name="_Toc521341924"/>
      <w:bookmarkStart w:id="220" w:name="_Toc522087855"/>
      <w:bookmarkStart w:id="221" w:name="_Toc377037040"/>
      <w:r>
        <w:t>No</w:t>
      </w:r>
      <w:r w:rsidRPr="00F62F31">
        <w:t>rm</w:t>
      </w:r>
      <w:bookmarkEnd w:id="216"/>
      <w:bookmarkEnd w:id="217"/>
      <w:bookmarkEnd w:id="218"/>
    </w:p>
    <w:p w14:paraId="448122FB" w14:textId="33DD8B62" w:rsidR="00E33EDD" w:rsidRPr="00F62F31" w:rsidRDefault="00E33EDD" w:rsidP="00E33EDD">
      <w:r w:rsidRPr="00F62F31">
        <w:t xml:space="preserve">Het besluit tot vaststelling of wijziging van </w:t>
      </w:r>
      <w:r>
        <w:fldChar w:fldCharType="begin"/>
      </w:r>
      <w:r>
        <w:instrText>DOCVARIABLE ID01+</w:instrText>
      </w:r>
      <w:r>
        <w:fldChar w:fldCharType="separate"/>
      </w:r>
      <w:r w:rsidR="00176B7A">
        <w:t>het omgevingsplan</w:t>
      </w:r>
      <w:r>
        <w:fldChar w:fldCharType="end"/>
      </w:r>
      <w:r w:rsidRPr="00F62F31">
        <w:t xml:space="preserve"> bestaat uit ten minste twee en ten hoogste drie onderdelen, met de volgende inhoud:</w:t>
      </w:r>
    </w:p>
    <w:p w14:paraId="2927D06D" w14:textId="0BB3B14E" w:rsidR="00E33EDD" w:rsidRPr="00F62F31" w:rsidRDefault="00E33EDD" w:rsidP="00F27039">
      <w:pPr>
        <w:pStyle w:val="Opsommingtekens1"/>
      </w:pPr>
      <w:r w:rsidRPr="00F62F31">
        <w:t>Deel een: vaststellingsdocumenten en motivering, verplicht onderdeel</w:t>
      </w:r>
    </w:p>
    <w:p w14:paraId="7773A5E2" w14:textId="07A5C259" w:rsidR="00E33EDD" w:rsidRPr="00F62F31" w:rsidRDefault="00E33EDD" w:rsidP="00F27039">
      <w:pPr>
        <w:pStyle w:val="Opsommingtekens1"/>
      </w:pPr>
      <w:r w:rsidRPr="00F62F31">
        <w:t xml:space="preserve">Deel twee: </w:t>
      </w:r>
      <w:r>
        <w:fldChar w:fldCharType="begin"/>
      </w:r>
      <w:r>
        <w:instrText>DOCVARIABLE ID01</w:instrText>
      </w:r>
      <w:r>
        <w:fldChar w:fldCharType="separate"/>
      </w:r>
      <w:r w:rsidR="00176B7A">
        <w:t>omgevingsplan</w:t>
      </w:r>
      <w:r>
        <w:fldChar w:fldCharType="end"/>
      </w:r>
      <w:r w:rsidRPr="00F62F31">
        <w:t>, verplicht onderdeel</w:t>
      </w:r>
    </w:p>
    <w:p w14:paraId="2AAFC976" w14:textId="7D1D8EF8" w:rsidR="00E33EDD" w:rsidRDefault="00E33EDD" w:rsidP="00F27039">
      <w:pPr>
        <w:pStyle w:val="Opsommingtekens1"/>
      </w:pPr>
      <w:r w:rsidRPr="00F62F31">
        <w:t>Deel drie: artikelsgewijze toelichting met optioneel algemene toelichting, onverplicht onderdeel.</w:t>
      </w:r>
    </w:p>
    <w:p w14:paraId="765D74B5" w14:textId="77777777" w:rsidR="00F27039" w:rsidRDefault="00F27039" w:rsidP="00E33EDD"/>
    <w:p w14:paraId="34D07F2C" w14:textId="05610730" w:rsidR="00E33EDD" w:rsidRPr="00F62F31" w:rsidRDefault="00E33EDD" w:rsidP="00E33EDD">
      <w:r>
        <w:t>Aan ieder van deze drie onderdelen kunnen bijlagen worden toegevoegd.</w:t>
      </w:r>
    </w:p>
    <w:p w14:paraId="3DAB8384" w14:textId="3DA77512" w:rsidR="00E33EDD" w:rsidRPr="00F62F31" w:rsidRDefault="00E33EDD" w:rsidP="00E33EDD">
      <w:pPr>
        <w:pStyle w:val="Kop3"/>
      </w:pPr>
      <w:bookmarkStart w:id="222" w:name="_Toc531298073"/>
      <w:bookmarkStart w:id="223" w:name="_Toc12431531"/>
      <w:bookmarkStart w:id="224" w:name="_Toc93475945"/>
      <w:bookmarkStart w:id="225" w:name="_Toc531298074"/>
      <w:bookmarkStart w:id="226" w:name="_Ref532368127"/>
      <w:bookmarkStart w:id="227" w:name="_Ref532368253"/>
      <w:bookmarkStart w:id="228" w:name="_Ref532801289"/>
      <w:bookmarkStart w:id="229" w:name="_Toc522087856"/>
      <w:bookmarkStart w:id="230" w:name="_Toc531298075"/>
      <w:bookmarkStart w:id="231" w:name="_Ref522799749"/>
      <w:bookmarkEnd w:id="219"/>
      <w:bookmarkEnd w:id="220"/>
      <w:r w:rsidRPr="00F62F31">
        <w:t xml:space="preserve">De actuele geldende versie van </w:t>
      </w:r>
      <w:bookmarkEnd w:id="222"/>
      <w:bookmarkEnd w:id="223"/>
      <w:r w:rsidR="006A30BD">
        <w:fldChar w:fldCharType="begin"/>
      </w:r>
      <w:r w:rsidR="006A30BD">
        <w:instrText xml:space="preserve"> DOCVARIABLE ID01+ </w:instrText>
      </w:r>
      <w:r w:rsidR="006A30BD">
        <w:fldChar w:fldCharType="separate"/>
      </w:r>
      <w:r w:rsidR="00176B7A">
        <w:t>het omgevingsplan</w:t>
      </w:r>
      <w:bookmarkEnd w:id="224"/>
      <w:r w:rsidR="006A30BD">
        <w:fldChar w:fldCharType="end"/>
      </w:r>
    </w:p>
    <w:p w14:paraId="154FA0CD" w14:textId="0D1387DF" w:rsidR="00E33EDD" w:rsidRPr="00F62F31" w:rsidRDefault="00F169A5" w:rsidP="00E33EDD">
      <w:r>
        <w:t>D</w:t>
      </w:r>
      <w:r w:rsidR="00DB4655">
        <w:t xml:space="preserve">e actuele geldende versie van </w:t>
      </w:r>
      <w:r w:rsidR="00E33EDD">
        <w:fldChar w:fldCharType="begin"/>
      </w:r>
      <w:r w:rsidR="00E33EDD">
        <w:instrText>DOCVARIABLE ID01+</w:instrText>
      </w:r>
      <w:r w:rsidR="00E33EDD">
        <w:fldChar w:fldCharType="separate"/>
      </w:r>
      <w:r w:rsidR="00176B7A">
        <w:t>het omgevingsplan</w:t>
      </w:r>
      <w:r w:rsidR="00E33EDD">
        <w:fldChar w:fldCharType="end"/>
      </w:r>
      <w:r w:rsidR="00EF117E">
        <w:t xml:space="preserve"> </w:t>
      </w:r>
      <w:r w:rsidR="00E33EDD" w:rsidRPr="00F62F31">
        <w:t>waaraan rechten en plichten kunnen worden ontleend</w:t>
      </w:r>
      <w:r>
        <w:t xml:space="preserve">, bestaat uit </w:t>
      </w:r>
      <w:r w:rsidR="002C5E35">
        <w:t xml:space="preserve">de </w:t>
      </w:r>
      <w:r w:rsidR="002C5E35">
        <w:fldChar w:fldCharType="begin"/>
      </w:r>
      <w:r w:rsidR="002C5E35">
        <w:instrText>DOCVARIABLE ID01</w:instrText>
      </w:r>
      <w:r w:rsidR="002C5E35">
        <w:fldChar w:fldCharType="separate"/>
      </w:r>
      <w:r w:rsidR="00176B7A">
        <w:t>omgevingsplan</w:t>
      </w:r>
      <w:r w:rsidR="002C5E35">
        <w:fldChar w:fldCharType="end"/>
      </w:r>
      <w:r w:rsidR="002C5E35">
        <w:t>-</w:t>
      </w:r>
      <w:r w:rsidR="002C5E35" w:rsidRPr="00F62F31">
        <w:t xml:space="preserve">delen van alle opeenvolgende besluiten tot vaststelling of wijziging van </w:t>
      </w:r>
      <w:r w:rsidR="002C5E35">
        <w:fldChar w:fldCharType="begin"/>
      </w:r>
      <w:r w:rsidR="002C5E35">
        <w:instrText>DOCVARIABLE ID01+</w:instrText>
      </w:r>
      <w:r w:rsidR="002C5E35">
        <w:fldChar w:fldCharType="separate"/>
      </w:r>
      <w:r w:rsidR="00176B7A">
        <w:t>het omgevingsplan</w:t>
      </w:r>
      <w:r w:rsidR="002C5E35">
        <w:fldChar w:fldCharType="end"/>
      </w:r>
      <w:r w:rsidR="002C5E35">
        <w:t>.</w:t>
      </w:r>
      <w:r w:rsidR="00E922A0">
        <w:t xml:space="preserve"> </w:t>
      </w:r>
      <w:r w:rsidR="00E922A0" w:rsidRPr="00E922A0">
        <w:t>Het deel met vaststellingsdocumenten en motivering en eventueel daarbij behorende bijlagen maken daar geen deel van uit.</w:t>
      </w:r>
      <w:r w:rsidR="007A2B63">
        <w:t xml:space="preserve"> </w:t>
      </w:r>
      <w:r w:rsidR="00E33EDD" w:rsidRPr="00F62F31">
        <w:t xml:space="preserve">Dat geldt ook voor de </w:t>
      </w:r>
      <w:r w:rsidR="00635EDD">
        <w:t>eventuele</w:t>
      </w:r>
      <w:r w:rsidR="00E33EDD" w:rsidRPr="00F62F31">
        <w:t xml:space="preserve"> artikelsgewijze en algemene toelichting. Deze onderdelen van het besluit zijn niet juridisch bindend. Wel kunnen deze delen uiteraard een rol spelen bij de interpretatie van de regels van </w:t>
      </w:r>
      <w:r w:rsidR="005C0FBD">
        <w:fldChar w:fldCharType="begin"/>
      </w:r>
      <w:r w:rsidR="005C0FBD">
        <w:instrText>DOCVARIABLE ID01+</w:instrText>
      </w:r>
      <w:r w:rsidR="005C0FBD">
        <w:fldChar w:fldCharType="separate"/>
      </w:r>
      <w:r w:rsidR="00176B7A">
        <w:t>het omgevingsplan</w:t>
      </w:r>
      <w:r w:rsidR="005C0FBD">
        <w:fldChar w:fldCharType="end"/>
      </w:r>
      <w:r w:rsidR="00E33EDD" w:rsidRPr="00F62F31">
        <w:t>.</w:t>
      </w:r>
    </w:p>
    <w:p w14:paraId="2AD89D09" w14:textId="3A829B86" w:rsidR="00E33EDD" w:rsidRPr="00F62F31" w:rsidRDefault="00E33EDD" w:rsidP="00E33EDD">
      <w:pPr>
        <w:pStyle w:val="Kop3"/>
      </w:pPr>
      <w:bookmarkStart w:id="232" w:name="_Toc12431532"/>
      <w:bookmarkStart w:id="233" w:name="_Toc93475946"/>
      <w:r w:rsidRPr="00F62F31">
        <w:lastRenderedPageBreak/>
        <w:t xml:space="preserve">De </w:t>
      </w:r>
      <w:r w:rsidRPr="00F62F31" w:rsidDel="008B7535">
        <w:t xml:space="preserve">geconsolideerde </w:t>
      </w:r>
      <w:r w:rsidR="008B7535">
        <w:t>Regeling</w:t>
      </w:r>
      <w:r w:rsidRPr="00F62F31">
        <w:t xml:space="preserve"> van </w:t>
      </w:r>
      <w:bookmarkEnd w:id="225"/>
      <w:bookmarkEnd w:id="226"/>
      <w:bookmarkEnd w:id="227"/>
      <w:bookmarkEnd w:id="228"/>
      <w:bookmarkEnd w:id="232"/>
      <w:r w:rsidR="00EC4373">
        <w:fldChar w:fldCharType="begin"/>
      </w:r>
      <w:r w:rsidR="00EC4373">
        <w:instrText xml:space="preserve"> DOCVARIABLE ID01+ </w:instrText>
      </w:r>
      <w:r w:rsidR="00EC4373">
        <w:fldChar w:fldCharType="separate"/>
      </w:r>
      <w:r w:rsidR="00176B7A">
        <w:t>het omgevingsplan</w:t>
      </w:r>
      <w:bookmarkEnd w:id="233"/>
      <w:r w:rsidR="00EC4373">
        <w:fldChar w:fldCharType="end"/>
      </w:r>
    </w:p>
    <w:p w14:paraId="530D1D76" w14:textId="5B4FF388" w:rsidR="00E33EDD" w:rsidRPr="00F62F31" w:rsidRDefault="00E33EDD" w:rsidP="00E33EDD">
      <w:r w:rsidRPr="00F62F31">
        <w:t xml:space="preserve">Naast de verzameling van </w:t>
      </w:r>
      <w:r w:rsidR="001A0081">
        <w:fldChar w:fldCharType="begin"/>
      </w:r>
      <w:r w:rsidR="001A0081">
        <w:instrText xml:space="preserve"> DOCVARIABLE ID01 </w:instrText>
      </w:r>
      <w:r w:rsidR="001A0081">
        <w:fldChar w:fldCharType="separate"/>
      </w:r>
      <w:r w:rsidR="00176B7A">
        <w:t>omgevingsplan</w:t>
      </w:r>
      <w:r w:rsidR="001A0081">
        <w:fldChar w:fldCharType="end"/>
      </w:r>
      <w:r w:rsidR="001541F0">
        <w:t>-</w:t>
      </w:r>
      <w:r w:rsidRPr="00F62F31">
        <w:t xml:space="preserve">delen van alle besluiten tot vaststelling of wijziging van </w:t>
      </w:r>
      <w:r>
        <w:fldChar w:fldCharType="begin"/>
      </w:r>
      <w:r>
        <w:instrText>DOCVARIABLE ID01+</w:instrText>
      </w:r>
      <w:r>
        <w:fldChar w:fldCharType="separate"/>
      </w:r>
      <w:r w:rsidR="00176B7A">
        <w:t>het omgevingsplan</w:t>
      </w:r>
      <w:r>
        <w:fldChar w:fldCharType="end"/>
      </w:r>
      <w:r w:rsidR="005C2760">
        <w:t xml:space="preserve"> </w:t>
      </w:r>
      <w:r w:rsidRPr="00F62F31">
        <w:t xml:space="preserve">die samen </w:t>
      </w:r>
      <w:r w:rsidR="00D97662">
        <w:t xml:space="preserve">de juridisch geldende versie van </w:t>
      </w:r>
      <w:r>
        <w:fldChar w:fldCharType="begin"/>
      </w:r>
      <w:r>
        <w:instrText>DOCVARIABLE ID01+</w:instrText>
      </w:r>
      <w:r>
        <w:fldChar w:fldCharType="separate"/>
      </w:r>
      <w:r w:rsidR="00176B7A">
        <w:t>het omgevingsplan</w:t>
      </w:r>
      <w:r>
        <w:fldChar w:fldCharType="end"/>
      </w:r>
      <w:r w:rsidR="00FD6C79">
        <w:t xml:space="preserve"> </w:t>
      </w:r>
      <w:r w:rsidRPr="00F62F31">
        <w:t>vormen</w:t>
      </w:r>
      <w:r w:rsidR="005C2348">
        <w:t>,</w:t>
      </w:r>
      <w:r w:rsidRPr="00F62F31">
        <w:t xml:space="preserve"> is er ook een </w:t>
      </w:r>
      <w:r w:rsidRPr="00F62F31" w:rsidDel="008B7535">
        <w:t xml:space="preserve">geconsolideerde </w:t>
      </w:r>
      <w:r w:rsidR="008B7535">
        <w:t>Regeling</w:t>
      </w:r>
      <w:r w:rsidRPr="00F62F31">
        <w:t xml:space="preserve"> van </w:t>
      </w:r>
      <w:r>
        <w:fldChar w:fldCharType="begin"/>
      </w:r>
      <w:r>
        <w:instrText>DOCVARIABLE ID01+</w:instrText>
      </w:r>
      <w:r>
        <w:fldChar w:fldCharType="separate"/>
      </w:r>
      <w:r w:rsidR="00176B7A">
        <w:t>het omgevingsplan</w:t>
      </w:r>
      <w:r>
        <w:fldChar w:fldCharType="end"/>
      </w:r>
      <w:r w:rsidRPr="00F62F31">
        <w:t xml:space="preserve">. </w:t>
      </w:r>
      <w:r w:rsidR="00D670A1" w:rsidRPr="00D670A1">
        <w:t xml:space="preserve">Een </w:t>
      </w:r>
      <w:r w:rsidR="007277F0">
        <w:t>(Toestand van een)</w:t>
      </w:r>
      <w:r w:rsidR="00D670A1" w:rsidRPr="00D670A1">
        <w:t xml:space="preserve"> </w:t>
      </w:r>
      <w:r w:rsidR="00D670A1" w:rsidRPr="00D670A1" w:rsidDel="008B7535">
        <w:t xml:space="preserve">geconsolideerde </w:t>
      </w:r>
      <w:r w:rsidR="008B7535">
        <w:t>Regeling</w:t>
      </w:r>
      <w:r w:rsidR="00D670A1" w:rsidRPr="00D670A1">
        <w:t xml:space="preserve"> bevat de inhoud van een regeling zoals die geldt op een bepaald moment. De </w:t>
      </w:r>
      <w:r w:rsidR="00D670A1" w:rsidRPr="00D670A1" w:rsidDel="008B7535">
        <w:t>geconsolideerde</w:t>
      </w:r>
      <w:r w:rsidR="008B7535">
        <w:t xml:space="preserve"> 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176B7A">
        <w:t>het omgevingsplan</w:t>
      </w:r>
      <w:r>
        <w:fldChar w:fldCharType="end"/>
      </w:r>
      <w:r w:rsidRPr="00F62F31">
        <w:t>.</w:t>
      </w:r>
    </w:p>
    <w:p w14:paraId="393024BD" w14:textId="599BE107" w:rsidR="00E33EDD" w:rsidRDefault="00E33EDD" w:rsidP="00E33EDD">
      <w:r w:rsidRPr="00F62F31">
        <w:t xml:space="preserve">De </w:t>
      </w:r>
      <w:r w:rsidRPr="00F62F31" w:rsidDel="008B7535">
        <w:t xml:space="preserve">geconsolideerde </w:t>
      </w:r>
      <w:r w:rsidR="008B7535">
        <w:t>Regeling</w:t>
      </w:r>
      <w:r w:rsidRPr="00F62F31">
        <w:t xml:space="preserve"> vormt de basis voor de weergave van de regeling </w:t>
      </w:r>
      <w:r w:rsidR="001C4A5A">
        <w:t xml:space="preserve">op overheid.nl </w:t>
      </w:r>
      <w:r w:rsidRPr="00F62F31">
        <w:t xml:space="preserve">en van </w:t>
      </w:r>
      <w:r w:rsidR="00ED08D7">
        <w:t xml:space="preserve">de versie van </w:t>
      </w:r>
      <w:r>
        <w:fldChar w:fldCharType="begin"/>
      </w:r>
      <w:r>
        <w:instrText>DOCVARIABLE ID01+</w:instrText>
      </w:r>
      <w:r>
        <w:fldChar w:fldCharType="separate"/>
      </w:r>
      <w:r w:rsidR="00176B7A">
        <w:t>het omgevingsplan</w:t>
      </w:r>
      <w:r>
        <w:fldChar w:fldCharType="end"/>
      </w:r>
      <w:r w:rsidR="001C4A5A">
        <w:t xml:space="preserve"> </w:t>
      </w:r>
      <w:r w:rsidR="00ED08D7">
        <w:t xml:space="preserve">die </w:t>
      </w:r>
      <w:r w:rsidRPr="00F62F31">
        <w:t>in DSO</w:t>
      </w:r>
      <w:r w:rsidR="00D86AFC">
        <w:t>-LV</w:t>
      </w:r>
      <w:r w:rsidRPr="00F62F31">
        <w:t xml:space="preserve"> te raadplegen is. Wanneer bijlagen </w:t>
      </w:r>
      <w:r w:rsidR="00580062" w:rsidRPr="00580062">
        <w:t xml:space="preserve">in de Regeling van </w:t>
      </w:r>
      <w:r>
        <w:fldChar w:fldCharType="begin"/>
      </w:r>
      <w:r>
        <w:instrText>DOCVARIABLE ID01+</w:instrText>
      </w:r>
      <w:r>
        <w:fldChar w:fldCharType="separate"/>
      </w:r>
      <w:r w:rsidR="00176B7A">
        <w:t>het omgevingsplan</w:t>
      </w:r>
      <w:r>
        <w:fldChar w:fldCharType="end"/>
      </w:r>
      <w:r w:rsidR="00580062">
        <w:t xml:space="preserve"> </w:t>
      </w:r>
      <w:r w:rsidRPr="00F62F31">
        <w:t xml:space="preserve">zijn bijgevoegd worden die in de </w:t>
      </w:r>
      <w:r w:rsidRPr="00F62F31" w:rsidDel="008B7535">
        <w:t xml:space="preserve">geconsolideerde </w:t>
      </w:r>
      <w:r w:rsidR="008B7535">
        <w:t>Regeling</w:t>
      </w:r>
      <w:r w:rsidRPr="00F62F31">
        <w:t xml:space="preserve"> opgenomen; wijzigingen die door het besluit in bestaande bijlagen worden aangebracht (aanpassingen in bestaande bijlagen of het geheel </w:t>
      </w:r>
      <w:r w:rsidR="00882679">
        <w:t xml:space="preserve">vervangen of </w:t>
      </w:r>
      <w:r w:rsidRPr="00F62F31">
        <w:t xml:space="preserve">verwijderen van één of meer bijlagen) worden in de </w:t>
      </w:r>
      <w:r w:rsidRPr="00F62F31" w:rsidDel="008B7535">
        <w:t xml:space="preserve">geconsolideerde </w:t>
      </w:r>
      <w:r w:rsidR="008B7535">
        <w:t>Regeling</w:t>
      </w:r>
      <w:r w:rsidRPr="00F62F31">
        <w:t xml:space="preserve"> verwerkt.</w:t>
      </w:r>
    </w:p>
    <w:p w14:paraId="3763292E" w14:textId="11C36AAD" w:rsidR="0050761A" w:rsidRPr="00F62F31" w:rsidRDefault="0050761A" w:rsidP="00E33EDD">
      <w:r w:rsidRPr="0050761A">
        <w:t xml:space="preserve">In dit toepassingsprofiel zijn vooral de specificaties voor de geconsolideerde Regeling van </w:t>
      </w:r>
      <w:r w:rsidR="001A0081">
        <w:fldChar w:fldCharType="begin"/>
      </w:r>
      <w:r w:rsidR="001A0081">
        <w:instrText xml:space="preserve"> DOCVARIABLE ID01+ </w:instrText>
      </w:r>
      <w:r w:rsidR="001A0081">
        <w:fldChar w:fldCharType="separate"/>
      </w:r>
      <w:r w:rsidR="00176B7A">
        <w:t>het omgevingsplan</w:t>
      </w:r>
      <w:r w:rsidR="001A0081">
        <w:fldChar w:fldCharType="end"/>
      </w:r>
      <w:r w:rsidRPr="0050761A">
        <w:t xml:space="preserve"> beschreven. Hoe wijzigingsbesluiten er voor de bekendmaking en consolidatie uit moeten zien en hoe ze moeten worden aangeleverd, is beschreven in de STOP-documentatie. </w:t>
      </w:r>
      <w:r w:rsidR="00546DA8">
        <w:t xml:space="preserve">De mutatie van IMOW-objecten is beschreven in paragraaf </w:t>
      </w:r>
      <w:r w:rsidR="00546DA8" w:rsidRPr="002B3669">
        <w:rPr>
          <w:rStyle w:val="Verwijzing"/>
        </w:rPr>
        <w:fldChar w:fldCharType="begin"/>
      </w:r>
      <w:r w:rsidR="00546DA8" w:rsidRPr="002B3669">
        <w:rPr>
          <w:rStyle w:val="Verwijzing"/>
        </w:rPr>
        <w:instrText xml:space="preserve"> REF _Ref38202667 </w:instrText>
      </w:r>
      <w:r w:rsidR="00936B1B" w:rsidRPr="002B3669">
        <w:rPr>
          <w:rStyle w:val="Verwijzing"/>
        </w:rPr>
        <w:instrText>\n \h</w:instrText>
      </w:r>
      <w:r w:rsidR="00546DA8" w:rsidRPr="002B3669">
        <w:rPr>
          <w:rStyle w:val="Verwijzing"/>
        </w:rPr>
        <w:instrText xml:space="preserve"> </w:instrText>
      </w:r>
      <w:r w:rsidR="00546DA8" w:rsidRPr="002B3669">
        <w:rPr>
          <w:rStyle w:val="Verwijzing"/>
        </w:rPr>
      </w:r>
      <w:r w:rsidR="00546DA8" w:rsidRPr="002B3669">
        <w:rPr>
          <w:rStyle w:val="Verwijzing"/>
        </w:rPr>
        <w:fldChar w:fldCharType="separate"/>
      </w:r>
      <w:r w:rsidR="00176B7A" w:rsidRPr="002B3669">
        <w:rPr>
          <w:rStyle w:val="Verwijzing"/>
        </w:rPr>
        <w:t>7.4</w:t>
      </w:r>
      <w:r w:rsidR="00546DA8" w:rsidRPr="002B3669">
        <w:rPr>
          <w:rStyle w:val="Verwijzing"/>
        </w:rPr>
        <w:fldChar w:fldCharType="end"/>
      </w:r>
      <w:r w:rsidR="00546DA8">
        <w:t>.</w:t>
      </w:r>
    </w:p>
    <w:p w14:paraId="06FE3D95" w14:textId="77777777" w:rsidR="00E33EDD" w:rsidRPr="00F62F31" w:rsidRDefault="00E33EDD" w:rsidP="00E33EDD"/>
    <w:p w14:paraId="560FBCD5" w14:textId="7FE82EF6" w:rsidR="0082593C" w:rsidRPr="00F62F31" w:rsidRDefault="00E33EDD" w:rsidP="00E33EDD">
      <w:r w:rsidRPr="00F62F31">
        <w:t xml:space="preserve">De wijzigingen in de </w:t>
      </w:r>
      <w:r w:rsidR="001A0113">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176B7A">
        <w:t>het omgevingsplan</w:t>
      </w:r>
      <w:r>
        <w:fldChar w:fldCharType="end"/>
      </w:r>
      <w:r w:rsidR="00921667">
        <w:t xml:space="preserve"> </w:t>
      </w:r>
      <w:r w:rsidRPr="00F62F31">
        <w:t>die ook via DSO</w:t>
      </w:r>
      <w:r w:rsidR="00CF701B">
        <w:t>-LV</w:t>
      </w:r>
      <w:r w:rsidRPr="00F62F31">
        <w:t xml:space="preserve"> te raadplegen is.</w:t>
      </w:r>
      <w:bookmarkStart w:id="234" w:name="_Toc12431533"/>
      <w:bookmarkEnd w:id="229"/>
      <w:bookmarkEnd w:id="230"/>
      <w:bookmarkEnd w:id="231"/>
    </w:p>
    <w:p w14:paraId="5BD98FA3" w14:textId="3AD03691" w:rsidR="00E33EDD" w:rsidRPr="00F62F31" w:rsidRDefault="00E33EDD" w:rsidP="00E33EDD">
      <w:pPr>
        <w:pStyle w:val="Kop2"/>
      </w:pPr>
      <w:bookmarkStart w:id="235" w:name="_Ref13639385"/>
      <w:bookmarkStart w:id="236" w:name="_Ref13642410"/>
      <w:bookmarkStart w:id="237" w:name="_Ref13642981"/>
      <w:bookmarkStart w:id="238" w:name="_Ref26775438"/>
      <w:bookmarkStart w:id="239" w:name="_Ref26775727"/>
      <w:bookmarkStart w:id="240" w:name="_Toc93475947"/>
      <w:r>
        <w:lastRenderedPageBreak/>
        <w:t>T</w:t>
      </w:r>
      <w:r w:rsidR="002F4DE6">
        <w:t xml:space="preserve">oepassing van het </w:t>
      </w:r>
      <w:r w:rsidR="00583DF3">
        <w:t>STOP</w:t>
      </w:r>
      <w:r w:rsidR="002F4DE6">
        <w:t>-t</w:t>
      </w:r>
      <w:r>
        <w:t>ekstmodel</w:t>
      </w:r>
      <w:bookmarkEnd w:id="235"/>
      <w:bookmarkEnd w:id="236"/>
      <w:bookmarkEnd w:id="237"/>
      <w:r w:rsidR="002F4DE6">
        <w:t xml:space="preserve"> op</w:t>
      </w:r>
      <w:bookmarkEnd w:id="234"/>
      <w:r w:rsidR="00F452CD">
        <w:t xml:space="preserve"> omgevingsdocumenten</w:t>
      </w:r>
      <w:bookmarkEnd w:id="238"/>
      <w:bookmarkEnd w:id="239"/>
      <w:bookmarkEnd w:id="240"/>
    </w:p>
    <w:p w14:paraId="5576DD0C" w14:textId="409A194A" w:rsidR="0082593C" w:rsidRPr="00F62F31" w:rsidRDefault="00E33EDD" w:rsidP="00E33EDD">
      <w:r w:rsidRPr="00F62F31">
        <w:t xml:space="preserve">In </w:t>
      </w:r>
      <w:r w:rsidR="00266D94">
        <w:t>STOP</w:t>
      </w:r>
      <w:r w:rsidRPr="00F62F31">
        <w:t xml:space="preserve"> is een volledige beschrijving van </w:t>
      </w:r>
      <w:r w:rsidR="0006410D">
        <w:t>de STOP</w:t>
      </w:r>
      <w:r w:rsidRPr="00F62F31">
        <w:t>-tekstmodel</w:t>
      </w:r>
      <w:r w:rsidR="0006410D">
        <w:t>len</w:t>
      </w:r>
      <w:r w:rsidRPr="00F62F31">
        <w:t xml:space="preserve"> opgenomen. </w:t>
      </w:r>
      <w:r w:rsidR="0006410D">
        <w:t>De STOP</w:t>
      </w:r>
      <w:r w:rsidRPr="00F62F31">
        <w:t>-tekstmodel</w:t>
      </w:r>
      <w:r w:rsidR="0006410D">
        <w:t>len</w:t>
      </w:r>
      <w:r w:rsidRPr="00F62F31">
        <w:t xml:space="preserve"> </w:t>
      </w:r>
      <w:r w:rsidR="0006410D">
        <w:t xml:space="preserve">benoemen </w:t>
      </w:r>
      <w:r w:rsidRPr="00F62F31">
        <w:t xml:space="preserve">tekstobjecten en </w:t>
      </w:r>
      <w:r w:rsidR="0006410D">
        <w:t>beschrijven</w:t>
      </w:r>
      <w:r w:rsidR="0006410D" w:rsidRPr="00F62F31">
        <w:t xml:space="preserve"> </w:t>
      </w:r>
      <w:r w:rsidRPr="00F62F31">
        <w:t xml:space="preserve">de structuur waarin die tekstobjecten toegepast kunnen worden. </w:t>
      </w:r>
      <w:r w:rsidR="00F14899">
        <w:t xml:space="preserve">De </w:t>
      </w:r>
      <w:r w:rsidRPr="00F62F31">
        <w:t>tekstmodel</w:t>
      </w:r>
      <w:r w:rsidR="00F14899">
        <w:t>len</w:t>
      </w:r>
      <w:r w:rsidRPr="00F62F31">
        <w:t xml:space="preserve"> </w:t>
      </w:r>
      <w:r w:rsidR="00F14899">
        <w:t xml:space="preserve">gelden </w:t>
      </w:r>
      <w:r w:rsidRPr="00F62F31">
        <w:t xml:space="preserve">voor alle officiële overheidspublicaties. Specifieke typen publicaties hebben een specifiek profiel op het </w:t>
      </w:r>
      <w:r w:rsidR="00780B16">
        <w:t>STOP</w:t>
      </w:r>
      <w:r>
        <w:t>-</w:t>
      </w:r>
      <w:r w:rsidRPr="00F62F31">
        <w:t>tekstmodel.</w:t>
      </w:r>
    </w:p>
    <w:p w14:paraId="6F59A7CE" w14:textId="02F393B9" w:rsidR="00E33EDD" w:rsidRPr="00F62F31" w:rsidRDefault="00E33EDD" w:rsidP="00E33EDD"/>
    <w:p w14:paraId="5D877A27" w14:textId="0BA9614A" w:rsidR="00E33EDD" w:rsidRPr="00F62F31" w:rsidRDefault="00E33EDD" w:rsidP="00E33EDD">
      <w:r w:rsidRPr="00F62F31">
        <w:t xml:space="preserve">In dit </w:t>
      </w:r>
      <w:r w:rsidR="00235976">
        <w:t>hoofdstuk</w:t>
      </w:r>
      <w:r w:rsidR="00235976" w:rsidRPr="00F62F31">
        <w:t xml:space="preserve"> </w:t>
      </w:r>
      <w:r w:rsidRPr="00F62F31">
        <w:t xml:space="preserve">wordt beschreven hoe </w:t>
      </w:r>
      <w:r w:rsidR="00ED4B19">
        <w:t>de STOP</w:t>
      </w:r>
      <w:r w:rsidRPr="00F62F31">
        <w:t>-tekstmodel</w:t>
      </w:r>
      <w:r w:rsidR="00ED4B19">
        <w:t>len</w:t>
      </w:r>
      <w:r w:rsidRPr="00F62F31">
        <w:t xml:space="preserve"> </w:t>
      </w:r>
      <w:r w:rsidR="00803375" w:rsidRPr="00803375">
        <w:t xml:space="preserve">in zijn algemeenheid </w:t>
      </w:r>
      <w:r w:rsidR="003E54B3">
        <w:t xml:space="preserve">op omgevingsdocumenten en </w:t>
      </w:r>
      <w:r w:rsidR="00803375">
        <w:t xml:space="preserve">vervolgens </w:t>
      </w:r>
      <w:r w:rsidR="005B72E5">
        <w:t>specifiek</w:t>
      </w:r>
      <w:r w:rsidR="00803375">
        <w:t xml:space="preserve">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moet</w:t>
      </w:r>
      <w:r w:rsidR="00DC0250">
        <w:t>en</w:t>
      </w:r>
      <w:r w:rsidRPr="00F62F31">
        <w:t xml:space="preserve"> worden toegepast.</w:t>
      </w:r>
    </w:p>
    <w:p w14:paraId="5C864D8E" w14:textId="77777777" w:rsidR="00ED2C4F" w:rsidRPr="00F62F31" w:rsidRDefault="00ED2C4F" w:rsidP="00ED2C4F">
      <w:pPr>
        <w:pStyle w:val="Kop3"/>
      </w:pPr>
      <w:bookmarkStart w:id="241" w:name="_Ref17814663"/>
      <w:bookmarkStart w:id="242" w:name="_Toc93475948"/>
      <w:bookmarkStart w:id="243" w:name="_Toc12431535"/>
      <w:bookmarkStart w:id="244" w:name="_Ref14273367"/>
      <w:bookmarkEnd w:id="221"/>
      <w:r>
        <w:rPr>
          <w:noProof/>
        </w:rPr>
        <w:t>Soorten tekststructuur</w:t>
      </w:r>
      <w:bookmarkEnd w:id="241"/>
      <w:bookmarkEnd w:id="242"/>
    </w:p>
    <w:p w14:paraId="275A200C" w14:textId="75F1423E" w:rsidR="00ED2C4F" w:rsidRPr="00F62F31" w:rsidRDefault="00DC0250" w:rsidP="00ED2C4F">
      <w:r>
        <w:t>STOP</w:t>
      </w:r>
      <w:r w:rsidRPr="00F62F31">
        <w:t xml:space="preserve"> </w:t>
      </w:r>
      <w:r w:rsidR="00ED2C4F" w:rsidRPr="00F62F31">
        <w:t xml:space="preserve">onderscheidt </w:t>
      </w:r>
      <w:r w:rsidR="00ED2C4F">
        <w:t xml:space="preserve">voor inhoudelijke tekst </w:t>
      </w:r>
      <w:r w:rsidR="00ED2C4F" w:rsidRPr="00F62F31">
        <w:t xml:space="preserve">twee soorten </w:t>
      </w:r>
      <w:r w:rsidR="00ED2C4F">
        <w:t>t</w:t>
      </w:r>
      <w:r w:rsidR="00ED2C4F" w:rsidRPr="00F62F31">
        <w:t>ekststructuren:</w:t>
      </w:r>
    </w:p>
    <w:p w14:paraId="478C2F92" w14:textId="0A563C47" w:rsidR="00ED2C4F" w:rsidRPr="00D5226C" w:rsidRDefault="00ED2C4F" w:rsidP="00ED2C4F">
      <w:pPr>
        <w:pStyle w:val="Opsommingtekens1"/>
      </w:pPr>
      <w:r w:rsidRPr="00D5226C">
        <w:t xml:space="preserve">Artikelstructuur: </w:t>
      </w:r>
      <w:r w:rsidRPr="00BF12E9">
        <w:t xml:space="preserve">de tekststructuur </w:t>
      </w:r>
      <w:r w:rsidR="001938A8">
        <w:t xml:space="preserve">van </w:t>
      </w:r>
      <w:r w:rsidRPr="00BF12E9">
        <w:t>het lichaam</w:t>
      </w:r>
      <w:r w:rsidRPr="00F62F31">
        <w:rPr>
          <w:rStyle w:val="Voetnootmarkering"/>
        </w:rPr>
        <w:footnoteReference w:id="7"/>
      </w:r>
      <w:r w:rsidRPr="00BF12E9">
        <w:t xml:space="preserve"> van een regeling </w:t>
      </w:r>
      <w:r w:rsidR="00B641D4">
        <w:t xml:space="preserve">die </w:t>
      </w:r>
      <w:r w:rsidRPr="00BF12E9">
        <w:t>is opgebouwd uit één of meer artikelen</w:t>
      </w:r>
      <w:r w:rsidRPr="00D5226C">
        <w:t>;</w:t>
      </w:r>
    </w:p>
    <w:p w14:paraId="60C5F395" w14:textId="411D2544" w:rsidR="0044672B" w:rsidRDefault="00ED2C4F" w:rsidP="0045197F">
      <w:pPr>
        <w:pStyle w:val="Opsommingtekens1"/>
      </w:pPr>
      <w:r w:rsidRPr="00D5226C">
        <w:t xml:space="preserve">Vrijetekststructuur: </w:t>
      </w:r>
      <w:r>
        <w:t xml:space="preserve">de tekststructuur die wordt gebruikt voor </w:t>
      </w:r>
      <w:r w:rsidR="00015CA2">
        <w:t>die</w:t>
      </w:r>
      <w:r w:rsidR="00835852">
        <w:t xml:space="preserve"> onderdelen van </w:t>
      </w:r>
      <w:r w:rsidR="00835852" w:rsidRPr="00835852">
        <w:t>regeling</w:t>
      </w:r>
      <w:r w:rsidR="00835852">
        <w:t>en die</w:t>
      </w:r>
      <w:r w:rsidR="00B5190A">
        <w:t xml:space="preserve"> geen artikelen bevatten</w:t>
      </w:r>
      <w:r w:rsidR="005743C2">
        <w:t>.</w:t>
      </w:r>
    </w:p>
    <w:p w14:paraId="328C73DE" w14:textId="251E88C0" w:rsidR="0045197F" w:rsidRDefault="0045197F" w:rsidP="0045197F"/>
    <w:p w14:paraId="5E920292" w14:textId="26F2B677" w:rsidR="003E1ECA" w:rsidRDefault="003E1ECA" w:rsidP="0045197F">
      <w:r>
        <w:t xml:space="preserve">Er zijn omgevingsdocumenten </w:t>
      </w:r>
      <w:r w:rsidR="0000633F">
        <w:t xml:space="preserve">waarvan het lichaam de </w:t>
      </w:r>
      <w:r w:rsidR="00AA7C6E">
        <w:t>Artikelstructuur heeft, zoals de omgevingsverordening</w:t>
      </w:r>
      <w:r w:rsidR="00C757BC">
        <w:t>, de waterschapsverordening</w:t>
      </w:r>
      <w:r w:rsidR="00AA7C6E">
        <w:t xml:space="preserve"> </w:t>
      </w:r>
      <w:r w:rsidR="00C757BC">
        <w:t xml:space="preserve">en het omgevingsplan, en omgevingsdocumenten waarvan het lichaam </w:t>
      </w:r>
      <w:r w:rsidR="008C6632">
        <w:t xml:space="preserve">geen artikelen bevat en dus </w:t>
      </w:r>
      <w:r w:rsidR="00C757BC">
        <w:t>de Vrijetekststructuur heeft, zoals de omgevingsvisie</w:t>
      </w:r>
      <w:r w:rsidR="007855B6">
        <w:t>.</w:t>
      </w:r>
      <w:r w:rsidR="00E86751">
        <w:t xml:space="preserve"> In het vervolg van dit toepassingsprofiel worden </w:t>
      </w:r>
      <w:r w:rsidR="004369BB">
        <w:t>omgevingsdocumenten</w:t>
      </w:r>
      <w:r w:rsidR="00E86751">
        <w:t xml:space="preserve"> waarvan het lichaam artikelen bevat</w:t>
      </w:r>
      <w:r w:rsidR="004369BB">
        <w:t xml:space="preserve"> ‘</w:t>
      </w:r>
      <w:r w:rsidR="004369BB" w:rsidRPr="004369BB">
        <w:t xml:space="preserve">omgevingsdocumenten </w:t>
      </w:r>
      <w:r w:rsidR="004369BB">
        <w:t xml:space="preserve">met Artikelstructuur’ genoemd en worden </w:t>
      </w:r>
      <w:r w:rsidR="004369BB" w:rsidRPr="004369BB">
        <w:t>omgevingsdocumenten</w:t>
      </w:r>
      <w:r w:rsidR="004369BB">
        <w:t xml:space="preserve"> </w:t>
      </w:r>
      <w:r w:rsidR="004369BB" w:rsidRPr="004369BB">
        <w:t xml:space="preserve">waarvan het lichaam </w:t>
      </w:r>
      <w:r w:rsidR="00414C63">
        <w:t xml:space="preserve">de Vrijetekststructuur heeft (oftewel </w:t>
      </w:r>
      <w:r w:rsidR="004369BB" w:rsidRPr="004369BB">
        <w:t>geen artikelen bevat</w:t>
      </w:r>
      <w:r w:rsidR="00414C63">
        <w:t>)</w:t>
      </w:r>
      <w:r w:rsidR="004369BB">
        <w:t xml:space="preserve"> </w:t>
      </w:r>
      <w:r w:rsidR="004369BB" w:rsidRPr="004369BB">
        <w:t xml:space="preserve">‘omgevingsdocumenten met </w:t>
      </w:r>
      <w:r w:rsidR="004369BB">
        <w:t>Vrijetekst</w:t>
      </w:r>
      <w:r w:rsidR="004369BB" w:rsidRPr="004369BB">
        <w:t>structuur’ genoemd</w:t>
      </w:r>
      <w:r w:rsidR="00D36FFF">
        <w:t>.</w:t>
      </w:r>
    </w:p>
    <w:p w14:paraId="6809CB41" w14:textId="4AE9D9E2" w:rsidR="00ED2C4F" w:rsidRDefault="00773C68" w:rsidP="0045197F">
      <w:r w:rsidRPr="00773C68">
        <w:t xml:space="preserve">In omgevingsdocumenten komt </w:t>
      </w:r>
      <w:r w:rsidR="006E202A" w:rsidRPr="006E202A">
        <w:t xml:space="preserve">Vrijetekststructuur </w:t>
      </w:r>
      <w:r w:rsidR="008C4030">
        <w:t xml:space="preserve">(zoals bedoeld in STOP) </w:t>
      </w:r>
      <w:r w:rsidRPr="00773C68">
        <w:t xml:space="preserve">voor in alle onderdelen die geen Artikelstructuur kennen: </w:t>
      </w:r>
      <w:r w:rsidR="004945D8">
        <w:t xml:space="preserve">nagenoeg </w:t>
      </w:r>
      <w:r w:rsidRPr="00773C68">
        <w:t xml:space="preserve">alle delen van een besluit tot vaststelling of wijziging van een omgevingsdocument met Vrijetekststructuur </w:t>
      </w:r>
      <w:r w:rsidR="009D4BD3" w:rsidRPr="009D4BD3">
        <w:t>en die delen van een besluit tot vaststelling of wijziging van een omgevingsdocument met Artikelstructuur die geen artikelen bevatten. Dit geldt ook voor bijlagen bij al</w:t>
      </w:r>
      <w:r w:rsidR="00867192">
        <w:t>le</w:t>
      </w:r>
      <w:r w:rsidR="009D4BD3" w:rsidRPr="009D4BD3">
        <w:t xml:space="preserve"> onderdelen, dus ook voor bijlagen bij het onderdeel dat de Artikelstructuur heeft.</w:t>
      </w:r>
    </w:p>
    <w:p w14:paraId="66C70E32" w14:textId="1D744BD8" w:rsidR="005149AF" w:rsidRPr="00D5226C" w:rsidRDefault="005149AF" w:rsidP="0045197F">
      <w:r>
        <w:t xml:space="preserve">De specificatie van de </w:t>
      </w:r>
      <w:r w:rsidR="00754657">
        <w:t>STOP-</w:t>
      </w:r>
      <w:r>
        <w:t xml:space="preserve">Artikelstructuur is alleen van toepassing op </w:t>
      </w:r>
      <w:r w:rsidRPr="005149AF">
        <w:t>omgevingsdocument</w:t>
      </w:r>
      <w:r>
        <w:t>en</w:t>
      </w:r>
      <w:r w:rsidRPr="005149AF">
        <w:t xml:space="preserve"> met Artikelstructuur</w:t>
      </w:r>
      <w:r w:rsidR="007261EA">
        <w:t xml:space="preserve">, en dan alleen op die onderdelen die de </w:t>
      </w:r>
      <w:r w:rsidR="0072404A">
        <w:t xml:space="preserve">regels oftewel de </w:t>
      </w:r>
      <w:r w:rsidR="007261EA">
        <w:t>artikelen bevatten</w:t>
      </w:r>
      <w:r w:rsidR="007E7935">
        <w:t xml:space="preserve">. De specificatie van de </w:t>
      </w:r>
      <w:r w:rsidR="00754657">
        <w:t>STOP-</w:t>
      </w:r>
      <w:r w:rsidR="007E7935" w:rsidRPr="007E7935">
        <w:t xml:space="preserve">Vrijetekststructuur </w:t>
      </w:r>
      <w:r w:rsidR="003C7DFA">
        <w:t xml:space="preserve">is van toepassing op alle </w:t>
      </w:r>
      <w:r w:rsidR="007E7935" w:rsidRPr="007E7935">
        <w:t>omgevingsdocument</w:t>
      </w:r>
      <w:r w:rsidR="003C7DFA">
        <w:t>en</w:t>
      </w:r>
      <w:r w:rsidR="000E20FA">
        <w:t>, te weten op</w:t>
      </w:r>
      <w:r w:rsidR="00952AF9">
        <w:t xml:space="preserve"> al</w:t>
      </w:r>
      <w:r w:rsidR="002557A9">
        <w:t xml:space="preserve"> die</w:t>
      </w:r>
      <w:r w:rsidR="000E20FA">
        <w:t xml:space="preserve"> onderdelen die geen regels oftewel artikelen bevatten</w:t>
      </w:r>
      <w:r w:rsidR="003C7DFA">
        <w:t>.</w:t>
      </w:r>
    </w:p>
    <w:p w14:paraId="0B583BBD" w14:textId="0518CD6C" w:rsidR="00197747" w:rsidRDefault="006C2DE1" w:rsidP="00E33EDD">
      <w:pPr>
        <w:pStyle w:val="Kop3"/>
      </w:pPr>
      <w:bookmarkStart w:id="245" w:name="_Ref26958355"/>
      <w:bookmarkStart w:id="246" w:name="_Ref35440774"/>
      <w:bookmarkStart w:id="247" w:name="_Toc93475949"/>
      <w:r>
        <w:t>Specificatie van d</w:t>
      </w:r>
      <w:r w:rsidR="00E33EDD">
        <w:t>e Artikelstructuur</w:t>
      </w:r>
      <w:bookmarkEnd w:id="245"/>
      <w:bookmarkEnd w:id="246"/>
      <w:bookmarkEnd w:id="247"/>
    </w:p>
    <w:bookmarkEnd w:id="243"/>
    <w:bookmarkEnd w:id="244"/>
    <w:p w14:paraId="46E4B02C" w14:textId="7CFE59D5" w:rsidR="00114C9A" w:rsidRDefault="00167605" w:rsidP="009F58F8">
      <w:r w:rsidRPr="00167605">
        <w:t xml:space="preserve">Zoals in paragraaf </w:t>
      </w:r>
      <w:r w:rsidR="007379C0" w:rsidRPr="002B3669">
        <w:rPr>
          <w:rStyle w:val="Verwijzing"/>
        </w:rPr>
        <w:fldChar w:fldCharType="begin"/>
      </w:r>
      <w:r w:rsidR="007379C0" w:rsidRPr="002B3669">
        <w:rPr>
          <w:rStyle w:val="Verwijzing"/>
        </w:rPr>
        <w:instrText xml:space="preserve"> REF _Ref17814663 </w:instrText>
      </w:r>
      <w:r w:rsidR="00936B1B" w:rsidRPr="002B3669">
        <w:rPr>
          <w:rStyle w:val="Verwijzing"/>
        </w:rPr>
        <w:instrText>\n \h</w:instrText>
      </w:r>
      <w:r w:rsidR="007379C0" w:rsidRPr="002B3669">
        <w:rPr>
          <w:rStyle w:val="Verwijzing"/>
        </w:rPr>
        <w:instrText xml:space="preserve"> </w:instrText>
      </w:r>
      <w:r w:rsidR="007379C0" w:rsidRPr="002B3669">
        <w:rPr>
          <w:rStyle w:val="Verwijzing"/>
        </w:rPr>
      </w:r>
      <w:r w:rsidR="007379C0" w:rsidRPr="002B3669">
        <w:rPr>
          <w:rStyle w:val="Verwijzing"/>
        </w:rPr>
        <w:fldChar w:fldCharType="separate"/>
      </w:r>
      <w:r w:rsidR="00176B7A" w:rsidRPr="002B3669">
        <w:rPr>
          <w:rStyle w:val="Verwijzing"/>
        </w:rPr>
        <w:t>5.1</w:t>
      </w:r>
      <w:r w:rsidR="007379C0" w:rsidRPr="002B3669">
        <w:rPr>
          <w:rStyle w:val="Verwijzing"/>
        </w:rPr>
        <w:fldChar w:fldCharType="end"/>
      </w:r>
      <w:r w:rsidRPr="00167605">
        <w:t xml:space="preserve"> is beschreven is de </w:t>
      </w:r>
      <w:r w:rsidR="007A30CB" w:rsidRPr="007A30CB">
        <w:t xml:space="preserve">Artikelstructuur de tekststructuur voor </w:t>
      </w:r>
      <w:r w:rsidR="00E7390C">
        <w:t xml:space="preserve">dat deel van </w:t>
      </w:r>
      <w:r w:rsidR="007A30CB" w:rsidRPr="007A30CB">
        <w:t xml:space="preserve">juridisch authentieke </w:t>
      </w:r>
      <w:r w:rsidR="00F96134">
        <w:t>omgevings</w:t>
      </w:r>
      <w:r w:rsidR="007A30CB" w:rsidRPr="007A30CB">
        <w:t xml:space="preserve">documenten </w:t>
      </w:r>
      <w:r w:rsidR="00F96134">
        <w:t>met Artikelstructuur</w:t>
      </w:r>
      <w:r w:rsidR="009E235F">
        <w:t xml:space="preserve">, </w:t>
      </w:r>
      <w:r w:rsidR="009E235F" w:rsidRPr="009E235F">
        <w:t>zoals de omgevingsverordening, de waterschapsverordening en het omgevingsplan</w:t>
      </w:r>
      <w:r w:rsidR="001A7A73">
        <w:t>,</w:t>
      </w:r>
      <w:r w:rsidR="00F96134">
        <w:t xml:space="preserve"> </w:t>
      </w:r>
      <w:r w:rsidR="004F7E77">
        <w:t>dat de</w:t>
      </w:r>
      <w:r w:rsidR="007A30CB" w:rsidRPr="007A30CB">
        <w:t xml:space="preserve"> artikelen</w:t>
      </w:r>
      <w:r w:rsidR="00F85D75">
        <w:t xml:space="preserve"> bevat</w:t>
      </w:r>
      <w:r w:rsidRPr="00167605">
        <w:t xml:space="preserve">. De </w:t>
      </w:r>
      <w:r w:rsidR="00760DDB">
        <w:t xml:space="preserve">specificaties voor de Artikelstructuur en de </w:t>
      </w:r>
      <w:r w:rsidR="00E369E6">
        <w:t xml:space="preserve">toepassing van </w:t>
      </w:r>
      <w:r w:rsidR="00760DDB">
        <w:t xml:space="preserve">die </w:t>
      </w:r>
      <w:r w:rsidR="00E369E6">
        <w:t xml:space="preserve">specificaties voor </w:t>
      </w:r>
      <w:r>
        <w:fldChar w:fldCharType="begin"/>
      </w:r>
      <w:r>
        <w:instrText>DOCVARIABLE ID01+</w:instrText>
      </w:r>
      <w:r>
        <w:fldChar w:fldCharType="separate"/>
      </w:r>
      <w:r w:rsidR="00176B7A">
        <w:t>het omgevingsplan</w:t>
      </w:r>
      <w:r>
        <w:fldChar w:fldCharType="end"/>
      </w:r>
      <w:r w:rsidR="00E369E6">
        <w:t xml:space="preserve"> </w:t>
      </w:r>
      <w:r w:rsidR="00045F8F">
        <w:t>worden</w:t>
      </w:r>
      <w:r w:rsidR="00045F8F" w:rsidRPr="00167605">
        <w:t xml:space="preserve"> </w:t>
      </w:r>
      <w:r w:rsidRPr="00167605">
        <w:t>in de navolgende paragrafen beschreven.</w:t>
      </w:r>
      <w:bookmarkStart w:id="248" w:name="_Toc363116241"/>
      <w:bookmarkStart w:id="249" w:name="_Toc521341929"/>
      <w:bookmarkStart w:id="250" w:name="_Toc522087858"/>
      <w:bookmarkStart w:id="251" w:name="_Toc531298077"/>
      <w:bookmarkStart w:id="252" w:name="_Toc12431536"/>
    </w:p>
    <w:p w14:paraId="44957995" w14:textId="76103946" w:rsidR="00E33EDD" w:rsidRPr="00F62F31" w:rsidRDefault="002D5140" w:rsidP="00114C9A">
      <w:pPr>
        <w:pStyle w:val="Kop4"/>
        <w:rPr>
          <w:noProof/>
        </w:rPr>
      </w:pPr>
      <w:bookmarkStart w:id="253" w:name="_Toc93475950"/>
      <w:bookmarkEnd w:id="248"/>
      <w:bookmarkEnd w:id="249"/>
      <w:bookmarkEnd w:id="250"/>
      <w:bookmarkEnd w:id="251"/>
      <w:bookmarkEnd w:id="252"/>
      <w:r>
        <w:rPr>
          <w:noProof/>
        </w:rPr>
        <w:lastRenderedPageBreak/>
        <w:t>De t</w:t>
      </w:r>
      <w:r w:rsidR="00E33EDD" w:rsidRPr="00F62F31">
        <w:rPr>
          <w:noProof/>
        </w:rPr>
        <w:t>ekstelementen</w:t>
      </w:r>
      <w:r w:rsidR="008D41D7">
        <w:rPr>
          <w:noProof/>
        </w:rPr>
        <w:t xml:space="preserve"> </w:t>
      </w:r>
      <w:r>
        <w:rPr>
          <w:noProof/>
        </w:rPr>
        <w:t>in het</w:t>
      </w:r>
      <w:r w:rsidR="008D41D7">
        <w:rPr>
          <w:noProof/>
        </w:rPr>
        <w:t xml:space="preserve"> </w:t>
      </w:r>
      <w:r w:rsidR="007A1540">
        <w:rPr>
          <w:noProof/>
        </w:rPr>
        <w:t>Artikelstructuur</w:t>
      </w:r>
      <w:r w:rsidR="009911C0">
        <w:rPr>
          <w:noProof/>
        </w:rPr>
        <w:t>deel</w:t>
      </w:r>
      <w:r w:rsidR="008D41D7">
        <w:rPr>
          <w:noProof/>
        </w:rPr>
        <w:t xml:space="preserve"> van </w:t>
      </w:r>
      <w:r w:rsidR="0071102D">
        <w:rPr>
          <w:noProof/>
        </w:rPr>
        <w:fldChar w:fldCharType="begin"/>
      </w:r>
      <w:r w:rsidR="0071102D">
        <w:rPr>
          <w:noProof/>
        </w:rPr>
        <w:instrText xml:space="preserve"> DOCVARIABLE ID01+ </w:instrText>
      </w:r>
      <w:r w:rsidR="0071102D">
        <w:rPr>
          <w:noProof/>
        </w:rPr>
        <w:fldChar w:fldCharType="separate"/>
      </w:r>
      <w:r w:rsidR="00176B7A">
        <w:rPr>
          <w:noProof/>
        </w:rPr>
        <w:t>het omgevingsplan</w:t>
      </w:r>
      <w:bookmarkEnd w:id="253"/>
      <w:r w:rsidR="0071102D">
        <w:rPr>
          <w:noProof/>
        </w:rPr>
        <w:fldChar w:fldCharType="end"/>
      </w:r>
    </w:p>
    <w:p w14:paraId="2C7A7D32" w14:textId="77777777" w:rsidR="00E33EDD" w:rsidRPr="000905B9" w:rsidRDefault="00E33EDD" w:rsidP="00E33EDD">
      <w:pPr>
        <w:pStyle w:val="Kop5"/>
      </w:pPr>
      <w:bookmarkStart w:id="254" w:name="_Toc522087859"/>
      <w:bookmarkStart w:id="255" w:name="_Toc531298078"/>
      <w:bookmarkStart w:id="256" w:name="_Toc12431537"/>
      <w:bookmarkStart w:id="257" w:name="_Toc93475951"/>
      <w:r w:rsidRPr="000905B9">
        <w:t>Toelichting</w:t>
      </w:r>
      <w:bookmarkEnd w:id="254"/>
      <w:bookmarkEnd w:id="255"/>
      <w:bookmarkEnd w:id="256"/>
      <w:bookmarkEnd w:id="257"/>
    </w:p>
    <w:p w14:paraId="2E626F89" w14:textId="5AF4A663" w:rsidR="00E71B34" w:rsidRDefault="00EF4C5A" w:rsidP="00E33EDD">
      <w:r>
        <w:t>De teks</w:t>
      </w:r>
      <w:r w:rsidR="00FE6324">
        <w:t xml:space="preserve">tstructuren van </w:t>
      </w:r>
      <w:r w:rsidR="00247058">
        <w:t xml:space="preserve">STOP </w:t>
      </w:r>
      <w:r w:rsidR="00E71B34">
        <w:t>ken</w:t>
      </w:r>
      <w:r w:rsidR="00FE6324">
        <w:t>nen structu</w:t>
      </w:r>
      <w:r w:rsidR="001D1A08">
        <w:t>urelementen</w:t>
      </w:r>
      <w:r w:rsidR="0002114B">
        <w:t xml:space="preserve">, elementen </w:t>
      </w:r>
      <w:r w:rsidR="00170191">
        <w:t>met inhoud</w:t>
      </w:r>
      <w:r w:rsidR="00235224">
        <w:t xml:space="preserve"> en</w:t>
      </w:r>
      <w:r w:rsidR="00CD28EE">
        <w:t xml:space="preserve"> de inhoud</w:t>
      </w:r>
      <w:r w:rsidR="00170191">
        <w:t xml:space="preserve"> </w:t>
      </w:r>
      <w:r w:rsidR="001F7FC3">
        <w:t>zelf</w:t>
      </w:r>
      <w:r w:rsidR="00597211">
        <w:t>. Structuurelementen zijn die elementen die de tekst structureren maar geen inhoud bevatten</w:t>
      </w:r>
      <w:r w:rsidR="001D5408">
        <w:t xml:space="preserve">; voorbeelden zijn Hoofdstuk en Paragraaf. </w:t>
      </w:r>
      <w:r w:rsidR="0003583D">
        <w:t xml:space="preserve">Elementen met inhoud zijn, zoals de </w:t>
      </w:r>
      <w:r w:rsidR="00272A77">
        <w:t>term al zegt, die elementen die inhoud bevatten</w:t>
      </w:r>
      <w:r w:rsidR="00792C12">
        <w:t>:</w:t>
      </w:r>
      <w:r w:rsidR="00272A77">
        <w:t xml:space="preserve"> Artikel en Lid.</w:t>
      </w:r>
      <w:r w:rsidR="007E3013">
        <w:t xml:space="preserve"> </w:t>
      </w:r>
      <w:r w:rsidR="005401A3">
        <w:t>Voorbeelden van de</w:t>
      </w:r>
      <w:r w:rsidR="0069444F">
        <w:t xml:space="preserve"> inhoud </w:t>
      </w:r>
      <w:r w:rsidR="00276E35">
        <w:t xml:space="preserve">zelf </w:t>
      </w:r>
      <w:r w:rsidR="0069444F">
        <w:t xml:space="preserve">zijn </w:t>
      </w:r>
      <w:r w:rsidR="008A5E60">
        <w:t xml:space="preserve">Alinea, Tabel en Figuur. </w:t>
      </w:r>
      <w:r w:rsidR="00185E8E">
        <w:t xml:space="preserve">In </w:t>
      </w:r>
      <w:r w:rsidR="00B42C6B">
        <w:t xml:space="preserve">de navolgende tekst </w:t>
      </w:r>
      <w:r w:rsidR="00185E8E">
        <w:t xml:space="preserve">gebruiken we </w:t>
      </w:r>
      <w:r w:rsidR="00175570">
        <w:t>‘</w:t>
      </w:r>
      <w:r w:rsidR="00185E8E">
        <w:t>tekstelement</w:t>
      </w:r>
      <w:r w:rsidR="00175570">
        <w:t>’</w:t>
      </w:r>
      <w:r w:rsidR="00185E8E">
        <w:t xml:space="preserve"> </w:t>
      </w:r>
      <w:r w:rsidR="00033949">
        <w:t xml:space="preserve">als term voor </w:t>
      </w:r>
      <w:r w:rsidR="00024DF3">
        <w:t xml:space="preserve">de </w:t>
      </w:r>
      <w:r w:rsidR="007A21F9">
        <w:t xml:space="preserve">drie </w:t>
      </w:r>
      <w:r w:rsidR="002478B5">
        <w:t>element</w:t>
      </w:r>
      <w:r w:rsidR="005D23C6" w:rsidRPr="005D23C6">
        <w:t>soorten</w:t>
      </w:r>
      <w:r w:rsidR="00A63967">
        <w:t xml:space="preserve"> </w:t>
      </w:r>
      <w:r w:rsidR="00AB5CDF">
        <w:t>tezamen</w:t>
      </w:r>
      <w:r w:rsidR="005D23C6">
        <w:t>.</w:t>
      </w:r>
    </w:p>
    <w:p w14:paraId="7221B0D1" w14:textId="2C15CE5A" w:rsidR="00E33EDD" w:rsidRPr="00F62F31" w:rsidRDefault="00E33EDD" w:rsidP="00E33EDD">
      <w:r w:rsidRPr="00F62F31">
        <w:t xml:space="preserve">De </w:t>
      </w:r>
      <w:r w:rsidR="004B3809">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006604F2">
        <w:t xml:space="preserve"> zelf</w:t>
      </w:r>
      <w:r w:rsidR="00570535">
        <w:t xml:space="preserve">, </w:t>
      </w:r>
      <w:r w:rsidR="00E71B34">
        <w:t xml:space="preserve">oftewel </w:t>
      </w:r>
      <w:r w:rsidR="00C47866">
        <w:t>het onderdeel</w:t>
      </w:r>
      <w:r w:rsidRPr="00F62F31">
        <w:t xml:space="preserve"> </w:t>
      </w:r>
      <w:r w:rsidR="00E71B34">
        <w:t>dat de artikelen bevat</w:t>
      </w:r>
      <w:r w:rsidR="002729F7">
        <w:t xml:space="preserve"> </w:t>
      </w:r>
      <w:r w:rsidR="002729F7" w:rsidRPr="002729F7">
        <w:t xml:space="preserve">en dat geannoteerd kan worden met de IMOW-objecten die in paragraaf </w:t>
      </w:r>
      <w:r w:rsidR="002729F7" w:rsidRPr="002B3669">
        <w:rPr>
          <w:rStyle w:val="Verwijzing"/>
        </w:rPr>
        <w:fldChar w:fldCharType="begin"/>
      </w:r>
      <w:r w:rsidR="002729F7" w:rsidRPr="002B3669">
        <w:rPr>
          <w:rStyle w:val="Verwijzing"/>
        </w:rPr>
        <w:instrText xml:space="preserve"> REF _Ref13649769 </w:instrText>
      </w:r>
      <w:r w:rsidR="00F774B6" w:rsidRPr="002B3669">
        <w:rPr>
          <w:rStyle w:val="Verwijzing"/>
        </w:rPr>
        <w:instrText>\n \h</w:instrText>
      </w:r>
      <w:r w:rsidR="002729F7" w:rsidRPr="002B3669">
        <w:rPr>
          <w:rStyle w:val="Verwijzing"/>
        </w:rPr>
        <w:instrText xml:space="preserve"> </w:instrText>
      </w:r>
      <w:r w:rsidR="002729F7" w:rsidRPr="002B3669">
        <w:rPr>
          <w:rStyle w:val="Verwijzing"/>
        </w:rPr>
      </w:r>
      <w:r w:rsidR="002729F7" w:rsidRPr="002B3669">
        <w:rPr>
          <w:rStyle w:val="Verwijzing"/>
        </w:rPr>
        <w:fldChar w:fldCharType="separate"/>
      </w:r>
      <w:r w:rsidR="00176B7A" w:rsidRPr="002B3669">
        <w:rPr>
          <w:rStyle w:val="Verwijzing"/>
        </w:rPr>
        <w:t>6.4</w:t>
      </w:r>
      <w:r w:rsidR="002729F7" w:rsidRPr="002B3669">
        <w:rPr>
          <w:rStyle w:val="Verwijzing"/>
        </w:rPr>
        <w:fldChar w:fldCharType="end"/>
      </w:r>
      <w:r w:rsidR="002729F7" w:rsidRPr="002729F7">
        <w:t xml:space="preserve"> zijn beschreven</w:t>
      </w:r>
      <w:r w:rsidR="00E71B34">
        <w:t xml:space="preserve">, </w:t>
      </w:r>
      <w:r w:rsidRPr="00F62F31">
        <w:t>zijn</w:t>
      </w:r>
      <w:r w:rsidR="00F30010">
        <w:t xml:space="preserve"> </w:t>
      </w:r>
      <w:r w:rsidRPr="00F62F31">
        <w:t>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E33EDD" w:rsidRPr="00F62F31" w:rsidRDefault="00E33EDD" w:rsidP="00E33EDD"/>
    <w:p w14:paraId="57287B6D" w14:textId="5AB10BDA" w:rsidR="00E33EDD" w:rsidRPr="00F62F31" w:rsidRDefault="00E33EDD" w:rsidP="00E33EDD">
      <w:r w:rsidRPr="00F62F31">
        <w:t xml:space="preserve">De indeling </w:t>
      </w:r>
      <w:r w:rsidR="00AF69C2">
        <w:t xml:space="preserve">van de Regeling </w:t>
      </w:r>
      <w:r w:rsidRPr="00F62F31">
        <w:t>werkt als volgt:</w:t>
      </w:r>
    </w:p>
    <w:p w14:paraId="60016397" w14:textId="595175F1" w:rsidR="00E33EDD" w:rsidRPr="00F62F31" w:rsidRDefault="00E33EDD" w:rsidP="00152A2E">
      <w:pPr>
        <w:pStyle w:val="Opsommingnummers1"/>
        <w:numPr>
          <w:ilvl w:val="0"/>
          <w:numId w:val="40"/>
        </w:numPr>
      </w:pPr>
      <w:r w:rsidRPr="00F62F31">
        <w:t>Hoofdstuk en Artikel komen altijd voor.</w:t>
      </w:r>
    </w:p>
    <w:p w14:paraId="30568B8C" w14:textId="77777777" w:rsidR="00E33EDD" w:rsidRPr="00F62F31" w:rsidRDefault="00E33EDD" w:rsidP="00F27039">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E33EDD" w:rsidRPr="00F62F31" w:rsidRDefault="00E33EDD" w:rsidP="00F27039">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E33EDD" w:rsidRPr="00F62F31" w:rsidRDefault="00E33EDD" w:rsidP="00F27039">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601FAE94" w14:textId="162B85E3" w:rsidR="0044672B" w:rsidRDefault="00E33EDD" w:rsidP="00F27039">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p>
    <w:p w14:paraId="503E9A08" w14:textId="3A795DE6" w:rsidR="00E33EDD" w:rsidRPr="00F62F31" w:rsidRDefault="00E33EDD" w:rsidP="00F27039">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E33EDD" w:rsidRPr="00F62F31" w:rsidRDefault="00E33EDD" w:rsidP="00F27039">
      <w:pPr>
        <w:pStyle w:val="Opsommingnummers1"/>
      </w:pPr>
      <w:r w:rsidRPr="00F62F31">
        <w:t>Artikelen kunnen worden onderverdeeld in Leden.</w:t>
      </w:r>
    </w:p>
    <w:p w14:paraId="272035CD" w14:textId="77777777" w:rsidR="00E33EDD" w:rsidRPr="00F62F31" w:rsidRDefault="00E33EDD" w:rsidP="00F27039">
      <w:pPr>
        <w:pStyle w:val="Opsommingnummers1"/>
      </w:pPr>
      <w:r w:rsidRPr="00F62F31">
        <w:t>Leden kunnen niet worden onderverdeeld in Subleden, in het model komt Sublid namelijk niet voor.</w:t>
      </w:r>
    </w:p>
    <w:p w14:paraId="19BCD32A" w14:textId="40C5E251" w:rsidR="00E33EDD" w:rsidRPr="00F62F31" w:rsidRDefault="00E33EDD" w:rsidP="00F27039">
      <w:pPr>
        <w:pStyle w:val="Opsommingnummers1"/>
      </w:pPr>
      <w:r w:rsidRPr="00F62F31">
        <w:t>Concrete tekst kan alleen voorkomen onder Artikel en Lid</w:t>
      </w:r>
      <w:r>
        <w:t>: de I</w:t>
      </w:r>
      <w:r w:rsidRPr="00F62F31">
        <w:t>nhou</w:t>
      </w:r>
      <w:r>
        <w:t>d</w:t>
      </w:r>
      <w:r w:rsidRPr="00F62F31">
        <w:t>.</w:t>
      </w:r>
      <w:r w:rsidR="00A703B2">
        <w:t xml:space="preserve"> Wanneer een Artikel is onderverdeeld in Leden beva</w:t>
      </w:r>
      <w:r w:rsidR="00BA1CC1">
        <w:t xml:space="preserve">tten alleen de Leden Inhoud; </w:t>
      </w:r>
      <w:r w:rsidR="00D2431B">
        <w:t xml:space="preserve">het Artikel zelf </w:t>
      </w:r>
      <w:r w:rsidR="00305A3B">
        <w:t xml:space="preserve">brengt </w:t>
      </w:r>
      <w:r w:rsidR="00B72B55">
        <w:t xml:space="preserve">in dat geval </w:t>
      </w:r>
      <w:r w:rsidR="00D2431B">
        <w:t>structu</w:t>
      </w:r>
      <w:r w:rsidR="00B72B55">
        <w:t>u</w:t>
      </w:r>
      <w:r w:rsidR="00D2431B">
        <w:t xml:space="preserve">r </w:t>
      </w:r>
      <w:r w:rsidR="00B72B55">
        <w:t>aan</w:t>
      </w:r>
      <w:r w:rsidR="00D2431B">
        <w:t xml:space="preserve"> en kent zelf geen tekst oftewel Inhoud.</w:t>
      </w:r>
      <w:r w:rsidR="00B3408B">
        <w:t xml:space="preserve"> </w:t>
      </w:r>
      <w:r w:rsidR="007237C3">
        <w:t xml:space="preserve">Zie </w:t>
      </w:r>
      <w:r w:rsidR="00907C40" w:rsidRPr="002B3669">
        <w:rPr>
          <w:rStyle w:val="Verwijzing"/>
        </w:rPr>
        <w:fldChar w:fldCharType="begin"/>
      </w:r>
      <w:r w:rsidR="00907C40" w:rsidRPr="002B3669">
        <w:rPr>
          <w:rStyle w:val="Verwijzing"/>
        </w:rPr>
        <w:instrText xml:space="preserve"> REF _Ref35604225 \n \h </w:instrText>
      </w:r>
      <w:r w:rsidR="00907C40" w:rsidRPr="002B3669">
        <w:rPr>
          <w:rStyle w:val="Verwijzing"/>
        </w:rPr>
      </w:r>
      <w:r w:rsidR="00907C40" w:rsidRPr="002B3669">
        <w:rPr>
          <w:rStyle w:val="Verwijzing"/>
        </w:rPr>
        <w:fldChar w:fldCharType="separate"/>
      </w:r>
      <w:r w:rsidR="00176B7A" w:rsidRPr="002B3669">
        <w:rPr>
          <w:rStyle w:val="Verwijzing"/>
        </w:rPr>
        <w:t>Figuur 7</w:t>
      </w:r>
      <w:r w:rsidR="00907C40" w:rsidRPr="002B3669">
        <w:rPr>
          <w:rStyle w:val="Verwijzing"/>
        </w:rPr>
        <w:fldChar w:fldCharType="end"/>
      </w:r>
      <w:r w:rsidR="00907C40">
        <w:t xml:space="preserve"> </w:t>
      </w:r>
      <w:r w:rsidR="007237C3">
        <w:t xml:space="preserve">voor </w:t>
      </w:r>
      <w:r w:rsidR="00907C40">
        <w:t>een voorbeeld.</w:t>
      </w:r>
    </w:p>
    <w:p w14:paraId="7BFDB5FD" w14:textId="3D8C968E" w:rsidR="00E33EDD" w:rsidRPr="00F62F31" w:rsidRDefault="00E33EDD" w:rsidP="00F27039">
      <w:pPr>
        <w:pStyle w:val="Opsommingnummers1"/>
      </w:pPr>
      <w:r>
        <w:t xml:space="preserve">Inhoud bestaat uit </w:t>
      </w:r>
      <w:r w:rsidR="002329BD">
        <w:t xml:space="preserve">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rsidR="005100B5">
        <w:t xml:space="preserve"> Een compleet overzicht van alle </w:t>
      </w:r>
      <w:r w:rsidR="00820DFE">
        <w:t>inhoud-</w:t>
      </w:r>
      <w:r w:rsidR="005100B5">
        <w:t xml:space="preserve">elementen </w:t>
      </w:r>
      <w:r w:rsidR="001D44CF">
        <w:t xml:space="preserve">is te vinden </w:t>
      </w:r>
      <w:r w:rsidR="00C276CA">
        <w:t>in het IMOP-tekstschema met de bijbehorende documentatie.</w:t>
      </w:r>
      <w:r w:rsidR="006E7233">
        <w:t xml:space="preserve"> </w:t>
      </w:r>
      <w:r w:rsidR="006E7233" w:rsidRPr="006E7233">
        <w:t>Het is niet toegestaan om het element Tussenkop te gebruiken.</w:t>
      </w:r>
    </w:p>
    <w:p w14:paraId="4F3BB2E8" w14:textId="77777777" w:rsidR="00E33EDD" w:rsidRPr="00F62F31" w:rsidRDefault="00E33EDD" w:rsidP="00F27039">
      <w:pPr>
        <w:pStyle w:val="Opsommingnummers1"/>
      </w:pPr>
      <w:r w:rsidRPr="00F62F31">
        <w:t>Lijsten kunnen in meerdere niveaus gebruikt worden, zogenaamde geneste lijsten.</w:t>
      </w:r>
    </w:p>
    <w:p w14:paraId="231760F9" w14:textId="27677418" w:rsidR="00E55A6E" w:rsidRPr="00F62F31" w:rsidRDefault="00E33EDD" w:rsidP="00E7585B">
      <w:pPr>
        <w:pStyle w:val="Opsommingnummers1"/>
      </w:pPr>
      <w:r w:rsidRPr="00F62F31">
        <w:t>Voet- en eindnoten zijn niet toegestaan.</w:t>
      </w:r>
    </w:p>
    <w:p w14:paraId="30CFE0AC" w14:textId="5A587C9E" w:rsidR="007B2DA7" w:rsidRDefault="6BE176B7" w:rsidP="007B2DA7">
      <w:pPr>
        <w:pStyle w:val="Figuur"/>
      </w:pPr>
      <w:r>
        <w:rPr>
          <w:noProof/>
        </w:rPr>
        <w:lastRenderedPageBreak/>
        <w:drawing>
          <wp:inline distT="0" distB="0" distL="0" distR="0" wp14:anchorId="30C5592C" wp14:editId="36D52410">
            <wp:extent cx="5295898" cy="2235200"/>
            <wp:effectExtent l="0" t="0" r="0" b="0"/>
            <wp:docPr id="686088854"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25">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BF7A27" w:rsidRPr="00BF7A27" w:rsidRDefault="00E92F1E" w:rsidP="00E55369">
      <w:pPr>
        <w:pStyle w:val="Figuurbijschrift"/>
      </w:pPr>
      <w:bookmarkStart w:id="258" w:name="_Ref35604225"/>
      <w:r>
        <w:t xml:space="preserve">Voorbeeld van een Artikel dat is onderverdeeld </w:t>
      </w:r>
      <w:r w:rsidR="009B4250">
        <w:t>i</w:t>
      </w:r>
      <w:r>
        <w:t>n Leden</w:t>
      </w:r>
      <w:r w:rsidR="00777B3C">
        <w:t>,</w:t>
      </w:r>
      <w:r>
        <w:t xml:space="preserve"> </w:t>
      </w:r>
      <w:r w:rsidR="00777B3C">
        <w:t xml:space="preserve">het Artikel </w:t>
      </w:r>
      <w:r w:rsidR="00C26026" w:rsidRPr="00C26026">
        <w:t xml:space="preserve">zelf </w:t>
      </w:r>
      <w:r w:rsidR="00777B3C">
        <w:t xml:space="preserve">heeft </w:t>
      </w:r>
      <w:r>
        <w:t>geen Inhoud</w:t>
      </w:r>
      <w:bookmarkEnd w:id="258"/>
    </w:p>
    <w:p w14:paraId="6C05A7F0" w14:textId="72ACED98" w:rsidR="00742254" w:rsidRPr="00742254" w:rsidRDefault="00DC7923" w:rsidP="00742254">
      <w:r w:rsidRPr="00DC7923">
        <w:t>Onder ieder structuurelement kan het element Gereserveerd worden geplaatst. Het is een leeg element waarmee bij weergave op overheid.nl de tekst ‘Gereserveerd’ wordt gegenereerd.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w:t>
      </w:r>
    </w:p>
    <w:p w14:paraId="21433425" w14:textId="7E48AAA3" w:rsidR="00E33EDD" w:rsidRPr="00F62F31" w:rsidRDefault="00E33EDD" w:rsidP="00E33EDD">
      <w:pPr>
        <w:pStyle w:val="Kop5"/>
      </w:pPr>
      <w:bookmarkStart w:id="259" w:name="_Toc522087860"/>
      <w:bookmarkStart w:id="260" w:name="_Toc531298079"/>
      <w:bookmarkStart w:id="261" w:name="_Toc12431538"/>
      <w:bookmarkStart w:id="262" w:name="_Toc93475952"/>
      <w:r w:rsidRPr="00F62F31">
        <w:t>Norm</w:t>
      </w:r>
      <w:bookmarkEnd w:id="259"/>
      <w:bookmarkEnd w:id="260"/>
      <w:bookmarkEnd w:id="261"/>
      <w:bookmarkEnd w:id="262"/>
    </w:p>
    <w:p w14:paraId="2A343A26" w14:textId="3B756BEB" w:rsidR="00E33EDD" w:rsidRPr="00F62F31" w:rsidRDefault="00E33EDD" w:rsidP="00E33EDD">
      <w:r w:rsidRPr="00F62F31">
        <w:t xml:space="preserve">Voor tekstelementen </w:t>
      </w:r>
      <w:r w:rsidR="00AA12FA" w:rsidRPr="00AA12FA">
        <w:t xml:space="preserve">in het inhoudelijke deel van omgevingsdocumenten met Artikelstructuur </w:t>
      </w:r>
      <w:r w:rsidRPr="00F62F31">
        <w:t xml:space="preserve">gelden de regels uit </w:t>
      </w:r>
      <w:r w:rsidRPr="002B3669">
        <w:rPr>
          <w:rStyle w:val="Verwijzing"/>
        </w:rPr>
        <w:fldChar w:fldCharType="begin"/>
      </w:r>
      <w:r w:rsidRPr="002B3669">
        <w:rPr>
          <w:rStyle w:val="Verwijzing"/>
        </w:rPr>
        <w:instrText xml:space="preserve"> REF _Ref523146876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Tabel 5</w:t>
      </w:r>
      <w:r w:rsidRPr="002B3669">
        <w:rPr>
          <w:rStyle w:val="Verwijzing"/>
        </w:rPr>
        <w:fldChar w:fldCharType="end"/>
      </w:r>
      <w:r w:rsidRPr="00F62F31">
        <w:t>.</w:t>
      </w:r>
    </w:p>
    <w:p w14:paraId="30A77AF4" w14:textId="0C03CBD4" w:rsidR="00E33EDD" w:rsidRPr="00F62F31" w:rsidRDefault="00E33EDD" w:rsidP="00E33EDD">
      <w:pPr>
        <w:pStyle w:val="Tabeltitel"/>
        <w:spacing w:line="259" w:lineRule="auto"/>
      </w:pPr>
      <w:bookmarkStart w:id="263" w:name="_Ref523146876"/>
      <w:bookmarkStart w:id="264" w:name="_Hlk532292249"/>
      <w:r w:rsidRPr="00F62F31">
        <w:t>Regels voor tekstelementen</w:t>
      </w:r>
      <w:bookmarkEnd w:id="263"/>
      <w:r>
        <w:t xml:space="preserve"> en hun invulling</w:t>
      </w:r>
      <w:bookmarkEnd w:id="264"/>
      <w:r w:rsidR="00DE050F">
        <w:t xml:space="preserve">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E33EDD" w:rsidRPr="00F62F31" w14:paraId="0F7C478C" w14:textId="77777777" w:rsidTr="00BD5525">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E33EDD" w:rsidRPr="00F62F31" w:rsidRDefault="00E33EDD" w:rsidP="00F27039">
            <w:r w:rsidRPr="00F62F31">
              <w:t>Type tekstelement</w:t>
            </w:r>
          </w:p>
        </w:tc>
        <w:tc>
          <w:tcPr>
            <w:tcW w:w="474" w:type="pct"/>
          </w:tcPr>
          <w:p w14:paraId="2E93A10D" w14:textId="77777777" w:rsidR="00E33EDD" w:rsidRPr="00F62F31" w:rsidRDefault="00E33EDD" w:rsidP="00F27039">
            <w:r w:rsidRPr="00F62F31">
              <w:t>Aantal</w:t>
            </w:r>
          </w:p>
        </w:tc>
        <w:tc>
          <w:tcPr>
            <w:tcW w:w="1175" w:type="pct"/>
          </w:tcPr>
          <w:p w14:paraId="4BD3E18F" w14:textId="26FC385B" w:rsidR="00E33EDD" w:rsidRPr="00F62F31" w:rsidRDefault="00E33EDD" w:rsidP="00A477CC">
            <w:r w:rsidRPr="00F62F31">
              <w:t>Mag voorkomen onder</w:t>
            </w:r>
          </w:p>
        </w:tc>
        <w:tc>
          <w:tcPr>
            <w:tcW w:w="1176" w:type="pct"/>
          </w:tcPr>
          <w:p w14:paraId="1A811114" w14:textId="77777777" w:rsidR="00E33EDD" w:rsidRPr="00F62F31" w:rsidRDefault="00E33EDD" w:rsidP="00F27039">
            <w:r w:rsidRPr="00F62F31">
              <w:t>Mag bevatten</w:t>
            </w:r>
          </w:p>
        </w:tc>
        <w:tc>
          <w:tcPr>
            <w:tcW w:w="1176" w:type="pct"/>
          </w:tcPr>
          <w:p w14:paraId="6478F5D8" w14:textId="77777777" w:rsidR="00E33EDD" w:rsidRPr="00F62F31" w:rsidRDefault="00E33EDD" w:rsidP="00F27039">
            <w:r w:rsidRPr="00F62F31">
              <w:t>Mag niet bevatten</w:t>
            </w:r>
          </w:p>
        </w:tc>
      </w:tr>
      <w:tr w:rsidR="00E33EDD" w:rsidRPr="00F62F31" w14:paraId="38B18887" w14:textId="77777777" w:rsidTr="00BD5525">
        <w:trPr>
          <w:trHeight w:val="255"/>
        </w:trPr>
        <w:tc>
          <w:tcPr>
            <w:tcW w:w="998" w:type="pct"/>
          </w:tcPr>
          <w:p w14:paraId="78F29946" w14:textId="77777777" w:rsidR="00E33EDD" w:rsidRPr="00F62F31" w:rsidRDefault="00E33EDD" w:rsidP="00F27039">
            <w:r w:rsidRPr="00F62F31">
              <w:t>Boek</w:t>
            </w:r>
          </w:p>
        </w:tc>
        <w:tc>
          <w:tcPr>
            <w:tcW w:w="474" w:type="pct"/>
          </w:tcPr>
          <w:p w14:paraId="0DEF04B3" w14:textId="77777777" w:rsidR="00E33EDD" w:rsidRPr="00F62F31" w:rsidRDefault="00E33EDD" w:rsidP="00F27039">
            <w:r w:rsidRPr="00F62F31">
              <w:t>0</w:t>
            </w:r>
          </w:p>
        </w:tc>
        <w:tc>
          <w:tcPr>
            <w:tcW w:w="1175" w:type="pct"/>
          </w:tcPr>
          <w:p w14:paraId="2593FAA8" w14:textId="77777777" w:rsidR="00E33EDD" w:rsidRPr="00F62F31" w:rsidRDefault="00E33EDD" w:rsidP="00F27039">
            <w:r w:rsidRPr="00F62F31">
              <w:t>-</w:t>
            </w:r>
          </w:p>
        </w:tc>
        <w:tc>
          <w:tcPr>
            <w:tcW w:w="1176" w:type="pct"/>
          </w:tcPr>
          <w:p w14:paraId="3903B847" w14:textId="77777777" w:rsidR="00E33EDD" w:rsidRPr="00F62F31" w:rsidRDefault="00E33EDD" w:rsidP="00F27039">
            <w:r w:rsidRPr="00F62F31">
              <w:t>-</w:t>
            </w:r>
          </w:p>
        </w:tc>
        <w:tc>
          <w:tcPr>
            <w:tcW w:w="1176" w:type="pct"/>
          </w:tcPr>
          <w:p w14:paraId="5EC14CF0" w14:textId="77777777" w:rsidR="00E33EDD" w:rsidRPr="00F62F31" w:rsidRDefault="00E33EDD" w:rsidP="00F27039"/>
        </w:tc>
      </w:tr>
      <w:tr w:rsidR="00E33EDD" w:rsidRPr="00F62F31" w14:paraId="0924965C" w14:textId="77777777" w:rsidTr="00BD5525">
        <w:trPr>
          <w:trHeight w:val="255"/>
        </w:trPr>
        <w:tc>
          <w:tcPr>
            <w:tcW w:w="998" w:type="pct"/>
          </w:tcPr>
          <w:p w14:paraId="0DCF67C1" w14:textId="77777777" w:rsidR="00E33EDD" w:rsidRPr="00F62F31" w:rsidRDefault="00E33EDD" w:rsidP="00F27039">
            <w:r w:rsidRPr="00F62F31">
              <w:t>Deel</w:t>
            </w:r>
          </w:p>
        </w:tc>
        <w:tc>
          <w:tcPr>
            <w:tcW w:w="474" w:type="pct"/>
          </w:tcPr>
          <w:p w14:paraId="68CC203E" w14:textId="77777777" w:rsidR="00E33EDD" w:rsidRPr="00F62F31" w:rsidRDefault="00E33EDD" w:rsidP="00F27039">
            <w:r w:rsidRPr="00F62F31">
              <w:t>0</w:t>
            </w:r>
          </w:p>
        </w:tc>
        <w:tc>
          <w:tcPr>
            <w:tcW w:w="1175" w:type="pct"/>
          </w:tcPr>
          <w:p w14:paraId="79FDCF26" w14:textId="77777777" w:rsidR="00E33EDD" w:rsidRPr="00F62F31" w:rsidRDefault="00E33EDD" w:rsidP="00F27039">
            <w:r w:rsidRPr="00F62F31">
              <w:t>-</w:t>
            </w:r>
          </w:p>
        </w:tc>
        <w:tc>
          <w:tcPr>
            <w:tcW w:w="1176" w:type="pct"/>
          </w:tcPr>
          <w:p w14:paraId="1900E2D6" w14:textId="77777777" w:rsidR="00E33EDD" w:rsidRPr="00F62F31" w:rsidRDefault="00E33EDD" w:rsidP="00F27039">
            <w:r w:rsidRPr="00F62F31">
              <w:t>-</w:t>
            </w:r>
          </w:p>
        </w:tc>
        <w:tc>
          <w:tcPr>
            <w:tcW w:w="1176" w:type="pct"/>
          </w:tcPr>
          <w:p w14:paraId="520AF34C" w14:textId="77777777" w:rsidR="00E33EDD" w:rsidRPr="00F62F31" w:rsidRDefault="00E33EDD" w:rsidP="00F27039"/>
        </w:tc>
      </w:tr>
      <w:tr w:rsidR="00E33EDD" w:rsidRPr="00F62F31" w14:paraId="06663649" w14:textId="77777777" w:rsidTr="00BD5525">
        <w:trPr>
          <w:trHeight w:val="255"/>
        </w:trPr>
        <w:tc>
          <w:tcPr>
            <w:tcW w:w="998" w:type="pct"/>
          </w:tcPr>
          <w:p w14:paraId="5BA9028A" w14:textId="77777777" w:rsidR="00E33EDD" w:rsidRPr="00F62F31" w:rsidRDefault="00E33EDD" w:rsidP="00F27039">
            <w:r w:rsidRPr="00F62F31">
              <w:t>Hoofdstuk</w:t>
            </w:r>
          </w:p>
        </w:tc>
        <w:tc>
          <w:tcPr>
            <w:tcW w:w="474" w:type="pct"/>
          </w:tcPr>
          <w:p w14:paraId="7DD34E08" w14:textId="77777777" w:rsidR="00E33EDD" w:rsidRPr="00F62F31" w:rsidRDefault="00E33EDD" w:rsidP="00F27039">
            <w:r w:rsidRPr="00F62F31">
              <w:t>1..n</w:t>
            </w:r>
          </w:p>
        </w:tc>
        <w:tc>
          <w:tcPr>
            <w:tcW w:w="1175" w:type="pct"/>
          </w:tcPr>
          <w:p w14:paraId="2E658A4F" w14:textId="691C265A" w:rsidR="00E33EDD" w:rsidRPr="00F62F31" w:rsidRDefault="00223ABE" w:rsidP="00F27039">
            <w:r>
              <w:t>Regeling</w:t>
            </w:r>
          </w:p>
        </w:tc>
        <w:tc>
          <w:tcPr>
            <w:tcW w:w="1176" w:type="pct"/>
          </w:tcPr>
          <w:p w14:paraId="3F8FCC7E" w14:textId="69F22B9D" w:rsidR="00E33EDD" w:rsidRDefault="00E33EDD" w:rsidP="00F27039">
            <w:r w:rsidRPr="00F62F31">
              <w:t>Titel, Afdeling, Artikel</w:t>
            </w:r>
            <w:r w:rsidR="00AF15B0">
              <w:t>, element</w:t>
            </w:r>
          </w:p>
          <w:p w14:paraId="0877C6DA" w14:textId="5DF1A333" w:rsidR="00E33EDD" w:rsidRPr="00F62F31" w:rsidRDefault="001E5440" w:rsidP="00F27039">
            <w:r w:rsidRPr="001E5440">
              <w:t xml:space="preserve"> ‘Gereserveerd’</w:t>
            </w:r>
          </w:p>
        </w:tc>
        <w:tc>
          <w:tcPr>
            <w:tcW w:w="1176" w:type="pct"/>
          </w:tcPr>
          <w:p w14:paraId="76145DFA" w14:textId="4F120D8F" w:rsidR="00E33EDD" w:rsidRPr="00F62F31" w:rsidRDefault="00E33EDD" w:rsidP="00F27039">
            <w:r w:rsidRPr="00F62F31">
              <w:t xml:space="preserve">Boek, Deel, </w:t>
            </w:r>
            <w:r>
              <w:t xml:space="preserve">Hoofdstuk, </w:t>
            </w:r>
            <w:r w:rsidRPr="00F62F31">
              <w:t>Paragraaf, Subparagraaf, Subsubparagraaf</w:t>
            </w:r>
            <w:r w:rsidR="007809DA">
              <w:t>, Inhoud</w:t>
            </w:r>
          </w:p>
        </w:tc>
      </w:tr>
      <w:tr w:rsidR="00E33EDD" w:rsidRPr="00F62F31" w14:paraId="32CED7A9" w14:textId="77777777" w:rsidTr="00BD5525">
        <w:trPr>
          <w:trHeight w:val="255"/>
        </w:trPr>
        <w:tc>
          <w:tcPr>
            <w:tcW w:w="998" w:type="pct"/>
          </w:tcPr>
          <w:p w14:paraId="1A3D48BE" w14:textId="77777777" w:rsidR="00E33EDD" w:rsidRPr="00F62F31" w:rsidRDefault="00E33EDD" w:rsidP="00F27039">
            <w:r w:rsidRPr="00F62F31">
              <w:t>Titel</w:t>
            </w:r>
          </w:p>
        </w:tc>
        <w:tc>
          <w:tcPr>
            <w:tcW w:w="474" w:type="pct"/>
          </w:tcPr>
          <w:p w14:paraId="3C1C59AB" w14:textId="77777777" w:rsidR="00E33EDD" w:rsidRPr="00F62F31" w:rsidRDefault="00E33EDD" w:rsidP="00F27039">
            <w:r w:rsidRPr="00F62F31">
              <w:t>0..n</w:t>
            </w:r>
          </w:p>
        </w:tc>
        <w:tc>
          <w:tcPr>
            <w:tcW w:w="1175" w:type="pct"/>
          </w:tcPr>
          <w:p w14:paraId="26A8DB40" w14:textId="77777777" w:rsidR="00E33EDD" w:rsidRPr="00F62F31" w:rsidRDefault="00E33EDD" w:rsidP="00F27039">
            <w:r w:rsidRPr="00F62F31">
              <w:t>Hoofdstuk</w:t>
            </w:r>
          </w:p>
        </w:tc>
        <w:tc>
          <w:tcPr>
            <w:tcW w:w="1176" w:type="pct"/>
          </w:tcPr>
          <w:p w14:paraId="4BBD898A" w14:textId="132F1FBE" w:rsidR="00E33EDD" w:rsidRDefault="00E33EDD" w:rsidP="00F27039">
            <w:r w:rsidRPr="00F62F31">
              <w:t>Afdeling</w:t>
            </w:r>
            <w:r w:rsidR="00AF15B0" w:rsidRPr="00AF15B0">
              <w:t>, element</w:t>
            </w:r>
          </w:p>
          <w:p w14:paraId="36EFEFD5" w14:textId="1A0EB37F" w:rsidR="00E33EDD" w:rsidRPr="00F62F31" w:rsidRDefault="001E5440" w:rsidP="00F27039">
            <w:r w:rsidRPr="001E5440">
              <w:t xml:space="preserve"> ‘Gereserveerd’</w:t>
            </w:r>
          </w:p>
        </w:tc>
        <w:tc>
          <w:tcPr>
            <w:tcW w:w="1176" w:type="pct"/>
          </w:tcPr>
          <w:p w14:paraId="2DD08018" w14:textId="4C533C3B" w:rsidR="00E33EDD" w:rsidRPr="00F62F31" w:rsidRDefault="00E33EDD" w:rsidP="00F27039">
            <w:pPr>
              <w:rPr>
                <w:rFonts w:eastAsia="Calibri"/>
              </w:rPr>
            </w:pPr>
            <w:r w:rsidRPr="00F62F31">
              <w:t xml:space="preserve">Boek, Deel, </w:t>
            </w:r>
            <w:r>
              <w:t xml:space="preserve">Titel, </w:t>
            </w:r>
            <w:r w:rsidRPr="00F62F31">
              <w:t>Hoofdstuk, Paragraaf, Subparagraaf, Subsubparagraaf</w:t>
            </w:r>
            <w:r>
              <w:t>, Artikel</w:t>
            </w:r>
            <w:r w:rsidR="007809DA" w:rsidRPr="007809DA">
              <w:t>, Inhoud</w:t>
            </w:r>
          </w:p>
        </w:tc>
      </w:tr>
      <w:tr w:rsidR="00E33EDD" w:rsidRPr="00F62F31" w14:paraId="254E7C44" w14:textId="77777777" w:rsidTr="00BD5525">
        <w:trPr>
          <w:trHeight w:val="255"/>
        </w:trPr>
        <w:tc>
          <w:tcPr>
            <w:tcW w:w="998" w:type="pct"/>
          </w:tcPr>
          <w:p w14:paraId="4434380D" w14:textId="77777777" w:rsidR="00E33EDD" w:rsidRPr="00F62F31" w:rsidRDefault="00E33EDD" w:rsidP="00F27039">
            <w:r w:rsidRPr="00F62F31">
              <w:lastRenderedPageBreak/>
              <w:t>Afdeling</w:t>
            </w:r>
          </w:p>
        </w:tc>
        <w:tc>
          <w:tcPr>
            <w:tcW w:w="474" w:type="pct"/>
          </w:tcPr>
          <w:p w14:paraId="22571368" w14:textId="77777777" w:rsidR="00E33EDD" w:rsidRPr="00F62F31" w:rsidRDefault="00E33EDD" w:rsidP="00F27039">
            <w:r w:rsidRPr="00F62F31">
              <w:t>0..n</w:t>
            </w:r>
          </w:p>
        </w:tc>
        <w:tc>
          <w:tcPr>
            <w:tcW w:w="1175" w:type="pct"/>
          </w:tcPr>
          <w:p w14:paraId="0190379B" w14:textId="77777777" w:rsidR="00E33EDD" w:rsidRPr="00F62F31" w:rsidRDefault="00E33EDD" w:rsidP="00F27039">
            <w:r w:rsidRPr="00F62F31">
              <w:t>Hoofdstuk, Titel</w:t>
            </w:r>
          </w:p>
        </w:tc>
        <w:tc>
          <w:tcPr>
            <w:tcW w:w="1176" w:type="pct"/>
          </w:tcPr>
          <w:p w14:paraId="30D61E6B" w14:textId="2E371F00" w:rsidR="00E33EDD" w:rsidRDefault="00E33EDD" w:rsidP="00F27039">
            <w:r w:rsidRPr="00F62F31">
              <w:t>Paragraaf</w:t>
            </w:r>
            <w:r w:rsidR="00ED128F">
              <w:t>, Artikel</w:t>
            </w:r>
            <w:r w:rsidR="00AF15B0" w:rsidRPr="00AF15B0">
              <w:t>, element</w:t>
            </w:r>
          </w:p>
          <w:p w14:paraId="14B1D8FA" w14:textId="4108CC0E" w:rsidR="00E33EDD" w:rsidRPr="00F62F31" w:rsidRDefault="001E5440" w:rsidP="00F27039">
            <w:r w:rsidRPr="001E5440">
              <w:t xml:space="preserve"> ‘Gereserveerd’</w:t>
            </w:r>
          </w:p>
        </w:tc>
        <w:tc>
          <w:tcPr>
            <w:tcW w:w="1176" w:type="pct"/>
          </w:tcPr>
          <w:p w14:paraId="05DDB3FC" w14:textId="7B6AA44E" w:rsidR="00E33EDD" w:rsidRPr="00F62F31" w:rsidRDefault="00E33EDD" w:rsidP="00F27039">
            <w:r w:rsidRPr="00F62F31">
              <w:t xml:space="preserve">Boek, Deel, Hoofdstuk, Titel, </w:t>
            </w:r>
            <w:r>
              <w:t xml:space="preserve">Afdeling, </w:t>
            </w:r>
            <w:r w:rsidRPr="00F62F31">
              <w:t>Subparagraaf, Subsubparagraaf</w:t>
            </w:r>
            <w:r w:rsidR="007809DA" w:rsidRPr="007809DA">
              <w:t>, Inhoud</w:t>
            </w:r>
          </w:p>
        </w:tc>
      </w:tr>
      <w:tr w:rsidR="00E33EDD" w:rsidRPr="00F62F31" w14:paraId="49F54AF9" w14:textId="77777777" w:rsidTr="00BD5525">
        <w:trPr>
          <w:trHeight w:val="255"/>
        </w:trPr>
        <w:tc>
          <w:tcPr>
            <w:tcW w:w="998" w:type="pct"/>
          </w:tcPr>
          <w:p w14:paraId="4F01F0E4" w14:textId="77777777" w:rsidR="00E33EDD" w:rsidRPr="00F62F31" w:rsidRDefault="00E33EDD" w:rsidP="00F27039">
            <w:r w:rsidRPr="00F62F31">
              <w:t>Paragraaf</w:t>
            </w:r>
          </w:p>
        </w:tc>
        <w:tc>
          <w:tcPr>
            <w:tcW w:w="474" w:type="pct"/>
          </w:tcPr>
          <w:p w14:paraId="18833528" w14:textId="77777777" w:rsidR="00E33EDD" w:rsidRPr="00F62F31" w:rsidRDefault="00E33EDD" w:rsidP="00F27039">
            <w:r w:rsidRPr="00F62F31">
              <w:t>0..n</w:t>
            </w:r>
          </w:p>
        </w:tc>
        <w:tc>
          <w:tcPr>
            <w:tcW w:w="1175" w:type="pct"/>
          </w:tcPr>
          <w:p w14:paraId="7C9B04E9" w14:textId="77777777" w:rsidR="00E33EDD" w:rsidRPr="00F62F31" w:rsidRDefault="00E33EDD" w:rsidP="00F27039">
            <w:r w:rsidRPr="00F62F31">
              <w:t>Afdeling</w:t>
            </w:r>
          </w:p>
        </w:tc>
        <w:tc>
          <w:tcPr>
            <w:tcW w:w="1176" w:type="pct"/>
          </w:tcPr>
          <w:p w14:paraId="22C0FB40" w14:textId="42010AF5" w:rsidR="00E33EDD" w:rsidRDefault="00E33EDD" w:rsidP="00F27039">
            <w:r w:rsidRPr="00F62F31">
              <w:t>Subparagraaf</w:t>
            </w:r>
            <w:r w:rsidR="00114C9A">
              <w:t xml:space="preserve">, </w:t>
            </w:r>
            <w:r w:rsidRPr="00F62F31">
              <w:t>Artikel</w:t>
            </w:r>
            <w:r w:rsidR="00AF15B0" w:rsidRPr="00AF15B0">
              <w:t>, element</w:t>
            </w:r>
          </w:p>
          <w:p w14:paraId="6218667D" w14:textId="0989026A" w:rsidR="00E33EDD" w:rsidRPr="00F62F31" w:rsidRDefault="001E5440" w:rsidP="00F27039">
            <w:r w:rsidRPr="001E5440">
              <w:t xml:space="preserve"> ‘Gereserveerd’</w:t>
            </w:r>
          </w:p>
        </w:tc>
        <w:tc>
          <w:tcPr>
            <w:tcW w:w="1176" w:type="pct"/>
          </w:tcPr>
          <w:p w14:paraId="5D20AF63" w14:textId="6C0B82E0" w:rsidR="00E33EDD" w:rsidRPr="00F62F31" w:rsidRDefault="00E33EDD" w:rsidP="00F27039">
            <w:r w:rsidRPr="00F62F31">
              <w:t>Boek, Deel, Hoofdstuk, Titel, Afdeling</w:t>
            </w:r>
            <w:r>
              <w:t>, Paragraaf</w:t>
            </w:r>
            <w:r w:rsidR="007809DA" w:rsidRPr="007809DA">
              <w:t>, Inhoud</w:t>
            </w:r>
          </w:p>
        </w:tc>
      </w:tr>
      <w:tr w:rsidR="00E33EDD" w:rsidRPr="00F62F31" w14:paraId="6FE9BF32" w14:textId="77777777" w:rsidTr="00BD5525">
        <w:trPr>
          <w:trHeight w:val="255"/>
        </w:trPr>
        <w:tc>
          <w:tcPr>
            <w:tcW w:w="998" w:type="pct"/>
          </w:tcPr>
          <w:p w14:paraId="6249FC69" w14:textId="77777777" w:rsidR="00E33EDD" w:rsidRPr="00F62F31" w:rsidRDefault="00E33EDD" w:rsidP="00F27039">
            <w:r w:rsidRPr="00F62F31">
              <w:t>Subparagraaf</w:t>
            </w:r>
          </w:p>
        </w:tc>
        <w:tc>
          <w:tcPr>
            <w:tcW w:w="474" w:type="pct"/>
          </w:tcPr>
          <w:p w14:paraId="4B652CB3" w14:textId="77777777" w:rsidR="00E33EDD" w:rsidRPr="00F62F31" w:rsidRDefault="00E33EDD" w:rsidP="00F27039">
            <w:r w:rsidRPr="00F62F31">
              <w:t>0..n</w:t>
            </w:r>
          </w:p>
        </w:tc>
        <w:tc>
          <w:tcPr>
            <w:tcW w:w="1175" w:type="pct"/>
          </w:tcPr>
          <w:p w14:paraId="03709FBB" w14:textId="77777777" w:rsidR="00E33EDD" w:rsidRPr="00F62F31" w:rsidRDefault="00E33EDD" w:rsidP="00F27039">
            <w:r w:rsidRPr="00F62F31">
              <w:t>Paragraaf</w:t>
            </w:r>
          </w:p>
        </w:tc>
        <w:tc>
          <w:tcPr>
            <w:tcW w:w="1176" w:type="pct"/>
          </w:tcPr>
          <w:p w14:paraId="5C0E4A13" w14:textId="2C0C4082" w:rsidR="00E33EDD" w:rsidRDefault="00E33EDD" w:rsidP="00F27039">
            <w:r w:rsidRPr="00F62F31">
              <w:t>Subsubparagraaf, Artikel</w:t>
            </w:r>
            <w:r w:rsidR="00AF15B0" w:rsidRPr="00AF15B0">
              <w:t>, element</w:t>
            </w:r>
          </w:p>
          <w:p w14:paraId="12AC6E1A" w14:textId="682E615D" w:rsidR="00E33EDD" w:rsidRPr="00F62F31" w:rsidRDefault="001E5440" w:rsidP="00F27039">
            <w:r w:rsidRPr="001E5440">
              <w:t xml:space="preserve"> ‘Gereserveerd’</w:t>
            </w:r>
          </w:p>
        </w:tc>
        <w:tc>
          <w:tcPr>
            <w:tcW w:w="1176" w:type="pct"/>
          </w:tcPr>
          <w:p w14:paraId="7C089284" w14:textId="34E9054F" w:rsidR="00E33EDD" w:rsidRPr="00F62F31" w:rsidRDefault="00E33EDD" w:rsidP="00F27039">
            <w:r w:rsidRPr="00F62F31">
              <w:t>Boek, Deel, Hoofdstuk, Titel, Afdeling, Paragraaf</w:t>
            </w:r>
            <w:r>
              <w:t>, Subparagraaf</w:t>
            </w:r>
            <w:r w:rsidR="007809DA" w:rsidRPr="007809DA">
              <w:t>, Inhoud</w:t>
            </w:r>
          </w:p>
        </w:tc>
      </w:tr>
      <w:tr w:rsidR="00E33EDD" w:rsidRPr="00F62F31" w14:paraId="08AF3E5A" w14:textId="77777777" w:rsidTr="00BD5525">
        <w:trPr>
          <w:trHeight w:val="255"/>
        </w:trPr>
        <w:tc>
          <w:tcPr>
            <w:tcW w:w="998" w:type="pct"/>
          </w:tcPr>
          <w:p w14:paraId="7558DB12" w14:textId="77777777" w:rsidR="00E33EDD" w:rsidRPr="00F62F31" w:rsidRDefault="00E33EDD" w:rsidP="00F27039">
            <w:r w:rsidRPr="00F62F31">
              <w:t>Subsubparagraaf</w:t>
            </w:r>
          </w:p>
        </w:tc>
        <w:tc>
          <w:tcPr>
            <w:tcW w:w="474" w:type="pct"/>
          </w:tcPr>
          <w:p w14:paraId="6CD92FC2" w14:textId="77777777" w:rsidR="00E33EDD" w:rsidRPr="00F62F31" w:rsidRDefault="00E33EDD" w:rsidP="00F27039">
            <w:r w:rsidRPr="00F62F31">
              <w:t>0..n</w:t>
            </w:r>
          </w:p>
        </w:tc>
        <w:tc>
          <w:tcPr>
            <w:tcW w:w="1175" w:type="pct"/>
          </w:tcPr>
          <w:p w14:paraId="630A06CE" w14:textId="77777777" w:rsidR="00E33EDD" w:rsidRPr="00F62F31" w:rsidRDefault="00E33EDD" w:rsidP="00F27039">
            <w:r w:rsidRPr="00F62F31">
              <w:t>Subparagraaf</w:t>
            </w:r>
          </w:p>
        </w:tc>
        <w:tc>
          <w:tcPr>
            <w:tcW w:w="1176" w:type="pct"/>
          </w:tcPr>
          <w:p w14:paraId="6D6481A6" w14:textId="4291741A" w:rsidR="00E33EDD" w:rsidRDefault="00E33EDD" w:rsidP="00F27039">
            <w:r w:rsidRPr="00F62F31">
              <w:t>Artikel</w:t>
            </w:r>
            <w:r w:rsidR="006E718D" w:rsidRPr="006E718D">
              <w:t>, element</w:t>
            </w:r>
          </w:p>
          <w:p w14:paraId="12B40B3E" w14:textId="565A2A37" w:rsidR="00E33EDD" w:rsidRPr="00F62F31" w:rsidRDefault="001E5440" w:rsidP="00F27039">
            <w:r w:rsidRPr="001E5440">
              <w:t xml:space="preserve"> ‘Gereserveerd’</w:t>
            </w:r>
          </w:p>
        </w:tc>
        <w:tc>
          <w:tcPr>
            <w:tcW w:w="1176" w:type="pct"/>
          </w:tcPr>
          <w:p w14:paraId="20200D69" w14:textId="621FEE2E" w:rsidR="00E33EDD" w:rsidRPr="00F62F31" w:rsidRDefault="00E33EDD" w:rsidP="00F27039">
            <w:r w:rsidRPr="00F62F31">
              <w:t>Boek, Deel, Hoofdstuk, Titel, Afdeling, Paragraaf</w:t>
            </w:r>
            <w:r>
              <w:t>,</w:t>
            </w:r>
            <w:r w:rsidRPr="00F62F31">
              <w:t xml:space="preserve"> Subparagraaf</w:t>
            </w:r>
            <w:r>
              <w:t>, Subsubparagraaf</w:t>
            </w:r>
            <w:r w:rsidR="007809DA" w:rsidRPr="007809DA">
              <w:t>, Inhoud</w:t>
            </w:r>
          </w:p>
        </w:tc>
      </w:tr>
      <w:tr w:rsidR="00E33EDD" w:rsidRPr="00F62F31" w14:paraId="120BDC92" w14:textId="77777777" w:rsidTr="00BD5525">
        <w:trPr>
          <w:trHeight w:val="255"/>
        </w:trPr>
        <w:tc>
          <w:tcPr>
            <w:tcW w:w="998" w:type="pct"/>
          </w:tcPr>
          <w:p w14:paraId="45F7C7EE" w14:textId="77777777" w:rsidR="00E33EDD" w:rsidRPr="00F62F31" w:rsidRDefault="00E33EDD" w:rsidP="00F27039">
            <w:r w:rsidRPr="00F62F31">
              <w:t>Artikel</w:t>
            </w:r>
          </w:p>
        </w:tc>
        <w:tc>
          <w:tcPr>
            <w:tcW w:w="474" w:type="pct"/>
          </w:tcPr>
          <w:p w14:paraId="4DBDC901" w14:textId="77777777" w:rsidR="00E33EDD" w:rsidRPr="00F62F31" w:rsidRDefault="00E33EDD" w:rsidP="00F27039">
            <w:r w:rsidRPr="00F62F31">
              <w:t>1..n</w:t>
            </w:r>
          </w:p>
        </w:tc>
        <w:tc>
          <w:tcPr>
            <w:tcW w:w="1175" w:type="pct"/>
          </w:tcPr>
          <w:p w14:paraId="04D51983" w14:textId="77777777" w:rsidR="00E33EDD" w:rsidRPr="00F62F31" w:rsidRDefault="00E33EDD" w:rsidP="00F27039">
            <w:r w:rsidRPr="00F62F31">
              <w:t>Hoofdstuk, Afdeling, Paragraaf, Subparagraaf, Subsubparagraaf</w:t>
            </w:r>
          </w:p>
        </w:tc>
        <w:tc>
          <w:tcPr>
            <w:tcW w:w="1176" w:type="pct"/>
          </w:tcPr>
          <w:p w14:paraId="3987F15C" w14:textId="6F5A2865" w:rsidR="00E33EDD" w:rsidRDefault="00E33EDD" w:rsidP="00F27039">
            <w:r w:rsidRPr="00F62F31">
              <w:t xml:space="preserve">Lid, </w:t>
            </w:r>
            <w:r w:rsidR="00E37D9E">
              <w:t>Inhoud (</w:t>
            </w:r>
            <w:r w:rsidRPr="00F62F31">
              <w:t xml:space="preserve">Alinea, </w:t>
            </w:r>
            <w:r>
              <w:t>Figuur</w:t>
            </w:r>
            <w:r w:rsidRPr="00F62F31">
              <w:t>, Lijst, Tabel</w:t>
            </w:r>
            <w:r w:rsidR="00A80268">
              <w:t xml:space="preserve"> e.d.</w:t>
            </w:r>
            <w:r w:rsidR="00E37D9E">
              <w:t>)</w:t>
            </w:r>
            <w:r w:rsidR="006E718D" w:rsidRPr="006E718D">
              <w:t>, element</w:t>
            </w:r>
          </w:p>
          <w:p w14:paraId="7E406A83" w14:textId="5C125C5E" w:rsidR="00E33EDD" w:rsidRPr="00F62F31" w:rsidRDefault="001E5440" w:rsidP="00F27039">
            <w:r w:rsidRPr="001E5440">
              <w:t xml:space="preserve"> ‘Gereserveerd’</w:t>
            </w:r>
          </w:p>
        </w:tc>
        <w:tc>
          <w:tcPr>
            <w:tcW w:w="1176" w:type="pct"/>
          </w:tcPr>
          <w:p w14:paraId="6369C988" w14:textId="77777777" w:rsidR="00E33EDD" w:rsidRDefault="00E33EDD" w:rsidP="00F27039">
            <w:r w:rsidRPr="00F62F31">
              <w:t>Boek, Deel, Hoofdstuk, Titel, Afdeling, Paragraaf, Subparagraaf, Subsubparagraaf</w:t>
            </w:r>
            <w:r>
              <w:t>, Artikel</w:t>
            </w:r>
          </w:p>
          <w:p w14:paraId="08431F13" w14:textId="0B1C45CE" w:rsidR="00E33EDD" w:rsidRPr="00F62F31" w:rsidRDefault="00B72B28" w:rsidP="00F27039">
            <w:r>
              <w:t>Inhoud, in het geval het Artikel is onderverdeeld in Leden</w:t>
            </w:r>
          </w:p>
        </w:tc>
      </w:tr>
      <w:tr w:rsidR="00E33EDD" w:rsidRPr="00F62F31" w14:paraId="326E841B" w14:textId="77777777" w:rsidTr="00BD5525">
        <w:trPr>
          <w:trHeight w:val="255"/>
        </w:trPr>
        <w:tc>
          <w:tcPr>
            <w:tcW w:w="998" w:type="pct"/>
          </w:tcPr>
          <w:p w14:paraId="6C197725" w14:textId="77777777" w:rsidR="00E33EDD" w:rsidRPr="00F62F31" w:rsidRDefault="00E33EDD" w:rsidP="00F27039">
            <w:r w:rsidRPr="00F62F31">
              <w:t>Lid</w:t>
            </w:r>
          </w:p>
        </w:tc>
        <w:tc>
          <w:tcPr>
            <w:tcW w:w="474" w:type="pct"/>
          </w:tcPr>
          <w:p w14:paraId="27FCC9CB" w14:textId="77777777" w:rsidR="00E33EDD" w:rsidRPr="00F62F31" w:rsidRDefault="00E33EDD" w:rsidP="00F27039">
            <w:r w:rsidRPr="00F62F31">
              <w:t>0..n</w:t>
            </w:r>
          </w:p>
        </w:tc>
        <w:tc>
          <w:tcPr>
            <w:tcW w:w="1175" w:type="pct"/>
          </w:tcPr>
          <w:p w14:paraId="27D63442" w14:textId="77777777" w:rsidR="00E33EDD" w:rsidRPr="00F62F31" w:rsidRDefault="00E33EDD" w:rsidP="00F27039">
            <w:r w:rsidRPr="00F62F31">
              <w:t>Artikel</w:t>
            </w:r>
          </w:p>
        </w:tc>
        <w:tc>
          <w:tcPr>
            <w:tcW w:w="1176" w:type="pct"/>
          </w:tcPr>
          <w:p w14:paraId="20A952EC" w14:textId="72ADD140" w:rsidR="00E33EDD" w:rsidRDefault="00B72B28" w:rsidP="00F27039">
            <w:r>
              <w:t>Inhoud (</w:t>
            </w:r>
            <w:r w:rsidR="00E33EDD" w:rsidRPr="00F62F31">
              <w:t xml:space="preserve">Alinea, </w:t>
            </w:r>
            <w:r w:rsidR="00E33EDD">
              <w:t>Figuur</w:t>
            </w:r>
            <w:r w:rsidR="00E33EDD" w:rsidRPr="00F62F31">
              <w:t>, Lijst, Tabel</w:t>
            </w:r>
            <w:r w:rsidR="00A80268">
              <w:t xml:space="preserve"> e.d.</w:t>
            </w:r>
            <w:r>
              <w:t>)</w:t>
            </w:r>
            <w:r w:rsidR="006E718D" w:rsidRPr="006E718D">
              <w:t>, element</w:t>
            </w:r>
          </w:p>
          <w:p w14:paraId="5F9F94B4" w14:textId="476E5A90" w:rsidR="00E33EDD" w:rsidRPr="00F62F31" w:rsidRDefault="001E5440" w:rsidP="00F27039">
            <w:r w:rsidRPr="001E5440">
              <w:t xml:space="preserve"> ‘Gereserveerd’</w:t>
            </w:r>
          </w:p>
        </w:tc>
        <w:tc>
          <w:tcPr>
            <w:tcW w:w="1176" w:type="pct"/>
          </w:tcPr>
          <w:p w14:paraId="0818973C" w14:textId="77777777" w:rsidR="00E33EDD" w:rsidRPr="00F62F31" w:rsidRDefault="00E33EDD" w:rsidP="00F27039">
            <w:r w:rsidRPr="00F62F31">
              <w:t>Boek, Deel, Hoofdstuk, Titel, Afdeling, Paragraaf, Artikel, Subparagraaf, Subsubparagraaf</w:t>
            </w:r>
            <w:r>
              <w:t>, Artikel, Lid</w:t>
            </w:r>
          </w:p>
        </w:tc>
      </w:tr>
      <w:tr w:rsidR="00E33EDD" w:rsidRPr="00F62F31" w14:paraId="2B1FCA3F" w14:textId="77777777" w:rsidTr="00BD5525">
        <w:trPr>
          <w:trHeight w:val="255"/>
        </w:trPr>
        <w:tc>
          <w:tcPr>
            <w:tcW w:w="998" w:type="pct"/>
          </w:tcPr>
          <w:p w14:paraId="54CED932" w14:textId="77777777" w:rsidR="00E33EDD" w:rsidRPr="00F62F31" w:rsidRDefault="00E33EDD" w:rsidP="00F27039">
            <w:r w:rsidRPr="00F62F31">
              <w:lastRenderedPageBreak/>
              <w:t>Alinea</w:t>
            </w:r>
          </w:p>
        </w:tc>
        <w:tc>
          <w:tcPr>
            <w:tcW w:w="474" w:type="pct"/>
          </w:tcPr>
          <w:p w14:paraId="1E6F47C1" w14:textId="77777777" w:rsidR="00E33EDD" w:rsidRPr="00F62F31" w:rsidRDefault="00E33EDD" w:rsidP="00F27039">
            <w:r w:rsidRPr="00F62F31">
              <w:t>1..n</w:t>
            </w:r>
          </w:p>
        </w:tc>
        <w:tc>
          <w:tcPr>
            <w:tcW w:w="1175" w:type="pct"/>
          </w:tcPr>
          <w:p w14:paraId="2E2082DE" w14:textId="77777777" w:rsidR="00E33EDD" w:rsidRPr="00F62F31" w:rsidRDefault="00E33EDD" w:rsidP="00F27039">
            <w:r w:rsidRPr="00F62F31">
              <w:t>Artikel, Lid</w:t>
            </w:r>
          </w:p>
        </w:tc>
        <w:tc>
          <w:tcPr>
            <w:tcW w:w="1176" w:type="pct"/>
          </w:tcPr>
          <w:p w14:paraId="30494AA1" w14:textId="77777777" w:rsidR="00E33EDD" w:rsidRPr="00F62F31" w:rsidRDefault="00E33EDD" w:rsidP="00F27039">
            <w:r w:rsidRPr="00F62F31">
              <w:t>-</w:t>
            </w:r>
          </w:p>
        </w:tc>
        <w:tc>
          <w:tcPr>
            <w:tcW w:w="1176" w:type="pct"/>
          </w:tcPr>
          <w:p w14:paraId="06C0BD03" w14:textId="77777777" w:rsidR="00E33EDD" w:rsidRPr="00F62F31" w:rsidRDefault="00E33EDD" w:rsidP="00F27039">
            <w:r w:rsidRPr="00F62F31">
              <w:t>Boek, Deel, Hoofdstuk, Titel, Afdeling, Paragraaf, Artikel, Subparagraaf, Subsubparagraaf</w:t>
            </w:r>
            <w:r>
              <w:t>, Artikel, Lid</w:t>
            </w:r>
          </w:p>
        </w:tc>
      </w:tr>
      <w:tr w:rsidR="00E33EDD" w:rsidRPr="00F62F31" w14:paraId="00C63297" w14:textId="77777777" w:rsidTr="00BD5525">
        <w:trPr>
          <w:trHeight w:val="255"/>
        </w:trPr>
        <w:tc>
          <w:tcPr>
            <w:tcW w:w="998" w:type="pct"/>
          </w:tcPr>
          <w:p w14:paraId="7D9EA887" w14:textId="0C981522" w:rsidR="00E33EDD" w:rsidRPr="00F62F31" w:rsidRDefault="00CB6A42" w:rsidP="00F27039">
            <w:r>
              <w:t xml:space="preserve">Overige inhoud-elementen zoals </w:t>
            </w:r>
            <w:r w:rsidR="00E33EDD">
              <w:t>Figuur</w:t>
            </w:r>
            <w:r>
              <w:t>, Lijst en Tabel</w:t>
            </w:r>
            <w:r w:rsidR="00C56F8B">
              <w:rPr>
                <w:rStyle w:val="Voetnootmarkering"/>
              </w:rPr>
              <w:footnoteReference w:id="8"/>
            </w:r>
            <w:r w:rsidR="00EB62F0">
              <w:t xml:space="preserve">; </w:t>
            </w:r>
            <w:r w:rsidR="00EB62F0" w:rsidRPr="00EB62F0">
              <w:t>element Tussenkop is niet toegestaan</w:t>
            </w:r>
          </w:p>
        </w:tc>
        <w:tc>
          <w:tcPr>
            <w:tcW w:w="474" w:type="pct"/>
          </w:tcPr>
          <w:p w14:paraId="4AB4347C" w14:textId="77777777" w:rsidR="00E33EDD" w:rsidRPr="00F62F31" w:rsidRDefault="00E33EDD" w:rsidP="00F27039">
            <w:r w:rsidRPr="00F62F31">
              <w:t>0..n</w:t>
            </w:r>
          </w:p>
        </w:tc>
        <w:tc>
          <w:tcPr>
            <w:tcW w:w="1175" w:type="pct"/>
          </w:tcPr>
          <w:p w14:paraId="7E4E532F" w14:textId="77777777" w:rsidR="00E33EDD" w:rsidRPr="00F62F31" w:rsidRDefault="00E33EDD" w:rsidP="00F27039">
            <w:r w:rsidRPr="00F62F31">
              <w:t>Artikel, Lid</w:t>
            </w:r>
          </w:p>
        </w:tc>
        <w:tc>
          <w:tcPr>
            <w:tcW w:w="1176" w:type="pct"/>
          </w:tcPr>
          <w:p w14:paraId="1DDA1F9F" w14:textId="77777777" w:rsidR="00E33EDD" w:rsidRPr="00F62F31" w:rsidRDefault="00E33EDD" w:rsidP="00F27039">
            <w:r w:rsidRPr="00F62F31">
              <w:t>-</w:t>
            </w:r>
          </w:p>
        </w:tc>
        <w:tc>
          <w:tcPr>
            <w:tcW w:w="1176" w:type="pct"/>
          </w:tcPr>
          <w:p w14:paraId="53FBDFD1" w14:textId="77777777" w:rsidR="00E33EDD" w:rsidRPr="00F62F31" w:rsidRDefault="00E33EDD" w:rsidP="00F27039">
            <w:r w:rsidRPr="00F62F31">
              <w:t>Boek, Deel, Hoofdstuk, Titel, Afdeling, Paragraaf, Artikel, Subparagraaf, Subsubparagraaf</w:t>
            </w:r>
            <w:r>
              <w:t>, Artikel, Lid</w:t>
            </w:r>
          </w:p>
        </w:tc>
      </w:tr>
    </w:tbl>
    <w:p w14:paraId="0A27120C" w14:textId="4F4D324E" w:rsidR="00E33EDD" w:rsidRPr="00F62F31" w:rsidRDefault="00E33EDD" w:rsidP="00E33EDD">
      <w:pPr>
        <w:pStyle w:val="Kop4"/>
        <w:rPr>
          <w:noProof/>
        </w:rPr>
      </w:pPr>
      <w:bookmarkStart w:id="265" w:name="_Toc377037044"/>
      <w:bookmarkStart w:id="266" w:name="_Toc521341931"/>
      <w:bookmarkStart w:id="267" w:name="_Toc522087861"/>
      <w:bookmarkStart w:id="268" w:name="_Toc531298080"/>
      <w:bookmarkStart w:id="269" w:name="_Toc12431539"/>
      <w:bookmarkStart w:id="270" w:name="_Toc93475953"/>
      <w:bookmarkStart w:id="271" w:name="_Ref37839801"/>
      <w:bookmarkStart w:id="272" w:name="_Hlk521496267"/>
      <w:r w:rsidRPr="00F62F31">
        <w:rPr>
          <w:noProof/>
        </w:rPr>
        <w:t>Opschrift en nummering tekstelementen</w:t>
      </w:r>
      <w:bookmarkEnd w:id="265"/>
      <w:bookmarkEnd w:id="266"/>
      <w:bookmarkEnd w:id="267"/>
      <w:bookmarkEnd w:id="268"/>
      <w:bookmarkEnd w:id="269"/>
      <w:r w:rsidR="00FE384D">
        <w:rPr>
          <w:noProof/>
        </w:rPr>
        <w:t xml:space="preserve"> </w:t>
      </w:r>
      <w:r w:rsidR="002556AC">
        <w:rPr>
          <w:noProof/>
        </w:rPr>
        <w:t>Artikelstructuur</w:t>
      </w:r>
      <w:r w:rsidR="00FE384D">
        <w:rPr>
          <w:noProof/>
        </w:rPr>
        <w:t xml:space="preserve"> van </w:t>
      </w:r>
      <w:r w:rsidR="00FE384D">
        <w:rPr>
          <w:noProof/>
        </w:rPr>
        <w:fldChar w:fldCharType="begin"/>
      </w:r>
      <w:r w:rsidR="00FE384D">
        <w:rPr>
          <w:noProof/>
        </w:rPr>
        <w:instrText xml:space="preserve"> DOCVARIABLE ID01+ </w:instrText>
      </w:r>
      <w:r w:rsidR="00FE384D">
        <w:rPr>
          <w:noProof/>
        </w:rPr>
        <w:fldChar w:fldCharType="separate"/>
      </w:r>
      <w:r w:rsidR="00176B7A">
        <w:rPr>
          <w:noProof/>
        </w:rPr>
        <w:t>het omgevingsplan</w:t>
      </w:r>
      <w:bookmarkEnd w:id="270"/>
      <w:r w:rsidR="00FE384D">
        <w:rPr>
          <w:noProof/>
        </w:rPr>
        <w:fldChar w:fldCharType="end"/>
      </w:r>
      <w:bookmarkEnd w:id="271"/>
    </w:p>
    <w:bookmarkEnd w:id="272"/>
    <w:p w14:paraId="17EC0B1D" w14:textId="2705B3C3" w:rsidR="00E33EDD" w:rsidRPr="00F62F31" w:rsidRDefault="00E33EDD" w:rsidP="00E33EDD">
      <w:r w:rsidRPr="00F62F31">
        <w:t>Ten behoeve van de leesbaarheid en een goede oriëntatie in de tekst krijg</w:t>
      </w:r>
      <w:r w:rsidR="002F7B1B">
        <w:t>t</w:t>
      </w:r>
      <w:r w:rsidRPr="00F62F31">
        <w:t xml:space="preserve"> </w:t>
      </w:r>
      <w:r w:rsidR="002F7B1B">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bookmarkStart w:id="273" w:name="_Toc522087862"/>
      <w:bookmarkStart w:id="274" w:name="_Toc531298081"/>
      <w:bookmarkStart w:id="275" w:name="_Toc12431540"/>
      <w:bookmarkStart w:id="276" w:name="_Toc93475954"/>
      <w:r w:rsidRPr="00F62F31">
        <w:t>Toelichting</w:t>
      </w:r>
      <w:bookmarkEnd w:id="273"/>
      <w:bookmarkEnd w:id="274"/>
      <w:bookmarkEnd w:id="275"/>
      <w:bookmarkEnd w:id="276"/>
    </w:p>
    <w:p w14:paraId="38C24C0A" w14:textId="7721664A" w:rsidR="00E33EDD" w:rsidRDefault="00E33EDD" w:rsidP="00E33EDD">
      <w:r w:rsidRPr="00F62F31">
        <w:t xml:space="preserve">Kopelementen bestaan uit een Label (de </w:t>
      </w:r>
      <w:r w:rsidR="00F267A3">
        <w:t>aanduiding</w:t>
      </w:r>
      <w:r w:rsidR="00F267A3" w:rsidRPr="00F62F31">
        <w:t xml:space="preserve"> </w:t>
      </w:r>
      <w:r w:rsidRPr="00F62F31">
        <w:t>van het type tekstelement, zoals Hoofdstuk en Artikel), een Nummer en een Opschrift</w:t>
      </w:r>
      <w:bookmarkStart w:id="277" w:name="_Hlk29378080"/>
      <w:r w:rsidR="00F267A3">
        <w:t xml:space="preserve"> (de tekstuele aanduiding van het tekstelement die aangeeft waar het onderdeel over gaat)</w:t>
      </w:r>
      <w:bookmarkEnd w:id="277"/>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F9517B">
        <w:t>O</w:t>
      </w:r>
      <w:r w:rsidRPr="00F62F31">
        <w:t xml:space="preserve">pschrift; over het algemeen kan het bevoegd gezag </w:t>
      </w:r>
      <w:r w:rsidR="00AD106C">
        <w:t xml:space="preserve">(de tekst van) </w:t>
      </w:r>
      <w:r w:rsidRPr="00F62F31">
        <w:t xml:space="preserve">het Opschrift zelf kiezen. </w:t>
      </w:r>
      <w:bookmarkStart w:id="278" w:name="_Hlk532292367"/>
      <w:r w:rsidRPr="00F62F31">
        <w:t>Lijsten kunnen voorkomen</w:t>
      </w:r>
      <w:r>
        <w:t xml:space="preserve"> i</w:t>
      </w:r>
      <w:r w:rsidRPr="00F62F31">
        <w:t xml:space="preserve">n Artikelen en Leden. </w:t>
      </w:r>
      <w:bookmarkEnd w:id="278"/>
      <w:r w:rsidR="00FD44A3" w:rsidRPr="00FD44A3">
        <w:t>Een Lijst wordt altijd voorafgegaan door een inleidende tekst</w:t>
      </w:r>
      <w:r w:rsidR="00E44972">
        <w:t>, oftewel de aanhef</w:t>
      </w:r>
      <w:r w:rsidR="00FD44A3" w:rsidRPr="00FD44A3">
        <w:t>.</w:t>
      </w:r>
      <w:r w:rsidR="00AE6308">
        <w:t xml:space="preserve"> </w:t>
      </w:r>
      <w:r w:rsidR="005E28E7" w:rsidRPr="005E28E7">
        <w:t xml:space="preserve">Daarvoor moet verplicht gebruik gemaakt worden van het STOP-tekstelement Alinea. </w:t>
      </w:r>
      <w:r w:rsidRPr="00F62F31">
        <w:t>Er gelden regels voor het maximum aantal niveaus in Lijsten en de nummering van Lijsten.</w:t>
      </w:r>
    </w:p>
    <w:p w14:paraId="18336C12" w14:textId="696BC138" w:rsidR="004E6266" w:rsidRDefault="001B2B30" w:rsidP="00E33EDD">
      <w:r>
        <w:t xml:space="preserve">De navolgende figuren </w:t>
      </w:r>
      <w:r w:rsidR="000D736D">
        <w:t xml:space="preserve">tonen </w:t>
      </w:r>
      <w:r>
        <w:t xml:space="preserve">het verschil tussen Lid en </w:t>
      </w:r>
      <w:r w:rsidR="000D736D">
        <w:t>Lijst</w:t>
      </w:r>
      <w:r w:rsidR="0052163C">
        <w:t xml:space="preserve">, Leden met en zonder Opschrift en </w:t>
      </w:r>
      <w:r w:rsidR="00D53897">
        <w:t>de werking van de aanhef bij een Lid met en een Lid zonder Opschrift</w:t>
      </w:r>
      <w:r w:rsidR="00090B11">
        <w:t>.</w:t>
      </w:r>
    </w:p>
    <w:p w14:paraId="74798974" w14:textId="06B06364" w:rsidR="001925D7" w:rsidRDefault="3AC2133B" w:rsidP="001925D7">
      <w:pPr>
        <w:pStyle w:val="Figuur"/>
      </w:pPr>
      <w:r>
        <w:rPr>
          <w:noProof/>
        </w:rPr>
        <w:lastRenderedPageBreak/>
        <w:drawing>
          <wp:inline distT="0" distB="0" distL="0" distR="0" wp14:anchorId="2DE45A99" wp14:editId="0DD84D30">
            <wp:extent cx="5016499" cy="2209800"/>
            <wp:effectExtent l="0" t="0" r="0" b="0"/>
            <wp:docPr id="17855702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
                      <a:extLst>
                        <a:ext uri="{28A0092B-C50C-407E-A947-70E740481C1C}">
                          <a14:useLocalDpi xmlns:a14="http://schemas.microsoft.com/office/drawing/2010/main" val="0"/>
                        </a:ext>
                      </a:extLst>
                    </a:blip>
                    <a:stretch>
                      <a:fillRect/>
                    </a:stretch>
                  </pic:blipFill>
                  <pic:spPr>
                    <a:xfrm>
                      <a:off x="0" y="0"/>
                      <a:ext cx="5016499" cy="2209800"/>
                    </a:xfrm>
                    <a:prstGeom prst="rect">
                      <a:avLst/>
                    </a:prstGeom>
                  </pic:spPr>
                </pic:pic>
              </a:graphicData>
            </a:graphic>
          </wp:inline>
        </w:drawing>
      </w:r>
    </w:p>
    <w:p w14:paraId="48340111" w14:textId="19BE892B" w:rsidR="008A1635" w:rsidRDefault="00B5567E" w:rsidP="00E55369">
      <w:pPr>
        <w:pStyle w:val="Figuurbijschrift"/>
      </w:pPr>
      <w:bookmarkStart w:id="279" w:name="_Ref35605987"/>
      <w:r>
        <w:t>Artikel</w:t>
      </w:r>
      <w:r w:rsidR="004B6D6D">
        <w:t>,</w:t>
      </w:r>
      <w:r>
        <w:t xml:space="preserve"> Leden met Opschrift</w:t>
      </w:r>
      <w:r w:rsidR="00904EBD">
        <w:t>,</w:t>
      </w:r>
      <w:r w:rsidR="008F1932">
        <w:t xml:space="preserve"> Lijst </w:t>
      </w:r>
      <w:r w:rsidR="00904EBD">
        <w:t xml:space="preserve">en </w:t>
      </w:r>
      <w:r w:rsidR="008F1932">
        <w:t>aanhef</w:t>
      </w:r>
      <w:bookmarkEnd w:id="279"/>
    </w:p>
    <w:p w14:paraId="4D5C31E3" w14:textId="1C6E88E3" w:rsidR="001925D7" w:rsidRPr="001925D7" w:rsidRDefault="00F71503" w:rsidP="001925D7">
      <w:r w:rsidRPr="002B3669">
        <w:rPr>
          <w:rStyle w:val="Verwijzing"/>
        </w:rPr>
        <w:fldChar w:fldCharType="begin"/>
      </w:r>
      <w:r w:rsidRPr="002B3669">
        <w:rPr>
          <w:rStyle w:val="Verwijzing"/>
        </w:rPr>
        <w:instrText xml:space="preserve"> REF _Ref35605987 \n \h </w:instrText>
      </w:r>
      <w:r w:rsidRPr="002B3669">
        <w:rPr>
          <w:rStyle w:val="Verwijzing"/>
        </w:rPr>
      </w:r>
      <w:r w:rsidRPr="002B3669">
        <w:rPr>
          <w:rStyle w:val="Verwijzing"/>
        </w:rPr>
        <w:fldChar w:fldCharType="separate"/>
      </w:r>
      <w:r w:rsidR="00176B7A" w:rsidRPr="002B3669">
        <w:rPr>
          <w:rStyle w:val="Verwijzing"/>
        </w:rPr>
        <w:t>Figuur 8</w:t>
      </w:r>
      <w:r w:rsidRPr="002B3669">
        <w:rPr>
          <w:rStyle w:val="Verwijzing"/>
        </w:rPr>
        <w:fldChar w:fldCharType="end"/>
      </w:r>
      <w:r w:rsidR="00166667">
        <w:t xml:space="preserve"> </w:t>
      </w:r>
      <w:r>
        <w:t xml:space="preserve">toont </w:t>
      </w:r>
      <w:r w:rsidR="00D20C73" w:rsidRPr="00D20C73">
        <w:t>een Artikel met Leden met Opschrift. Lid 2 bevat een Lijst</w:t>
      </w:r>
      <w:r w:rsidR="00520FF8">
        <w:t>. Duidelijk zichtbaar is dat de Lijst wordt</w:t>
      </w:r>
      <w:r w:rsidR="00D20C73" w:rsidRPr="00D20C73">
        <w:t xml:space="preserve"> voorafgegaan door een aanhef</w:t>
      </w:r>
      <w:r w:rsidR="00C86B25">
        <w:t>.</w:t>
      </w:r>
    </w:p>
    <w:p w14:paraId="59950B7E" w14:textId="1A17DD91" w:rsidR="001925D7" w:rsidRDefault="47E32B1E" w:rsidP="001925D7">
      <w:pPr>
        <w:pStyle w:val="Figuur"/>
      </w:pPr>
      <w:r>
        <w:rPr>
          <w:noProof/>
        </w:rPr>
        <w:drawing>
          <wp:inline distT="0" distB="0" distL="0" distR="0" wp14:anchorId="1AF5679A" wp14:editId="1FDD7639">
            <wp:extent cx="5054602" cy="1441450"/>
            <wp:effectExtent l="0" t="0" r="0" b="6350"/>
            <wp:docPr id="42442908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27">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552C36AD" w14:textId="2CC66DB2" w:rsidR="009E7E80" w:rsidRDefault="009E7E80" w:rsidP="00E55369">
      <w:pPr>
        <w:pStyle w:val="Figuurbijschrift"/>
      </w:pPr>
      <w:bookmarkStart w:id="280" w:name="_Ref35606131"/>
      <w:r w:rsidRPr="009E7E80">
        <w:t>Artike</w:t>
      </w:r>
      <w:r w:rsidR="00A721AA">
        <w:t>l</w:t>
      </w:r>
      <w:r w:rsidR="00D017BA">
        <w:t>,</w:t>
      </w:r>
      <w:r w:rsidR="00A721AA">
        <w:t xml:space="preserve"> </w:t>
      </w:r>
      <w:r w:rsidRPr="009E7E80">
        <w:t xml:space="preserve">Leden </w:t>
      </w:r>
      <w:r w:rsidR="00A721AA">
        <w:t xml:space="preserve">zonder </w:t>
      </w:r>
      <w:r w:rsidRPr="009E7E80">
        <w:t>Opschrift</w:t>
      </w:r>
      <w:r w:rsidR="00D017BA">
        <w:t>,</w:t>
      </w:r>
      <w:r w:rsidRPr="009E7E80">
        <w:t xml:space="preserve"> Lijst</w:t>
      </w:r>
      <w:r w:rsidR="00D017BA">
        <w:t xml:space="preserve"> en </w:t>
      </w:r>
      <w:r w:rsidRPr="009E7E80">
        <w:t>aanhef</w:t>
      </w:r>
      <w:bookmarkEnd w:id="280"/>
    </w:p>
    <w:p w14:paraId="5F6DA2A3" w14:textId="5219547A" w:rsidR="00D017BA" w:rsidRPr="00D017BA" w:rsidRDefault="00D017BA" w:rsidP="00D017BA">
      <w:r w:rsidRPr="002B3669">
        <w:rPr>
          <w:rStyle w:val="Verwijzing"/>
        </w:rPr>
        <w:fldChar w:fldCharType="begin"/>
      </w:r>
      <w:r w:rsidRPr="002B3669">
        <w:rPr>
          <w:rStyle w:val="Verwijzing"/>
        </w:rPr>
        <w:instrText xml:space="preserve"> REF _Ref35606131 \n \h </w:instrText>
      </w:r>
      <w:r w:rsidRPr="002B3669">
        <w:rPr>
          <w:rStyle w:val="Verwijzing"/>
        </w:rPr>
      </w:r>
      <w:r w:rsidRPr="002B3669">
        <w:rPr>
          <w:rStyle w:val="Verwijzing"/>
        </w:rPr>
        <w:fldChar w:fldCharType="separate"/>
      </w:r>
      <w:r w:rsidR="00176B7A" w:rsidRPr="002B3669">
        <w:rPr>
          <w:rStyle w:val="Verwijzing"/>
        </w:rPr>
        <w:t>Figuur 9</w:t>
      </w:r>
      <w:r w:rsidRPr="002B3669">
        <w:rPr>
          <w:rStyle w:val="Verwijzing"/>
        </w:rPr>
        <w:fldChar w:fldCharType="end"/>
      </w:r>
      <w:r w:rsidR="002111E3">
        <w:t xml:space="preserve"> </w:t>
      </w:r>
      <w:r w:rsidR="00650538">
        <w:t>g</w:t>
      </w:r>
      <w:r w:rsidR="002111E3">
        <w:t xml:space="preserve">eeft een voorbeeld van </w:t>
      </w:r>
      <w:r w:rsidRPr="00D017BA">
        <w:t xml:space="preserve">een Artikel met Leden zonder Opschrift. Lid </w:t>
      </w:r>
      <w:r w:rsidR="0067605F">
        <w:t>1</w:t>
      </w:r>
      <w:r w:rsidRPr="00D017BA">
        <w:t xml:space="preserve"> bevat een Lijst, voorafgegaan door een aanhef die door het ontbreken van een Opschrift direct achter het nummer van het Lid staat</w:t>
      </w:r>
      <w:r w:rsidR="005009DE">
        <w:t>.</w:t>
      </w:r>
    </w:p>
    <w:p w14:paraId="43D079D2" w14:textId="77777777" w:rsidR="001925D7" w:rsidRDefault="001925D7" w:rsidP="00E33EDD"/>
    <w:p w14:paraId="4DACA23A" w14:textId="77777777" w:rsidR="00056A44" w:rsidRPr="00C45571" w:rsidRDefault="00056A44" w:rsidP="00056A44">
      <w:r w:rsidRPr="00C45571">
        <w:t>Zoals uit de navolgende norm blijkt bestaat de nummering van Hoofdstuk, Titel, Afdeling, Paragraaf, Subparagraaf, Subsubparagraaf, Artikel en Lid uit Arabische cijfers. Bij ieder tekstelement is het toegestaan om aan die nummering letters toe te voegen.</w:t>
      </w:r>
    </w:p>
    <w:p w14:paraId="72D87265" w14:textId="77777777" w:rsidR="00056A44" w:rsidRPr="00C45571" w:rsidRDefault="00056A44" w:rsidP="00056A44">
      <w:r w:rsidRPr="00C45571">
        <w:t>Wanneer met een wijzigingsbesluit een nieuw tekstelement wordt ingevoegd tussen al bestaande tekstelementen, bijvoorbeeld een nieuw artikel tussen de artikelen 2.5 en 2.6, zijn daar twee methoden voor:</w:t>
      </w:r>
    </w:p>
    <w:p w14:paraId="74A97909" w14:textId="08298CEE" w:rsidR="00056A44" w:rsidRPr="00C45571" w:rsidRDefault="00056A44" w:rsidP="00152A2E">
      <w:pPr>
        <w:pStyle w:val="Opsommingnummers1"/>
        <w:numPr>
          <w:ilvl w:val="0"/>
          <w:numId w:val="41"/>
        </w:numPr>
      </w:pPr>
      <w:r w:rsidRPr="00C45571">
        <w:t xml:space="preserve">het ingevoegde tekstelement krijgt het nummer dat volgt op dat van het tekstelement waarna het wordt ingevoegd; de daarop volgende tekstelementen worden vernummerd (in het voorbeeld: het nieuwe artikel krijgt het nummer 2.6, de daarop volgende artikelen worden vernummerd naar 2.7 </w:t>
      </w:r>
      <w:r w:rsidR="00F330DE" w:rsidRPr="00C45571">
        <w:t>etc.</w:t>
      </w:r>
      <w:r w:rsidRPr="00C45571">
        <w:t>);</w:t>
      </w:r>
    </w:p>
    <w:p w14:paraId="24954149" w14:textId="77777777" w:rsidR="00056A44" w:rsidRPr="00C45571" w:rsidRDefault="00056A44" w:rsidP="00056A44">
      <w:pPr>
        <w:pStyle w:val="Opsommingnummers1"/>
      </w:pPr>
      <w:r w:rsidRPr="00C45571">
        <w:t>het ingevoegde tekstelement krijgt hetzelfde nummer als het tekstelement waarna het wordt ingevoegd met daarachter (de eerstvolgende beschikbare) letter (in het voorbeeld: het nieuwe artikel krijgt het nummer 2.5a, de daarop volgende artikelen behouden hun oorspronkelijke nummering).</w:t>
      </w:r>
    </w:p>
    <w:p w14:paraId="0CF66078" w14:textId="77777777" w:rsidR="00056A44" w:rsidRPr="00C45571" w:rsidRDefault="00056A44" w:rsidP="00056A44">
      <w:r w:rsidRPr="00C45571">
        <w:t xml:space="preserve">Het voordeel van methode 1 is dat de nummering van tekstelementen volledig geautomatiseerd door software kan worden uitgevoerd. Nadelen zijn dat het met een </w:t>
      </w:r>
      <w:r w:rsidRPr="00C45571">
        <w:lastRenderedPageBreak/>
        <w:t>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10EBF03B" w14:textId="62E17A10" w:rsidR="00E33EDD" w:rsidRDefault="00056A44" w:rsidP="00056A44">
      <w:r w:rsidRPr="00C45571">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466BBDAE" w14:textId="25269670" w:rsidR="00E33EDD" w:rsidRPr="00F62F31" w:rsidRDefault="00E33EDD" w:rsidP="00E33EDD">
      <w:pPr>
        <w:pStyle w:val="Kop5"/>
      </w:pPr>
      <w:bookmarkStart w:id="281" w:name="_Toc522087863"/>
      <w:bookmarkStart w:id="282" w:name="_Toc531298082"/>
      <w:bookmarkStart w:id="283" w:name="_Toc12431541"/>
      <w:bookmarkStart w:id="284" w:name="_Toc93475955"/>
      <w:r w:rsidRPr="00F62F31">
        <w:t>Norm</w:t>
      </w:r>
      <w:bookmarkEnd w:id="281"/>
      <w:bookmarkEnd w:id="282"/>
      <w:bookmarkEnd w:id="283"/>
      <w:bookmarkEnd w:id="284"/>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5C2C07B9" w:rsidR="00E33EDD" w:rsidRPr="00D5226C" w:rsidRDefault="00E33EDD" w:rsidP="00D5226C">
      <w:pPr>
        <w:pStyle w:val="Opsommingtekens1"/>
      </w:pPr>
      <w:r w:rsidRPr="00D5226C">
        <w:t>Nummer: de</w:t>
      </w:r>
      <w:r w:rsidR="00056A44">
        <w:t xml:space="preserve"> identificatie </w:t>
      </w:r>
      <w:r w:rsidRPr="00D5226C">
        <w:t>van het tekstelement</w:t>
      </w:r>
      <w:r w:rsidR="00E95D98">
        <w:t xml:space="preserve"> </w:t>
      </w:r>
      <w:r w:rsidR="00E95D98" w:rsidRPr="00E95D98">
        <w:t>met een nummer of andere aanduiding</w:t>
      </w:r>
    </w:p>
    <w:p w14:paraId="5680C640" w14:textId="77777777" w:rsidR="00E33EDD" w:rsidRPr="00D5226C" w:rsidRDefault="00E33EDD" w:rsidP="00D5226C">
      <w:pPr>
        <w:pStyle w:val="Opsommingtekens1"/>
      </w:pPr>
      <w:r w:rsidRPr="00D5226C">
        <w:t>Opschrift: de tekstuele aanduiding van het tekstelement, waarmee de inhoud van het onderdeel beknopt wordt aangeduid</w:t>
      </w:r>
      <w:r w:rsidRPr="00D5226C">
        <w:rPr>
          <w:rStyle w:val="Voetnootmarkering"/>
        </w:rPr>
        <w:footnoteReference w:id="9"/>
      </w:r>
      <w:r w:rsidRPr="00D5226C">
        <w:t>.</w:t>
      </w:r>
    </w:p>
    <w:p w14:paraId="77F351E0" w14:textId="77777777" w:rsidR="00FA0434" w:rsidRDefault="00FA0434" w:rsidP="00FA0434">
      <w:r>
        <w:t>Opgemerkt wordt dat STOP ook nog het Kop-element Subtitel kent. Dit element is in omgevingsdocumenten met Artikelstructuur niet toegestaan.</w:t>
      </w:r>
    </w:p>
    <w:p w14:paraId="4C98FA9B" w14:textId="274B7C41" w:rsidR="00FA0434" w:rsidRDefault="00FA0434" w:rsidP="00FA0434"/>
    <w:p w14:paraId="15EA9CDD" w14:textId="214F77A1" w:rsidR="00243ECC" w:rsidRDefault="00243ECC" w:rsidP="00FA0434">
      <w:r w:rsidRPr="001355A1">
        <w:t>De opmaak van de tekst, waaronder die van de Koppen, op overheid.nl wordt bepaald door het Presentatiemodel en wordt geautomatiseerd toegepast in de LVBB. DSO-LV maakt gebruik van dezelfde opgemaakte tekst. Dit toepassingsprofiel bevat daarom geen voorschriften over de opmaak van de 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2DDD63EE" w14:textId="77777777" w:rsidR="00243ECC" w:rsidRDefault="00243ECC" w:rsidP="00FA0434"/>
    <w:p w14:paraId="56C38F47" w14:textId="1EBC0353" w:rsidR="0044672B" w:rsidRPr="00F62F31" w:rsidRDefault="00FA0434" w:rsidP="00FA0434">
      <w:r>
        <w:t xml:space="preserve">STOP stelt het verplicht om ten minste één van de Kop-elementen Label, Nummer en Opschrift te gebruiken. Dit toepassingsprofiel stelt striktere eisen aan Kop. </w:t>
      </w:r>
      <w:r w:rsidR="00E33EDD" w:rsidRPr="00F62F31">
        <w:t xml:space="preserve">Toegepast op de tekstelementen die in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176B7A">
        <w:rPr>
          <w:noProof/>
        </w:rPr>
        <w:t>het omgevingsplan</w:t>
      </w:r>
      <w:r w:rsidR="00E33EDD" w:rsidRPr="00F62F31">
        <w:fldChar w:fldCharType="end"/>
      </w:r>
      <w:r w:rsidR="00E33EDD" w:rsidRPr="00F62F31">
        <w:t xml:space="preserve"> zijn toegestaan gelden voor de Kop de onderstaande regels, waarbij geldt dat alle onderdelen verplicht zijn, tenzij expliciet anders is vermeld.</w:t>
      </w:r>
    </w:p>
    <w:p w14:paraId="54EE1F7A" w14:textId="275C762E" w:rsidR="00E33EDD" w:rsidRPr="00F62F31" w:rsidRDefault="00E33EDD" w:rsidP="00E33EDD">
      <w:pPr>
        <w:spacing w:line="240" w:lineRule="auto"/>
      </w:pPr>
    </w:p>
    <w:p w14:paraId="78D11C38" w14:textId="77777777" w:rsidR="00805498" w:rsidRPr="001355A1" w:rsidRDefault="00805498" w:rsidP="00805498">
      <w:pPr>
        <w:pStyle w:val="Opsommingtekens1"/>
        <w:keepNext/>
        <w:rPr>
          <w:rFonts w:eastAsia="Verdana"/>
        </w:rPr>
      </w:pPr>
      <w:r w:rsidRPr="001355A1">
        <w:t>Hoofdstuk:</w:t>
      </w:r>
    </w:p>
    <w:p w14:paraId="09349B0A" w14:textId="77777777" w:rsidR="00805498" w:rsidRPr="001355A1" w:rsidRDefault="00805498" w:rsidP="00805498">
      <w:pPr>
        <w:pStyle w:val="Opsommingtekens2"/>
        <w:rPr>
          <w:rFonts w:eastAsia="Verdana" w:cs="Verdana"/>
        </w:rPr>
      </w:pPr>
      <w:r w:rsidRPr="001355A1">
        <w:t>Label: Hoofdstuk</w:t>
      </w:r>
    </w:p>
    <w:p w14:paraId="422C8A80" w14:textId="77777777" w:rsidR="00805498" w:rsidRPr="001355A1" w:rsidRDefault="00805498" w:rsidP="00805498">
      <w:pPr>
        <w:pStyle w:val="Opsommingtekens2"/>
        <w:rPr>
          <w:rFonts w:eastAsia="Verdana" w:cs="Verdana"/>
        </w:rPr>
      </w:pPr>
      <w:r w:rsidRPr="001355A1">
        <w:t>Nummer: Hoofdstukken worden oplopend genummerd in Arabische cijfers. Achter het cijfer mag een letter worden toegevoegd. Tussen cijfer en letter en achter het laatste karakter komt geen punt.</w:t>
      </w:r>
    </w:p>
    <w:p w14:paraId="41CA2F5C" w14:textId="77777777" w:rsidR="00805498" w:rsidRPr="001355A1" w:rsidRDefault="00805498" w:rsidP="00805498">
      <w:pPr>
        <w:pStyle w:val="Opsommingtekens2"/>
        <w:rPr>
          <w:rFonts w:eastAsia="Verdana" w:cs="Verdana"/>
        </w:rPr>
      </w:pPr>
      <w:r w:rsidRPr="001355A1">
        <w:rPr>
          <w:rFonts w:eastAsia="Verdana"/>
        </w:rPr>
        <w:t>Opschrift:</w:t>
      </w:r>
    </w:p>
    <w:p w14:paraId="0487B49E" w14:textId="54661D9A" w:rsidR="00805498" w:rsidRPr="00460031" w:rsidRDefault="00805498" w:rsidP="00805498">
      <w:pPr>
        <w:pStyle w:val="Opsommingtekens3"/>
        <w:rPr>
          <w:rFonts w:eastAsia="Verdana" w:cs="Verdana"/>
        </w:rPr>
      </w:pPr>
      <w:r w:rsidRPr="001355A1">
        <w:rPr>
          <w:rFonts w:eastAsia="Verdana"/>
        </w:rPr>
        <w:t>Hoofdstuk 1 heeft het Opschrift Algemene bepalingen</w:t>
      </w:r>
    </w:p>
    <w:p w14:paraId="6528BCDB" w14:textId="77777777" w:rsidR="00805498" w:rsidRPr="00460031" w:rsidRDefault="00805498" w:rsidP="00805498">
      <w:pPr>
        <w:pStyle w:val="Opsommingtekens3"/>
        <w:rPr>
          <w:rFonts w:eastAsia="Verdana" w:cs="Verdana"/>
        </w:rPr>
      </w:pPr>
      <w:r w:rsidRPr="00460031">
        <w:rPr>
          <w:rFonts w:eastAsia="Verdana"/>
        </w:rPr>
        <w:t>Het bevoegd gezag is vrij in de keuze van het Opschrift van de overige hoofdstukken.</w:t>
      </w:r>
    </w:p>
    <w:p w14:paraId="66E204E2" w14:textId="77777777" w:rsidR="00805498" w:rsidRPr="00460031" w:rsidRDefault="00805498" w:rsidP="00805498">
      <w:pPr>
        <w:pStyle w:val="Opsommingtekens1"/>
        <w:keepNext/>
        <w:rPr>
          <w:rFonts w:eastAsia="Verdana" w:cs="Verdana"/>
        </w:rPr>
      </w:pPr>
      <w:r w:rsidRPr="00460031">
        <w:rPr>
          <w:rFonts w:eastAsia="Verdana"/>
        </w:rPr>
        <w:lastRenderedPageBreak/>
        <w:t>Titel:</w:t>
      </w:r>
    </w:p>
    <w:p w14:paraId="07E23E74" w14:textId="77777777" w:rsidR="00805498" w:rsidRPr="00460031" w:rsidRDefault="00805498" w:rsidP="00805498">
      <w:pPr>
        <w:pStyle w:val="Opsommingtekens2"/>
        <w:rPr>
          <w:rFonts w:eastAsia="Verdana"/>
        </w:rPr>
      </w:pPr>
      <w:r w:rsidRPr="00460031">
        <w:t>Label: Titel</w:t>
      </w:r>
    </w:p>
    <w:p w14:paraId="0D828E48" w14:textId="77777777" w:rsidR="00805498" w:rsidRPr="00460031" w:rsidRDefault="00805498" w:rsidP="00805498">
      <w:pPr>
        <w:pStyle w:val="Opsommingtekens2"/>
        <w:rPr>
          <w:rFonts w:eastAsia="Verdana"/>
        </w:rPr>
      </w:pPr>
      <w:r w:rsidRPr="00460031">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64992517"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6230C164" w14:textId="77777777" w:rsidR="00805498" w:rsidRPr="00460031" w:rsidRDefault="00805498" w:rsidP="00805498">
      <w:pPr>
        <w:pStyle w:val="Opsommingtekens1"/>
        <w:keepNext/>
        <w:rPr>
          <w:rFonts w:eastAsia="Verdana" w:cs="Verdana"/>
        </w:rPr>
      </w:pPr>
      <w:r w:rsidRPr="00460031">
        <w:t>Afdeling:</w:t>
      </w:r>
    </w:p>
    <w:p w14:paraId="0377F199" w14:textId="77777777" w:rsidR="00805498" w:rsidRPr="00460031" w:rsidRDefault="00805498" w:rsidP="00805498">
      <w:pPr>
        <w:pStyle w:val="Opsommingtekens2"/>
        <w:rPr>
          <w:rFonts w:eastAsia="Verdana"/>
        </w:rPr>
      </w:pPr>
      <w:r w:rsidRPr="00460031">
        <w:t>Label: Afdeling</w:t>
      </w:r>
    </w:p>
    <w:p w14:paraId="2B7C2D03" w14:textId="77777777" w:rsidR="00805498" w:rsidRPr="00460031" w:rsidRDefault="00805498" w:rsidP="00805498">
      <w:pPr>
        <w:pStyle w:val="Opsommingtekens2"/>
        <w:rPr>
          <w:rFonts w:eastAsia="Verdana"/>
        </w:rPr>
      </w:pPr>
      <w:r w:rsidRPr="00460031">
        <w:t>Nummer:</w:t>
      </w:r>
    </w:p>
    <w:p w14:paraId="55D788EE" w14:textId="77777777" w:rsidR="00805498" w:rsidRPr="00460031" w:rsidRDefault="00805498" w:rsidP="00805498">
      <w:pPr>
        <w:pStyle w:val="Opsommingtekens3"/>
        <w:rPr>
          <w:rFonts w:eastAsia="Verdana" w:cs="Verdana"/>
        </w:rPr>
      </w:pPr>
      <w:r w:rsidRPr="00460031">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48ACFF2F" w14:textId="77777777" w:rsidR="00805498" w:rsidRPr="00460031" w:rsidRDefault="00805498" w:rsidP="00805498">
      <w:pPr>
        <w:pStyle w:val="Opsommingtekens3"/>
        <w:rPr>
          <w:rFonts w:eastAsia="Verdana" w:cs="Verdana"/>
        </w:rPr>
      </w:pPr>
      <w:r w:rsidRPr="00460031">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2FC6770E" w14:textId="77777777" w:rsidR="00805498" w:rsidRPr="00460031" w:rsidRDefault="00805498" w:rsidP="00805498">
      <w:pPr>
        <w:pStyle w:val="Opsommingtekens2"/>
        <w:rPr>
          <w:rFonts w:eastAsia="Verdana" w:cs="Verdana"/>
        </w:rPr>
      </w:pPr>
      <w:r w:rsidRPr="00460031">
        <w:rPr>
          <w:rFonts w:eastAsia="Verdana"/>
        </w:rPr>
        <w:t>Opschrift: Door het bevoegd gezag zelf te kiezen.</w:t>
      </w:r>
    </w:p>
    <w:p w14:paraId="6BD22AC7" w14:textId="77777777" w:rsidR="00805498" w:rsidRPr="00460031" w:rsidRDefault="00805498" w:rsidP="00805498">
      <w:pPr>
        <w:pStyle w:val="Opsommingtekens1"/>
        <w:keepNext/>
        <w:rPr>
          <w:rFonts w:eastAsia="Verdana" w:cs="Verdana"/>
        </w:rPr>
      </w:pPr>
      <w:r w:rsidRPr="00460031">
        <w:rPr>
          <w:rFonts w:eastAsia="Verdana"/>
        </w:rPr>
        <w:t>Paragraaf:</w:t>
      </w:r>
    </w:p>
    <w:p w14:paraId="78BFF433" w14:textId="77777777" w:rsidR="00805498" w:rsidRPr="00460031" w:rsidRDefault="00805498" w:rsidP="00805498">
      <w:pPr>
        <w:pStyle w:val="Opsommingtekens2"/>
        <w:rPr>
          <w:rFonts w:eastAsia="Verdana"/>
        </w:rPr>
      </w:pPr>
      <w:r w:rsidRPr="00460031">
        <w:t>Label: Paragraaf; in plaats daarvan kan het paragraafteken (§) gebruikt worden</w:t>
      </w:r>
    </w:p>
    <w:p w14:paraId="7708358C" w14:textId="77777777" w:rsidR="00805498" w:rsidRPr="00460031" w:rsidRDefault="00805498" w:rsidP="00805498">
      <w:pPr>
        <w:pStyle w:val="Opsommingtekens2"/>
        <w:rPr>
          <w:rFonts w:eastAsia="Verdana"/>
        </w:rPr>
      </w:pPr>
      <w:r w:rsidRPr="00460031">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10FB20CA"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0D25B2A3" w14:textId="77777777" w:rsidR="00805498" w:rsidRPr="00460031" w:rsidRDefault="00805498" w:rsidP="00805498">
      <w:pPr>
        <w:pStyle w:val="Opsommingtekens1"/>
        <w:keepNext/>
        <w:rPr>
          <w:rFonts w:eastAsia="Verdana"/>
        </w:rPr>
      </w:pPr>
      <w:r w:rsidRPr="00460031">
        <w:rPr>
          <w:rFonts w:eastAsia="Verdana"/>
        </w:rPr>
        <w:t>Subparagraaf:</w:t>
      </w:r>
    </w:p>
    <w:p w14:paraId="7A42D51A" w14:textId="77777777" w:rsidR="00805498" w:rsidRPr="00460031" w:rsidRDefault="00805498" w:rsidP="00805498">
      <w:pPr>
        <w:pStyle w:val="Opsommingtekens2"/>
        <w:rPr>
          <w:rFonts w:eastAsia="Verdana"/>
        </w:rPr>
      </w:pPr>
      <w:r w:rsidRPr="00460031">
        <w:t>Label: Subparagraaf; in plaats daarvan kan het paragraafteken (§) gebruikt worden</w:t>
      </w:r>
    </w:p>
    <w:p w14:paraId="70F647FE" w14:textId="77777777" w:rsidR="00805498" w:rsidRPr="00460031" w:rsidRDefault="00805498" w:rsidP="00805498">
      <w:pPr>
        <w:pStyle w:val="Opsommingtekens2"/>
        <w:rPr>
          <w:rFonts w:eastAsia="Verdana"/>
        </w:rPr>
      </w:pPr>
      <w:r w:rsidRPr="00460031">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3334DDBA"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0E2AE531" w14:textId="77777777" w:rsidR="00805498" w:rsidRPr="00460031" w:rsidRDefault="00805498" w:rsidP="00805498">
      <w:pPr>
        <w:pStyle w:val="Opsommingtekens1"/>
        <w:keepNext/>
        <w:rPr>
          <w:rFonts w:eastAsia="Verdana"/>
        </w:rPr>
      </w:pPr>
      <w:r w:rsidRPr="00460031">
        <w:rPr>
          <w:rFonts w:eastAsia="Verdana"/>
        </w:rPr>
        <w:t>Subsubparagraaf:</w:t>
      </w:r>
    </w:p>
    <w:p w14:paraId="1EA73A41" w14:textId="77777777" w:rsidR="00805498" w:rsidRPr="00460031" w:rsidRDefault="00805498" w:rsidP="00805498">
      <w:pPr>
        <w:pStyle w:val="Opsommingtekens2"/>
        <w:rPr>
          <w:rFonts w:eastAsia="Verdana"/>
        </w:rPr>
      </w:pPr>
      <w:r w:rsidRPr="00460031">
        <w:t>Label: Subsubparagraaf; in plaats daarvan kan het paragraafteken (§) gebruikt worden</w:t>
      </w:r>
    </w:p>
    <w:p w14:paraId="1072A4F6" w14:textId="77777777" w:rsidR="00805498" w:rsidRPr="00460031" w:rsidRDefault="00805498" w:rsidP="00805498">
      <w:pPr>
        <w:pStyle w:val="Opsommingtekens2"/>
        <w:rPr>
          <w:rFonts w:eastAsia="Verdana"/>
        </w:rPr>
      </w:pPr>
      <w:r w:rsidRPr="00460031">
        <w:t>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een letter worden toegevoegd. Tussen cijfer en letter en achter het laatste karakter komt geen punt.</w:t>
      </w:r>
    </w:p>
    <w:p w14:paraId="192F2093"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40016B83" w14:textId="77777777" w:rsidR="00805498" w:rsidRPr="00460031" w:rsidRDefault="00805498" w:rsidP="00805498">
      <w:pPr>
        <w:pStyle w:val="Opsommingtekens1"/>
        <w:keepNext/>
        <w:rPr>
          <w:rFonts w:eastAsia="Verdana" w:cs="Verdana"/>
        </w:rPr>
      </w:pPr>
      <w:r w:rsidRPr="00460031">
        <w:rPr>
          <w:rFonts w:eastAsia="Verdana"/>
        </w:rPr>
        <w:lastRenderedPageBreak/>
        <w:t>Artikel:</w:t>
      </w:r>
    </w:p>
    <w:p w14:paraId="11865EB4" w14:textId="77777777" w:rsidR="00805498" w:rsidRPr="00460031" w:rsidRDefault="00805498" w:rsidP="00805498">
      <w:pPr>
        <w:pStyle w:val="Opsommingtekens2"/>
        <w:rPr>
          <w:rFonts w:eastAsia="Verdana"/>
        </w:rPr>
      </w:pPr>
      <w:r w:rsidRPr="00460031">
        <w:t>Label: Artikel</w:t>
      </w:r>
    </w:p>
    <w:p w14:paraId="6AEBD842" w14:textId="77777777" w:rsidR="00805498" w:rsidRPr="00460031" w:rsidRDefault="00805498" w:rsidP="00805498">
      <w:pPr>
        <w:pStyle w:val="Opsommingtekens2"/>
        <w:rPr>
          <w:rFonts w:eastAsia="Verdana"/>
        </w:rPr>
      </w:pPr>
      <w:r w:rsidRPr="00460031">
        <w:t>Nummer: De nummering van Artikelen begint met het volledige nummer van het Hoofdstuk waarin het Artikel voorkomt, waar nodig inclusief de toegevoegde letter, gevolgd door een punt, daarna oplopende nummering van de Artikelen in Arabische cijfers. Achter het laatste cijfer mag een letter worden toegevoegd. Tussen cijfer en letter en achter het laatste karakter komt geen punt</w:t>
      </w:r>
      <w:r w:rsidRPr="00460031">
        <w:rPr>
          <w:rFonts w:eastAsia="Verdana"/>
        </w:rPr>
        <w:t>.</w:t>
      </w:r>
      <w:r w:rsidRPr="00460031">
        <w:t xml:space="preserve"> NB: De nummering van Artikel wordt dus alleen bepaald door de plaats van het Artikel in het Hoofdstuk en niet door de positie van het Artikel in Titel, Afdeling</w:t>
      </w:r>
      <w:r w:rsidRPr="00460031">
        <w:rPr>
          <w:rFonts w:eastAsia="Verdana"/>
        </w:rPr>
        <w:t xml:space="preserve">, </w:t>
      </w:r>
      <w:r w:rsidRPr="00460031">
        <w:t>Paragraaf, Subparagraaf of Subsubparagraaf.</w:t>
      </w:r>
    </w:p>
    <w:p w14:paraId="74D45702"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111ACB76" w14:textId="77777777" w:rsidR="00805498" w:rsidRPr="00460031" w:rsidRDefault="00805498" w:rsidP="00805498">
      <w:pPr>
        <w:pStyle w:val="Opsommingtekens1"/>
        <w:keepNext/>
        <w:rPr>
          <w:rFonts w:eastAsia="Verdana" w:cs="Verdana"/>
        </w:rPr>
      </w:pPr>
      <w:r w:rsidRPr="00460031">
        <w:rPr>
          <w:rFonts w:eastAsia="Verdana"/>
        </w:rPr>
        <w:t>Lid:</w:t>
      </w:r>
    </w:p>
    <w:p w14:paraId="4BFC185A" w14:textId="77777777" w:rsidR="00805498" w:rsidRPr="00460031" w:rsidRDefault="00805498" w:rsidP="00805498">
      <w:pPr>
        <w:pStyle w:val="Opsommingtekens2"/>
        <w:rPr>
          <w:rFonts w:eastAsia="Verdana"/>
        </w:rPr>
      </w:pPr>
      <w:r w:rsidRPr="00460031">
        <w:t>Label: n.v.t., Lid heeft geen Label</w:t>
      </w:r>
    </w:p>
    <w:p w14:paraId="213F0E29" w14:textId="77777777" w:rsidR="00805498" w:rsidRPr="00460031" w:rsidRDefault="00805498" w:rsidP="00805498">
      <w:pPr>
        <w:pStyle w:val="Opsommingtekens2"/>
        <w:rPr>
          <w:rFonts w:eastAsia="Verdana"/>
        </w:rPr>
      </w:pPr>
      <w:r w:rsidRPr="00460031">
        <w:t>Nummer: Leden worden per artikel oplopend genummerd in Arabische cijfers, waarbij het eerste lid van ieder artikel het nummer 1 krijgt. Achter het laatste cijfer mag een letter worden toegevoegd. Tussen cijfer en letter komt geen punt. Achter het laatste karakter komt een punt.</w:t>
      </w:r>
    </w:p>
    <w:p w14:paraId="0B0F1017" w14:textId="77777777" w:rsidR="00805498" w:rsidRPr="00460031" w:rsidRDefault="00805498" w:rsidP="00805498">
      <w:pPr>
        <w:pStyle w:val="Opsommingtekens2"/>
        <w:rPr>
          <w:rFonts w:eastAsia="Verdana"/>
        </w:rPr>
      </w:pPr>
      <w:r w:rsidRPr="00460031">
        <w:rPr>
          <w:rFonts w:eastAsia="Verdana"/>
        </w:rPr>
        <w:t>Opschrift: Bij Lid kan een Opschrift worden toegevoegd maar dat is niet verplicht. Wanneer gebruik gemaakt wordt van een Opschrift is dat door het bevoegd gezag zelf te kiezen.</w:t>
      </w:r>
    </w:p>
    <w:p w14:paraId="2F0B295A" w14:textId="714BD345" w:rsidR="00504270" w:rsidRPr="00D5226C" w:rsidRDefault="00B855C4" w:rsidP="005F53EB">
      <w:pPr>
        <w:pStyle w:val="Kader"/>
        <w:rPr>
          <w:rFonts w:eastAsia="Verdana"/>
        </w:rPr>
      </w:pPr>
      <w:r>
        <w:rPr>
          <w:noProof/>
        </w:rPr>
        <mc:AlternateContent>
          <mc:Choice Requires="wps">
            <w:drawing>
              <wp:inline distT="0" distB="0" distL="0" distR="0" wp14:anchorId="04F4F8E1" wp14:editId="7AD73667">
                <wp:extent cx="1828800" cy="1828800"/>
                <wp:effectExtent l="0" t="0" r="22860" b="16510"/>
                <wp:docPr id="7" name="Tekstvak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6320B53" w14:textId="77777777" w:rsidR="00B855C4" w:rsidRPr="006B2FB0" w:rsidRDefault="00B855C4" w:rsidP="00B855C4">
                            <w:pPr>
                              <w:rPr>
                                <w:b/>
                                <w:bCs/>
                              </w:rPr>
                            </w:pPr>
                            <w:r w:rsidRPr="006B2FB0">
                              <w:rPr>
                                <w:b/>
                                <w:bCs/>
                              </w:rPr>
                              <w:t>Toekomstige functionaliteit</w:t>
                            </w:r>
                          </w:p>
                          <w:p w14:paraId="48E92B8B" w14:textId="77777777" w:rsidR="00B855C4" w:rsidRPr="00345932" w:rsidRDefault="00B855C4" w:rsidP="00B855C4">
                            <w:r w:rsidRPr="006B2FB0">
                              <w:t>De TPOD-standaard gaat uit van de mogelijkheid dat Lid een Opschrift heeft. STOP maakt dat nog niet mogelijk. STOP zal op dit punt gewijzigd worden.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04F4F8E1" id="_x0000_t202" coordsize="21600,21600" o:spt="202" path="m,l,21600r21600,l21600,xe">
                <v:stroke joinstyle="miter"/>
                <v:path gradientshapeok="t" o:connecttype="rect"/>
              </v:shapetype>
              <v:shape id="Tekstvak 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06320B53" w14:textId="77777777" w:rsidR="00B855C4" w:rsidRPr="006B2FB0" w:rsidRDefault="00B855C4" w:rsidP="00B855C4">
                      <w:pPr>
                        <w:rPr>
                          <w:b/>
                          <w:bCs/>
                        </w:rPr>
                      </w:pPr>
                      <w:r w:rsidRPr="006B2FB0">
                        <w:rPr>
                          <w:b/>
                          <w:bCs/>
                        </w:rPr>
                        <w:t>Toekomstige functionaliteit</w:t>
                      </w:r>
                    </w:p>
                    <w:p w14:paraId="48E92B8B" w14:textId="77777777" w:rsidR="00B855C4" w:rsidRPr="00345932" w:rsidRDefault="00B855C4" w:rsidP="00B855C4">
                      <w:r w:rsidRPr="006B2FB0">
                        <w:t>De TPOD-standaard gaat uit van de mogelijkheid dat Lid een Opschrift heeft. STOP maakt dat nog niet mogelijk. STOP zal op dit punt gewijzigd worden.</w:t>
                      </w:r>
                    </w:p>
                  </w:txbxContent>
                </v:textbox>
                <w10:anchorlock/>
              </v:shape>
            </w:pict>
          </mc:Fallback>
        </mc:AlternateConten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26E99C5A" w:rsidR="0082593C" w:rsidRPr="00F62F31" w:rsidRDefault="00E33EDD" w:rsidP="00D5226C">
      <w:pPr>
        <w:pStyle w:val="Opsommingtekens1"/>
        <w:rPr>
          <w:rFonts w:eastAsia="Verdana" w:cs="Verdana"/>
        </w:rPr>
      </w:pPr>
      <w:r w:rsidRPr="00F62F31">
        <w:t>Lijsten mogen voorkomen onder Artikel en Lid.</w:t>
      </w:r>
    </w:p>
    <w:p w14:paraId="217E50B3" w14:textId="0BD06A19" w:rsidR="00E33EDD" w:rsidRPr="00F62F31" w:rsidRDefault="00E33EDD" w:rsidP="00D5226C">
      <w:pPr>
        <w:pStyle w:val="Opsommingtekens1"/>
        <w:rPr>
          <w:rFonts w:cs="Verdana"/>
        </w:rPr>
      </w:pPr>
      <w:r w:rsidRPr="00F62F31">
        <w:t>Een Lijst wordt altijd voorafgegaan door een inleidende tekst</w:t>
      </w:r>
      <w:r w:rsidR="00365A70">
        <w:t>, oftewel de aanhef</w:t>
      </w:r>
      <w:r w:rsidRPr="00F62F31">
        <w:t>.</w:t>
      </w:r>
      <w:r w:rsidR="00FE4F1B" w:rsidRPr="00FE4F1B">
        <w:t xml:space="preserve"> Voor de aanhef moet verplicht gebruik gemaakt worden van het element Alinea uit de STOP-elementen voor Inhoud.</w:t>
      </w:r>
    </w:p>
    <w:p w14:paraId="27AA4DA2" w14:textId="6B1FFA5D" w:rsidR="0082593C" w:rsidRPr="00F62F31" w:rsidRDefault="00E33EDD" w:rsidP="00D5226C">
      <w:pPr>
        <w:pStyle w:val="Opsommingtekens1"/>
        <w:rPr>
          <w:rFonts w:eastAsia="Verdana" w:cs="Verdana"/>
        </w:rPr>
      </w:pPr>
      <w:r w:rsidRPr="00F62F31">
        <w:t>Lijsten mogen in ten hoogste drie niveaus gebruikt worden.</w:t>
      </w:r>
    </w:p>
    <w:p w14:paraId="1406FFC1" w14:textId="3111996F" w:rsidR="00E33EDD" w:rsidRPr="00F62F31" w:rsidRDefault="00E33EDD" w:rsidP="00D5226C">
      <w:pPr>
        <w:pStyle w:val="Opsommingtekens1"/>
      </w:pPr>
      <w:r w:rsidRPr="00F62F31">
        <w:t xml:space="preserve">De onderdelen van de Lijst op het eerste niveau worden aangegeven met letters, op het tweede niveau met Arabische cijfers en op het derde niveau met </w:t>
      </w:r>
      <w:r w:rsidR="00735B38">
        <w:t>R</w:t>
      </w:r>
      <w:r w:rsidR="00735B38" w:rsidRPr="00F62F31">
        <w:t xml:space="preserve">omeinse </w:t>
      </w:r>
      <w:r w:rsidRPr="00F62F31">
        <w:t>cijfers.</w:t>
      </w:r>
    </w:p>
    <w:p w14:paraId="2E9365FE" w14:textId="0B380A0C" w:rsidR="0082593C" w:rsidRPr="00F62F31" w:rsidRDefault="00E33EDD" w:rsidP="00D5226C">
      <w:pPr>
        <w:pStyle w:val="Opsommingtekens1"/>
      </w:pPr>
      <w:r w:rsidRPr="00F62F31">
        <w:t>Het aantal Lijstitems per niveau is onbeperkt.</w:t>
      </w:r>
    </w:p>
    <w:p w14:paraId="4BB18B9F" w14:textId="3FFA9E4F" w:rsidR="00E33EDD" w:rsidRPr="00F62F31" w:rsidRDefault="00CB3DBD" w:rsidP="00D5226C">
      <w:pPr>
        <w:pStyle w:val="Opsommingtekens1"/>
      </w:pPr>
      <w:r>
        <w:t>E</w:t>
      </w:r>
      <w:r w:rsidR="00E33EDD">
        <w:t>en Lijst heeft geen opschrift</w:t>
      </w:r>
      <w:r w:rsidR="00315396">
        <w:t>.</w:t>
      </w:r>
    </w:p>
    <w:p w14:paraId="0440D604" w14:textId="4CAC3A29" w:rsidR="00197747" w:rsidRDefault="00BA3B47" w:rsidP="00E33EDD">
      <w:pPr>
        <w:pStyle w:val="Kop3"/>
      </w:pPr>
      <w:bookmarkStart w:id="285" w:name="_Toc12431542"/>
      <w:bookmarkStart w:id="286" w:name="_Ref31889389"/>
      <w:bookmarkStart w:id="287" w:name="_Ref35440780"/>
      <w:bookmarkStart w:id="288" w:name="_Ref37768129"/>
      <w:bookmarkStart w:id="289" w:name="_Ref37843570"/>
      <w:bookmarkStart w:id="290" w:name="_Ref51532953"/>
      <w:bookmarkStart w:id="291" w:name="_Ref53385338"/>
      <w:bookmarkStart w:id="292" w:name="_Toc93475956"/>
      <w:bookmarkStart w:id="293" w:name="_Toc522087864"/>
      <w:bookmarkStart w:id="294" w:name="_Ref523392752"/>
      <w:bookmarkStart w:id="295" w:name="_Toc531298083"/>
      <w:r>
        <w:t>S</w:t>
      </w:r>
      <w:r w:rsidR="00DC42F4">
        <w:t>pecificatie van d</w:t>
      </w:r>
      <w:r w:rsidR="00E33EDD">
        <w:t>e Vrijetekststructuur</w:t>
      </w:r>
      <w:bookmarkEnd w:id="285"/>
      <w:bookmarkEnd w:id="286"/>
      <w:bookmarkEnd w:id="287"/>
      <w:bookmarkEnd w:id="288"/>
      <w:bookmarkEnd w:id="289"/>
      <w:bookmarkEnd w:id="290"/>
      <w:bookmarkEnd w:id="291"/>
      <w:bookmarkEnd w:id="292"/>
    </w:p>
    <w:p w14:paraId="7489DB03" w14:textId="56AA9FAC" w:rsidR="00197747" w:rsidRDefault="00F36254" w:rsidP="001829A2">
      <w:r w:rsidRPr="00F36254">
        <w:t xml:space="preserve">Zoals in paragraaf </w:t>
      </w:r>
      <w:r w:rsidR="00846D27" w:rsidRPr="002B3669">
        <w:rPr>
          <w:rStyle w:val="Verwijzing"/>
        </w:rPr>
        <w:fldChar w:fldCharType="begin"/>
      </w:r>
      <w:r w:rsidR="00846D27" w:rsidRPr="002B3669">
        <w:rPr>
          <w:rStyle w:val="Verwijzing"/>
        </w:rPr>
        <w:instrText xml:space="preserve"> REF _Ref17814663 </w:instrText>
      </w:r>
      <w:r w:rsidR="00936B1B" w:rsidRPr="002B3669">
        <w:rPr>
          <w:rStyle w:val="Verwijzing"/>
        </w:rPr>
        <w:instrText>\n \h</w:instrText>
      </w:r>
      <w:r w:rsidR="00846D27" w:rsidRPr="002B3669">
        <w:rPr>
          <w:rStyle w:val="Verwijzing"/>
        </w:rPr>
        <w:instrText xml:space="preserve"> </w:instrText>
      </w:r>
      <w:r w:rsidR="00846D27" w:rsidRPr="002B3669">
        <w:rPr>
          <w:rStyle w:val="Verwijzing"/>
        </w:rPr>
      </w:r>
      <w:r w:rsidR="00846D27" w:rsidRPr="002B3669">
        <w:rPr>
          <w:rStyle w:val="Verwijzing"/>
        </w:rPr>
        <w:fldChar w:fldCharType="separate"/>
      </w:r>
      <w:r w:rsidR="00176B7A" w:rsidRPr="002B3669">
        <w:rPr>
          <w:rStyle w:val="Verwijzing"/>
        </w:rPr>
        <w:t>5.1</w:t>
      </w:r>
      <w:r w:rsidR="00846D27" w:rsidRPr="002B3669">
        <w:rPr>
          <w:rStyle w:val="Verwijzing"/>
        </w:rPr>
        <w:fldChar w:fldCharType="end"/>
      </w:r>
      <w:r w:rsidRPr="00F36254">
        <w:t xml:space="preserve"> is beschreven is de Vrijetekststructuur </w:t>
      </w:r>
      <w:r w:rsidR="002D5DEF">
        <w:t xml:space="preserve">van STOP </w:t>
      </w:r>
      <w:r w:rsidRPr="00F36254">
        <w:t xml:space="preserve">de tekststructuur </w:t>
      </w:r>
      <w:r w:rsidR="00D2327C" w:rsidRPr="00D2327C">
        <w:t xml:space="preserve">die wordt gebruikt voor alle onderdelen van </w:t>
      </w:r>
      <w:r w:rsidR="001E1386">
        <w:t>R</w:t>
      </w:r>
      <w:r w:rsidR="00D2327C" w:rsidRPr="00D2327C">
        <w:t>egelingen die geen artikelen bevatten</w:t>
      </w:r>
      <w:r w:rsidR="007040E4">
        <w:t>.</w:t>
      </w:r>
      <w:r w:rsidR="009D03A4">
        <w:t xml:space="preserve"> </w:t>
      </w:r>
      <w:r w:rsidR="00C83327" w:rsidRPr="00C83327">
        <w:t xml:space="preserve">Vrijetekststructuur </w:t>
      </w:r>
      <w:r w:rsidR="00A94CBD" w:rsidRPr="00A94CBD">
        <w:t xml:space="preserve">komt </w:t>
      </w:r>
      <w:r w:rsidR="00C83327">
        <w:t>i</w:t>
      </w:r>
      <w:r w:rsidR="00A94CBD" w:rsidRPr="00A94CBD">
        <w:t>n omgevingsdocumenten voor in alle onderdelen die geen Artikelstructuur kennen: alle delen van een besluit tot vaststelling of wijziging van een omgevingsdocument met Vrijetekststructuur en d</w:t>
      </w:r>
      <w:r w:rsidR="00AC0B75">
        <w:t>i</w:t>
      </w:r>
      <w:r w:rsidR="00A94CBD" w:rsidRPr="00A94CBD">
        <w:t>e delen van een besluit tot vaststelling of wijziging van een omgevingsdocument met Artikelstructuur</w:t>
      </w:r>
      <w:r w:rsidR="00AC0B75">
        <w:t xml:space="preserve"> die geen artikelen bevatten</w:t>
      </w:r>
      <w:r w:rsidR="0018741F">
        <w:t>.</w:t>
      </w:r>
      <w:r w:rsidR="00A94CBD" w:rsidRPr="00A94CBD">
        <w:t xml:space="preserve"> </w:t>
      </w:r>
      <w:r w:rsidR="00235AAE" w:rsidRPr="00235AAE">
        <w:t>Dit geldt ook voor bijlagen bij alle onderdelen</w:t>
      </w:r>
      <w:r w:rsidR="00A94CBD" w:rsidRPr="00A94CBD">
        <w:t>, dus ook voor bijlagen bij het onderdeel dat de Artikelstructuur heeft.</w:t>
      </w:r>
      <w:r w:rsidR="001C112E">
        <w:t xml:space="preserve"> De specificaties </w:t>
      </w:r>
      <w:r w:rsidR="00736F38">
        <w:t>van de tekstelementen van</w:t>
      </w:r>
      <w:r w:rsidR="001C112E">
        <w:t xml:space="preserve"> de Vrijetekststructuur</w:t>
      </w:r>
      <w:r w:rsidR="00736F38">
        <w:t xml:space="preserve"> worden</w:t>
      </w:r>
      <w:r w:rsidR="00736F38" w:rsidRPr="008930CA">
        <w:t xml:space="preserve"> </w:t>
      </w:r>
      <w:r w:rsidR="008930CA" w:rsidRPr="008930CA">
        <w:t>in de navolgende paragrafen beschreven.</w:t>
      </w:r>
    </w:p>
    <w:p w14:paraId="62DBEC70" w14:textId="1545C299" w:rsidR="001B0943" w:rsidRDefault="001B0943" w:rsidP="001829A2">
      <w:r>
        <w:lastRenderedPageBreak/>
        <w:t xml:space="preserve">Opgemerkt wordt dat </w:t>
      </w:r>
      <w:r w:rsidR="001F37E7">
        <w:t xml:space="preserve">aan </w:t>
      </w:r>
      <w:r>
        <w:t>DSO-LV alleen teks</w:t>
      </w:r>
      <w:r w:rsidR="009C79A1">
        <w:t>t</w:t>
      </w:r>
      <w:r>
        <w:t xml:space="preserve">onderdelen </w:t>
      </w:r>
      <w:r w:rsidR="00593A44">
        <w:t xml:space="preserve">worden doorgeleverd </w:t>
      </w:r>
      <w:r>
        <w:t xml:space="preserve">die in </w:t>
      </w:r>
      <w:r w:rsidR="00580062">
        <w:t>de</w:t>
      </w:r>
      <w:r>
        <w:t xml:space="preserve"> Regeling zijn opgenomen.</w:t>
      </w:r>
      <w:r w:rsidR="00593A44">
        <w:t xml:space="preserve"> </w:t>
      </w:r>
      <w:r w:rsidR="00593A44" w:rsidRPr="00593A44">
        <w:t xml:space="preserve">DSO-LV </w:t>
      </w:r>
      <w:r w:rsidR="00593A44">
        <w:t xml:space="preserve">kan dus ook </w:t>
      </w:r>
      <w:r w:rsidR="00593A44" w:rsidRPr="00593A44">
        <w:t>alleen</w:t>
      </w:r>
      <w:r>
        <w:t xml:space="preserve"> </w:t>
      </w:r>
      <w:r w:rsidR="00593A44">
        <w:t xml:space="preserve">die onderdelen tonen. </w:t>
      </w:r>
      <w:r w:rsidR="009C79A1">
        <w:t>B</w:t>
      </w:r>
      <w:r>
        <w:t xml:space="preserve">ijlagen die onlosmakelijk onderdeel zijn van </w:t>
      </w:r>
      <w:r w:rsidR="002C6833" w:rsidRPr="002C6833">
        <w:t>het omgevingsdocument</w:t>
      </w:r>
      <w:r>
        <w:t xml:space="preserve"> zelf, zoals bijlagen bij de regels</w:t>
      </w:r>
      <w:r w:rsidR="00474A21">
        <w:t xml:space="preserve"> of de beleidstekst</w:t>
      </w:r>
      <w:r>
        <w:t>,</w:t>
      </w:r>
      <w:r w:rsidR="009C79A1">
        <w:t xml:space="preserve"> moeten dus </w:t>
      </w:r>
      <w:r>
        <w:t xml:space="preserve">in de Regeling </w:t>
      </w:r>
      <w:r w:rsidR="00580062">
        <w:t xml:space="preserve">zelf worden </w:t>
      </w:r>
      <w:r>
        <w:t>op</w:t>
      </w:r>
      <w:r w:rsidR="009C79A1">
        <w:t>g</w:t>
      </w:r>
      <w:r>
        <w:t>en</w:t>
      </w:r>
      <w:r w:rsidR="009C79A1">
        <w:t>o</w:t>
      </w:r>
      <w:r>
        <w:t>men</w:t>
      </w:r>
      <w:r w:rsidR="009C79A1">
        <w:t xml:space="preserve"> zijn om </w:t>
      </w:r>
      <w:r w:rsidR="009C79A1" w:rsidRPr="009C79A1">
        <w:t xml:space="preserve">in DSO-LV getoond </w:t>
      </w:r>
      <w:r w:rsidR="009C79A1">
        <w:t xml:space="preserve">en gebruikt te kunnen </w:t>
      </w:r>
      <w:r w:rsidR="009C79A1" w:rsidRPr="009C79A1">
        <w:t>worden</w:t>
      </w:r>
      <w:r>
        <w:t>.</w:t>
      </w:r>
    </w:p>
    <w:p w14:paraId="218891D7" w14:textId="77777777" w:rsidR="00E33EDD" w:rsidRDefault="00E33EDD" w:rsidP="009143E5">
      <w:pPr>
        <w:pStyle w:val="Kop4"/>
      </w:pPr>
      <w:bookmarkStart w:id="296" w:name="_Toc12431543"/>
      <w:bookmarkStart w:id="297" w:name="_Toc93475957"/>
      <w:bookmarkStart w:id="298" w:name="_Hlk533069107"/>
      <w:r>
        <w:t>Toelichting</w:t>
      </w:r>
      <w:bookmarkEnd w:id="296"/>
      <w:bookmarkEnd w:id="297"/>
    </w:p>
    <w:p w14:paraId="65D43EFF" w14:textId="5B5D4648" w:rsidR="00440D9F" w:rsidRDefault="00440D9F" w:rsidP="00E33EDD">
      <w:bookmarkStart w:id="299" w:name="_Toc12431544"/>
      <w:bookmarkEnd w:id="298"/>
      <w:r w:rsidRPr="00440D9F">
        <w:t xml:space="preserve">De tekststructuren van </w:t>
      </w:r>
      <w:r w:rsidR="00003762">
        <w:t>STOP</w:t>
      </w:r>
      <w:r w:rsidR="00003762" w:rsidRPr="00440D9F">
        <w:t xml:space="preserve"> </w:t>
      </w:r>
      <w:r w:rsidRPr="00440D9F">
        <w:t>kennen structuurelementen, elementen met inhoud</w:t>
      </w:r>
      <w:r w:rsidR="00592C42">
        <w:t xml:space="preserve"> en</w:t>
      </w:r>
      <w:r w:rsidRPr="00440D9F">
        <w:t xml:space="preserve"> de inhoud zelf. Structuurelementen zijn die elementen die de tekst structureren maar zelf geen inhoud bevatten; </w:t>
      </w:r>
      <w:r w:rsidR="003C0E31">
        <w:t>in</w:t>
      </w:r>
      <w:r w:rsidRPr="00440D9F">
        <w:t xml:space="preserve"> </w:t>
      </w:r>
      <w:r w:rsidR="00753B02">
        <w:t xml:space="preserve">de </w:t>
      </w:r>
      <w:r w:rsidR="003C0E31">
        <w:t xml:space="preserve">Vrijetekststructuur </w:t>
      </w:r>
      <w:r w:rsidR="003A76F5">
        <w:t>zijn</w:t>
      </w:r>
      <w:r w:rsidRPr="00440D9F">
        <w:t xml:space="preserve"> </w:t>
      </w:r>
      <w:r w:rsidR="003C0E31">
        <w:t xml:space="preserve">dat </w:t>
      </w:r>
      <w:r w:rsidRPr="00440D9F">
        <w:t>Divisie</w:t>
      </w:r>
      <w:r w:rsidR="003A76F5">
        <w:t xml:space="preserve"> en DivisieTekst</w:t>
      </w:r>
      <w:r w:rsidRPr="00440D9F">
        <w:t xml:space="preserve">. Het element met inhoud is Inhoud. Voorbeelden van de inhoud zelf zijn Alinea, Tabel en Figuur. In de navolgende tekst gebruiken we </w:t>
      </w:r>
      <w:r w:rsidR="00175570">
        <w:t>‘</w:t>
      </w:r>
      <w:r w:rsidRPr="00440D9F">
        <w:t>tekstelement</w:t>
      </w:r>
      <w:r w:rsidR="00175570">
        <w:t>’</w:t>
      </w:r>
      <w:r w:rsidRPr="00440D9F">
        <w:t xml:space="preserve"> als term voor de </w:t>
      </w:r>
      <w:r w:rsidR="00592C42">
        <w:t>drie</w:t>
      </w:r>
      <w:r w:rsidR="00592C42" w:rsidRPr="00440D9F">
        <w:t xml:space="preserve"> </w:t>
      </w:r>
      <w:r w:rsidRPr="00440D9F">
        <w:t>elementsoorten tezamen. Er gelden enige specificaties, die tot een minimum beperkt zijn opdat bestuursorganen flexibel zijn om deze onderdelen zoveel mogelijk naar eigen inzicht vorm te geven.</w:t>
      </w:r>
    </w:p>
    <w:p w14:paraId="4E5C18F9" w14:textId="542DA40C" w:rsidR="006353A5" w:rsidRDefault="006353A5" w:rsidP="00E33EDD">
      <w:r>
        <w:t xml:space="preserve">Opgemerkt wordt dat </w:t>
      </w:r>
      <w:r w:rsidR="00573E76">
        <w:t>het in deze paragraaf gaat over het STOP-tekstmodel voor de Vrijetekststructuur</w:t>
      </w:r>
      <w:r w:rsidR="001F085A">
        <w:t xml:space="preserve"> </w:t>
      </w:r>
      <w:r w:rsidR="00A41F6D">
        <w:t xml:space="preserve">en </w:t>
      </w:r>
      <w:r w:rsidR="001F085A">
        <w:t xml:space="preserve">niet over IMOW-objecten </w:t>
      </w:r>
      <w:r w:rsidR="00905C32">
        <w:t xml:space="preserve">die zijn bedoeld </w:t>
      </w:r>
      <w:r w:rsidR="00541643">
        <w:t xml:space="preserve">voor het </w:t>
      </w:r>
      <w:r w:rsidR="00E0649B">
        <w:t xml:space="preserve">deel </w:t>
      </w:r>
      <w:r w:rsidR="00541643">
        <w:t xml:space="preserve">van </w:t>
      </w:r>
      <w:r w:rsidR="00905C32">
        <w:t>omgevingsdocumenten met Vrijetekststructuur</w:t>
      </w:r>
      <w:r w:rsidR="00E0649B">
        <w:t xml:space="preserve"> dat de daadwerkelijke inhoud van het omgevingsdocument bevat</w:t>
      </w:r>
      <w:r w:rsidR="00905C32">
        <w:t xml:space="preserve">. </w:t>
      </w:r>
      <w:r w:rsidR="00F46CF1">
        <w:t xml:space="preserve">Het </w:t>
      </w:r>
      <w:r w:rsidR="00905C32">
        <w:t>STOP</w:t>
      </w:r>
      <w:r w:rsidR="00F46CF1">
        <w:t>-tekstmodel</w:t>
      </w:r>
      <w:r w:rsidR="00905C32">
        <w:t xml:space="preserve"> </w:t>
      </w:r>
      <w:r w:rsidR="00F46CF1">
        <w:t xml:space="preserve">kent het structuurelement Divisie. In </w:t>
      </w:r>
      <w:r w:rsidR="00905C32">
        <w:t xml:space="preserve">IMOW </w:t>
      </w:r>
      <w:r w:rsidR="00F46CF1">
        <w:t xml:space="preserve">komt </w:t>
      </w:r>
      <w:r w:rsidR="00905C32">
        <w:t>Divisie</w:t>
      </w:r>
      <w:r w:rsidR="00F46CF1">
        <w:t xml:space="preserve"> voor als objecttype. </w:t>
      </w:r>
      <w:r w:rsidR="001C1F86">
        <w:t xml:space="preserve">Ze zijn niet hetzelfde. </w:t>
      </w:r>
      <w:r w:rsidR="00090657"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E33EDD" w:rsidRDefault="00E33EDD" w:rsidP="00390A36">
      <w:pPr>
        <w:pStyle w:val="Kop4"/>
      </w:pPr>
      <w:bookmarkStart w:id="300" w:name="_Toc93475958"/>
      <w:r>
        <w:t>Norm</w:t>
      </w:r>
      <w:bookmarkEnd w:id="299"/>
      <w:bookmarkEnd w:id="300"/>
    </w:p>
    <w:p w14:paraId="65429553" w14:textId="5BA7F161" w:rsidR="006D613B" w:rsidRPr="006D613B" w:rsidRDefault="006D613B" w:rsidP="006D613B">
      <w:r w:rsidRPr="006D613B">
        <w:t xml:space="preserve">Voor de tekstelementen van de onderdelen van </w:t>
      </w:r>
      <w:r w:rsidRPr="006D613B">
        <w:fldChar w:fldCharType="begin"/>
      </w:r>
      <w:r w:rsidRPr="006D613B">
        <w:instrText>DOCVARIABLE ID01+</w:instrText>
      </w:r>
      <w:r w:rsidRPr="006D613B">
        <w:fldChar w:fldCharType="separate"/>
      </w:r>
      <w:r w:rsidR="00176B7A">
        <w:t>het omgevingsplan</w:t>
      </w:r>
      <w:r w:rsidRPr="006D613B">
        <w:fldChar w:fldCharType="end"/>
      </w:r>
      <w:r w:rsidRPr="006D613B">
        <w:t xml:space="preserve"> die de Vrijetekststructuur hebben, gelden de volgende specificaties:</w:t>
      </w:r>
    </w:p>
    <w:p w14:paraId="61591E8C" w14:textId="4CBEE0B5" w:rsidR="00A62DCD" w:rsidRDefault="00A62DCD" w:rsidP="00A62DCD">
      <w:pPr>
        <w:pStyle w:val="Opsommingtekens1"/>
      </w:pPr>
      <w:r>
        <w:t xml:space="preserve">Er zijn </w:t>
      </w:r>
      <w:r w:rsidR="00E9358C">
        <w:t>vier</w:t>
      </w:r>
      <w:r>
        <w:t xml:space="preserve"> tekstelementen beschikbaar: Divisie, DivisieTekst</w:t>
      </w:r>
      <w:r w:rsidR="00E81B76">
        <w:t>, InleidendeTekst</w:t>
      </w:r>
      <w:r>
        <w:t xml:space="preserve"> en Inhoud.</w:t>
      </w:r>
    </w:p>
    <w:p w14:paraId="32F5DD8B" w14:textId="77777777" w:rsidR="00A62DCD" w:rsidRPr="0042535A" w:rsidRDefault="00A62DCD" w:rsidP="00A62DCD">
      <w:pPr>
        <w:pStyle w:val="Opsommingtekens1"/>
      </w:pPr>
      <w:r w:rsidRPr="004458A0">
        <w:t xml:space="preserve">Divisie en DivisieTekst zijn de structuurelementen die gebruikt worden voor de structurering van de </w:t>
      </w:r>
      <w:r w:rsidRPr="0042535A">
        <w:t>tekstonderdelen met een Vrijetekststructuur. De opsteller kan desgewenst de tekst naar eigen inzicht hiërarchisch indelen in verschillende niveaus van Divisie. In de hiërarchische indeling van de Divisies kunnen geen niveaus worden overgeslagen. DivisieTekst is het structuurelement van het laagste hiërarchische niveau.</w:t>
      </w:r>
    </w:p>
    <w:p w14:paraId="5C0DA193" w14:textId="77777777" w:rsidR="00A62DCD" w:rsidRPr="0042535A" w:rsidRDefault="00A62DCD" w:rsidP="00A62DCD">
      <w:pPr>
        <w:pStyle w:val="Opsommingtekens1"/>
      </w:pPr>
      <w:r w:rsidRPr="0042535A">
        <w:t>Divisie bevat de volgende elementen:</w:t>
      </w:r>
    </w:p>
    <w:p w14:paraId="11FC6763" w14:textId="77777777" w:rsidR="00A62DCD" w:rsidRPr="004458A0" w:rsidRDefault="00A62DCD" w:rsidP="00A62DCD">
      <w:pPr>
        <w:pStyle w:val="Opsommingtekens2"/>
      </w:pPr>
      <w:r w:rsidRPr="0042535A">
        <w:t>Kop. Verplicht element. Komt 1 keer voor. Bevat ten minste één v</w:t>
      </w:r>
      <w:r w:rsidRPr="004458A0">
        <w:t xml:space="preserve">an de onderdelen Label, Nummer en Opschrift; </w:t>
      </w:r>
      <w:r w:rsidRPr="0042535A">
        <w:t xml:space="preserve">ieder van deze </w:t>
      </w:r>
      <w:r w:rsidRPr="004458A0">
        <w:t xml:space="preserve">onderdelen </w:t>
      </w:r>
      <w:r w:rsidRPr="0042535A">
        <w:t xml:space="preserve">komt </w:t>
      </w:r>
      <w:r w:rsidRPr="004458A0">
        <w:t>0 of 1 keer voor.</w:t>
      </w:r>
    </w:p>
    <w:p w14:paraId="1BE0D534" w14:textId="77777777" w:rsidR="00107B68" w:rsidRPr="00460031" w:rsidRDefault="00107B68" w:rsidP="00107B68">
      <w:pPr>
        <w:pStyle w:val="Opsommingtekens2"/>
      </w:pPr>
      <w:r w:rsidRPr="00460031">
        <w:t>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 Indien in een Divisie het element Gereserveerd wordt gebruikt mag in die Divisie geen van de elementen InleidendeTekst, Divisie of DivisieTekst voorkomen.</w:t>
      </w:r>
    </w:p>
    <w:p w14:paraId="1B5FE9A2" w14:textId="77777777" w:rsidR="00107B68" w:rsidRPr="00460031" w:rsidRDefault="00107B68" w:rsidP="00107B68">
      <w:pPr>
        <w:pStyle w:val="Opsommingtekens2"/>
      </w:pPr>
      <w:r w:rsidRPr="00460031">
        <w:t>InleidendeTekst: element dat inleidende tekst op de Divisie bevat. Optioneel element, komt 0 of 1 keer voor. InleidendeTekst kan optioneel het element Kop bevatten en bevat ten minste één van de tekstelementen die STOP daarvoor kent; alle tekstelementen voor InleidendeTekst zijn toegestaan. Indien in een Divisie het element InleidendeTekst wordt gebruikt:</w:t>
      </w:r>
    </w:p>
    <w:p w14:paraId="4992B91A" w14:textId="77777777" w:rsidR="00107B68" w:rsidRPr="00460031" w:rsidRDefault="00107B68" w:rsidP="00107B68">
      <w:pPr>
        <w:pStyle w:val="Opsommingtekens3"/>
      </w:pPr>
      <w:r w:rsidRPr="00460031">
        <w:t>mag in die Divisie het element Gereserveerd niet voorkomen;</w:t>
      </w:r>
    </w:p>
    <w:p w14:paraId="1CD3FEB4" w14:textId="77777777" w:rsidR="00107B68" w:rsidRPr="00460031" w:rsidRDefault="00107B68" w:rsidP="00107B68">
      <w:pPr>
        <w:pStyle w:val="Opsommingtekens3"/>
      </w:pPr>
      <w:r w:rsidRPr="00460031">
        <w:lastRenderedPageBreak/>
        <w:t>moet in die Divisie ten minste één van de elementen Divisie of DivisieTekst voorkomen.</w:t>
      </w:r>
    </w:p>
    <w:p w14:paraId="0133BB8E" w14:textId="77777777" w:rsidR="00A62DCD" w:rsidRPr="0042535A" w:rsidRDefault="00A62DCD" w:rsidP="00A62DCD">
      <w:pPr>
        <w:pStyle w:val="Opsommingtekens2"/>
      </w:pPr>
      <w:r w:rsidRPr="0042535A">
        <w:t>Een verplichte keuze tussen:</w:t>
      </w:r>
    </w:p>
    <w:p w14:paraId="38AED455" w14:textId="77777777" w:rsidR="00A62DCD" w:rsidRPr="0042535A" w:rsidRDefault="00A62DCD" w:rsidP="00A62DCD">
      <w:pPr>
        <w:pStyle w:val="Opsommingtekens3"/>
      </w:pPr>
      <w:r w:rsidRPr="0042535A">
        <w:t>Divisie (van een lagergelegen niveau)</w:t>
      </w:r>
    </w:p>
    <w:p w14:paraId="26149EFE" w14:textId="77777777" w:rsidR="00A62DCD" w:rsidRPr="0042535A" w:rsidRDefault="00A62DCD" w:rsidP="00A62DCD">
      <w:pPr>
        <w:pStyle w:val="Opsommingtekens3"/>
      </w:pPr>
      <w:r w:rsidRPr="0042535A">
        <w:t>DivisieTekst</w:t>
      </w:r>
    </w:p>
    <w:p w14:paraId="00243A9D" w14:textId="35759EAC" w:rsidR="00A62DCD" w:rsidRPr="004458A0" w:rsidRDefault="00A62DCD" w:rsidP="00A62DCD">
      <w:pPr>
        <w:pStyle w:val="Opsommingtekens1"/>
      </w:pPr>
      <w:r w:rsidRPr="0042535A">
        <w:t xml:space="preserve">DivisieTekst is het structuurelement van het laagste niveau. Het kan voorkomen onder een Divisie; dat kan zowel binnen als buiten het Lichaam. Het kan ook voorkomen zonder Divisie en staat dan rechtstreeks onder het Lichaam van omgevingsdocumenten met Vrijetekststructuur of (buiten het Lichaam) rechtstreeks onder een van de elementen Bijlage, Motivering, Toelichting of Algemene Toelichting. </w:t>
      </w:r>
      <w:r w:rsidRPr="0042535A">
        <w:br/>
      </w:r>
      <w:r w:rsidR="00E77A8E">
        <w:t>Let op: b</w:t>
      </w:r>
      <w:r w:rsidRPr="0042535A">
        <w:t xml:space="preserve">ij omgevingsdocumenten met Vrijetekststructuur is Divisie het koppelelement tussen de STOP- en de TPOD-standaard. De TPOD-standaard kent wel Divisie, maar kent DivisieTekst niet. Daarom is het annoteren met IMOW-objecten niet mogelijk bij DivisieTekst die rechtstreeks onder het Lichaam voorkomt. Annoteren van Divisie en van </w:t>
      </w:r>
      <w:r w:rsidR="00E77A8E">
        <w:t xml:space="preserve">de tekst in </w:t>
      </w:r>
      <w:r w:rsidRPr="0042535A">
        <w:t xml:space="preserve">DivisieTekst die onder een Divisie voorkomt is wel mogelijk. </w:t>
      </w:r>
      <w:r w:rsidRPr="0042535A">
        <w:br/>
      </w:r>
      <w:r w:rsidRPr="004458A0">
        <w:t>Afhankelijk van die positie bevat DivisieTekst de volgende elementen:</w:t>
      </w:r>
    </w:p>
    <w:p w14:paraId="08E93F54" w14:textId="77777777" w:rsidR="00A62DCD" w:rsidRPr="0042535A" w:rsidRDefault="00A62DCD" w:rsidP="00A62DCD">
      <w:pPr>
        <w:pStyle w:val="Opsommingtekens2"/>
      </w:pPr>
      <w:r w:rsidRPr="004458A0">
        <w:t>DivisieTekst die voorkomt onder een Divisie</w:t>
      </w:r>
      <w:r w:rsidRPr="0042535A">
        <w:t xml:space="preserve"> </w:t>
      </w:r>
      <w:r w:rsidRPr="004458A0">
        <w:t>of rechtstreeks onder het Lichaam van omgevingsdocumenten met Vrijetekststructuur</w:t>
      </w:r>
      <w:r w:rsidRPr="0042535A">
        <w:t>:</w:t>
      </w:r>
    </w:p>
    <w:p w14:paraId="772F2605" w14:textId="77777777" w:rsidR="00A62DCD" w:rsidRPr="0042535A" w:rsidRDefault="00A62DCD" w:rsidP="00A62DCD">
      <w:pPr>
        <w:pStyle w:val="Opsommingtekens3"/>
      </w:pPr>
      <w:r w:rsidRPr="0042535A">
        <w:t>Kop. Verplicht element. Komt 1 keer voor. Bevat ten minste één van de onderdelen Label, Nummer en Opschrift; ieder van deze onderdelen komt 0 of 1 keer voor.</w:t>
      </w:r>
    </w:p>
    <w:p w14:paraId="66D29859" w14:textId="77777777" w:rsidR="00A62DCD" w:rsidRPr="0042535A" w:rsidRDefault="00A62DCD" w:rsidP="00A62DCD">
      <w:pPr>
        <w:pStyle w:val="Opsommingtekens3"/>
      </w:pPr>
      <w:r w:rsidRPr="0042535A">
        <w:t>Een keuze tussen:</w:t>
      </w:r>
    </w:p>
    <w:p w14:paraId="382B79B4" w14:textId="77777777" w:rsidR="00A62DCD" w:rsidRPr="0042535A" w:rsidRDefault="00A62DCD" w:rsidP="00A62DCD">
      <w:pPr>
        <w:pStyle w:val="Opsommingtekens4"/>
      </w:pPr>
      <w:r w:rsidRPr="0042535A">
        <w:t>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w:t>
      </w:r>
    </w:p>
    <w:p w14:paraId="76E8D364" w14:textId="65D57273" w:rsidR="00A62DCD" w:rsidRPr="004458A0" w:rsidRDefault="00A62DCD" w:rsidP="00A62DCD">
      <w:pPr>
        <w:pStyle w:val="Opsommingtekens4"/>
      </w:pPr>
      <w:r w:rsidRPr="0042535A">
        <w:t xml:space="preserve">Inhoud: element dat de inhoud van de (beleids)tekst bevat. Verplicht element. Komt </w:t>
      </w:r>
      <w:r w:rsidR="007015EE" w:rsidRPr="007015EE">
        <w:t xml:space="preserve">(per DivisieTekst) </w:t>
      </w:r>
      <w:r w:rsidRPr="0042535A">
        <w:t>1 keer voor. Het element Inhoud bevat ten minste één van de tekstelementen die STOP daarvoor kent; alle tekstelementen voor Inhoud zijn toegestaan</w:t>
      </w:r>
      <w:r w:rsidRPr="004458A0">
        <w:t>.</w:t>
      </w:r>
    </w:p>
    <w:p w14:paraId="5D029DD6" w14:textId="77777777" w:rsidR="00A62DCD" w:rsidRPr="0042535A" w:rsidRDefault="00A62DCD" w:rsidP="00A62DCD">
      <w:pPr>
        <w:pStyle w:val="Opsommingtekens2"/>
      </w:pPr>
      <w:r w:rsidRPr="0042535A">
        <w:t>DivisieTekst die voorkomt rechtstreeks onder een van de elementen Bijlage, Motivering, Toelichting of Algemene Toelichting:</w:t>
      </w:r>
    </w:p>
    <w:p w14:paraId="486DF3FB" w14:textId="60A1E0B5" w:rsidR="00A62DCD" w:rsidRDefault="00A62DCD" w:rsidP="00A62DCD">
      <w:pPr>
        <w:pStyle w:val="Opsommingtekens3"/>
      </w:pPr>
      <w:r w:rsidRPr="0042535A">
        <w:t>Kop</w:t>
      </w:r>
      <w:r w:rsidR="00112314">
        <w:t>:</w:t>
      </w:r>
    </w:p>
    <w:p w14:paraId="6D25E231" w14:textId="77777777" w:rsidR="00112314" w:rsidRDefault="00112314" w:rsidP="00112314">
      <w:pPr>
        <w:pStyle w:val="Opsommingtekens4"/>
      </w:pPr>
      <w:r w:rsidRPr="000E40D3">
        <w:t>Optioneel element</w:t>
      </w:r>
      <w:r>
        <w:t xml:space="preserve"> w</w:t>
      </w:r>
      <w:r w:rsidRPr="00CC7DB7">
        <w:t>anneer er onder de Bijlage, Motivering, Toelichting of Algemene Toelichting slechts één element DivisieTekst voorkomt</w:t>
      </w:r>
      <w:r w:rsidRPr="000E40D3">
        <w:t xml:space="preserve">. Komt </w:t>
      </w:r>
      <w:r>
        <w:t xml:space="preserve">dan </w:t>
      </w:r>
      <w:r w:rsidRPr="000E40D3">
        <w:t>0 of 1 keer voor. Bevat ten minste één van de onderdelen Label, Nummer en Opschrift; ieder van deze onderdelen komt 0 of 1 keer voor.</w:t>
      </w:r>
    </w:p>
    <w:p w14:paraId="02CF7E1D" w14:textId="1210B14E" w:rsidR="00112314" w:rsidRPr="0042535A" w:rsidRDefault="00112314" w:rsidP="00152A2E">
      <w:pPr>
        <w:pStyle w:val="Opsommingtekens4"/>
      </w:pPr>
      <w:r>
        <w:t>V</w:t>
      </w:r>
      <w:r w:rsidRPr="00CC7DB7">
        <w:t xml:space="preserve">erplicht element </w:t>
      </w:r>
      <w:r>
        <w:t>w</w:t>
      </w:r>
      <w:r w:rsidRPr="00104ED5">
        <w:t xml:space="preserve">anneer er onder de Bijlage, Motivering, Toelichting of Algemene Toelichting </w:t>
      </w:r>
      <w:r>
        <w:t xml:space="preserve">meer dan </w:t>
      </w:r>
      <w:r w:rsidRPr="00104ED5">
        <w:t>één element DivisieTekst voorkomt</w:t>
      </w:r>
      <w:r>
        <w:t xml:space="preserve">. </w:t>
      </w:r>
      <w:r w:rsidRPr="00104ED5">
        <w:t xml:space="preserve">Komt </w:t>
      </w:r>
      <w:r>
        <w:t xml:space="preserve">dan </w:t>
      </w:r>
      <w:r w:rsidRPr="00104ED5">
        <w:t>1 keer voor. Bevat ten minste één van de onderdelen Label, Nummer en Opschrift; ieder van deze onderdelen komt 0 of 1 keer voor.</w:t>
      </w:r>
    </w:p>
    <w:p w14:paraId="3D35CAD6" w14:textId="77777777" w:rsidR="00A62DCD" w:rsidRPr="0042535A" w:rsidRDefault="00A62DCD" w:rsidP="00A62DCD">
      <w:pPr>
        <w:pStyle w:val="Opsommingtekens3"/>
      </w:pPr>
      <w:r w:rsidRPr="0042535A">
        <w:t>Een keuze tussen:</w:t>
      </w:r>
    </w:p>
    <w:p w14:paraId="53B347BC" w14:textId="77777777" w:rsidR="00A62DCD" w:rsidRPr="0042535A" w:rsidRDefault="00A62DCD" w:rsidP="00A62DCD">
      <w:pPr>
        <w:pStyle w:val="Opsommingtekens4"/>
      </w:pPr>
      <w:r w:rsidRPr="0042535A">
        <w:t xml:space="preserve">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w:t>
      </w:r>
      <w:r w:rsidRPr="0042535A">
        <w:lastRenderedPageBreak/>
        <w:t>Gereserveerd worden vervangen door een structuurelement met daadwerkelijke inhoud.</w:t>
      </w:r>
    </w:p>
    <w:p w14:paraId="1FD3E8E4" w14:textId="6CFE4CE9" w:rsidR="00A62DCD" w:rsidRPr="0042535A" w:rsidRDefault="00A62DCD" w:rsidP="00A62DCD">
      <w:pPr>
        <w:pStyle w:val="Opsommingtekens4"/>
      </w:pPr>
      <w:r w:rsidRPr="0042535A">
        <w:t xml:space="preserve">Inhoud: element dat de inhoud van de Bijlage, Motivering, Toelichting of Algemene Toelichting bevat. Verplicht element. Komt </w:t>
      </w:r>
      <w:r w:rsidR="007015EE" w:rsidRPr="007015EE">
        <w:t xml:space="preserve">(per DivisieTekst) </w:t>
      </w:r>
      <w:r w:rsidRPr="0042535A">
        <w:t>1 keer voor. Het element Inhoud bevat ten minste één van de tekstelementen die STOP daarvoor kent; alle tekstelementen voor Inhoud zijn toegestaan.</w:t>
      </w:r>
    </w:p>
    <w:p w14:paraId="4F382ABF" w14:textId="77777777" w:rsidR="00156211" w:rsidRDefault="00156211" w:rsidP="00156211">
      <w:pPr>
        <w:pStyle w:val="Kop3"/>
      </w:pPr>
      <w:bookmarkStart w:id="301" w:name="_Toc51304621"/>
      <w:bookmarkStart w:id="302" w:name="_Toc93475959"/>
      <w:bookmarkStart w:id="303" w:name="_Toc12431545"/>
      <w:bookmarkStart w:id="304" w:name="_Ref13645121"/>
      <w:bookmarkStart w:id="305" w:name="_Ref43821304"/>
      <w:r>
        <w:t>Bijlagen bij Besluit en Regeling</w:t>
      </w:r>
      <w:bookmarkEnd w:id="301"/>
      <w:bookmarkEnd w:id="302"/>
    </w:p>
    <w:p w14:paraId="38CCB4EF" w14:textId="77777777" w:rsidR="00156211" w:rsidRDefault="00156211" w:rsidP="00156211">
      <w:r>
        <w:t>Er is informatie die onderdeel vormt van (</w:t>
      </w:r>
      <w:r w:rsidRPr="00866F4D">
        <w:t>een besluit tot vaststelling of wijziging van</w:t>
      </w:r>
      <w:r>
        <w:t>)</w:t>
      </w:r>
      <w:r w:rsidRPr="00866F4D">
        <w:t xml:space="preserve"> </w:t>
      </w:r>
      <w:r>
        <w:t xml:space="preserve">een omgevingsdocument maar </w:t>
      </w:r>
      <w:r w:rsidRPr="00A32F20">
        <w:t xml:space="preserve">niet goed direct </w:t>
      </w:r>
      <w:r>
        <w:t xml:space="preserve">in het lichaam van besluit of regeling </w:t>
      </w:r>
      <w:r w:rsidRPr="00A32F20">
        <w:t>is op te nemen</w:t>
      </w:r>
      <w:r>
        <w:t>. Deze informatie wordt dan in een bijlage opgenomen (waarbij hier onder bijlage ook motivering en (</w:t>
      </w:r>
      <w:r w:rsidRPr="00AB6401">
        <w:t xml:space="preserve">algemene en/of </w:t>
      </w:r>
      <w:r>
        <w:t>artikelsgewijze) toelichting worden verstaan). R</w:t>
      </w:r>
      <w:r w:rsidRPr="00130B1D">
        <w:t xml:space="preserve">edenen </w:t>
      </w:r>
      <w:r>
        <w:t>daar</w:t>
      </w:r>
      <w:r w:rsidRPr="00130B1D">
        <w:t>v</w:t>
      </w:r>
      <w:r>
        <w:t>oor zijn functioneel (een artikelsgewijze toelichting heeft een eigen functie ten opzichte van de regels),</w:t>
      </w:r>
      <w:r w:rsidRPr="00130B1D">
        <w:t xml:space="preserve"> leesbaarheid </w:t>
      </w:r>
      <w:r>
        <w:t>en</w:t>
      </w:r>
      <w:r w:rsidRPr="00130B1D">
        <w:t xml:space="preserve"> vormgeving (denk aan lange lijsten en complexe tabellen)</w:t>
      </w:r>
      <w:r>
        <w:t>. Ook kan een bijlage bestaan uit verwijzingen naar elders gepubliceerde (geografische) informatieobjecten of uit niet-tekstuele informatie.</w:t>
      </w:r>
    </w:p>
    <w:p w14:paraId="2045FC9C" w14:textId="77777777" w:rsidR="00156211" w:rsidRDefault="00156211" w:rsidP="00156211">
      <w:r>
        <w:t>Bijlagen kunnen worden gepubliceerd als:</w:t>
      </w:r>
    </w:p>
    <w:p w14:paraId="37F8A099" w14:textId="77777777" w:rsidR="00156211" w:rsidRDefault="00156211" w:rsidP="00156211">
      <w:pPr>
        <w:pStyle w:val="Opsommingtekens1"/>
      </w:pPr>
      <w:r>
        <w:t xml:space="preserve">bijlage </w:t>
      </w:r>
      <w:r w:rsidRPr="003C734B">
        <w:t>als onderdeel van de tekst in STOP-XML</w:t>
      </w:r>
      <w:r>
        <w:t>;</w:t>
      </w:r>
    </w:p>
    <w:p w14:paraId="5835E2B3" w14:textId="77777777" w:rsidR="00156211" w:rsidRDefault="00156211" w:rsidP="00156211">
      <w:pPr>
        <w:pStyle w:val="Opsommingtekens1"/>
      </w:pPr>
      <w:r w:rsidRPr="005D4C2E">
        <w:t xml:space="preserve">informatieobject </w:t>
      </w:r>
      <w:r>
        <w:t>als bijlage.</w:t>
      </w:r>
    </w:p>
    <w:p w14:paraId="2646D40E" w14:textId="77777777" w:rsidR="00156211" w:rsidRDefault="00156211" w:rsidP="00156211">
      <w:pPr>
        <w:pStyle w:val="Kop4"/>
      </w:pPr>
      <w:bookmarkStart w:id="306" w:name="_Toc51304622"/>
      <w:bookmarkStart w:id="307" w:name="_Toc93475960"/>
      <w:r>
        <w:t xml:space="preserve">Bijlage </w:t>
      </w:r>
      <w:r w:rsidRPr="00396B61">
        <w:t>als onderdeel van de tekst in STOP-XML</w:t>
      </w:r>
      <w:bookmarkEnd w:id="306"/>
      <w:bookmarkEnd w:id="307"/>
    </w:p>
    <w:p w14:paraId="0641ED90" w14:textId="48C89211" w:rsidR="00156211" w:rsidRDefault="00156211" w:rsidP="00156211">
      <w:r w:rsidRPr="003E70CF">
        <w:t>Een bijlage die</w:t>
      </w:r>
      <w:r>
        <w:t xml:space="preserve"> onderdeel is van de tekst wordt gecodeerd in XML overeenkomstig het STOP-tekstmodel voor Vrijetekststructuur dat is beschreven in </w:t>
      </w:r>
      <w:r w:rsidR="00A86552" w:rsidRPr="002B3669">
        <w:rPr>
          <w:rStyle w:val="Verwijzing"/>
        </w:rPr>
        <w:fldChar w:fldCharType="begin"/>
      </w:r>
      <w:r w:rsidR="00A86552" w:rsidRPr="002B3669">
        <w:rPr>
          <w:rStyle w:val="Verwijzing"/>
        </w:rPr>
        <w:instrText xml:space="preserve"> REF _Ref51532953 </w:instrText>
      </w:r>
      <w:r w:rsidR="00F774B6" w:rsidRPr="002B3669">
        <w:rPr>
          <w:rStyle w:val="Verwijzing"/>
        </w:rPr>
        <w:instrText>\n \h</w:instrText>
      </w:r>
      <w:r w:rsidR="00A86552" w:rsidRPr="002B3669">
        <w:rPr>
          <w:rStyle w:val="Verwijzing"/>
        </w:rPr>
        <w:instrText xml:space="preserve"> </w:instrText>
      </w:r>
      <w:r w:rsidR="00A86552" w:rsidRPr="002B3669">
        <w:rPr>
          <w:rStyle w:val="Verwijzing"/>
        </w:rPr>
      </w:r>
      <w:r w:rsidR="00A86552" w:rsidRPr="002B3669">
        <w:rPr>
          <w:rStyle w:val="Verwijzing"/>
        </w:rPr>
        <w:fldChar w:fldCharType="separate"/>
      </w:r>
      <w:r w:rsidR="00176B7A" w:rsidRPr="002B3669">
        <w:rPr>
          <w:rStyle w:val="Verwijzing"/>
        </w:rPr>
        <w:t>5.3</w:t>
      </w:r>
      <w:r w:rsidR="00A86552" w:rsidRPr="002B3669">
        <w:rPr>
          <w:rStyle w:val="Verwijzing"/>
        </w:rPr>
        <w:fldChar w:fldCharType="end"/>
      </w:r>
      <w:r>
        <w:t xml:space="preserve">. </w:t>
      </w:r>
      <w:r w:rsidRPr="007F6340">
        <w:t xml:space="preserve">Een bijlage die </w:t>
      </w:r>
      <w:r>
        <w:t xml:space="preserve">onderdeel is van </w:t>
      </w:r>
      <w:r w:rsidRPr="007F6340">
        <w:t>de regeling wordt geconsolideerd</w:t>
      </w:r>
      <w:r>
        <w:t>,</w:t>
      </w:r>
      <w:r w:rsidRPr="007F6340">
        <w:t xml:space="preserve"> een bijlage die </w:t>
      </w:r>
      <w:r w:rsidRPr="00532931">
        <w:t xml:space="preserve">onderdeel is van </w:t>
      </w:r>
      <w:r w:rsidRPr="007F6340">
        <w:t>het besluit wordt niet geconsolideerd.</w:t>
      </w:r>
      <w:r>
        <w:t xml:space="preserve"> </w:t>
      </w:r>
      <w:r w:rsidRPr="006C77EA">
        <w:t xml:space="preserve">Een voorbeeld </w:t>
      </w:r>
      <w:r>
        <w:t xml:space="preserve">van een </w:t>
      </w:r>
      <w:r w:rsidRPr="003C0F88">
        <w:t xml:space="preserve">bijlage die onderdeel is van de </w:t>
      </w:r>
      <w:r>
        <w:t>(XML-)</w:t>
      </w:r>
      <w:r w:rsidRPr="003C0F88">
        <w:t>tekst</w:t>
      </w:r>
      <w:r>
        <w:t xml:space="preserve"> is een bijlage met de opsomming van activiteiten die hoort bij </w:t>
      </w:r>
      <w:r w:rsidRPr="006C77EA">
        <w:t xml:space="preserve">een </w:t>
      </w:r>
      <w:r w:rsidRPr="001D2527">
        <w:t>omgevingsplan</w:t>
      </w:r>
      <w:r>
        <w:t>-</w:t>
      </w:r>
      <w:r w:rsidRPr="006C77EA">
        <w:t xml:space="preserve">artikel </w:t>
      </w:r>
      <w:r>
        <w:t>over</w:t>
      </w:r>
      <w:r w:rsidRPr="006C77EA">
        <w:t xml:space="preserve"> de functie Bedrijventerrein</w:t>
      </w:r>
      <w:r>
        <w:t xml:space="preserve"> dat voor de </w:t>
      </w:r>
      <w:r w:rsidRPr="006C77EA">
        <w:t>toege</w:t>
      </w:r>
      <w:r>
        <w:t>laten</w:t>
      </w:r>
      <w:r w:rsidRPr="006C77EA">
        <w:t xml:space="preserve"> activiteiten </w:t>
      </w:r>
      <w:r>
        <w:t xml:space="preserve">verwijst naar </w:t>
      </w:r>
      <w:r w:rsidRPr="006C77EA">
        <w:t>de bijlage.</w:t>
      </w:r>
    </w:p>
    <w:p w14:paraId="2A4363F0" w14:textId="77777777" w:rsidR="00156211" w:rsidRDefault="00156211" w:rsidP="00156211">
      <w:r>
        <w:t xml:space="preserve">Een bijlage die uit tekst bestaat en onderdeel is van het besluit of de regeling wordt gecodeerd als een van de elementen Bijlage, Toelichting of </w:t>
      </w:r>
      <w:r w:rsidRPr="00250D58">
        <w:t>Motivering</w:t>
      </w:r>
      <w:r>
        <w:t>. Een Motivering geeft een onderbouwing van een besluit en kan daarom alleen worden toegepast in de tekstmodellen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765DB19F" w14:textId="77777777" w:rsidR="00156211" w:rsidRDefault="00156211" w:rsidP="00156211">
      <w:pPr>
        <w:pStyle w:val="Kop4"/>
      </w:pPr>
      <w:bookmarkStart w:id="308" w:name="_Toc51304623"/>
      <w:bookmarkStart w:id="309" w:name="_Toc93475961"/>
      <w:r>
        <w:t>Informatieobject als bijlage</w:t>
      </w:r>
      <w:bookmarkEnd w:id="308"/>
      <w:bookmarkEnd w:id="309"/>
    </w:p>
    <w:p w14:paraId="03740CE3" w14:textId="77777777" w:rsidR="00156211" w:rsidRDefault="00156211" w:rsidP="00156211"/>
    <w:p w14:paraId="161F1824" w14:textId="77777777" w:rsidR="00156211" w:rsidRDefault="00156211" w:rsidP="00156211">
      <w:r>
        <w:t xml:space="preserve">Een bijlage die niet in XML via het STOP-tekstmodel gecodeerd kan worden, is in STOP een informatieobject. </w:t>
      </w:r>
      <w:r w:rsidRPr="004B1E11">
        <w:t>Een informatieobject</w:t>
      </w:r>
      <w:r>
        <w:t xml:space="preserve"> </w:t>
      </w:r>
      <w:r w:rsidRPr="004B1E11">
        <w:t>is een zelfstandige entiteit</w:t>
      </w:r>
      <w:r>
        <w:t xml:space="preserve"> die </w:t>
      </w:r>
      <w:r w:rsidRPr="00290D21">
        <w:t xml:space="preserve">onderdeel </w:t>
      </w:r>
      <w:r>
        <w:t xml:space="preserve">is </w:t>
      </w:r>
      <w:r w:rsidRPr="00290D21">
        <w:t xml:space="preserve">van het besluit </w:t>
      </w:r>
      <w:r>
        <w:t xml:space="preserve">of de regeling </w:t>
      </w:r>
      <w:r w:rsidRPr="00290D21">
        <w:t>waarin het vastgesteld wordt</w:t>
      </w:r>
      <w:r>
        <w:t>, maar niet is opgenomen in de (XML-) tekst van besluit of regeling.</w:t>
      </w:r>
    </w:p>
    <w:p w14:paraId="41EDCEFB" w14:textId="5DF4934F" w:rsidR="00156211" w:rsidRDefault="00156211" w:rsidP="00156211">
      <w:r>
        <w:t xml:space="preserve">Naast het </w:t>
      </w:r>
      <w:r w:rsidRPr="0056386C">
        <w:t>geografisch informatieobject</w:t>
      </w:r>
      <w:r>
        <w:t xml:space="preserve">, dat wordt beschreven in paragraaf </w:t>
      </w:r>
      <w:r w:rsidRPr="002B3669">
        <w:rPr>
          <w:rStyle w:val="Verwijzing"/>
        </w:rPr>
        <w:fldChar w:fldCharType="begin"/>
      </w:r>
      <w:r w:rsidRPr="002B3669">
        <w:rPr>
          <w:rStyle w:val="Verwijzing"/>
        </w:rPr>
        <w:instrText xml:space="preserve"> REF _Ref35809523 </w:instrText>
      </w:r>
      <w:r w:rsidR="00F774B6"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6.2.2.2</w:t>
      </w:r>
      <w:r w:rsidRPr="002B3669">
        <w:rPr>
          <w:rStyle w:val="Verwijzing"/>
        </w:rPr>
        <w:fldChar w:fldCharType="end"/>
      </w:r>
      <w:r>
        <w:t xml:space="preserve">, kent STOP het </w:t>
      </w:r>
      <w:r w:rsidRPr="008C17E5">
        <w:t>document</w:t>
      </w:r>
      <w:r>
        <w:t>-</w:t>
      </w:r>
      <w:r w:rsidRPr="008C17E5">
        <w:t>informatieobject</w:t>
      </w:r>
      <w:r>
        <w:t xml:space="preserve">, dat wordt gebruikt voor tekstuele bijlagen. </w:t>
      </w:r>
      <w:r w:rsidRPr="00354C4C">
        <w:t xml:space="preserve">Bekende voorbeelden zijn onderzoeksrapportages zoals een bodemrapport en </w:t>
      </w:r>
      <w:r>
        <w:t xml:space="preserve">een </w:t>
      </w:r>
      <w:r w:rsidRPr="00354C4C">
        <w:t>milieueffectrapport.</w:t>
      </w:r>
      <w:r>
        <w:t xml:space="preserve"> De tekst van de bijlage wordt in de vorm van een </w:t>
      </w:r>
      <w:r w:rsidRPr="000742BC">
        <w:t>PDF-document met het besluit meegegeven</w:t>
      </w:r>
      <w:r>
        <w:t xml:space="preserve">, gemodelleerd als </w:t>
      </w:r>
      <w:r w:rsidRPr="00B220B1">
        <w:t>document-informatieobject.</w:t>
      </w:r>
      <w:r>
        <w:t xml:space="preserve"> Als de bijlage bekendgemaakt en/of geconsolideerd moet worden, moet het PDF-document voldoen aan de eisen van </w:t>
      </w:r>
      <w:r w:rsidRPr="005A653F">
        <w:t>PDF/A-1a</w:t>
      </w:r>
      <w:r>
        <w:t xml:space="preserve"> of </w:t>
      </w:r>
      <w:r w:rsidRPr="005A653F">
        <w:t>PDF/A-</w:t>
      </w:r>
      <w:r>
        <w:t>2</w:t>
      </w:r>
      <w:r w:rsidRPr="005A653F">
        <w:t>a</w:t>
      </w:r>
      <w:r>
        <w:t xml:space="preserve">. Bij een latere wijziging van het </w:t>
      </w:r>
      <w:r w:rsidRPr="00E239E4">
        <w:t xml:space="preserve">document-informatieobject </w:t>
      </w:r>
      <w:r>
        <w:t xml:space="preserve">moet het </w:t>
      </w:r>
      <w:r>
        <w:lastRenderedPageBreak/>
        <w:t>gehele document worden vervangen. STOP kent namelijk geen voorziening om een document-informatieobject te muteren.</w:t>
      </w:r>
    </w:p>
    <w:p w14:paraId="5271DE23" w14:textId="2037F5C3" w:rsidR="00E33EDD" w:rsidRPr="00F62F31" w:rsidRDefault="00E33EDD" w:rsidP="00E33EDD">
      <w:pPr>
        <w:pStyle w:val="Kop3"/>
      </w:pPr>
      <w:bookmarkStart w:id="310" w:name="_Toc93475962"/>
      <w:r w:rsidRPr="00F62F31">
        <w:t xml:space="preserve">Standaardindeling </w:t>
      </w:r>
      <w:r>
        <w:fldChar w:fldCharType="begin"/>
      </w:r>
      <w:r>
        <w:instrText>DOCVARIABLE ID01</w:instrText>
      </w:r>
      <w:r>
        <w:fldChar w:fldCharType="separate"/>
      </w:r>
      <w:r w:rsidR="00176B7A">
        <w:t>omgevingsplan</w:t>
      </w:r>
      <w:bookmarkEnd w:id="310"/>
      <w:r>
        <w:fldChar w:fldCharType="end"/>
      </w:r>
      <w:bookmarkEnd w:id="293"/>
      <w:bookmarkEnd w:id="294"/>
      <w:bookmarkEnd w:id="295"/>
      <w:bookmarkEnd w:id="303"/>
      <w:bookmarkEnd w:id="304"/>
      <w:bookmarkEnd w:id="305"/>
    </w:p>
    <w:p w14:paraId="7563CEE3" w14:textId="1DC3B935" w:rsidR="00E33EDD" w:rsidRPr="00F62F31" w:rsidRDefault="001A0081" w:rsidP="00E33EDD">
      <w:r>
        <w:fldChar w:fldCharType="begin"/>
      </w:r>
      <w:r>
        <w:instrText xml:space="preserve"> DOCVARIABLE ID01+_CAPS </w:instrText>
      </w:r>
      <w:r>
        <w:fldChar w:fldCharType="separate"/>
      </w:r>
      <w:r w:rsidR="00176B7A">
        <w:t>Het omgevingsplan</w:t>
      </w:r>
      <w:r>
        <w:fldChar w:fldCharType="end"/>
      </w:r>
      <w:r w:rsidR="00075162">
        <w:t xml:space="preserve"> </w:t>
      </w:r>
      <w:r w:rsidR="00E33EDD" w:rsidRPr="00F62F31">
        <w:t>kent in beperkte mate een voorgeschreven inhoudsopgave. In de navolgende subparagrafen wordt dat toegelicht en wordt de norm geformuleerd die dit toepassingsprofiel op dit punt stelt.</w:t>
      </w:r>
    </w:p>
    <w:p w14:paraId="1104C311" w14:textId="77777777" w:rsidR="00E33EDD" w:rsidRPr="00F62F31" w:rsidRDefault="00E33EDD" w:rsidP="00E33EDD">
      <w:pPr>
        <w:pStyle w:val="Kop4"/>
      </w:pPr>
      <w:bookmarkStart w:id="311" w:name="_Toc522087865"/>
      <w:bookmarkStart w:id="312" w:name="_Toc531298084"/>
      <w:bookmarkStart w:id="313" w:name="_Toc12431546"/>
      <w:bookmarkStart w:id="314" w:name="_Toc93475963"/>
      <w:r w:rsidRPr="00F62F31">
        <w:t>Toelichting</w:t>
      </w:r>
      <w:bookmarkEnd w:id="311"/>
      <w:bookmarkEnd w:id="312"/>
      <w:bookmarkEnd w:id="313"/>
      <w:bookmarkEnd w:id="314"/>
    </w:p>
    <w:p w14:paraId="560B0597" w14:textId="678F491D" w:rsidR="0082593C" w:rsidRDefault="00E33EDD" w:rsidP="00E33EDD">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naar eigen inzicht in te delen schrijft dit toepassingsprofiel slechts een zeer beperkte vorm van </w:t>
      </w:r>
      <w:r w:rsidR="0072140D">
        <w:t>s</w:t>
      </w:r>
      <w:r w:rsidRPr="00F62F31">
        <w:t>tandaardinhoudsopgave voor.</w:t>
      </w:r>
    </w:p>
    <w:p w14:paraId="14053094" w14:textId="556AEABE" w:rsidR="00E33EDD" w:rsidRDefault="00E33EDD" w:rsidP="00E33EDD">
      <w:r w:rsidRPr="00F62F31">
        <w:t xml:space="preserve">De </w:t>
      </w:r>
      <w:r>
        <w:t xml:space="preserve">eerste </w:t>
      </w:r>
      <w:r w:rsidRPr="00F62F31">
        <w:t xml:space="preserve">verplichting is dat </w:t>
      </w:r>
      <w:r w:rsidR="003C425D">
        <w:t>een</w:t>
      </w:r>
      <w:r w:rsidR="003C425D" w:rsidRPr="00F62F31">
        <w:t xml:space="preserve">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een eerste hoofdstuk heeft met het opschrift </w:t>
      </w:r>
      <w:r w:rsidR="00175570">
        <w:t>‘</w:t>
      </w:r>
      <w:r w:rsidRPr="00F62F31">
        <w:t xml:space="preserve">Algemene </w:t>
      </w:r>
      <w:r>
        <w:t>bepalingen</w:t>
      </w:r>
      <w:r w:rsidR="00175570">
        <w:t>’</w:t>
      </w:r>
      <w:r w:rsidRPr="00F62F31">
        <w:t xml:space="preserve">. Uitgangspunt is dat in hoofdstuk 1 </w:t>
      </w:r>
      <w:r w:rsidR="00175570">
        <w:t>‘</w:t>
      </w:r>
      <w:r w:rsidRPr="00F62F31">
        <w:t xml:space="preserve">Algemene </w:t>
      </w:r>
      <w:r>
        <w:t>bepalingen</w:t>
      </w:r>
      <w:r w:rsidR="00175570">
        <w:t>’</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is. Doel van dit uitgangspunt is tweeledig. Enerzijds wordt het gehanteerd om </w:t>
      </w:r>
      <w:r w:rsidR="005F4EBF">
        <w:t>er voor</w:t>
      </w:r>
      <w:r w:rsidRPr="00F62F31">
        <w:t xml:space="preserve"> te zorgen dat een gebruiker alle regels die op een locatie gelden gepresenteerd krijgt. Anderzijds voorkomt dit uitgangspunt dat een gebruiker die de regels </w:t>
      </w:r>
      <w:r w:rsidR="00FD4182"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rsidR="00ED365B">
        <w:t>e</w:t>
      </w:r>
      <w:r w:rsidRPr="00F62F31">
        <w:t xml:space="preserve"> </w:t>
      </w:r>
      <w:r w:rsidR="00ED365B">
        <w:t>locatie</w:t>
      </w:r>
      <w:r w:rsidR="00ED365B" w:rsidRPr="00F62F31">
        <w:t xml:space="preserve"> </w:t>
      </w:r>
      <w:r w:rsidRPr="00F62F31">
        <w:t xml:space="preserve">aan te koppelen. In hoofdstuk 1 </w:t>
      </w:r>
      <w:r w:rsidR="00175570">
        <w:t>‘</w:t>
      </w:r>
      <w:r w:rsidRPr="00F62F31">
        <w:t xml:space="preserve">Algemene </w:t>
      </w:r>
      <w:r>
        <w:t>bepalingen</w:t>
      </w:r>
      <w:r w:rsidR="00175570">
        <w:t>’</w:t>
      </w:r>
      <w:r w:rsidRPr="00F62F31">
        <w:t xml:space="preserve"> komen verplicht een artikel Begrip</w:t>
      </w:r>
      <w:r>
        <w:t>sbepaling</w:t>
      </w:r>
      <w:r w:rsidRPr="00F62F31">
        <w:t>en en een artikel Meet- en reken</w:t>
      </w:r>
      <w:r>
        <w:t>bepalingen</w:t>
      </w:r>
      <w:r w:rsidRPr="00F62F31">
        <w:t xml:space="preserve"> voor.</w:t>
      </w:r>
      <w:r>
        <w:t xml:space="preserve"> Die artikelen </w:t>
      </w:r>
      <w:r w:rsidR="00110625">
        <w:t xml:space="preserve">bevatten </w:t>
      </w:r>
      <w:r>
        <w:t>alle begrippen en meet- en rekenbepalingen</w:t>
      </w:r>
      <w:r w:rsidR="00110625">
        <w:t>, dan wel een verwijzing</w:t>
      </w:r>
      <w:r w:rsidR="00E13764">
        <w:t xml:space="preserve"> </w:t>
      </w:r>
      <w:r w:rsidR="00A03D45">
        <w:t>naar de betreffende bijlagen</w:t>
      </w:r>
      <w:r>
        <w:t xml:space="preserve"> </w:t>
      </w:r>
      <w:r w:rsidR="003550C8">
        <w:t>w</w:t>
      </w:r>
      <w:r>
        <w:t>anneer de begrippen en/of de meet- en rekenbepalingen in een bijlage zijn opgenomen.</w:t>
      </w:r>
      <w:r w:rsidR="00675E0E">
        <w:t xml:space="preserve"> Zie voor de begripsbepa</w:t>
      </w:r>
      <w:r w:rsidR="00953F93">
        <w:t xml:space="preserve">lingen paragraaf </w:t>
      </w:r>
      <w:r w:rsidR="00953F93" w:rsidRPr="002B3669">
        <w:rPr>
          <w:rStyle w:val="Verwijzing"/>
        </w:rPr>
        <w:fldChar w:fldCharType="begin"/>
      </w:r>
      <w:r w:rsidR="00953F93" w:rsidRPr="002B3669">
        <w:rPr>
          <w:rStyle w:val="Verwijzing"/>
        </w:rPr>
        <w:instrText xml:space="preserve"> REF _Ref18421847 </w:instrText>
      </w:r>
      <w:r w:rsidR="00936B1B" w:rsidRPr="002B3669">
        <w:rPr>
          <w:rStyle w:val="Verwijzing"/>
        </w:rPr>
        <w:instrText>\n \h</w:instrText>
      </w:r>
      <w:r w:rsidR="00953F93" w:rsidRPr="002B3669">
        <w:rPr>
          <w:rStyle w:val="Verwijzing"/>
        </w:rPr>
        <w:instrText xml:space="preserve"> </w:instrText>
      </w:r>
      <w:r w:rsidR="00953F93" w:rsidRPr="002B3669">
        <w:rPr>
          <w:rStyle w:val="Verwijzing"/>
        </w:rPr>
      </w:r>
      <w:r w:rsidR="00953F93" w:rsidRPr="002B3669">
        <w:rPr>
          <w:rStyle w:val="Verwijzing"/>
        </w:rPr>
        <w:fldChar w:fldCharType="separate"/>
      </w:r>
      <w:r w:rsidR="00176B7A" w:rsidRPr="002B3669">
        <w:rPr>
          <w:rStyle w:val="Verwijzing"/>
        </w:rPr>
        <w:t>5.6</w:t>
      </w:r>
      <w:r w:rsidR="00953F93" w:rsidRPr="002B3669">
        <w:rPr>
          <w:rStyle w:val="Verwijzing"/>
        </w:rPr>
        <w:fldChar w:fldCharType="end"/>
      </w:r>
      <w:r w:rsidR="00953F93">
        <w:t xml:space="preserve"> en voor de </w:t>
      </w:r>
      <w:r w:rsidR="00953F93" w:rsidRPr="00953F93">
        <w:t xml:space="preserve">meet- en rekenbepalingen </w:t>
      </w:r>
      <w:r w:rsidR="00953F93">
        <w:t xml:space="preserve">paragraaf </w:t>
      </w:r>
      <w:r w:rsidR="00953F93" w:rsidRPr="002B3669">
        <w:rPr>
          <w:rStyle w:val="Verwijzing"/>
        </w:rPr>
        <w:fldChar w:fldCharType="begin"/>
      </w:r>
      <w:r w:rsidR="00953F93" w:rsidRPr="002B3669">
        <w:rPr>
          <w:rStyle w:val="Verwijzing"/>
        </w:rPr>
        <w:instrText xml:space="preserve"> REF _Ref18421876 </w:instrText>
      </w:r>
      <w:r w:rsidR="00936B1B" w:rsidRPr="002B3669">
        <w:rPr>
          <w:rStyle w:val="Verwijzing"/>
        </w:rPr>
        <w:instrText>\n \h</w:instrText>
      </w:r>
      <w:r w:rsidR="00953F93" w:rsidRPr="002B3669">
        <w:rPr>
          <w:rStyle w:val="Verwijzing"/>
        </w:rPr>
        <w:instrText xml:space="preserve"> </w:instrText>
      </w:r>
      <w:r w:rsidR="00953F93" w:rsidRPr="002B3669">
        <w:rPr>
          <w:rStyle w:val="Verwijzing"/>
        </w:rPr>
      </w:r>
      <w:r w:rsidR="00953F93" w:rsidRPr="002B3669">
        <w:rPr>
          <w:rStyle w:val="Verwijzing"/>
        </w:rPr>
        <w:fldChar w:fldCharType="separate"/>
      </w:r>
      <w:r w:rsidR="00176B7A" w:rsidRPr="002B3669">
        <w:rPr>
          <w:rStyle w:val="Verwijzing"/>
        </w:rPr>
        <w:t>5.7</w:t>
      </w:r>
      <w:r w:rsidR="00953F93" w:rsidRPr="002B3669">
        <w:rPr>
          <w:rStyle w:val="Verwijzing"/>
        </w:rPr>
        <w:fldChar w:fldCharType="end"/>
      </w:r>
      <w:r w:rsidR="00953F93">
        <w:t>.</w:t>
      </w:r>
    </w:p>
    <w:p w14:paraId="26256938" w14:textId="331B9C6C" w:rsidR="00E33EDD" w:rsidRDefault="00E33EDD" w:rsidP="00E33EDD">
      <w:r>
        <w:t xml:space="preserve">De tweede verplichting is dat </w:t>
      </w:r>
      <w:r>
        <w:fldChar w:fldCharType="begin"/>
      </w:r>
      <w:r>
        <w:instrText>DOCVARIABLE ID01+</w:instrText>
      </w:r>
      <w:r>
        <w:fldChar w:fldCharType="separate"/>
      </w:r>
      <w:r w:rsidR="00176B7A">
        <w:t>het omgevingsplan</w:t>
      </w:r>
      <w:r>
        <w:fldChar w:fldCharType="end"/>
      </w:r>
      <w:r w:rsidR="00711ED3">
        <w:t xml:space="preserve"> </w:t>
      </w:r>
      <w:r>
        <w:t>een bijlage bevat waarin de noemers en identificatiecodes van de informatieobjecten (waarin de Locaties en normwaarden zijn vastgelegd) zijn opgenomen.</w:t>
      </w:r>
    </w:p>
    <w:p w14:paraId="01627992" w14:textId="77777777" w:rsidR="00E33EDD" w:rsidRPr="00F62F31" w:rsidRDefault="00E33EDD" w:rsidP="00E33EDD">
      <w:pPr>
        <w:pStyle w:val="Kop4"/>
      </w:pPr>
      <w:bookmarkStart w:id="315" w:name="_Toc522087866"/>
      <w:bookmarkStart w:id="316" w:name="_Toc531298085"/>
      <w:bookmarkStart w:id="317" w:name="_Toc12431547"/>
      <w:bookmarkStart w:id="318" w:name="_Toc93475964"/>
      <w:r w:rsidRPr="00F62F31">
        <w:t>Norm</w:t>
      </w:r>
      <w:bookmarkEnd w:id="315"/>
      <w:bookmarkEnd w:id="316"/>
      <w:bookmarkEnd w:id="317"/>
      <w:bookmarkEnd w:id="318"/>
    </w:p>
    <w:bookmarkStart w:id="319" w:name="_Toc377037053"/>
    <w:bookmarkStart w:id="320" w:name="_Toc521341936"/>
    <w:bookmarkStart w:id="321" w:name="_Toc522087867"/>
    <w:bookmarkStart w:id="322" w:name="_Ref522799779"/>
    <w:bookmarkStart w:id="323" w:name="_Ref522799847"/>
    <w:bookmarkStart w:id="324" w:name="_Ref522799871"/>
    <w:p w14:paraId="39DE82B2" w14:textId="278FA7D3" w:rsidR="00E33EDD" w:rsidRDefault="00281A48" w:rsidP="00E33EDD">
      <w:r>
        <w:fldChar w:fldCharType="begin"/>
      </w:r>
      <w:r>
        <w:instrText xml:space="preserve"> DOCVARIABLE ID01+_CAPS </w:instrText>
      </w:r>
      <w:r>
        <w:fldChar w:fldCharType="separate"/>
      </w:r>
      <w:r w:rsidR="00176B7A">
        <w:t>Het omgevingsplan</w:t>
      </w:r>
      <w:r>
        <w:fldChar w:fldCharType="end"/>
      </w:r>
      <w:r w:rsidR="006121FE">
        <w:t xml:space="preserve"> </w:t>
      </w:r>
      <w:r w:rsidR="00E33EDD" w:rsidRPr="00F62F31">
        <w:t xml:space="preserve">kent in ieder geval </w:t>
      </w:r>
      <w:bookmarkStart w:id="325" w:name="_Hlk529980721"/>
      <w:r w:rsidR="00E33EDD">
        <w:t>de volgende onderdelen:</w:t>
      </w:r>
    </w:p>
    <w:p w14:paraId="3D62D88F" w14:textId="1B06A023" w:rsidR="00476325" w:rsidRDefault="00E33EDD" w:rsidP="006C4925">
      <w:pPr>
        <w:pStyle w:val="Opsommingtekens1"/>
      </w:pPr>
      <w:r w:rsidRPr="006C4925">
        <w:t>een hoofdstuk 1 Algemene bepalingen</w:t>
      </w:r>
      <w:r w:rsidR="00897717" w:rsidRPr="00897717">
        <w:t>, met in dat hoofdstuk in ieder geval een artikel Begripsbepalingen en een artikel Meet- en rekenbepalingen;</w:t>
      </w:r>
    </w:p>
    <w:p w14:paraId="0B8960EF" w14:textId="77777777" w:rsidR="00E33EDD" w:rsidRPr="006C4925" w:rsidRDefault="00E33EDD" w:rsidP="006C4925">
      <w:pPr>
        <w:pStyle w:val="Opsommingtekens1"/>
      </w:pPr>
      <w:r w:rsidRPr="006C4925">
        <w:t>een bijlage met noemers en identificatiecodes van de informatieobjecten.</w:t>
      </w:r>
      <w:bookmarkEnd w:id="325"/>
    </w:p>
    <w:p w14:paraId="305854F1" w14:textId="0353C395" w:rsidR="00E33EDD" w:rsidRDefault="00E33EDD" w:rsidP="00E33EDD">
      <w:pPr>
        <w:pStyle w:val="Kop3"/>
      </w:pPr>
      <w:bookmarkStart w:id="326" w:name="_Toc12431548"/>
      <w:bookmarkStart w:id="327" w:name="_Ref18421847"/>
      <w:bookmarkStart w:id="328" w:name="_Toc93475965"/>
      <w:r>
        <w:t>Begripsbepalingen</w:t>
      </w:r>
      <w:bookmarkEnd w:id="326"/>
      <w:bookmarkEnd w:id="327"/>
      <w:bookmarkEnd w:id="328"/>
    </w:p>
    <w:p w14:paraId="47BF6A28" w14:textId="77777777" w:rsidR="00E33EDD" w:rsidRDefault="00E33EDD" w:rsidP="00E33EDD">
      <w:pPr>
        <w:pStyle w:val="Kop4"/>
      </w:pPr>
      <w:bookmarkStart w:id="329" w:name="_Toc12431549"/>
      <w:bookmarkStart w:id="330" w:name="_Toc93475966"/>
      <w:r>
        <w:t>Toelichting</w:t>
      </w:r>
      <w:bookmarkEnd w:id="329"/>
      <w:bookmarkEnd w:id="330"/>
    </w:p>
    <w:p w14:paraId="15585ABF" w14:textId="77777777" w:rsidR="00E33EDD" w:rsidRDefault="00E33EDD" w:rsidP="00E33EDD">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E33EDD" w:rsidRDefault="00AC39B1" w:rsidP="00E33EDD">
      <w:r>
        <w:t>B</w:t>
      </w:r>
      <w:r w:rsidR="00E33EDD">
        <w:t xml:space="preserve">egripsbepalingen </w:t>
      </w:r>
      <w:r>
        <w:t>worden</w:t>
      </w:r>
      <w:r w:rsidR="00E33EDD">
        <w:t xml:space="preserve">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w:t>
      </w:r>
      <w:r w:rsidR="00E33EDD">
        <w:lastRenderedPageBreak/>
        <w:t xml:space="preserve">gebruikt. Op deze manier is voor een opsteller makkelijk terug te vinden of een begrip in het </w:t>
      </w:r>
      <w:r w:rsidR="0044321E">
        <w:t>omgevingsdocument</w:t>
      </w:r>
      <w:r w:rsidR="007D692E">
        <w:t xml:space="preserve"> </w:t>
      </w:r>
      <w:r w:rsidR="00E33EDD">
        <w:t xml:space="preserve">al gedefinieerd is; iets wat </w:t>
      </w:r>
      <w:r w:rsidR="00845026" w:rsidRPr="00845026">
        <w:t>-indien van toepassing-</w:t>
      </w:r>
      <w:r w:rsidR="00845026">
        <w:t xml:space="preserve"> </w:t>
      </w:r>
      <w:r w:rsidR="00E33EDD">
        <w:t>ook meervoudig bronhouderschap kan vergemakkelijken. Ook wordt op deze manier voorkomen dat er onduidelijkheid ontstaat over bij welk</w:t>
      </w:r>
      <w:r w:rsidR="000B069D">
        <w:t>e</w:t>
      </w:r>
      <w:r w:rsidR="00E33EDD">
        <w:t xml:space="preserve"> </w:t>
      </w:r>
      <w:r w:rsidR="000B069D">
        <w:t xml:space="preserve">locatie </w:t>
      </w:r>
      <w:r w:rsidR="00E33EDD">
        <w:t>een begripsdefinitie</w:t>
      </w:r>
      <w:r w:rsidR="0004208F">
        <w:t xml:space="preserve"> </w:t>
      </w:r>
      <w:r w:rsidR="00E33EDD">
        <w:t>hoort.</w:t>
      </w:r>
    </w:p>
    <w:p w14:paraId="422CB5EB" w14:textId="77777777" w:rsidR="00E33EDD" w:rsidRDefault="00E33EDD" w:rsidP="00E33EDD"/>
    <w:p w14:paraId="484BC89E" w14:textId="449DFBBB" w:rsidR="00E33EDD" w:rsidRDefault="00E33EDD" w:rsidP="00E33EDD">
      <w:r>
        <w:t xml:space="preserve">Het is dus niet toegestaan om op </w:t>
      </w:r>
      <w:r w:rsidR="00847302">
        <w:t xml:space="preserve">andere </w:t>
      </w:r>
      <w:r>
        <w:t xml:space="preserve">plaatsen </w:t>
      </w:r>
      <w:r w:rsidR="00847302">
        <w:t xml:space="preserve">dan in een specifiek daarvoor bestemd artikel in hoofdstuk 1 </w:t>
      </w:r>
      <w:r w:rsidR="00BC7347">
        <w:t>of in een specifieke bijlage</w:t>
      </w:r>
      <w:r>
        <w:t xml:space="preserve"> in een </w:t>
      </w:r>
      <w:r w:rsidR="0044321E">
        <w:t>omgevingsdocument</w:t>
      </w:r>
      <w:r w:rsidR="007D692E">
        <w:t xml:space="preserve"> </w:t>
      </w:r>
      <w:r>
        <w:t xml:space="preserve">begrippen te definiëren, waardoor het ook niet mogelijk is om eenzelfde begrip in verschillende tekstgedeelten verschillende betekenissen te geven. </w:t>
      </w:r>
      <w:r w:rsidR="00B10DBD">
        <w:t xml:space="preserve">Wanneer er behoefte is aan verschillende betekenissen </w:t>
      </w:r>
      <w:r>
        <w:t xml:space="preserve">kan </w:t>
      </w:r>
      <w:r w:rsidR="00B10DBD">
        <w:t>dat</w:t>
      </w:r>
      <w:r>
        <w:t xml:space="preserve"> worden opgelost door de begrippen een wat specifieker</w:t>
      </w:r>
      <w:r w:rsidR="00A5745F">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w:t>
      </w:r>
      <w:r w:rsidR="00175570">
        <w:t>‘</w:t>
      </w:r>
      <w:r>
        <w:t>bebouwde kom bouwregels</w:t>
      </w:r>
      <w:r w:rsidR="00175570">
        <w:t>’</w:t>
      </w:r>
      <w:r>
        <w:t xml:space="preserve">, </w:t>
      </w:r>
      <w:r w:rsidR="00175570">
        <w:t>‘</w:t>
      </w:r>
      <w:r>
        <w:t>bebouwde kom verkeersregels</w:t>
      </w:r>
      <w:r w:rsidR="00175570">
        <w:t>’</w:t>
      </w:r>
      <w:r>
        <w:t>.</w:t>
      </w:r>
    </w:p>
    <w:p w14:paraId="1E5C43D8" w14:textId="77777777" w:rsidR="00E33EDD" w:rsidRDefault="00E33EDD" w:rsidP="00E33EDD"/>
    <w:p w14:paraId="54A38544" w14:textId="6D0A3FA7" w:rsidR="00E33EDD" w:rsidRDefault="00E33EDD" w:rsidP="00E33EDD">
      <w:r>
        <w:t xml:space="preserve">Om het met wijzigingsbesluiten invoegen en verwijderen van begrippen eenvoudig te houden worden de begrippen in alfabetische volgorde geplaatst zonder gebruik te maken van </w:t>
      </w:r>
      <w:r w:rsidR="000A41DA">
        <w:t xml:space="preserve">opsommingstekens in de vorm van </w:t>
      </w:r>
      <w:r w:rsidR="008F366D">
        <w:t xml:space="preserve">nummers </w:t>
      </w:r>
      <w:r w:rsidR="008F366D" w:rsidRPr="008F366D">
        <w:t>of letters</w:t>
      </w:r>
      <w:r>
        <w:t>.</w:t>
      </w:r>
    </w:p>
    <w:p w14:paraId="4922F78D" w14:textId="49635F02" w:rsidR="00E33EDD" w:rsidRDefault="00E33EDD" w:rsidP="00E33EDD">
      <w:r>
        <w:t xml:space="preserve">Het is mogelijk om met de systematiek voor Verwijzingen die in paragraaf </w:t>
      </w:r>
      <w:r w:rsidR="00EA313C" w:rsidRPr="002B3669">
        <w:rPr>
          <w:rStyle w:val="Verwijzing"/>
        </w:rPr>
        <w:fldChar w:fldCharType="begin"/>
      </w:r>
      <w:r w:rsidR="00EA313C" w:rsidRPr="002B3669">
        <w:rPr>
          <w:rStyle w:val="Verwijzing"/>
        </w:rPr>
        <w:instrText xml:space="preserve"> REF _Ref13644734 </w:instrText>
      </w:r>
      <w:r w:rsidR="00936B1B" w:rsidRPr="002B3669">
        <w:rPr>
          <w:rStyle w:val="Verwijzing"/>
        </w:rPr>
        <w:instrText>\n \h</w:instrText>
      </w:r>
      <w:r w:rsidR="00EA313C" w:rsidRPr="002B3669">
        <w:rPr>
          <w:rStyle w:val="Verwijzing"/>
        </w:rPr>
        <w:instrText xml:space="preserve"> </w:instrText>
      </w:r>
      <w:r w:rsidR="00EA313C" w:rsidRPr="002B3669">
        <w:rPr>
          <w:rStyle w:val="Verwijzing"/>
        </w:rPr>
      </w:r>
      <w:r w:rsidR="00EA313C" w:rsidRPr="002B3669">
        <w:rPr>
          <w:rStyle w:val="Verwijzing"/>
        </w:rPr>
        <w:fldChar w:fldCharType="separate"/>
      </w:r>
      <w:r w:rsidR="00176B7A" w:rsidRPr="002B3669">
        <w:rPr>
          <w:rStyle w:val="Verwijzing"/>
        </w:rPr>
        <w:t>5.8</w:t>
      </w:r>
      <w:r w:rsidR="00EA313C" w:rsidRPr="002B3669">
        <w:rPr>
          <w:rStyle w:val="Verwijzing"/>
        </w:rPr>
        <w:fldChar w:fldCharType="end"/>
      </w:r>
      <w:r>
        <w:t xml:space="preserve"> is beschreven, een verwijzing te maken van een term die in een regeltekst voorkomt naar een begrip in de begripsbepalingen waar die term wordt gedefinieerd. Die verwijzing maakt het, bijvoorbeeld </w:t>
      </w:r>
      <w:r w:rsidR="00FC4BB7">
        <w:t xml:space="preserve">op overheid.nl </w:t>
      </w:r>
      <w:r>
        <w:t xml:space="preserve">en </w:t>
      </w:r>
      <w:r w:rsidR="00FC4BB7">
        <w:t>in</w:t>
      </w:r>
      <w:r>
        <w:t xml:space="preserve"> DSO-LV, mogelijk dat de raadpleger de definitie van een term te zien krijgt als die term in de regeltekst voorkomt. Het maken van zo</w:t>
      </w:r>
      <w:r w:rsidR="00175570">
        <w:t>’</w:t>
      </w:r>
      <w:r>
        <w:t xml:space="preserve">n verwijzing gebeurt in de software waarmee het </w:t>
      </w:r>
      <w:r w:rsidR="0044321E">
        <w:t>omgevingsdocument</w:t>
      </w:r>
      <w:r w:rsidR="007D692E">
        <w:t xml:space="preserve"> </w:t>
      </w:r>
      <w:r>
        <w:t>wordt opgesteld en/of geannoteerd en vergt een menselijke handeling. Het gebeurt niet automatisch in bijvoorbeeld LVBB of DSO-LV en dus ook niet onbedoeld.</w:t>
      </w:r>
    </w:p>
    <w:p w14:paraId="07FC74CC" w14:textId="401A8CD2" w:rsidR="00E32B3B" w:rsidRDefault="00E32B3B" w:rsidP="00E33EDD">
      <w:r>
        <w:t xml:space="preserve">Begrippen die in een bijlage worden geplaatst maken onlosmakelijk deel uit </w:t>
      </w:r>
      <w:r w:rsidR="006860ED">
        <w:t xml:space="preserve">van het juridische deel van </w:t>
      </w:r>
      <w:r>
        <w:fldChar w:fldCharType="begin"/>
      </w:r>
      <w:r>
        <w:instrText>DOCVARIABLE ID01+</w:instrText>
      </w:r>
      <w:r>
        <w:fldChar w:fldCharType="separate"/>
      </w:r>
      <w:r w:rsidR="00176B7A">
        <w:t>het omgevingsplan</w:t>
      </w:r>
      <w:r>
        <w:fldChar w:fldCharType="end"/>
      </w:r>
      <w:r w:rsidR="006E3387">
        <w:t xml:space="preserve">. </w:t>
      </w:r>
      <w:r w:rsidR="00364636">
        <w:t>Om dat ook technisch te bewerkstelligen</w:t>
      </w:r>
      <w:r w:rsidR="00192872">
        <w:t xml:space="preserve"> dienen dergelijke </w:t>
      </w:r>
      <w:r w:rsidR="002C2B64">
        <w:t xml:space="preserve">bijlagen in de Regeling </w:t>
      </w:r>
      <w:r w:rsidR="00F326A4">
        <w:t xml:space="preserve">te worden geplaatst </w:t>
      </w:r>
      <w:r w:rsidR="002C2B64">
        <w:t xml:space="preserve">en niet </w:t>
      </w:r>
      <w:r w:rsidR="00F326A4">
        <w:t xml:space="preserve">in een </w:t>
      </w:r>
      <w:r w:rsidR="002C2B64">
        <w:t>bijlage</w:t>
      </w:r>
      <w:r w:rsidR="00F326A4">
        <w:t xml:space="preserve"> buiten </w:t>
      </w:r>
      <w:r w:rsidR="00781744">
        <w:t>de Regeling</w:t>
      </w:r>
      <w:r w:rsidR="002C2B64">
        <w:t>.</w:t>
      </w:r>
      <w:r w:rsidR="00F326A4">
        <w:t xml:space="preserve"> </w:t>
      </w:r>
      <w:r w:rsidR="004B7E7C">
        <w:t>Alle</w:t>
      </w:r>
      <w:r w:rsidR="00906E96">
        <w:t>s wat deel uitmaakt van een</w:t>
      </w:r>
      <w:r w:rsidR="00906E96" w:rsidRPr="00906E96">
        <w:t xml:space="preserve"> Regeling</w:t>
      </w:r>
      <w:r w:rsidR="00906E96">
        <w:t xml:space="preserve"> </w:t>
      </w:r>
      <w:r w:rsidR="00AE45B1">
        <w:t>wordt doorgeleverd aan DSO-LV en is daar te raadplegen. Begrippen die</w:t>
      </w:r>
      <w:r w:rsidR="00683FFA">
        <w:t xml:space="preserve"> </w:t>
      </w:r>
      <w:r w:rsidR="007E171D">
        <w:t xml:space="preserve">in een bijlage buiten </w:t>
      </w:r>
      <w:r w:rsidR="00683FFA">
        <w:t>de Regeling worden geplaatst, zijn in DSO-LV niet te raadplegen.</w:t>
      </w:r>
    </w:p>
    <w:p w14:paraId="5D7FC4F9" w14:textId="77777777" w:rsidR="00E33EDD" w:rsidRDefault="00E33EDD" w:rsidP="00E33EDD">
      <w:pPr>
        <w:pStyle w:val="Kop4"/>
      </w:pPr>
      <w:bookmarkStart w:id="331" w:name="_Toc12431550"/>
      <w:bookmarkStart w:id="332" w:name="_Toc93475967"/>
      <w:r>
        <w:t>Norm</w:t>
      </w:r>
      <w:bookmarkEnd w:id="331"/>
      <w:bookmarkEnd w:id="332"/>
    </w:p>
    <w:p w14:paraId="09B45BC1" w14:textId="77777777" w:rsidR="00E33EDD" w:rsidRDefault="00E33EDD" w:rsidP="00E33EDD">
      <w:r>
        <w:t>Voor de begripsbepalingen gelden de volgende regels:</w:t>
      </w:r>
    </w:p>
    <w:p w14:paraId="67309FAD" w14:textId="683A1E7A" w:rsidR="00E33EDD" w:rsidRDefault="00E33EDD" w:rsidP="00E33EDD">
      <w:pPr>
        <w:pStyle w:val="Opsommingtekens1"/>
      </w:pPr>
      <w:r>
        <w:t>begripsbepalingen worden uitsluitend opgenomen in het artikel Begripsbepalingen in hoofdstuk 1 of in een specifieke bijlage met begripsbepalingen;</w:t>
      </w:r>
    </w:p>
    <w:p w14:paraId="1215B2D4" w14:textId="3C8A399A" w:rsidR="00EB741E" w:rsidRDefault="00EB741E" w:rsidP="00E33EDD">
      <w:pPr>
        <w:pStyle w:val="Opsommingtekens1"/>
      </w:pPr>
      <w:r>
        <w:t xml:space="preserve">wanneer de </w:t>
      </w:r>
      <w:r w:rsidR="001C7EBB">
        <w:t xml:space="preserve">begrippen in een bijlage worden </w:t>
      </w:r>
      <w:r w:rsidR="0053343B">
        <w:t>geplaatst</w:t>
      </w:r>
      <w:r w:rsidR="00DB73C7">
        <w:t xml:space="preserve">, wordt in het </w:t>
      </w:r>
      <w:r w:rsidR="00DB73C7" w:rsidRPr="00DB73C7">
        <w:t>artikel Begripsbepalingen</w:t>
      </w:r>
      <w:r w:rsidR="00E06FC0">
        <w:t xml:space="preserve"> een tekstuele verwijzing naar de bijlage met begrippen opgenomen</w:t>
      </w:r>
      <w:r w:rsidR="00DC62E8">
        <w:t>;</w:t>
      </w:r>
    </w:p>
    <w:p w14:paraId="4F6AA243" w14:textId="18B01E44" w:rsidR="00E33EDD" w:rsidRDefault="00E33EDD" w:rsidP="00E33EDD">
      <w:pPr>
        <w:pStyle w:val="Opsommingtekens1"/>
      </w:pPr>
      <w:r>
        <w:t>het artikel Begripsbepalingen dan wel de bijlage met begripsbepalingen begint met een introducerende zin;</w:t>
      </w:r>
    </w:p>
    <w:p w14:paraId="53FB5DD1" w14:textId="3785D86B" w:rsidR="0082593C" w:rsidRDefault="00E33EDD" w:rsidP="00E33EDD">
      <w:pPr>
        <w:pStyle w:val="Opsommingtekens1"/>
      </w:pPr>
      <w:r>
        <w:t>ieder begrip bestaat uit een term en een definitie;</w:t>
      </w:r>
    </w:p>
    <w:p w14:paraId="4CA94433" w14:textId="24CC3FD0" w:rsidR="00E33EDD" w:rsidRDefault="00E33EDD" w:rsidP="00E33EDD">
      <w:pPr>
        <w:pStyle w:val="Opsommingtekens1"/>
      </w:pPr>
      <w:r>
        <w:t xml:space="preserve">de begrippen worden in alfabetische volgorde opgenomen en krijgen geen </w:t>
      </w:r>
      <w:r w:rsidR="00765C11">
        <w:t>ops</w:t>
      </w:r>
      <w:r w:rsidR="002709A4">
        <w:t xml:space="preserve">ommingstekens in de vorm van </w:t>
      </w:r>
      <w:r>
        <w:t>nummer</w:t>
      </w:r>
      <w:r w:rsidR="002709A4">
        <w:t>s of letters</w:t>
      </w:r>
      <w:r>
        <w:t>.</w:t>
      </w:r>
    </w:p>
    <w:p w14:paraId="35D98A2A" w14:textId="77777777" w:rsidR="006C4925" w:rsidRDefault="006C4925" w:rsidP="00E33EDD"/>
    <w:p w14:paraId="14AA2E8C" w14:textId="72EAB031" w:rsidR="00E33EDD" w:rsidRDefault="00090228" w:rsidP="00E33EDD">
      <w:r w:rsidRPr="00090228">
        <w:t xml:space="preserve">Om machineleesbaar te maken dat iets een begrip is wordt gebruik gemaakt van de </w:t>
      </w:r>
      <w:r w:rsidR="001C46F9">
        <w:t>STOP</w:t>
      </w:r>
      <w:r w:rsidRPr="00090228">
        <w:t>-systematiek Begrippenlijst: een specifieke vorm van een Lijst die gericht is op het coderen van een lijst met definities.</w:t>
      </w:r>
      <w:r w:rsidR="00D8747F">
        <w:t xml:space="preserve"> Hiervoor wordt verwezen naar de betreffende STOP-documentatie.</w:t>
      </w:r>
    </w:p>
    <w:p w14:paraId="5FC8786A" w14:textId="3F82E1E7" w:rsidR="00E33EDD" w:rsidRDefault="00E33EDD" w:rsidP="00E33EDD">
      <w:pPr>
        <w:pStyle w:val="Kop3"/>
      </w:pPr>
      <w:bookmarkStart w:id="333" w:name="_Toc12431551"/>
      <w:bookmarkStart w:id="334" w:name="_Ref18421876"/>
      <w:bookmarkStart w:id="335" w:name="_Toc93475968"/>
      <w:r>
        <w:lastRenderedPageBreak/>
        <w:t>Meet- en rekenbepalingen</w:t>
      </w:r>
      <w:bookmarkEnd w:id="333"/>
      <w:bookmarkEnd w:id="334"/>
      <w:bookmarkEnd w:id="335"/>
    </w:p>
    <w:p w14:paraId="28C06642" w14:textId="77777777" w:rsidR="00E33EDD" w:rsidRDefault="00E33EDD" w:rsidP="00E33EDD">
      <w:pPr>
        <w:pStyle w:val="Kop4"/>
      </w:pPr>
      <w:bookmarkStart w:id="336" w:name="_Toc12431552"/>
      <w:bookmarkStart w:id="337" w:name="_Toc93475969"/>
      <w:r>
        <w:t>Toelichting</w:t>
      </w:r>
      <w:bookmarkEnd w:id="336"/>
      <w:bookmarkEnd w:id="337"/>
    </w:p>
    <w:p w14:paraId="781FAD18" w14:textId="48C34D64" w:rsidR="00E33EDD" w:rsidRDefault="00E33EDD" w:rsidP="00E33EDD">
      <w:r>
        <w:t xml:space="preserve">In </w:t>
      </w:r>
      <w:r>
        <w:fldChar w:fldCharType="begin"/>
      </w:r>
      <w:r>
        <w:instrText>DOCVARIABLE ID01+</w:instrText>
      </w:r>
      <w:r>
        <w:fldChar w:fldCharType="separate"/>
      </w:r>
      <w:r w:rsidR="00176B7A">
        <w:t>het omgevingsplan</w:t>
      </w:r>
      <w:r>
        <w:fldChar w:fldCharType="end"/>
      </w:r>
      <w:r>
        <w:t xml:space="preserve"> zullen regels voorkomen waarvan duidelijk moet zijn hoe er bij de toepassing ervan gemeten en/of gerekend moet worden. Dit zal onder andere het geval zijn bij omgevingswaarden (zie paragraaf </w:t>
      </w:r>
      <w:r w:rsidR="00ED75F5" w:rsidRPr="002B3669">
        <w:rPr>
          <w:rStyle w:val="Verwijzing"/>
        </w:rPr>
        <w:fldChar w:fldCharType="begin"/>
      </w:r>
      <w:r w:rsidR="00ED75F5" w:rsidRPr="002B3669">
        <w:rPr>
          <w:rStyle w:val="Verwijzing"/>
        </w:rPr>
        <w:instrText xml:space="preserve"> REF _Ref13645030 </w:instrText>
      </w:r>
      <w:r w:rsidR="00936B1B" w:rsidRPr="002B3669">
        <w:rPr>
          <w:rStyle w:val="Verwijzing"/>
        </w:rPr>
        <w:instrText>\n \h</w:instrText>
      </w:r>
      <w:r w:rsidR="00ED75F5" w:rsidRPr="002B3669">
        <w:rPr>
          <w:rStyle w:val="Verwijzing"/>
        </w:rPr>
        <w:instrText xml:space="preserve"> </w:instrText>
      </w:r>
      <w:r w:rsidR="00ED75F5" w:rsidRPr="002B3669">
        <w:rPr>
          <w:rStyle w:val="Verwijzing"/>
        </w:rPr>
      </w:r>
      <w:r w:rsidR="00ED75F5" w:rsidRPr="002B3669">
        <w:rPr>
          <w:rStyle w:val="Verwijzing"/>
        </w:rPr>
        <w:fldChar w:fldCharType="separate"/>
      </w:r>
      <w:r w:rsidR="00176B7A" w:rsidRPr="002B3669">
        <w:rPr>
          <w:rStyle w:val="Verwijzing"/>
        </w:rPr>
        <w:t>6.4.7</w:t>
      </w:r>
      <w:r w:rsidR="00ED75F5" w:rsidRPr="002B3669">
        <w:rPr>
          <w:rStyle w:val="Verwijzing"/>
        </w:rPr>
        <w:fldChar w:fldCharType="end"/>
      </w:r>
      <w:r>
        <w:t xml:space="preserve">) en omgevingsnormen (zie paragraaf </w:t>
      </w:r>
      <w:r w:rsidR="00ED75F5" w:rsidRPr="002B3669">
        <w:rPr>
          <w:rStyle w:val="Verwijzing"/>
        </w:rPr>
        <w:fldChar w:fldCharType="begin"/>
      </w:r>
      <w:r w:rsidR="00ED75F5" w:rsidRPr="002B3669">
        <w:rPr>
          <w:rStyle w:val="Verwijzing"/>
        </w:rPr>
        <w:instrText xml:space="preserve"> REF _Ref13645049 </w:instrText>
      </w:r>
      <w:r w:rsidR="00936B1B" w:rsidRPr="002B3669">
        <w:rPr>
          <w:rStyle w:val="Verwijzing"/>
        </w:rPr>
        <w:instrText>\n \h</w:instrText>
      </w:r>
      <w:r w:rsidR="00ED75F5" w:rsidRPr="002B3669">
        <w:rPr>
          <w:rStyle w:val="Verwijzing"/>
        </w:rPr>
        <w:instrText xml:space="preserve"> </w:instrText>
      </w:r>
      <w:r w:rsidR="00ED75F5" w:rsidRPr="002B3669">
        <w:rPr>
          <w:rStyle w:val="Verwijzing"/>
        </w:rPr>
      </w:r>
      <w:r w:rsidR="00ED75F5" w:rsidRPr="002B3669">
        <w:rPr>
          <w:rStyle w:val="Verwijzing"/>
        </w:rPr>
        <w:fldChar w:fldCharType="separate"/>
      </w:r>
      <w:r w:rsidR="00176B7A" w:rsidRPr="002B3669">
        <w:rPr>
          <w:rStyle w:val="Verwijzing"/>
        </w:rPr>
        <w:t>6.4.8</w:t>
      </w:r>
      <w:r w:rsidR="00ED75F5" w:rsidRPr="002B3669">
        <w:rPr>
          <w:rStyle w:val="Verwijzing"/>
        </w:rPr>
        <w:fldChar w:fldCharType="end"/>
      </w:r>
      <w:r>
        <w:t>). Hoe gemeten en/of gerekend moet worden, wordt vastgelegd in meet- en rekenbepalingen.</w:t>
      </w:r>
    </w:p>
    <w:p w14:paraId="7240579E" w14:textId="77777777" w:rsidR="00E33EDD" w:rsidRDefault="00E33EDD" w:rsidP="00E33EDD"/>
    <w:p w14:paraId="296E49CD" w14:textId="341666B9" w:rsidR="00E33EDD" w:rsidRDefault="005C5DF6" w:rsidP="00E33EDD">
      <w:r w:rsidRPr="005C5DF6">
        <w:t>Bij elkaar in één artikel of een bijlage plaatsen van meet- en rekenbepalingen zorgt er voor dat ze goed vindbaar zijn en draagt bij aan de eenduidigheid van regels.</w:t>
      </w:r>
      <w:r w:rsidR="00E33EDD">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176B7A">
        <w:t>het omgevingsplan</w:t>
      </w:r>
      <w:r>
        <w:fldChar w:fldCharType="end"/>
      </w:r>
      <w:r w:rsidR="00E33EDD">
        <w:t xml:space="preserve"> is opgenomen; iets wat </w:t>
      </w:r>
      <w:r w:rsidR="0066156E">
        <w:t>-indien van toepassing-</w:t>
      </w:r>
      <w:r w:rsidR="00E33EDD">
        <w:t xml:space="preserve"> ook meervoudig bronhouderschap kan vergemakkelijken. Ook wordt op deze manier voorkomen dat er onduidelijkheid ontstaat over bij welk werkingsgebied een meet- of rekenbepaling hoort. Zoals in paragraaf </w:t>
      </w:r>
      <w:r w:rsidR="00F37F6C" w:rsidRPr="002B3669">
        <w:rPr>
          <w:rStyle w:val="Verwijzing"/>
        </w:rPr>
        <w:fldChar w:fldCharType="begin"/>
      </w:r>
      <w:r w:rsidR="00F37F6C" w:rsidRPr="002B3669">
        <w:rPr>
          <w:rStyle w:val="Verwijzing"/>
        </w:rPr>
        <w:instrText xml:space="preserve"> REF _Ref13645121 </w:instrText>
      </w:r>
      <w:r w:rsidR="00936B1B" w:rsidRPr="002B3669">
        <w:rPr>
          <w:rStyle w:val="Verwijzing"/>
        </w:rPr>
        <w:instrText>\n \h</w:instrText>
      </w:r>
      <w:r w:rsidR="00F37F6C" w:rsidRPr="002B3669">
        <w:rPr>
          <w:rStyle w:val="Verwijzing"/>
        </w:rPr>
        <w:instrText xml:space="preserve"> </w:instrText>
      </w:r>
      <w:r w:rsidR="00F37F6C" w:rsidRPr="002B3669">
        <w:rPr>
          <w:rStyle w:val="Verwijzing"/>
        </w:rPr>
      </w:r>
      <w:r w:rsidR="00F37F6C" w:rsidRPr="002B3669">
        <w:rPr>
          <w:rStyle w:val="Verwijzing"/>
        </w:rPr>
        <w:fldChar w:fldCharType="separate"/>
      </w:r>
      <w:r w:rsidR="00176B7A" w:rsidRPr="002B3669">
        <w:rPr>
          <w:rStyle w:val="Verwijzing"/>
        </w:rPr>
        <w:t>5.4</w:t>
      </w:r>
      <w:r w:rsidR="00F37F6C" w:rsidRPr="002B3669">
        <w:rPr>
          <w:rStyle w:val="Verwijzing"/>
        </w:rPr>
        <w:fldChar w:fldCharType="end"/>
      </w:r>
      <w:r w:rsidR="00BF6ED1">
        <w:t xml:space="preserve"> </w:t>
      </w:r>
      <w:r w:rsidR="00E33EDD">
        <w:t>is bepaald worden de meet- en rekenbepalingen bij deze methode in het artikel Meet- en rekenbepalingen in Hoofdstuk 1 dan wel in een specifieke bijlage met meet- en rekenbepalingen geplaatst.</w:t>
      </w:r>
    </w:p>
    <w:p w14:paraId="07120BA0" w14:textId="76565FFB" w:rsidR="00E33EDD" w:rsidRDefault="00E33EDD" w:rsidP="00E33EDD">
      <w:r>
        <w:t>Het kan echter ook voorkomen dat een meet- of rekenbepaling zo contextgebonden is dat deze slechts voor één of een beperkt aantal artikelen van toepassing is. In zo</w:t>
      </w:r>
      <w:r w:rsidR="00175570">
        <w:t>’</w:t>
      </w:r>
      <w:r>
        <w:t xml:space="preserve">n geval kan het bevoegd gezag het wenselijk vinden om de meet- of rekenbepaling niet in </w:t>
      </w:r>
      <w:r w:rsidR="00130F90" w:rsidRPr="00130F90">
        <w:t>het artikel Meet- en rekenbepalingen</w:t>
      </w:r>
      <w:r>
        <w:t xml:space="preserve"> in hoofdstuk 1 te plaatsen maar direct in of bij de artikelen waarop zij van toepassing is. Beide methoden zijn toegestaan.</w:t>
      </w:r>
    </w:p>
    <w:p w14:paraId="35774973" w14:textId="05382B89" w:rsidR="00AA40DF" w:rsidRPr="00AA40DF" w:rsidRDefault="00E33EDD" w:rsidP="00AA40DF">
      <w:r>
        <w:t xml:space="preserve">Aanbevolen wordt om in ieder geval de meet- en rekenbepalingen die in meerdere artikelen van toepassing zijn, bij elkaar te zetten in het artikel Meet- en rekenbepalingen in Hoofdstuk 1, dan wel in </w:t>
      </w:r>
      <w:r w:rsidR="00DA4394">
        <w:t>de</w:t>
      </w:r>
      <w:r>
        <w:t xml:space="preserve"> specifieke bijlage met meet- en rekenbepalingen.</w:t>
      </w:r>
    </w:p>
    <w:p w14:paraId="568C79F8" w14:textId="77777777" w:rsidR="00A4457D" w:rsidRDefault="00A4457D" w:rsidP="00E33EDD"/>
    <w:p w14:paraId="6D7F175F" w14:textId="3D38D80A" w:rsidR="00E33EDD" w:rsidRDefault="00E33EDD" w:rsidP="00E33EDD">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00A728E7" w:rsidRPr="00A728E7">
        <w:t>opsommingstekens in de vorm van nummers of letters</w:t>
      </w:r>
      <w:r>
        <w:t>.</w:t>
      </w:r>
    </w:p>
    <w:p w14:paraId="660CB4B1" w14:textId="77777777" w:rsidR="00680DB0" w:rsidRDefault="00680DB0" w:rsidP="00E33EDD"/>
    <w:p w14:paraId="212F2034" w14:textId="051816D7" w:rsidR="00680DB0" w:rsidRDefault="001F149C" w:rsidP="00E33EDD">
      <w:r w:rsidRPr="001F149C">
        <w:t xml:space="preserve">Meet- en rekenbepalingen </w:t>
      </w:r>
      <w:r w:rsidR="00680DB0" w:rsidRPr="00680DB0">
        <w:t xml:space="preserve">die in een bijlage worden geplaatst maken onlosmakelijk deel uit van het juridische deel van </w:t>
      </w:r>
      <w:r>
        <w:fldChar w:fldCharType="begin"/>
      </w:r>
      <w:r>
        <w:instrText>DOCVARIABLE ID01+</w:instrText>
      </w:r>
      <w:r>
        <w:fldChar w:fldCharType="separate"/>
      </w:r>
      <w:r w:rsidR="00176B7A">
        <w:t>het omgevingsplan</w:t>
      </w:r>
      <w:r>
        <w:fldChar w:fldCharType="end"/>
      </w:r>
      <w:r w:rsidR="00680DB0" w:rsidRPr="00680DB0">
        <w:t xml:space="preserve">. Om dat ook technisch te bewerkstelligen dienen dergelijke bijlagen in de Regeling te worden geplaatst en niet in een bijlage buiten </w:t>
      </w:r>
      <w:r w:rsidR="00781744">
        <w:t>de Regeling</w:t>
      </w:r>
      <w:r w:rsidR="00680DB0" w:rsidRPr="00680DB0">
        <w:t xml:space="preserve">. Alles wat deel uitmaakt van </w:t>
      </w:r>
      <w:r w:rsidR="00781744">
        <w:t xml:space="preserve">de </w:t>
      </w:r>
      <w:r w:rsidR="00680DB0" w:rsidRPr="00680DB0">
        <w:t xml:space="preserve">Regeling wordt doorgeleverd aan DSO-LV en is daar te raadplegen. </w:t>
      </w:r>
      <w:r w:rsidR="009B3609" w:rsidRPr="009B3609">
        <w:t xml:space="preserve">Meet- en rekenbepalingen </w:t>
      </w:r>
      <w:r w:rsidR="00680DB0" w:rsidRPr="00680DB0">
        <w:t>die in een bijlage buiten de Regeling worden geplaatst, zijn in DSO-LV niet te raadplegen.</w:t>
      </w:r>
    </w:p>
    <w:p w14:paraId="3FB09192" w14:textId="77777777" w:rsidR="00E33EDD" w:rsidRDefault="00E33EDD" w:rsidP="00E33EDD">
      <w:pPr>
        <w:pStyle w:val="Kop4"/>
      </w:pPr>
      <w:bookmarkStart w:id="338" w:name="_Toc12431553"/>
      <w:bookmarkStart w:id="339" w:name="_Toc93475970"/>
      <w:r>
        <w:t>Norm</w:t>
      </w:r>
      <w:bookmarkEnd w:id="338"/>
      <w:bookmarkEnd w:id="339"/>
    </w:p>
    <w:p w14:paraId="73CD63D4" w14:textId="57F9653D" w:rsidR="00E33EDD" w:rsidRDefault="00FD694D" w:rsidP="00E33EDD">
      <w:r>
        <w:t xml:space="preserve">Wanneer er in </w:t>
      </w:r>
      <w:r>
        <w:fldChar w:fldCharType="begin"/>
      </w:r>
      <w:r>
        <w:instrText>DOCVARIABLE ID01+</w:instrText>
      </w:r>
      <w:r>
        <w:fldChar w:fldCharType="separate"/>
      </w:r>
      <w:r w:rsidR="00176B7A">
        <w:t>het omgevingsplan</w:t>
      </w:r>
      <w:r>
        <w:fldChar w:fldCharType="end"/>
      </w:r>
      <w:r>
        <w:t xml:space="preserve"> </w:t>
      </w:r>
      <w:r w:rsidR="00E33EDD">
        <w:t xml:space="preserve">meet- en rekenbepalingen </w:t>
      </w:r>
      <w:r>
        <w:t xml:space="preserve">voorkomen </w:t>
      </w:r>
      <w:r w:rsidR="00E33EDD">
        <w:t xml:space="preserve">gelden </w:t>
      </w:r>
      <w:r>
        <w:t xml:space="preserve">daarvoor </w:t>
      </w:r>
      <w:r w:rsidR="00E33EDD">
        <w:t>de volgende regels:</w:t>
      </w:r>
    </w:p>
    <w:p w14:paraId="297BBB65" w14:textId="4AB8D837" w:rsidR="00E33EDD" w:rsidRDefault="00E33EDD" w:rsidP="00E33EDD">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00D43AF6">
        <w:t>;</w:t>
      </w:r>
    </w:p>
    <w:p w14:paraId="0678D10A" w14:textId="65F13FF8" w:rsidR="00D43AF6" w:rsidRDefault="00D43AF6" w:rsidP="00E33EDD">
      <w:pPr>
        <w:pStyle w:val="Opsommingtekens1"/>
      </w:pPr>
      <w:r w:rsidRPr="00D43AF6">
        <w:lastRenderedPageBreak/>
        <w:t xml:space="preserve">wanneer de meet- en rekenbepalingen in een bijlage worden geplaatst, wordt in het artikel </w:t>
      </w:r>
      <w:r w:rsidR="00E5507B" w:rsidRPr="00E5507B">
        <w:t xml:space="preserve">Meet- en rekenbepalingen </w:t>
      </w:r>
      <w:r w:rsidRPr="00D43AF6">
        <w:t xml:space="preserve">een tekstuele verwijzing naar de bijlage met </w:t>
      </w:r>
      <w:r w:rsidR="00E5507B">
        <w:t>m</w:t>
      </w:r>
      <w:r w:rsidR="00E5507B" w:rsidRPr="00E5507B">
        <w:t xml:space="preserve">eet- en rekenbepalingen </w:t>
      </w:r>
      <w:r w:rsidRPr="00D43AF6">
        <w:t>opgenomen;</w:t>
      </w:r>
    </w:p>
    <w:p w14:paraId="0AD0E371" w14:textId="304BA507" w:rsidR="00E33EDD" w:rsidRDefault="00E33EDD" w:rsidP="00E33EDD">
      <w:pPr>
        <w:pStyle w:val="Opsommingtekens1"/>
      </w:pPr>
      <w:r>
        <w:t>het artikel Meet- en rekenbepalingen dan wel de specifieke bijlage met meet- en rekenbepalingen begint met een introducerende zin;</w:t>
      </w:r>
    </w:p>
    <w:p w14:paraId="0AB2200D" w14:textId="6106B85C" w:rsidR="00E33EDD" w:rsidRDefault="00E33EDD" w:rsidP="00E33EDD">
      <w:pPr>
        <w:pStyle w:val="Opsommingtekens1"/>
      </w:pPr>
      <w:r>
        <w:t>iedere meet- of rekenbepaling bestaat uit een term en een beschrijving van de te gebruiken meet- of rekenwijze;</w:t>
      </w:r>
    </w:p>
    <w:p w14:paraId="6E843676" w14:textId="59DB91D0" w:rsidR="00E33EDD" w:rsidRDefault="00E33EDD" w:rsidP="00E33EDD">
      <w:pPr>
        <w:pStyle w:val="Opsommingtekens1"/>
      </w:pPr>
      <w:r>
        <w:t xml:space="preserve">wanneer de meet- en rekenbepalingen worden opgenomen in het artikel Meet- en rekenbepalingen in hoofdstuk 1 dan wel in de specifieke bijlage met meet- en rekenbepalingen worden ze in alfabetische volgorde opgenomen en krijgen ze geen </w:t>
      </w:r>
      <w:r w:rsidR="003652B8">
        <w:t xml:space="preserve">opsommingstekens in de vorm van </w:t>
      </w:r>
      <w:r>
        <w:t>nummer</w:t>
      </w:r>
      <w:r w:rsidR="003652B8">
        <w:t>s of letters</w:t>
      </w:r>
      <w:r>
        <w:t>.</w:t>
      </w:r>
    </w:p>
    <w:p w14:paraId="21B3B5F0" w14:textId="77777777" w:rsidR="006C4925" w:rsidRDefault="006C4925" w:rsidP="00E33EDD"/>
    <w:p w14:paraId="612A3F5B" w14:textId="699CEB4F" w:rsidR="00E33EDD" w:rsidRDefault="00514F26" w:rsidP="00E33EDD">
      <w:r w:rsidRPr="00514F26">
        <w:t xml:space="preserve">Om machineleesbaar te maken dat iets een meet- of rekenbepaling is, wordt gebruik gemaakt van de </w:t>
      </w:r>
      <w:r w:rsidR="001C46F9">
        <w:t>STOP</w:t>
      </w:r>
      <w:r w:rsidRPr="00514F26">
        <w:t>-systematiek Begrippenlijst: een specifieke vorm van een Lijst die gericht is op het coderen van een lijst met definities.</w:t>
      </w:r>
      <w:r w:rsidR="00B52A1B">
        <w:t xml:space="preserve"> </w:t>
      </w:r>
      <w:r w:rsidR="00B52A1B" w:rsidRPr="00B52A1B">
        <w:t>Hiervoor wordt verwezen naar de betreffende STOP-documentatie.</w:t>
      </w:r>
    </w:p>
    <w:p w14:paraId="488AF8C7" w14:textId="76BE3DF8" w:rsidR="00FF4627" w:rsidRDefault="00FF4627" w:rsidP="00FF4627">
      <w:pPr>
        <w:pStyle w:val="Kop3"/>
      </w:pPr>
      <w:bookmarkStart w:id="340" w:name="_Ref13644734"/>
      <w:bookmarkStart w:id="341" w:name="_Toc93475971"/>
      <w:r>
        <w:t>Verwijzing</w:t>
      </w:r>
      <w:bookmarkEnd w:id="340"/>
      <w:bookmarkEnd w:id="341"/>
    </w:p>
    <w:p w14:paraId="7B5C4009" w14:textId="2E11014F" w:rsidR="00FF4627" w:rsidRDefault="00F30FE1" w:rsidP="00F30FE1">
      <w:pPr>
        <w:pStyle w:val="Kop4"/>
      </w:pPr>
      <w:bookmarkStart w:id="342" w:name="_Toc93475972"/>
      <w:r>
        <w:t>Toelichting</w:t>
      </w:r>
      <w:bookmarkEnd w:id="342"/>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FF5123" w:rsidRPr="00FF5123">
        <w:t xml:space="preserve">beleidsregel over de toepassing van </w:t>
      </w:r>
      <w:r w:rsidR="00FF5123">
        <w:t>een</w:t>
      </w:r>
      <w:r w:rsidR="00FF5123" w:rsidRPr="00FF5123">
        <w:t xml:space="preserve"> open norm </w:t>
      </w:r>
      <w:r w:rsidR="00FF5123">
        <w:t xml:space="preserve">naar de </w:t>
      </w:r>
      <w:r>
        <w:t xml:space="preserve">regel </w:t>
      </w:r>
      <w:r w:rsidR="00FF5123">
        <w:t xml:space="preserve">waarin de </w:t>
      </w:r>
      <w:r>
        <w:t xml:space="preserve">open norm </w:t>
      </w:r>
      <w:r w:rsidR="00FF5123">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3FC2D23" w:rsidR="00EF53FF" w:rsidRDefault="00F30FE1" w:rsidP="00D16992">
      <w:pPr>
        <w:pStyle w:val="Opsommingtekens1"/>
      </w:pPr>
      <w:r>
        <w:t>de verwijzing vanuit een regel naar een wettelijke bepaling</w:t>
      </w:r>
      <w:r w:rsidR="007B6B5C">
        <w:t>;</w:t>
      </w:r>
    </w:p>
    <w:p w14:paraId="1476573A" w14:textId="4D5F3BBD" w:rsidR="007B6B5C" w:rsidRDefault="007B6B5C" w:rsidP="00D16992">
      <w:pPr>
        <w:pStyle w:val="Opsommingtekens1"/>
      </w:pPr>
      <w:r w:rsidRPr="007B6B5C">
        <w:t xml:space="preserve">de verwijzing vanuit een tekstelement in een </w:t>
      </w:r>
      <w:r w:rsidR="00C2032D">
        <w:t>omgevingsdocument</w:t>
      </w:r>
      <w:r w:rsidRPr="007B6B5C">
        <w:t xml:space="preserve"> met Vrijetekststructuur naar een ander tekstelement in datzelfde </w:t>
      </w:r>
      <w:r w:rsidR="00DF0489">
        <w:t xml:space="preserve">of een ander </w:t>
      </w:r>
      <w:r w:rsidR="00C2032D" w:rsidRPr="00C2032D">
        <w:t>omgevingsdocument</w:t>
      </w:r>
      <w:r w:rsidRPr="007B6B5C">
        <w:t xml:space="preserve"> of in een ander besluit of regeling.</w:t>
      </w:r>
    </w:p>
    <w:p w14:paraId="1A5AC31F" w14:textId="77777777" w:rsidR="00A477CC" w:rsidRDefault="00A477CC" w:rsidP="00F30FE1"/>
    <w:p w14:paraId="0ABF6C93" w14:textId="73BB1963" w:rsidR="00F30FE1" w:rsidRDefault="00F30FE1" w:rsidP="00F30FE1">
      <w:r>
        <w:t xml:space="preserve">Het gaat hier om een simpele verwijzing; de verhouding tussen het ene tekstelement en het andere tekstelement of document is niet gekwalificeerd. Met de hier beschreven verwijzing wordt ook uitdrukkelijk niet de verwijzing vanuit een </w:t>
      </w:r>
      <w:r w:rsidR="00BF4B61" w:rsidRPr="00BF4B61">
        <w:t xml:space="preserve">Juridische regel, Divisie of Tekstdeel </w:t>
      </w:r>
      <w:r>
        <w:t xml:space="preserve">naar een </w:t>
      </w:r>
      <w:r w:rsidR="00E4402D">
        <w:t xml:space="preserve">Locatie </w:t>
      </w:r>
      <w:r w:rsidR="008A5E50">
        <w:t xml:space="preserve">of een IMOW-object </w:t>
      </w:r>
      <w:r w:rsidR="00AB5CDF">
        <w:t>bedoeld</w:t>
      </w:r>
      <w:r>
        <w:t>.</w:t>
      </w:r>
    </w:p>
    <w:p w14:paraId="5EB4FD3B" w14:textId="453EAC3B" w:rsidR="00EF53FF" w:rsidRDefault="00F30FE1" w:rsidP="00F30FE1">
      <w:r>
        <w:t xml:space="preserve">Het model maakt het mogelijk de hier bedoelde verwijzing te maken. Hiervoor wordt gebruik gemaakt van de generieke </w:t>
      </w:r>
      <w:r w:rsidR="00E8463B">
        <w:t>XML</w:t>
      </w:r>
      <w:r>
        <w:t xml:space="preserve">-elementen IntRef (voor verwijzingen tussen tekstelementen binnen een </w:t>
      </w:r>
      <w:r w:rsidR="00ED4EAD">
        <w:t>omgevings</w:t>
      </w:r>
      <w:r>
        <w:t xml:space="preserve">document) en ExtRef (voor verwijzingen </w:t>
      </w:r>
      <w:r w:rsidR="008224E3">
        <w:t xml:space="preserve">vanuit een omgevingsdocument </w:t>
      </w:r>
      <w:r>
        <w:t>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176B7A">
        <w:t>het omgevingsplan</w:t>
      </w:r>
      <w:r>
        <w:fldChar w:fldCharType="end"/>
      </w:r>
      <w:r>
        <w:t xml:space="preserve"> zelf, maar ook naar (</w:t>
      </w:r>
      <w:r w:rsidR="009E6527">
        <w:t xml:space="preserve">een </w:t>
      </w:r>
      <w:r>
        <w:t>tekstelement in) een ander document.</w:t>
      </w:r>
    </w:p>
    <w:p w14:paraId="40469B85" w14:textId="5775C415"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r>
        <w:fldChar w:fldCharType="begin"/>
      </w:r>
      <w:r>
        <w:instrText>DOCVARIABLE ID01+</w:instrText>
      </w:r>
      <w:r>
        <w:fldChar w:fldCharType="separate"/>
      </w:r>
      <w:r w:rsidR="00176B7A">
        <w:t>het omgevingsplan</w:t>
      </w:r>
      <w:r>
        <w:fldChar w:fldCharType="end"/>
      </w:r>
      <w:r>
        <w:t xml:space="preserve"> zonder dat daar een besluit van het bevoegd gezag aan ten grondslag ligt. </w:t>
      </w:r>
      <w:r w:rsidR="00EF53A0">
        <w:t>Zo</w:t>
      </w:r>
      <w:r w:rsidR="00175570">
        <w:t>’</w:t>
      </w:r>
      <w:r w:rsidR="00EF53A0">
        <w:t xml:space="preserve">n algemene verwijzing zonder </w:t>
      </w:r>
      <w:r w:rsidR="00EF53A0">
        <w:lastRenderedPageBreak/>
        <w:t xml:space="preserve">specifieke versie noemen we een dynamische verwijzing. </w:t>
      </w:r>
      <w:r w:rsidR="00AD6624">
        <w:t xml:space="preserve">Wanneer het ongewenst is </w:t>
      </w:r>
      <w:r w:rsidR="00857886">
        <w:t xml:space="preserve">dat een wijziging in het andere document doorwerkt in </w:t>
      </w:r>
      <w:r>
        <w:fldChar w:fldCharType="begin"/>
      </w:r>
      <w:r>
        <w:instrText>DOCVARIABLE ID01+</w:instrText>
      </w:r>
      <w:r>
        <w:fldChar w:fldCharType="separate"/>
      </w:r>
      <w:r w:rsidR="00176B7A">
        <w:t>het omgevingsplan</w:t>
      </w:r>
      <w:r>
        <w:fldChar w:fldCharType="end"/>
      </w:r>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w:t>
      </w:r>
    </w:p>
    <w:p w14:paraId="3D9A5451" w14:textId="327B53B2" w:rsidR="00F30FE1" w:rsidRDefault="00F30FE1" w:rsidP="00F30FE1"/>
    <w:p w14:paraId="69BE1424" w14:textId="5BF04C91" w:rsidR="00E864DC" w:rsidRDefault="00F30FE1" w:rsidP="00F30FE1">
      <w:r>
        <w:t xml:space="preserve">Ten behoeve van de goede raadpleegbaarheid van </w:t>
      </w:r>
      <w:r>
        <w:fldChar w:fldCharType="begin"/>
      </w:r>
      <w:r>
        <w:instrText>DOCVARIABLE ID01+</w:instrText>
      </w:r>
      <w:r>
        <w:fldChar w:fldCharType="separate"/>
      </w:r>
      <w:r w:rsidR="00176B7A">
        <w:t>het omgevingsplan</w:t>
      </w:r>
      <w:r>
        <w:fldChar w:fldCharType="end"/>
      </w:r>
      <w:r>
        <w:t xml:space="preserve"> wordt sterk aanbevolen om in ieder geval gebruik te maken van de verwijzing vanuit een begrip in een regel naar de begripsbepaling waarin dat begrip wordt gedefinieerd.</w:t>
      </w:r>
    </w:p>
    <w:p w14:paraId="1BEE282B" w14:textId="5C89950F" w:rsidR="00F30FE1" w:rsidRDefault="00F30FE1" w:rsidP="00F30FE1">
      <w:pPr>
        <w:pStyle w:val="Kop4"/>
      </w:pPr>
      <w:bookmarkStart w:id="343" w:name="_Toc93475973"/>
      <w:r>
        <w:t>Norm</w:t>
      </w:r>
      <w:bookmarkEnd w:id="343"/>
    </w:p>
    <w:p w14:paraId="5BAFD353" w14:textId="759AD54D" w:rsidR="00EF53FF" w:rsidRPr="00F30FE1" w:rsidRDefault="00F30FE1" w:rsidP="00F30FE1">
      <w:r w:rsidRPr="00F30FE1">
        <w:t xml:space="preserve">Voor het maken van de verwijzing wordt gebruik gemaakt van de generieke </w:t>
      </w:r>
      <w:r w:rsidR="00E8463B">
        <w:t>XML</w:t>
      </w:r>
      <w:r w:rsidRPr="00F30FE1">
        <w:t>-elementen IntRef (voor de verwijzing naar een ander tekstelement in hetzelfde document) en ExtRef (voor de verwijzing naar (tekstelementen in) een ander document).</w:t>
      </w:r>
      <w:bookmarkStart w:id="344" w:name="_Toc12431554"/>
      <w:bookmarkStart w:id="345" w:name="_Ref13639604"/>
      <w:bookmarkStart w:id="346" w:name="_Ref13642631"/>
      <w:bookmarkStart w:id="347" w:name="_Ref13643021"/>
      <w:bookmarkStart w:id="348" w:name="_Toc531298086"/>
      <w:bookmarkStart w:id="349" w:name="_Ref532368286"/>
      <w:bookmarkStart w:id="350" w:name="_Ref532801126"/>
      <w:bookmarkStart w:id="351" w:name="_Ref532801131"/>
      <w:bookmarkStart w:id="352" w:name="_Ref532802608"/>
      <w:bookmarkEnd w:id="319"/>
      <w:bookmarkEnd w:id="320"/>
      <w:bookmarkEnd w:id="321"/>
      <w:bookmarkEnd w:id="322"/>
      <w:bookmarkEnd w:id="323"/>
      <w:bookmarkEnd w:id="324"/>
    </w:p>
    <w:p w14:paraId="2CCD74E1" w14:textId="44E33688" w:rsidR="00E33EDD" w:rsidRDefault="00E33EDD" w:rsidP="00E33EDD">
      <w:pPr>
        <w:pStyle w:val="Kop2"/>
      </w:pPr>
      <w:bookmarkStart w:id="353" w:name="_Ref18402186"/>
      <w:bookmarkStart w:id="354" w:name="_Toc93475974"/>
      <w:r>
        <w:lastRenderedPageBreak/>
        <w:t>Het Informatiemodel Omgevingswet</w:t>
      </w:r>
      <w:bookmarkEnd w:id="344"/>
      <w:bookmarkEnd w:id="345"/>
      <w:bookmarkEnd w:id="346"/>
      <w:bookmarkEnd w:id="347"/>
      <w:bookmarkEnd w:id="353"/>
      <w:bookmarkEnd w:id="354"/>
    </w:p>
    <w:p w14:paraId="6109A803" w14:textId="77777777" w:rsidR="00E33EDD" w:rsidRDefault="00E33EDD" w:rsidP="00E33EDD">
      <w:pPr>
        <w:pStyle w:val="Kop3"/>
      </w:pPr>
      <w:bookmarkStart w:id="355" w:name="_Toc12431555"/>
      <w:bookmarkStart w:id="356" w:name="_Toc93475975"/>
      <w:r>
        <w:t>Inleiding</w:t>
      </w:r>
      <w:bookmarkEnd w:id="355"/>
      <w:bookmarkEnd w:id="356"/>
    </w:p>
    <w:p w14:paraId="172583DF" w14:textId="34E80E59" w:rsidR="00E33EDD" w:rsidRDefault="00281956" w:rsidP="00E33EDD">
      <w:r>
        <w:t xml:space="preserve">IMOW </w:t>
      </w:r>
      <w:r w:rsidR="004D6B9E">
        <w:t>beschrijft vanuit</w:t>
      </w:r>
      <w:r>
        <w:t xml:space="preserve"> informatiekundig </w:t>
      </w:r>
      <w:r w:rsidR="007D4E83">
        <w:t xml:space="preserve">én </w:t>
      </w:r>
      <w:r w:rsidR="004A7421">
        <w:t>domein</w:t>
      </w:r>
      <w:r w:rsidR="007D4E83">
        <w:t xml:space="preserve">inhoudelijk perspectief </w:t>
      </w:r>
      <w:r w:rsidR="00F7107F">
        <w:t xml:space="preserve">de </w:t>
      </w:r>
      <w:r w:rsidR="00104E53">
        <w:t xml:space="preserve">aspecten die van belang zijn voor het annoteren </w:t>
      </w:r>
      <w:r w:rsidR="001A0D56">
        <w:t>bij het opstellen van</w:t>
      </w:r>
      <w:r w:rsidR="00F452CD">
        <w:t xml:space="preserve"> omgevingsdocumenten</w:t>
      </w:r>
      <w:r w:rsidR="001A0D56">
        <w:t xml:space="preserve"> en </w:t>
      </w:r>
      <w:r w:rsidR="00104E53">
        <w:t>ten behoeve van de informatieverschaffing in DSO-LV.</w:t>
      </w:r>
    </w:p>
    <w:p w14:paraId="57FBC62F" w14:textId="76828AED" w:rsidR="00675D14" w:rsidRDefault="00675D14" w:rsidP="00E33EDD">
      <w:r>
        <w:t xml:space="preserve">In dit hoofdstuk </w:t>
      </w:r>
      <w:r w:rsidR="00822585">
        <w:t xml:space="preserve">wordt de toepassing van IMOW voor </w:t>
      </w:r>
      <w:r>
        <w:fldChar w:fldCharType="begin"/>
      </w:r>
      <w:r>
        <w:instrText>DOCVARIABLE ID01+</w:instrText>
      </w:r>
      <w:r>
        <w:fldChar w:fldCharType="separate"/>
      </w:r>
      <w:r w:rsidR="00176B7A">
        <w:t>het omgevingsplan</w:t>
      </w:r>
      <w:r>
        <w:fldChar w:fldCharType="end"/>
      </w:r>
      <w:r w:rsidR="00822585">
        <w:t xml:space="preserve"> toegelicht. </w:t>
      </w:r>
      <w:r w:rsidR="00CF13B5" w:rsidRPr="00CF13B5">
        <w:t xml:space="preserve">Paragraaf </w:t>
      </w:r>
      <w:r w:rsidR="00314048" w:rsidRPr="002B3669">
        <w:rPr>
          <w:rStyle w:val="Verwijzing"/>
        </w:rPr>
        <w:fldChar w:fldCharType="begin"/>
      </w:r>
      <w:r w:rsidR="00314048" w:rsidRPr="002B3669">
        <w:rPr>
          <w:rStyle w:val="Verwijzing"/>
        </w:rPr>
        <w:instrText xml:space="preserve"> REF _Ref13663754 </w:instrText>
      </w:r>
      <w:r w:rsidR="00936B1B" w:rsidRPr="002B3669">
        <w:rPr>
          <w:rStyle w:val="Verwijzing"/>
        </w:rPr>
        <w:instrText>\n \h</w:instrText>
      </w:r>
      <w:r w:rsidR="00314048" w:rsidRPr="002B3669">
        <w:rPr>
          <w:rStyle w:val="Verwijzing"/>
        </w:rPr>
        <w:instrText xml:space="preserve"> </w:instrText>
      </w:r>
      <w:r w:rsidR="00314048" w:rsidRPr="002B3669">
        <w:rPr>
          <w:rStyle w:val="Verwijzing"/>
        </w:rPr>
      </w:r>
      <w:r w:rsidR="00314048" w:rsidRPr="002B3669">
        <w:rPr>
          <w:rStyle w:val="Verwijzing"/>
        </w:rPr>
        <w:fldChar w:fldCharType="separate"/>
      </w:r>
      <w:r w:rsidR="00176B7A" w:rsidRPr="002B3669">
        <w:rPr>
          <w:rStyle w:val="Verwijzing"/>
        </w:rPr>
        <w:t>6.2</w:t>
      </w:r>
      <w:r w:rsidR="00314048" w:rsidRPr="002B3669">
        <w:rPr>
          <w:rStyle w:val="Verwijzing"/>
        </w:rPr>
        <w:fldChar w:fldCharType="end"/>
      </w:r>
      <w:r w:rsidR="00CF13B5" w:rsidRPr="00CF13B5">
        <w:t xml:space="preserve"> beschrijft de </w:t>
      </w:r>
      <w:r w:rsidR="00360B3A">
        <w:t xml:space="preserve">drie </w:t>
      </w:r>
      <w:r w:rsidR="00360B3A" w:rsidRPr="00CF13B5">
        <w:t>hoofd</w:t>
      </w:r>
      <w:r w:rsidR="00360B3A">
        <w:t>componenten</w:t>
      </w:r>
      <w:r w:rsidR="00360B3A" w:rsidRPr="00CF13B5">
        <w:t xml:space="preserve"> </w:t>
      </w:r>
      <w:r w:rsidR="00CF13B5" w:rsidRPr="00CF13B5">
        <w:t>van IMOW</w:t>
      </w:r>
      <w:r w:rsidR="00360B3A">
        <w:t>: tekst, locatie en annotatie</w:t>
      </w:r>
      <w:r w:rsidR="006E1E53">
        <w:t xml:space="preserve">. </w:t>
      </w:r>
      <w:r w:rsidR="00314048" w:rsidRPr="00314048">
        <w:t xml:space="preserve">Paragraaf </w:t>
      </w:r>
      <w:r w:rsidR="00243755" w:rsidRPr="002B3669">
        <w:rPr>
          <w:rStyle w:val="Verwijzing"/>
        </w:rPr>
        <w:fldChar w:fldCharType="begin"/>
      </w:r>
      <w:r w:rsidR="00243755" w:rsidRPr="002B3669">
        <w:rPr>
          <w:rStyle w:val="Verwijzing"/>
        </w:rPr>
        <w:instrText xml:space="preserve"> REF _Ref26775800 </w:instrText>
      </w:r>
      <w:r w:rsidR="00936B1B" w:rsidRPr="002B3669">
        <w:rPr>
          <w:rStyle w:val="Verwijzing"/>
        </w:rPr>
        <w:instrText>\n \h</w:instrText>
      </w:r>
      <w:r w:rsidR="00243755" w:rsidRPr="002B3669">
        <w:rPr>
          <w:rStyle w:val="Verwijzing"/>
        </w:rPr>
        <w:instrText xml:space="preserve"> </w:instrText>
      </w:r>
      <w:r w:rsidR="00243755" w:rsidRPr="002B3669">
        <w:rPr>
          <w:rStyle w:val="Verwijzing"/>
        </w:rPr>
      </w:r>
      <w:r w:rsidR="00243755" w:rsidRPr="002B3669">
        <w:rPr>
          <w:rStyle w:val="Verwijzing"/>
        </w:rPr>
        <w:fldChar w:fldCharType="separate"/>
      </w:r>
      <w:r w:rsidR="00176B7A" w:rsidRPr="002B3669">
        <w:rPr>
          <w:rStyle w:val="Verwijzing"/>
        </w:rPr>
        <w:t>6.3</w:t>
      </w:r>
      <w:r w:rsidR="00243755" w:rsidRPr="002B3669">
        <w:rPr>
          <w:rStyle w:val="Verwijzing"/>
        </w:rPr>
        <w:fldChar w:fldCharType="end"/>
      </w:r>
      <w:r w:rsidR="00314048" w:rsidRPr="00314048">
        <w:t xml:space="preserve"> </w:t>
      </w:r>
      <w:r w:rsidR="00AE2257">
        <w:t xml:space="preserve">bevat </w:t>
      </w:r>
      <w:r w:rsidR="00314048" w:rsidRPr="00314048">
        <w:t xml:space="preserve">het IMOW-UML-klassediagram voor </w:t>
      </w:r>
      <w:r>
        <w:fldChar w:fldCharType="begin"/>
      </w:r>
      <w:r>
        <w:instrText>DOCVARIABLE ID01+</w:instrText>
      </w:r>
      <w:r>
        <w:fldChar w:fldCharType="separate"/>
      </w:r>
      <w:r w:rsidR="00176B7A">
        <w:t>het omgevingsplan</w:t>
      </w:r>
      <w:r>
        <w:fldChar w:fldCharType="end"/>
      </w:r>
      <w:r w:rsidR="003202B7">
        <w:t xml:space="preserve"> met een korte toelichting op het diagram</w:t>
      </w:r>
      <w:r w:rsidR="00314048" w:rsidRPr="00314048">
        <w:t xml:space="preserve">. </w:t>
      </w:r>
      <w:r w:rsidR="00CF13B5" w:rsidRPr="00CF13B5">
        <w:t xml:space="preserve">Paragraaf </w:t>
      </w:r>
      <w:r w:rsidR="00243755" w:rsidRPr="002B3669">
        <w:rPr>
          <w:rStyle w:val="Verwijzing"/>
        </w:rPr>
        <w:fldChar w:fldCharType="begin"/>
      </w:r>
      <w:r w:rsidR="00243755" w:rsidRPr="002B3669">
        <w:rPr>
          <w:rStyle w:val="Verwijzing"/>
        </w:rPr>
        <w:instrText xml:space="preserve"> REF _Ref13649769 </w:instrText>
      </w:r>
      <w:r w:rsidR="00936B1B" w:rsidRPr="002B3669">
        <w:rPr>
          <w:rStyle w:val="Verwijzing"/>
        </w:rPr>
        <w:instrText>\n \h</w:instrText>
      </w:r>
      <w:r w:rsidR="00243755" w:rsidRPr="002B3669">
        <w:rPr>
          <w:rStyle w:val="Verwijzing"/>
        </w:rPr>
        <w:instrText xml:space="preserve"> </w:instrText>
      </w:r>
      <w:r w:rsidR="00243755" w:rsidRPr="002B3669">
        <w:rPr>
          <w:rStyle w:val="Verwijzing"/>
        </w:rPr>
      </w:r>
      <w:r w:rsidR="00243755" w:rsidRPr="002B3669">
        <w:rPr>
          <w:rStyle w:val="Verwijzing"/>
        </w:rPr>
        <w:fldChar w:fldCharType="separate"/>
      </w:r>
      <w:r w:rsidR="00176B7A" w:rsidRPr="002B3669">
        <w:rPr>
          <w:rStyle w:val="Verwijzing"/>
        </w:rPr>
        <w:t>6.4</w:t>
      </w:r>
      <w:r w:rsidR="00243755" w:rsidRPr="002B3669">
        <w:rPr>
          <w:rStyle w:val="Verwijzing"/>
        </w:rPr>
        <w:fldChar w:fldCharType="end"/>
      </w:r>
      <w:r w:rsidR="00CF13B5" w:rsidRPr="00CF13B5">
        <w:t xml:space="preserve"> beschrijft</w:t>
      </w:r>
      <w:r w:rsidR="001933A0">
        <w:t xml:space="preserve">, na een introductie over de bedoeling van het annoteren </w:t>
      </w:r>
      <w:r w:rsidR="0019434D">
        <w:t>m</w:t>
      </w:r>
      <w:r w:rsidR="001933A0">
        <w:t>et IM</w:t>
      </w:r>
      <w:r w:rsidR="00700D86">
        <w:t>OW</w:t>
      </w:r>
      <w:r w:rsidR="001933A0">
        <w:t>,</w:t>
      </w:r>
      <w:r w:rsidR="00CF13B5" w:rsidRPr="00CF13B5">
        <w:t xml:space="preserve"> in detail </w:t>
      </w:r>
      <w:r w:rsidR="002A4E3F">
        <w:t xml:space="preserve">de </w:t>
      </w:r>
      <w:r w:rsidR="002A4E3F" w:rsidRPr="002A4E3F">
        <w:t xml:space="preserve">IMOW-objecten </w:t>
      </w:r>
      <w:r w:rsidR="002A4E3F">
        <w:t>en hun attributen</w:t>
      </w:r>
      <w:r w:rsidR="003E1169">
        <w:t xml:space="preserve"> en </w:t>
      </w:r>
      <w:r w:rsidR="00CF13B5" w:rsidRPr="00CF13B5">
        <w:t xml:space="preserve">de toepassing van het annoteren </w:t>
      </w:r>
      <w:r w:rsidR="00FB5825" w:rsidRPr="00CF13B5">
        <w:t xml:space="preserve">met </w:t>
      </w:r>
      <w:r w:rsidR="00FB5825">
        <w:t>die</w:t>
      </w:r>
      <w:r w:rsidR="003E1169">
        <w:t xml:space="preserve"> </w:t>
      </w:r>
      <w:r w:rsidR="00CF13B5" w:rsidRPr="00CF13B5">
        <w:t xml:space="preserve">objecten op </w:t>
      </w:r>
      <w:r>
        <w:fldChar w:fldCharType="begin"/>
      </w:r>
      <w:r>
        <w:instrText>DOCVARIABLE ID01+</w:instrText>
      </w:r>
      <w:r>
        <w:fldChar w:fldCharType="separate"/>
      </w:r>
      <w:r w:rsidR="00176B7A">
        <w:t>het omgevingsplan</w:t>
      </w:r>
      <w:r>
        <w:fldChar w:fldCharType="end"/>
      </w:r>
      <w:r w:rsidR="00CF13B5" w:rsidRPr="00CF13B5">
        <w:t xml:space="preserve">. </w:t>
      </w:r>
      <w:r w:rsidR="00106EAF" w:rsidRPr="00106EAF">
        <w:t xml:space="preserve">In de laatste drie paragrafen van dit hoofdstuk worden het niveau van annoteren, het werken met </w:t>
      </w:r>
      <w:r w:rsidR="00E52B5B" w:rsidRPr="00106EAF">
        <w:t xml:space="preserve">standaardfrases </w:t>
      </w:r>
      <w:r w:rsidR="00E52B5B">
        <w:t>en</w:t>
      </w:r>
      <w:r w:rsidR="00106EAF" w:rsidRPr="00106EAF">
        <w:t xml:space="preserve"> de verplichte en onverplichte onderdelen van de standaard en hun juridische </w:t>
      </w:r>
      <w:r w:rsidR="00E52B5B" w:rsidRPr="00106EAF">
        <w:t xml:space="preserve">status </w:t>
      </w:r>
      <w:r w:rsidR="00E52B5B">
        <w:t>beschreven</w:t>
      </w:r>
      <w:r w:rsidR="00106EAF" w:rsidRPr="00106EAF">
        <w:t>.</w:t>
      </w:r>
    </w:p>
    <w:p w14:paraId="70D04C23" w14:textId="6EA90928" w:rsidR="00F46F46" w:rsidRDefault="00FA5357" w:rsidP="00E33EDD">
      <w:r>
        <w:t>D</w:t>
      </w:r>
      <w:r w:rsidR="00F46F46">
        <w:t xml:space="preserve">aar waar in dit hoofdstuk de naam van een IMOW-object gebruikt wordt, </w:t>
      </w:r>
      <w:r>
        <w:t xml:space="preserve">wordt </w:t>
      </w:r>
      <w:r w:rsidR="00F46F46">
        <w:t>die naam met een hoofdletter geschreven. De namen van attributen van objecten worden cursief gedrukt.</w:t>
      </w:r>
    </w:p>
    <w:p w14:paraId="22FC70F5" w14:textId="4BE51871" w:rsidR="00E33EDD" w:rsidRDefault="004F21EB" w:rsidP="00E33EDD">
      <w:pPr>
        <w:pStyle w:val="Kop3"/>
      </w:pPr>
      <w:bookmarkStart w:id="357" w:name="_Toc12431557"/>
      <w:bookmarkStart w:id="358" w:name="_Ref13643114"/>
      <w:bookmarkStart w:id="359" w:name="_Ref13649693"/>
      <w:bookmarkStart w:id="360" w:name="_Ref13663754"/>
      <w:bookmarkStart w:id="361" w:name="_Ref13664296"/>
      <w:bookmarkStart w:id="362" w:name="_Ref37063011"/>
      <w:bookmarkStart w:id="363" w:name="_Ref37074786"/>
      <w:bookmarkStart w:id="364" w:name="_Ref37232391"/>
      <w:bookmarkStart w:id="365" w:name="_Toc93475976"/>
      <w:bookmarkStart w:id="366" w:name="_Hlk11837165"/>
      <w:r>
        <w:t>D</w:t>
      </w:r>
      <w:r w:rsidR="003667F3" w:rsidRPr="003667F3">
        <w:t>e drie hoofdcomponenten van IMOW: tekst, locatie en annotatie</w:t>
      </w:r>
      <w:bookmarkEnd w:id="357"/>
      <w:bookmarkEnd w:id="358"/>
      <w:bookmarkEnd w:id="359"/>
      <w:bookmarkEnd w:id="360"/>
      <w:bookmarkEnd w:id="361"/>
      <w:bookmarkEnd w:id="362"/>
      <w:bookmarkEnd w:id="363"/>
      <w:bookmarkEnd w:id="364"/>
      <w:bookmarkEnd w:id="365"/>
    </w:p>
    <w:p w14:paraId="726CF6DE" w14:textId="6BF47A47" w:rsidR="00FA76F2" w:rsidRDefault="198D2171" w:rsidP="00CD1890">
      <w:pPr>
        <w:pStyle w:val="Figuur"/>
      </w:pPr>
      <w:r>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8">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CD1890" w:rsidRDefault="00CD1890" w:rsidP="00E55369">
      <w:pPr>
        <w:pStyle w:val="Figuurbijschrift"/>
      </w:pPr>
      <w:r>
        <w:t>De hoofdcomponenten van IMOW</w:t>
      </w:r>
    </w:p>
    <w:p w14:paraId="59478EB2" w14:textId="0FE79E36" w:rsidR="00FA76F2" w:rsidRDefault="00FA76F2" w:rsidP="00FA76F2">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t>
      </w:r>
      <w:r w:rsidR="00100C3E">
        <w:t xml:space="preserve">waardoor </w:t>
      </w:r>
      <w:r>
        <w:t xml:space="preserve">onderdelen geselecteerd en bevraagd kunnen worden. Het vervolg van deze paragraaf beschrijft deze drie componenten in grote lijnen. In paragraaf </w:t>
      </w:r>
      <w:r w:rsidR="002554D6" w:rsidRPr="002B3669">
        <w:rPr>
          <w:rStyle w:val="Verwijzing"/>
        </w:rPr>
        <w:fldChar w:fldCharType="begin"/>
      </w:r>
      <w:r w:rsidR="002554D6" w:rsidRPr="002B3669">
        <w:rPr>
          <w:rStyle w:val="Verwijzing"/>
        </w:rPr>
        <w:instrText xml:space="preserve"> REF _Ref13649769 </w:instrText>
      </w:r>
      <w:r w:rsidR="00936B1B" w:rsidRPr="002B3669">
        <w:rPr>
          <w:rStyle w:val="Verwijzing"/>
        </w:rPr>
        <w:instrText>\n \h</w:instrText>
      </w:r>
      <w:r w:rsidR="002554D6" w:rsidRPr="002B3669">
        <w:rPr>
          <w:rStyle w:val="Verwijzing"/>
        </w:rPr>
        <w:instrText xml:space="preserve"> </w:instrText>
      </w:r>
      <w:r w:rsidR="002554D6" w:rsidRPr="002B3669">
        <w:rPr>
          <w:rStyle w:val="Verwijzing"/>
        </w:rPr>
      </w:r>
      <w:r w:rsidR="002554D6" w:rsidRPr="002B3669">
        <w:rPr>
          <w:rStyle w:val="Verwijzing"/>
        </w:rPr>
        <w:fldChar w:fldCharType="separate"/>
      </w:r>
      <w:r w:rsidR="00176B7A" w:rsidRPr="002B3669">
        <w:rPr>
          <w:rStyle w:val="Verwijzing"/>
        </w:rPr>
        <w:t>6.4</w:t>
      </w:r>
      <w:r w:rsidR="002554D6" w:rsidRPr="002B3669">
        <w:rPr>
          <w:rStyle w:val="Verwijzing"/>
        </w:rPr>
        <w:fldChar w:fldCharType="end"/>
      </w:r>
      <w:r>
        <w:t xml:space="preserve"> worden ze in detail beschreven.</w:t>
      </w:r>
    </w:p>
    <w:p w14:paraId="7EEBF500" w14:textId="72ED677C" w:rsidR="003901FB" w:rsidRDefault="003901FB" w:rsidP="00FA76F2">
      <w:r w:rsidRPr="003901FB">
        <w:t>Benadrukt wordt dat IMOW alleen van toepassing is op het inhoudelijke deel van omgevingsdocumenten, oftewel het onderdeel dat de artikelen respectievelijk de beleidsteksten bevat.</w:t>
      </w:r>
    </w:p>
    <w:p w14:paraId="293A19CF" w14:textId="0CC9471E" w:rsidR="00FA76F2" w:rsidRDefault="00FA76F2" w:rsidP="00C00794">
      <w:pPr>
        <w:pStyle w:val="Kop4"/>
      </w:pPr>
      <w:bookmarkStart w:id="367" w:name="_Ref37076765"/>
      <w:bookmarkStart w:id="368" w:name="_Toc93475977"/>
      <w:r>
        <w:lastRenderedPageBreak/>
        <w:t>Tekst</w:t>
      </w:r>
      <w:bookmarkEnd w:id="367"/>
      <w:bookmarkEnd w:id="368"/>
    </w:p>
    <w:p w14:paraId="5EED452B" w14:textId="66A5D2DD" w:rsidR="00E04993" w:rsidRDefault="002F16A6" w:rsidP="00DF3F42">
      <w:r>
        <w:t xml:space="preserve">Zoals in </w:t>
      </w:r>
      <w:r w:rsidR="00CD292F">
        <w:t>hoofdstuk</w:t>
      </w:r>
      <w:r>
        <w:t xml:space="preserve"> </w:t>
      </w:r>
      <w:r w:rsidR="00CD292F" w:rsidRPr="002B3669">
        <w:rPr>
          <w:rStyle w:val="Verwijzing"/>
        </w:rPr>
        <w:fldChar w:fldCharType="begin"/>
      </w:r>
      <w:r w:rsidR="00CD292F" w:rsidRPr="002B3669">
        <w:rPr>
          <w:rStyle w:val="Verwijzing"/>
        </w:rPr>
        <w:instrText xml:space="preserve"> REF _Ref26775438 </w:instrText>
      </w:r>
      <w:r w:rsidR="00936B1B" w:rsidRPr="002B3669">
        <w:rPr>
          <w:rStyle w:val="Verwijzing"/>
        </w:rPr>
        <w:instrText>\n \h</w:instrText>
      </w:r>
      <w:r w:rsidR="00CD292F" w:rsidRPr="002B3669">
        <w:rPr>
          <w:rStyle w:val="Verwijzing"/>
        </w:rPr>
        <w:instrText xml:space="preserve"> </w:instrText>
      </w:r>
      <w:r w:rsidR="00CD292F" w:rsidRPr="002B3669">
        <w:rPr>
          <w:rStyle w:val="Verwijzing"/>
        </w:rPr>
      </w:r>
      <w:r w:rsidR="00CD292F" w:rsidRPr="002B3669">
        <w:rPr>
          <w:rStyle w:val="Verwijzing"/>
        </w:rPr>
        <w:fldChar w:fldCharType="separate"/>
      </w:r>
      <w:r w:rsidR="00176B7A" w:rsidRPr="002B3669">
        <w:rPr>
          <w:rStyle w:val="Verwijzing"/>
        </w:rPr>
        <w:t>5</w:t>
      </w:r>
      <w:r w:rsidR="00CD292F" w:rsidRPr="002B3669">
        <w:rPr>
          <w:rStyle w:val="Verwijzing"/>
        </w:rPr>
        <w:fldChar w:fldCharType="end"/>
      </w:r>
      <w:r w:rsidR="00CD292F">
        <w:t xml:space="preserve"> al is beschreven kent </w:t>
      </w:r>
      <w:r w:rsidR="00FA76F2">
        <w:t xml:space="preserve">STOP twee </w:t>
      </w:r>
      <w:r w:rsidR="00705271">
        <w:t>soorten tekststructuur</w:t>
      </w:r>
      <w:r w:rsidR="00FA76F2">
        <w:t xml:space="preserve">: Artikelstructuur </w:t>
      </w:r>
      <w:r w:rsidR="00DB79C1">
        <w:t xml:space="preserve">en </w:t>
      </w:r>
      <w:r w:rsidR="00FA76F2">
        <w:t xml:space="preserve">Vrijetekststructuur. </w:t>
      </w:r>
      <w:r w:rsidR="007A58F3">
        <w:t xml:space="preserve">In het STOP-tekstmodel is </w:t>
      </w:r>
      <w:r w:rsidR="00DF3F42">
        <w:t xml:space="preserve">Artikelstructuur de tekststructuur </w:t>
      </w:r>
      <w:r w:rsidR="007F6036">
        <w:t xml:space="preserve">voor </w:t>
      </w:r>
      <w:r w:rsidR="00DF3F42">
        <w:t>het lichaam van een regeling die is opgebouwd uit één of meer artikelen</w:t>
      </w:r>
      <w:r w:rsidR="00147CC9">
        <w:t xml:space="preserve"> en is </w:t>
      </w:r>
      <w:r w:rsidR="00DF3F42">
        <w:t>Vrijetekststructuur de tekststructuur die wordt gebruikt voor die onderdelen van regelingen die geen artikelen bevatten</w:t>
      </w:r>
      <w:r w:rsidR="00D63BFE">
        <w:t>.</w:t>
      </w:r>
    </w:p>
    <w:p w14:paraId="0668EDE9" w14:textId="5608ADE1" w:rsidR="00D63BFE" w:rsidRDefault="00E17C40" w:rsidP="00FA76F2">
      <w:r>
        <w:t xml:space="preserve">IMOW maakt </w:t>
      </w:r>
      <w:r w:rsidR="005A0DE3">
        <w:t>eveneens</w:t>
      </w:r>
      <w:r>
        <w:t xml:space="preserve"> onderscheid tussen de </w:t>
      </w:r>
      <w:r w:rsidRPr="00E17C40">
        <w:t>Artikelstructuur</w:t>
      </w:r>
      <w:r>
        <w:t xml:space="preserve"> en de </w:t>
      </w:r>
      <w:r w:rsidRPr="00E17C40">
        <w:t>Vrijetekststructuur</w:t>
      </w:r>
      <w:r>
        <w:t xml:space="preserve">. </w:t>
      </w:r>
      <w:r w:rsidR="001245C9">
        <w:t xml:space="preserve">Het verschil met STOP is dat </w:t>
      </w:r>
      <w:r w:rsidR="00730B32">
        <w:t xml:space="preserve">IMOW alleen </w:t>
      </w:r>
      <w:r w:rsidR="001245C9">
        <w:t xml:space="preserve">wordt toegepast op </w:t>
      </w:r>
      <w:r w:rsidR="00BC458D">
        <w:t xml:space="preserve">het lichaam </w:t>
      </w:r>
      <w:r w:rsidR="00781744">
        <w:t xml:space="preserve">van </w:t>
      </w:r>
      <w:r w:rsidR="00D76EFE">
        <w:t>omgevingsdocumenten</w:t>
      </w:r>
      <w:r w:rsidR="002F640F">
        <w:t>, of</w:t>
      </w:r>
      <w:r w:rsidR="00C35A33">
        <w:t xml:space="preserve">tewel de delen 2 van </w:t>
      </w:r>
      <w:r w:rsidR="00E86EBC">
        <w:t>besluiten tot vaststelling of wijziging van omgevingsdocumenten</w:t>
      </w:r>
      <w:r w:rsidR="008D288B">
        <w:t xml:space="preserve">. </w:t>
      </w:r>
      <w:r w:rsidR="00166652">
        <w:t xml:space="preserve">IMOW </w:t>
      </w:r>
      <w:r w:rsidR="004404C4">
        <w:t xml:space="preserve">wordt </w:t>
      </w:r>
      <w:r w:rsidR="00166652">
        <w:t xml:space="preserve">dus niet </w:t>
      </w:r>
      <w:r w:rsidR="004404C4">
        <w:t xml:space="preserve">toegepast op </w:t>
      </w:r>
      <w:r w:rsidR="00DC7525">
        <w:t xml:space="preserve">de </w:t>
      </w:r>
      <w:r w:rsidR="00781744">
        <w:t xml:space="preserve">overige </w:t>
      </w:r>
      <w:r w:rsidR="00DC7525">
        <w:t>onderdelen</w:t>
      </w:r>
      <w:r w:rsidR="00E874CE">
        <w:t>, zoals vaststellingsdocumenten, motivering, artikelsgewijze toelichting en bijlagen</w:t>
      </w:r>
      <w:r w:rsidR="00DC7525">
        <w:t>.</w:t>
      </w:r>
      <w:r w:rsidR="00445E4C">
        <w:t xml:space="preserve"> </w:t>
      </w:r>
      <w:r w:rsidR="00C90D24">
        <w:t xml:space="preserve">Twee </w:t>
      </w:r>
      <w:r w:rsidR="00445E4C">
        <w:t>voorbeeld</w:t>
      </w:r>
      <w:r w:rsidR="00C90D24">
        <w:t>en</w:t>
      </w:r>
      <w:r w:rsidR="00445E4C">
        <w:t xml:space="preserve">: IMOW </w:t>
      </w:r>
      <w:r w:rsidR="003549AA">
        <w:t xml:space="preserve">wordt </w:t>
      </w:r>
      <w:r w:rsidR="00445E4C">
        <w:t xml:space="preserve">wel </w:t>
      </w:r>
      <w:r w:rsidR="003549AA">
        <w:t xml:space="preserve">toegepast </w:t>
      </w:r>
      <w:r w:rsidR="00A02825">
        <w:t xml:space="preserve">op </w:t>
      </w:r>
      <w:r w:rsidR="00445E4C">
        <w:t xml:space="preserve">de regels van de </w:t>
      </w:r>
      <w:r w:rsidR="00445E4C" w:rsidRPr="00445E4C">
        <w:t>omgevingsverordening</w:t>
      </w:r>
      <w:r w:rsidR="00445E4C">
        <w:t xml:space="preserve"> maar niet </w:t>
      </w:r>
      <w:r w:rsidR="00781744">
        <w:t>op</w:t>
      </w:r>
      <w:r w:rsidR="000152A3">
        <w:t xml:space="preserve"> </w:t>
      </w:r>
      <w:r w:rsidR="00756C72">
        <w:t xml:space="preserve">de </w:t>
      </w:r>
      <w:r w:rsidR="00633DD5">
        <w:t xml:space="preserve">motivering die onderdeel vormt van </w:t>
      </w:r>
      <w:r w:rsidR="00756C72">
        <w:t>het besluit</w:t>
      </w:r>
      <w:r w:rsidR="0021047B">
        <w:t xml:space="preserve">, wel </w:t>
      </w:r>
      <w:r w:rsidR="00FC079B">
        <w:t>op</w:t>
      </w:r>
      <w:r w:rsidR="0021047B">
        <w:t xml:space="preserve"> de beleidsteksten in de omgevingsvisie maar niet </w:t>
      </w:r>
      <w:r w:rsidR="00FC079B">
        <w:t xml:space="preserve">op </w:t>
      </w:r>
      <w:r w:rsidR="005E5A4B">
        <w:t>een eventuele bijbehorende zienswijzennota</w:t>
      </w:r>
      <w:r w:rsidR="0066502A">
        <w:t xml:space="preserve"> of participatieverslag.</w:t>
      </w:r>
    </w:p>
    <w:p w14:paraId="25C55301" w14:textId="77777777" w:rsidR="00633DD5" w:rsidRDefault="00633DD5" w:rsidP="00FA76F2"/>
    <w:p w14:paraId="73DBB242" w14:textId="2DD840EC" w:rsidR="0044672B" w:rsidRDefault="00FA76F2" w:rsidP="00FA76F2">
      <w:r>
        <w:t xml:space="preserve">Voor tekst met Artikelstructuur onderscheidt IMOW de objecten Regeltekst en Juridische regel (beschreven in subparagraaf </w:t>
      </w:r>
      <w:r w:rsidR="0057466C" w:rsidRPr="002B3669">
        <w:rPr>
          <w:rStyle w:val="Verwijzing"/>
        </w:rPr>
        <w:fldChar w:fldCharType="begin"/>
      </w:r>
      <w:r w:rsidR="0057466C" w:rsidRPr="002B3669">
        <w:rPr>
          <w:rStyle w:val="Verwijzing"/>
        </w:rPr>
        <w:instrText xml:space="preserve"> REF _Ref35766171 </w:instrText>
      </w:r>
      <w:r w:rsidR="00936B1B" w:rsidRPr="002B3669">
        <w:rPr>
          <w:rStyle w:val="Verwijzing"/>
        </w:rPr>
        <w:instrText>\n \h</w:instrText>
      </w:r>
      <w:r w:rsidR="0057466C" w:rsidRPr="002B3669">
        <w:rPr>
          <w:rStyle w:val="Verwijzing"/>
        </w:rPr>
        <w:instrText xml:space="preserve"> </w:instrText>
      </w:r>
      <w:r w:rsidR="0057466C" w:rsidRPr="002B3669">
        <w:rPr>
          <w:rStyle w:val="Verwijzing"/>
        </w:rPr>
      </w:r>
      <w:r w:rsidR="0057466C" w:rsidRPr="002B3669">
        <w:rPr>
          <w:rStyle w:val="Verwijzing"/>
        </w:rPr>
        <w:fldChar w:fldCharType="separate"/>
      </w:r>
      <w:r w:rsidR="00176B7A" w:rsidRPr="002B3669">
        <w:rPr>
          <w:rStyle w:val="Verwijzing"/>
        </w:rPr>
        <w:t>6.2.1.1</w:t>
      </w:r>
      <w:r w:rsidR="0057466C" w:rsidRPr="002B3669">
        <w:rPr>
          <w:rStyle w:val="Verwijzing"/>
        </w:rPr>
        <w:fldChar w:fldCharType="end"/>
      </w:r>
      <w:r>
        <w:t xml:space="preserve">), voor </w:t>
      </w:r>
      <w:r w:rsidR="00960CE5">
        <w:t>het lichaam</w:t>
      </w:r>
      <w:r w:rsidR="00781744">
        <w:t xml:space="preserve"> </w:t>
      </w:r>
      <w:r w:rsidR="0045637B">
        <w:t xml:space="preserve">van </w:t>
      </w:r>
      <w:r w:rsidR="0040691D">
        <w:t>omgevingsdocumenten</w:t>
      </w:r>
      <w:r>
        <w:t xml:space="preserve"> met Vrijetekststructuur </w:t>
      </w:r>
      <w:r w:rsidR="00E34C87">
        <w:t xml:space="preserve">heeft IMOW </w:t>
      </w:r>
      <w:r>
        <w:t xml:space="preserve">de objecten Divisie en Tekstdeel (de onderwerpen van subparagraaf </w:t>
      </w:r>
      <w:r w:rsidR="0057466C" w:rsidRPr="002B3669">
        <w:rPr>
          <w:rStyle w:val="Verwijzing"/>
        </w:rPr>
        <w:fldChar w:fldCharType="begin"/>
      </w:r>
      <w:r w:rsidR="0057466C" w:rsidRPr="002B3669">
        <w:rPr>
          <w:rStyle w:val="Verwijzing"/>
        </w:rPr>
        <w:instrText xml:space="preserve"> REF _Ref35766188 </w:instrText>
      </w:r>
      <w:r w:rsidR="00936B1B" w:rsidRPr="002B3669">
        <w:rPr>
          <w:rStyle w:val="Verwijzing"/>
        </w:rPr>
        <w:instrText>\n \h</w:instrText>
      </w:r>
      <w:r w:rsidR="0057466C" w:rsidRPr="002B3669">
        <w:rPr>
          <w:rStyle w:val="Verwijzing"/>
        </w:rPr>
        <w:instrText xml:space="preserve"> </w:instrText>
      </w:r>
      <w:r w:rsidR="0057466C" w:rsidRPr="002B3669">
        <w:rPr>
          <w:rStyle w:val="Verwijzing"/>
        </w:rPr>
      </w:r>
      <w:r w:rsidR="0057466C" w:rsidRPr="002B3669">
        <w:rPr>
          <w:rStyle w:val="Verwijzing"/>
        </w:rPr>
        <w:fldChar w:fldCharType="separate"/>
      </w:r>
      <w:r w:rsidR="00176B7A" w:rsidRPr="002B3669">
        <w:rPr>
          <w:rStyle w:val="Verwijzing"/>
        </w:rPr>
        <w:t>6.2.1.2</w:t>
      </w:r>
      <w:r w:rsidR="0057466C" w:rsidRPr="002B3669">
        <w:rPr>
          <w:rStyle w:val="Verwijzing"/>
        </w:rPr>
        <w:fldChar w:fldCharType="end"/>
      </w:r>
      <w:r>
        <w:t>).</w:t>
      </w:r>
      <w:bookmarkStart w:id="369" w:name="_Ref35766171"/>
    </w:p>
    <w:p w14:paraId="62D84718" w14:textId="4E528A0F" w:rsidR="00FA76F2" w:rsidRDefault="00FA76F2" w:rsidP="00C00794">
      <w:pPr>
        <w:pStyle w:val="Kop5"/>
      </w:pPr>
      <w:bookmarkStart w:id="370" w:name="_Toc93475978"/>
      <w:r>
        <w:t>Regeltekst en Juridische regel</w:t>
      </w:r>
      <w:bookmarkEnd w:id="369"/>
      <w:bookmarkEnd w:id="370"/>
    </w:p>
    <w:p w14:paraId="1E2C4AD3" w14:textId="36448050" w:rsidR="00FA76F2" w:rsidRDefault="00FA76F2" w:rsidP="00FA76F2">
      <w:r>
        <w:t xml:space="preserve">Regeltekst is de IMOW-term voor de kleinste zelfstandige eenheid van (een of meer) bij elkaar horende Juridische regels in een </w:t>
      </w:r>
      <w:r w:rsidR="00417DBF">
        <w:t>omgevingsdocument</w:t>
      </w:r>
      <w:r>
        <w:t xml:space="preserve">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w:t>
      </w:r>
      <w:r w:rsidR="00295E8B" w:rsidRPr="00295E8B">
        <w:t>domeinspecifieke</w:t>
      </w:r>
      <w:r w:rsidR="00295E8B" w:rsidRPr="00295E8B" w:rsidDel="00295E8B">
        <w:t xml:space="preserve"> </w:t>
      </w:r>
      <w:r>
        <w:t xml:space="preserve">IMOW-objecten (zie daarvoor paragraaf </w:t>
      </w:r>
      <w:r w:rsidR="00EB4316" w:rsidRPr="002B3669">
        <w:rPr>
          <w:rStyle w:val="Verwijzing"/>
        </w:rPr>
        <w:fldChar w:fldCharType="begin"/>
      </w:r>
      <w:r w:rsidR="00EB4316" w:rsidRPr="002B3669">
        <w:rPr>
          <w:rStyle w:val="Verwijzing"/>
        </w:rPr>
        <w:instrText xml:space="preserve"> REF _Ref13649769 </w:instrText>
      </w:r>
      <w:r w:rsidR="00936B1B" w:rsidRPr="002B3669">
        <w:rPr>
          <w:rStyle w:val="Verwijzing"/>
        </w:rPr>
        <w:instrText>\n \h</w:instrText>
      </w:r>
      <w:r w:rsidR="00EB4316" w:rsidRPr="002B3669">
        <w:rPr>
          <w:rStyle w:val="Verwijzing"/>
        </w:rPr>
        <w:instrText xml:space="preserve"> </w:instrText>
      </w:r>
      <w:r w:rsidR="00EB4316" w:rsidRPr="002B3669">
        <w:rPr>
          <w:rStyle w:val="Verwijzing"/>
        </w:rPr>
      </w:r>
      <w:r w:rsidR="00EB4316" w:rsidRPr="002B3669">
        <w:rPr>
          <w:rStyle w:val="Verwijzing"/>
        </w:rPr>
        <w:fldChar w:fldCharType="separate"/>
      </w:r>
      <w:r w:rsidR="00176B7A" w:rsidRPr="002B3669">
        <w:rPr>
          <w:rStyle w:val="Verwijzing"/>
        </w:rPr>
        <w:t>6.4</w:t>
      </w:r>
      <w:r w:rsidR="00EB4316" w:rsidRPr="002B3669">
        <w:rPr>
          <w:rStyle w:val="Verwijzing"/>
        </w:rPr>
        <w:fldChar w:fldCharType="end"/>
      </w:r>
      <w:r>
        <w:t>) te kunnen koppelen.</w:t>
      </w:r>
    </w:p>
    <w:p w14:paraId="243F31BB" w14:textId="77777777" w:rsidR="00FA76F2" w:rsidRDefault="00FA76F2" w:rsidP="00FA76F2">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FA76F2" w:rsidRDefault="00FA76F2" w:rsidP="00FA76F2"/>
    <w:p w14:paraId="05CC01C3" w14:textId="164DE5C5" w:rsidR="00FA76F2" w:rsidRDefault="00FA76F2" w:rsidP="00C00794">
      <w:r>
        <w:t>Een voorbeeld waarin een Regeltekst één Juridische regel bevat:</w:t>
      </w:r>
    </w:p>
    <w:p w14:paraId="021596A9" w14:textId="034C829B" w:rsidR="00AB6457" w:rsidRDefault="203FDD8C" w:rsidP="00C00794">
      <w:pPr>
        <w:pStyle w:val="Figuur"/>
      </w:pPr>
      <w:r>
        <w:rPr>
          <w:noProof/>
        </w:rPr>
        <w:drawing>
          <wp:inline distT="0" distB="0" distL="0" distR="0" wp14:anchorId="10059051" wp14:editId="77BF50F3">
            <wp:extent cx="5194300" cy="1012288"/>
            <wp:effectExtent l="0" t="0" r="6350" b="0"/>
            <wp:docPr id="53741358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29">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0866C3" w:rsidRPr="000866C3" w:rsidRDefault="000866C3" w:rsidP="00E55369">
      <w:pPr>
        <w:pStyle w:val="Figuurbijschrift"/>
      </w:pPr>
      <w:r>
        <w:t>Regeltekst met één Juridische regel</w:t>
      </w:r>
    </w:p>
    <w:p w14:paraId="09209EF6" w14:textId="5C3F794C" w:rsidR="0044672B" w:rsidRDefault="00B111FA">
      <w:r>
        <w:t xml:space="preserve">Twee </w:t>
      </w:r>
      <w:r w:rsidR="00FA76F2">
        <w:t>voorbeeld</w:t>
      </w:r>
      <w:r>
        <w:t>en</w:t>
      </w:r>
      <w:r w:rsidR="00FA76F2">
        <w:t xml:space="preserve"> waarin een Regeltekst meerdere juridische regels bevat:</w:t>
      </w:r>
    </w:p>
    <w:p w14:paraId="113DD6F3" w14:textId="437EFDBD" w:rsidR="000866C3" w:rsidRDefault="000866C3"/>
    <w:p w14:paraId="0B62E5B3" w14:textId="0E8ECF6C" w:rsidR="002B40D9" w:rsidRDefault="058AA728">
      <w:pPr>
        <w:pStyle w:val="Figuur"/>
      </w:pPr>
      <w:r>
        <w:rPr>
          <w:noProof/>
        </w:rPr>
        <w:lastRenderedPageBreak/>
        <w:drawing>
          <wp:inline distT="0" distB="0" distL="0" distR="0" wp14:anchorId="1008825D" wp14:editId="7D820545">
            <wp:extent cx="5365750" cy="1241502"/>
            <wp:effectExtent l="0" t="0" r="6350" b="0"/>
            <wp:docPr id="1107081271"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0">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B111FA" w:rsidRDefault="00590705" w:rsidP="00E55369">
      <w:pPr>
        <w:pStyle w:val="Figuurbijschrift"/>
      </w:pPr>
      <w:bookmarkStart w:id="371" w:name="_Ref51318620"/>
      <w:r>
        <w:t>Regeltekst met meerdere Juridische regels, omgevingsplan</w:t>
      </w:r>
      <w:bookmarkEnd w:id="371"/>
    </w:p>
    <w:p w14:paraId="391D02DC" w14:textId="0A1D311A" w:rsidR="0044672B" w:rsidRDefault="004D2D5F" w:rsidP="004D2D5F">
      <w:r>
        <w:t xml:space="preserve">In het voorbeeld van </w:t>
      </w:r>
      <w:r w:rsidRPr="002B3669">
        <w:rPr>
          <w:rStyle w:val="Verwijzing"/>
        </w:rPr>
        <w:fldChar w:fldCharType="begin"/>
      </w:r>
      <w:r w:rsidRPr="002B3669">
        <w:rPr>
          <w:rStyle w:val="Verwijzing"/>
        </w:rPr>
        <w:instrText xml:space="preserve"> REF _Ref51318620 \n \h </w:instrText>
      </w:r>
      <w:r w:rsidRPr="002B3669">
        <w:rPr>
          <w:rStyle w:val="Verwijzing"/>
        </w:rPr>
      </w:r>
      <w:r w:rsidRPr="002B3669">
        <w:rPr>
          <w:rStyle w:val="Verwijzing"/>
        </w:rPr>
        <w:fldChar w:fldCharType="separate"/>
      </w:r>
      <w:r w:rsidR="00176B7A" w:rsidRPr="002B3669">
        <w:rPr>
          <w:rStyle w:val="Verwijzing"/>
        </w:rPr>
        <w:t>Figuur 12</w:t>
      </w:r>
      <w:r w:rsidRPr="002B3669">
        <w:rPr>
          <w:rStyle w:val="Verwijzing"/>
        </w:rPr>
        <w:fldChar w:fldCharType="end"/>
      </w:r>
      <w:r>
        <w:t xml:space="preserve"> kunnen de volgende Juridische regels worden onderscheiden:</w:t>
      </w:r>
    </w:p>
    <w:p w14:paraId="55FBE2EE" w14:textId="29039042" w:rsidR="004D2D5F" w:rsidRDefault="004D2D5F" w:rsidP="004D2D5F">
      <w:r>
        <w:t>JR1: Daar waar aan een locatie de functie ‘Centrumgebied’ is toegedeeld is het toegestaan om de activiteit ‘het exploiteren van een bedrijf’ te verrichten.</w:t>
      </w:r>
    </w:p>
    <w:p w14:paraId="0D8621BD" w14:textId="3B3D996E" w:rsidR="004D2D5F" w:rsidRPr="004D2D5F" w:rsidRDefault="004D2D5F" w:rsidP="004D2D5F">
      <w:r>
        <w:t>JR2: Daar waar aan een locatie de functie ‘Centrumgebied’ is toegedeeld is het toegestaan om de activiteit ‘het uitoefenen van detailhandel’ te verrichten.</w:t>
      </w:r>
    </w:p>
    <w:p w14:paraId="3F00E738" w14:textId="3FFA0C19" w:rsidR="003F3FC1" w:rsidRDefault="755B54FD" w:rsidP="003F3FC1">
      <w:pPr>
        <w:pStyle w:val="Figuur"/>
      </w:pPr>
      <w:r>
        <w:rPr>
          <w:noProof/>
        </w:rPr>
        <w:drawing>
          <wp:inline distT="0" distB="0" distL="0" distR="0" wp14:anchorId="3315A466" wp14:editId="301231DC">
            <wp:extent cx="5346698" cy="1145261"/>
            <wp:effectExtent l="0" t="0" r="6350" b="0"/>
            <wp:docPr id="1509197942"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1">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F77C62F" w:rsidR="00590705" w:rsidRDefault="00590705" w:rsidP="00E55369">
      <w:pPr>
        <w:pStyle w:val="Figuurbijschrift"/>
      </w:pPr>
      <w:bookmarkStart w:id="372" w:name="_Ref51319428"/>
      <w:r w:rsidRPr="00590705">
        <w:t>Regeltekst met meerdere Juridische regels</w:t>
      </w:r>
      <w:r w:rsidR="00A66EC3">
        <w:t>,</w:t>
      </w:r>
      <w:r>
        <w:t xml:space="preserve"> AMvB</w:t>
      </w:r>
      <w:bookmarkEnd w:id="372"/>
    </w:p>
    <w:p w14:paraId="1F713CA9" w14:textId="66E31C0B" w:rsidR="009C24BC" w:rsidRDefault="009C24BC" w:rsidP="009C24BC">
      <w:r>
        <w:t xml:space="preserve">In het voorbeeld van </w:t>
      </w:r>
      <w:r w:rsidR="00390A69" w:rsidRPr="002B3669">
        <w:rPr>
          <w:rStyle w:val="Verwijzing"/>
        </w:rPr>
        <w:fldChar w:fldCharType="begin"/>
      </w:r>
      <w:r w:rsidR="00390A69" w:rsidRPr="002B3669">
        <w:rPr>
          <w:rStyle w:val="Verwijzing"/>
        </w:rPr>
        <w:instrText xml:space="preserve"> REF _Ref51319428 \n \h </w:instrText>
      </w:r>
      <w:r w:rsidR="00390A69" w:rsidRPr="002B3669">
        <w:rPr>
          <w:rStyle w:val="Verwijzing"/>
        </w:rPr>
      </w:r>
      <w:r w:rsidR="00390A69" w:rsidRPr="002B3669">
        <w:rPr>
          <w:rStyle w:val="Verwijzing"/>
        </w:rPr>
        <w:fldChar w:fldCharType="separate"/>
      </w:r>
      <w:r w:rsidR="00176B7A" w:rsidRPr="002B3669">
        <w:rPr>
          <w:rStyle w:val="Verwijzing"/>
        </w:rPr>
        <w:t>Figuur 13</w:t>
      </w:r>
      <w:r w:rsidR="00390A69" w:rsidRPr="002B3669">
        <w:rPr>
          <w:rStyle w:val="Verwijzing"/>
        </w:rPr>
        <w:fldChar w:fldCharType="end"/>
      </w:r>
      <w:r>
        <w:t xml:space="preserve"> is het mogelijk de volgende Juridische regels te onderscheiden:</w:t>
      </w:r>
    </w:p>
    <w:p w14:paraId="5630E6A6" w14:textId="77777777" w:rsidR="009C24BC" w:rsidRDefault="009C24BC" w:rsidP="009C24BC">
      <w:r>
        <w:t>JR1: Het is verboden een bouwwerk of gedeelte daarvan te slopen als daarbij asbest wordt verwijderd, zonder dit ten minste vier weken voor het begin van de sloopwerkzaamheden te melden.</w:t>
      </w:r>
    </w:p>
    <w:p w14:paraId="2D0D648B" w14:textId="77777777" w:rsidR="009C24BC" w:rsidRDefault="009C24BC" w:rsidP="009C24BC">
      <w:r>
        <w:t>JR2: Het is verboden een bouwwerk of gedeelte daarvan te slopen als de hoeveelheid sloopafval naar redelijke inschatting meer dan 10 m3 bedraagt, zonder dit ten minste vier weken voor het begin van de sloopwerkzaamheden te melden.</w:t>
      </w:r>
    </w:p>
    <w:p w14:paraId="75D6F419" w14:textId="77777777" w:rsidR="009C24BC" w:rsidRDefault="009C24BC" w:rsidP="009C24BC"/>
    <w:p w14:paraId="5253B55A" w14:textId="525F477C" w:rsidR="004D2D5F" w:rsidRPr="004D2D5F" w:rsidRDefault="009C24BC" w:rsidP="009C24BC">
      <w:r>
        <w:t>Het is niet verplicht om een Regeltekst in meerdere Juridische regels onder te verdelen.</w:t>
      </w:r>
    </w:p>
    <w:p w14:paraId="0EE6EAAE" w14:textId="55E23788" w:rsidR="00FA76F2" w:rsidRDefault="00FA76F2" w:rsidP="00C00794">
      <w:pPr>
        <w:pStyle w:val="Kop5"/>
      </w:pPr>
      <w:bookmarkStart w:id="373" w:name="_Ref35766188"/>
      <w:bookmarkStart w:id="374" w:name="_Toc93475979"/>
      <w:r>
        <w:t>Divisie en Tekstdeel</w:t>
      </w:r>
      <w:bookmarkEnd w:id="373"/>
      <w:bookmarkEnd w:id="374"/>
    </w:p>
    <w:p w14:paraId="4BC5C551" w14:textId="73108B52" w:rsidR="00FA76F2" w:rsidRDefault="00B5540F" w:rsidP="00FA76F2">
      <w:r>
        <w:t>V</w:t>
      </w:r>
      <w:r w:rsidRPr="00B5540F">
        <w:t>oor het onderdeel van omgevingsdocumenten met Vrijetekststructuur dat de daadwerkelijke inhoud van het omgevingsdocument bevat</w:t>
      </w:r>
      <w:r>
        <w:t>,</w:t>
      </w:r>
      <w:r w:rsidRPr="00B5540F">
        <w:t xml:space="preserve"> </w:t>
      </w:r>
      <w:r w:rsidR="00FA76F2">
        <w:t xml:space="preserve">onderscheidt </w:t>
      </w:r>
      <w:r w:rsidRPr="00B5540F">
        <w:t xml:space="preserve">IMOW </w:t>
      </w:r>
      <w:r w:rsidR="00056C9C">
        <w:t xml:space="preserve">de </w:t>
      </w:r>
      <w:r w:rsidR="00FA76F2">
        <w:t>object</w:t>
      </w:r>
      <w:r w:rsidR="00391B91">
        <w:t>typ</w:t>
      </w:r>
      <w:r w:rsidR="00FA76F2">
        <w:t xml:space="preserve">en Divisie en Tekstdeel. Divisie is de kleinste zelfstandige eenheid van tekst. Tekstdeel is een abstract concept waarmee een deel van een tekst wordt beschreven. Tekstdeel wordt gebruikt om aan verschillende onderdelen van een Divisie Locaties en annotaties met de </w:t>
      </w:r>
      <w:r w:rsidR="00662C10" w:rsidRPr="00662C10">
        <w:t>domeinspecifieke</w:t>
      </w:r>
      <w:r w:rsidR="00662C10" w:rsidRPr="00662C10" w:rsidDel="00662C10">
        <w:t xml:space="preserve"> </w:t>
      </w:r>
      <w:r w:rsidR="00FA76F2">
        <w:t xml:space="preserve">IMOW-objecten (zie daarvoor paragraaf </w:t>
      </w:r>
      <w:r w:rsidR="00545DD1" w:rsidRPr="002B3669">
        <w:rPr>
          <w:rStyle w:val="Verwijzing"/>
        </w:rPr>
        <w:fldChar w:fldCharType="begin"/>
      </w:r>
      <w:r w:rsidR="00545DD1" w:rsidRPr="002B3669">
        <w:rPr>
          <w:rStyle w:val="Verwijzing"/>
        </w:rPr>
        <w:instrText xml:space="preserve"> REF _Ref13649769 </w:instrText>
      </w:r>
      <w:r w:rsidR="00936B1B" w:rsidRPr="002B3669">
        <w:rPr>
          <w:rStyle w:val="Verwijzing"/>
        </w:rPr>
        <w:instrText>\n \h</w:instrText>
      </w:r>
      <w:r w:rsidR="00545DD1" w:rsidRPr="002B3669">
        <w:rPr>
          <w:rStyle w:val="Verwijzing"/>
        </w:rPr>
        <w:instrText xml:space="preserve"> </w:instrText>
      </w:r>
      <w:r w:rsidR="00545DD1" w:rsidRPr="002B3669">
        <w:rPr>
          <w:rStyle w:val="Verwijzing"/>
        </w:rPr>
      </w:r>
      <w:r w:rsidR="00545DD1" w:rsidRPr="002B3669">
        <w:rPr>
          <w:rStyle w:val="Verwijzing"/>
        </w:rPr>
        <w:fldChar w:fldCharType="separate"/>
      </w:r>
      <w:r w:rsidR="00176B7A" w:rsidRPr="002B3669">
        <w:rPr>
          <w:rStyle w:val="Verwijzing"/>
        </w:rPr>
        <w:t>6.4</w:t>
      </w:r>
      <w:r w:rsidR="00545DD1" w:rsidRPr="002B3669">
        <w:rPr>
          <w:rStyle w:val="Verwijzing"/>
        </w:rPr>
        <w:fldChar w:fldCharType="end"/>
      </w:r>
      <w:r w:rsidR="00FA76F2">
        <w:t>) te kunnen koppelen. Een Divisie bevat altijd ten minste één Tekstdeel; wanneer dat gewenst is kan een Divisie meerdere Tekstdelen bevatten.</w:t>
      </w:r>
    </w:p>
    <w:p w14:paraId="7F9FA6EC" w14:textId="3BD1A268" w:rsidR="0003729F" w:rsidRDefault="00B04D43" w:rsidP="00FA76F2">
      <w:r>
        <w:t xml:space="preserve">Let op dat </w:t>
      </w:r>
      <w:r w:rsidR="008B5BC1">
        <w:t>h</w:t>
      </w:r>
      <w:r w:rsidR="0003729F" w:rsidRPr="0003729F">
        <w:t>et STOP-tekstmodel het structuurelement Divisie</w:t>
      </w:r>
      <w:r w:rsidR="008B5BC1">
        <w:t xml:space="preserve"> kent en</w:t>
      </w:r>
      <w:r w:rsidR="0003729F" w:rsidRPr="0003729F">
        <w:t xml:space="preserve"> IMOW </w:t>
      </w:r>
      <w:r w:rsidR="008B5BC1">
        <w:t xml:space="preserve">het objecttype </w:t>
      </w:r>
      <w:r w:rsidR="0003729F" w:rsidRPr="0003729F">
        <w:t xml:space="preserve">Divisie. Ze zijn niet hetzelfde. </w:t>
      </w:r>
      <w:r w:rsidR="006931A3">
        <w:t>Het STOP-</w:t>
      </w:r>
      <w:r w:rsidR="002F3231" w:rsidRPr="002F3231">
        <w:t>structuurelement Divisie</w:t>
      </w:r>
      <w:r w:rsidR="002F3231">
        <w:t xml:space="preserve"> wordt gebruikt voor alle onderdelen van besluiten en regelingen die </w:t>
      </w:r>
      <w:r w:rsidR="00D83DFB">
        <w:t xml:space="preserve">geen artikelen bevatten. Dat </w:t>
      </w:r>
      <w:r w:rsidR="00960957">
        <w:t xml:space="preserve">is ruimer dan het </w:t>
      </w:r>
      <w:r w:rsidR="00960957">
        <w:lastRenderedPageBreak/>
        <w:t xml:space="preserve">IMOW-object Divisie, dat alleen kan voorkomen in het inhoudelijke deel van een omgevingsdocument </w:t>
      </w:r>
      <w:r w:rsidR="00960957" w:rsidRPr="00960957">
        <w:t>met Vrijetekststructuur</w:t>
      </w:r>
      <w:r w:rsidR="00960957">
        <w:t>.</w:t>
      </w:r>
    </w:p>
    <w:p w14:paraId="7D2F7F6D" w14:textId="35BDD615" w:rsidR="00FA76F2" w:rsidRDefault="00FA76F2" w:rsidP="00C00794">
      <w:pPr>
        <w:pStyle w:val="Kop4"/>
      </w:pPr>
      <w:bookmarkStart w:id="375" w:name="_Toc93475980"/>
      <w:r>
        <w:t>Locatie</w:t>
      </w:r>
      <w:bookmarkEnd w:id="375"/>
    </w:p>
    <w:p w14:paraId="223871FC" w14:textId="39B08957" w:rsidR="00FA76F2" w:rsidRDefault="00FA76F2" w:rsidP="00C00794">
      <w:pPr>
        <w:pStyle w:val="Kop5"/>
      </w:pPr>
      <w:bookmarkStart w:id="376" w:name="_Toc93475981"/>
      <w:r>
        <w:t>Werkingsgebied en Locatie</w:t>
      </w:r>
      <w:bookmarkEnd w:id="376"/>
    </w:p>
    <w:p w14:paraId="3907580A" w14:textId="1CF179C8" w:rsidR="0044672B" w:rsidRDefault="00FA76F2" w:rsidP="00FA76F2">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w:t>
      </w:r>
      <w:r w:rsidR="00575022">
        <w:t>het object</w:t>
      </w:r>
      <w:r>
        <w:t xml:space="preserve"> Locatie</w:t>
      </w:r>
      <w:r w:rsidR="00D055AE">
        <w:t>, dat de coördinaten bevat die</w:t>
      </w:r>
      <w:r w:rsidR="006A27C6">
        <w:t xml:space="preserve"> het gebied begrenzen</w:t>
      </w:r>
      <w:r>
        <w:t xml:space="preserve">. Het werkingsgebied van de Regeltekst bestaat dus uit de optelling van alle Locaties van de </w:t>
      </w:r>
      <w:r w:rsidR="004C5E53">
        <w:t>J</w:t>
      </w:r>
      <w:r>
        <w:t xml:space="preserve">uridische regels die samen de Regeltekst vormen. Uit het juridisch systeem volgt dat van iedere Regeltekst duidelijk moet zijn waar deze geldt. Iedere Regeltekst heeft daarom verplicht een werkingsgebied </w:t>
      </w:r>
      <w:r w:rsidR="00301E6D">
        <w:t xml:space="preserve">en dus ook </w:t>
      </w:r>
      <w:r>
        <w:t>één of meer Locaties.</w:t>
      </w:r>
    </w:p>
    <w:p w14:paraId="684568E7" w14:textId="69C93AEB" w:rsidR="002E39F0" w:rsidRDefault="002E39F0" w:rsidP="00FA76F2"/>
    <w:p w14:paraId="1E21E93A" w14:textId="3B310759" w:rsidR="00FD5EB6" w:rsidRDefault="002E39F0" w:rsidP="002E39F0">
      <w:r>
        <w:t xml:space="preserve">IMOW </w:t>
      </w:r>
      <w:r w:rsidR="00055241">
        <w:t xml:space="preserve">kent </w:t>
      </w:r>
      <w:r>
        <w:t xml:space="preserve">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FD5EB6" w:rsidRPr="00FD5EB6">
        <w:t xml:space="preserve">Deze relatie wordt door LVBB en in DSO-LV </w:t>
      </w:r>
      <w:r w:rsidR="00E131F4" w:rsidRPr="00E131F4">
        <w:t>afgeleid</w:t>
      </w:r>
      <w:r w:rsidR="009D3EF5">
        <w:t xml:space="preserve">, </w:t>
      </w:r>
      <w:r w:rsidR="00FD5EB6" w:rsidRPr="00FD5EB6">
        <w:t xml:space="preserve">het bevoegd gezag </w:t>
      </w:r>
      <w:r w:rsidR="009D3EF5">
        <w:t>hoeft g</w:t>
      </w:r>
      <w:r w:rsidR="00FD5EB6" w:rsidRPr="00FD5EB6">
        <w:t>een afzonderlijke geometrie voor het werkingsgebied aan</w:t>
      </w:r>
      <w:r w:rsidR="009D3EF5">
        <w:t xml:space="preserve"> te </w:t>
      </w:r>
      <w:r w:rsidR="00FD5EB6" w:rsidRPr="00FD5EB6">
        <w:t>leveren.</w:t>
      </w:r>
    </w:p>
    <w:p w14:paraId="2A49B02B" w14:textId="77777777" w:rsidR="00FD5EB6" w:rsidRDefault="00FD5EB6" w:rsidP="002E39F0"/>
    <w:p w14:paraId="63962D63" w14:textId="42CE4A2E" w:rsidR="002E39F0" w:rsidRDefault="002E39F0" w:rsidP="002E39F0">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2E39F0" w:rsidRDefault="002E39F0" w:rsidP="002E39F0"/>
    <w:p w14:paraId="22149EF2" w14:textId="40C1D055" w:rsidR="002E39F0" w:rsidRDefault="002E39F0" w:rsidP="002E39F0">
      <w:r>
        <w:t xml:space="preserve">Locatie komt ook voor in </w:t>
      </w:r>
      <w:r w:rsidR="000C5B93">
        <w:t xml:space="preserve">het lichaam </w:t>
      </w:r>
      <w:r>
        <w:t xml:space="preserve">van omgevingsdocumenten </w:t>
      </w:r>
      <w:r w:rsidR="000C5B93">
        <w:t xml:space="preserve">met </w:t>
      </w:r>
      <w:r>
        <w:t xml:space="preserve">Vrijetekststructuur. Het wordt gebruikt om het gebied vast te leggen waarover een Tekstdeel gaat. Net als bij de </w:t>
      </w:r>
      <w:r w:rsidR="00434092">
        <w:t>R</w:t>
      </w:r>
      <w:r>
        <w:t>egel</w:t>
      </w:r>
      <w:r w:rsidR="00434092">
        <w:t>tekst</w:t>
      </w:r>
      <w:r>
        <w:t xml:space="preserve"> wordt de optelling van alle Locaties van de Tekstdelen die samen de Divisie vormen werkingsgebied genoemd.</w:t>
      </w:r>
      <w:r w:rsidR="00B84E9E">
        <w:t xml:space="preserve"> Ook hier geldt dat </w:t>
      </w:r>
      <w:r w:rsidR="00632E54">
        <w:t xml:space="preserve">de </w:t>
      </w:r>
      <w:r w:rsidR="00632E54" w:rsidRPr="00632E54">
        <w:t>relatie door LVBB en in DSO-LV wordt afgeleid</w:t>
      </w:r>
      <w:r w:rsidR="00632E54">
        <w:t xml:space="preserve"> en</w:t>
      </w:r>
      <w:r w:rsidR="00632E54" w:rsidRPr="00632E54">
        <w:t xml:space="preserve"> het bevoegd gezag geen afzonderlijke geometrie voor het werkingsgebied hoeft aan te leveren.</w:t>
      </w:r>
    </w:p>
    <w:p w14:paraId="28BB2B1C" w14:textId="77777777" w:rsidR="002E39F0" w:rsidRDefault="002E39F0" w:rsidP="002E39F0"/>
    <w:p w14:paraId="207E3D28" w14:textId="73623D3B" w:rsidR="00FA76F2" w:rsidRDefault="009C6F03" w:rsidP="00FA76F2">
      <w:r w:rsidRPr="002B3669">
        <w:rPr>
          <w:rStyle w:val="Verwijzing"/>
        </w:rPr>
        <w:fldChar w:fldCharType="begin"/>
      </w:r>
      <w:r w:rsidRPr="002B3669">
        <w:rPr>
          <w:rStyle w:val="Verwijzing"/>
        </w:rPr>
        <w:instrText xml:space="preserve"> REF _Ref35953705 \n \h </w:instrText>
      </w:r>
      <w:r w:rsidRPr="002B3669">
        <w:rPr>
          <w:rStyle w:val="Verwijzing"/>
        </w:rPr>
      </w:r>
      <w:r w:rsidRPr="002B3669">
        <w:rPr>
          <w:rStyle w:val="Verwijzing"/>
        </w:rPr>
        <w:fldChar w:fldCharType="separate"/>
      </w:r>
      <w:r w:rsidR="00176B7A" w:rsidRPr="002B3669">
        <w:rPr>
          <w:rStyle w:val="Verwijzing"/>
        </w:rPr>
        <w:t>Figuur 14</w:t>
      </w:r>
      <w:r w:rsidRPr="002B3669">
        <w:rPr>
          <w:rStyle w:val="Verwijzing"/>
        </w:rPr>
        <w:fldChar w:fldCharType="end"/>
      </w:r>
      <w:r w:rsidR="00FA76F2">
        <w:t xml:space="preserve"> </w:t>
      </w:r>
      <w:r w:rsidR="00301E6D" w:rsidRPr="00301E6D">
        <w:t>laat een voorbeeld zien: een artikel uit een omgevingsdocument met Artikelstructuur respectievelijk een Tekstdeel uit een omgevingsdocument met Vrijetekststructuur heeft drie Locaties die samen het werkingsgebied van dat artikel of Tekstdeel vormen.</w:t>
      </w:r>
    </w:p>
    <w:p w14:paraId="75FA476A" w14:textId="76D99E22" w:rsidR="0044672B" w:rsidRDefault="00FA76F2" w:rsidP="00C00794">
      <w:pPr>
        <w:pStyle w:val="Figuur"/>
      </w:pPr>
      <w:r>
        <w:lastRenderedPageBreak/>
        <w:t xml:space="preserve"> </w:t>
      </w:r>
      <w:r w:rsidR="506C50B4">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2">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377" w:name="_Ref35953705"/>
    </w:p>
    <w:p w14:paraId="70568E4D" w14:textId="1D929330" w:rsidR="00FA76F2" w:rsidRDefault="009C6F03" w:rsidP="00E55369">
      <w:pPr>
        <w:pStyle w:val="Figuurbijschrift"/>
      </w:pPr>
      <w:r>
        <w:t>Drie</w:t>
      </w:r>
      <w:r w:rsidR="00282D97">
        <w:t xml:space="preserve"> Locaties die samen </w:t>
      </w:r>
      <w:r w:rsidR="00CC37CA">
        <w:t xml:space="preserve">een </w:t>
      </w:r>
      <w:r w:rsidR="00282D97">
        <w:t>werkingsgebied vormen</w:t>
      </w:r>
      <w:bookmarkEnd w:id="377"/>
    </w:p>
    <w:p w14:paraId="5C876AC4" w14:textId="5B8473BA" w:rsidR="00FA76F2" w:rsidRDefault="00164F96" w:rsidP="00FA76F2">
      <w:r>
        <w:t>Ook uit</w:t>
      </w:r>
      <w:r w:rsidR="004F7AF7">
        <w:t xml:space="preserve"> de tekst van </w:t>
      </w:r>
      <w:r w:rsidR="00F31577">
        <w:t>Juridische regel</w:t>
      </w:r>
      <w:r>
        <w:t xml:space="preserve"> of Tekstdeel moet duidelijk blijken welke Locatie </w:t>
      </w:r>
      <w:r w:rsidR="009D210C">
        <w:t xml:space="preserve">er bij hoort. </w:t>
      </w:r>
      <w:r w:rsidR="00677668">
        <w:t>Daarom wordt i</w:t>
      </w:r>
      <w:r w:rsidR="00677668" w:rsidRPr="00677668">
        <w:t xml:space="preserve">n de tekst een verwijzing opgenomen naar </w:t>
      </w:r>
      <w:r w:rsidR="00C21FF2">
        <w:t>de Locatie</w:t>
      </w:r>
      <w:r w:rsidR="00677668" w:rsidRPr="00677668">
        <w:t xml:space="preserve">. </w:t>
      </w:r>
      <w:r w:rsidR="00B16BE7">
        <w:t xml:space="preserve">Dit is een </w:t>
      </w:r>
      <w:r w:rsidR="00677668" w:rsidRPr="00677668">
        <w:t>mensleesbare term of frase waarmee de Locatie wordt aangeduid</w:t>
      </w:r>
      <w:r w:rsidR="001C6810">
        <w:t xml:space="preserve">, waaruit </w:t>
      </w:r>
      <w:r w:rsidR="00677668" w:rsidRPr="00677668">
        <w:t xml:space="preserve">een lezer </w:t>
      </w:r>
      <w:r w:rsidR="001C6810">
        <w:t xml:space="preserve">kan </w:t>
      </w:r>
      <w:r w:rsidR="00677668" w:rsidRPr="00677668">
        <w:t>begrijpen waar de Locatie betrekking op heeft.</w:t>
      </w:r>
      <w:r w:rsidR="00485C8E">
        <w:t xml:space="preserve"> </w:t>
      </w:r>
      <w:r w:rsidR="001C6810" w:rsidRPr="001C6810">
        <w:t xml:space="preserve">In het object Locatie wordt de tekstuele verwijzing in de vorm van </w:t>
      </w:r>
      <w:r w:rsidR="005A24DF">
        <w:t xml:space="preserve">het attribuut </w:t>
      </w:r>
      <w:r w:rsidR="001C6810" w:rsidRPr="00460031">
        <w:rPr>
          <w:i/>
          <w:iCs/>
        </w:rPr>
        <w:t>noemer</w:t>
      </w:r>
      <w:r w:rsidR="001C6810" w:rsidRPr="001C6810">
        <w:t xml:space="preserve"> vastgelegd. </w:t>
      </w:r>
      <w:r w:rsidR="008659F8">
        <w:t xml:space="preserve">Voorbeelden van de tekstuele verwijzing zijn (cursief weergegeven) zijn: </w:t>
      </w:r>
      <w:r w:rsidR="00557569" w:rsidRPr="00557569">
        <w:t>“Ter plaatse van het werkingsgebied ‘</w:t>
      </w:r>
      <w:r w:rsidR="00557569" w:rsidRPr="00C00794">
        <w:rPr>
          <w:i/>
          <w:iCs/>
        </w:rPr>
        <w:t>Stiltegebied</w:t>
      </w:r>
      <w:r w:rsidR="00557569" w:rsidRPr="00557569">
        <w:t>’ is het verboden om een toestel te gebruiken dat het ervaren van de natuurlijke geluiden kan verstoren.” “Ter plaatse van het werkingsgebied van de omgevingswaarde ‘</w:t>
      </w:r>
      <w:r w:rsidR="00557569" w:rsidRPr="00C00794">
        <w:rPr>
          <w:i/>
          <w:iCs/>
        </w:rPr>
        <w:t>Duurzame energie</w:t>
      </w:r>
      <w:r w:rsidR="00557569" w:rsidRPr="00557569">
        <w:t>’ wordt er naar gestreefd om in 2025 18 hectare zonnepanelen gerealiseerd te hebben.”</w:t>
      </w:r>
    </w:p>
    <w:p w14:paraId="10DF69C1" w14:textId="2EFE37B6" w:rsidR="009D210C" w:rsidRDefault="009D210C" w:rsidP="00FA76F2"/>
    <w:p w14:paraId="5217B6D8" w14:textId="035886DB" w:rsidR="00FA76F2" w:rsidRDefault="00FA76F2" w:rsidP="00FA76F2">
      <w:r>
        <w:t xml:space="preserve">Met het IMOW-objecttype Locatie </w:t>
      </w:r>
      <w:r w:rsidR="00CC37CA">
        <w:t>de begrenzing vastgelegd van</w:t>
      </w:r>
      <w:r>
        <w:t xml:space="preserve"> het gebied waarover een Juridische regel of een Tekstdeel gaat. Het kan wenselijk zijn om in een Juridische regel of een Tekstdeel een</w:t>
      </w:r>
      <w:r w:rsidR="0076750E">
        <w:t xml:space="preserve"> onderdeel van zo’n</w:t>
      </w:r>
      <w:r>
        <w:t xml:space="preserve"> gebied in woorden te beschrijven, bijvoorbeeld met een geografische of vergelijkbare term (in het Stadspark, op de Veluwe, in ieder hoekpand), zonder </w:t>
      </w:r>
      <w:r w:rsidR="00983C86">
        <w:t xml:space="preserve">de begrenzing van </w:t>
      </w:r>
      <w:r>
        <w:t xml:space="preserve">zo’n gebied of gebieden vast te leggen. LVBB en DSO-LV kunnen de ligging van zo’n in woorden beschreven gebied niet afleiden en ook niet tonen. Zij weten immers niet waar het Stadspark is of waar de hoekpanden zijn. Bij zo’n Juridische regel of Tekstdeel worden </w:t>
      </w:r>
      <w:r w:rsidR="002A2B17">
        <w:t>in zo’n geval</w:t>
      </w:r>
      <w:r>
        <w:t xml:space="preserve"> de Locaties getoond die het werkingsgebied vormen van de Regeltekst of de D</w:t>
      </w:r>
      <w:r w:rsidR="00E9553C">
        <w:t>i</w:t>
      </w:r>
      <w:r>
        <w:t xml:space="preserve">visie waarin die Juridische regel of </w:t>
      </w:r>
      <w:r w:rsidR="00813B47">
        <w:t xml:space="preserve">dat </w:t>
      </w:r>
      <w:r>
        <w:t>Tekstdeel voorkomt</w:t>
      </w:r>
      <w:r w:rsidR="007A3444">
        <w:t xml:space="preserve">. </w:t>
      </w:r>
      <w:r>
        <w:t>Het wordt dan aan de lezer overgelaten om te interpreteren waar de regel wel en niet werking heeft.</w:t>
      </w:r>
    </w:p>
    <w:p w14:paraId="72CE6DE8" w14:textId="77777777" w:rsidR="00FA76F2" w:rsidRDefault="00FA76F2" w:rsidP="00FA76F2"/>
    <w:p w14:paraId="745B5DA1" w14:textId="507CF24E" w:rsidR="00FA76F2" w:rsidRDefault="00FA76F2" w:rsidP="00FA76F2">
      <w:r>
        <w:t>In IMOW wordt Locatie niet alleen gekoppeld aan de Juridische regel of het Tekstdeel, maar ook aan de domeinspecifieke objecttypen Activiteit</w:t>
      </w:r>
      <w:r w:rsidR="00624180">
        <w:t xml:space="preserve"> (via ActiviteitLocatieaanduiding)</w:t>
      </w:r>
      <w:r>
        <w:t xml:space="preserve">, Omgevingswaarde, Omgevingsnorm en de verschillende typen Gebiedsaanwijzing. Met Locatie wordt vastgelegd waar de </w:t>
      </w:r>
      <w:r w:rsidR="004F1D7C" w:rsidRPr="004F1D7C">
        <w:t xml:space="preserve">domeinspecifieke objecttypen </w:t>
      </w:r>
      <w:r>
        <w:t xml:space="preserve">van toepassing zijn. Locatie en de toepassing ervan worden in detail beschreven in paragraaf </w:t>
      </w:r>
      <w:r w:rsidR="00701EC5" w:rsidRPr="002B3669">
        <w:rPr>
          <w:rStyle w:val="Verwijzing"/>
        </w:rPr>
        <w:fldChar w:fldCharType="begin"/>
      </w:r>
      <w:r w:rsidR="00701EC5" w:rsidRPr="002B3669">
        <w:rPr>
          <w:rStyle w:val="Verwijzing"/>
        </w:rPr>
        <w:instrText xml:space="preserve"> REF _Ref26776079 </w:instrText>
      </w:r>
      <w:r w:rsidR="00936B1B" w:rsidRPr="002B3669">
        <w:rPr>
          <w:rStyle w:val="Verwijzing"/>
        </w:rPr>
        <w:instrText>\n \h</w:instrText>
      </w:r>
      <w:r w:rsidR="00701EC5" w:rsidRPr="002B3669">
        <w:rPr>
          <w:rStyle w:val="Verwijzing"/>
        </w:rPr>
        <w:instrText xml:space="preserve"> </w:instrText>
      </w:r>
      <w:r w:rsidR="00701EC5" w:rsidRPr="002B3669">
        <w:rPr>
          <w:rStyle w:val="Verwijzing"/>
        </w:rPr>
      </w:r>
      <w:r w:rsidR="00701EC5" w:rsidRPr="002B3669">
        <w:rPr>
          <w:rStyle w:val="Verwijzing"/>
        </w:rPr>
        <w:fldChar w:fldCharType="separate"/>
      </w:r>
      <w:r w:rsidR="00176B7A" w:rsidRPr="002B3669">
        <w:rPr>
          <w:rStyle w:val="Verwijzing"/>
        </w:rPr>
        <w:t>6.4.4</w:t>
      </w:r>
      <w:r w:rsidR="00701EC5" w:rsidRPr="002B3669">
        <w:rPr>
          <w:rStyle w:val="Verwijzing"/>
        </w:rPr>
        <w:fldChar w:fldCharType="end"/>
      </w:r>
      <w:r>
        <w:t>.</w:t>
      </w:r>
    </w:p>
    <w:p w14:paraId="7023EF88" w14:textId="6967B729" w:rsidR="00FA76F2" w:rsidRDefault="00FA76F2" w:rsidP="00C00794">
      <w:pPr>
        <w:pStyle w:val="Kop5"/>
      </w:pPr>
      <w:bookmarkStart w:id="378" w:name="_Ref35809523"/>
      <w:bookmarkStart w:id="379" w:name="_Toc93475982"/>
      <w:r>
        <w:lastRenderedPageBreak/>
        <w:t>Vastlegg</w:t>
      </w:r>
      <w:r w:rsidR="003A1ED1">
        <w:t>e</w:t>
      </w:r>
      <w:r>
        <w:t xml:space="preserve">n van Locatie met </w:t>
      </w:r>
      <w:r w:rsidR="00C0053A">
        <w:t xml:space="preserve">geografisch </w:t>
      </w:r>
      <w:r>
        <w:t>informatieobject</w:t>
      </w:r>
      <w:bookmarkEnd w:id="378"/>
      <w:bookmarkEnd w:id="379"/>
    </w:p>
    <w:p w14:paraId="2DA932F6" w14:textId="77777777" w:rsidR="00FA76F2" w:rsidRDefault="00FA76F2" w:rsidP="00FA76F2">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39AD9DD" w14:textId="15946C33" w:rsidR="0044672B" w:rsidRDefault="00FA76F2" w:rsidP="00FA76F2">
      <w:r>
        <w:t>Een informatieobject is een op zichzelf staand object voor het opslaan en via internet ontsluiten van de niet op een begrijpelijke manier in tekst te beschrijven informatie.</w:t>
      </w:r>
    </w:p>
    <w:p w14:paraId="4A115CAB" w14:textId="26A4C0FD" w:rsidR="00DC13AB" w:rsidRDefault="00DC13AB" w:rsidP="00FA76F2"/>
    <w:p w14:paraId="4F14D943" w14:textId="585CA4EE" w:rsidR="00FA76F2" w:rsidRDefault="00DC13AB" w:rsidP="00FA76F2">
      <w:r w:rsidRPr="00DC13AB">
        <w:t xml:space="preserve">In de tekst moet met een tekstuele aanduiding worden verwezen naar het geografisch informatieobject. Daardoor wordt de inhoud ervan onderdeel van besluit en regeling. Voor die tekstuele aanduiding wordt de naam van het geografisch informatieobject c.q. de noemer van de Locatie gebruikt. Met deze tekstuele aanduiding van geografisch informatieobject en Locatie kan een lezer begrijpen op welke locatie de tekst betrekking heeft. </w:t>
      </w:r>
      <w:r w:rsidR="00FA76F2">
        <w:t>De systematiek waarmee informatieobjecten machineleesbaar worden vastgelegd en de manier waarop in het besluit naar het informatieobject wordt verwezen zorgen er voor dat:</w:t>
      </w:r>
    </w:p>
    <w:p w14:paraId="6DDFCDA2" w14:textId="146633AA" w:rsidR="00FA76F2" w:rsidRDefault="00FA76F2" w:rsidP="00C00794">
      <w:pPr>
        <w:pStyle w:val="Opsommingtekens1"/>
      </w:pPr>
      <w:r>
        <w:t>de informatie permanent via de verwijzing is terug te vinden;</w:t>
      </w:r>
    </w:p>
    <w:p w14:paraId="3DE0A814" w14:textId="27D7AFD9" w:rsidR="00FA76F2" w:rsidRDefault="00FA76F2" w:rsidP="00C00794">
      <w:pPr>
        <w:pStyle w:val="Opsommingtekens1"/>
      </w:pPr>
      <w:r>
        <w:t>de informatie met algemeen beschikbare software op een voor de mens begrijpelijke manier gepresenteerd kan worden;</w:t>
      </w:r>
    </w:p>
    <w:p w14:paraId="6E9CD437" w14:textId="4C046673" w:rsidR="00FA76F2" w:rsidRDefault="00FA76F2" w:rsidP="00C00794">
      <w:pPr>
        <w:pStyle w:val="Opsommingtekens1"/>
      </w:pPr>
      <w:r>
        <w:t>de onveranderlijkheid van het informatieobject voldoende is gewaarborgd.</w:t>
      </w:r>
    </w:p>
    <w:p w14:paraId="118630BA" w14:textId="62FF46FF" w:rsidR="00FA76F2" w:rsidRDefault="00FA76F2" w:rsidP="00FA76F2">
      <w:r>
        <w:t>STOP bevat de eisen waaraan een geografisch informatieobject moet voldoen. Deze eisen zorgen voor de borging van de juridische bestendighe</w:t>
      </w:r>
      <w:r w:rsidR="00FD5EEE">
        <w:t>i</w:t>
      </w:r>
      <w:r>
        <w:t>d van de geografische informatieobjecten.</w:t>
      </w:r>
    </w:p>
    <w:p w14:paraId="64081507" w14:textId="77777777" w:rsidR="00FA76F2" w:rsidRDefault="00FA76F2" w:rsidP="00FA76F2"/>
    <w:p w14:paraId="251B95FF" w14:textId="07F31703" w:rsidR="00FA76F2" w:rsidRDefault="00FA76F2" w:rsidP="00FA76F2">
      <w:r>
        <w:t>Het informatieobject is geen onderdeel of bijlage bij de tekst van het besluit, maar is een zelfstandige entiteit. Het wordt tegelijk met het besluit in het publicatieblad van het betreffende bevoegd gezag op offici</w:t>
      </w:r>
      <w:r w:rsidR="00AA174E">
        <w:t>e</w:t>
      </w:r>
      <w:r>
        <w:t>lebekendmakingen.nl gepubliceerd. Door in de tekst van het besluit naar het informatieobject te verwijzen krijgt het informatieobject juridische status.</w:t>
      </w:r>
    </w:p>
    <w:p w14:paraId="2E56130E" w14:textId="77777777" w:rsidR="00FA76F2" w:rsidRDefault="00FA76F2" w:rsidP="00FA76F2">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7D9F5C0B" w14:textId="7A079F17" w:rsidR="0044672B" w:rsidRDefault="00BF6A11" w:rsidP="00BF6A11">
      <w:pPr>
        <w:pStyle w:val="Opsommingtekens1"/>
      </w:pPr>
      <w:r>
        <w:t xml:space="preserve">In de tekst van de Juridische regel </w:t>
      </w:r>
      <w:r w:rsidR="00FA6096">
        <w:t xml:space="preserve">of het Tekstdeel </w:t>
      </w:r>
      <w:r>
        <w:t xml:space="preserve">wordt </w:t>
      </w:r>
      <w:r w:rsidRPr="009A3374">
        <w:t>de tekstuele aanduiding van Locatie en geografisch informatieobject opgenomen</w:t>
      </w:r>
      <w:r>
        <w:t>.</w:t>
      </w:r>
    </w:p>
    <w:p w14:paraId="19EF1878" w14:textId="659B04C9" w:rsidR="00BF6A11" w:rsidRDefault="00BF6A11" w:rsidP="00BF6A11">
      <w:pPr>
        <w:pStyle w:val="Opsommingtekens1"/>
      </w:pPr>
      <w:r>
        <w:t>De Locatie wordt vastgelegd in een geografisch informatieobject.</w:t>
      </w:r>
    </w:p>
    <w:p w14:paraId="048A6FC4" w14:textId="77777777" w:rsidR="00BF6A11" w:rsidRDefault="00BF6A11" w:rsidP="00BF6A11">
      <w:pPr>
        <w:pStyle w:val="Opsommingtekens1"/>
      </w:pPr>
      <w:r w:rsidRPr="002F5969">
        <w:t>In het Locatie-object wordt de tekstuele aanduiding opgenomen in de vorm van de noemer</w:t>
      </w:r>
      <w:r>
        <w:t>.</w:t>
      </w:r>
    </w:p>
    <w:p w14:paraId="4DEE6035" w14:textId="12179C72" w:rsidR="00BF6A11" w:rsidRDefault="00BF6A11" w:rsidP="00BF6A11">
      <w:pPr>
        <w:pStyle w:val="Opsommingtekens1"/>
      </w:pPr>
      <w:r>
        <w:t xml:space="preserve">In de besluitbijlage Informatieobjecten </w:t>
      </w:r>
      <w:r w:rsidRPr="00E95B3E">
        <w:t>word</w:t>
      </w:r>
      <w:r w:rsidR="00B952CE">
        <w:t>t de</w:t>
      </w:r>
      <w:r w:rsidRPr="00E95B3E">
        <w:t xml:space="preserve"> </w:t>
      </w:r>
      <w:r>
        <w:t>tekstuele aanduiding</w:t>
      </w:r>
      <w:r w:rsidRPr="00E95B3E">
        <w:t xml:space="preserve"> </w:t>
      </w:r>
      <w:r w:rsidRPr="00AA6F17">
        <w:t>(van de verwijzing naar het geografisch informatieobject)</w:t>
      </w:r>
      <w:r>
        <w:t xml:space="preserve"> opgenomen op een manier vergelijkbaar met een begrip en zijn definitie: bij wijze van definitie komt achter de tekstuele aanduiding de volledige identificatie van het geografisch informatieobject.</w:t>
      </w:r>
    </w:p>
    <w:p w14:paraId="4CEDBF53" w14:textId="77777777" w:rsidR="00BF6A11" w:rsidRDefault="00BF6A11" w:rsidP="00BF6A11">
      <w:r w:rsidRPr="00975BEB">
        <w:t xml:space="preserve">De constructie met een tekstuele aanduiding in de lopende tekst waarna in de bijlage de aanduiding wordt gekoppeld aan de volledige identificatie van het geografisch informatieobject zorgt ervoor dat de lopende tekst goed leesbaar blijft, maar dat tevens de unieke identificatie van het geografisch informatieobject, waarmee de inhoud van het </w:t>
      </w:r>
      <w:r w:rsidRPr="00975BEB">
        <w:lastRenderedPageBreak/>
        <w:t>geografisch informatieobject altijd te vinden is, leesbaar in het besluit en de regeling te vinden is.</w:t>
      </w:r>
    </w:p>
    <w:p w14:paraId="57D1A679" w14:textId="77777777" w:rsidR="00BF6A11" w:rsidRDefault="00BF6A11" w:rsidP="00BF6A11"/>
    <w:p w14:paraId="73EA3E72" w14:textId="02B94FCF" w:rsidR="00FA76F2" w:rsidRDefault="00BF6A11" w:rsidP="00FA76F2">
      <w:r>
        <w:t xml:space="preserve">Het is praktisch wanneer de </w:t>
      </w:r>
      <w:r w:rsidRPr="0027658E">
        <w:t>tekstuele aanduiding</w:t>
      </w:r>
      <w:r w:rsidRPr="0027658E" w:rsidDel="0027658E">
        <w:t xml:space="preserve"> </w:t>
      </w:r>
      <w:r>
        <w:t xml:space="preserve">in de Juridische regel </w:t>
      </w:r>
      <w:r w:rsidRPr="0042535A">
        <w:t>of het Tekstdeel</w:t>
      </w:r>
      <w:r w:rsidRPr="007A043C">
        <w:t xml:space="preserve"> </w:t>
      </w:r>
      <w:r>
        <w:t xml:space="preserve">wordt vormgegeven als link naar de betreffende </w:t>
      </w:r>
      <w:r w:rsidRPr="00467916">
        <w:t>tekstuele aanduiding</w:t>
      </w:r>
      <w:r>
        <w:t xml:space="preserve"> in de bijlage met geografische informatieobjecten.</w:t>
      </w:r>
    </w:p>
    <w:p w14:paraId="7C6AA3A1" w14:textId="1F9EFD96" w:rsidR="00FA76F2" w:rsidRDefault="00D75E56" w:rsidP="00FA76F2">
      <w:r w:rsidRPr="002B3669">
        <w:rPr>
          <w:rStyle w:val="Verwijzing"/>
        </w:rPr>
        <w:fldChar w:fldCharType="begin"/>
      </w:r>
      <w:r w:rsidRPr="002B3669">
        <w:rPr>
          <w:rStyle w:val="Verwijzing"/>
        </w:rPr>
        <w:instrText xml:space="preserve"> REF _Ref36015565 \n \h </w:instrText>
      </w:r>
      <w:r w:rsidRPr="002B3669">
        <w:rPr>
          <w:rStyle w:val="Verwijzing"/>
        </w:rPr>
      </w:r>
      <w:r w:rsidRPr="002B3669">
        <w:rPr>
          <w:rStyle w:val="Verwijzing"/>
        </w:rPr>
        <w:fldChar w:fldCharType="separate"/>
      </w:r>
      <w:r w:rsidR="00176B7A" w:rsidRPr="002B3669">
        <w:rPr>
          <w:rStyle w:val="Verwijzing"/>
        </w:rPr>
        <w:t>Figuur 15</w:t>
      </w:r>
      <w:r w:rsidRPr="002B3669">
        <w:rPr>
          <w:rStyle w:val="Verwijzing"/>
        </w:rPr>
        <w:fldChar w:fldCharType="end"/>
      </w:r>
      <w:r w:rsidR="00FA76F2">
        <w:t xml:space="preserve"> laat een voorbeeld van deze verwijzing zien in een Juridische regel; </w:t>
      </w:r>
      <w:r w:rsidRPr="002B3669">
        <w:rPr>
          <w:rStyle w:val="Verwijzing"/>
        </w:rPr>
        <w:fldChar w:fldCharType="begin"/>
      </w:r>
      <w:r w:rsidRPr="002B3669">
        <w:rPr>
          <w:rStyle w:val="Verwijzing"/>
        </w:rPr>
        <w:instrText xml:space="preserve"> REF _Ref36015583 \n \h </w:instrText>
      </w:r>
      <w:r w:rsidRPr="002B3669">
        <w:rPr>
          <w:rStyle w:val="Verwijzing"/>
        </w:rPr>
      </w:r>
      <w:r w:rsidRPr="002B3669">
        <w:rPr>
          <w:rStyle w:val="Verwijzing"/>
        </w:rPr>
        <w:fldChar w:fldCharType="separate"/>
      </w:r>
      <w:r w:rsidR="00176B7A" w:rsidRPr="002B3669">
        <w:rPr>
          <w:rStyle w:val="Verwijzing"/>
        </w:rPr>
        <w:t>Figuur 16</w:t>
      </w:r>
      <w:r w:rsidRPr="002B3669">
        <w:rPr>
          <w:rStyle w:val="Verwijzing"/>
        </w:rPr>
        <w:fldChar w:fldCharType="end"/>
      </w:r>
      <w:r w:rsidR="00FA76F2">
        <w:t xml:space="preserve"> laat een voorbeeld zien van deze verwijzing in een Tekstdeel:</w:t>
      </w:r>
    </w:p>
    <w:p w14:paraId="22146062" w14:textId="60CE1483" w:rsidR="00FA76F2" w:rsidRDefault="00FA76F2" w:rsidP="00C00794">
      <w:pPr>
        <w:pStyle w:val="Figuur"/>
      </w:pPr>
      <w:r>
        <w:t xml:space="preserve"> </w:t>
      </w:r>
      <w:r w:rsidR="46DAA538">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3">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18725D34" w:rsidR="00FA76F2" w:rsidRDefault="00EE49E8" w:rsidP="00E55369">
      <w:pPr>
        <w:pStyle w:val="Figuurbijschrift"/>
      </w:pPr>
      <w:bookmarkStart w:id="380" w:name="_Ref36015565"/>
      <w:r w:rsidRPr="003E34AE">
        <w:t>Tekstuele aanduiding</w:t>
      </w:r>
      <w:r w:rsidR="00FA76F2">
        <w:t xml:space="preserve"> en informatieobject in omgevingsdocument met Artikelstructuur</w:t>
      </w:r>
      <w:bookmarkEnd w:id="380"/>
    </w:p>
    <w:p w14:paraId="7DAA1848" w14:textId="116F28E6" w:rsidR="0044672B" w:rsidRDefault="3645E4CB" w:rsidP="00C00794">
      <w:pPr>
        <w:pStyle w:val="Figuur"/>
      </w:pPr>
      <w:r>
        <w:rPr>
          <w:noProof/>
        </w:rPr>
        <w:drawing>
          <wp:inline distT="0" distB="0" distL="0" distR="0" wp14:anchorId="7D807A7A" wp14:editId="080A1626">
            <wp:extent cx="5384800" cy="3020046"/>
            <wp:effectExtent l="0" t="0" r="6350" b="9525"/>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4">
                      <a:extLst>
                        <a:ext uri="{28A0092B-C50C-407E-A947-70E740481C1C}">
                          <a14:useLocalDpi xmlns:a14="http://schemas.microsoft.com/office/drawing/2010/main" val="0"/>
                        </a:ext>
                      </a:extLst>
                    </a:blip>
                    <a:stretch>
                      <a:fillRect/>
                    </a:stretch>
                  </pic:blipFill>
                  <pic:spPr>
                    <a:xfrm>
                      <a:off x="0" y="0"/>
                      <a:ext cx="5407611" cy="3032840"/>
                    </a:xfrm>
                    <a:prstGeom prst="rect">
                      <a:avLst/>
                    </a:prstGeom>
                  </pic:spPr>
                </pic:pic>
              </a:graphicData>
            </a:graphic>
          </wp:inline>
        </w:drawing>
      </w:r>
      <w:bookmarkStart w:id="381" w:name="_Ref36015583"/>
    </w:p>
    <w:p w14:paraId="64D2FB78" w14:textId="017279F9" w:rsidR="00FA76F2" w:rsidRDefault="00EE49E8" w:rsidP="00E55369">
      <w:pPr>
        <w:pStyle w:val="Figuurbijschrift"/>
      </w:pPr>
      <w:r w:rsidRPr="003E34AE">
        <w:t>Tekstuele aanduiding</w:t>
      </w:r>
      <w:r w:rsidR="00FA76F2">
        <w:t xml:space="preserve"> en informatieobject in omgevingsdocument met Vrijetekststructuur</w:t>
      </w:r>
      <w:bookmarkEnd w:id="381"/>
    </w:p>
    <w:p w14:paraId="3E4EC0AE" w14:textId="4954D9A0" w:rsidR="00FA76F2" w:rsidRDefault="00FA76F2" w:rsidP="00FA76F2">
      <w:r>
        <w:lastRenderedPageBreak/>
        <w:t xml:space="preserve">Een geografisch informatieobject kan door meerdere regelingen en/of besluiten worden gebruikt. In het besluit wordt immers verwezen naar </w:t>
      </w:r>
      <w:r w:rsidR="0049243C">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FA76F2" w:rsidRDefault="00FA76F2" w:rsidP="00FA76F2">
      <w:r>
        <w:t xml:space="preserve">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w:t>
      </w:r>
      <w:r w:rsidR="00DE74FE">
        <w:t>de Locatie</w:t>
      </w:r>
      <w:r>
        <w:t xml:space="preserv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FA76F2" w:rsidRDefault="00FA76F2" w:rsidP="003615DB">
      <w:pPr>
        <w:pStyle w:val="Kop4"/>
      </w:pPr>
      <w:bookmarkStart w:id="382" w:name="_Ref36120083"/>
      <w:bookmarkStart w:id="383" w:name="_Toc93475983"/>
      <w:r>
        <w:t>Annotatie</w:t>
      </w:r>
      <w:bookmarkEnd w:id="382"/>
      <w:bookmarkEnd w:id="383"/>
    </w:p>
    <w:p w14:paraId="3A66567F" w14:textId="01D45E90" w:rsidR="00FA76F2" w:rsidRDefault="00FA76F2" w:rsidP="00FA76F2">
      <w:r>
        <w:t xml:space="preserve">De STOP/TPOD-standaarden maken het voor bevoegde gezagen mogelijk om zich te beperken tot het verbinden van Juridische regels of </w:t>
      </w:r>
      <w:r w:rsidR="00E21745">
        <w:t>Tekstdelen</w:t>
      </w:r>
      <w:r>
        <w:t xml:space="preserve"> met Locaties. Een computer weet dan dat beide bij elkaar horen maar kan geen verdere betekenis aan die relatie geven en kan de Locaties ook niet </w:t>
      </w:r>
      <w:r w:rsidR="0088411C">
        <w:t xml:space="preserve">op een </w:t>
      </w:r>
      <w:r>
        <w:t xml:space="preserve">voor </w:t>
      </w:r>
      <w:r w:rsidR="0088411C">
        <w:t xml:space="preserve">de </w:t>
      </w:r>
      <w:r>
        <w:t>mens betekenisvol</w:t>
      </w:r>
      <w:r w:rsidR="0088411C">
        <w:t>le manier</w:t>
      </w:r>
      <w:r>
        <w:t xml:space="preserve"> op een kaart weergeven.</w:t>
      </w:r>
    </w:p>
    <w:p w14:paraId="1777A1B0" w14:textId="2C10628C" w:rsidR="00FA76F2" w:rsidRPr="00FA76F2" w:rsidRDefault="00FA76F2" w:rsidP="00FA76F2">
      <w:r>
        <w:t xml:space="preserve">Dat kan wel met het in paragraaf </w:t>
      </w:r>
      <w:r w:rsidR="00010094" w:rsidRPr="002B3669">
        <w:rPr>
          <w:rStyle w:val="Verwijzing"/>
        </w:rPr>
        <w:fldChar w:fldCharType="begin"/>
      </w:r>
      <w:r w:rsidR="00010094" w:rsidRPr="002B3669">
        <w:rPr>
          <w:rStyle w:val="Verwijzing"/>
        </w:rPr>
        <w:instrText xml:space="preserve"> REF _Ref12360720 </w:instrText>
      </w:r>
      <w:r w:rsidR="00936B1B" w:rsidRPr="002B3669">
        <w:rPr>
          <w:rStyle w:val="Verwijzing"/>
        </w:rPr>
        <w:instrText>\n \h</w:instrText>
      </w:r>
      <w:r w:rsidR="00010094" w:rsidRPr="002B3669">
        <w:rPr>
          <w:rStyle w:val="Verwijzing"/>
        </w:rPr>
        <w:instrText xml:space="preserve"> </w:instrText>
      </w:r>
      <w:r w:rsidR="00010094" w:rsidRPr="002B3669">
        <w:rPr>
          <w:rStyle w:val="Verwijzing"/>
        </w:rPr>
      </w:r>
      <w:r w:rsidR="00010094" w:rsidRPr="002B3669">
        <w:rPr>
          <w:rStyle w:val="Verwijzing"/>
        </w:rPr>
        <w:fldChar w:fldCharType="separate"/>
      </w:r>
      <w:r w:rsidR="00176B7A" w:rsidRPr="002B3669">
        <w:rPr>
          <w:rStyle w:val="Verwijzing"/>
        </w:rPr>
        <w:t>3.4</w:t>
      </w:r>
      <w:r w:rsidR="00010094" w:rsidRPr="002B3669">
        <w:rPr>
          <w:rStyle w:val="Verwijzing"/>
        </w:rP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0B3C04">
        <w:t>L</w:t>
      </w:r>
      <w:r>
        <w:t>ocaties en andere gegevens op een kaart weergegeven worden. Het annoteren kan ook helpen bij het verbinden van toepasbare regels, oftewel vragenbomen, aan regels en Locaties. In de volgende paragrafen wordt het annoteren van omgevingsdocumenten met IMOW-objecten toegelicht. Daarnaast gelden specificaties vanuit STOP. Die worden in de STOP-documentatie beschreven.</w:t>
      </w:r>
    </w:p>
    <w:p w14:paraId="703895C1" w14:textId="46103506" w:rsidR="000B40EF" w:rsidRDefault="000B40EF" w:rsidP="000B40EF">
      <w:pPr>
        <w:pStyle w:val="Kop3"/>
      </w:pPr>
      <w:bookmarkStart w:id="384" w:name="_Toc12431556"/>
      <w:bookmarkStart w:id="385" w:name="_Ref13643072"/>
      <w:bookmarkStart w:id="386" w:name="_Ref13663785"/>
      <w:bookmarkStart w:id="387" w:name="_Ref26775800"/>
      <w:bookmarkStart w:id="388" w:name="_Toc93475984"/>
      <w:bookmarkStart w:id="389" w:name="_Ref37063050"/>
      <w:bookmarkStart w:id="390" w:name="_Toc12431567"/>
      <w:bookmarkStart w:id="391" w:name="_Ref13642742"/>
      <w:bookmarkStart w:id="392" w:name="_Ref13643170"/>
      <w:bookmarkEnd w:id="366"/>
      <w:r>
        <w:t>Het IMOW-UML-diagram</w:t>
      </w:r>
      <w:bookmarkEnd w:id="384"/>
      <w:bookmarkEnd w:id="385"/>
      <w:bookmarkEnd w:id="386"/>
      <w:bookmarkEnd w:id="387"/>
      <w:r w:rsidR="0044433C">
        <w:t xml:space="preserve"> voor </w:t>
      </w:r>
      <w:r>
        <w:fldChar w:fldCharType="begin"/>
      </w:r>
      <w:r>
        <w:instrText>DOCVARIABLE ID01+</w:instrText>
      </w:r>
      <w:r>
        <w:fldChar w:fldCharType="separate"/>
      </w:r>
      <w:r w:rsidR="00176B7A">
        <w:t>het omgevingsplan</w:t>
      </w:r>
      <w:bookmarkEnd w:id="388"/>
      <w:r>
        <w:fldChar w:fldCharType="end"/>
      </w:r>
      <w:bookmarkEnd w:id="389"/>
    </w:p>
    <w:p w14:paraId="5F0AA4FB" w14:textId="6C3DF72F" w:rsidR="00EF53FF" w:rsidRDefault="00F8003C" w:rsidP="000B40EF">
      <w:r w:rsidRPr="002B3669">
        <w:rPr>
          <w:rStyle w:val="Verwijzing"/>
        </w:rPr>
        <w:fldChar w:fldCharType="begin"/>
      </w:r>
      <w:r w:rsidRPr="002B3669">
        <w:rPr>
          <w:rStyle w:val="Verwijzing"/>
        </w:rPr>
        <w:instrText xml:space="preserve"> REF _Ref14790450 \n \h </w:instrText>
      </w:r>
      <w:r w:rsidRPr="002B3669">
        <w:rPr>
          <w:rStyle w:val="Verwijzing"/>
        </w:rPr>
      </w:r>
      <w:r w:rsidRPr="002B3669">
        <w:rPr>
          <w:rStyle w:val="Verwijzing"/>
        </w:rPr>
        <w:fldChar w:fldCharType="separate"/>
      </w:r>
      <w:r w:rsidR="00176B7A" w:rsidRPr="002B3669">
        <w:rPr>
          <w:rStyle w:val="Verwijzing"/>
        </w:rPr>
        <w:t>Figuur 17</w:t>
      </w:r>
      <w:r w:rsidRPr="002B3669">
        <w:rPr>
          <w:rStyle w:val="Verwijzing"/>
        </w:rPr>
        <w:fldChar w:fldCharType="end"/>
      </w:r>
      <w:r>
        <w:t xml:space="preserve"> </w:t>
      </w:r>
      <w:r w:rsidR="000B40EF">
        <w:t xml:space="preserve">toont het volledige IMOW-diagram in UML </w:t>
      </w:r>
      <w:r w:rsidR="00382F0E">
        <w:t xml:space="preserve">voor het deel </w:t>
      </w:r>
      <w:r w:rsidR="000B40EF">
        <w:t xml:space="preserve">van </w:t>
      </w:r>
      <w:r>
        <w:fldChar w:fldCharType="begin"/>
      </w:r>
      <w:r>
        <w:instrText>DOCVARIABLE ID01+</w:instrText>
      </w:r>
      <w:r>
        <w:fldChar w:fldCharType="separate"/>
      </w:r>
      <w:r w:rsidR="00176B7A">
        <w:t>het omgevingsplan</w:t>
      </w:r>
      <w:r>
        <w:fldChar w:fldCharType="end"/>
      </w:r>
      <w:r w:rsidR="00382F0E">
        <w:t xml:space="preserve"> dat de Artikelstructuur heeft</w:t>
      </w:r>
      <w:r w:rsidR="000B40EF">
        <w:t>.</w:t>
      </w:r>
    </w:p>
    <w:p w14:paraId="196B12DF" w14:textId="7080B6A0" w:rsidR="0044672B" w:rsidRPr="004D7D08" w:rsidRDefault="00B01218" w:rsidP="004D7D08">
      <w:pPr>
        <w:pStyle w:val="Figuur"/>
      </w:pPr>
      <w:r>
        <w:rPr>
          <w:noProof/>
        </w:rPr>
        <w:lastRenderedPageBreak/>
        <w:drawing>
          <wp:inline distT="0" distB="0" distL="0" distR="0" wp14:anchorId="7E031DB6" wp14:editId="746D7F48">
            <wp:extent cx="5400040" cy="611886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5">
                      <a:extLst>
                        <a:ext uri="{96DAC541-7B7A-43D3-8B79-37D633B846F1}">
                          <asvg:svgBlip xmlns:asvg="http://schemas.microsoft.com/office/drawing/2016/SVG/main" r:embed="rId36"/>
                        </a:ext>
                      </a:extLst>
                    </a:blip>
                    <a:stretch>
                      <a:fillRect/>
                    </a:stretch>
                  </pic:blipFill>
                  <pic:spPr>
                    <a:xfrm>
                      <a:off x="0" y="0"/>
                      <a:ext cx="5400040" cy="6118860"/>
                    </a:xfrm>
                    <a:prstGeom prst="rect">
                      <a:avLst/>
                    </a:prstGeom>
                  </pic:spPr>
                </pic:pic>
              </a:graphicData>
            </a:graphic>
          </wp:inline>
        </w:drawing>
      </w:r>
      <w:bookmarkStart w:id="393" w:name="_Ref14790450"/>
    </w:p>
    <w:p w14:paraId="27F48DD5" w14:textId="3BBFB42D" w:rsidR="000B40EF" w:rsidRDefault="000B40EF" w:rsidP="00E55369">
      <w:pPr>
        <w:pStyle w:val="Figuurbijschrift"/>
      </w:pPr>
      <w:r>
        <w:t>UML-klassediagram van IMOW toegepast op</w:t>
      </w:r>
      <w:r w:rsidR="008F38CE">
        <w:t xml:space="preserve"> het deel van</w:t>
      </w:r>
      <w:r>
        <w:t xml:space="preserve"> </w:t>
      </w:r>
      <w:r>
        <w:fldChar w:fldCharType="begin"/>
      </w:r>
      <w:r>
        <w:instrText>DOCVARIABLE ID01+</w:instrText>
      </w:r>
      <w:r>
        <w:fldChar w:fldCharType="separate"/>
      </w:r>
      <w:r w:rsidR="00176B7A">
        <w:t>het omgevingsplan</w:t>
      </w:r>
      <w:r>
        <w:fldChar w:fldCharType="end"/>
      </w:r>
      <w:bookmarkEnd w:id="393"/>
      <w:r w:rsidR="008F38CE">
        <w:t xml:space="preserve"> dat de Artikelstructuur heeft</w:t>
      </w:r>
    </w:p>
    <w:p w14:paraId="62B1EC49" w14:textId="6D65A1BF"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w:t>
      </w:r>
      <w:r w:rsidR="00A01180" w:rsidRPr="00A01180">
        <w:t xml:space="preserve">De groene blokjes staan voor de </w:t>
      </w:r>
      <w:r w:rsidR="002147B5">
        <w:t>domeinspecifieke</w:t>
      </w:r>
      <w:r w:rsidR="002147B5" w:rsidRPr="00A01180">
        <w:t xml:space="preserve"> </w:t>
      </w:r>
      <w:r w:rsidR="00A01180" w:rsidRPr="00A01180">
        <w:t>annotatie-objecten Activiteit, Omgevingswaarde, Omgevingsnorm en Gebiedsaanwijzing.</w:t>
      </w:r>
      <w:r w:rsidR="0054653F">
        <w:t xml:space="preserve"> </w:t>
      </w:r>
      <w:r w:rsidR="00065946">
        <w:t xml:space="preserve">Dit zijn de </w:t>
      </w:r>
      <w:r w:rsidR="0054653F">
        <w:t xml:space="preserve">hoofdcomponenten </w:t>
      </w:r>
      <w:r w:rsidR="00065946">
        <w:t xml:space="preserve">van IMOW die in paragraaf </w:t>
      </w:r>
      <w:r w:rsidR="008E3C01" w:rsidRPr="002B3669">
        <w:rPr>
          <w:rStyle w:val="Verwijzing"/>
        </w:rPr>
        <w:fldChar w:fldCharType="begin"/>
      </w:r>
      <w:r w:rsidR="008E3C01" w:rsidRPr="002B3669">
        <w:rPr>
          <w:rStyle w:val="Verwijzing"/>
        </w:rPr>
        <w:instrText xml:space="preserve"> REF _Ref13664296 </w:instrText>
      </w:r>
      <w:r w:rsidR="00936B1B" w:rsidRPr="002B3669">
        <w:rPr>
          <w:rStyle w:val="Verwijzing"/>
        </w:rPr>
        <w:instrText>\n \h</w:instrText>
      </w:r>
      <w:r w:rsidR="008E3C01" w:rsidRPr="002B3669">
        <w:rPr>
          <w:rStyle w:val="Verwijzing"/>
        </w:rPr>
        <w:instrText xml:space="preserve"> </w:instrText>
      </w:r>
      <w:r w:rsidR="008E3C01" w:rsidRPr="002B3669">
        <w:rPr>
          <w:rStyle w:val="Verwijzing"/>
        </w:rPr>
      </w:r>
      <w:r w:rsidR="008E3C01" w:rsidRPr="002B3669">
        <w:rPr>
          <w:rStyle w:val="Verwijzing"/>
        </w:rPr>
        <w:fldChar w:fldCharType="separate"/>
      </w:r>
      <w:r w:rsidR="00176B7A" w:rsidRPr="002B3669">
        <w:rPr>
          <w:rStyle w:val="Verwijzing"/>
        </w:rPr>
        <w:t>6.2</w:t>
      </w:r>
      <w:r w:rsidR="008E3C01" w:rsidRPr="002B3669">
        <w:rPr>
          <w:rStyle w:val="Verwijzing"/>
        </w:rPr>
        <w:fldChar w:fldCharType="end"/>
      </w:r>
      <w:r w:rsidR="008E3C01">
        <w:t xml:space="preserve"> al zijn beschreven.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 xml:space="preserve">attributen die het Presentatiemodel gebruikt om </w:t>
      </w:r>
      <w:r w:rsidR="00C068D6">
        <w:t>domeinspecifieke</w:t>
      </w:r>
      <w:r w:rsidR="00C068D6" w:rsidRPr="00A01180">
        <w:t xml:space="preserve"> </w:t>
      </w:r>
      <w:r w:rsidR="002D4CD4">
        <w:t>annotaties te kunnen presenteren op een kaart.</w:t>
      </w:r>
    </w:p>
    <w:p w14:paraId="5D4F068C" w14:textId="2EF567AD" w:rsidR="00663A59" w:rsidRDefault="00663A59" w:rsidP="00995811">
      <w:r>
        <w:t xml:space="preserve">In paragraaf </w:t>
      </w:r>
      <w:r w:rsidR="005F0E19" w:rsidRPr="002B3669">
        <w:rPr>
          <w:rStyle w:val="Verwijzing"/>
        </w:rPr>
        <w:fldChar w:fldCharType="begin"/>
      </w:r>
      <w:r w:rsidR="005F0E19" w:rsidRPr="002B3669">
        <w:rPr>
          <w:rStyle w:val="Verwijzing"/>
        </w:rPr>
        <w:instrText xml:space="preserve"> REF _Ref13649769 </w:instrText>
      </w:r>
      <w:r w:rsidR="00936B1B" w:rsidRPr="002B3669">
        <w:rPr>
          <w:rStyle w:val="Verwijzing"/>
        </w:rPr>
        <w:instrText>\n \h</w:instrText>
      </w:r>
      <w:r w:rsidR="005F0E19" w:rsidRPr="002B3669">
        <w:rPr>
          <w:rStyle w:val="Verwijzing"/>
        </w:rPr>
        <w:instrText xml:space="preserve"> </w:instrText>
      </w:r>
      <w:r w:rsidR="005F0E19" w:rsidRPr="002B3669">
        <w:rPr>
          <w:rStyle w:val="Verwijzing"/>
        </w:rPr>
      </w:r>
      <w:r w:rsidR="005F0E19" w:rsidRPr="002B3669">
        <w:rPr>
          <w:rStyle w:val="Verwijzing"/>
        </w:rPr>
        <w:fldChar w:fldCharType="separate"/>
      </w:r>
      <w:r w:rsidR="00176B7A" w:rsidRPr="002B3669">
        <w:rPr>
          <w:rStyle w:val="Verwijzing"/>
        </w:rPr>
        <w:t>6.4</w:t>
      </w:r>
      <w:r w:rsidR="005F0E19" w:rsidRPr="002B3669">
        <w:rPr>
          <w:rStyle w:val="Verwijzing"/>
        </w:rPr>
        <w:fldChar w:fldCharType="end"/>
      </w:r>
      <w:r w:rsidR="005F0E19">
        <w:t xml:space="preserve"> </w:t>
      </w:r>
      <w:r>
        <w:t>worden de objecten in detail beschreven.</w:t>
      </w:r>
    </w:p>
    <w:p w14:paraId="2D2106AD" w14:textId="2679F850" w:rsidR="00E33EDD" w:rsidRDefault="00E33EDD" w:rsidP="00E33EDD">
      <w:pPr>
        <w:pStyle w:val="Kop3"/>
      </w:pPr>
      <w:bookmarkStart w:id="394" w:name="_Ref13649769"/>
      <w:bookmarkStart w:id="395" w:name="_Ref37231815"/>
      <w:bookmarkStart w:id="396" w:name="_Ref37231828"/>
      <w:bookmarkStart w:id="397" w:name="_Ref37231842"/>
      <w:bookmarkStart w:id="398" w:name="_Toc93475985"/>
      <w:r>
        <w:lastRenderedPageBreak/>
        <w:t xml:space="preserve">Annoteren met IMOW-objecten: </w:t>
      </w:r>
      <w:r w:rsidR="0029478C">
        <w:t xml:space="preserve">bedoeling, </w:t>
      </w:r>
      <w:r>
        <w:t>objecten en attributen</w:t>
      </w:r>
      <w:bookmarkEnd w:id="390"/>
      <w:bookmarkEnd w:id="391"/>
      <w:bookmarkEnd w:id="392"/>
      <w:bookmarkEnd w:id="394"/>
      <w:bookmarkEnd w:id="395"/>
      <w:bookmarkEnd w:id="396"/>
      <w:bookmarkEnd w:id="397"/>
      <w:bookmarkEnd w:id="398"/>
    </w:p>
    <w:p w14:paraId="14BA6551" w14:textId="14EB0560" w:rsidR="0044672B" w:rsidRDefault="00663A59" w:rsidP="00C86AD4">
      <w:r>
        <w:t>Deze p</w:t>
      </w:r>
      <w:r w:rsidR="00C86AD4" w:rsidRPr="00C86AD4">
        <w:t xml:space="preserve">aragraaf </w:t>
      </w:r>
      <w:r w:rsidR="00972959">
        <w:t xml:space="preserve">beschrijft hoe het annoteren met IMOW-objecten in zijn werk gaat. </w:t>
      </w:r>
      <w:r w:rsidR="00640342">
        <w:t xml:space="preserve">Alvorens daar gedetailleerd op in te gaan, wordt begonnen met een beschrijving van </w:t>
      </w:r>
      <w:r w:rsidR="00C72ABD">
        <w:t xml:space="preserve">hoe </w:t>
      </w:r>
      <w:r w:rsidR="00640342">
        <w:t>het annoteren met IMOW-objecten</w:t>
      </w:r>
      <w:r w:rsidR="00C72ABD">
        <w:t xml:space="preserve"> vanuit de standaard is bedoeld</w:t>
      </w:r>
      <w:r w:rsidR="00640342">
        <w:t xml:space="preserve">. </w:t>
      </w:r>
      <w:r w:rsidR="00277633">
        <w:t>D</w:t>
      </w:r>
      <w:r w:rsidR="00C86AD4" w:rsidRPr="00C86AD4">
        <w:t>e objecten, de bijbehorende attributen en waardelijsten</w:t>
      </w:r>
      <w:r w:rsidR="00277633">
        <w:t xml:space="preserve"> worden gedetailleerd toegelicht</w:t>
      </w:r>
      <w:r w:rsidR="00C86AD4" w:rsidRPr="00C86AD4">
        <w:t>.</w:t>
      </w:r>
    </w:p>
    <w:p w14:paraId="776E433E" w14:textId="1739E10F" w:rsidR="0044672B" w:rsidRDefault="00E509D2" w:rsidP="00C86AD4">
      <w:r>
        <w:t>Ieder</w:t>
      </w:r>
      <w:r w:rsidR="00385175">
        <w:t xml:space="preserve"> onderdeel wordt volgens een vast stramien beschreven. Het begint met een toelichting op de toepassing: waarvoor en wanneer wordt het object of attribuut </w:t>
      </w:r>
      <w:r w:rsidR="00721BFC">
        <w:t xml:space="preserve">in de praktijk </w:t>
      </w:r>
      <w:r w:rsidR="00385175">
        <w:t>gebruikt</w:t>
      </w:r>
      <w:r w:rsidR="00FD52DF">
        <w:t xml:space="preserve">. Daarna volgt een definitie van het object, om precies aan te geven waar het over gaat. </w:t>
      </w:r>
      <w:r w:rsidR="00582337">
        <w:t>In de volgende subparagraaf wordt aangegeven wat het doel van het object</w:t>
      </w:r>
      <w:r w:rsidR="003C660C">
        <w:t>type</w:t>
      </w:r>
      <w:r w:rsidR="00582337">
        <w:t xml:space="preserve"> is</w:t>
      </w:r>
      <w:r w:rsidR="003F6589">
        <w:t>, met andere woorden: wat is het resultaat, wat levert de extra inspanning van het annoteren met dit object op</w:t>
      </w:r>
      <w:r w:rsidR="00F863C0">
        <w:t xml:space="preserve">?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w:t>
      </w:r>
      <w:r w:rsidR="00602FA2">
        <w:t xml:space="preserve">de </w:t>
      </w:r>
      <w:r w:rsidR="00B32E86">
        <w:t xml:space="preserve">attributen </w:t>
      </w:r>
      <w:r w:rsidR="00602FA2">
        <w:t xml:space="preserve">op die horen bij </w:t>
      </w:r>
      <w:r w:rsidR="004E5FD2">
        <w:t>dit IMOW-object</w:t>
      </w:r>
      <w:r w:rsidR="00A6158F">
        <w:t xml:space="preserve">, </w:t>
      </w:r>
      <w:r w:rsidR="00602FA2">
        <w:t xml:space="preserve">waarbij wordt aangegeven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voorkomen</w:t>
      </w:r>
      <w:r w:rsidR="006217C9">
        <w:t>,</w:t>
      </w:r>
      <w:r w:rsidR="00A6158F">
        <w:t xml:space="preserve"> </w:t>
      </w:r>
      <w:r w:rsidR="000C6977">
        <w:t xml:space="preserve">of </w:t>
      </w:r>
      <w:r w:rsidR="00A6158F">
        <w:t>er een waardelijst voor het attribuut</w:t>
      </w:r>
      <w:r w:rsidR="000C6977">
        <w:t xml:space="preserve"> bestaat</w:t>
      </w:r>
      <w:r w:rsidR="006217C9">
        <w:t xml:space="preserve"> en of er constraints</w:t>
      </w:r>
      <w:r w:rsidR="007B7A2B">
        <w:t>, oftewel voorwaarden voor de toepassing, gelden</w:t>
      </w:r>
      <w:r w:rsidR="00A6158F">
        <w:t xml:space="preserve">. De </w:t>
      </w:r>
      <w:r w:rsidR="005F4EBF">
        <w:t>daaropvolgende</w:t>
      </w:r>
      <w:r w:rsidR="00A6158F">
        <w:t xml:space="preserve"> subparagraaf geeft een toelichting op de attributen</w:t>
      </w:r>
      <w:r w:rsidR="003248F0">
        <w:t>,</w:t>
      </w:r>
      <w:r w:rsidR="006E01BC">
        <w:t xml:space="preserve"> de waardelijsten</w:t>
      </w:r>
      <w:r w:rsidR="003248F0">
        <w:t xml:space="preserve"> en de eventuele constraints</w:t>
      </w:r>
      <w:r w:rsidR="00BA72AE">
        <w:t xml:space="preserve"> die samen de norm vormen</w:t>
      </w:r>
      <w:r w:rsidR="004E5FD2">
        <w:t>.</w:t>
      </w:r>
      <w:bookmarkStart w:id="399" w:name="_Ref36734527"/>
      <w:bookmarkStart w:id="400" w:name="_Ref12425268"/>
      <w:bookmarkStart w:id="401" w:name="_Toc12431568"/>
    </w:p>
    <w:p w14:paraId="48AFC4BE" w14:textId="227BC43C" w:rsidR="0044672B" w:rsidRDefault="00C12862" w:rsidP="00571FAD">
      <w:pPr>
        <w:pStyle w:val="Kop4"/>
      </w:pPr>
      <w:bookmarkStart w:id="402" w:name="_Toc93475986"/>
      <w:r>
        <w:t>Introductie</w:t>
      </w:r>
      <w:r w:rsidR="00571FAD">
        <w:t xml:space="preserve">: </w:t>
      </w:r>
      <w:r>
        <w:t>d</w:t>
      </w:r>
      <w:r w:rsidR="00497FE0">
        <w:t>e bedoeling van het annoteren met IMOW-objecten</w:t>
      </w:r>
      <w:bookmarkEnd w:id="399"/>
      <w:bookmarkEnd w:id="402"/>
    </w:p>
    <w:p w14:paraId="21954868" w14:textId="0123E5BA" w:rsidR="0044672B" w:rsidRDefault="00F56005" w:rsidP="00AC664C">
      <w:r>
        <w:t xml:space="preserve">Zoals hiervoor al is beschreven maakt IMOW het mogelijk om </w:t>
      </w:r>
      <w:r w:rsidR="00AD7567">
        <w:t xml:space="preserve">vast te leggen op welke </w:t>
      </w:r>
      <w:r w:rsidR="00222C54">
        <w:t>L</w:t>
      </w:r>
      <w:r w:rsidR="00AD7567">
        <w:t xml:space="preserve">ocatie een bepaalde </w:t>
      </w:r>
      <w:r w:rsidR="00AD7567" w:rsidRPr="00AD7567">
        <w:t>tekst</w:t>
      </w:r>
      <w:r w:rsidR="00AD7567">
        <w:t xml:space="preserve"> geldig is </w:t>
      </w:r>
      <w:r w:rsidR="00FC5397">
        <w:t xml:space="preserve">en om daar nadere gegevens aan toe te voegen. </w:t>
      </w:r>
      <w:r w:rsidR="004A74E6">
        <w:t xml:space="preserve">Het </w:t>
      </w:r>
      <w:r w:rsidR="0015365C">
        <w:t xml:space="preserve">doel daarvan is </w:t>
      </w:r>
      <w:r w:rsidR="003E21AF">
        <w:t xml:space="preserve">om die </w:t>
      </w:r>
      <w:r w:rsidR="00222C54">
        <w:t>L</w:t>
      </w:r>
      <w:r w:rsidR="003E21AF">
        <w:t xml:space="preserve">ocaties betekenisvol </w:t>
      </w:r>
      <w:r w:rsidR="003E21AF" w:rsidRPr="003E21AF">
        <w:t>op een kaart weer</w:t>
      </w:r>
      <w:r w:rsidR="003E21AF">
        <w:t xml:space="preserve"> t</w:t>
      </w:r>
      <w:r w:rsidR="003E21AF" w:rsidRPr="003E21AF">
        <w:t>e</w:t>
      </w:r>
      <w:r w:rsidR="003E21AF">
        <w:t xml:space="preserve"> </w:t>
      </w:r>
      <w:r w:rsidR="003E21AF" w:rsidRPr="003E21AF">
        <w:t>geven</w:t>
      </w:r>
      <w:r w:rsidR="00DA3EE0">
        <w:t xml:space="preserve"> en om de informatie in het omgevingsdocument raadpleegbaar te maken</w:t>
      </w:r>
      <w:r w:rsidR="003E21AF">
        <w:t>.</w:t>
      </w:r>
      <w:r w:rsidR="000B30C6">
        <w:t xml:space="preserve"> </w:t>
      </w:r>
      <w:r w:rsidR="00641F8A">
        <w:t xml:space="preserve">De bedoeling van </w:t>
      </w:r>
      <w:r w:rsidR="00843763">
        <w:t xml:space="preserve">het annoteren met </w:t>
      </w:r>
      <w:r w:rsidR="00641F8A">
        <w:t xml:space="preserve">IMOW is dat </w:t>
      </w:r>
      <w:r w:rsidR="00695A84" w:rsidRPr="00695A84">
        <w:t xml:space="preserve">de </w:t>
      </w:r>
      <w:r w:rsidR="00222C54">
        <w:t>L</w:t>
      </w:r>
      <w:r w:rsidR="00695A84" w:rsidRPr="00695A84">
        <w:t>ocaties en de</w:t>
      </w:r>
      <w:r w:rsidR="00695A84">
        <w:t xml:space="preserve"> nadere gegevens</w:t>
      </w:r>
      <w:r w:rsidR="0027607F">
        <w:t xml:space="preserve"> </w:t>
      </w:r>
      <w:r w:rsidR="00B25614">
        <w:t xml:space="preserve">een </w:t>
      </w:r>
      <w:r w:rsidR="0027607F">
        <w:t>letterlijk</w:t>
      </w:r>
      <w:r w:rsidR="00B25614">
        <w:t xml:space="preserve">e vertaling of vastlegging van de </w:t>
      </w:r>
      <w:r w:rsidR="00802708">
        <w:t>regels respectievelijk de beleids</w:t>
      </w:r>
      <w:r w:rsidR="00B25614">
        <w:t xml:space="preserve">tekst </w:t>
      </w:r>
      <w:r w:rsidR="0088425D">
        <w:t>zijn</w:t>
      </w:r>
      <w:r w:rsidR="0056664A">
        <w:t>.</w:t>
      </w:r>
      <w:r w:rsidR="0027607F">
        <w:t xml:space="preserve"> </w:t>
      </w:r>
      <w:r w:rsidR="00B01F8B">
        <w:t xml:space="preserve">IMOW is niet bedoeld </w:t>
      </w:r>
      <w:r w:rsidR="00BD077D">
        <w:t>voor interpretaties</w:t>
      </w:r>
      <w:r w:rsidR="00B41FF4">
        <w:t>,</w:t>
      </w:r>
      <w:r w:rsidR="00BD077D">
        <w:t xml:space="preserve"> nadere afleidingen</w:t>
      </w:r>
      <w:r w:rsidR="00B41FF4">
        <w:t xml:space="preserve"> </w:t>
      </w:r>
      <w:r w:rsidR="00665EFA">
        <w:t xml:space="preserve">of het toevoegen van </w:t>
      </w:r>
      <w:r w:rsidR="00E14945">
        <w:t xml:space="preserve">niet door regels of beleidsteksten vastgelegde </w:t>
      </w:r>
      <w:r w:rsidR="00665EFA">
        <w:t>gebieden</w:t>
      </w:r>
      <w:r w:rsidR="00E14945">
        <w:t>.</w:t>
      </w:r>
      <w:r w:rsidR="00665EFA">
        <w:t xml:space="preserve"> </w:t>
      </w:r>
      <w:r w:rsidR="00E14945">
        <w:t>Ook</w:t>
      </w:r>
      <w:r w:rsidR="00E14945" w:rsidRPr="00E14945">
        <w:t xml:space="preserve"> is IMOW niet bedoeld voor</w:t>
      </w:r>
      <w:r w:rsidR="00B41FF4">
        <w:t xml:space="preserve"> a contrario-redeneringen</w:t>
      </w:r>
      <w:r w:rsidR="00BD077D">
        <w:t xml:space="preserve">, </w:t>
      </w:r>
      <w:r w:rsidR="00BD6AEE">
        <w:t xml:space="preserve">bijvoorbeeld dat </w:t>
      </w:r>
      <w:r w:rsidR="00EE725B">
        <w:t xml:space="preserve">het gebruik van een annotatie op de ene plek </w:t>
      </w:r>
      <w:r w:rsidR="00132722">
        <w:t xml:space="preserve">een betekenis geeft aan het ontbreken van die annotatie (of </w:t>
      </w:r>
      <w:r w:rsidR="000A042A">
        <w:t xml:space="preserve">juist </w:t>
      </w:r>
      <w:r w:rsidR="00132722">
        <w:t xml:space="preserve">zijn </w:t>
      </w:r>
      <w:r w:rsidR="00B05E64">
        <w:t>tegenhanger</w:t>
      </w:r>
      <w:r w:rsidR="00132722">
        <w:t xml:space="preserve">) </w:t>
      </w:r>
      <w:r w:rsidR="00A47CD1">
        <w:t>op een andere plek.</w:t>
      </w:r>
    </w:p>
    <w:p w14:paraId="73E73C12" w14:textId="7707785F" w:rsidR="00F56005" w:rsidRDefault="00733D54" w:rsidP="00AC664C">
      <w:r>
        <w:t>D</w:t>
      </w:r>
      <w:r w:rsidR="00A47CD1">
        <w:t>i</w:t>
      </w:r>
      <w:r>
        <w:t xml:space="preserve">t wordt toegelicht aan de hand van </w:t>
      </w:r>
      <w:r w:rsidR="00AB6BD6">
        <w:t xml:space="preserve">twee </w:t>
      </w:r>
      <w:r>
        <w:t>voorbeeld</w:t>
      </w:r>
      <w:r w:rsidR="00AB6BD6">
        <w:t>en</w:t>
      </w:r>
      <w:r w:rsidR="00B12D74">
        <w:t xml:space="preserve">, </w:t>
      </w:r>
      <w:r w:rsidR="0086248B">
        <w:t>het eerste</w:t>
      </w:r>
      <w:r w:rsidR="00B12D74">
        <w:t xml:space="preserve"> voor een omgevingsdocument met Artikelstructuur en </w:t>
      </w:r>
      <w:r w:rsidR="0086248B">
        <w:t xml:space="preserve">het tweede voor </w:t>
      </w:r>
      <w:r w:rsidR="0086248B" w:rsidRPr="0086248B">
        <w:t xml:space="preserve">een omgevingsdocument met </w:t>
      </w:r>
      <w:r w:rsidR="0086248B">
        <w:t>Vrijetekst</w:t>
      </w:r>
      <w:r w:rsidR="0086248B" w:rsidRPr="0086248B">
        <w:t>structuur</w:t>
      </w:r>
      <w:r>
        <w:t>.</w:t>
      </w:r>
      <w:r w:rsidR="00785524">
        <w:t xml:space="preserve"> De </w:t>
      </w:r>
      <w:r w:rsidR="00CC7F22">
        <w:t xml:space="preserve">afbeeldingen in de </w:t>
      </w:r>
      <w:r w:rsidR="00785524">
        <w:t xml:space="preserve">voorbeelden zijn </w:t>
      </w:r>
      <w:r w:rsidR="00C534FB">
        <w:t>bedoeld om het principe uit te leggen, niet om de werking van een specifiek instrument te tonen</w:t>
      </w:r>
      <w:r w:rsidR="00707DD9">
        <w:t>.</w:t>
      </w:r>
      <w:r w:rsidR="00C534FB">
        <w:t xml:space="preserve"> </w:t>
      </w:r>
      <w:r w:rsidR="00107288">
        <w:t xml:space="preserve">De weergave is willekeurig gekozen, </w:t>
      </w:r>
      <w:r w:rsidR="00C534FB">
        <w:t>het Presentatiemodel</w:t>
      </w:r>
      <w:r w:rsidR="005A742E">
        <w:t xml:space="preserve"> is niet toegepast</w:t>
      </w:r>
      <w:r w:rsidR="00C534FB">
        <w:t>.</w:t>
      </w:r>
    </w:p>
    <w:p w14:paraId="7D3B742D" w14:textId="298603BF" w:rsidR="002F539F" w:rsidRDefault="282D3B89" w:rsidP="003615DB">
      <w:pPr>
        <w:pStyle w:val="Figuur"/>
      </w:pPr>
      <w:r>
        <w:rPr>
          <w:noProof/>
        </w:rPr>
        <w:lastRenderedPageBreak/>
        <w:drawing>
          <wp:inline distT="0" distB="0" distL="0" distR="0" wp14:anchorId="1B1C8F93" wp14:editId="363DA11A">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7">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440C18" w:rsidRDefault="00440C18" w:rsidP="00E55369">
      <w:pPr>
        <w:pStyle w:val="Figuurbijschrift"/>
      </w:pPr>
      <w:r>
        <w:t>Voorbeeld bedoeling van IMOW, activiteit in omgevingsplan</w:t>
      </w:r>
    </w:p>
    <w:p w14:paraId="29328979" w14:textId="5930BF53" w:rsidR="0044672B" w:rsidRDefault="00BF4A92" w:rsidP="003615DB">
      <w:r>
        <w:t xml:space="preserve">Bovenstaande afbeelding </w:t>
      </w:r>
      <w:r w:rsidR="002141F1">
        <w:t xml:space="preserve">toont </w:t>
      </w:r>
      <w:r w:rsidR="00DB5ACE">
        <w:t xml:space="preserve">het grondgebied van een gemeente en </w:t>
      </w:r>
      <w:r w:rsidR="000C4D5E">
        <w:t xml:space="preserve">drie Locaties die </w:t>
      </w:r>
      <w:r w:rsidR="00A04DFF">
        <w:t xml:space="preserve">horen bij de Juridische regel van </w:t>
      </w:r>
      <w:r w:rsidR="00B816A2">
        <w:t xml:space="preserve">artikel 2.10. </w:t>
      </w:r>
      <w:r w:rsidR="00FB0F9A">
        <w:t xml:space="preserve">Ter plaatse van deze Locaties </w:t>
      </w:r>
      <w:r w:rsidR="006F25DA">
        <w:t xml:space="preserve">is het -kort gezegd- toegestaan om </w:t>
      </w:r>
      <w:r w:rsidR="00003855" w:rsidRPr="00003855">
        <w:t xml:space="preserve">zonder vergunning </w:t>
      </w:r>
      <w:r w:rsidR="00003855">
        <w:t xml:space="preserve">of </w:t>
      </w:r>
      <w:r w:rsidR="00003855" w:rsidRPr="00003855">
        <w:t xml:space="preserve">melding </w:t>
      </w:r>
      <w:r w:rsidR="00FB0F9A">
        <w:t>een kinderopvang</w:t>
      </w:r>
      <w:r w:rsidR="006F25DA">
        <w:t>instelling te exploiteren</w:t>
      </w:r>
      <w:r w:rsidR="00717E56">
        <w:t xml:space="preserve">. </w:t>
      </w:r>
      <w:r w:rsidR="00F32ABC">
        <w:t xml:space="preserve">De </w:t>
      </w:r>
      <w:r w:rsidR="00287B4B">
        <w:t>IMOW</w:t>
      </w:r>
      <w:r w:rsidR="00F32ABC">
        <w:t>-objecten</w:t>
      </w:r>
      <w:r w:rsidR="00287B4B">
        <w:t xml:space="preserve"> </w:t>
      </w:r>
      <w:r w:rsidR="00F32ABC">
        <w:t xml:space="preserve">zijn </w:t>
      </w:r>
      <w:r w:rsidR="00287B4B">
        <w:t xml:space="preserve">niet </w:t>
      </w:r>
      <w:r w:rsidR="00F32ABC">
        <w:t xml:space="preserve">bedoeld om </w:t>
      </w:r>
      <w:r w:rsidR="006956AE">
        <w:t>vervolgens</w:t>
      </w:r>
      <w:r w:rsidR="00F32ABC">
        <w:t xml:space="preserve"> </w:t>
      </w:r>
      <w:r w:rsidR="00287B4B">
        <w:t>af</w:t>
      </w:r>
      <w:r w:rsidR="00F32ABC">
        <w:t xml:space="preserve"> t</w:t>
      </w:r>
      <w:r w:rsidR="00287B4B">
        <w:t>e</w:t>
      </w:r>
      <w:r w:rsidR="00F32ABC">
        <w:t xml:space="preserve"> </w:t>
      </w:r>
      <w:r w:rsidR="00287B4B">
        <w:t xml:space="preserve">leiden </w:t>
      </w:r>
      <w:r w:rsidR="00F32ABC">
        <w:t xml:space="preserve">dat </w:t>
      </w:r>
      <w:r w:rsidR="006D37C7">
        <w:t xml:space="preserve">in de rest van het grondgebied van deze gemeente het exploiteren van een </w:t>
      </w:r>
      <w:r w:rsidR="006D37C7" w:rsidRPr="006D37C7">
        <w:t>kinderopvanginstelling</w:t>
      </w:r>
      <w:r w:rsidR="006D37C7">
        <w:t xml:space="preserve"> verboden is, of dat </w:t>
      </w:r>
      <w:r w:rsidR="00F10553">
        <w:t xml:space="preserve">daar </w:t>
      </w:r>
      <w:r w:rsidR="006D37C7">
        <w:t xml:space="preserve">voor </w:t>
      </w:r>
      <w:r w:rsidR="00745CD4">
        <w:t xml:space="preserve">die activiteit </w:t>
      </w:r>
      <w:r w:rsidR="006D37C7">
        <w:t>een vergunning</w:t>
      </w:r>
      <w:r w:rsidR="00745CD4">
        <w:t>plicht</w:t>
      </w:r>
      <w:r w:rsidR="006D37C7">
        <w:t xml:space="preserve"> </w:t>
      </w:r>
      <w:r w:rsidR="00745CD4">
        <w:t xml:space="preserve">of </w:t>
      </w:r>
      <w:r w:rsidR="006D37C7">
        <w:t>melding</w:t>
      </w:r>
      <w:r w:rsidR="00745CD4">
        <w:t>splicht</w:t>
      </w:r>
      <w:r w:rsidR="006D37C7">
        <w:t xml:space="preserve"> </w:t>
      </w:r>
      <w:r w:rsidR="00745CD4">
        <w:t>geldt</w:t>
      </w:r>
      <w:r w:rsidR="006D37C7">
        <w:t>.</w:t>
      </w:r>
      <w:r w:rsidR="007D2951">
        <w:t xml:space="preserve"> </w:t>
      </w:r>
      <w:r w:rsidR="001A4E98">
        <w:t xml:space="preserve">Dat is alleen zo wanneer </w:t>
      </w:r>
      <w:r w:rsidR="007D2951">
        <w:t xml:space="preserve">het bevoegd gezag dat expliciet </w:t>
      </w:r>
      <w:r w:rsidR="001A4E98">
        <w:t>heef</w:t>
      </w:r>
      <w:r w:rsidR="007D2951">
        <w:t>t bepa</w:t>
      </w:r>
      <w:r w:rsidR="001A4E98">
        <w:t>a</w:t>
      </w:r>
      <w:r w:rsidR="007D2951">
        <w:t>l</w:t>
      </w:r>
      <w:r w:rsidR="001A4E98">
        <w:t>d</w:t>
      </w:r>
      <w:r w:rsidR="0094385A">
        <w:t>, bijvoorbeeld door een Locatie voor de rest van het grondgebied op te nemen</w:t>
      </w:r>
      <w:r w:rsidR="006E680C">
        <w:t xml:space="preserve"> en daaraan een </w:t>
      </w:r>
      <w:r w:rsidR="005E2490">
        <w:t xml:space="preserve">Juridische regel met een </w:t>
      </w:r>
      <w:r w:rsidR="008118A1">
        <w:t>verbod, vergunningplicht of meldingsplicht te koppelen, met de bijbehorende annotatie</w:t>
      </w:r>
      <w:r w:rsidR="007D2951">
        <w:t>.</w:t>
      </w:r>
    </w:p>
    <w:p w14:paraId="7D30282E" w14:textId="12D0B52F" w:rsidR="00A34386" w:rsidRDefault="6E9D7224" w:rsidP="009E14B3">
      <w:pPr>
        <w:pStyle w:val="Figuur"/>
      </w:pPr>
      <w:r>
        <w:rPr>
          <w:noProof/>
        </w:rPr>
        <w:drawing>
          <wp:inline distT="0" distB="0" distL="0" distR="0" wp14:anchorId="5805C509" wp14:editId="2196A266">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8">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440C18" w:rsidRDefault="00440C18" w:rsidP="00E55369">
      <w:pPr>
        <w:pStyle w:val="Figuurbijschrift"/>
      </w:pPr>
      <w:r>
        <w:t>Voorbeeld bedoeling van IMOW, omgevingsvisie</w:t>
      </w:r>
    </w:p>
    <w:p w14:paraId="167722CB" w14:textId="3E28BA2E" w:rsidR="0044672B" w:rsidRDefault="008A2143" w:rsidP="00440C18">
      <w:r w:rsidRPr="008A2143">
        <w:lastRenderedPageBreak/>
        <w:t xml:space="preserve">Bovenstaande afbeelding toont het grondgebied van een </w:t>
      </w:r>
      <w:r w:rsidR="00D501D9">
        <w:t>provincie</w:t>
      </w:r>
      <w:r w:rsidRPr="008A2143">
        <w:t xml:space="preserve"> en drie Locaties die horen bij </w:t>
      </w:r>
      <w:r w:rsidR="00577BB6">
        <w:t xml:space="preserve">een hoofdstuk in de omgevingsvisie over </w:t>
      </w:r>
      <w:r w:rsidR="00EE778F">
        <w:t>kantoorontwikkelingslocaties</w:t>
      </w:r>
      <w:r w:rsidRPr="008A2143">
        <w:t xml:space="preserve">. </w:t>
      </w:r>
      <w:r w:rsidR="00543C99">
        <w:t>I</w:t>
      </w:r>
      <w:r w:rsidR="00543C99" w:rsidRPr="00543C99">
        <w:t xml:space="preserve">n haar omgevingsvisie </w:t>
      </w:r>
      <w:r w:rsidR="00253B97">
        <w:t xml:space="preserve">legt de provincie vast </w:t>
      </w:r>
      <w:r w:rsidR="00543C99">
        <w:t xml:space="preserve">dat zij </w:t>
      </w:r>
      <w:r w:rsidR="00C7208F">
        <w:t xml:space="preserve">de haar ter beschikking staande middelen wil inzetten om </w:t>
      </w:r>
      <w:r w:rsidR="00C7208F" w:rsidRPr="00C7208F">
        <w:t>deze Locaties</w:t>
      </w:r>
      <w:r w:rsidR="00C7208F">
        <w:t xml:space="preserve"> te ontwikkelen tot kantoorlocaties.</w:t>
      </w:r>
      <w:r w:rsidR="00543C99">
        <w:t xml:space="preserve"> </w:t>
      </w:r>
      <w:r w:rsidRPr="008A2143">
        <w:t xml:space="preserve">De IMOW-objecten zijn niet bedoeld om vervolgens af te leiden dat </w:t>
      </w:r>
      <w:r w:rsidR="00C11265">
        <w:t>er in</w:t>
      </w:r>
      <w:r w:rsidRPr="008A2143">
        <w:t xml:space="preserve"> de rest van het grondgebied van deze </w:t>
      </w:r>
      <w:r w:rsidR="00C11265">
        <w:t xml:space="preserve">provincie geen </w:t>
      </w:r>
      <w:r w:rsidR="007F5F9C">
        <w:t xml:space="preserve">kantoren aanwezig zijn of </w:t>
      </w:r>
      <w:r w:rsidR="00AE7FDF">
        <w:t xml:space="preserve">geen nieuwe </w:t>
      </w:r>
      <w:r w:rsidR="00C11265">
        <w:t xml:space="preserve">kantoren </w:t>
      </w:r>
      <w:r w:rsidR="00AE7FDF">
        <w:t>kunnen komen</w:t>
      </w:r>
      <w:r w:rsidRPr="008A2143">
        <w:t>. Dat is alleen zo wanneer het bevoegd gezag dat expliciet heeft bepaald, bijvoorbeeld door een Locatie voor de rest van het grondgebied op te nemen en daar</w:t>
      </w:r>
      <w:r w:rsidR="00AB0493">
        <w:t xml:space="preserve">voor </w:t>
      </w:r>
      <w:r w:rsidR="003B2E12">
        <w:t xml:space="preserve">als </w:t>
      </w:r>
      <w:r w:rsidR="00AB0493">
        <w:t>beleid</w:t>
      </w:r>
      <w:r w:rsidR="00A06F59">
        <w:t>svoornemen</w:t>
      </w:r>
      <w:r w:rsidR="00F33C45">
        <w:t xml:space="preserve"> </w:t>
      </w:r>
      <w:r w:rsidR="00931E62">
        <w:t xml:space="preserve">te formuleren dat </w:t>
      </w:r>
      <w:r w:rsidR="00A2394A">
        <w:t>bestaande leegstaande kanto</w:t>
      </w:r>
      <w:r w:rsidR="00931E62">
        <w:t>o</w:t>
      </w:r>
      <w:r w:rsidR="00A2394A">
        <w:t>r</w:t>
      </w:r>
      <w:r w:rsidR="00931E62">
        <w:t>ruimte</w:t>
      </w:r>
      <w:r w:rsidR="00A2394A">
        <w:t xml:space="preserve"> </w:t>
      </w:r>
      <w:r w:rsidR="00931E62">
        <w:t xml:space="preserve">wordt </w:t>
      </w:r>
      <w:r w:rsidR="00A46A60">
        <w:t>om</w:t>
      </w:r>
      <w:r w:rsidR="00931E62">
        <w:t>g</w:t>
      </w:r>
      <w:r w:rsidR="00A2394A">
        <w:t>evorm</w:t>
      </w:r>
      <w:r w:rsidR="00931E62">
        <w:t>d</w:t>
      </w:r>
      <w:r w:rsidR="00A2394A">
        <w:t xml:space="preserve"> tot woonruimte</w:t>
      </w:r>
      <w:r w:rsidR="00C85C36">
        <w:t xml:space="preserve"> en dat geen nieuwe kantoorgebouwen worden toegestaan</w:t>
      </w:r>
      <w:r w:rsidRPr="008A2143">
        <w:t>.</w:t>
      </w:r>
      <w:bookmarkStart w:id="403" w:name="_Ref18179343"/>
    </w:p>
    <w:p w14:paraId="6709EAA5" w14:textId="737E9325" w:rsidR="00E33EDD" w:rsidRDefault="00E33EDD" w:rsidP="00E33EDD">
      <w:pPr>
        <w:pStyle w:val="Kop4"/>
      </w:pPr>
      <w:bookmarkStart w:id="404" w:name="_Toc93475987"/>
      <w:r w:rsidRPr="006E2990">
        <w:t>Objecttype</w:t>
      </w:r>
      <w:r>
        <w:t xml:space="preserve"> Regeltekst</w:t>
      </w:r>
      <w:bookmarkEnd w:id="400"/>
      <w:bookmarkEnd w:id="401"/>
      <w:bookmarkEnd w:id="403"/>
      <w:bookmarkEnd w:id="404"/>
    </w:p>
    <w:p w14:paraId="027BA6F1" w14:textId="77777777" w:rsidR="00E33EDD" w:rsidRDefault="00E33EDD" w:rsidP="00E33EDD">
      <w:pPr>
        <w:pStyle w:val="Kop5"/>
      </w:pPr>
      <w:bookmarkStart w:id="405" w:name="_Toc12431569"/>
      <w:bookmarkStart w:id="406" w:name="_Toc93475988"/>
      <w:r>
        <w:t>Toelichting op de toepassing</w:t>
      </w:r>
      <w:bookmarkEnd w:id="405"/>
      <w:bookmarkEnd w:id="406"/>
    </w:p>
    <w:p w14:paraId="5CC02DB6" w14:textId="28F52833" w:rsidR="00E33EDD" w:rsidRDefault="00E33EDD" w:rsidP="00E33EDD">
      <w:r>
        <w:t>Regeltekst is de STOP</w:t>
      </w:r>
      <w:r w:rsidR="00073C0D">
        <w:t>/</w:t>
      </w:r>
      <w:r>
        <w:t xml:space="preserve">TPOD-term voor de kleinste </w:t>
      </w:r>
      <w:r w:rsidRPr="00145D75">
        <w:rPr>
          <w:i/>
          <w:iCs/>
        </w:rPr>
        <w:t>zelfstandige</w:t>
      </w:r>
      <w:r>
        <w:t xml:space="preserve"> eenheid </w:t>
      </w:r>
      <w:r w:rsidRPr="00D21FEC">
        <w:t xml:space="preserve">van </w:t>
      </w:r>
      <w:r w:rsidR="00D21FEC">
        <w:t>ordening en informatie</w:t>
      </w:r>
      <w:r>
        <w:t xml:space="preserve"> in een tekst met Artikelstructuur: artikel </w:t>
      </w:r>
      <w:r w:rsidR="00695D68">
        <w:t>en</w:t>
      </w:r>
      <w:r>
        <w:t xml:space="preserve"> lid. Regeltekst bevat altijd ten minste één Juridische regel; wanneer dat nodig is kan Regeltekst meerdere Juridische regels bevatten. Iedere Regeltekst heeft een </w:t>
      </w:r>
      <w:r w:rsidR="00E0106E">
        <w:t>w</w:t>
      </w:r>
      <w:r>
        <w:t>erkingsgebied</w:t>
      </w:r>
      <w:r w:rsidR="00E0106E">
        <w:t>-relatie met Locatie</w:t>
      </w:r>
      <w:r w:rsidR="0001361A">
        <w:t>,</w:t>
      </w:r>
      <w:r w:rsidRPr="007F34BB">
        <w:t xml:space="preserve"> </w:t>
      </w:r>
      <w:r w:rsidR="00400695">
        <w:t xml:space="preserve">waarmee wordt </w:t>
      </w:r>
      <w:r w:rsidR="00484FF2" w:rsidRPr="00484FF2">
        <w:t>aan</w:t>
      </w:r>
      <w:r w:rsidR="00400695">
        <w:t>ge</w:t>
      </w:r>
      <w:r w:rsidR="00484FF2" w:rsidRPr="00484FF2">
        <w:t>ge</w:t>
      </w:r>
      <w:r w:rsidR="00400695">
        <w:t>ven</w:t>
      </w:r>
      <w:r w:rsidR="00503094">
        <w:t xml:space="preserve"> </w:t>
      </w:r>
      <w:r>
        <w:t>waar een Regeltekst zijn werking heeft.</w:t>
      </w:r>
    </w:p>
    <w:p w14:paraId="08A4762C" w14:textId="65893B2D" w:rsidR="00BE3C7D" w:rsidRDefault="00D23603" w:rsidP="00E33EDD">
      <w:r>
        <w:t xml:space="preserve">Bij </w:t>
      </w:r>
      <w:r w:rsidRPr="00D23603">
        <w:t xml:space="preserve">de Regeltekst </w:t>
      </w:r>
      <w:r w:rsidR="00BB655D" w:rsidRPr="009466BE">
        <w:t xml:space="preserve">kan </w:t>
      </w:r>
      <w:r>
        <w:t xml:space="preserve">als </w:t>
      </w:r>
      <w:r w:rsidR="00BB655D" w:rsidRPr="009466BE">
        <w:t xml:space="preserve">extra informatie worden </w:t>
      </w:r>
      <w:r>
        <w:t>aangegeven</w:t>
      </w:r>
      <w:r w:rsidR="00BB655D" w:rsidRPr="009466BE">
        <w:t xml:space="preserve"> of de Regeltekst een </w:t>
      </w:r>
      <w:r>
        <w:t xml:space="preserve">bijzondere </w:t>
      </w:r>
      <w:r w:rsidR="00BB655D" w:rsidRPr="009466BE">
        <w:t>relatie met een andere Regeltekst heeft</w:t>
      </w:r>
      <w:r w:rsidR="00D57AE2" w:rsidRPr="009466BE">
        <w:t>.</w:t>
      </w:r>
    </w:p>
    <w:p w14:paraId="5CB00EFA" w14:textId="5EE6DCB2" w:rsidR="00832FDD" w:rsidRDefault="00832FDD" w:rsidP="00832FDD">
      <w:pPr>
        <w:pStyle w:val="Kop5"/>
      </w:pPr>
      <w:bookmarkStart w:id="407" w:name="_Toc93475989"/>
      <w:r>
        <w:t>Definitie</w:t>
      </w:r>
      <w:bookmarkEnd w:id="407"/>
    </w:p>
    <w:p w14:paraId="398E054C" w14:textId="6013F92D" w:rsidR="00832FDD" w:rsidRDefault="00832FDD" w:rsidP="00832FDD">
      <w:r w:rsidRPr="00832FDD">
        <w:t xml:space="preserve">Regeltekst is de kleinste zelfstandige eenheid van </w:t>
      </w:r>
      <w:r w:rsidR="007C03E8">
        <w:t xml:space="preserve">(een of meer) bij elkaar horende Juridische regels </w:t>
      </w:r>
      <w:r w:rsidRPr="00832FDD">
        <w:t xml:space="preserve">in </w:t>
      </w:r>
      <w:r w:rsidR="00D80111" w:rsidRPr="00D80111">
        <w:t xml:space="preserve">(het lichaam van) </w:t>
      </w:r>
      <w:r w:rsidR="00124278">
        <w:t>omgevingsdocument</w:t>
      </w:r>
      <w:r w:rsidR="00114B11">
        <w:t>en</w:t>
      </w:r>
      <w:r w:rsidR="00124278" w:rsidRPr="00832FDD">
        <w:t xml:space="preserve"> </w:t>
      </w:r>
      <w:r w:rsidRPr="00832FDD">
        <w:t>met Artikelstructuur</w:t>
      </w:r>
      <w:r w:rsidR="005A2D91">
        <w:t>, te weten</w:t>
      </w:r>
      <w:r w:rsidRPr="00832FDD">
        <w:t xml:space="preserve"> een artikel of een lid.</w:t>
      </w:r>
    </w:p>
    <w:p w14:paraId="660E7176" w14:textId="08016044" w:rsidR="00505873" w:rsidRDefault="00762E8A" w:rsidP="00712703">
      <w:pPr>
        <w:pStyle w:val="Kop5"/>
      </w:pPr>
      <w:bookmarkStart w:id="408" w:name="_Toc93475990"/>
      <w:r>
        <w:t>Doel</w:t>
      </w:r>
      <w:bookmarkEnd w:id="408"/>
    </w:p>
    <w:p w14:paraId="780473D3" w14:textId="29C7F2B0" w:rsidR="00793E8C" w:rsidRPr="006A4720" w:rsidRDefault="003C660C" w:rsidP="0097770E">
      <w:r>
        <w:t>Doel van het objecttype</w:t>
      </w:r>
      <w:r w:rsidR="00793E8C">
        <w:t xml:space="preserve"> Regeltekst</w:t>
      </w:r>
      <w:r w:rsidR="003C5916">
        <w:t xml:space="preserve"> is</w:t>
      </w:r>
      <w:r w:rsidR="0097770E">
        <w:t xml:space="preserve"> </w:t>
      </w:r>
      <w:r w:rsidR="00512131" w:rsidRPr="00512131">
        <w:t>het leggen van de verbinding tussen de Juridische regel uit het O</w:t>
      </w:r>
      <w:r w:rsidR="00A87F92">
        <w:t>mgevingswet</w:t>
      </w:r>
      <w:r w:rsidR="00512131" w:rsidRPr="00512131">
        <w:t>-domein en het artikel of lid uit STOP.</w:t>
      </w:r>
    </w:p>
    <w:p w14:paraId="36B73DF2" w14:textId="77777777" w:rsidR="00E33EDD" w:rsidRDefault="00E33EDD" w:rsidP="00E33EDD">
      <w:pPr>
        <w:pStyle w:val="Kop5"/>
      </w:pPr>
      <w:bookmarkStart w:id="409" w:name="_Toc12431570"/>
      <w:bookmarkStart w:id="410" w:name="_Ref36707206"/>
      <w:bookmarkStart w:id="411" w:name="_Toc93475991"/>
      <w:r>
        <w:lastRenderedPageBreak/>
        <w:t>Norm</w:t>
      </w:r>
      <w:bookmarkEnd w:id="409"/>
      <w:bookmarkEnd w:id="410"/>
      <w:bookmarkEnd w:id="411"/>
    </w:p>
    <w:p w14:paraId="5E5E4B0E" w14:textId="3B7B52A6" w:rsidR="0044672B" w:rsidRDefault="00B01218" w:rsidP="00EF57E8">
      <w:pPr>
        <w:pStyle w:val="Figuur"/>
      </w:pPr>
      <w:r>
        <w:rPr>
          <w:noProof/>
        </w:rPr>
        <w:drawing>
          <wp:inline distT="0" distB="0" distL="0" distR="0" wp14:anchorId="32C95DF2" wp14:editId="329F3FA0">
            <wp:extent cx="5400040" cy="289242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2892425"/>
                    </a:xfrm>
                    <a:prstGeom prst="rect">
                      <a:avLst/>
                    </a:prstGeom>
                  </pic:spPr>
                </pic:pic>
              </a:graphicData>
            </a:graphic>
          </wp:inline>
        </w:drawing>
      </w:r>
    </w:p>
    <w:p w14:paraId="246E52D7" w14:textId="62723838" w:rsidR="003B05EE" w:rsidRPr="003B05EE" w:rsidRDefault="00B502CD" w:rsidP="00E55369">
      <w:pPr>
        <w:pStyle w:val="Figuurbijschrift"/>
      </w:pPr>
      <w:r>
        <w:t>Uitsnede uit IMOW</w:t>
      </w:r>
      <w:r w:rsidR="00872CB8">
        <w:t>-</w:t>
      </w:r>
      <w:r w:rsidR="00275597">
        <w:t xml:space="preserve">diagram voor </w:t>
      </w:r>
      <w:r w:rsidR="0017464C">
        <w:t>o</w:t>
      </w:r>
      <w:r w:rsidR="00355EB0">
        <w:t>bjecttype Regeltekst</w:t>
      </w:r>
    </w:p>
    <w:p w14:paraId="2ED02EC7" w14:textId="2495A3D2" w:rsidR="00E33EDD" w:rsidRDefault="00E33EDD" w:rsidP="00E33EDD">
      <w:r>
        <w:t>Regeltekst kent de volgende attributen:</w:t>
      </w:r>
    </w:p>
    <w:p w14:paraId="039F552C" w14:textId="5CFCC711" w:rsidR="00E33EDD" w:rsidRDefault="001F62F5" w:rsidP="00DB2AB2">
      <w:pPr>
        <w:pStyle w:val="Opsommingtekens1"/>
      </w:pPr>
      <w:r>
        <w:rPr>
          <w:i/>
          <w:iCs/>
        </w:rPr>
        <w:t>i</w:t>
      </w:r>
      <w:r w:rsidR="00E33EDD" w:rsidRPr="001F62F5">
        <w:rPr>
          <w:i/>
          <w:iCs/>
        </w:rPr>
        <w:t>dentificatie</w:t>
      </w:r>
      <w:r w:rsidR="00E33EDD" w:rsidRPr="006C4925">
        <w:t xml:space="preserve">: de unieke identificatie waaronder elk object van dit type bekend is. </w:t>
      </w:r>
      <w:r w:rsidR="00815A73">
        <w:t xml:space="preserve">Identificatie conform </w:t>
      </w:r>
      <w:r w:rsidR="00843A12">
        <w:t xml:space="preserve">datatype </w:t>
      </w:r>
      <w:r w:rsidR="00815A73">
        <w:t>NEN3610</w:t>
      </w:r>
      <w:r w:rsidR="007F1048">
        <w:t>-ID</w:t>
      </w:r>
      <w:r w:rsidR="00815A73">
        <w:t xml:space="preserve">. </w:t>
      </w:r>
      <w:r w:rsidR="00E33EDD" w:rsidRPr="006C4925">
        <w:t>Verplicht attribuut.</w:t>
      </w:r>
      <w:r w:rsidR="00931B30">
        <w:t xml:space="preserve"> </w:t>
      </w:r>
      <w:r w:rsidR="00931B30" w:rsidRPr="00931B30">
        <w:t>Komt 1 keer voor.</w:t>
      </w:r>
    </w:p>
    <w:p w14:paraId="2C688330" w14:textId="6292F66A" w:rsidR="00E33EDD" w:rsidRDefault="005E079D" w:rsidP="006C4925">
      <w:pPr>
        <w:pStyle w:val="Opsommingtekens1"/>
      </w:pPr>
      <w:r w:rsidRPr="00FE15A0">
        <w:rPr>
          <w:i/>
          <w:iCs/>
        </w:rPr>
        <w:t>g</w:t>
      </w:r>
      <w:r w:rsidR="00E33EDD" w:rsidRPr="00FE15A0">
        <w:rPr>
          <w:i/>
          <w:iCs/>
        </w:rPr>
        <w:t>erelateerde</w:t>
      </w:r>
      <w:r w:rsidR="00FE15A0" w:rsidRPr="00FE15A0">
        <w:rPr>
          <w:i/>
          <w:iCs/>
        </w:rPr>
        <w:t>R</w:t>
      </w:r>
      <w:r w:rsidR="00E33EDD" w:rsidRPr="00FE15A0">
        <w:rPr>
          <w:i/>
          <w:iCs/>
        </w:rPr>
        <w:t>egel</w:t>
      </w:r>
      <w:r w:rsidR="003075DB">
        <w:rPr>
          <w:i/>
          <w:iCs/>
        </w:rPr>
        <w:t>tekst</w:t>
      </w:r>
      <w:r w:rsidR="00E33EDD" w:rsidRPr="00302660">
        <w:t xml:space="preserve">: </w:t>
      </w:r>
      <w:r w:rsidR="00E05223" w:rsidRPr="00E05223">
        <w:t xml:space="preserve">de verwijzing van een specifieke Regeltekst naar </w:t>
      </w:r>
      <w:r w:rsidR="00AE7A84">
        <w:t xml:space="preserve">een andere Regeltekst </w:t>
      </w:r>
      <w:r w:rsidR="00E33EDD" w:rsidRPr="00302660">
        <w:t>d</w:t>
      </w:r>
      <w:r w:rsidR="00F31C02">
        <w:t>ie</w:t>
      </w:r>
      <w:r w:rsidR="00E33EDD" w:rsidRPr="00302660">
        <w:t xml:space="preserve"> </w:t>
      </w:r>
      <w:r w:rsidR="00BC7566" w:rsidRPr="00302660">
        <w:t xml:space="preserve">aangeeft dat er een bijzondere </w:t>
      </w:r>
      <w:r w:rsidR="00E33EDD" w:rsidRPr="00302660">
        <w:t xml:space="preserve">relatie </w:t>
      </w:r>
      <w:r w:rsidR="00BC7566" w:rsidRPr="00302660">
        <w:t xml:space="preserve">bestaat </w:t>
      </w:r>
      <w:r w:rsidR="00B25D3F" w:rsidRPr="00302660">
        <w:t xml:space="preserve">tussen </w:t>
      </w:r>
      <w:r w:rsidR="000708AF">
        <w:t xml:space="preserve">die </w:t>
      </w:r>
      <w:r w:rsidR="00B25D3F" w:rsidRPr="00302660">
        <w:t xml:space="preserve">twee </w:t>
      </w:r>
      <w:r w:rsidR="00E33EDD" w:rsidRPr="00302660">
        <w:t>Regeltekst</w:t>
      </w:r>
      <w:r w:rsidR="00B25D3F" w:rsidRPr="00302660">
        <w:t xml:space="preserve">en. </w:t>
      </w:r>
      <w:r w:rsidR="00E33EDD" w:rsidRPr="00302660">
        <w:t>Optioneel attribuut</w:t>
      </w:r>
      <w:r w:rsidR="00E33EDD" w:rsidRPr="006C4925">
        <w:t>.</w:t>
      </w:r>
      <w:r w:rsidR="00947940">
        <w:t xml:space="preserve"> Komt zo vaak voor als gewenst.</w:t>
      </w:r>
    </w:p>
    <w:p w14:paraId="7D5D54B7" w14:textId="1136A53E" w:rsidR="00702320" w:rsidRDefault="00702320" w:rsidP="000E097B">
      <w:r w:rsidRPr="00702320">
        <w:t>Regeltekst kent geen waardelijsten</w:t>
      </w:r>
      <w:r w:rsidR="00470836">
        <w:t>.</w:t>
      </w:r>
    </w:p>
    <w:p w14:paraId="786DEBD9" w14:textId="77777777" w:rsidR="00470836" w:rsidRDefault="00470836" w:rsidP="000E097B"/>
    <w:p w14:paraId="52C97463" w14:textId="3597BDF7" w:rsidR="004653A5" w:rsidRDefault="000E097B" w:rsidP="00D64739">
      <w:r w:rsidRPr="000E097B">
        <w:t>Regeltekst kent de volgende</w:t>
      </w:r>
      <w:r w:rsidR="006F7B13">
        <w:t xml:space="preserve"> constraint</w:t>
      </w:r>
      <w:r w:rsidR="004A6D13">
        <w:t>s</w:t>
      </w:r>
      <w:r w:rsidR="006F7B13">
        <w:t>:</w:t>
      </w:r>
    </w:p>
    <w:p w14:paraId="5810C2F3" w14:textId="77777777" w:rsidR="00361D5B" w:rsidRDefault="00361D5B" w:rsidP="00361D5B">
      <w:pPr>
        <w:pStyle w:val="Opsommingtekens1"/>
      </w:pPr>
      <w:r>
        <w:t xml:space="preserve">één type Juridische regel per Regeltekst; </w:t>
      </w:r>
      <w:r w:rsidRPr="00D84188">
        <w:t>constraint geld</w:t>
      </w:r>
      <w:r>
        <w:t>ig</w:t>
      </w:r>
      <w:r w:rsidRPr="00D84188">
        <w:t xml:space="preserve"> op het niveau van Artikel: alle Juridische regels in een Artikel en alle Juridische regels in alle Leden van een Artikel moeten van hetzelfde type zijn</w:t>
      </w:r>
      <w:r>
        <w:t>;</w:t>
      </w:r>
    </w:p>
    <w:p w14:paraId="14BEA9B0" w14:textId="6745D992" w:rsidR="00C95366" w:rsidRPr="00A16E60" w:rsidRDefault="00361D5B" w:rsidP="00A16E60">
      <w:pPr>
        <w:pStyle w:val="Opsommingtekens1"/>
      </w:pPr>
      <w:r w:rsidRPr="00E32A8F">
        <w:t xml:space="preserve">indien </w:t>
      </w:r>
      <w:r>
        <w:t>A</w:t>
      </w:r>
      <w:r w:rsidRPr="00E32A8F">
        <w:t xml:space="preserve">rtikel is onderverdeeld in </w:t>
      </w:r>
      <w:r>
        <w:t>L</w:t>
      </w:r>
      <w:r w:rsidRPr="00E32A8F">
        <w:t xml:space="preserve">eden, annotaties alleen op </w:t>
      </w:r>
      <w:r>
        <w:t>L</w:t>
      </w:r>
      <w:r w:rsidRPr="00E32A8F">
        <w:t>eden</w:t>
      </w:r>
      <w:r>
        <w:t>.</w:t>
      </w:r>
    </w:p>
    <w:p w14:paraId="2BFB8FAB" w14:textId="53C58268" w:rsidR="00E33EDD" w:rsidRDefault="00E33EDD" w:rsidP="00E33EDD">
      <w:pPr>
        <w:pStyle w:val="Kop5"/>
      </w:pPr>
      <w:bookmarkStart w:id="412" w:name="_Toc12431571"/>
      <w:bookmarkStart w:id="413" w:name="_Ref35175737"/>
      <w:bookmarkStart w:id="414" w:name="_Toc93475992"/>
      <w:r>
        <w:t xml:space="preserve">Toelichting op de </w:t>
      </w:r>
      <w:r w:rsidR="0070329B">
        <w:t>norm</w:t>
      </w:r>
      <w:bookmarkEnd w:id="412"/>
      <w:bookmarkEnd w:id="413"/>
      <w:bookmarkEnd w:id="414"/>
    </w:p>
    <w:p w14:paraId="485B7980" w14:textId="77777777" w:rsidR="000B4EB3" w:rsidRDefault="000B4EB3" w:rsidP="00194312">
      <w:pPr>
        <w:rPr>
          <w:i/>
          <w:iCs/>
        </w:rPr>
      </w:pPr>
    </w:p>
    <w:p w14:paraId="7AF41011" w14:textId="4C53DD3E" w:rsidR="00E92C23" w:rsidRDefault="00E92C23" w:rsidP="00194312">
      <w:pPr>
        <w:rPr>
          <w:i/>
          <w:iCs/>
        </w:rPr>
      </w:pPr>
      <w:r>
        <w:rPr>
          <w:i/>
          <w:iCs/>
        </w:rPr>
        <w:t>Attributen</w:t>
      </w:r>
    </w:p>
    <w:p w14:paraId="28D6C9F1" w14:textId="3660CAF6" w:rsidR="00EF53FF" w:rsidRPr="008D6EA6" w:rsidRDefault="003A56AC" w:rsidP="00194312">
      <w:r>
        <w:rPr>
          <w:i/>
          <w:iCs/>
        </w:rPr>
        <w:t>g</w:t>
      </w:r>
      <w:r w:rsidR="00E33EDD" w:rsidRPr="008D6EA6">
        <w:rPr>
          <w:i/>
          <w:iCs/>
        </w:rPr>
        <w:t>erelateerde</w:t>
      </w:r>
      <w:r>
        <w:rPr>
          <w:i/>
          <w:iCs/>
        </w:rPr>
        <w:t>R</w:t>
      </w:r>
      <w:r w:rsidR="00E33EDD" w:rsidRPr="008D6EA6">
        <w:rPr>
          <w:i/>
          <w:iCs/>
        </w:rPr>
        <w:t>egel</w:t>
      </w:r>
      <w:r w:rsidR="00497000">
        <w:rPr>
          <w:i/>
          <w:iCs/>
        </w:rPr>
        <w:t>tekst</w:t>
      </w:r>
      <w:r w:rsidR="00E33EDD" w:rsidRPr="008D6EA6">
        <w:t xml:space="preserve">: </w:t>
      </w:r>
      <w:r w:rsidR="00DF6B56">
        <w:t>e</w:t>
      </w:r>
      <w:r w:rsidR="00E33EDD" w:rsidRPr="008D6EA6">
        <w:t xml:space="preserve">en </w:t>
      </w:r>
      <w:r w:rsidR="00017407">
        <w:t>R</w:t>
      </w:r>
      <w:r w:rsidR="00E33EDD" w:rsidRPr="008D6EA6">
        <w:t>egel</w:t>
      </w:r>
      <w:r w:rsidR="00017407">
        <w:t>tekst</w:t>
      </w:r>
      <w:r w:rsidR="00E33EDD" w:rsidRPr="008D6EA6">
        <w:t xml:space="preserve"> kan in een bijzondere relatie tot een andere </w:t>
      </w:r>
      <w:r w:rsidR="00017407">
        <w:t>R</w:t>
      </w:r>
      <w:r w:rsidR="00E33EDD" w:rsidRPr="008D6EA6">
        <w:t>egel</w:t>
      </w:r>
      <w:r w:rsidR="00017407">
        <w:t>tekst</w:t>
      </w:r>
      <w:r w:rsidR="00E33EDD" w:rsidRPr="008D6EA6">
        <w:t xml:space="preserve"> staan</w:t>
      </w:r>
      <w:r w:rsidR="008D6EA6">
        <w:t xml:space="preserve"> waardoor het van belang is dat de gebruiker ook de andere </w:t>
      </w:r>
      <w:r w:rsidR="008D25DE">
        <w:t>R</w:t>
      </w:r>
      <w:r w:rsidR="008D6EA6">
        <w:t>egel</w:t>
      </w:r>
      <w:r w:rsidR="008D25DE">
        <w:t>tekst</w:t>
      </w:r>
      <w:r w:rsidR="008D6EA6">
        <w:t xml:space="preserve"> leest</w:t>
      </w:r>
      <w:r w:rsidR="00083571">
        <w:t xml:space="preserve"> of althans daarop wordt geattendeerd</w:t>
      </w:r>
      <w:r w:rsidR="00E33EDD" w:rsidRPr="008D6EA6">
        <w:t xml:space="preserve">. </w:t>
      </w:r>
      <w:r w:rsidR="00C909D1" w:rsidRPr="000D32D4">
        <w:rPr>
          <w:i/>
          <w:iCs/>
        </w:rPr>
        <w:t>gerelateerdeRegeltekst</w:t>
      </w:r>
      <w:r w:rsidR="00C909D1" w:rsidRPr="00C909D1">
        <w:t xml:space="preserve"> </w:t>
      </w:r>
      <w:r w:rsidR="00BA7CFC">
        <w:t xml:space="preserve">is met name bedoeld voor de gevallen waarin een </w:t>
      </w:r>
      <w:r w:rsidR="001968EF">
        <w:t xml:space="preserve">Regeltekst een afwijking, aanvulling of uitzondering </w:t>
      </w:r>
      <w:r w:rsidR="00BA7CFC">
        <w:t xml:space="preserve">vormt </w:t>
      </w:r>
      <w:r w:rsidR="001968EF">
        <w:t xml:space="preserve">op een andere </w:t>
      </w:r>
      <w:r w:rsidR="00A34C29">
        <w:t>R</w:t>
      </w:r>
      <w:r w:rsidR="001968EF">
        <w:t>egel</w:t>
      </w:r>
      <w:r w:rsidR="00A34C29">
        <w:t xml:space="preserve">tekst. </w:t>
      </w:r>
      <w:r w:rsidR="009E110A" w:rsidRPr="009E110A">
        <w:t>Zo</w:t>
      </w:r>
      <w:r w:rsidR="00175570">
        <w:t>’</w:t>
      </w:r>
      <w:r w:rsidR="009E110A" w:rsidRPr="009E110A">
        <w:t xml:space="preserve">n relatie doet zich onder andere voor wanneer in </w:t>
      </w:r>
      <w:r w:rsidR="00693349">
        <w:t xml:space="preserve">een </w:t>
      </w:r>
      <w:r w:rsidR="009E110A" w:rsidRPr="009E110A">
        <w:t>omgevingsplan</w:t>
      </w:r>
      <w:r w:rsidR="00693349">
        <w:t>, omgevingsverordening of waterschapsverordening</w:t>
      </w:r>
      <w:r w:rsidR="009E110A" w:rsidRPr="009E110A">
        <w:t xml:space="preserve"> met maatwerkregels wordt afgeweken van regels uit een AMvB</w:t>
      </w:r>
      <w:r w:rsidR="00693349">
        <w:t xml:space="preserve">. </w:t>
      </w:r>
      <w:r w:rsidR="00C108F2">
        <w:t xml:space="preserve">Een ander voorbeeld is </w:t>
      </w:r>
      <w:r w:rsidR="00582E53">
        <w:t xml:space="preserve">de situatie waarin </w:t>
      </w:r>
      <w:r w:rsidR="009E110A" w:rsidRPr="009E110A">
        <w:t xml:space="preserve">in </w:t>
      </w:r>
      <w:r w:rsidR="00582E53">
        <w:t>een</w:t>
      </w:r>
      <w:r w:rsidR="00582E53" w:rsidDel="007D692E">
        <w:t xml:space="preserve"> </w:t>
      </w:r>
      <w:r w:rsidR="0044321E">
        <w:t>omgevingsdocument</w:t>
      </w:r>
      <w:r w:rsidR="007D692E">
        <w:t xml:space="preserve"> </w:t>
      </w:r>
      <w:r w:rsidR="00582E53">
        <w:t xml:space="preserve">met regels </w:t>
      </w:r>
      <w:r w:rsidR="009E110A" w:rsidRPr="009E110A">
        <w:t xml:space="preserve">algemene regels staan waarvan voor een bepaalde locatie of een bepaald onderwerp met een specifieke regel </w:t>
      </w:r>
      <w:r w:rsidR="00052793">
        <w:t>kan worden afgeweken</w:t>
      </w:r>
      <w:r w:rsidR="00C97161">
        <w:t xml:space="preserve"> of waarop een bepaalde uitzondering wordt gemaakt</w:t>
      </w:r>
      <w:r w:rsidR="009E110A" w:rsidRPr="009E110A">
        <w:t>.</w:t>
      </w:r>
    </w:p>
    <w:p w14:paraId="3552B26F" w14:textId="3A5705A7" w:rsidR="00DF7A7E" w:rsidRDefault="00DF7A7E" w:rsidP="00E33EDD"/>
    <w:p w14:paraId="0F99FEA6" w14:textId="5B948306" w:rsidR="00DF7A7E" w:rsidRDefault="00DF7A7E" w:rsidP="00E33EDD">
      <w:r w:rsidRPr="00DF7A7E">
        <w:lastRenderedPageBreak/>
        <w:t xml:space="preserve">In de uitsnede van het diagram is ook </w:t>
      </w:r>
      <w:r w:rsidR="00B072D9">
        <w:t>de relatie</w:t>
      </w:r>
      <w:r w:rsidRPr="00DF7A7E">
        <w:t xml:space="preserve"> werkingsgebied te zien. </w:t>
      </w:r>
      <w:r w:rsidR="00980318">
        <w:t>Deze relatie</w:t>
      </w:r>
      <w:r w:rsidRPr="00DF7A7E">
        <w:t xml:space="preserv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w:t>
      </w:r>
      <w:r w:rsidR="00025397">
        <w:t xml:space="preserve"> </w:t>
      </w:r>
      <w:r w:rsidR="00025397" w:rsidRPr="00025397">
        <w:t>en geeft aan wat het werkingsgebied van de Regeltekst is: het gebied waar het Artikel of Lid zijn werking heeft</w:t>
      </w:r>
      <w:r w:rsidRPr="00DF7A7E">
        <w:t>.</w:t>
      </w:r>
      <w:r w:rsidR="00A12E99">
        <w:t xml:space="preserve"> De </w:t>
      </w:r>
      <w:r w:rsidR="00A12E99" w:rsidRPr="000D32D4">
        <w:rPr>
          <w:i/>
          <w:iCs/>
        </w:rPr>
        <w:t>relatie</w:t>
      </w:r>
      <w:r w:rsidR="00A12E99">
        <w:t xml:space="preserve"> </w:t>
      </w:r>
      <w:r w:rsidR="00753D18" w:rsidRPr="00753D18">
        <w:t xml:space="preserve">wordt afgeleid </w:t>
      </w:r>
      <w:r w:rsidR="001824D7">
        <w:t xml:space="preserve">door LVBB en </w:t>
      </w:r>
      <w:r w:rsidR="00753D18" w:rsidRPr="00753D18">
        <w:t>in DSO</w:t>
      </w:r>
      <w:r w:rsidR="001824D7">
        <w:t>-LV</w:t>
      </w:r>
      <w:r w:rsidR="00753D18" w:rsidRPr="00753D18">
        <w:t xml:space="preserve"> waarbij de som van de locaties van de onderliggende Juridische regels wordt gebruikt.</w:t>
      </w:r>
      <w:r w:rsidR="009103A3">
        <w:t xml:space="preserve"> Het is dus niet zo dat het bevoegd gezag ook nog een </w:t>
      </w:r>
      <w:r w:rsidR="009F4E9E">
        <w:t>afzonderlijke geometrie voor het werkingsgebied moet aanleveren.</w:t>
      </w:r>
    </w:p>
    <w:p w14:paraId="1534FE61" w14:textId="2D0F7E72" w:rsidR="006612A0" w:rsidRDefault="006612A0" w:rsidP="00E33EDD"/>
    <w:p w14:paraId="46729F86" w14:textId="4E7A5FEF" w:rsidR="006612A0" w:rsidRDefault="006612A0" w:rsidP="00E33EDD">
      <w:r w:rsidRPr="006612A0">
        <w:t>Regeltekst kent geen waardelijsten.</w:t>
      </w:r>
    </w:p>
    <w:p w14:paraId="532A7D63" w14:textId="7590FF3A" w:rsidR="00DF6B56" w:rsidRDefault="00DF6B56" w:rsidP="00E33EDD"/>
    <w:p w14:paraId="569C588B" w14:textId="5A498033" w:rsidR="002C4AD4" w:rsidRPr="000D32D4" w:rsidRDefault="002C4AD4" w:rsidP="00E33EDD">
      <w:pPr>
        <w:rPr>
          <w:i/>
          <w:iCs/>
        </w:rPr>
      </w:pPr>
      <w:r w:rsidRPr="000D32D4">
        <w:rPr>
          <w:i/>
          <w:iCs/>
        </w:rPr>
        <w:t>Constraints</w:t>
      </w:r>
    </w:p>
    <w:p w14:paraId="12029990" w14:textId="1AF025ED" w:rsidR="004A3B99" w:rsidRDefault="00175570" w:rsidP="00CA3041">
      <w:pPr>
        <w:pStyle w:val="Opsommingtekens1"/>
      </w:pPr>
      <w:r>
        <w:t>‘</w:t>
      </w:r>
      <w:r w:rsidR="00FC3ADA" w:rsidRPr="000D32D4">
        <w:rPr>
          <w:i/>
          <w:iCs/>
        </w:rPr>
        <w:t xml:space="preserve">één type </w:t>
      </w:r>
      <w:r w:rsidR="00FC3ADA" w:rsidRPr="00CA3041">
        <w:t>Juridische</w:t>
      </w:r>
      <w:r w:rsidR="00FC3ADA" w:rsidRPr="000D32D4">
        <w:rPr>
          <w:i/>
          <w:iCs/>
        </w:rPr>
        <w:t xml:space="preserve"> regel per Regelteks</w:t>
      </w:r>
      <w:r w:rsidR="00FC3ADA" w:rsidRPr="00FC3ADA">
        <w:t>t</w:t>
      </w:r>
      <w:r w:rsidR="00630F46">
        <w:t>:</w:t>
      </w:r>
      <w:r w:rsidR="00FC3ADA">
        <w:t xml:space="preserve"> </w:t>
      </w:r>
      <w:r w:rsidR="00C709FF">
        <w:t xml:space="preserve">deze constraint </w:t>
      </w:r>
      <w:r w:rsidR="00A63D7E">
        <w:t>betekent dat a</w:t>
      </w:r>
      <w:r w:rsidR="00A63D7E"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rsidR="004A7FBD">
        <w:t xml:space="preserve">de betreffende </w:t>
      </w:r>
      <w:r w:rsidR="009F2A49">
        <w:t>doel</w:t>
      </w:r>
      <w:r w:rsidR="00A63D7E" w:rsidRPr="00A63D7E">
        <w:t xml:space="preserve">groep gericht zijn. </w:t>
      </w:r>
      <w:r w:rsidR="00C603B9">
        <w:t xml:space="preserve">De </w:t>
      </w:r>
      <w:r w:rsidR="00C93C54">
        <w:t>typen Juridische regel</w:t>
      </w:r>
      <w:r w:rsidR="00A4318C">
        <w:t xml:space="preserve"> en de achterliggende doelgroepbenadering worden </w:t>
      </w:r>
      <w:r w:rsidR="00DF6B56" w:rsidRPr="00DF6B56">
        <w:t xml:space="preserve">toegelicht </w:t>
      </w:r>
      <w:r w:rsidR="00FC3ADA">
        <w:t xml:space="preserve">bij Juridische regel </w:t>
      </w:r>
      <w:r w:rsidR="00DF6B56" w:rsidRPr="00DF6B56">
        <w:t xml:space="preserve">in paragraaf </w:t>
      </w:r>
      <w:r w:rsidR="00FC3ADA" w:rsidRPr="002B3669">
        <w:rPr>
          <w:rStyle w:val="Verwijzing"/>
        </w:rPr>
        <w:fldChar w:fldCharType="begin"/>
      </w:r>
      <w:r w:rsidR="00FC3ADA" w:rsidRPr="002B3669">
        <w:rPr>
          <w:rStyle w:val="Verwijzing"/>
        </w:rPr>
        <w:instrText xml:space="preserve"> REF _Ref18238620 </w:instrText>
      </w:r>
      <w:r w:rsidR="00936B1B" w:rsidRPr="002B3669">
        <w:rPr>
          <w:rStyle w:val="Verwijzing"/>
        </w:rPr>
        <w:instrText>\n \h</w:instrText>
      </w:r>
      <w:r w:rsidR="00FC3ADA" w:rsidRPr="002B3669">
        <w:rPr>
          <w:rStyle w:val="Verwijzing"/>
        </w:rPr>
        <w:instrText xml:space="preserve"> </w:instrText>
      </w:r>
      <w:r w:rsidR="00FC3ADA" w:rsidRPr="002B3669">
        <w:rPr>
          <w:rStyle w:val="Verwijzing"/>
        </w:rPr>
      </w:r>
      <w:r w:rsidR="00FC3ADA" w:rsidRPr="002B3669">
        <w:rPr>
          <w:rStyle w:val="Verwijzing"/>
        </w:rPr>
        <w:fldChar w:fldCharType="separate"/>
      </w:r>
      <w:r w:rsidR="00176B7A" w:rsidRPr="002B3669">
        <w:rPr>
          <w:rStyle w:val="Verwijzing"/>
        </w:rPr>
        <w:t>6.4.3.5</w:t>
      </w:r>
      <w:r w:rsidR="00FC3ADA" w:rsidRPr="002B3669">
        <w:rPr>
          <w:rStyle w:val="Verwijzing"/>
        </w:rPr>
        <w:fldChar w:fldCharType="end"/>
      </w:r>
      <w:r w:rsidR="00DF6B56" w:rsidRPr="00DF6B56">
        <w:t>.</w:t>
      </w:r>
      <w:r w:rsidR="00CA237A">
        <w:t xml:space="preserve"> </w:t>
      </w:r>
      <w:r w:rsidR="00AF129F">
        <w:t>Deze constraint</w:t>
      </w:r>
      <w:r w:rsidR="00CA237A">
        <w:t xml:space="preserve"> geldt op het </w:t>
      </w:r>
      <w:r w:rsidR="00CA237A" w:rsidRPr="000D32D4">
        <w:t>niveau van Artikel</w:t>
      </w:r>
      <w:r w:rsidR="00CA237A" w:rsidRPr="00DE0AB0">
        <w:rPr>
          <w:i/>
          <w:iCs/>
        </w:rPr>
        <w:t>:</w:t>
      </w:r>
      <w:r w:rsidR="00CA237A">
        <w:t xml:space="preserve"> alle Juridische regels in een Artikel en alle Juridische regels in alle Leden van een Artikel moeten van hetzelfde type zijn.</w:t>
      </w:r>
    </w:p>
    <w:p w14:paraId="6276AE16" w14:textId="297F93D5" w:rsidR="00E1531C" w:rsidRDefault="00830A14" w:rsidP="00CA3041">
      <w:pPr>
        <w:pStyle w:val="Opsommingtekens1"/>
      </w:pPr>
      <w:r w:rsidRPr="007C4C81">
        <w:rPr>
          <w:i/>
          <w:iCs/>
        </w:rPr>
        <w:t xml:space="preserve">indien </w:t>
      </w:r>
      <w:r>
        <w:rPr>
          <w:i/>
          <w:iCs/>
        </w:rPr>
        <w:t>A</w:t>
      </w:r>
      <w:r w:rsidRPr="007C4C81">
        <w:rPr>
          <w:i/>
          <w:iCs/>
        </w:rPr>
        <w:t xml:space="preserve">rtikel is onderverdeeld in </w:t>
      </w:r>
      <w:r>
        <w:rPr>
          <w:i/>
          <w:iCs/>
        </w:rPr>
        <w:t>L</w:t>
      </w:r>
      <w:r w:rsidRPr="007C4C81">
        <w:rPr>
          <w:i/>
          <w:iCs/>
        </w:rPr>
        <w:t xml:space="preserve">eden, annotaties alleen op </w:t>
      </w:r>
      <w:r>
        <w:rPr>
          <w:i/>
          <w:iCs/>
        </w:rPr>
        <w:t>L</w:t>
      </w:r>
      <w:r w:rsidRPr="007C4C81">
        <w:rPr>
          <w:i/>
          <w:iCs/>
        </w:rPr>
        <w:t>eden</w:t>
      </w:r>
      <w:r w:rsidRPr="004A3B99">
        <w:t>: deze constraint houdt in dat als</w:t>
      </w:r>
      <w:r>
        <w:t xml:space="preserve"> een Artikel is onderverdeeld in Leden, de annotaties alleen mogen verwijzen naar de Leden en niet naar het Artikel, oftewel annotaties worden dan alleen op Lid-niveau toegepast.</w:t>
      </w:r>
      <w:r w:rsidR="008E0E17">
        <w:t xml:space="preserve"> </w:t>
      </w:r>
      <w:r w:rsidR="008E0E17" w:rsidRPr="008E0E17">
        <w:t>Deze constraint heeft ook tot gevolg dat als een Artikel is onderverdeeld in Leden, alleen de Leden kunnen worden geannoteerd als Regeltekst en Artikel niet</w:t>
      </w:r>
      <w:r w:rsidR="008E0E17">
        <w:t>.</w:t>
      </w:r>
    </w:p>
    <w:p w14:paraId="43289078" w14:textId="77777777" w:rsidR="00E33EDD" w:rsidRDefault="00E33EDD" w:rsidP="00E33EDD">
      <w:pPr>
        <w:pStyle w:val="Kop4"/>
      </w:pPr>
      <w:bookmarkStart w:id="415" w:name="_Ref12370798"/>
      <w:bookmarkStart w:id="416" w:name="_Toc12431583"/>
      <w:bookmarkStart w:id="417" w:name="_Toc93475993"/>
      <w:r>
        <w:t>Objecttype Juridische regel</w:t>
      </w:r>
      <w:bookmarkEnd w:id="415"/>
      <w:bookmarkEnd w:id="416"/>
      <w:bookmarkEnd w:id="417"/>
    </w:p>
    <w:p w14:paraId="063B24EA" w14:textId="0E27924D" w:rsidR="00E33EDD" w:rsidRDefault="00E33EDD" w:rsidP="00E33EDD">
      <w:pPr>
        <w:pStyle w:val="Kop5"/>
      </w:pPr>
      <w:bookmarkStart w:id="418" w:name="_Toc12431584"/>
      <w:bookmarkStart w:id="419" w:name="_Ref38208177"/>
      <w:bookmarkStart w:id="420" w:name="_Toc93475994"/>
      <w:r>
        <w:t>Toelichting</w:t>
      </w:r>
      <w:bookmarkEnd w:id="418"/>
      <w:r w:rsidR="00827453" w:rsidRPr="00827453">
        <w:t xml:space="preserve"> op de toepassing</w:t>
      </w:r>
      <w:bookmarkEnd w:id="419"/>
      <w:bookmarkEnd w:id="420"/>
    </w:p>
    <w:p w14:paraId="2603C5E7" w14:textId="3902C163" w:rsidR="00E33EDD" w:rsidRDefault="00E33EDD" w:rsidP="00E33EDD">
      <w:r>
        <w:t xml:space="preserve">Juridische regel is een conceptuele constructie, die in </w:t>
      </w:r>
      <w:r w:rsidR="00BE461F">
        <w:t>IMOW</w:t>
      </w:r>
      <w:r>
        <w:t xml:space="preserve"> wordt gebruikt om verschillende onderdelen van een Regeltekst, bijvoorbeeld de onderdelen van een Lijst</w:t>
      </w:r>
      <w:r w:rsidR="000D3DD1">
        <w:t xml:space="preserve"> of de verschillende activiteiten die in een Regeltekst worden genoemd</w:t>
      </w:r>
      <w:r>
        <w:t>, een eigen Locatie te kunnen geven</w:t>
      </w:r>
      <w:r w:rsidR="00BA1CA4">
        <w:t xml:space="preserve">. Ook </w:t>
      </w:r>
      <w:r w:rsidR="00CD4906">
        <w:t xml:space="preserve">maakt </w:t>
      </w:r>
      <w:r w:rsidR="00BA1CA4">
        <w:t>Juridische regel</w:t>
      </w:r>
      <w:r w:rsidR="000152DC">
        <w:t xml:space="preserve"> </w:t>
      </w:r>
      <w:r w:rsidR="00CD4906">
        <w:t xml:space="preserve">het mogelijk om </w:t>
      </w:r>
      <w:r w:rsidR="00CD4906" w:rsidRPr="00CD4906">
        <w:t>verschillende onderdelen van een Regeltekst</w:t>
      </w:r>
      <w:r w:rsidR="000152DC">
        <w:t xml:space="preserve"> </w:t>
      </w:r>
      <w:r w:rsidR="006061CE">
        <w:t>een eigen thema te geven en</w:t>
      </w:r>
      <w:r w:rsidR="00C57F5D">
        <w:t>/of</w:t>
      </w:r>
      <w:r w:rsidR="006061CE">
        <w:t xml:space="preserve"> </w:t>
      </w:r>
      <w:r w:rsidR="000152DC">
        <w:t xml:space="preserve">te annoteren met </w:t>
      </w:r>
      <w:r w:rsidR="00464369">
        <w:t xml:space="preserve">verschillende </w:t>
      </w:r>
      <w:r w:rsidR="000152DC" w:rsidRPr="000152DC">
        <w:t>annotaties Activiteit, Omgevingsnorm, Omgevingswaarde en Gebiedsaanwijzing</w:t>
      </w:r>
      <w:r>
        <w:t xml:space="preserve">. Juridische regel is altijd onderdeel van een Regeltekst en, zoals we in de paragrafen </w:t>
      </w:r>
      <w:r w:rsidR="005E5281" w:rsidRPr="002B3669">
        <w:rPr>
          <w:rStyle w:val="Verwijzing"/>
        </w:rPr>
        <w:fldChar w:fldCharType="begin"/>
      </w:r>
      <w:r w:rsidR="005E5281" w:rsidRPr="002B3669">
        <w:rPr>
          <w:rStyle w:val="Verwijzing"/>
        </w:rPr>
        <w:instrText xml:space="preserve"> REF _Ref37076765 </w:instrText>
      </w:r>
      <w:r w:rsidR="00936B1B" w:rsidRPr="002B3669">
        <w:rPr>
          <w:rStyle w:val="Verwijzing"/>
        </w:rPr>
        <w:instrText>\n \h</w:instrText>
      </w:r>
      <w:r w:rsidR="005E5281" w:rsidRPr="002B3669">
        <w:rPr>
          <w:rStyle w:val="Verwijzing"/>
        </w:rPr>
        <w:instrText xml:space="preserve"> </w:instrText>
      </w:r>
      <w:r w:rsidR="005E5281" w:rsidRPr="002B3669">
        <w:rPr>
          <w:rStyle w:val="Verwijzing"/>
        </w:rPr>
      </w:r>
      <w:r w:rsidR="005E5281" w:rsidRPr="002B3669">
        <w:rPr>
          <w:rStyle w:val="Verwijzing"/>
        </w:rPr>
        <w:fldChar w:fldCharType="separate"/>
      </w:r>
      <w:r w:rsidR="00176B7A" w:rsidRPr="002B3669">
        <w:rPr>
          <w:rStyle w:val="Verwijzing"/>
        </w:rPr>
        <w:t>6.2.1</w:t>
      </w:r>
      <w:r w:rsidR="005E5281" w:rsidRPr="002B3669">
        <w:rPr>
          <w:rStyle w:val="Verwijzing"/>
        </w:rPr>
        <w:fldChar w:fldCharType="end"/>
      </w:r>
      <w:r>
        <w:t xml:space="preserve"> en </w:t>
      </w:r>
      <w:r w:rsidR="00830ADC" w:rsidRPr="002B3669">
        <w:rPr>
          <w:rStyle w:val="Verwijzing"/>
        </w:rPr>
        <w:fldChar w:fldCharType="begin"/>
      </w:r>
      <w:r w:rsidR="00830ADC" w:rsidRPr="002B3669">
        <w:rPr>
          <w:rStyle w:val="Verwijzing"/>
        </w:rPr>
        <w:instrText xml:space="preserve"> REF _Ref18179343 </w:instrText>
      </w:r>
      <w:r w:rsidR="00936B1B" w:rsidRPr="002B3669">
        <w:rPr>
          <w:rStyle w:val="Verwijzing"/>
        </w:rPr>
        <w:instrText>\n \h</w:instrText>
      </w:r>
      <w:r w:rsidR="00830ADC" w:rsidRPr="002B3669">
        <w:rPr>
          <w:rStyle w:val="Verwijzing"/>
        </w:rPr>
        <w:instrText xml:space="preserve"> </w:instrText>
      </w:r>
      <w:r w:rsidR="00830ADC" w:rsidRPr="002B3669">
        <w:rPr>
          <w:rStyle w:val="Verwijzing"/>
        </w:rPr>
      </w:r>
      <w:r w:rsidR="00830ADC" w:rsidRPr="002B3669">
        <w:rPr>
          <w:rStyle w:val="Verwijzing"/>
        </w:rPr>
        <w:fldChar w:fldCharType="separate"/>
      </w:r>
      <w:r w:rsidR="00176B7A" w:rsidRPr="002B3669">
        <w:rPr>
          <w:rStyle w:val="Verwijzing"/>
        </w:rPr>
        <w:t>6.4.2</w:t>
      </w:r>
      <w:r w:rsidR="00830ADC" w:rsidRPr="002B3669">
        <w:rPr>
          <w:rStyle w:val="Verwijzing"/>
        </w:rPr>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7EC3716E" w:rsidR="00E33EDD" w:rsidRPr="003B5414" w:rsidRDefault="00E33EDD" w:rsidP="00E33EDD">
      <w:r w:rsidRPr="003B5414">
        <w:t xml:space="preserve">Bij de Juridische regel </w:t>
      </w:r>
      <w:r w:rsidR="00662D5D">
        <w:t>moet</w:t>
      </w:r>
      <w:r w:rsidR="00662D5D" w:rsidRPr="003B5414">
        <w:t xml:space="preserve"> </w:t>
      </w:r>
      <w:r w:rsidRPr="003B5414">
        <w:t>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rsidR="0044321E">
        <w:t>omgevingsdocument</w:t>
      </w:r>
      <w:r w:rsidR="007D692E">
        <w:t xml:space="preserve"> </w:t>
      </w:r>
      <w:r w:rsidRPr="003B5414">
        <w:t xml:space="preserve">bedoeld zijn als indicatie of zoekzone voor de plek voor een toekomstige ontwikkeling: pas later wordt de </w:t>
      </w:r>
      <w:r w:rsidR="00E02747" w:rsidRPr="003B5414">
        <w:t>daadwerkelijke</w:t>
      </w:r>
      <w:r w:rsidRPr="003B5414">
        <w:t xml:space="preserve"> plek bepaald.</w:t>
      </w:r>
    </w:p>
    <w:p w14:paraId="3F1CD2E4" w14:textId="021A50CB" w:rsidR="006C5384" w:rsidRDefault="006C5384" w:rsidP="00E33EDD">
      <w:r w:rsidRPr="006C5384">
        <w:t xml:space="preserve">Met het IMOW-object </w:t>
      </w:r>
      <w:r>
        <w:t>Juridisc</w:t>
      </w:r>
      <w:r w:rsidR="003959B3">
        <w:t>he regel k</w:t>
      </w:r>
      <w:r w:rsidRPr="006C5384">
        <w:t xml:space="preserve">an extra informatie aan </w:t>
      </w:r>
      <w:r w:rsidR="003959B3">
        <w:t xml:space="preserve">de Juridische regel </w:t>
      </w:r>
      <w:r w:rsidRPr="006C5384">
        <w:t xml:space="preserve">worden gekoppeld: </w:t>
      </w:r>
      <w:r w:rsidR="003F1200" w:rsidRPr="003F1200">
        <w:t xml:space="preserve">tot welke </w:t>
      </w:r>
      <w:r w:rsidR="001D384E">
        <w:t>regel</w:t>
      </w:r>
      <w:r w:rsidR="003F1200" w:rsidRPr="003F1200">
        <w:t xml:space="preserve">soort de </w:t>
      </w:r>
      <w:r w:rsidR="00EB37FD" w:rsidRPr="00EB37FD">
        <w:t xml:space="preserve">Juridische regel </w:t>
      </w:r>
      <w:r w:rsidR="003F1200" w:rsidRPr="003F1200">
        <w:t>behoo</w:t>
      </w:r>
      <w:r w:rsidR="00EB37FD">
        <w:t xml:space="preserve">rt, </w:t>
      </w:r>
      <w:r w:rsidRPr="006C5384">
        <w:t xml:space="preserve">wat het thema is waarover </w:t>
      </w:r>
      <w:r w:rsidR="00C20EEA" w:rsidRPr="00C20EEA">
        <w:t xml:space="preserve">de </w:t>
      </w:r>
      <w:r w:rsidR="00C20EEA" w:rsidRPr="00C20EEA">
        <w:lastRenderedPageBreak/>
        <w:t xml:space="preserve">Juridische regel </w:t>
      </w:r>
      <w:r w:rsidRPr="006C5384">
        <w:t>gaat</w:t>
      </w:r>
      <w:r w:rsidR="00AC7D31">
        <w:t xml:space="preserve"> en met welk IMOW-object </w:t>
      </w:r>
      <w:r w:rsidR="00DA156E">
        <w:t xml:space="preserve">of met </w:t>
      </w:r>
      <w:r w:rsidR="00D2430E">
        <w:t>w</w:t>
      </w:r>
      <w:r w:rsidR="00DA156E" w:rsidRPr="00DA156E">
        <w:t>elk</w:t>
      </w:r>
      <w:r w:rsidR="00DA156E">
        <w:t>e</w:t>
      </w:r>
      <w:r w:rsidR="00DA156E" w:rsidRPr="00DA156E">
        <w:t xml:space="preserve"> IMOW-object</w:t>
      </w:r>
      <w:r w:rsidR="00DA156E">
        <w:t>en</w:t>
      </w:r>
      <w:r w:rsidR="00DA156E" w:rsidRPr="00DA156E">
        <w:t xml:space="preserve"> </w:t>
      </w:r>
      <w:r w:rsidR="00AC7D31">
        <w:t>de Juridische regel geannoteerd is</w:t>
      </w:r>
      <w:r w:rsidRPr="006C5384">
        <w:t>.</w:t>
      </w:r>
    </w:p>
    <w:p w14:paraId="7756DF98" w14:textId="1C7D2156" w:rsidR="00091C16" w:rsidRDefault="00091C16" w:rsidP="00091C16">
      <w:r>
        <w:t xml:space="preserve">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w:t>
      </w:r>
      <w:r w:rsidR="00DA40BA">
        <w:t xml:space="preserve">dat </w:t>
      </w:r>
      <w:r>
        <w:t>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Default="00091C16" w:rsidP="00091C16">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2CB648F1" w:rsidR="00091C16" w:rsidRDefault="00091C16" w:rsidP="00091C16">
      <w:r>
        <w:t>Bij Regeltekst is de voorwaarde opgenomen dat alle Juridische regels binnen één Regeltekst van hetzelfde type moeten zijn</w:t>
      </w:r>
      <w:r w:rsidR="00D83713">
        <w:t xml:space="preserve">, zie hiervoor ook paragraaf </w:t>
      </w:r>
      <w:r w:rsidR="00DB5055" w:rsidRPr="002B3669">
        <w:rPr>
          <w:rStyle w:val="Verwijzing"/>
        </w:rPr>
        <w:fldChar w:fldCharType="begin"/>
      </w:r>
      <w:r w:rsidR="00DB5055" w:rsidRPr="002B3669">
        <w:rPr>
          <w:rStyle w:val="Verwijzing"/>
        </w:rPr>
        <w:instrText xml:space="preserve"> REF _Ref18179343 </w:instrText>
      </w:r>
      <w:r w:rsidR="00936B1B" w:rsidRPr="002B3669">
        <w:rPr>
          <w:rStyle w:val="Verwijzing"/>
        </w:rPr>
        <w:instrText>\n \h</w:instrText>
      </w:r>
      <w:r w:rsidR="00DB5055" w:rsidRPr="002B3669">
        <w:rPr>
          <w:rStyle w:val="Verwijzing"/>
        </w:rPr>
        <w:instrText xml:space="preserve"> </w:instrText>
      </w:r>
      <w:r w:rsidR="00DB5055" w:rsidRPr="002B3669">
        <w:rPr>
          <w:rStyle w:val="Verwijzing"/>
        </w:rPr>
      </w:r>
      <w:r w:rsidR="00DB5055" w:rsidRPr="002B3669">
        <w:rPr>
          <w:rStyle w:val="Verwijzing"/>
        </w:rPr>
        <w:fldChar w:fldCharType="separate"/>
      </w:r>
      <w:r w:rsidR="00176B7A" w:rsidRPr="002B3669">
        <w:rPr>
          <w:rStyle w:val="Verwijzing"/>
        </w:rPr>
        <w:t>6.4.2</w:t>
      </w:r>
      <w:r w:rsidR="00DB5055" w:rsidRPr="002B3669">
        <w:rPr>
          <w:rStyle w:val="Verwijzing"/>
        </w:rPr>
        <w:fldChar w:fldCharType="end"/>
      </w:r>
      <w:r w:rsidR="00DB5055">
        <w:t>.</w:t>
      </w:r>
      <w:r>
        <w:t xml:space="preserve"> Op deze manier wordt voorkomen dat </w:t>
      </w:r>
      <w:r w:rsidR="0036109F">
        <w:t>J</w:t>
      </w:r>
      <w:r>
        <w:t xml:space="preserve">uridische regels </w:t>
      </w:r>
      <w:r w:rsidR="0036109F">
        <w:t xml:space="preserve">die voor </w:t>
      </w:r>
      <w:r w:rsidR="0036109F" w:rsidRPr="0036109F">
        <w:t xml:space="preserve">verschillende </w:t>
      </w:r>
      <w:r w:rsidR="0036109F">
        <w:t>doelgroepen bedoeld zijn</w:t>
      </w:r>
      <w:r w:rsidR="006A4C56">
        <w:t xml:space="preserve"> </w:t>
      </w:r>
      <w:r>
        <w:t>bij elkaar in één lid respectievelijk artikel worden geplaatst</w:t>
      </w:r>
      <w:r w:rsidR="00B90CEC">
        <w:t xml:space="preserve">. Dit komt </w:t>
      </w:r>
      <w:r>
        <w:t>het tonen van regels per doelgroep ten goede.</w:t>
      </w:r>
    </w:p>
    <w:p w14:paraId="410273A5" w14:textId="1B4FCD01" w:rsidR="00832FDD" w:rsidRDefault="00832FDD" w:rsidP="00832FDD">
      <w:pPr>
        <w:pStyle w:val="Kop5"/>
      </w:pPr>
      <w:bookmarkStart w:id="421" w:name="_Toc93475995"/>
      <w:bookmarkStart w:id="422" w:name="_Toc12431585"/>
      <w:r w:rsidRPr="00832FDD">
        <w:t>Definitie</w:t>
      </w:r>
      <w:bookmarkEnd w:id="421"/>
    </w:p>
    <w:p w14:paraId="763507AE" w14:textId="408B3DC2" w:rsidR="00832FDD" w:rsidRDefault="00832FDD" w:rsidP="00832FDD">
      <w:bookmarkStart w:id="423" w:name="_Hlk18265092"/>
      <w:r w:rsidRPr="00832FDD">
        <w:t xml:space="preserve">Juridische regel is </w:t>
      </w:r>
      <w:r w:rsidR="003B6AC4">
        <w:t>het object</w:t>
      </w:r>
      <w:r w:rsidR="00681782">
        <w:t>type</w:t>
      </w:r>
      <w:r w:rsidR="00CC4701">
        <w:t>, te gebruiken</w:t>
      </w:r>
      <w:r w:rsidR="003B6AC4">
        <w:t xml:space="preserve"> </w:t>
      </w:r>
      <w:r w:rsidR="00713F2B">
        <w:t xml:space="preserve">in die </w:t>
      </w:r>
      <w:r w:rsidR="009360AE">
        <w:t>onderdel</w:t>
      </w:r>
      <w:r w:rsidR="00713F2B">
        <w:t>en</w:t>
      </w:r>
      <w:r w:rsidR="009360AE">
        <w:t xml:space="preserve"> van </w:t>
      </w:r>
      <w:r w:rsidR="00D510F1">
        <w:t>omgevingsdocument</w:t>
      </w:r>
      <w:r w:rsidR="0047714F">
        <w:t>en</w:t>
      </w:r>
      <w:r w:rsidR="00D510F1">
        <w:t xml:space="preserve"> </w:t>
      </w:r>
      <w:r w:rsidR="00713F2B">
        <w:t>die de</w:t>
      </w:r>
      <w:r w:rsidR="00D510F1">
        <w:t xml:space="preserve"> </w:t>
      </w:r>
      <w:r w:rsidR="00D510F1" w:rsidRPr="00D510F1">
        <w:t xml:space="preserve">Artikelstructuur </w:t>
      </w:r>
      <w:r w:rsidR="00713F2B">
        <w:t>hebben</w:t>
      </w:r>
      <w:r w:rsidR="00CC4701">
        <w:t>,</w:t>
      </w:r>
      <w:r w:rsidR="00713F2B">
        <w:t xml:space="preserve"> </w:t>
      </w:r>
      <w:r w:rsidR="00420B2A">
        <w:t>d</w:t>
      </w:r>
      <w:r w:rsidR="00633FB7">
        <w:t>at</w:t>
      </w:r>
      <w:r w:rsidR="00023FB7">
        <w:t xml:space="preserve"> </w:t>
      </w:r>
      <w:r w:rsidRPr="00832FDD">
        <w:t>een regel met juridische werkingskracht</w:t>
      </w:r>
      <w:r w:rsidR="00023FB7">
        <w:t xml:space="preserve"> beschrijft</w:t>
      </w:r>
      <w:r w:rsidRPr="00832FDD">
        <w:t>.</w:t>
      </w:r>
      <w:bookmarkEnd w:id="423"/>
    </w:p>
    <w:p w14:paraId="4FED345D" w14:textId="2625D2BF" w:rsidR="00EB60D3" w:rsidRDefault="00EB60D3" w:rsidP="00EB60D3">
      <w:pPr>
        <w:pStyle w:val="Kop5"/>
      </w:pPr>
      <w:bookmarkStart w:id="424" w:name="_Toc93475996"/>
      <w:r>
        <w:t>Doel</w:t>
      </w:r>
      <w:bookmarkEnd w:id="424"/>
    </w:p>
    <w:p w14:paraId="5B501555" w14:textId="440BC087" w:rsidR="00FC61C8" w:rsidRDefault="003C660C" w:rsidP="00FC61C8">
      <w:r>
        <w:t>Doel van het objecttype</w:t>
      </w:r>
      <w:r w:rsidR="003C5916">
        <w:t xml:space="preserve"> Juridische regel is:</w:t>
      </w:r>
    </w:p>
    <w:p w14:paraId="5FAEB783" w14:textId="7F3EEC38" w:rsidR="007D2459" w:rsidRDefault="00293237" w:rsidP="001658EE">
      <w:pPr>
        <w:pStyle w:val="Opsommingtekens1"/>
      </w:pPr>
      <w:r>
        <w:t xml:space="preserve">het kunnen verbinden van </w:t>
      </w:r>
      <w:r w:rsidR="00635EFB" w:rsidRPr="00635EFB">
        <w:t>verschillende onderdelen van een Regeltekst met eigen Locaties</w:t>
      </w:r>
      <w:r w:rsidR="007D2459">
        <w:t>;</w:t>
      </w:r>
    </w:p>
    <w:p w14:paraId="0A8C1730" w14:textId="051E7F47" w:rsidR="0044672B" w:rsidRDefault="00293237" w:rsidP="001658EE">
      <w:pPr>
        <w:pStyle w:val="Opsommingtekens1"/>
      </w:pPr>
      <w:r>
        <w:t xml:space="preserve">het kunnen annoteren van </w:t>
      </w:r>
      <w:r w:rsidR="007D2459" w:rsidRPr="007D2459">
        <w:t xml:space="preserve">verschillende onderdelen van een Regeltekst </w:t>
      </w:r>
      <w:r w:rsidR="00635EFB" w:rsidRPr="00635EFB">
        <w:t xml:space="preserve">met thema en </w:t>
      </w:r>
      <w:r w:rsidR="005E0DC6">
        <w:t xml:space="preserve">de </w:t>
      </w:r>
      <w:r w:rsidR="00A114DC" w:rsidRPr="00A114DC">
        <w:t>domeinspecifieke</w:t>
      </w:r>
      <w:r w:rsidR="00A114DC" w:rsidRPr="00A114DC" w:rsidDel="00A114DC">
        <w:t xml:space="preserve"> </w:t>
      </w:r>
      <w:r w:rsidR="00635EFB" w:rsidRPr="00635EFB">
        <w:t>annotaties</w:t>
      </w:r>
      <w:r w:rsidR="005E0DC6">
        <w:t xml:space="preserve"> Activiteit, Omgevingsnorm, Omgevingswaarde en de verschillende typen Gebiedsaanwijzing</w:t>
      </w:r>
      <w:r w:rsidR="00A5288D">
        <w:t>;</w:t>
      </w:r>
    </w:p>
    <w:p w14:paraId="7A763556" w14:textId="3B623BF1" w:rsidR="00945684" w:rsidRDefault="00666C0C" w:rsidP="001658EE">
      <w:pPr>
        <w:pStyle w:val="Opsommingtekens1"/>
      </w:pPr>
      <w:r>
        <w:t xml:space="preserve">het </w:t>
      </w:r>
      <w:r w:rsidR="006B11E7">
        <w:t xml:space="preserve">kunnen </w:t>
      </w:r>
      <w:r>
        <w:t xml:space="preserve">leggen van </w:t>
      </w:r>
      <w:r w:rsidR="00635EFB" w:rsidRPr="00635EFB">
        <w:t xml:space="preserve">relaties tussen de </w:t>
      </w:r>
      <w:r w:rsidR="00A114DC" w:rsidRPr="00A114DC">
        <w:t>domeinspecifieke</w:t>
      </w:r>
      <w:r w:rsidR="00A114DC" w:rsidRPr="00A114DC" w:rsidDel="00A114DC">
        <w:t xml:space="preserve"> </w:t>
      </w:r>
      <w:r w:rsidR="00635EFB" w:rsidRPr="00635EFB">
        <w:t>annotaties, waardoor de Juridische regel als geheel machineleesbaar wordt</w:t>
      </w:r>
      <w:r w:rsidR="00666149">
        <w:t>;</w:t>
      </w:r>
    </w:p>
    <w:p w14:paraId="028C0749" w14:textId="24AF7E57" w:rsidR="00F21A36" w:rsidRDefault="00D9186E" w:rsidP="001658EE">
      <w:pPr>
        <w:pStyle w:val="Opsommingtekens1"/>
      </w:pPr>
      <w:r>
        <w:t xml:space="preserve">het, door middel van het attribuut </w:t>
      </w:r>
      <w:r w:rsidRPr="00643F8E">
        <w:rPr>
          <w:i/>
          <w:iCs/>
        </w:rPr>
        <w:t>thema</w:t>
      </w:r>
      <w:r>
        <w:t xml:space="preserve">, </w:t>
      </w:r>
      <w:r w:rsidR="002B7DA0" w:rsidRPr="002B7DA0">
        <w:t xml:space="preserve">in samenhang </w:t>
      </w:r>
      <w:r w:rsidR="00DF7C2D" w:rsidRPr="00DF7C2D">
        <w:t xml:space="preserve">kunnen tonen </w:t>
      </w:r>
      <w:r w:rsidR="00DF7C2D">
        <w:t xml:space="preserve">van </w:t>
      </w:r>
      <w:r w:rsidR="00746B04">
        <w:t>verschillende Juridische regels</w:t>
      </w:r>
      <w:r w:rsidR="00F21A36">
        <w:t>;</w:t>
      </w:r>
    </w:p>
    <w:p w14:paraId="37B2C2F1" w14:textId="0EE20597" w:rsidR="00D9186E" w:rsidRDefault="00F21A36" w:rsidP="001658EE">
      <w:pPr>
        <w:pStyle w:val="Opsommingtekens1"/>
      </w:pPr>
      <w:r>
        <w:t xml:space="preserve">het kunnen leggen van </w:t>
      </w:r>
      <w:r w:rsidR="00564A75" w:rsidRPr="00564A75">
        <w:t>verbinding</w:t>
      </w:r>
      <w:r>
        <w:t>en</w:t>
      </w:r>
      <w:r w:rsidR="00564A75" w:rsidRPr="00564A75">
        <w:t xml:space="preserve"> tussen onderdelen van verschillende omgevingsdocumenten, bijvoorbeeld een omgevingsvisie en een omgevingsverordening, die </w:t>
      </w:r>
      <w:r w:rsidR="00F871A4">
        <w:t xml:space="preserve">met </w:t>
      </w:r>
      <w:r w:rsidR="00564A75" w:rsidRPr="00564A75">
        <w:t xml:space="preserve">hetzelfde thema </w:t>
      </w:r>
      <w:r w:rsidR="00F871A4">
        <w:t>zijn geannoteerd;</w:t>
      </w:r>
    </w:p>
    <w:p w14:paraId="3F5ABFD8" w14:textId="090DE278" w:rsidR="003C5916" w:rsidRPr="00FC61C8" w:rsidRDefault="006B11E7" w:rsidP="00643F8E">
      <w:pPr>
        <w:pStyle w:val="Opsommingtekens1"/>
      </w:pPr>
      <w:r>
        <w:t xml:space="preserve">het kunnen selecteren van </w:t>
      </w:r>
      <w:r w:rsidR="00565952">
        <w:t xml:space="preserve">Regelteksten </w:t>
      </w:r>
      <w:r w:rsidR="00635EFB" w:rsidRPr="00635EFB">
        <w:t>naar doelgroep</w:t>
      </w:r>
      <w:r w:rsidR="0049266F" w:rsidRPr="0049266F">
        <w:t xml:space="preserve"> </w:t>
      </w:r>
      <w:r w:rsidR="00A520D2">
        <w:t xml:space="preserve">door middel van de keuze voor het </w:t>
      </w:r>
      <w:r w:rsidR="0049266F" w:rsidRPr="0049266F">
        <w:t xml:space="preserve">type </w:t>
      </w:r>
      <w:r w:rsidR="00A520D2">
        <w:t>Juridische regel.</w:t>
      </w:r>
    </w:p>
    <w:p w14:paraId="21A7A3D0" w14:textId="04913985" w:rsidR="00E33EDD" w:rsidRDefault="00E33EDD" w:rsidP="00E33EDD">
      <w:pPr>
        <w:pStyle w:val="Kop5"/>
      </w:pPr>
      <w:bookmarkStart w:id="425" w:name="_Toc93475997"/>
      <w:r>
        <w:lastRenderedPageBreak/>
        <w:t>Norm</w:t>
      </w:r>
      <w:bookmarkEnd w:id="422"/>
      <w:bookmarkEnd w:id="425"/>
    </w:p>
    <w:p w14:paraId="26350C42" w14:textId="7E057984" w:rsidR="0044672B" w:rsidRPr="00B55BFE" w:rsidRDefault="007E5418" w:rsidP="00B55BFE">
      <w:pPr>
        <w:pStyle w:val="Figuur"/>
      </w:pPr>
      <w:r w:rsidRPr="007E5418">
        <w:rPr>
          <w:noProof/>
        </w:rPr>
        <w:t xml:space="preserve"> </w:t>
      </w:r>
      <w:r w:rsidR="174E4BAA">
        <w:rPr>
          <w:noProof/>
        </w:rPr>
        <w:drawing>
          <wp:inline distT="0" distB="0" distL="0" distR="0" wp14:anchorId="47B9C407" wp14:editId="1C68D925">
            <wp:extent cx="5400040" cy="4319270"/>
            <wp:effectExtent l="0" t="0" r="0" b="5080"/>
            <wp:docPr id="1919343503"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4319270"/>
                    </a:xfrm>
                    <a:prstGeom prst="rect">
                      <a:avLst/>
                    </a:prstGeom>
                  </pic:spPr>
                </pic:pic>
              </a:graphicData>
            </a:graphic>
          </wp:inline>
        </w:drawing>
      </w:r>
    </w:p>
    <w:p w14:paraId="731216A2" w14:textId="5C23FE77" w:rsidR="00245254" w:rsidRPr="00245254" w:rsidRDefault="00EB1CC0" w:rsidP="00E55369">
      <w:pPr>
        <w:pStyle w:val="Figuurbijschrift"/>
      </w:pPr>
      <w:r>
        <w:t>Uitsnede uit IMOW-diagram voor</w:t>
      </w:r>
      <w:r w:rsidR="00CA4223">
        <w:t xml:space="preserve"> </w:t>
      </w:r>
      <w:r w:rsidR="0017464C">
        <w:t>o</w:t>
      </w:r>
      <w:r w:rsidR="00CA4223">
        <w:t>bjecttype Juridische regel</w:t>
      </w:r>
    </w:p>
    <w:p w14:paraId="37442C4B" w14:textId="448E58FA" w:rsidR="00E33EDD" w:rsidRDefault="00E33EDD" w:rsidP="00E33EDD">
      <w:r>
        <w:t>Juridische regel kent de volgende attributen</w:t>
      </w:r>
      <w:r w:rsidR="00AB2CC7">
        <w:t xml:space="preserve"> en waardelijsten</w:t>
      </w:r>
      <w:r>
        <w:t>:</w:t>
      </w:r>
    </w:p>
    <w:p w14:paraId="2062B716" w14:textId="1C6EEAB9" w:rsidR="004C65B5" w:rsidRPr="00643F8E" w:rsidRDefault="004C65B5" w:rsidP="00E33EDD">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E33EDD" w:rsidRPr="00187D3B" w:rsidRDefault="00ED2AE4" w:rsidP="00E33EDD">
      <w:pPr>
        <w:pStyle w:val="Opsommingtekens1"/>
      </w:pPr>
      <w:r w:rsidRPr="00ED2AE4">
        <w:rPr>
          <w:i/>
          <w:iCs/>
        </w:rPr>
        <w:t>i</w:t>
      </w:r>
      <w:r w:rsidR="00E33EDD" w:rsidRPr="00ED2AE4">
        <w:rPr>
          <w:i/>
          <w:iCs/>
        </w:rPr>
        <w:t>dealisatie</w:t>
      </w:r>
      <w:r w:rsidR="00E33EDD" w:rsidRPr="00187D3B">
        <w:t xml:space="preserve">: attribuut dat vastlegt op welke manier de begrenzing van Locatie </w:t>
      </w:r>
      <w:r w:rsidR="00161CD2" w:rsidRPr="00187D3B">
        <w:t xml:space="preserve">voor deze Juridische regel </w:t>
      </w:r>
      <w:r w:rsidR="00E33EDD" w:rsidRPr="00187D3B">
        <w:t xml:space="preserve">geïnterpreteerd moet worden en door het bevoegd gezag bedoeld is. </w:t>
      </w:r>
      <w:r w:rsidR="008E447F" w:rsidRPr="00643F8E">
        <w:t>Te kiezen</w:t>
      </w:r>
      <w:r w:rsidR="008E447F">
        <w:rPr>
          <w:i/>
          <w:iCs/>
        </w:rPr>
        <w:t xml:space="preserve"> </w:t>
      </w:r>
      <w:r w:rsidR="008771CE" w:rsidRPr="008771CE">
        <w:t xml:space="preserve">uit de </w:t>
      </w:r>
      <w:r w:rsidR="00AE2C2F">
        <w:t>limitatieve waardelijst</w:t>
      </w:r>
      <w:r w:rsidR="008771CE" w:rsidRPr="008771CE">
        <w:t xml:space="preserve"> </w:t>
      </w:r>
      <w:r w:rsidR="00175570">
        <w:t>‘</w:t>
      </w:r>
      <w:r w:rsidR="008771CE" w:rsidRPr="008771CE">
        <w:t>Idealisatie</w:t>
      </w:r>
      <w:r w:rsidR="00175570">
        <w:t>’</w:t>
      </w:r>
      <w:r w:rsidR="008771CE" w:rsidRPr="008771CE">
        <w:t>.</w:t>
      </w:r>
      <w:r w:rsidR="004C2C2A">
        <w:t xml:space="preserve"> </w:t>
      </w:r>
      <w:r w:rsidR="004C2C2A" w:rsidRPr="00794239">
        <w:t>Verplicht attribuut.</w:t>
      </w:r>
      <w:r w:rsidR="000F163F">
        <w:t xml:space="preserve"> </w:t>
      </w:r>
      <w:r w:rsidR="000F163F" w:rsidRPr="000F163F">
        <w:t>Komt 1 keer voor.</w:t>
      </w:r>
    </w:p>
    <w:p w14:paraId="79A8D70F" w14:textId="0477C4CC" w:rsidR="00EF53FF" w:rsidRPr="00D451AB" w:rsidRDefault="00A33F55" w:rsidP="00D451AB">
      <w:pPr>
        <w:pStyle w:val="Opsommingtekens1"/>
      </w:pPr>
      <w:r w:rsidRPr="00A33F55">
        <w:rPr>
          <w:i/>
          <w:iCs/>
        </w:rPr>
        <w:t>t</w:t>
      </w:r>
      <w:r w:rsidR="00D451AB" w:rsidRPr="00A33F55">
        <w:rPr>
          <w:i/>
          <w:iCs/>
        </w:rPr>
        <w:t>hema</w:t>
      </w:r>
      <w:r w:rsidR="00D451AB" w:rsidRPr="00D451AB">
        <w:t>: de naam van het thema</w:t>
      </w:r>
      <w:r w:rsidR="00CA5B7B">
        <w:t xml:space="preserve"> van de Juridische regel</w:t>
      </w:r>
      <w:r w:rsidR="00D451AB" w:rsidRPr="00D451AB">
        <w:t xml:space="preserve">. Het bevoegd gezag is vrij in de keuze van de naam van het </w:t>
      </w:r>
      <w:r w:rsidR="0082343C">
        <w:t>t</w:t>
      </w:r>
      <w:r w:rsidR="00D451AB" w:rsidRPr="00D451AB">
        <w:t xml:space="preserve">hema, waarbij gebruik gemaakt kan worden van de </w:t>
      </w:r>
      <w:r w:rsidR="00AE2C2F">
        <w:t>uitbreidbare waardelijst</w:t>
      </w:r>
      <w:r w:rsidR="00D451AB" w:rsidRPr="00D451AB">
        <w:t xml:space="preserve"> </w:t>
      </w:r>
      <w:r w:rsidR="00175570">
        <w:t>‘</w:t>
      </w:r>
      <w:r w:rsidR="00D451AB" w:rsidRPr="00D451AB">
        <w:t>Thema</w:t>
      </w:r>
      <w:r w:rsidR="00175570">
        <w:t>’</w:t>
      </w:r>
      <w:r w:rsidR="00D451AB" w:rsidRPr="00D451AB">
        <w:t>. Optioneel attribuut.</w:t>
      </w:r>
      <w:r w:rsidR="005A7DEA">
        <w:t xml:space="preserve"> </w:t>
      </w:r>
      <w:r w:rsidR="00124F76">
        <w:t xml:space="preserve">Komt </w:t>
      </w:r>
      <w:r w:rsidR="005A7DEA">
        <w:t>zo vaak voor als gewenst.</w:t>
      </w:r>
    </w:p>
    <w:p w14:paraId="0B03537B" w14:textId="5FD083B7" w:rsidR="001062FA" w:rsidRDefault="000A20B1" w:rsidP="001062FA">
      <w:pPr>
        <w:pStyle w:val="Opsommingtekens1"/>
      </w:pPr>
      <w:r w:rsidRPr="00644031">
        <w:rPr>
          <w:i/>
          <w:iCs/>
        </w:rPr>
        <w:t>l</w:t>
      </w:r>
      <w:r w:rsidR="00E33EDD" w:rsidRPr="00644031">
        <w:rPr>
          <w:i/>
          <w:iCs/>
        </w:rPr>
        <w:t>ocatieaanduiding</w:t>
      </w:r>
      <w:r w:rsidR="00E33EDD" w:rsidRPr="00644031">
        <w:t xml:space="preserve">: </w:t>
      </w:r>
      <w:r w:rsidR="00AF67B7" w:rsidRPr="00644031">
        <w:t xml:space="preserve">de verwijzing van </w:t>
      </w:r>
      <w:r w:rsidR="00FD65B5" w:rsidRPr="00644031">
        <w:t xml:space="preserve">een specifieke </w:t>
      </w:r>
      <w:r w:rsidR="00AF67B7" w:rsidRPr="00644031">
        <w:t xml:space="preserve">Juridische regel naar </w:t>
      </w:r>
      <w:r w:rsidR="00DC146D" w:rsidRPr="00644031">
        <w:t>(de identificatie van) de bijbehorende Locatie</w:t>
      </w:r>
      <w:r w:rsidR="002A5691" w:rsidRPr="00644031">
        <w:t>(s)</w:t>
      </w:r>
      <w:r w:rsidR="00DF59B1" w:rsidRPr="00644031">
        <w:t xml:space="preserve">; attribuut dat </w:t>
      </w:r>
      <w:r w:rsidR="005B4554" w:rsidRPr="00644031">
        <w:t xml:space="preserve">een </w:t>
      </w:r>
      <w:r w:rsidR="0076042A" w:rsidRPr="00644031">
        <w:t xml:space="preserve">of meer </w:t>
      </w:r>
      <w:r w:rsidR="005B4554" w:rsidRPr="00644031">
        <w:t>specifieke</w:t>
      </w:r>
      <w:r w:rsidR="00DF59B1" w:rsidRPr="00644031">
        <w:t xml:space="preserve"> Locatie</w:t>
      </w:r>
      <w:r w:rsidR="0076042A" w:rsidRPr="00644031">
        <w:t>(s)</w:t>
      </w:r>
      <w:r w:rsidR="00DF59B1" w:rsidRPr="00644031">
        <w:t xml:space="preserve"> aanduidt waar de</w:t>
      </w:r>
      <w:r w:rsidR="002A463E" w:rsidRPr="00644031">
        <w:t>ze</w:t>
      </w:r>
      <w:r w:rsidR="00DF59B1" w:rsidRPr="00644031">
        <w:t xml:space="preserve"> Juridische regel van toepassing is</w:t>
      </w:r>
      <w:r w:rsidR="00DC146D" w:rsidRPr="00644031">
        <w:t xml:space="preserve">. </w:t>
      </w:r>
      <w:r w:rsidR="009824EA" w:rsidRPr="00644031">
        <w:t>V</w:t>
      </w:r>
      <w:r w:rsidR="00E33EDD" w:rsidRPr="00644031">
        <w:t>erplicht attribuut.</w:t>
      </w:r>
      <w:r w:rsidR="00C32AA0" w:rsidRPr="00644031">
        <w:t xml:space="preserve"> </w:t>
      </w:r>
      <w:r w:rsidR="0098726F" w:rsidRPr="00644031">
        <w:t>Komt ten minste 1 keer voor.</w:t>
      </w:r>
    </w:p>
    <w:p w14:paraId="5D59E7A8" w14:textId="22A77F53" w:rsidR="001D4B8B" w:rsidRPr="00644031" w:rsidRDefault="001D4B8B" w:rsidP="001062FA">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rsidR="00FD6EBF">
        <w:t xml:space="preserve">zo vaak </w:t>
      </w:r>
      <w:r w:rsidRPr="001D4B8B">
        <w:t>voor</w:t>
      </w:r>
      <w:r w:rsidR="00FD6EBF">
        <w:t xml:space="preserve"> als gewenst</w:t>
      </w:r>
      <w:r w:rsidR="006A6731">
        <w:t>.</w:t>
      </w:r>
    </w:p>
    <w:p w14:paraId="4FACE830" w14:textId="4B43F9D7" w:rsidR="00700564" w:rsidRPr="00644031" w:rsidRDefault="00DB0D2C" w:rsidP="00E33EDD">
      <w:pPr>
        <w:pStyle w:val="Opsommingtekens1"/>
      </w:pPr>
      <w:r w:rsidRPr="00644031">
        <w:rPr>
          <w:i/>
          <w:iCs/>
        </w:rPr>
        <w:lastRenderedPageBreak/>
        <w:t>artikelOfLid</w:t>
      </w:r>
      <w:r w:rsidR="00700564" w:rsidRPr="00644031">
        <w:t xml:space="preserve">: </w:t>
      </w:r>
      <w:r w:rsidR="00451E1E" w:rsidRPr="00644031">
        <w:t xml:space="preserve">de verwijzing </w:t>
      </w:r>
      <w:r w:rsidR="002B214A" w:rsidRPr="00644031">
        <w:t xml:space="preserve">van een </w:t>
      </w:r>
      <w:r w:rsidR="006E1692" w:rsidRPr="00644031">
        <w:t xml:space="preserve">specifieke Juridische regel naar de </w:t>
      </w:r>
      <w:r w:rsidR="00434A5F" w:rsidRPr="00644031">
        <w:t xml:space="preserve">Regeltekst </w:t>
      </w:r>
      <w:r w:rsidR="00472812" w:rsidRPr="00644031">
        <w:t xml:space="preserve">oftewel </w:t>
      </w:r>
      <w:r w:rsidR="00434A5F" w:rsidRPr="00644031">
        <w:t>het artikel of lid waar de Juridische regel onderdeel van is.</w:t>
      </w:r>
      <w:r w:rsidR="00412E4D" w:rsidRPr="00644031">
        <w:t xml:space="preserve"> Verplicht </w:t>
      </w:r>
      <w:r w:rsidR="00A95E36" w:rsidRPr="00644031">
        <w:t>attribuut. Komt 1 keer voor.</w:t>
      </w:r>
    </w:p>
    <w:p w14:paraId="26DE879A" w14:textId="117EE546" w:rsidR="00091C16" w:rsidRDefault="00091C16" w:rsidP="00091C16"/>
    <w:p w14:paraId="75348ECA" w14:textId="77777777" w:rsidR="00091C16" w:rsidRDefault="00091C16" w:rsidP="00091C16">
      <w:r>
        <w:t>Juridische regel kent drie typen:</w:t>
      </w:r>
    </w:p>
    <w:p w14:paraId="26FCEBAA" w14:textId="03079F0B" w:rsidR="00091C16" w:rsidRDefault="00091C16" w:rsidP="002627F5">
      <w:pPr>
        <w:pStyle w:val="Opsommingtekens1"/>
      </w:pPr>
      <w:r>
        <w:t xml:space="preserve">Regel voor iedereen: een Juridische regel die voor </w:t>
      </w:r>
      <w:r w:rsidR="005F4EBF">
        <w:t>eenieder</w:t>
      </w:r>
      <w:r>
        <w:t xml:space="preserve"> relevant is of relevant kan zijn</w:t>
      </w:r>
      <w:r w:rsidR="00EF115A">
        <w:t>;</w:t>
      </w:r>
      <w:r>
        <w:t xml:space="preserve"> </w:t>
      </w:r>
      <w:r w:rsidR="00EF115A">
        <w:t xml:space="preserve">te gebruiken voor iedere Juridische regel die </w:t>
      </w:r>
      <w:r>
        <w:t>geen Instructieregel of Omgevingswaarderegel is. Regel voor iedereen heeft alle attributen van Juridische regel, aangevuld met:</w:t>
      </w:r>
    </w:p>
    <w:p w14:paraId="4F48195D" w14:textId="2C3B7C2E" w:rsidR="00091C16" w:rsidRDefault="00091C16">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Default="00091C16" w:rsidP="00245254">
      <w:pPr>
        <w:pStyle w:val="Opsommingtekens2"/>
      </w:pPr>
      <w:r w:rsidRPr="00325A9A">
        <w:rPr>
          <w:i/>
          <w:iCs/>
        </w:rPr>
        <w:t>omgevingsnormaanduiding</w:t>
      </w:r>
      <w:r>
        <w:t xml:space="preserve">: de verwijzing van een specifieke Juridische regel </w:t>
      </w:r>
      <w:r w:rsidR="009D3D3F">
        <w:t xml:space="preserve">van het type Regel voor iedereen </w:t>
      </w:r>
      <w:r>
        <w:t>naar (de identificatie van) een Omgevingsnorm; attribuut dat vastlegt dat de Juridische regel met het object Omgevingsnorm geannoteerd is. Optioneel attribuut. Komt zo vaak voor als gewenst.</w:t>
      </w:r>
    </w:p>
    <w:p w14:paraId="0E7BB52A" w14:textId="0AECBC9F" w:rsidR="00091C16" w:rsidRDefault="00091C16" w:rsidP="00245254">
      <w:pPr>
        <w:pStyle w:val="Opsommingtekens1"/>
      </w:pPr>
      <w:r>
        <w:t>Instructieregel: regel als bedoeld in paragraaf 2.5.1 Omgevingswet, gericht tot een ander bestuursorgaan</w:t>
      </w:r>
      <w:r w:rsidR="000E11BA">
        <w:t xml:space="preserve"> of bestuurlijke organisatie</w:t>
      </w:r>
      <w:r>
        <w:t>. Instructieregel heeft alle attributen van Juridische regel, aangevuld met:</w:t>
      </w:r>
    </w:p>
    <w:p w14:paraId="45CAEA42" w14:textId="528B9D29" w:rsidR="00CD318D" w:rsidRPr="0042532F" w:rsidRDefault="00CD318D" w:rsidP="00245254">
      <w:pPr>
        <w:pStyle w:val="Opsommingtekens2"/>
      </w:pPr>
      <w:r w:rsidRPr="00CD318D">
        <w:t xml:space="preserve">een </w:t>
      </w:r>
      <w:r w:rsidR="000D4904" w:rsidRPr="000D4904">
        <w:t xml:space="preserve">verplichte </w:t>
      </w:r>
      <w:r w:rsidRPr="00CD318D">
        <w:t>keuze uit de volgende attribu</w:t>
      </w:r>
      <w:r>
        <w:t>ten:</w:t>
      </w:r>
    </w:p>
    <w:p w14:paraId="3AE1B758" w14:textId="68191F76" w:rsidR="00091C16" w:rsidRDefault="00091C16" w:rsidP="0042532F">
      <w:pPr>
        <w:pStyle w:val="Opsommingtekens3"/>
      </w:pPr>
      <w:r w:rsidRPr="00245254">
        <w:rPr>
          <w:i/>
          <w:iCs/>
        </w:rPr>
        <w:t>instructieregelInstrument</w:t>
      </w:r>
      <w:r>
        <w:t xml:space="preserve">: de naam van het instrument waartoe de instructieregel zich richt. </w:t>
      </w:r>
      <w:r w:rsidR="006B3DC9" w:rsidRPr="0042532F">
        <w:t>Te kiezen</w:t>
      </w:r>
      <w:r w:rsidR="006B3DC9">
        <w:rPr>
          <w:i/>
          <w:iCs/>
        </w:rPr>
        <w:t xml:space="preserve"> </w:t>
      </w:r>
      <w:r w:rsidR="00A62ED9" w:rsidRPr="00A62ED9">
        <w:t>uit de limitatieve waardelijst ‘Instrument’.</w:t>
      </w:r>
      <w:r w:rsidR="00A62ED9">
        <w:t xml:space="preserve"> </w:t>
      </w:r>
      <w:r>
        <w:t>Onder voorwaarde verplicht attribuut: alleen te gebruiken wanneer de instructieregel zich richt tot een instrument; dan verplicht. Komt zo vaak voor als gewenst.</w:t>
      </w:r>
    </w:p>
    <w:p w14:paraId="00436F75" w14:textId="26D8F0DF" w:rsidR="00091C16" w:rsidRDefault="00091C16" w:rsidP="0042532F">
      <w:pPr>
        <w:pStyle w:val="Opsommingtekens3"/>
      </w:pPr>
      <w:r w:rsidRPr="00245254">
        <w:rPr>
          <w:i/>
          <w:iCs/>
        </w:rPr>
        <w:t>instructieregelTaakuitoefening</w:t>
      </w:r>
      <w:r>
        <w:t xml:space="preserve">: </w:t>
      </w:r>
      <w:r w:rsidR="00F1724E">
        <w:t xml:space="preserve">geeft </w:t>
      </w:r>
      <w:r>
        <w:t xml:space="preserve">het type bestuurslaag of organisatie </w:t>
      </w:r>
      <w:r w:rsidR="00F1724E">
        <w:t xml:space="preserve">aan </w:t>
      </w:r>
      <w:r>
        <w:t xml:space="preserve">dat de taak waarover de instructieregel gaat, moet uitvoeren. </w:t>
      </w:r>
      <w:r w:rsidR="006B3DC9" w:rsidRPr="0042532F">
        <w:t>Te kiezen uit</w:t>
      </w:r>
      <w:r w:rsidR="006B3DC9">
        <w:rPr>
          <w:i/>
          <w:iCs/>
        </w:rPr>
        <w:t xml:space="preserve"> </w:t>
      </w:r>
      <w:r w:rsidR="00A62ED9" w:rsidRPr="00A62ED9">
        <w:t>de limitatieve waardelijst ‘Adressaat’.</w:t>
      </w:r>
      <w:r w:rsidR="00A62ED9">
        <w:t xml:space="preserve"> </w:t>
      </w:r>
      <w:r>
        <w:t>Onder voorwaarde verplicht attribuut: alleen te gebruiken wanneer de instructieregel gaat over de uitoefening van een taak; dan verplicht. Komt zo vaak voor als gewenst.</w:t>
      </w:r>
    </w:p>
    <w:p w14:paraId="40F1C390" w14:textId="28C04D40" w:rsidR="00091C16" w:rsidRDefault="00091C16" w:rsidP="00245254">
      <w:pPr>
        <w:pStyle w:val="Opsommingtekens2"/>
      </w:pPr>
      <w:r w:rsidRPr="00245254">
        <w:rPr>
          <w:i/>
          <w:iCs/>
        </w:rPr>
        <w:t>omgevingsnormaanduiding</w:t>
      </w:r>
      <w:r>
        <w:t>: de verwijzing van een specifieke Juridische regel</w:t>
      </w:r>
      <w:r w:rsidR="00005BA7">
        <w:t xml:space="preserve"> van het type Instructieregel</w:t>
      </w:r>
      <w:r>
        <w:t xml:space="preserve"> naar (de identificatie van) een Omgevingsnorm; attribuut dat vastlegt dat de Juridische regel met het object Omgevingsnorm geannoteerd is. Optioneel attribuut. Komt zo vaak voor als gewenst.</w:t>
      </w:r>
    </w:p>
    <w:p w14:paraId="15E8503E" w14:textId="12FD671E" w:rsidR="00091C16" w:rsidRDefault="00091C16" w:rsidP="00245254">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Default="00091C16" w:rsidP="00245254">
      <w:pPr>
        <w:pStyle w:val="Opsommingtekens2"/>
      </w:pPr>
      <w:r w:rsidRPr="00245254">
        <w:rPr>
          <w:i/>
          <w:iCs/>
        </w:rPr>
        <w:t>omgevingswaardeaanduiding</w:t>
      </w:r>
      <w:r>
        <w:t xml:space="preserve">: de verwijzing van een specifieke Juridische regel </w:t>
      </w:r>
      <w:r w:rsidR="000B10C1">
        <w:t xml:space="preserve">van het type Omgevingswaarderegel </w:t>
      </w:r>
      <w:r>
        <w:t>naar (de identificatie van) een Omgevingswaarde; attribuut dat vastlegt dat de Juridische regel met het object Omgevingswaarde geannoteerd is. Optioneel attribuut. Komt zo vaak voor als gewenst.</w:t>
      </w:r>
    </w:p>
    <w:p w14:paraId="4F388833" w14:textId="77777777" w:rsidR="002A5113" w:rsidRDefault="002A5113" w:rsidP="00245254"/>
    <w:p w14:paraId="22041AA1" w14:textId="77777777" w:rsidR="00977762" w:rsidRDefault="002A5113" w:rsidP="00977762">
      <w:r w:rsidRPr="002A5113">
        <w:t xml:space="preserve">Juridische regel kent </w:t>
      </w:r>
      <w:r w:rsidR="00E25E18">
        <w:t xml:space="preserve">de volgende </w:t>
      </w:r>
      <w:r w:rsidRPr="002A5113">
        <w:t>constraint</w:t>
      </w:r>
      <w:r w:rsidR="00E25E18">
        <w:t>:</w:t>
      </w:r>
    </w:p>
    <w:p w14:paraId="6A2450EC" w14:textId="2D75F9FD" w:rsidR="002D3089" w:rsidRDefault="00545E98" w:rsidP="00977762">
      <w:pPr>
        <w:pStyle w:val="Opsommingtekens1"/>
      </w:pPr>
      <w:r w:rsidRPr="00CB294B">
        <w:t>instructieregel</w:t>
      </w:r>
      <w:r w:rsidR="006C4D17" w:rsidRPr="00CB294B">
        <w:t>Instrument</w:t>
      </w:r>
      <w:r w:rsidR="006C4D17">
        <w:t xml:space="preserve"> of instructieregel</w:t>
      </w:r>
      <w:r>
        <w:t>Taak</w:t>
      </w:r>
      <w:r w:rsidR="006C4D17">
        <w:t>uitoefening.</w:t>
      </w:r>
    </w:p>
    <w:p w14:paraId="3CB7BEDE" w14:textId="77777777" w:rsidR="00E25E18" w:rsidRDefault="00E25E18"/>
    <w:p w14:paraId="677E98DA" w14:textId="79FF4716" w:rsidR="00C95366" w:rsidRPr="00A16E60" w:rsidRDefault="00FA7226" w:rsidP="00A16E60">
      <w:r>
        <w:t xml:space="preserve">Ook is </w:t>
      </w:r>
      <w:r w:rsidR="00057BE7">
        <w:t xml:space="preserve">voor Juridische regel </w:t>
      </w:r>
      <w:r>
        <w:t>relevant</w:t>
      </w:r>
      <w:r w:rsidR="00D244CF">
        <w:t xml:space="preserve"> </w:t>
      </w:r>
      <w:r w:rsidR="00057BE7">
        <w:t xml:space="preserve">dat </w:t>
      </w:r>
      <w:r w:rsidR="00D244CF" w:rsidRPr="00D244CF">
        <w:t>het objecttype Regeltekst</w:t>
      </w:r>
      <w:r w:rsidR="00057BE7">
        <w:t xml:space="preserve"> de constraint heeft</w:t>
      </w:r>
      <w:r w:rsidR="00D244CF">
        <w:t xml:space="preserve"> dat a</w:t>
      </w:r>
      <w:r w:rsidR="00091C16">
        <w:t xml:space="preserve">lle Juridische regels in een Regeltekst van </w:t>
      </w:r>
      <w:r w:rsidR="005F4EBF">
        <w:t>hetzelfde</w:t>
      </w:r>
      <w:r w:rsidR="00091C16">
        <w:t xml:space="preserve"> type </w:t>
      </w:r>
      <w:r w:rsidR="00D244CF" w:rsidRPr="00D244CF">
        <w:t xml:space="preserve">moeten </w:t>
      </w:r>
      <w:r w:rsidR="00091C16">
        <w:t>zijn.</w:t>
      </w:r>
      <w:r w:rsidR="001B6681">
        <w:t xml:space="preserve"> Zie hiervoor paragraaf </w:t>
      </w:r>
      <w:r w:rsidR="0079704E" w:rsidRPr="002B3669">
        <w:rPr>
          <w:rStyle w:val="Verwijzing"/>
        </w:rPr>
        <w:fldChar w:fldCharType="begin"/>
      </w:r>
      <w:r w:rsidR="0079704E" w:rsidRPr="002B3669">
        <w:rPr>
          <w:rStyle w:val="Verwijzing"/>
        </w:rPr>
        <w:instrText xml:space="preserve"> REF _Ref36707206 </w:instrText>
      </w:r>
      <w:r w:rsidR="00936B1B" w:rsidRPr="002B3669">
        <w:rPr>
          <w:rStyle w:val="Verwijzing"/>
        </w:rPr>
        <w:instrText>\n \h</w:instrText>
      </w:r>
      <w:r w:rsidR="0079704E" w:rsidRPr="002B3669">
        <w:rPr>
          <w:rStyle w:val="Verwijzing"/>
        </w:rPr>
        <w:instrText xml:space="preserve"> </w:instrText>
      </w:r>
      <w:r w:rsidR="002A60FC" w:rsidRPr="002B3669">
        <w:rPr>
          <w:rStyle w:val="Verwijzing"/>
        </w:rPr>
        <w:instrText xml:space="preserve"> \* MERGEFORMAT </w:instrText>
      </w:r>
      <w:r w:rsidR="0079704E" w:rsidRPr="002B3669">
        <w:rPr>
          <w:rStyle w:val="Verwijzing"/>
        </w:rPr>
      </w:r>
      <w:r w:rsidR="0079704E" w:rsidRPr="002B3669">
        <w:rPr>
          <w:rStyle w:val="Verwijzing"/>
        </w:rPr>
        <w:fldChar w:fldCharType="separate"/>
      </w:r>
      <w:r w:rsidR="00176B7A" w:rsidRPr="002B3669">
        <w:rPr>
          <w:rStyle w:val="Verwijzing"/>
        </w:rPr>
        <w:t>6.4.2.4</w:t>
      </w:r>
      <w:r w:rsidR="0079704E" w:rsidRPr="002B3669">
        <w:rPr>
          <w:rStyle w:val="Verwijzing"/>
        </w:rPr>
        <w:fldChar w:fldCharType="end"/>
      </w:r>
      <w:r w:rsidR="0079704E">
        <w:t>.</w:t>
      </w:r>
    </w:p>
    <w:p w14:paraId="1982B064" w14:textId="332E8A12" w:rsidR="00E33EDD" w:rsidRDefault="007805EA" w:rsidP="00E33EDD">
      <w:pPr>
        <w:pStyle w:val="Kop5"/>
      </w:pPr>
      <w:bookmarkStart w:id="426" w:name="_Ref18238620"/>
      <w:bookmarkStart w:id="427" w:name="_Toc93475998"/>
      <w:r w:rsidRPr="007805EA">
        <w:lastRenderedPageBreak/>
        <w:t>Toelichting op de norm</w:t>
      </w:r>
      <w:bookmarkEnd w:id="426"/>
      <w:bookmarkEnd w:id="427"/>
    </w:p>
    <w:p w14:paraId="13C26D7E" w14:textId="3C76D85B" w:rsidR="007231E0" w:rsidRDefault="007231E0" w:rsidP="007231E0"/>
    <w:p w14:paraId="3656F92B" w14:textId="6AA2E674" w:rsidR="00AE5A78" w:rsidRPr="00977762" w:rsidRDefault="00AE5A78" w:rsidP="007231E0">
      <w:pPr>
        <w:rPr>
          <w:i/>
          <w:iCs/>
        </w:rPr>
      </w:pPr>
      <w:r w:rsidRPr="00977762">
        <w:rPr>
          <w:i/>
          <w:iCs/>
        </w:rPr>
        <w:t>Attributen en waardelijsten</w:t>
      </w:r>
    </w:p>
    <w:p w14:paraId="62DCCC30" w14:textId="359B0D1E" w:rsidR="00197747" w:rsidRPr="00A72C05" w:rsidRDefault="00BF3F4F" w:rsidP="00805135">
      <w:pPr>
        <w:pStyle w:val="Opsommingtekens1"/>
      </w:pPr>
      <w:r>
        <w:rPr>
          <w:i/>
        </w:rPr>
        <w:t>i</w:t>
      </w:r>
      <w:r w:rsidR="00E33EDD" w:rsidRPr="00A72C05">
        <w:rPr>
          <w:i/>
        </w:rPr>
        <w:t>dealisatie</w:t>
      </w:r>
      <w:r w:rsidR="00091C16">
        <w:rPr>
          <w:i/>
        </w:rPr>
        <w:t>:</w:t>
      </w:r>
      <w:r w:rsidR="00091C16" w:rsidRPr="00091C16">
        <w:t xml:space="preserve"> attribuut </w:t>
      </w:r>
      <w:r w:rsidR="008D1A64">
        <w:t xml:space="preserve">dat aangeeft op welke manier </w:t>
      </w:r>
      <w:r w:rsidR="00091C16" w:rsidRPr="00091C16">
        <w:t>de begrenzing van Locatie voor een Juridische regel door het bevoegd gezag bedoeld is: is het een exacte of een indicatieve afbake</w:t>
      </w:r>
      <w:r w:rsidR="00091C16">
        <w:t>ning</w:t>
      </w:r>
      <w:r w:rsidR="00091C16" w:rsidRPr="00091C16">
        <w:t xml:space="preserve">? Het attribuut </w:t>
      </w:r>
      <w:r w:rsidR="00940950" w:rsidRPr="00957E3D">
        <w:rPr>
          <w:i/>
        </w:rPr>
        <w:t>i</w:t>
      </w:r>
      <w:r w:rsidR="00E33EDD" w:rsidRPr="00957E3D">
        <w:rPr>
          <w:i/>
        </w:rPr>
        <w:t>dealisatie</w:t>
      </w:r>
      <w:r w:rsidR="00E33EDD" w:rsidRPr="00A72C05">
        <w:t xml:space="preserve"> is in IMOW gepositioneerd als attribuut van Juridische regel. Dat lijkt misschien vreemd omdat het informatie geeft over de gewenste interpretatie van Locatie. Toch hoort </w:t>
      </w:r>
      <w:r w:rsidR="00643D57" w:rsidRPr="00977762">
        <w:rPr>
          <w:i/>
          <w:iCs/>
        </w:rPr>
        <w:t>i</w:t>
      </w:r>
      <w:r w:rsidR="00E33EDD" w:rsidRPr="00977762">
        <w:rPr>
          <w:i/>
          <w:iCs/>
        </w:rPr>
        <w:t>dealisatie</w:t>
      </w:r>
      <w:r w:rsidR="00E33EDD"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rsidR="003F018A">
        <w:t>i</w:t>
      </w:r>
      <w:r w:rsidR="00E33EDD" w:rsidRPr="00A72C05">
        <w:t>dealisatie te geven.</w:t>
      </w:r>
      <w:r w:rsidR="003B34F6">
        <w:t xml:space="preserve"> </w:t>
      </w:r>
      <w:r w:rsidR="00E33EDD" w:rsidRPr="00A72C05">
        <w:t xml:space="preserve">De </w:t>
      </w:r>
      <w:r w:rsidR="00E33EDD" w:rsidRPr="00A72C05">
        <w:rPr>
          <w:i/>
        </w:rPr>
        <w:t xml:space="preserve">waardelijst </w:t>
      </w:r>
      <w:r w:rsidR="00175570">
        <w:t>‘</w:t>
      </w:r>
      <w:r w:rsidR="00F72889" w:rsidRPr="00BB5C31">
        <w:t>I</w:t>
      </w:r>
      <w:r w:rsidR="00E33EDD" w:rsidRPr="00BB5C31">
        <w:t>dealisatie</w:t>
      </w:r>
      <w:r w:rsidR="00175570">
        <w:t>’</w:t>
      </w:r>
      <w:r w:rsidR="00E33EDD" w:rsidRPr="00A72C05">
        <w:t xml:space="preserve"> kent twee waarden: exact en indicatief.</w:t>
      </w:r>
      <w:r w:rsidR="00A15CDE">
        <w:t xml:space="preserve"> Hiermee</w:t>
      </w:r>
      <w:r w:rsidR="00A15CDE" w:rsidRPr="00A15CDE">
        <w:t xml:space="preserve"> kan worden aangegeven of de begrenzing van Locatie </w:t>
      </w:r>
      <w:r w:rsidR="00385CB6" w:rsidRPr="00385CB6">
        <w:t xml:space="preserve">voor deze Juridische regel </w:t>
      </w:r>
      <w:r w:rsidR="00A15CDE" w:rsidRPr="00A15CDE">
        <w:t>exact of indicatief bedoeld is.</w:t>
      </w:r>
      <w:r w:rsidR="00451A06">
        <w:t xml:space="preserve"> Wanneer wordt gekozen voor de waarde indicatief </w:t>
      </w:r>
      <w:r w:rsidR="00921B85">
        <w:t xml:space="preserve">geeft dat alleen aan dat de begrenzing indicatief bedoeld is. </w:t>
      </w:r>
      <w:r w:rsidR="00F97902">
        <w:t xml:space="preserve">Met </w:t>
      </w:r>
      <w:r w:rsidR="00F97902" w:rsidRPr="00977762">
        <w:rPr>
          <w:i/>
          <w:iCs/>
        </w:rPr>
        <w:t>idealisatie</w:t>
      </w:r>
      <w:r w:rsidR="00F97902">
        <w:t xml:space="preserve"> </w:t>
      </w:r>
      <w:r w:rsidR="00921B85">
        <w:t xml:space="preserve">wordt niet vastgelegd </w:t>
      </w:r>
      <w:r w:rsidR="00B23D76">
        <w:t>met welke marge de indicatieve begrenzing bedoeld is.</w:t>
      </w:r>
    </w:p>
    <w:p w14:paraId="074FBA8B" w14:textId="13334128" w:rsidR="00CD42F2" w:rsidRDefault="00BD4BB7" w:rsidP="000A65DB">
      <w:pPr>
        <w:pStyle w:val="Opsommingtekens1"/>
      </w:pPr>
      <w:r>
        <w:rPr>
          <w:i/>
          <w:iCs/>
        </w:rPr>
        <w:t>t</w:t>
      </w:r>
      <w:r w:rsidR="00CD42F2" w:rsidRPr="00CD42F2">
        <w:rPr>
          <w:i/>
          <w:iCs/>
        </w:rPr>
        <w:t>hema</w:t>
      </w:r>
      <w:r w:rsidR="00091C16">
        <w:rPr>
          <w:i/>
          <w:iCs/>
        </w:rPr>
        <w:t>:</w:t>
      </w:r>
      <w:r w:rsidR="00091C16" w:rsidRPr="00805135">
        <w:t xml:space="preserve"> attribuut dat</w:t>
      </w:r>
      <w:r w:rsidR="00CD42F2" w:rsidRPr="00CD42F2">
        <w:t xml:space="preserve"> </w:t>
      </w:r>
      <w:r w:rsidR="00D80111" w:rsidRPr="00D80111">
        <w:t xml:space="preserve">kernachtig de grondgedachte </w:t>
      </w:r>
      <w:r w:rsidR="00D80111">
        <w:t xml:space="preserve">van de </w:t>
      </w:r>
      <w:r w:rsidR="0009599F">
        <w:t xml:space="preserve">Juridische regel </w:t>
      </w:r>
      <w:r w:rsidR="00D80111">
        <w:t>weergeeft</w:t>
      </w:r>
      <w:r w:rsidR="00CD42F2" w:rsidRPr="00CD42F2">
        <w:t xml:space="preserve">. </w:t>
      </w:r>
      <w:r w:rsidR="002B7048">
        <w:t xml:space="preserve">Vaak aanduiding van het sectorale aspect </w:t>
      </w:r>
      <w:r w:rsidR="00492678">
        <w:t xml:space="preserve">waar de Juridische regel over gaat. </w:t>
      </w:r>
      <w:r w:rsidR="00CD42F2" w:rsidRPr="00CD42F2">
        <w:t xml:space="preserve">Het bevoegd gezag kan zelf een naam voor </w:t>
      </w:r>
      <w:r w:rsidR="006678EC" w:rsidRPr="006678EC">
        <w:rPr>
          <w:i/>
          <w:iCs/>
        </w:rPr>
        <w:t>t</w:t>
      </w:r>
      <w:r w:rsidR="00CD42F2" w:rsidRPr="006678EC">
        <w:rPr>
          <w:i/>
          <w:iCs/>
        </w:rPr>
        <w:t>hema</w:t>
      </w:r>
      <w:r w:rsidR="00CD42F2" w:rsidRPr="00CD42F2">
        <w:t xml:space="preserve"> kiezen. </w:t>
      </w:r>
      <w:r w:rsidR="00DF4A0D">
        <w:t xml:space="preserve">Per Juridische regel kunnen net zoveel thema’s worden toegevoegd als gewenst is. </w:t>
      </w:r>
      <w:r w:rsidR="00CD42F2" w:rsidRPr="00CD42F2">
        <w:t xml:space="preserve">Om harmonisatie tussen bevoegde gezagen en tussen instrumenten te bevorderen is er een </w:t>
      </w:r>
      <w:r w:rsidR="00AE2C2F">
        <w:t>uitbreidbare waardelijst</w:t>
      </w:r>
      <w:r w:rsidR="00CD42F2" w:rsidRPr="00CD42F2">
        <w:t xml:space="preserve"> voor </w:t>
      </w:r>
      <w:r w:rsidR="006678EC" w:rsidRPr="006678EC">
        <w:rPr>
          <w:i/>
          <w:iCs/>
        </w:rPr>
        <w:t>t</w:t>
      </w:r>
      <w:r w:rsidR="00CD42F2" w:rsidRPr="006678EC">
        <w:rPr>
          <w:i/>
          <w:iCs/>
        </w:rPr>
        <w:t>hema</w:t>
      </w:r>
      <w:r w:rsidR="00CD42F2" w:rsidRPr="00CD42F2">
        <w:t>.</w:t>
      </w:r>
      <w:r w:rsidR="002739F1">
        <w:t xml:space="preserve"> </w:t>
      </w:r>
      <w:r w:rsidR="004D61A5" w:rsidRPr="004D61A5">
        <w:rPr>
          <w:i/>
          <w:iCs/>
        </w:rPr>
        <w:t>thema</w:t>
      </w:r>
      <w:r w:rsidR="004D61A5">
        <w:t xml:space="preserve"> is een attribuut en geen object. Het kent daardoor geen eigen weergave.</w:t>
      </w:r>
      <w:r w:rsidR="001D0F32">
        <w:t xml:space="preserve"> Met het attribuut </w:t>
      </w:r>
      <w:r w:rsidR="001D0F32" w:rsidRPr="00977762">
        <w:rPr>
          <w:i/>
          <w:iCs/>
        </w:rPr>
        <w:t>thema</w:t>
      </w:r>
      <w:r w:rsidR="001D0F32">
        <w:t xml:space="preserve"> kan het thema van een </w:t>
      </w:r>
      <w:r w:rsidR="00F011E7">
        <w:t xml:space="preserve">Juridische </w:t>
      </w:r>
      <w:r w:rsidR="00C41B11">
        <w:t xml:space="preserve">regel </w:t>
      </w:r>
      <w:r w:rsidR="001D0F32">
        <w:t xml:space="preserve">worden </w:t>
      </w:r>
      <w:r w:rsidR="00C41B11">
        <w:t xml:space="preserve">aangegeven. </w:t>
      </w:r>
      <w:r w:rsidR="0080067A" w:rsidRPr="00977762">
        <w:rPr>
          <w:i/>
          <w:iCs/>
        </w:rPr>
        <w:t>thema</w:t>
      </w:r>
      <w:r w:rsidR="0080067A">
        <w:t xml:space="preserve"> kan bijvoorbeeld worden gebruikt om </w:t>
      </w:r>
      <w:r w:rsidR="006F6C31">
        <w:t xml:space="preserve">alle Juridische regels over een bepaald thema </w:t>
      </w:r>
      <w:r w:rsidR="00B170B1">
        <w:t xml:space="preserve">in eenzelfde omgevingsdocument </w:t>
      </w:r>
      <w:r w:rsidR="003B6CE2">
        <w:t>te selecteren</w:t>
      </w:r>
      <w:r w:rsidR="00B170B1">
        <w:t xml:space="preserve">, of om </w:t>
      </w:r>
      <w:r w:rsidR="00353E5B">
        <w:t xml:space="preserve">van verschillende omgevingsdocumenten </w:t>
      </w:r>
      <w:r w:rsidR="00AD4513">
        <w:t>de Juridische regels en/of Tekstdelen met</w:t>
      </w:r>
      <w:r w:rsidR="005D18A0">
        <w:t xml:space="preserve"> hetzelfde thema</w:t>
      </w:r>
      <w:r w:rsidR="00364A93">
        <w:t xml:space="preserve"> te selecteren</w:t>
      </w:r>
      <w:r w:rsidR="003B6CE2">
        <w:t>.</w:t>
      </w:r>
      <w:r w:rsidR="00364A93">
        <w:t xml:space="preserve"> Afhankelijk van de functionaliteit die een viewer biedt is het vervolgens ook mogelijk om </w:t>
      </w:r>
      <w:r w:rsidR="00903FEE">
        <w:t xml:space="preserve">de Locaties van </w:t>
      </w:r>
      <w:r w:rsidR="00364A93">
        <w:t xml:space="preserve">alle </w:t>
      </w:r>
      <w:r w:rsidR="00B11E7E" w:rsidRPr="00B11E7E">
        <w:t>Juridische regels en/of Tekstdelen</w:t>
      </w:r>
      <w:r w:rsidR="00B11E7E">
        <w:t xml:space="preserve"> </w:t>
      </w:r>
      <w:r w:rsidR="00C61457" w:rsidRPr="00C61457">
        <w:t xml:space="preserve">met hetzelfde thema </w:t>
      </w:r>
      <w:r w:rsidR="00B11E7E">
        <w:t>op een kaartbeeld weer te geven.</w:t>
      </w:r>
      <w:r w:rsidR="000A65DB">
        <w:br/>
        <w:t xml:space="preserve">Let op: bij </w:t>
      </w:r>
      <w:r w:rsidR="000A65DB" w:rsidRPr="00944E68">
        <w:rPr>
          <w:i/>
          <w:iCs/>
        </w:rPr>
        <w:t>thema</w:t>
      </w:r>
      <w:r w:rsidR="000A65DB">
        <w:t xml:space="preserve"> hoort nu een uitbreidbare waardelijst met circa 150 waarden. Geconstateerd is dat, doordat de waardelijst </w:t>
      </w:r>
      <w:r w:rsidR="000A65DB" w:rsidRPr="003077DB">
        <w:t>zoveel waarden kent</w:t>
      </w:r>
      <w:r w:rsidR="000A65DB">
        <w:t>,</w:t>
      </w:r>
      <w:r w:rsidR="000A65DB" w:rsidRPr="003077DB">
        <w:t xml:space="preserve"> uitbreidbaar is </w:t>
      </w:r>
      <w:r w:rsidR="000A65DB">
        <w:t xml:space="preserve">en waarden van heel verschillend karakter bevat, bevoegde gezagen </w:t>
      </w:r>
      <w:r w:rsidR="000A65DB" w:rsidRPr="00944E68">
        <w:rPr>
          <w:i/>
          <w:iCs/>
        </w:rPr>
        <w:t>thema</w:t>
      </w:r>
      <w:r w:rsidR="000A65DB">
        <w:t xml:space="preserve"> niet eenduidig zullen gebruiken. Ook zal het daardoor niet mogelijk zijn om in de viewer van DSO-LV een zinvolle selectiefunctionaliteit voor het thema te realiseren. In de 1.1-versie van de standaard zal </w:t>
      </w:r>
      <w:r w:rsidR="000A65DB" w:rsidRPr="00944E68">
        <w:rPr>
          <w:i/>
          <w:iCs/>
        </w:rPr>
        <w:t>thema</w:t>
      </w:r>
      <w:r w:rsidR="000A65DB">
        <w:t xml:space="preserve"> een andere vorm krijgen. De bij het attribuut </w:t>
      </w:r>
      <w:r w:rsidR="000A65DB" w:rsidRPr="00944E68">
        <w:rPr>
          <w:i/>
          <w:iCs/>
        </w:rPr>
        <w:t>thema</w:t>
      </w:r>
      <w:r w:rsidR="000A65DB">
        <w:t xml:space="preserve"> behorende waardelijst Thema zal limitatief worden en zal nog slechts 15 waarden bevatten. Dit zijn de waarden Bodem, Bouwwerken, Cultureel erfgoed, Energie en natuurlijke hulpbronnen, Externe Veiligheid, Geluid, Gezondheid, Infrastructuur, </w:t>
      </w:r>
      <w:r w:rsidR="000A65DB" w:rsidRPr="003C1603">
        <w:t>Landgebruik</w:t>
      </w:r>
      <w:r w:rsidR="000A65DB">
        <w:t>,</w:t>
      </w:r>
      <w:r w:rsidR="000A65DB" w:rsidRPr="003C1603">
        <w:t xml:space="preserve"> </w:t>
      </w:r>
      <w:r w:rsidR="000A65DB">
        <w:t xml:space="preserve">Landschap, Lucht, Milieu algemeen, Natuur en Water en watersystemen die rechtstreeks zijn ontleend aan artikel 1.2 Ow, aangevuld met de waarde Procedures. In </w:t>
      </w:r>
      <w:r w:rsidR="000A65DB" w:rsidRPr="002B3669">
        <w:rPr>
          <w:rStyle w:val="Verwijzing"/>
        </w:rPr>
        <w:fldChar w:fldCharType="begin"/>
      </w:r>
      <w:r w:rsidR="000A65DB" w:rsidRPr="002B3669">
        <w:rPr>
          <w:rStyle w:val="Verwijzing"/>
        </w:rPr>
        <w:instrText xml:space="preserve"> REF _Ref54966210 \n \h </w:instrText>
      </w:r>
      <w:r w:rsidR="000A65DB" w:rsidRPr="002B3669">
        <w:rPr>
          <w:rStyle w:val="Verwijzing"/>
        </w:rPr>
      </w:r>
      <w:r w:rsidR="000A65DB" w:rsidRPr="002B3669">
        <w:rPr>
          <w:rStyle w:val="Verwijzing"/>
        </w:rPr>
        <w:fldChar w:fldCharType="separate"/>
      </w:r>
      <w:r w:rsidR="00176B7A" w:rsidRPr="002B3669">
        <w:rPr>
          <w:rStyle w:val="Verwijzing"/>
        </w:rPr>
        <w:t>Bijlage 2</w:t>
      </w:r>
      <w:r w:rsidR="000A65DB" w:rsidRPr="002B3669">
        <w:rPr>
          <w:rStyle w:val="Verwijzing"/>
        </w:rPr>
        <w:fldChar w:fldCharType="end"/>
      </w:r>
      <w:r w:rsidR="000A65DB">
        <w:t xml:space="preserve"> wordt de relatie tussen </w:t>
      </w:r>
      <w:r w:rsidR="000A65DB" w:rsidRPr="00840F72">
        <w:t xml:space="preserve">artikel 1.2 Ow </w:t>
      </w:r>
      <w:r w:rsidR="000A65DB">
        <w:t xml:space="preserve">en de waarden van de waardelijst gelegd. Overwogen wordt om aan het objecttype Juridische regel een attribuut </w:t>
      </w:r>
      <w:r w:rsidR="000A65DB" w:rsidRPr="00944E68">
        <w:rPr>
          <w:i/>
          <w:iCs/>
        </w:rPr>
        <w:t>subthema</w:t>
      </w:r>
      <w:r w:rsidR="000A65DB">
        <w:t xml:space="preserve"> toe te voegen </w:t>
      </w:r>
      <w:r w:rsidR="000A65DB" w:rsidRPr="00D066BB">
        <w:t xml:space="preserve">waarmee het bevoegde gezag </w:t>
      </w:r>
      <w:r w:rsidR="000A65DB">
        <w:t xml:space="preserve">desgewenst </w:t>
      </w:r>
      <w:r w:rsidR="000A65DB" w:rsidRPr="00D066BB">
        <w:t xml:space="preserve">binnen een thema </w:t>
      </w:r>
      <w:r w:rsidR="000A65DB">
        <w:t xml:space="preserve">een nadere </w:t>
      </w:r>
      <w:r w:rsidR="000A65DB" w:rsidRPr="00D066BB">
        <w:t>specialisatie kan aanbrengen</w:t>
      </w:r>
      <w:r w:rsidR="000A65DB">
        <w:t>.</w:t>
      </w:r>
      <w:r w:rsidR="000A65DB" w:rsidRPr="00D066BB">
        <w:t xml:space="preserve"> </w:t>
      </w:r>
      <w:r w:rsidR="000A65DB">
        <w:t xml:space="preserve">Om te voorkomen dat er omgevingsdocumenten worden opgesteld die zijn geannoteerd met thema’s die bij overgang op de 1.1-versie niet meer bestaan, geldt de werkafspraak dat bij het annoteren met </w:t>
      </w:r>
      <w:r w:rsidR="000A65DB" w:rsidRPr="00944E68">
        <w:rPr>
          <w:i/>
          <w:iCs/>
        </w:rPr>
        <w:t>thema</w:t>
      </w:r>
      <w:r w:rsidR="000A65DB">
        <w:t xml:space="preserve"> alleen gebruik gemaakt wordt van de 15 waarden waaruit de waardelijst Thema dan zal bestaan. Deze waarden zijn in de waardelijst als zodanig gemarkeerd.</w:t>
      </w:r>
    </w:p>
    <w:p w14:paraId="05707974" w14:textId="4BCC46BA" w:rsidR="005B037D" w:rsidRDefault="00091C16" w:rsidP="00805135">
      <w:pPr>
        <w:pStyle w:val="Opsommingtekens1"/>
      </w:pPr>
      <w:r>
        <w:rPr>
          <w:i/>
          <w:iCs/>
        </w:rPr>
        <w:t>l</w:t>
      </w:r>
      <w:r w:rsidR="005B037D" w:rsidRPr="00E86C70">
        <w:rPr>
          <w:i/>
          <w:iCs/>
        </w:rPr>
        <w:t>ocatieaanduiding</w:t>
      </w:r>
      <w:r w:rsidR="009F78CA">
        <w:rPr>
          <w:i/>
          <w:iCs/>
        </w:rPr>
        <w:t>:</w:t>
      </w:r>
      <w:r w:rsidR="005B037D" w:rsidRPr="005B037D">
        <w:t xml:space="preserve"> attribuut dat</w:t>
      </w:r>
      <w:r w:rsidR="00493231">
        <w:t xml:space="preserve"> </w:t>
      </w:r>
      <w:r w:rsidR="00AA59F6" w:rsidRPr="00352151">
        <w:t>de verwijzing bevat naar de identificatie van de Locatie</w:t>
      </w:r>
      <w:r w:rsidR="00B16C9E">
        <w:t>(s)</w:t>
      </w:r>
      <w:r w:rsidR="00AA59F6" w:rsidRPr="00352151">
        <w:t xml:space="preserve"> die bij de Juridische regel </w:t>
      </w:r>
      <w:r w:rsidR="00B16C9E">
        <w:t>horen</w:t>
      </w:r>
      <w:r w:rsidR="00AA59F6" w:rsidRPr="00352151">
        <w:t xml:space="preserve"> én</w:t>
      </w:r>
      <w:r w:rsidR="005B037D" w:rsidRPr="005B037D">
        <w:t xml:space="preserve"> aangeeft wat de betekenis van</w:t>
      </w:r>
      <w:r w:rsidR="00B16C9E">
        <w:t xml:space="preserve"> die</w:t>
      </w:r>
      <w:r w:rsidR="005B037D" w:rsidRPr="005B037D">
        <w:t xml:space="preserve"> Locatie</w:t>
      </w:r>
      <w:r w:rsidR="00B16C9E">
        <w:t>(s)</w:t>
      </w:r>
      <w:r w:rsidR="005B037D" w:rsidRPr="005B037D">
        <w:t xml:space="preserve"> is voor het object waar het </w:t>
      </w:r>
      <w:r w:rsidR="00CE0A7B">
        <w:t>bij hoort</w:t>
      </w:r>
      <w:r w:rsidR="005B037D" w:rsidRPr="005B037D">
        <w:t xml:space="preserve">; in dit geval voor Juridische regel. Dit attribuut legt dus vast </w:t>
      </w:r>
      <w:r w:rsidR="005B037D" w:rsidRPr="005B037D">
        <w:lastRenderedPageBreak/>
        <w:t>dat deze Locatie</w:t>
      </w:r>
      <w:r>
        <w:t>(s)</w:t>
      </w:r>
      <w:r w:rsidR="005B037D" w:rsidRPr="005B037D">
        <w:t xml:space="preserve"> de locatie</w:t>
      </w:r>
      <w:r>
        <w:t>(s)</w:t>
      </w:r>
      <w:r w:rsidR="005B037D" w:rsidRPr="005B037D">
        <w:t xml:space="preserve"> </w:t>
      </w:r>
      <w:r w:rsidR="00536675">
        <w:t>is</w:t>
      </w:r>
      <w:r w:rsidR="005B037D" w:rsidRPr="005B037D">
        <w:t xml:space="preserve"> </w:t>
      </w:r>
      <w:r>
        <w:t>(zijn)</w:t>
      </w:r>
      <w:r w:rsidR="005B037D" w:rsidRPr="005B037D">
        <w:t xml:space="preserve"> waar de</w:t>
      </w:r>
      <w:r w:rsidR="009C6A5A">
        <w:t>ze</w:t>
      </w:r>
      <w:r w:rsidR="005B037D" w:rsidRPr="005B037D">
        <w:t xml:space="preserve"> Juridische regel van toepassing is.</w:t>
      </w:r>
      <w:r w:rsidR="00A16D6A">
        <w:br/>
        <w:t xml:space="preserve">Iedere Juridische regel heeft een verwijzing naar één of meer Locaties. </w:t>
      </w:r>
      <w:r w:rsidR="007C6CC1">
        <w:t xml:space="preserve">Ook de objecten ActiviteitLocatieaanduiding, Omgevingsnorm, Omgevingswaarde en (de verschillende typen) Gebiedsaanwijzing hebben een </w:t>
      </w:r>
      <w:r w:rsidR="00A424A9" w:rsidRPr="00A424A9">
        <w:t>verwijzing naar één of meer Locaties</w:t>
      </w:r>
      <w:r w:rsidR="00A424A9">
        <w:t>. Op deze manier is van iedere Juridische regel</w:t>
      </w:r>
      <w:r w:rsidR="00EF1E01">
        <w:t xml:space="preserve">, ongeacht het object </w:t>
      </w:r>
      <w:r w:rsidR="00CF707A">
        <w:t xml:space="preserve">of de objecten </w:t>
      </w:r>
      <w:r w:rsidR="00EF1E01">
        <w:t>waarmee</w:t>
      </w:r>
      <w:r w:rsidR="00A424A9">
        <w:t xml:space="preserve"> </w:t>
      </w:r>
      <w:r w:rsidR="00CF707A">
        <w:t xml:space="preserve">het is geannoteerd, </w:t>
      </w:r>
      <w:r w:rsidR="0023018B">
        <w:t xml:space="preserve">duidelijk </w:t>
      </w:r>
      <w:r w:rsidR="006F060F">
        <w:t xml:space="preserve">voor </w:t>
      </w:r>
      <w:r w:rsidR="0023018B">
        <w:t>w</w:t>
      </w:r>
      <w:r w:rsidR="006F060F">
        <w:t>elke Locatie</w:t>
      </w:r>
      <w:r w:rsidR="0008172F">
        <w:t>(</w:t>
      </w:r>
      <w:r w:rsidR="006F060F">
        <w:t>s</w:t>
      </w:r>
      <w:r w:rsidR="0008172F">
        <w:t>)</w:t>
      </w:r>
      <w:r w:rsidR="006F060F">
        <w:t xml:space="preserve"> deze geldt. </w:t>
      </w:r>
      <w:r w:rsidR="003020B7">
        <w:t xml:space="preserve">Doordat </w:t>
      </w:r>
      <w:r w:rsidR="00091320">
        <w:t xml:space="preserve">ieder specifiek voorkomen van de objecten </w:t>
      </w:r>
      <w:r w:rsidR="00091320" w:rsidRPr="00091320">
        <w:t>ActiviteitLocatieaanduiding, Omgevingsnorm, Omgevingswaarde en (de verschillende typen) Gebiedsaanwijzing</w:t>
      </w:r>
      <w:r w:rsidR="00091320">
        <w:t xml:space="preserve"> ook zelf een </w:t>
      </w:r>
      <w:r w:rsidR="00091320" w:rsidRPr="00091320">
        <w:t>verwijzing naar één of meer Locaties</w:t>
      </w:r>
      <w:r w:rsidR="005F470E">
        <w:t xml:space="preserve"> heeft, kan van iedere </w:t>
      </w:r>
      <w:r w:rsidR="00EA0DA6">
        <w:t>Activiteit-Activiteit</w:t>
      </w:r>
      <w:r w:rsidR="004E6DCB">
        <w:t>L</w:t>
      </w:r>
      <w:r w:rsidR="00EA0DA6">
        <w:t>ocatie</w:t>
      </w:r>
      <w:r w:rsidR="004E6DCB">
        <w:t>aanduiding</w:t>
      </w:r>
      <w:r w:rsidR="00EA0DA6">
        <w:t xml:space="preserve">-combinatie, Omgevingsnorm, Omgevingswaarde en Gebiedsaanwijzing </w:t>
      </w:r>
      <w:r w:rsidR="007C1746">
        <w:t xml:space="preserve">worden getoond voor </w:t>
      </w:r>
      <w:r w:rsidR="00292841">
        <w:t>welke</w:t>
      </w:r>
      <w:r w:rsidR="007C1746">
        <w:t xml:space="preserve"> Locatie(s) deze geldt, onafhankelijk van de Juridische regels waarin </w:t>
      </w:r>
      <w:r w:rsidR="000132AB">
        <w:t>hij geldt.</w:t>
      </w:r>
    </w:p>
    <w:p w14:paraId="42735F6B" w14:textId="708A2FE6" w:rsidR="00091C16" w:rsidRDefault="00091C16" w:rsidP="00805135">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A84B8C3" w:rsidR="00197747" w:rsidRDefault="00C66B90" w:rsidP="00805135">
      <w:pPr>
        <w:pStyle w:val="Opsommingtekens1"/>
      </w:pPr>
      <w:r w:rsidRPr="00C66B90">
        <w:rPr>
          <w:i/>
          <w:iCs/>
        </w:rPr>
        <w:t>a</w:t>
      </w:r>
      <w:r w:rsidR="00E86C70" w:rsidRPr="00C66B90">
        <w:rPr>
          <w:i/>
          <w:iCs/>
        </w:rPr>
        <w:t>ctiviteitaanduiding</w:t>
      </w:r>
      <w:r w:rsidR="00E86C70">
        <w:t xml:space="preserve">, </w:t>
      </w:r>
      <w:r w:rsidRPr="00C66B90">
        <w:rPr>
          <w:i/>
          <w:iCs/>
        </w:rPr>
        <w:t>g</w:t>
      </w:r>
      <w:r w:rsidR="00E86C70" w:rsidRPr="00C66B90">
        <w:rPr>
          <w:i/>
          <w:iCs/>
        </w:rPr>
        <w:t>ebiedsaanwijzing</w:t>
      </w:r>
      <w:r w:rsidR="00091C16">
        <w:rPr>
          <w:i/>
          <w:iCs/>
        </w:rPr>
        <w:t xml:space="preserve">, </w:t>
      </w:r>
      <w:r w:rsidR="00091C16" w:rsidRPr="00091C16">
        <w:rPr>
          <w:i/>
          <w:iCs/>
        </w:rPr>
        <w:t>omgevingswaardeaanduiding</w:t>
      </w:r>
      <w:r w:rsidR="00E86C70">
        <w:t xml:space="preserve"> en </w:t>
      </w:r>
      <w:r w:rsidR="00091C16" w:rsidRPr="00805135">
        <w:rPr>
          <w:i/>
        </w:rPr>
        <w:t>omgevings</w:t>
      </w:r>
      <w:r w:rsidRPr="00C66B90">
        <w:rPr>
          <w:i/>
          <w:iCs/>
        </w:rPr>
        <w:t>n</w:t>
      </w:r>
      <w:r w:rsidR="00E86C70" w:rsidRPr="00C66B90">
        <w:rPr>
          <w:i/>
          <w:iCs/>
        </w:rPr>
        <w:t>ormaanduiding</w:t>
      </w:r>
      <w:r w:rsidR="00A62E4E">
        <w:rPr>
          <w:i/>
          <w:iCs/>
        </w:rPr>
        <w:t>:</w:t>
      </w:r>
      <w:r w:rsidR="000A0AFE">
        <w:t xml:space="preserve"> de attributen </w:t>
      </w:r>
      <w:r w:rsidR="000A0AFE" w:rsidRPr="00352151">
        <w:t xml:space="preserve">die </w:t>
      </w:r>
      <w:r w:rsidR="00CE669A" w:rsidRPr="00352151">
        <w:t xml:space="preserve">de verwijzing bevatten </w:t>
      </w:r>
      <w:r w:rsidR="00E544E0" w:rsidRPr="00352151">
        <w:t xml:space="preserve">van </w:t>
      </w:r>
      <w:r w:rsidR="000A0AFE" w:rsidRPr="00352151">
        <w:t xml:space="preserve">de Juridische regel </w:t>
      </w:r>
      <w:r w:rsidR="00154D4D">
        <w:t xml:space="preserve">(of het </w:t>
      </w:r>
      <w:r w:rsidR="002C2736">
        <w:t xml:space="preserve">type Juridische regel) </w:t>
      </w:r>
      <w:r w:rsidR="00E544E0" w:rsidRPr="00352151">
        <w:t xml:space="preserve">naar de identificatie van </w:t>
      </w:r>
      <w:r w:rsidR="000A0AFE" w:rsidRPr="00352151">
        <w:t xml:space="preserve">de </w:t>
      </w:r>
      <w:r w:rsidR="007021B8" w:rsidRPr="007021B8">
        <w:t>domeinspecifieke</w:t>
      </w:r>
      <w:r w:rsidR="000A0AFE" w:rsidRPr="00352151">
        <w:t xml:space="preserve"> annotatie</w:t>
      </w:r>
      <w:r w:rsidR="00CF59AD">
        <w:t xml:space="preserve"> oftewel </w:t>
      </w:r>
      <w:r w:rsidR="00A0686D">
        <w:t xml:space="preserve">Activiteit, </w:t>
      </w:r>
      <w:r w:rsidR="002D2B31">
        <w:t>Gebiedsaanwijzing, Omgevingswaarde of Omgevingsnorm</w:t>
      </w:r>
      <w:r w:rsidR="00AE5D7F">
        <w:t xml:space="preserve">. Samen met die </w:t>
      </w:r>
      <w:r w:rsidR="007021B8" w:rsidRPr="007021B8">
        <w:t>domeinspecifieke</w:t>
      </w:r>
      <w:r w:rsidR="007021B8" w:rsidRPr="007021B8" w:rsidDel="007021B8">
        <w:t xml:space="preserve"> </w:t>
      </w:r>
      <w:r w:rsidR="00AE5D7F">
        <w:t xml:space="preserve">annotatie </w:t>
      </w:r>
      <w:r w:rsidR="005D3DD7">
        <w:t>duidt dit attribuut aan waar de Juridische regel over gaat</w:t>
      </w:r>
      <w:r w:rsidR="003E4BB8">
        <w:t xml:space="preserve">: over een activiteit, over een van de </w:t>
      </w:r>
      <w:r w:rsidR="009F2A50">
        <w:t>typen gebiedsaanwijzing, over een omgevingswaarde of een o</w:t>
      </w:r>
      <w:r w:rsidR="001169DC">
        <w:t>mgevingsnorm.</w:t>
      </w:r>
    </w:p>
    <w:p w14:paraId="41329ADB" w14:textId="7D390914" w:rsidR="002029EB" w:rsidRDefault="002029EB" w:rsidP="00E33EDD"/>
    <w:p w14:paraId="05345C3A" w14:textId="24364698" w:rsidR="002029EB" w:rsidRDefault="002029EB" w:rsidP="002029EB">
      <w:r>
        <w:t>De drie typen van Juridische regel geven aan tot welke soort een Juridische regel behoort en geven daarvan indien nodig een nadere specificatie.</w:t>
      </w:r>
      <w:r w:rsidR="00105786">
        <w:t xml:space="preserve"> </w:t>
      </w:r>
      <w:r w:rsidR="00A66DC4">
        <w:t>Zoa</w:t>
      </w:r>
      <w:r w:rsidR="003374AE">
        <w:t>l</w:t>
      </w:r>
      <w:r w:rsidR="00A66DC4">
        <w:t xml:space="preserve">s in paragraaf </w:t>
      </w:r>
      <w:r w:rsidR="00A54803" w:rsidRPr="002B3669">
        <w:rPr>
          <w:rStyle w:val="Verwijzing"/>
        </w:rPr>
        <w:fldChar w:fldCharType="begin"/>
      </w:r>
      <w:r w:rsidR="00A54803" w:rsidRPr="002B3669">
        <w:rPr>
          <w:rStyle w:val="Verwijzing"/>
        </w:rPr>
        <w:instrText xml:space="preserve"> REF _Ref38208177 </w:instrText>
      </w:r>
      <w:r w:rsidR="00936B1B" w:rsidRPr="002B3669">
        <w:rPr>
          <w:rStyle w:val="Verwijzing"/>
        </w:rPr>
        <w:instrText>\n \h</w:instrText>
      </w:r>
      <w:r w:rsidR="00A54803" w:rsidRPr="002B3669">
        <w:rPr>
          <w:rStyle w:val="Verwijzing"/>
        </w:rPr>
        <w:instrText xml:space="preserve"> </w:instrText>
      </w:r>
      <w:r w:rsidR="00A54803" w:rsidRPr="002B3669">
        <w:rPr>
          <w:rStyle w:val="Verwijzing"/>
        </w:rPr>
      </w:r>
      <w:r w:rsidR="00A54803" w:rsidRPr="002B3669">
        <w:rPr>
          <w:rStyle w:val="Verwijzing"/>
        </w:rPr>
        <w:fldChar w:fldCharType="separate"/>
      </w:r>
      <w:r w:rsidR="00176B7A" w:rsidRPr="002B3669">
        <w:rPr>
          <w:rStyle w:val="Verwijzing"/>
        </w:rPr>
        <w:t>6.4.3.1</w:t>
      </w:r>
      <w:r w:rsidR="00A54803" w:rsidRPr="002B3669">
        <w:rPr>
          <w:rStyle w:val="Verwijzing"/>
        </w:rPr>
        <w:fldChar w:fldCharType="end"/>
      </w:r>
      <w:r w:rsidR="00A54803">
        <w:t xml:space="preserve"> al is uitgelegd is het d</w:t>
      </w:r>
      <w:r w:rsidR="00A54803" w:rsidRPr="00A54803">
        <w:t xml:space="preserve">oel </w:t>
      </w:r>
      <w:r w:rsidR="0003298B">
        <w:t xml:space="preserve">daarvan </w:t>
      </w:r>
      <w:r w:rsidR="00A54803" w:rsidRPr="00A54803">
        <w:t>het eenvoudig kunnen selecteren van regel</w:t>
      </w:r>
      <w:r w:rsidR="003374AE">
        <w:t>s</w:t>
      </w:r>
      <w:r w:rsidR="00A54803" w:rsidRPr="00A54803">
        <w:t xml:space="preserve"> voor een specifieke gebruikersgroep, waardoor </w:t>
      </w:r>
      <w:r w:rsidR="0003298B">
        <w:t xml:space="preserve">een </w:t>
      </w:r>
      <w:r w:rsidR="00A54803" w:rsidRPr="00A54803">
        <w:t>gebruiker</w:t>
      </w:r>
      <w:r w:rsidR="0003298B">
        <w:t xml:space="preserve"> in principe </w:t>
      </w:r>
      <w:r w:rsidR="00A54803" w:rsidRPr="00A54803">
        <w:t xml:space="preserve">alleen die regels krijgt voorgelegd die voor </w:t>
      </w:r>
      <w:r w:rsidR="003374AE">
        <w:t xml:space="preserve">hem of haar </w:t>
      </w:r>
      <w:r w:rsidR="00A54803" w:rsidRPr="00A54803">
        <w:t>van belang zijn.</w:t>
      </w:r>
      <w:r w:rsidR="003374AE">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277D67B8" w14:textId="3313BC08" w:rsidR="0044672B" w:rsidRDefault="002029EB" w:rsidP="002029EB">
      <w:r>
        <w:t xml:space="preserve">Wanneer de Juridische regel een instructieregel is, wordt gekozen voor het type </w:t>
      </w:r>
      <w:r w:rsidR="00175570">
        <w:t>‘</w:t>
      </w:r>
      <w:r>
        <w:t>Instructieregel</w:t>
      </w:r>
      <w:r w:rsidR="00175570">
        <w:t>’</w:t>
      </w:r>
      <w:r>
        <w:t xml:space="preserve">. Instructieregels zijn regels die door provincie of Rijk bij omgevingsverordening of AMvB worden gesteld over de uitoefening van taken of bevoegdheden door bestuursorganen om te voldoen aan </w:t>
      </w:r>
      <w:r w:rsidR="00F609AE">
        <w:t>in de</w:t>
      </w:r>
      <w:r>
        <w:t xml:space="preserve"> omgevingsverordening </w:t>
      </w:r>
      <w:r w:rsidR="002F216D">
        <w:t xml:space="preserve">of AMvB </w:t>
      </w:r>
      <w:r>
        <w:t xml:space="preserve">vastgestelde omgevingswaarden of voor het bereiken van andere doelstellingen voor de fysieke leefomgeving. Ze zijn dus in </w:t>
      </w:r>
      <w:r w:rsidR="006D5114">
        <w:t xml:space="preserve">de basis </w:t>
      </w:r>
      <w:r>
        <w:t>alleen voor andere overheden bedoeld</w:t>
      </w:r>
      <w:r w:rsidR="00173499">
        <w:t xml:space="preserve"> en niet, of veel minder, voor iedereen van belang</w:t>
      </w:r>
      <w:r>
        <w:t xml:space="preserve">. </w:t>
      </w:r>
      <w:r w:rsidR="009B6A6A">
        <w:t>Opgemerkt wordt dat b</w:t>
      </w:r>
      <w:r w:rsidR="003D5506">
        <w:t xml:space="preserve">eoordelingsregels in strikt juridische zin gezien </w:t>
      </w:r>
      <w:r w:rsidR="009B6A6A" w:rsidRPr="009B6A6A">
        <w:t xml:space="preserve">zouden </w:t>
      </w:r>
      <w:r w:rsidR="003D5506">
        <w:t xml:space="preserve">kunnen worden als een bijzondere vorm </w:t>
      </w:r>
      <w:r w:rsidR="00202D92">
        <w:t xml:space="preserve">van </w:t>
      </w:r>
      <w:r w:rsidR="003D5506">
        <w:t>instructieregel</w:t>
      </w:r>
      <w:r w:rsidR="00202D92">
        <w:t xml:space="preserve"> omdat het een opdracht van het ene </w:t>
      </w:r>
      <w:r w:rsidR="00202D92" w:rsidRPr="00202D92">
        <w:t xml:space="preserve">aan het andere </w:t>
      </w:r>
      <w:r w:rsidR="00202D92">
        <w:t>bestuursorgaan is om bij het beoordelen van een aanvraag om omgevingsvergunning bepaalde criteria te betrekken</w:t>
      </w:r>
      <w:r w:rsidR="00507A0A">
        <w:t>.</w:t>
      </w:r>
      <w:r w:rsidR="00202D92">
        <w:t xml:space="preserve"> </w:t>
      </w:r>
      <w:r w:rsidR="00507A0A">
        <w:t>In het kader van de standaarden worden beoordelingsregels niet als instructieregels gezien, maar als Regel voor iedereen</w:t>
      </w:r>
      <w:r w:rsidR="00AA4BC4">
        <w:t>. Dat is</w:t>
      </w:r>
      <w:r w:rsidR="00507A0A">
        <w:t xml:space="preserve"> omdat </w:t>
      </w:r>
      <w:r w:rsidR="000C31C3">
        <w:t xml:space="preserve">ze </w:t>
      </w:r>
      <w:r w:rsidR="00507A0A">
        <w:t xml:space="preserve">voor eenieder van belang </w:t>
      </w:r>
      <w:r w:rsidR="000C31C3">
        <w:t>zijn</w:t>
      </w:r>
      <w:r w:rsidR="00507A0A">
        <w:t xml:space="preserve"> </w:t>
      </w:r>
      <w:r w:rsidR="000C31C3">
        <w:t>om te bezien</w:t>
      </w:r>
      <w:r w:rsidR="00F91F87">
        <w:t xml:space="preserve"> </w:t>
      </w:r>
      <w:r w:rsidR="000F1A0A">
        <w:t xml:space="preserve">of een aanvraag tot een vergunning kan leiden of dat </w:t>
      </w:r>
      <w:r w:rsidR="00CA6D81">
        <w:t xml:space="preserve">een aanpassing van de </w:t>
      </w:r>
      <w:r w:rsidR="000F1A0A">
        <w:t xml:space="preserve">aanvraag </w:t>
      </w:r>
      <w:r w:rsidR="00CA6D81">
        <w:t xml:space="preserve">leidt tot een grotere </w:t>
      </w:r>
      <w:r w:rsidR="000F1A0A">
        <w:t>kans op een vergunning</w:t>
      </w:r>
      <w:r w:rsidR="00202D92">
        <w:t>.</w:t>
      </w:r>
    </w:p>
    <w:p w14:paraId="4C37BDC4" w14:textId="1100D284" w:rsidR="00197747" w:rsidRDefault="002029EB" w:rsidP="002029E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693C2A">
        <w:t>limitatieve</w:t>
      </w:r>
      <w:r>
        <w:t>) waardelijst</w:t>
      </w:r>
      <w:r w:rsidR="00303F20">
        <w:t xml:space="preserve"> </w:t>
      </w:r>
      <w:r w:rsidR="00175570">
        <w:t>‘</w:t>
      </w:r>
      <w:r w:rsidR="006C62CB">
        <w:t>Instrument’</w:t>
      </w:r>
      <w:r>
        <w:t xml:space="preserve">, waarop alle instrumenten voorkomen </w:t>
      </w:r>
      <w:r w:rsidR="00094DBF">
        <w:t xml:space="preserve">waarover </w:t>
      </w:r>
      <w:r>
        <w:t xml:space="preserve">instructieregels gesteld kunnen worden. Het attribuut </w:t>
      </w:r>
      <w:r w:rsidRPr="00805135">
        <w:rPr>
          <w:i/>
        </w:rPr>
        <w:t>instructieregelTaakuitoefening</w:t>
      </w:r>
      <w:r>
        <w:t xml:space="preserve"> wordt gebruikt als de instructieregel gaat over de uitoefening van taken. Dit attribuut kent de </w:t>
      </w:r>
      <w:r w:rsidR="00AE2C2F">
        <w:t>limitatieve waardelijst</w:t>
      </w:r>
      <w:r>
        <w:t xml:space="preserve"> </w:t>
      </w:r>
      <w:r w:rsidR="00175570">
        <w:t>‘</w:t>
      </w:r>
      <w:r w:rsidR="006C62CB">
        <w:t>Adressaat’</w:t>
      </w:r>
      <w:r>
        <w:t xml:space="preserve">. Op deze waardelijst staan </w:t>
      </w:r>
      <w:r>
        <w:lastRenderedPageBreak/>
        <w:t>de bestuurslagen en organisaties aan wie de uitoefening van taken door middel van een instructieregel kan worden opgedragen.</w:t>
      </w:r>
    </w:p>
    <w:p w14:paraId="1EC4DA61" w14:textId="181DFE39" w:rsidR="00197747" w:rsidRDefault="002029EB" w:rsidP="002029EB">
      <w:r>
        <w:t xml:space="preserve">Het type </w:t>
      </w:r>
      <w:r w:rsidR="00175570">
        <w:t>‘</w:t>
      </w:r>
      <w:r>
        <w:t>Omgevingswaarderegel</w:t>
      </w:r>
      <w:r w:rsidR="00175570">
        <w:t>’</w:t>
      </w:r>
      <w:r>
        <w:t xml:space="preserve">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w:t>
      </w:r>
      <w:r w:rsidR="00BE146C">
        <w:t>;</w:t>
      </w:r>
      <w:r>
        <w:t xml:space="preserve"> dan </w:t>
      </w:r>
      <w:r w:rsidR="00BE146C">
        <w:t xml:space="preserve">moet worden </w:t>
      </w:r>
      <w:r>
        <w:t xml:space="preserve">gekozen voor het type </w:t>
      </w:r>
      <w:r w:rsidR="00175570">
        <w:t>‘</w:t>
      </w:r>
      <w:r>
        <w:t>Regel voor iedereen</w:t>
      </w:r>
      <w:r w:rsidR="00175570">
        <w:t>’</w:t>
      </w:r>
      <w:r>
        <w:t xml:space="preserve">. Het type </w:t>
      </w:r>
      <w:r w:rsidR="00175570">
        <w:t>‘</w:t>
      </w:r>
      <w:r>
        <w:t>Omgevingswaarderegel</w:t>
      </w:r>
      <w:r w:rsidR="00175570">
        <w:t>’</w:t>
      </w:r>
      <w:r>
        <w:t xml:space="preserve"> kent geen nadere specificatie of waardelijst.</w:t>
      </w:r>
    </w:p>
    <w:p w14:paraId="44D1C12F" w14:textId="17215B25" w:rsidR="0044672B" w:rsidRDefault="002029EB" w:rsidP="002029EB">
      <w:r>
        <w:t xml:space="preserve">Wanneer de Juridische regel geen instructieregel is en ook geen omgevingswaarderegel, </w:t>
      </w:r>
      <w:r w:rsidR="00FF4A71">
        <w:t xml:space="preserve">moet </w:t>
      </w:r>
      <w:r>
        <w:t xml:space="preserve">het type </w:t>
      </w:r>
      <w:r w:rsidR="00175570">
        <w:t>‘</w:t>
      </w:r>
      <w:r>
        <w:t>Regel voor iedereen</w:t>
      </w:r>
      <w:r w:rsidR="00175570">
        <w:t>’</w:t>
      </w:r>
      <w:r>
        <w:t xml:space="preserve"> gekozen</w:t>
      </w:r>
      <w:r w:rsidR="00FF4A71">
        <w:t xml:space="preserve"> worden</w:t>
      </w:r>
      <w:r>
        <w:t>.</w:t>
      </w:r>
    </w:p>
    <w:p w14:paraId="7B48E0A4" w14:textId="3DECFD58" w:rsidR="0021353F" w:rsidRDefault="0021353F" w:rsidP="002029EB"/>
    <w:p w14:paraId="52E54B29" w14:textId="30B10880" w:rsidR="00AD6AE9" w:rsidRDefault="00AD6AE9" w:rsidP="002029EB">
      <w:r>
        <w:t xml:space="preserve">In het model is vastgelegd met welke </w:t>
      </w:r>
      <w:r w:rsidR="00C9717B" w:rsidRPr="00C9717B">
        <w:t>domeinspecifieke</w:t>
      </w:r>
      <w:r w:rsidR="00C9717B" w:rsidRPr="00C9717B" w:rsidDel="00C9717B">
        <w:t xml:space="preserve"> </w:t>
      </w:r>
      <w:r>
        <w:t xml:space="preserve">IMOW-objecten een type Juridische regel geannoteerd kan worden. </w:t>
      </w:r>
      <w:r w:rsidR="00437945">
        <w:t xml:space="preserve">Het object </w:t>
      </w:r>
      <w:r w:rsidR="009D55B1">
        <w:t xml:space="preserve">Activiteit kan </w:t>
      </w:r>
      <w:r w:rsidR="00C93C85">
        <w:t xml:space="preserve">alleen gebruikt worden in een Regel voor iedereen. </w:t>
      </w:r>
      <w:r w:rsidR="008676AE">
        <w:t>Het object Omgevingsnorm</w:t>
      </w:r>
      <w:r w:rsidR="00801421">
        <w:t xml:space="preserve"> kan </w:t>
      </w:r>
      <w:r w:rsidR="002741E9">
        <w:t xml:space="preserve">worden toegepast </w:t>
      </w:r>
      <w:r w:rsidR="00801421">
        <w:t xml:space="preserve">in </w:t>
      </w:r>
      <w:r w:rsidR="002741E9">
        <w:t xml:space="preserve">een Regel voor iedereen en een Instructieregel. </w:t>
      </w:r>
      <w:r w:rsidR="006C71E8">
        <w:t xml:space="preserve">Het object Omgevingswaarde kan alleen worden gebruikt in een Omgevingswaarderegel. </w:t>
      </w:r>
      <w:r w:rsidR="00930B0D">
        <w:t xml:space="preserve">Het object Gebiedsaanwijzing kan worden toegepast in alle </w:t>
      </w:r>
      <w:r w:rsidR="00810716">
        <w:t xml:space="preserve">typen Juridische regel. </w:t>
      </w:r>
      <w:r w:rsidR="008C1D4F">
        <w:t xml:space="preserve">In het IMOW-diagram is dat te zien doordat het attribuut </w:t>
      </w:r>
      <w:r w:rsidR="008C1D4F" w:rsidRPr="00303F20">
        <w:rPr>
          <w:i/>
          <w:iCs/>
        </w:rPr>
        <w:t>gebiedsaanwijzing</w:t>
      </w:r>
      <w:r w:rsidR="008C1D4F">
        <w:t xml:space="preserve"> </w:t>
      </w:r>
      <w:r w:rsidR="008A24A7">
        <w:t>verwijst van Juridische regel naar het object Gebiedsaanwijzing</w:t>
      </w:r>
      <w:r w:rsidR="005D7EA0">
        <w:t xml:space="preserve"> </w:t>
      </w:r>
      <w:r w:rsidR="008A24A7">
        <w:t>en niet vanuit</w:t>
      </w:r>
      <w:r w:rsidR="00701EBD">
        <w:t xml:space="preserve"> een van de ty</w:t>
      </w:r>
      <w:r w:rsidR="00245EE9">
        <w:t>p</w:t>
      </w:r>
      <w:r w:rsidR="00701EBD">
        <w:t>en Juridische regel.</w:t>
      </w:r>
    </w:p>
    <w:p w14:paraId="0F0A1A15" w14:textId="1B1D433F" w:rsidR="002029EB" w:rsidRDefault="002029EB" w:rsidP="002029EB">
      <w:r>
        <w:t xml:space="preserve">In AMvB, MR en omgevingsverordening kunnen alle drie de typen Juridische regel voorkomen. Het omgevingsplan kan de typen </w:t>
      </w:r>
      <w:r w:rsidR="00175570">
        <w:t>‘</w:t>
      </w:r>
      <w:r>
        <w:t>Regel voor iedereen</w:t>
      </w:r>
      <w:r w:rsidR="00175570">
        <w:t>’</w:t>
      </w:r>
      <w:r>
        <w:t xml:space="preserve"> en </w:t>
      </w:r>
      <w:r w:rsidR="00175570">
        <w:t>‘</w:t>
      </w:r>
      <w:r>
        <w:t>Omgevingswaarderegel</w:t>
      </w:r>
      <w:r w:rsidR="00175570">
        <w:t>’</w:t>
      </w:r>
      <w:r>
        <w:t xml:space="preserve"> bevatten. In de waterschapsverordening ten slotte kan alleen het type </w:t>
      </w:r>
      <w:r w:rsidR="00175570">
        <w:t>‘</w:t>
      </w:r>
      <w:r>
        <w:t>Regel voor iedereen</w:t>
      </w:r>
      <w:r w:rsidR="00175570">
        <w:t>’</w:t>
      </w:r>
      <w:r>
        <w:t xml:space="preserve"> voorkomen.</w:t>
      </w:r>
    </w:p>
    <w:p w14:paraId="7FE62539" w14:textId="77777777" w:rsidR="009E45CB" w:rsidRDefault="009E45CB" w:rsidP="002029EB"/>
    <w:p w14:paraId="114430D8" w14:textId="75AF0BEF" w:rsidR="009E45CB" w:rsidRPr="00303F20" w:rsidRDefault="009E45CB" w:rsidP="002029EB">
      <w:pPr>
        <w:rPr>
          <w:i/>
          <w:iCs/>
        </w:rPr>
      </w:pPr>
      <w:r w:rsidRPr="00303F20">
        <w:rPr>
          <w:i/>
          <w:iCs/>
        </w:rPr>
        <w:t>Constraints</w:t>
      </w:r>
    </w:p>
    <w:p w14:paraId="128CE82D" w14:textId="5D5F5CA3" w:rsidR="00186467" w:rsidRDefault="00186467" w:rsidP="00FB4B6F">
      <w:r w:rsidRPr="00303F20">
        <w:rPr>
          <w:i/>
          <w:iCs/>
        </w:rPr>
        <w:t>instructieregelInstrument of instructieregelTaakuitoefening</w:t>
      </w:r>
      <w:r w:rsidR="00DD2959">
        <w:t xml:space="preserve">: </w:t>
      </w:r>
      <w:r w:rsidR="00DD2959" w:rsidRPr="00DD2959">
        <w:t>deze constraint, die geldt voor</w:t>
      </w:r>
      <w:r w:rsidRPr="00186467">
        <w:t xml:space="preserve"> </w:t>
      </w:r>
      <w:r w:rsidR="008A7075">
        <w:t xml:space="preserve">de </w:t>
      </w:r>
      <w:r w:rsidR="007E4F05">
        <w:t>Juridische</w:t>
      </w:r>
      <w:r w:rsidR="008A7075">
        <w:t xml:space="preserve"> </w:t>
      </w:r>
      <w:r w:rsidR="007E4F05">
        <w:t>regel</w:t>
      </w:r>
      <w:r w:rsidR="008A7075">
        <w:t xml:space="preserve"> van het </w:t>
      </w:r>
      <w:r w:rsidR="007E4F05">
        <w:t xml:space="preserve">type </w:t>
      </w:r>
      <w:r w:rsidRPr="00186467">
        <w:t>Instructieregel</w:t>
      </w:r>
      <w:r w:rsidR="00DD2959">
        <w:t>,</w:t>
      </w:r>
      <w:r w:rsidR="007E4F05">
        <w:t xml:space="preserve"> </w:t>
      </w:r>
      <w:r w:rsidR="005F4E38" w:rsidRPr="005F4E38">
        <w:t xml:space="preserve">houdt in dat er bij </w:t>
      </w:r>
      <w:r w:rsidR="008A7075">
        <w:t xml:space="preserve">een instructieregel </w:t>
      </w:r>
      <w:r w:rsidR="005F4E38" w:rsidRPr="005F4E38">
        <w:t xml:space="preserve">altijd één van de genoemde attributen gekozen moet worden, met andere woorden: het is verplicht dat er precies één van de </w:t>
      </w:r>
      <w:r w:rsidR="00E81818">
        <w:t>twee</w:t>
      </w:r>
      <w:r w:rsidR="005F4E38" w:rsidRPr="005F4E38">
        <w:t xml:space="preserve"> voorkomt, niet minder en niet meer.</w:t>
      </w:r>
    </w:p>
    <w:p w14:paraId="16171ED3" w14:textId="77777777" w:rsidR="009E45CB" w:rsidRDefault="009E45CB" w:rsidP="002029EB"/>
    <w:p w14:paraId="4CA994FD" w14:textId="77ED09C0" w:rsidR="004E361C" w:rsidRDefault="00D13700" w:rsidP="002029EB">
      <w:r>
        <w:t xml:space="preserve">Opgemerkt wordt dat </w:t>
      </w:r>
      <w:r w:rsidR="00FF44B3">
        <w:t xml:space="preserve">voor </w:t>
      </w:r>
      <w:r w:rsidR="00C903E8">
        <w:t xml:space="preserve">Regeltekst de constraint </w:t>
      </w:r>
      <w:r w:rsidR="00FF44B3">
        <w:t xml:space="preserve">geldt </w:t>
      </w:r>
      <w:r w:rsidR="00D11857">
        <w:t>‘één type Juridisc</w:t>
      </w:r>
      <w:r w:rsidR="00A402E3">
        <w:t>h</w:t>
      </w:r>
      <w:r w:rsidR="00D11857">
        <w:t>e regel per Regeltekst</w:t>
      </w:r>
      <w:r w:rsidR="00FD6AD0">
        <w:t>’</w:t>
      </w:r>
      <w:r w:rsidR="00D11857">
        <w:t xml:space="preserve">. </w:t>
      </w:r>
      <w:r w:rsidR="003C3F5A">
        <w:t xml:space="preserve">Dat betekent dat </w:t>
      </w:r>
      <w:r w:rsidR="00173FA3">
        <w:t xml:space="preserve">alle Juridische regels in een Regeltekst van hetzelfde type moeten zijn. Deze constraint is toegelicht in paragraaf </w:t>
      </w:r>
      <w:r w:rsidR="001E0A65" w:rsidRPr="002B3669">
        <w:rPr>
          <w:rStyle w:val="Verwijzing"/>
        </w:rPr>
        <w:fldChar w:fldCharType="begin"/>
      </w:r>
      <w:r w:rsidR="001E0A65" w:rsidRPr="002B3669">
        <w:rPr>
          <w:rStyle w:val="Verwijzing"/>
        </w:rPr>
        <w:instrText xml:space="preserve"> REF _Ref35175737 </w:instrText>
      </w:r>
      <w:r w:rsidR="00936B1B" w:rsidRPr="002B3669">
        <w:rPr>
          <w:rStyle w:val="Verwijzing"/>
        </w:rPr>
        <w:instrText>\n \h</w:instrText>
      </w:r>
      <w:r w:rsidR="001E0A65" w:rsidRPr="002B3669">
        <w:rPr>
          <w:rStyle w:val="Verwijzing"/>
        </w:rPr>
        <w:instrText xml:space="preserve"> </w:instrText>
      </w:r>
      <w:r w:rsidR="001E0A65" w:rsidRPr="002B3669">
        <w:rPr>
          <w:rStyle w:val="Verwijzing"/>
        </w:rPr>
      </w:r>
      <w:r w:rsidR="001E0A65" w:rsidRPr="002B3669">
        <w:rPr>
          <w:rStyle w:val="Verwijzing"/>
        </w:rPr>
        <w:fldChar w:fldCharType="separate"/>
      </w:r>
      <w:r w:rsidR="00176B7A" w:rsidRPr="002B3669">
        <w:rPr>
          <w:rStyle w:val="Verwijzing"/>
        </w:rPr>
        <w:t>6.4.2.5</w:t>
      </w:r>
      <w:r w:rsidR="001E0A65" w:rsidRPr="002B3669">
        <w:rPr>
          <w:rStyle w:val="Verwijzing"/>
        </w:rPr>
        <w:fldChar w:fldCharType="end"/>
      </w:r>
      <w:r w:rsidR="001E0A65">
        <w:t>.</w:t>
      </w:r>
    </w:p>
    <w:p w14:paraId="1A9FBE46" w14:textId="77777777" w:rsidR="00DA156E" w:rsidRDefault="00DA156E" w:rsidP="002029EB"/>
    <w:p w14:paraId="13852243" w14:textId="631AB5F4" w:rsidR="000C2CFA" w:rsidRDefault="000C2CFA" w:rsidP="000C2CFA">
      <w:r>
        <w:t xml:space="preserve">Zoals gezegd kan een Regeltekst één of meer Juridische regels bevatten. </w:t>
      </w:r>
      <w:r w:rsidR="00EE5567">
        <w:t xml:space="preserve">Een </w:t>
      </w:r>
      <w:r>
        <w:t xml:space="preserve">Juridische </w:t>
      </w:r>
      <w:r w:rsidR="004256D8">
        <w:t xml:space="preserve">regel </w:t>
      </w:r>
      <w:r w:rsidR="00753BCA">
        <w:t xml:space="preserve">kan </w:t>
      </w:r>
      <w:r>
        <w:t xml:space="preserve">een </w:t>
      </w:r>
      <w:r w:rsidR="007F482D">
        <w:t xml:space="preserve">of meer </w:t>
      </w:r>
      <w:r>
        <w:t>Gebiedsaanwijzing</w:t>
      </w:r>
      <w:r w:rsidR="007F482D">
        <w:t>en</w:t>
      </w:r>
      <w:r>
        <w:t>, Activiteit</w:t>
      </w:r>
      <w:r w:rsidR="007F482D">
        <w:t>en</w:t>
      </w:r>
      <w:r>
        <w:t>, Omgevingsnorm</w:t>
      </w:r>
      <w:r w:rsidR="007F482D">
        <w:t>en</w:t>
      </w:r>
      <w:r>
        <w:t xml:space="preserve"> </w:t>
      </w:r>
      <w:r w:rsidR="009B6B99">
        <w:t>en/</w:t>
      </w:r>
      <w:r>
        <w:t>of Omgevingswaarde</w:t>
      </w:r>
      <w:r w:rsidR="007F482D">
        <w:t>n</w:t>
      </w:r>
      <w:r w:rsidR="009B6B99">
        <w:t xml:space="preserve"> bevatten</w:t>
      </w:r>
      <w:r>
        <w:t>. Dit samen betekent dat IMOW het mogelijk maakt om een Juridische regel te annoteren met:</w:t>
      </w:r>
    </w:p>
    <w:p w14:paraId="75802EAA" w14:textId="3E8C8177" w:rsidR="000C2CFA" w:rsidRDefault="000C2CFA" w:rsidP="00C07A6F">
      <w:pPr>
        <w:pStyle w:val="Opsommingtekens1"/>
      </w:pPr>
      <w:r>
        <w:t xml:space="preserve">één </w:t>
      </w:r>
      <w:r w:rsidR="00512417">
        <w:t xml:space="preserve">of meer </w:t>
      </w:r>
      <w:r>
        <w:t>voorkomen</w:t>
      </w:r>
      <w:r w:rsidR="00512417">
        <w:t>s</w:t>
      </w:r>
      <w:r>
        <w:t xml:space="preserve"> van één objecttype (bijvoorbeeld één Activiteit);</w:t>
      </w:r>
    </w:p>
    <w:p w14:paraId="468D2D06" w14:textId="6BBAD43E" w:rsidR="000C2CFA" w:rsidRDefault="000F1095">
      <w:pPr>
        <w:pStyle w:val="Opsommingtekens1"/>
      </w:pPr>
      <w:r>
        <w:t xml:space="preserve">combinaties van </w:t>
      </w:r>
      <w:r w:rsidR="006C7023">
        <w:t xml:space="preserve">één of meer </w:t>
      </w:r>
      <w:r w:rsidR="000C2CFA">
        <w:t>verschillende objecttypen (bijvoorbeeld meerdere Activiteiten, een Gebiedsaanwijzing en meerdere Omgevingsnormen).</w:t>
      </w:r>
    </w:p>
    <w:p w14:paraId="44489846" w14:textId="5430D1FB" w:rsidR="000030A7" w:rsidRDefault="00276BC1" w:rsidP="00023301">
      <w:r>
        <w:t xml:space="preserve">Een Regeltekst kan </w:t>
      </w:r>
      <w:r w:rsidR="002B5654">
        <w:t xml:space="preserve">daardoor één Juridische regel bevatten </w:t>
      </w:r>
      <w:r w:rsidR="00FC00BF">
        <w:t xml:space="preserve">die is geannoteerd </w:t>
      </w:r>
      <w:r w:rsidR="006A5422">
        <w:t xml:space="preserve">met meerdere </w:t>
      </w:r>
      <w:r w:rsidR="00FC00BF">
        <w:t xml:space="preserve">objecten. </w:t>
      </w:r>
      <w:r w:rsidR="00836298">
        <w:t xml:space="preserve">Een Regeltekst kan ook meerdere Juridische regels bevatten die ieder zijn geannoteerd met één of meer objecten. </w:t>
      </w:r>
      <w:r w:rsidR="003E6C72" w:rsidRPr="003E6C72">
        <w:t xml:space="preserve">IMOW maakt het zelfs mogelijk om in de Regeltekst net zoveel Juridische regels te onderscheiden als er objecten zijn. </w:t>
      </w:r>
      <w:r w:rsidR="00081234" w:rsidRPr="00081234">
        <w:t>Het is aan het bevoegd gezag om hierin een keuze te maken.</w:t>
      </w:r>
      <w:r w:rsidR="00081234">
        <w:t xml:space="preserve"> </w:t>
      </w:r>
      <w:r w:rsidR="006958B9" w:rsidRPr="006958B9">
        <w:t xml:space="preserve">Uitgangspunt van IMOW is </w:t>
      </w:r>
      <w:r w:rsidR="002229C3">
        <w:t xml:space="preserve">echter </w:t>
      </w:r>
      <w:r w:rsidR="006958B9" w:rsidRPr="006958B9">
        <w:t>dat er een logische groepering van Juridische regel(s) en objecten wordt gemaakt die samen de machineleesbare variant van de tekstregel vorm</w:t>
      </w:r>
      <w:r w:rsidR="00483F54">
        <w:t>en</w:t>
      </w:r>
      <w:r w:rsidR="00E34ACC">
        <w:t>.</w:t>
      </w:r>
      <w:r w:rsidR="009622D6">
        <w:t xml:space="preserve"> </w:t>
      </w:r>
      <w:r w:rsidR="0084785C">
        <w:t>Het d</w:t>
      </w:r>
      <w:r w:rsidR="00A63D78" w:rsidRPr="00A63D78">
        <w:t xml:space="preserve">oel </w:t>
      </w:r>
      <w:r w:rsidR="0084785C">
        <w:t xml:space="preserve">van </w:t>
      </w:r>
      <w:r w:rsidR="00A151BD">
        <w:t xml:space="preserve">die logische groepering </w:t>
      </w:r>
      <w:r w:rsidR="00A63D78" w:rsidRPr="00A63D78">
        <w:t xml:space="preserve">is </w:t>
      </w:r>
      <w:r w:rsidR="00A63D78" w:rsidRPr="00A63D78">
        <w:lastRenderedPageBreak/>
        <w:t xml:space="preserve">dat de regel </w:t>
      </w:r>
      <w:r w:rsidR="00F73589" w:rsidRPr="00F73589">
        <w:t xml:space="preserve">via systemen </w:t>
      </w:r>
      <w:r w:rsidR="00A63D78" w:rsidRPr="00A63D78">
        <w:t xml:space="preserve">beter toegankelijk en bevraagbaar </w:t>
      </w:r>
      <w:r w:rsidR="00F73589">
        <w:t xml:space="preserve">is. </w:t>
      </w:r>
      <w:r w:rsidR="00BC42D3">
        <w:t>D</w:t>
      </w:r>
      <w:r w:rsidR="00615CA5">
        <w:t xml:space="preserve">e </w:t>
      </w:r>
      <w:r w:rsidR="00E14F1D">
        <w:t xml:space="preserve">indeling </w:t>
      </w:r>
      <w:r w:rsidR="00BC42D3">
        <w:t xml:space="preserve">heeft </w:t>
      </w:r>
      <w:r w:rsidR="00615CA5">
        <w:t>geen juridische betekenis.</w:t>
      </w:r>
    </w:p>
    <w:p w14:paraId="1884B33B" w14:textId="75B264EB" w:rsidR="0044672B" w:rsidRDefault="002C3618" w:rsidP="00023301">
      <w:r>
        <w:t>In onderstaande figur</w:t>
      </w:r>
      <w:r w:rsidR="000137AA">
        <w:t>en</w:t>
      </w:r>
      <w:r>
        <w:t xml:space="preserve"> wor</w:t>
      </w:r>
      <w:r w:rsidR="005730D0">
        <w:t>den de mogelijkheden met een voorbeeld</w:t>
      </w:r>
      <w:r w:rsidR="004D570F">
        <w:t xml:space="preserve"> met drie uitwerkingen </w:t>
      </w:r>
      <w:r>
        <w:t>toegelicht</w:t>
      </w:r>
      <w:r w:rsidR="0012377E">
        <w:t>.</w:t>
      </w:r>
    </w:p>
    <w:p w14:paraId="641C53D9" w14:textId="35DCA17F" w:rsidR="00FB22B1" w:rsidRDefault="3EC1577E" w:rsidP="00FB22B1">
      <w:pPr>
        <w:pStyle w:val="Figuur"/>
      </w:pPr>
      <w:r>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3">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A06EE6" w:rsidRDefault="00A06EE6" w:rsidP="00E55369">
      <w:pPr>
        <w:pStyle w:val="Figuurbijschrift"/>
      </w:pPr>
      <w:r>
        <w:t>Voorbeeld</w:t>
      </w:r>
      <w:r w:rsidR="00A66F5D">
        <w:t xml:space="preserve"> Regeltekst en objecten</w:t>
      </w:r>
    </w:p>
    <w:p w14:paraId="3DED49E4" w14:textId="5A92D063" w:rsidR="00BE269F" w:rsidRDefault="00BE269F" w:rsidP="00305638">
      <w:r>
        <w:t xml:space="preserve">In artikel 2.1 van </w:t>
      </w:r>
      <w:r w:rsidR="005B7C67">
        <w:t>dit</w:t>
      </w:r>
      <w:r>
        <w:t xml:space="preserve"> voorbeeld komen 4 </w:t>
      </w:r>
      <w:r w:rsidR="003F58E4">
        <w:t>IMOW-</w:t>
      </w:r>
      <w:r>
        <w:t>objecten voor</w:t>
      </w:r>
      <w:r w:rsidR="00F313F5">
        <w:t>: 2 Gebiedsaanwijzingen, 1 Activiteit en 1 Omgevingsnorm</w:t>
      </w:r>
      <w:r>
        <w:t xml:space="preserve">. </w:t>
      </w:r>
      <w:r w:rsidR="00971AE6">
        <w:t>Voor het opdelen van d</w:t>
      </w:r>
      <w:r w:rsidR="00E02944">
        <w:t xml:space="preserve">eze Regeltekst in Juridische regels </w:t>
      </w:r>
      <w:r w:rsidR="00971AE6">
        <w:t>zijn verschillende methoden denkbaar</w:t>
      </w:r>
      <w:r w:rsidR="001E02A4">
        <w:t>.</w:t>
      </w:r>
    </w:p>
    <w:p w14:paraId="7A92A7D5" w14:textId="637BA9AE" w:rsidR="00FB22B1" w:rsidRDefault="1B69D0AE" w:rsidP="00635322">
      <w:pPr>
        <w:pStyle w:val="Figuur"/>
      </w:pPr>
      <w:r>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4">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A66F5D" w:rsidRDefault="00097B14" w:rsidP="00E55369">
      <w:pPr>
        <w:pStyle w:val="Figuurbijschrift"/>
      </w:pPr>
      <w:r>
        <w:t>Voorbeeld uitgewerkt: 1 Juridische regel met 4 objecten</w:t>
      </w:r>
    </w:p>
    <w:p w14:paraId="43DCE738" w14:textId="29A934C7" w:rsidR="003120EE" w:rsidRDefault="00F30DCC" w:rsidP="00C07A6F">
      <w:r>
        <w:t xml:space="preserve">Bij methode </w:t>
      </w:r>
      <w:r w:rsidR="001E1166">
        <w:t>A</w:t>
      </w:r>
      <w:r>
        <w:t xml:space="preserve"> </w:t>
      </w:r>
      <w:r w:rsidR="009A1C99">
        <w:t xml:space="preserve">is </w:t>
      </w:r>
      <w:r w:rsidR="001E02A4" w:rsidRPr="001E02A4">
        <w:t xml:space="preserve">het artikel zo </w:t>
      </w:r>
      <w:r w:rsidR="00092329">
        <w:t>geannoteerd</w:t>
      </w:r>
      <w:r w:rsidR="009A1C99">
        <w:t xml:space="preserve"> </w:t>
      </w:r>
      <w:r w:rsidR="001E02A4" w:rsidRPr="001E02A4">
        <w:t xml:space="preserve">dat het bestaat uit één Juridische regel die is geannoteerd met </w:t>
      </w:r>
      <w:r w:rsidR="00130F86">
        <w:t>2</w:t>
      </w:r>
      <w:r w:rsidR="001E02A4" w:rsidRPr="001E02A4">
        <w:t xml:space="preserve"> Gebiedsaanwijzing</w:t>
      </w:r>
      <w:r w:rsidR="00130F86">
        <w:t>en</w:t>
      </w:r>
      <w:r w:rsidR="001E02A4" w:rsidRPr="001E02A4">
        <w:t>, 1 Activiteit en 1 Omgevingsnorm</w:t>
      </w:r>
      <w:r w:rsidR="008358F8">
        <w:t>, dus met 4 IMOW-objecten</w:t>
      </w:r>
      <w:r w:rsidR="001E02A4" w:rsidRPr="001E02A4">
        <w:t>.</w:t>
      </w:r>
    </w:p>
    <w:p w14:paraId="0FE29F39" w14:textId="594EBAD4" w:rsidR="00F24D26" w:rsidRDefault="72687377" w:rsidP="00F24D26">
      <w:pPr>
        <w:pStyle w:val="Figuur"/>
      </w:pPr>
      <w:r>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5">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097B14" w:rsidRDefault="00097B14" w:rsidP="00E55369">
      <w:pPr>
        <w:pStyle w:val="Figuurbijschrift"/>
      </w:pPr>
      <w:r w:rsidRPr="00097B14">
        <w:t xml:space="preserve">Voorbeeld uitgewerkt: </w:t>
      </w:r>
      <w:r>
        <w:t>2</w:t>
      </w:r>
      <w:r w:rsidRPr="00097B14">
        <w:t xml:space="preserve"> Juridische regel</w:t>
      </w:r>
      <w:r>
        <w:t>s</w:t>
      </w:r>
      <w:r w:rsidRPr="00097B14">
        <w:t xml:space="preserve"> met </w:t>
      </w:r>
      <w:r w:rsidR="0069106D">
        <w:t>ieder 3</w:t>
      </w:r>
      <w:r w:rsidRPr="00097B14">
        <w:t xml:space="preserve"> objecten</w:t>
      </w:r>
    </w:p>
    <w:p w14:paraId="0207A95D" w14:textId="238C300C" w:rsidR="00312F02" w:rsidRDefault="00312F02" w:rsidP="007C6073">
      <w:r w:rsidRPr="00312F02">
        <w:lastRenderedPageBreak/>
        <w:t xml:space="preserve">Bij methode </w:t>
      </w:r>
      <w:r>
        <w:t>B</w:t>
      </w:r>
      <w:r w:rsidRPr="00312F02">
        <w:t xml:space="preserve"> </w:t>
      </w:r>
      <w:r w:rsidR="00C00FA5"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920584" w:rsidRDefault="0E63E5ED" w:rsidP="00920584">
      <w:pPr>
        <w:pStyle w:val="Figuur"/>
      </w:pPr>
      <w:r>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6">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69106D" w:rsidRPr="0069106D" w:rsidRDefault="0069106D" w:rsidP="00E55369">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312F02" w:rsidRDefault="00312F02" w:rsidP="00C00098">
      <w:r w:rsidRPr="00312F02">
        <w:t xml:space="preserve">Bij methode </w:t>
      </w:r>
      <w:r w:rsidR="00DD39EF">
        <w:t>C</w:t>
      </w:r>
      <w:r w:rsidRPr="00312F02">
        <w:t xml:space="preserve"> </w:t>
      </w:r>
      <w:r w:rsidR="00C00FA5" w:rsidRPr="00C00FA5">
        <w:t xml:space="preserve">is het artikel zo geannoteerd </w:t>
      </w:r>
      <w:r w:rsidRPr="00312F02">
        <w:t>dat het bestaat uit vier verschillende Juridische regels, ieder met één IMOW-object.</w:t>
      </w:r>
    </w:p>
    <w:p w14:paraId="711E0FB2" w14:textId="77777777" w:rsidR="00312F02" w:rsidRDefault="00312F02" w:rsidP="00C00098"/>
    <w:p w14:paraId="5D10AC84" w14:textId="474BC69B" w:rsidR="00C00098" w:rsidRPr="00C00098" w:rsidRDefault="0014565E" w:rsidP="00C00098">
      <w:r>
        <w:t>D</w:t>
      </w:r>
      <w:r w:rsidR="0018626D">
        <w:t>e</w:t>
      </w:r>
      <w:r w:rsidR="00E67393" w:rsidRPr="00E67393">
        <w:t xml:space="preserve"> standaard </w:t>
      </w:r>
      <w:r>
        <w:t xml:space="preserve">maakt </w:t>
      </w:r>
      <w:r w:rsidR="00E67393" w:rsidRPr="00E67393">
        <w:t xml:space="preserve">al </w:t>
      </w:r>
      <w:r w:rsidR="00C02F93">
        <w:t>d</w:t>
      </w:r>
      <w:r w:rsidR="00A616F2">
        <w:t>eze en vergelijkbare</w:t>
      </w:r>
      <w:r w:rsidR="00C02F93">
        <w:t xml:space="preserve"> </w:t>
      </w:r>
      <w:r w:rsidR="00E67393" w:rsidRPr="00E67393">
        <w:t>methoden mogelijk</w:t>
      </w:r>
      <w:r w:rsidR="00AF7286">
        <w:t>.</w:t>
      </w:r>
      <w:r w:rsidR="00187989">
        <w:t xml:space="preserve"> </w:t>
      </w:r>
      <w:r w:rsidR="003F25A4">
        <w:t xml:space="preserve">Met </w:t>
      </w:r>
      <w:r w:rsidR="002717DF">
        <w:t xml:space="preserve">een groepering zoals die van </w:t>
      </w:r>
      <w:r w:rsidR="00DD39EF" w:rsidRPr="00DD39EF">
        <w:t xml:space="preserve">methode </w:t>
      </w:r>
      <w:r w:rsidR="003F25A4">
        <w:t xml:space="preserve">C </w:t>
      </w:r>
      <w:r w:rsidR="000504E4">
        <w:t xml:space="preserve">ontstaat </w:t>
      </w:r>
      <w:r w:rsidR="002717DF">
        <w:t xml:space="preserve">echter </w:t>
      </w:r>
      <w:r w:rsidR="003F25A4">
        <w:t>g</w:t>
      </w:r>
      <w:r w:rsidR="00DD39EF" w:rsidRPr="00DD39EF">
        <w:t xml:space="preserve">een logische groepering van </w:t>
      </w:r>
      <w:r w:rsidR="00831048">
        <w:t xml:space="preserve">Juridische regels en </w:t>
      </w:r>
      <w:r w:rsidR="00DD39EF" w:rsidRPr="00DD39EF">
        <w:t>objecten</w:t>
      </w:r>
      <w:r w:rsidR="001301A4">
        <w:t>.</w:t>
      </w:r>
      <w:r w:rsidR="00FB2C80">
        <w:t xml:space="preserve"> </w:t>
      </w:r>
      <w:r w:rsidR="001301A4">
        <w:t>D</w:t>
      </w:r>
      <w:r w:rsidR="00FB2C80">
        <w:t xml:space="preserve">aardoor </w:t>
      </w:r>
      <w:r w:rsidR="001301A4">
        <w:t xml:space="preserve">zal </w:t>
      </w:r>
      <w:r w:rsidR="00FB2C80">
        <w:t xml:space="preserve">de regel via systemen minder goed toegankelijk en bevraagbaar </w:t>
      </w:r>
      <w:r w:rsidR="001301A4">
        <w:t>zijn</w:t>
      </w:r>
      <w:r w:rsidR="00FB2C80">
        <w:t>.</w:t>
      </w:r>
    </w:p>
    <w:p w14:paraId="778385D4" w14:textId="507FF286" w:rsidR="00E33EDD" w:rsidRDefault="00E33EDD" w:rsidP="00E33EDD">
      <w:pPr>
        <w:pStyle w:val="Kop4"/>
      </w:pPr>
      <w:bookmarkStart w:id="428" w:name="_Toc12431589"/>
      <w:bookmarkStart w:id="429" w:name="_Ref12822105"/>
      <w:bookmarkStart w:id="430" w:name="_Ref26776079"/>
      <w:bookmarkStart w:id="431" w:name="_Toc93475999"/>
      <w:r>
        <w:t>Objecttype Locatie</w:t>
      </w:r>
      <w:bookmarkEnd w:id="428"/>
      <w:bookmarkEnd w:id="429"/>
      <w:bookmarkEnd w:id="430"/>
      <w:bookmarkEnd w:id="431"/>
    </w:p>
    <w:p w14:paraId="46FD5744" w14:textId="3A07AE2C" w:rsidR="00E33EDD" w:rsidRDefault="00E33EDD" w:rsidP="00E33EDD">
      <w:pPr>
        <w:pStyle w:val="Kop5"/>
      </w:pPr>
      <w:bookmarkStart w:id="432" w:name="_Toc12431590"/>
      <w:bookmarkStart w:id="433" w:name="_Toc93476000"/>
      <w:r>
        <w:t>Toelichting</w:t>
      </w:r>
      <w:bookmarkEnd w:id="432"/>
      <w:r w:rsidR="00827453" w:rsidRPr="00827453">
        <w:t xml:space="preserve"> op de toepassing</w:t>
      </w:r>
      <w:bookmarkEnd w:id="433"/>
    </w:p>
    <w:p w14:paraId="347A2D31" w14:textId="129FF36A" w:rsidR="001A0094" w:rsidRDefault="001A0094" w:rsidP="00E33EDD">
      <w:r>
        <w:t xml:space="preserve">Het IMOW-object Locatie </w:t>
      </w:r>
      <w:r w:rsidR="008B670A">
        <w:t xml:space="preserve">geeft aan waar een Juridische regel </w:t>
      </w:r>
      <w:r w:rsidR="00960590">
        <w:t xml:space="preserve">of Tekstdeel </w:t>
      </w:r>
      <w:r w:rsidR="008B670A">
        <w:t xml:space="preserve">en de </w:t>
      </w:r>
      <w:r w:rsidR="00A90C99" w:rsidRPr="00A90C99">
        <w:t>domeinspecifieke</w:t>
      </w:r>
      <w:r w:rsidR="00A90C99" w:rsidRPr="00A90C99" w:rsidDel="00A90C99">
        <w:t xml:space="preserve"> </w:t>
      </w:r>
      <w:r w:rsidR="008B670A" w:rsidRPr="008B670A">
        <w:t>annotaties Activiteit, Omgevingswaarde</w:t>
      </w:r>
      <w:r w:rsidR="000E1891">
        <w:t>,</w:t>
      </w:r>
      <w:r w:rsidR="008B670A" w:rsidRPr="008B670A">
        <w:t xml:space="preserve"> Omgevingsnorm</w:t>
      </w:r>
      <w:r w:rsidR="00E56E54">
        <w:t>,</w:t>
      </w:r>
      <w:r w:rsidR="000E1891">
        <w:t xml:space="preserve"> de verschillende typen </w:t>
      </w:r>
      <w:r w:rsidR="000E1891" w:rsidRPr="000E1891">
        <w:t xml:space="preserve">Gebiedsaanwijzing </w:t>
      </w:r>
      <w:r w:rsidR="00E56E54">
        <w:t xml:space="preserve">en de bijbehorende waarden </w:t>
      </w:r>
      <w:r w:rsidR="008B670A">
        <w:t>van toepassing zijn.</w:t>
      </w:r>
      <w:r w:rsidR="007B1A70">
        <w:t xml:space="preserve"> </w:t>
      </w:r>
      <w:r w:rsidR="004314B8">
        <w:t xml:space="preserve">De optelling van alle Locaties </w:t>
      </w:r>
      <w:r w:rsidR="008B4BB4">
        <w:t xml:space="preserve">van alle Juridische regels </w:t>
      </w:r>
      <w:r w:rsidR="003A1BC8">
        <w:t xml:space="preserve">in </w:t>
      </w:r>
      <w:r w:rsidR="003A1BC8" w:rsidRPr="003A1BC8">
        <w:t>een Regeltekst vormt het werkingsgebied van de Regeltekst</w:t>
      </w:r>
      <w:r w:rsidR="004813FE">
        <w:t xml:space="preserve">; de </w:t>
      </w:r>
      <w:r w:rsidR="004813FE" w:rsidRPr="004813FE">
        <w:t>optelling van alle Locaties van alle</w:t>
      </w:r>
      <w:r w:rsidR="003A1BC8" w:rsidRPr="003A1BC8">
        <w:t xml:space="preserve"> </w:t>
      </w:r>
      <w:r w:rsidR="008B4BB4">
        <w:t xml:space="preserve">Tekstdelen </w:t>
      </w:r>
      <w:r w:rsidR="00A223E9">
        <w:t xml:space="preserve">in een </w:t>
      </w:r>
      <w:r w:rsidR="004314B8" w:rsidRPr="004314B8">
        <w:t xml:space="preserve">Divisie </w:t>
      </w:r>
      <w:r w:rsidR="00A223E9" w:rsidRPr="00A223E9">
        <w:t>vormt het werkingsgebied van</w:t>
      </w:r>
      <w:r w:rsidR="00720394">
        <w:t xml:space="preserve"> </w:t>
      </w:r>
      <w:r w:rsidR="00CB20E9">
        <w:t>de Divisie</w:t>
      </w:r>
      <w:r w:rsidR="00C0545B">
        <w:t>.</w:t>
      </w:r>
      <w:r w:rsidR="00795C46" w:rsidRPr="00795C46">
        <w:t xml:space="preserve"> </w:t>
      </w:r>
      <w:r w:rsidR="007B1A70">
        <w:t>Locatie wordt altijd vastgelegd in een geo</w:t>
      </w:r>
      <w:r w:rsidR="00DD0963">
        <w:t>grafisch informatieobject.</w:t>
      </w:r>
    </w:p>
    <w:p w14:paraId="3149B34A" w14:textId="37E962CC" w:rsidR="0008613F" w:rsidRPr="00457F64" w:rsidRDefault="0008613F" w:rsidP="00E33EDD">
      <w:r w:rsidRPr="0008613F">
        <w:t xml:space="preserve">Locatie heeft </w:t>
      </w:r>
      <w:r w:rsidR="004D7100">
        <w:t>zes</w:t>
      </w:r>
      <w:r w:rsidRPr="0008613F">
        <w:t xml:space="preserve"> verschijningsvormen: Gebied</w:t>
      </w:r>
      <w:r w:rsidR="00012436">
        <w:t>,</w:t>
      </w:r>
      <w:r w:rsidRPr="0008613F">
        <w:t xml:space="preserve"> Gebiedengroep</w:t>
      </w:r>
      <w:r w:rsidR="00012436">
        <w:t>, Lijn, Lijnengroep</w:t>
      </w:r>
      <w:r w:rsidR="00573D3C">
        <w:t>, Punt en Puntengroep</w:t>
      </w:r>
      <w:r w:rsidRPr="0008613F">
        <w:t xml:space="preserve">. </w:t>
      </w:r>
      <w:r w:rsidR="00327124">
        <w:t>O</w:t>
      </w:r>
      <w:r w:rsidR="004F5212">
        <w:t xml:space="preserve">ptioneel </w:t>
      </w:r>
      <w:r w:rsidR="00327124">
        <w:t xml:space="preserve">kan </w:t>
      </w:r>
      <w:r w:rsidR="004F5212">
        <w:t xml:space="preserve">de hoogteligging van </w:t>
      </w:r>
      <w:r w:rsidR="00327124">
        <w:t xml:space="preserve">het </w:t>
      </w:r>
      <w:r w:rsidR="00017CA4">
        <w:t>G</w:t>
      </w:r>
      <w:r w:rsidR="00327124">
        <w:t xml:space="preserve">ebied, </w:t>
      </w:r>
      <w:r w:rsidR="004F5212">
        <w:t xml:space="preserve">de </w:t>
      </w:r>
      <w:r w:rsidR="00017CA4">
        <w:t>L</w:t>
      </w:r>
      <w:r w:rsidR="004F5212">
        <w:t xml:space="preserve">ijn of de </w:t>
      </w:r>
      <w:r w:rsidR="00017CA4">
        <w:t>P</w:t>
      </w:r>
      <w:r w:rsidR="004F5212">
        <w:t xml:space="preserve">unt worden vastgelegd. </w:t>
      </w:r>
      <w:r w:rsidRPr="0008613F">
        <w:t xml:space="preserve">Toegestane </w:t>
      </w:r>
      <w:r w:rsidR="00C77C44">
        <w:t>geometrieën bij een</w:t>
      </w:r>
      <w:r w:rsidRPr="0008613F">
        <w:t xml:space="preserve"> </w:t>
      </w:r>
      <w:r w:rsidR="00E2474B">
        <w:t>Gebied</w:t>
      </w:r>
      <w:r w:rsidRPr="0008613F">
        <w:t xml:space="preserve"> zijn Vlak</w:t>
      </w:r>
      <w:r w:rsidR="00230F75">
        <w:t xml:space="preserve"> en</w:t>
      </w:r>
      <w:r w:rsidRPr="0008613F">
        <w:t xml:space="preserve"> Multivlak</w:t>
      </w:r>
      <w:r w:rsidR="00AA10F5">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rsidR="002B4423">
        <w:t xml:space="preserve"> en Lijn</w:t>
      </w:r>
      <w:r w:rsidRPr="00457F64">
        <w:t xml:space="preserve"> als Geometrie zoveel mogelijk te vermijden omdat bij raadplegen</w:t>
      </w:r>
      <w:r w:rsidR="001F1076">
        <w:t xml:space="preserve"> in een viewer</w:t>
      </w:r>
      <w:r w:rsidRPr="00457F64">
        <w:t xml:space="preserve"> een punt </w:t>
      </w:r>
      <w:r w:rsidR="00FE5CE1">
        <w:t xml:space="preserve">en een lijn </w:t>
      </w:r>
      <w:r w:rsidRPr="00457F64">
        <w:t xml:space="preserve">lastig te vinden </w:t>
      </w:r>
      <w:r w:rsidR="00FE5CE1">
        <w:t>zijn</w:t>
      </w:r>
      <w:r w:rsidRPr="00457F64">
        <w:t>.</w:t>
      </w:r>
    </w:p>
    <w:p w14:paraId="0009B475" w14:textId="612334D1"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w:t>
      </w:r>
      <w:r w:rsidR="00972FC7">
        <w:t xml:space="preserve">met </w:t>
      </w:r>
      <w:r w:rsidR="00187196">
        <w:t xml:space="preserve">eenzelfde </w:t>
      </w:r>
      <w:r w:rsidR="00972FC7">
        <w:t xml:space="preserve">annotatie </w:t>
      </w:r>
      <w:r w:rsidR="00972FC7">
        <w:lastRenderedPageBreak/>
        <w:t xml:space="preserve">oftewel IMOW-object </w:t>
      </w:r>
      <w:r w:rsidR="00C2255E">
        <w:t>als</w:t>
      </w:r>
      <w:r w:rsidR="00187196">
        <w:t xml:space="preserve"> voor </w:t>
      </w:r>
      <w:r w:rsidR="00F21532">
        <w:t xml:space="preserve">Locaties </w:t>
      </w:r>
      <w:r w:rsidR="00646212">
        <w:t xml:space="preserve">met </w:t>
      </w:r>
      <w:r w:rsidR="00187196">
        <w:t xml:space="preserve">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Locaties van verschillende J</w:t>
      </w:r>
      <w:r w:rsidR="00FA5ADD">
        <w:t>u</w:t>
      </w:r>
      <w:r w:rsidR="0030295F">
        <w:t>ridische regels</w:t>
      </w:r>
      <w:r w:rsidR="00E02CA0">
        <w:t xml:space="preserve"> </w:t>
      </w:r>
      <w:r w:rsidR="00E02CA0" w:rsidRPr="00E02CA0">
        <w:t>of Tekstdelen</w:t>
      </w:r>
      <w:r w:rsidR="0030295F">
        <w:t>, van een aantal Activiteiten</w:t>
      </w:r>
      <w:r w:rsidR="00FA5ADD">
        <w:t>, van een Omgevingswaarde</w:t>
      </w:r>
      <w:r w:rsidR="004B37FC">
        <w:t xml:space="preserve">, van een aantal Omgevingsnormen en diverse </w:t>
      </w:r>
      <w:r w:rsidR="007E0FA7" w:rsidRPr="007E0FA7">
        <w:t>typen Gebiedsaanwijzing</w:t>
      </w:r>
      <w:r w:rsidR="00000330">
        <w:t xml:space="preserve"> neer te leggen.</w:t>
      </w:r>
      <w:r w:rsidR="00A722AA">
        <w:t xml:space="preserve"> Ook kunnen die Locaties elkaar gedeeltelijk overlappen.</w:t>
      </w:r>
      <w:r w:rsidR="00E710A8">
        <w:t xml:space="preserve"> De navolgende </w:t>
      </w:r>
      <w:r w:rsidR="00237925">
        <w:t>figuren laten daarvan voorbeelden zien.</w:t>
      </w:r>
      <w:r w:rsidR="00F82411">
        <w:t xml:space="preserve"> </w:t>
      </w:r>
      <w:r w:rsidR="00F82411" w:rsidRPr="00F82411">
        <w:t xml:space="preserve">De figuren </w:t>
      </w:r>
      <w:r w:rsidR="00263289">
        <w:t xml:space="preserve">laten mogelijke </w:t>
      </w:r>
      <w:r w:rsidR="00F82411" w:rsidRPr="00F82411">
        <w:t>toepassingen in het omgevingsplan</w:t>
      </w:r>
      <w:r w:rsidR="00263289">
        <w:t xml:space="preserve"> zien</w:t>
      </w:r>
      <w:r w:rsidR="00F82411" w:rsidRPr="00F82411">
        <w:t xml:space="preserve">, maar zijn bedoeld om generiek </w:t>
      </w:r>
      <w:r w:rsidR="00F62D70" w:rsidRPr="00F62D70">
        <w:t xml:space="preserve">voor omgevingsdocumenten </w:t>
      </w:r>
      <w:r w:rsidR="00F82411" w:rsidRPr="00F82411">
        <w:t>het principe te illustreren.</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2832A50B" w:rsidP="00E62632">
            <w:pPr>
              <w:pStyle w:val="Figuur"/>
            </w:pPr>
            <w:r>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7">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E62632" w:rsidRDefault="4FF59E62" w:rsidP="00DC07AA">
            <w:pPr>
              <w:pStyle w:val="Figuur"/>
            </w:pPr>
            <w:r>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8">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14:paraId="57911BF5" w14:textId="77777777" w:rsidTr="00E62632">
        <w:tc>
          <w:tcPr>
            <w:tcW w:w="4247" w:type="dxa"/>
          </w:tcPr>
          <w:p w14:paraId="77E209BE" w14:textId="47427B7B"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 xml:space="preserve">ocaties van 3 verschillende </w:t>
            </w:r>
            <w:r w:rsidR="006215B6">
              <w:t>Gebiedsaanwijzingen van het type F</w:t>
            </w:r>
            <w:r w:rsidRPr="006D2464">
              <w:t>unctie die gedeeltelijk op dezelfde plek liggen</w:t>
            </w:r>
          </w:p>
        </w:tc>
        <w:tc>
          <w:tcPr>
            <w:tcW w:w="4247" w:type="dxa"/>
          </w:tcPr>
          <w:p w14:paraId="359CB323" w14:textId="742110C1" w:rsidR="00E62632" w:rsidRDefault="00E902F3" w:rsidP="00E33EDD">
            <w:r w:rsidRPr="00E902F3">
              <w:t xml:space="preserve">Volledige stapeling van locaties van hetzelfde </w:t>
            </w:r>
            <w:r w:rsidR="00E06D01" w:rsidRPr="00E06D01">
              <w:t>IMOW-object</w:t>
            </w:r>
            <w:r w:rsidRPr="00E902F3">
              <w:t xml:space="preserve">: de </w:t>
            </w:r>
            <w:r w:rsidR="00AB5CDF">
              <w:t>L</w:t>
            </w:r>
            <w:r w:rsidR="00AB5CDF" w:rsidRPr="00E902F3">
              <w:t>ocaties</w:t>
            </w:r>
            <w:r w:rsidRPr="00E902F3">
              <w:t xml:space="preserve"> van 3 verschillende </w:t>
            </w:r>
            <w:r w:rsidR="004F6556" w:rsidRPr="004F6556">
              <w:t xml:space="preserve">Gebiedsaanwijzingen van het type </w:t>
            </w:r>
            <w:r w:rsidR="004F6556">
              <w:t>F</w:t>
            </w:r>
            <w:r w:rsidRPr="00E902F3">
              <w:t xml:space="preserve">unctie die </w:t>
            </w:r>
            <w:r w:rsidR="004F6556">
              <w:t xml:space="preserve">op </w:t>
            </w:r>
            <w:r w:rsidRPr="00E902F3">
              <w:t>precies dezelfde plek liggen</w:t>
            </w:r>
          </w:p>
        </w:tc>
      </w:tr>
      <w:tr w:rsidR="00E62632" w14:paraId="7864BFB6" w14:textId="77777777" w:rsidTr="00E62632">
        <w:tc>
          <w:tcPr>
            <w:tcW w:w="4247" w:type="dxa"/>
          </w:tcPr>
          <w:p w14:paraId="74EA6276" w14:textId="50150962" w:rsidR="00E62632" w:rsidRDefault="685C2832" w:rsidP="00E902F3">
            <w:pPr>
              <w:pStyle w:val="Figuur"/>
            </w:pPr>
            <w:r>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49">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E62632" w:rsidRDefault="2E38B529" w:rsidP="00E902F3">
            <w:pPr>
              <w:pStyle w:val="Figuur"/>
            </w:pPr>
            <w:r>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0">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25123B15" w14:textId="26844A4B" w:rsidR="001D5343" w:rsidRDefault="00D45F27" w:rsidP="00E55369">
      <w:pPr>
        <w:pStyle w:val="Figuurbijschrift"/>
      </w:pPr>
      <w:bookmarkStart w:id="434" w:name="_Toc12431591"/>
      <w:r>
        <w:t>Voorbeelden van stapeling van Locaties</w:t>
      </w:r>
    </w:p>
    <w:p w14:paraId="0B223214" w14:textId="550111BC" w:rsidR="00832FDD" w:rsidRDefault="00832FDD" w:rsidP="00832FDD">
      <w:pPr>
        <w:pStyle w:val="Kop5"/>
      </w:pPr>
      <w:bookmarkStart w:id="435" w:name="_Toc93476001"/>
      <w:r w:rsidRPr="00832FDD">
        <w:lastRenderedPageBreak/>
        <w:t>Definitie</w:t>
      </w:r>
      <w:bookmarkEnd w:id="435"/>
    </w:p>
    <w:p w14:paraId="4680A898" w14:textId="4990F07C" w:rsidR="0037472B" w:rsidRDefault="00D03AC4" w:rsidP="00832FDD">
      <w:r>
        <w:t xml:space="preserve">Locatie is </w:t>
      </w:r>
      <w:r w:rsidR="003C660C">
        <w:t xml:space="preserve">het objecttype </w:t>
      </w:r>
      <w:r w:rsidR="0037472B" w:rsidRPr="0037472B">
        <w:t>dat machineleesbaar vastlegt waar een Juridische regel, Tekstdeel</w:t>
      </w:r>
      <w:r w:rsidR="00F356B8">
        <w:t xml:space="preserve"> </w:t>
      </w:r>
      <w:r w:rsidR="00C770D9">
        <w:t xml:space="preserve">en de bijbehorende objecten </w:t>
      </w:r>
      <w:r w:rsidR="0037472B" w:rsidRPr="0037472B">
        <w:t>van toepassing zijn</w:t>
      </w:r>
      <w:r w:rsidR="001D10F3">
        <w:t>.</w:t>
      </w:r>
    </w:p>
    <w:p w14:paraId="3A9591CF" w14:textId="77376840" w:rsidR="00085837" w:rsidRDefault="00085837" w:rsidP="00085837">
      <w:pPr>
        <w:pStyle w:val="Kop5"/>
      </w:pPr>
      <w:bookmarkStart w:id="436" w:name="_Toc93476002"/>
      <w:r>
        <w:t>Doel</w:t>
      </w:r>
      <w:bookmarkEnd w:id="436"/>
    </w:p>
    <w:p w14:paraId="77BF239E" w14:textId="54540B59" w:rsidR="00085837" w:rsidRPr="00085837" w:rsidRDefault="003C660C" w:rsidP="00085837">
      <w:r>
        <w:t>Doel van het objecttype</w:t>
      </w:r>
      <w:r w:rsidR="003C5916">
        <w:t xml:space="preserve"> Locatie is</w:t>
      </w:r>
      <w:r w:rsidR="004000AD">
        <w:t xml:space="preserve"> </w:t>
      </w:r>
      <w:r w:rsidR="004000AD" w:rsidRPr="004000AD">
        <w:t xml:space="preserve">het met coördinaten vastleggen waar een Juridische regel, Tekstdeel, Activiteit, Omgevingsnorm, </w:t>
      </w:r>
      <w:r w:rsidR="000E450D" w:rsidRPr="000E450D">
        <w:t>Omgevingswaarde</w:t>
      </w:r>
      <w:r w:rsidR="000E450D">
        <w:t>, type</w:t>
      </w:r>
      <w:r w:rsidR="000E450D" w:rsidRPr="000E450D">
        <w:t xml:space="preserve"> </w:t>
      </w:r>
      <w:r w:rsidR="004000AD" w:rsidRPr="004000AD">
        <w:t>Gebiedsaanwijzing en bij</w:t>
      </w:r>
      <w:r w:rsidR="00303526">
        <w:t xml:space="preserve"> Omgevingsnorm en Omgevingswaarde </w:t>
      </w:r>
      <w:r w:rsidR="004000AD" w:rsidRPr="004000AD">
        <w:t>behorende waarden van toepassing zijn</w:t>
      </w:r>
      <w:r w:rsidR="000E450D">
        <w:t>.</w:t>
      </w:r>
    </w:p>
    <w:p w14:paraId="0F5C9D6F" w14:textId="0444CA84" w:rsidR="00E33EDD" w:rsidRDefault="00E33EDD" w:rsidP="00E33EDD">
      <w:pPr>
        <w:pStyle w:val="Kop5"/>
      </w:pPr>
      <w:bookmarkStart w:id="437" w:name="_Toc93476003"/>
      <w:r>
        <w:t>Norm</w:t>
      </w:r>
      <w:bookmarkEnd w:id="434"/>
      <w:bookmarkEnd w:id="437"/>
    </w:p>
    <w:p w14:paraId="0D17411E" w14:textId="42A924EC" w:rsidR="00332E85" w:rsidRDefault="005B576D" w:rsidP="00332E85">
      <w:pPr>
        <w:pStyle w:val="Figuur"/>
      </w:pPr>
      <w:r>
        <w:rPr>
          <w:noProof/>
        </w:rPr>
        <w:drawing>
          <wp:inline distT="0" distB="0" distL="0" distR="0" wp14:anchorId="3E02B555" wp14:editId="610973B7">
            <wp:extent cx="5401310" cy="384111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310" cy="3841115"/>
                    </a:xfrm>
                    <a:prstGeom prst="rect">
                      <a:avLst/>
                    </a:prstGeom>
                    <a:noFill/>
                  </pic:spPr>
                </pic:pic>
              </a:graphicData>
            </a:graphic>
          </wp:inline>
        </w:drawing>
      </w:r>
    </w:p>
    <w:p w14:paraId="5BD711DD" w14:textId="5866AD32" w:rsidR="008E7424" w:rsidRPr="008E7424" w:rsidRDefault="00EB1CC0" w:rsidP="00E55369">
      <w:pPr>
        <w:pStyle w:val="Figuurbijschrift"/>
      </w:pPr>
      <w:r>
        <w:t>Uitsnede uit IMOW-diagram voor</w:t>
      </w:r>
      <w:r w:rsidR="0017464C">
        <w:t xml:space="preserve"> objecttype Locatie</w:t>
      </w:r>
    </w:p>
    <w:p w14:paraId="6F107640" w14:textId="2D4A1876" w:rsidR="00E33EDD" w:rsidRDefault="00E33EDD" w:rsidP="00E33EDD">
      <w:r>
        <w:t>Locatie kent de volgende attributen:</w:t>
      </w:r>
    </w:p>
    <w:p w14:paraId="45D2A056" w14:textId="4901BBCE" w:rsidR="009F6054" w:rsidRPr="00844FA4" w:rsidRDefault="00230702" w:rsidP="009F6054">
      <w:pPr>
        <w:pStyle w:val="Opsommingtekens1"/>
      </w:pPr>
      <w:r w:rsidRPr="00764F0E">
        <w:rPr>
          <w:i/>
          <w:iCs/>
        </w:rPr>
        <w:t>i</w:t>
      </w:r>
      <w:r w:rsidR="00E33EDD" w:rsidRPr="007A5216">
        <w:rPr>
          <w:i/>
          <w:iCs/>
        </w:rPr>
        <w:t>dentificatie</w:t>
      </w:r>
      <w:r w:rsidR="003161C3" w:rsidRPr="007A5216">
        <w:t xml:space="preserve">: de unieke identificatie waaronder elk object van dit type bekend is. </w:t>
      </w:r>
      <w:r w:rsidR="003161C3" w:rsidRPr="003C62D0">
        <w:t>Verplicht attribuut.</w:t>
      </w:r>
      <w:r w:rsidR="00CE3A38" w:rsidRPr="003C62D0">
        <w:t xml:space="preserve"> Komt 1 keer voor.</w:t>
      </w:r>
      <w:r w:rsidR="00171C17" w:rsidRPr="003C62D0">
        <w:t xml:space="preserve"> </w:t>
      </w:r>
      <w:r w:rsidR="009F6054" w:rsidRPr="00844FA4">
        <w:t>identificatie is:</w:t>
      </w:r>
    </w:p>
    <w:p w14:paraId="3C5DE480" w14:textId="77777777" w:rsidR="009F6054" w:rsidRPr="00844FA4" w:rsidRDefault="009F6054" w:rsidP="009F6054">
      <w:pPr>
        <w:pStyle w:val="Opsommingtekens2"/>
      </w:pPr>
      <w:r w:rsidRPr="00844FA4">
        <w:t>bij Ambtsgebied gelijk aan de bevoegd-gezag-code: de CBS-code respectievelijk de RVIG-code van het bevoegd gezag, inclusief de letteraanduiding in hoofdletters van de bestuurslaag;</w:t>
      </w:r>
    </w:p>
    <w:p w14:paraId="7913D37F" w14:textId="77777777" w:rsidR="009F6054" w:rsidRPr="00844FA4" w:rsidRDefault="009F6054" w:rsidP="009F6054">
      <w:pPr>
        <w:pStyle w:val="Opsommingtekens2"/>
      </w:pPr>
      <w:r w:rsidRPr="00844FA4">
        <w:t>bij de overige verschijningsvormen van Locatie conform datatype NEN3610-ID.</w:t>
      </w:r>
    </w:p>
    <w:p w14:paraId="03A7EE2E" w14:textId="735B59E9" w:rsidR="00394FB4" w:rsidRDefault="00230702" w:rsidP="009F6054">
      <w:pPr>
        <w:pStyle w:val="Opsommingtekens1"/>
      </w:pPr>
      <w:r w:rsidRPr="007A5216">
        <w:rPr>
          <w:i/>
          <w:iCs/>
        </w:rPr>
        <w:t>n</w:t>
      </w:r>
      <w:r w:rsidR="00E33EDD" w:rsidRPr="009F6054">
        <w:rPr>
          <w:i/>
          <w:iCs/>
        </w:rPr>
        <w:t>oemer</w:t>
      </w:r>
      <w:r w:rsidR="00DC25F5">
        <w:t xml:space="preserve">: </w:t>
      </w:r>
      <w:r w:rsidR="004F5971" w:rsidRPr="004F5971">
        <w:t xml:space="preserve">de mensleesbare </w:t>
      </w:r>
      <w:r w:rsidR="00A75FFF" w:rsidRPr="00A75FFF">
        <w:t xml:space="preserve">term of frase </w:t>
      </w:r>
      <w:r w:rsidR="004F5971" w:rsidRPr="004F5971">
        <w:t xml:space="preserve">waarmee een </w:t>
      </w:r>
      <w:r w:rsidR="0091736C">
        <w:t xml:space="preserve">Locatie </w:t>
      </w:r>
      <w:r w:rsidR="004F5971" w:rsidRPr="004F5971">
        <w:t xml:space="preserve">wordt aangeduid. </w:t>
      </w:r>
      <w:r w:rsidR="00460799" w:rsidRPr="00460799">
        <w:t>Optioneel attribuut.</w:t>
      </w:r>
      <w:r w:rsidR="0035114E">
        <w:t xml:space="preserve"> </w:t>
      </w:r>
      <w:r w:rsidR="0035114E" w:rsidRPr="0035114E">
        <w:t xml:space="preserve">Komt </w:t>
      </w:r>
      <w:r w:rsidR="0035114E">
        <w:t xml:space="preserve">0 of </w:t>
      </w:r>
      <w:r w:rsidR="0035114E" w:rsidRPr="0035114E">
        <w:t>1 keer voor.</w:t>
      </w:r>
    </w:p>
    <w:p w14:paraId="12954758" w14:textId="77777777" w:rsidR="00581F59" w:rsidRDefault="00581F59" w:rsidP="003331B2"/>
    <w:p w14:paraId="30B93C46" w14:textId="4F8736EB" w:rsidR="003331B2" w:rsidRPr="006C4925" w:rsidRDefault="003331B2" w:rsidP="003331B2">
      <w:r>
        <w:t xml:space="preserve">Locatie kent </w:t>
      </w:r>
      <w:r w:rsidR="005B576D">
        <w:t xml:space="preserve">zeven </w:t>
      </w:r>
      <w:r>
        <w:t>verschijningsvormen:</w:t>
      </w:r>
    </w:p>
    <w:p w14:paraId="7E27EA61" w14:textId="40D4DB66" w:rsidR="003331B2" w:rsidRDefault="003331B2" w:rsidP="006C4925">
      <w:pPr>
        <w:pStyle w:val="Opsommingtekens1"/>
      </w:pPr>
      <w:r>
        <w:t>Gebied</w:t>
      </w:r>
      <w:r w:rsidR="00411DBC">
        <w:t xml:space="preserve">: </w:t>
      </w:r>
      <w:r w:rsidR="009051C5" w:rsidRPr="009051C5">
        <w:t xml:space="preserve">op zichzelf staande geometrisch afgebakende </w:t>
      </w:r>
      <w:r w:rsidR="00175570">
        <w:t>‘</w:t>
      </w:r>
      <w:r w:rsidR="009051C5" w:rsidRPr="009051C5">
        <w:t>ruimte</w:t>
      </w:r>
      <w:r w:rsidR="00175570">
        <w:t>’</w:t>
      </w:r>
      <w:r w:rsidR="009051C5" w:rsidRPr="009051C5">
        <w:t xml:space="preserve"> in </w:t>
      </w:r>
      <w:r w:rsidR="00426BCE">
        <w:t xml:space="preserve">een virtuele weergave van </w:t>
      </w:r>
      <w:r w:rsidR="009051C5" w:rsidRPr="009051C5">
        <w:t>de fysieke leefomgeving.</w:t>
      </w:r>
      <w:r w:rsidR="00411DBC">
        <w:t xml:space="preserve"> </w:t>
      </w:r>
      <w:r w:rsidR="00762844" w:rsidRPr="00762844">
        <w:t>De geometrische afbakening is juridisch van aard</w:t>
      </w:r>
      <w:r w:rsidR="00370D55">
        <w:t>.</w:t>
      </w:r>
      <w:r w:rsidR="00411DBC">
        <w:t xml:space="preserve"> </w:t>
      </w:r>
      <w:bookmarkStart w:id="438" w:name="_Hlk18181147"/>
      <w:r w:rsidR="00327124" w:rsidRPr="00327124">
        <w:t xml:space="preserve">Voor </w:t>
      </w:r>
      <w:r w:rsidR="00DB5651">
        <w:t xml:space="preserve">de </w:t>
      </w:r>
      <w:r w:rsidR="00C51436">
        <w:lastRenderedPageBreak/>
        <w:t xml:space="preserve">Geometrie van het </w:t>
      </w:r>
      <w:r w:rsidR="00327124" w:rsidRPr="00327124">
        <w:t xml:space="preserve">Gebied moet een keuze gemaakt worden </w:t>
      </w:r>
      <w:r w:rsidR="00C51436">
        <w:t>tussen</w:t>
      </w:r>
      <w:r w:rsidR="00327124" w:rsidRPr="00327124">
        <w:t xml:space="preserve"> Vlak en Multivlak. </w:t>
      </w:r>
      <w:r w:rsidR="00411DBC">
        <w:t>Gebied heeft alle attributen van Locatie, aangevuld met:</w:t>
      </w:r>
      <w:bookmarkEnd w:id="438"/>
    </w:p>
    <w:p w14:paraId="76751F65" w14:textId="3E4832B9" w:rsidR="00A31734" w:rsidRPr="00CF1F56" w:rsidRDefault="00A31734" w:rsidP="00A31734">
      <w:pPr>
        <w:pStyle w:val="Opsommingtekens2"/>
      </w:pPr>
      <w:r w:rsidRPr="00A46FB7">
        <w:rPr>
          <w:i/>
          <w:iCs/>
        </w:rPr>
        <w:t>hoogte</w:t>
      </w:r>
      <w:r w:rsidRPr="00CF1F56">
        <w:t xml:space="preserve">: de hoogte waarop </w:t>
      </w:r>
      <w:r w:rsidR="00327124">
        <w:t xml:space="preserve">het Gebied </w:t>
      </w:r>
      <w:r w:rsidRPr="00CF1F56">
        <w:t>ligt</w:t>
      </w:r>
      <w:r w:rsidR="00061706">
        <w:t>, in meters</w:t>
      </w:r>
      <w:r w:rsidRPr="00CF1F56">
        <w:t>. Optioneel attribuut. Komt 0 of 1 keer voor. Wordt vastgelegd met WaardeEenheid, dat bestaat uit de volgende elementen:</w:t>
      </w:r>
    </w:p>
    <w:p w14:paraId="06426F0A" w14:textId="7288754A" w:rsidR="00A31734" w:rsidRPr="00CF1F56" w:rsidRDefault="00A31734" w:rsidP="00A31734">
      <w:pPr>
        <w:pStyle w:val="Opsommingtekens3"/>
      </w:pPr>
      <w:r w:rsidRPr="00CF1F56">
        <w:rPr>
          <w:i/>
          <w:iCs/>
        </w:rPr>
        <w:t>waarde</w:t>
      </w:r>
      <w:r w:rsidRPr="00CF1F56">
        <w:t xml:space="preserve">: de numerieke waarde van de hoogte. </w:t>
      </w:r>
      <w:r w:rsidR="00957272">
        <w:t>Verplicht element indien het attribuut</w:t>
      </w:r>
      <w:r w:rsidR="0087589E">
        <w:t xml:space="preserve"> </w:t>
      </w:r>
      <w:r w:rsidR="0087589E" w:rsidRPr="00581F59">
        <w:rPr>
          <w:i/>
          <w:iCs/>
        </w:rPr>
        <w:t>hoogte</w:t>
      </w:r>
      <w:r w:rsidR="0087589E">
        <w:t xml:space="preserve"> wordt gebruikt</w:t>
      </w:r>
      <w:r w:rsidRPr="00CF1F56">
        <w:t>.</w:t>
      </w:r>
    </w:p>
    <w:p w14:paraId="3DAA8429" w14:textId="1A7010B7" w:rsidR="00A31734" w:rsidRPr="00CF1F56" w:rsidRDefault="00A31734" w:rsidP="00A31734">
      <w:pPr>
        <w:pStyle w:val="Opsommingtekens3"/>
      </w:pPr>
      <w:r w:rsidRPr="00CF1F56">
        <w:rPr>
          <w:i/>
          <w:iCs/>
        </w:rPr>
        <w:t>eenheid</w:t>
      </w:r>
      <w:r w:rsidRPr="00CF1F56">
        <w:t>: de grootheid waarin de hoogte wordt uitgedrukt</w:t>
      </w:r>
      <w:r w:rsidR="00541181">
        <w:t>.</w:t>
      </w:r>
      <w:r w:rsidR="00541181" w:rsidRPr="00CF405E">
        <w:t xml:space="preserve"> </w:t>
      </w:r>
      <w:r w:rsidR="00541181">
        <w:t xml:space="preserve">Voor </w:t>
      </w:r>
      <w:r w:rsidR="00541181" w:rsidRPr="0042535A">
        <w:rPr>
          <w:i/>
          <w:iCs/>
        </w:rPr>
        <w:t>eenheid</w:t>
      </w:r>
      <w:r w:rsidR="00541181">
        <w:t xml:space="preserve"> kan</w:t>
      </w:r>
      <w:r w:rsidR="00541181" w:rsidRPr="00983275">
        <w:t xml:space="preserve"> gebruik gemaakt worden van de uitbreidbare waardelijst 'Eenheid</w:t>
      </w:r>
      <w:r w:rsidR="00541181">
        <w:t xml:space="preserve">’. </w:t>
      </w:r>
      <w:r w:rsidR="00957272">
        <w:t>Verplicht element indien het attribuut</w:t>
      </w:r>
      <w:r w:rsidR="0087589E" w:rsidRPr="0087589E">
        <w:t xml:space="preserve"> </w:t>
      </w:r>
      <w:r w:rsidR="0087589E" w:rsidRPr="00581F59">
        <w:rPr>
          <w:i/>
          <w:iCs/>
        </w:rPr>
        <w:t>hoogte</w:t>
      </w:r>
      <w:r w:rsidR="0087589E" w:rsidRPr="0087589E">
        <w:t xml:space="preserve"> wordt gebruikt</w:t>
      </w:r>
      <w:r w:rsidRPr="00CF1F56">
        <w:t>.</w:t>
      </w:r>
    </w:p>
    <w:p w14:paraId="14948AC7" w14:textId="174F9580" w:rsidR="00327124" w:rsidRPr="00805135" w:rsidRDefault="00327124" w:rsidP="00E20BD8">
      <w:pPr>
        <w:pStyle w:val="Opsommingtekens2"/>
      </w:pPr>
      <w:r w:rsidRPr="00805135">
        <w:rPr>
          <w:i/>
        </w:rPr>
        <w:t>geometrie</w:t>
      </w:r>
      <w:r w:rsidRPr="00327124">
        <w:t>: de verwijzing van een specifiek Gebied naar (de identificatie van) de bijbehorende Geometrie. Verplicht attribuut. Komt 1 keer voor.</w:t>
      </w:r>
    </w:p>
    <w:p w14:paraId="5006389D" w14:textId="450CCCC8" w:rsidR="003331B2" w:rsidRDefault="003331B2" w:rsidP="006C4925">
      <w:pPr>
        <w:pStyle w:val="Opsommingtekens1"/>
      </w:pPr>
      <w:r>
        <w:t>Gebiedengroep</w:t>
      </w:r>
      <w:r w:rsidR="00A25F5B">
        <w:t xml:space="preserve">: </w:t>
      </w:r>
      <w:r w:rsidR="000C0318" w:rsidRPr="000C0318">
        <w:t xml:space="preserve">een groep of verzameling van bij elkaar behorende </w:t>
      </w:r>
      <w:r w:rsidR="000C0318">
        <w:t>G</w:t>
      </w:r>
      <w:r w:rsidR="000C0318" w:rsidRPr="000C0318">
        <w:t xml:space="preserve">ebieden, die samen de </w:t>
      </w:r>
      <w:r w:rsidR="00B22728">
        <w:t>L</w:t>
      </w:r>
      <w:r w:rsidR="000C0318" w:rsidRPr="000C0318">
        <w:t>ocatie vormen</w:t>
      </w:r>
      <w:r w:rsidR="00A25F5B">
        <w:t xml:space="preserve">. </w:t>
      </w:r>
      <w:r w:rsidR="00703B31" w:rsidRPr="00703B31">
        <w:t>Gebied</w:t>
      </w:r>
      <w:r w:rsidR="00703B31">
        <w:t>engroep</w:t>
      </w:r>
      <w:r w:rsidR="00703B31" w:rsidRPr="00703B31">
        <w:t xml:space="preserve"> heeft </w:t>
      </w:r>
      <w:r w:rsidR="00332BB2">
        <w:t>alle</w:t>
      </w:r>
      <w:r w:rsidR="009F09F1" w:rsidRPr="00703B31">
        <w:t xml:space="preserve"> </w:t>
      </w:r>
      <w:r w:rsidR="00703B31" w:rsidRPr="00703B31">
        <w:t>attribut</w:t>
      </w:r>
      <w:r w:rsidR="00332BB2">
        <w:t>en</w:t>
      </w:r>
      <w:r w:rsidR="00703B31" w:rsidRPr="00703B31">
        <w:t xml:space="preserve"> van Locatie, aangevuld met:</w:t>
      </w:r>
    </w:p>
    <w:p w14:paraId="7A89D605" w14:textId="32BB1467" w:rsidR="004D3CA3" w:rsidRDefault="00563D9A" w:rsidP="004D3CA3">
      <w:pPr>
        <w:pStyle w:val="Opsommingtekens2"/>
      </w:pPr>
      <w:r w:rsidRPr="00563D9A">
        <w:rPr>
          <w:i/>
          <w:iCs/>
        </w:rPr>
        <w:t>groepselement</w:t>
      </w:r>
      <w:r w:rsidR="00743F83">
        <w:t xml:space="preserve">: </w:t>
      </w:r>
      <w:r w:rsidR="00B03CCB" w:rsidRPr="00255932">
        <w:t xml:space="preserve">de verwijzing van </w:t>
      </w:r>
      <w:r w:rsidR="00743F83" w:rsidRPr="00255932">
        <w:t xml:space="preserve">een Gebiedengroep </w:t>
      </w:r>
      <w:r w:rsidR="00062E54" w:rsidRPr="00255932">
        <w:t xml:space="preserve">naar de </w:t>
      </w:r>
      <w:r w:rsidR="00743F83" w:rsidRPr="00255932">
        <w:t xml:space="preserve">Gebieden </w:t>
      </w:r>
      <w:r w:rsidR="00062E54" w:rsidRPr="00255932">
        <w:t>die samen de Gebiedengroep vormen</w:t>
      </w:r>
      <w:r w:rsidR="00743F83">
        <w:t>.</w:t>
      </w:r>
      <w:r w:rsidR="003F787B">
        <w:t xml:space="preserve"> Verplicht</w:t>
      </w:r>
      <w:r w:rsidR="003F787B" w:rsidRPr="003F787B">
        <w:t xml:space="preserve"> attribuut.</w:t>
      </w:r>
      <w:r w:rsidR="00E10012">
        <w:t xml:space="preserve"> Komt </w:t>
      </w:r>
      <w:r w:rsidR="005A082C">
        <w:t>ten minste</w:t>
      </w:r>
      <w:r w:rsidR="00E10012">
        <w:t xml:space="preserve"> 1 keer voor.</w:t>
      </w:r>
    </w:p>
    <w:p w14:paraId="5EB66A3D" w14:textId="102353D2" w:rsidR="0000492F" w:rsidRDefault="00522F25" w:rsidP="0000492F">
      <w:pPr>
        <w:pStyle w:val="Opsommingtekens1"/>
      </w:pPr>
      <w:r>
        <w:t>Lijn</w:t>
      </w:r>
      <w:r w:rsidR="0000492F">
        <w:t>: op zichzelf staande geometrisch afgebakende lijn</w:t>
      </w:r>
      <w:r w:rsidR="000E660E">
        <w:t>locatie</w:t>
      </w:r>
      <w:r w:rsidR="0000492F">
        <w:t xml:space="preserve"> in een virtuele weergave van de fysieke leefomgeving. </w:t>
      </w:r>
      <w:r w:rsidR="00762844" w:rsidRPr="00762844">
        <w:t>De geometrische afbakening is juridisch van aard</w:t>
      </w:r>
      <w:r w:rsidR="00327124">
        <w:t>.</w:t>
      </w:r>
      <w:r w:rsidR="00762844">
        <w:t xml:space="preserve"> </w:t>
      </w:r>
      <w:r w:rsidR="00327124">
        <w:t>Lijn</w:t>
      </w:r>
      <w:r w:rsidR="0000492F">
        <w:t xml:space="preserve"> heeft alle attributen van Locatie, aangevuld met:</w:t>
      </w:r>
    </w:p>
    <w:p w14:paraId="2F4D656B" w14:textId="0A90CA61" w:rsidR="00D44531" w:rsidRDefault="0088409F" w:rsidP="00D44531">
      <w:pPr>
        <w:pStyle w:val="Opsommingtekens2"/>
      </w:pPr>
      <w:r>
        <w:rPr>
          <w:i/>
        </w:rPr>
        <w:t>h</w:t>
      </w:r>
      <w:r w:rsidR="006639E4">
        <w:rPr>
          <w:i/>
        </w:rPr>
        <w:t>oogte</w:t>
      </w:r>
      <w:r w:rsidRPr="0088409F">
        <w:t>:</w:t>
      </w:r>
      <w:r>
        <w:t xml:space="preserve"> </w:t>
      </w:r>
      <w:r w:rsidR="00BA2C2E">
        <w:t xml:space="preserve">de hoogte waarop de </w:t>
      </w:r>
      <w:r w:rsidR="00B22728">
        <w:t xml:space="preserve">Lijn </w:t>
      </w:r>
      <w:r w:rsidR="00F06F95">
        <w:t>ligt, in meters.</w:t>
      </w:r>
      <w:r w:rsidR="009C743F">
        <w:t xml:space="preserve"> Optioneel attribuut. Komt 0 of 1 keer voor.</w:t>
      </w:r>
      <w:r w:rsidR="0008603E">
        <w:t xml:space="preserve"> </w:t>
      </w:r>
      <w:r w:rsidR="00620E3A" w:rsidRPr="00EF46C1">
        <w:t>Wordt vastgelegd met WaardeEenheid</w:t>
      </w:r>
      <w:r w:rsidR="00D44531" w:rsidRPr="00EF46C1">
        <w:t>,</w:t>
      </w:r>
      <w:r w:rsidR="00D44531">
        <w:t xml:space="preserve"> dat bestaat uit de volgende elementen:</w:t>
      </w:r>
    </w:p>
    <w:p w14:paraId="47388F70" w14:textId="7A0766D4" w:rsidR="00D44531" w:rsidRPr="00EF46C1" w:rsidRDefault="00D44531" w:rsidP="00D44531">
      <w:pPr>
        <w:pStyle w:val="Opsommingtekens3"/>
      </w:pPr>
      <w:r w:rsidRPr="00EF46C1">
        <w:rPr>
          <w:i/>
          <w:iCs/>
        </w:rPr>
        <w:t>waarde</w:t>
      </w:r>
      <w:r w:rsidRPr="00EF46C1">
        <w:t xml:space="preserve">: de numerieke waarde van de hoogte. </w:t>
      </w:r>
      <w:r w:rsidR="00957272">
        <w:t>Verplicht element indien het attribuut</w:t>
      </w:r>
      <w:r w:rsidR="00D727B3" w:rsidRPr="00D727B3">
        <w:t xml:space="preserve"> </w:t>
      </w:r>
      <w:r w:rsidR="00D727B3" w:rsidRPr="00581F59">
        <w:rPr>
          <w:i/>
          <w:iCs/>
        </w:rPr>
        <w:t>hoogte</w:t>
      </w:r>
      <w:r w:rsidR="00D727B3" w:rsidRPr="00D727B3">
        <w:t xml:space="preserve"> wordt gebruikt</w:t>
      </w:r>
      <w:r w:rsidRPr="00EF46C1">
        <w:t>.</w:t>
      </w:r>
    </w:p>
    <w:p w14:paraId="5835EF45" w14:textId="2FD895AA" w:rsidR="0000492F" w:rsidRDefault="00D44531" w:rsidP="007B3E46">
      <w:pPr>
        <w:pStyle w:val="Opsommingtekens3"/>
      </w:pPr>
      <w:r w:rsidRPr="00762534">
        <w:rPr>
          <w:i/>
          <w:iCs/>
        </w:rPr>
        <w:t>eenheid</w:t>
      </w:r>
      <w:r w:rsidRPr="00EF46C1">
        <w:t xml:space="preserve">: de grootheid waarin de </w:t>
      </w:r>
      <w:r w:rsidR="00EF46C1">
        <w:t xml:space="preserve">hoogte </w:t>
      </w:r>
      <w:r w:rsidRPr="00EF46C1">
        <w:t>wordt uitgedrukt</w:t>
      </w:r>
      <w:r w:rsidR="0099416D" w:rsidRPr="0099416D">
        <w:t xml:space="preserve">. Voor </w:t>
      </w:r>
      <w:r w:rsidR="0099416D" w:rsidRPr="00460031">
        <w:rPr>
          <w:i/>
          <w:iCs/>
        </w:rPr>
        <w:t>eenheid</w:t>
      </w:r>
      <w:r w:rsidR="0099416D" w:rsidRPr="0099416D">
        <w:t xml:space="preserve"> kan gebruik gemaakt worden van de uitbreidbare waardelijst 'Eenheid’. </w:t>
      </w:r>
      <w:r w:rsidR="00957272">
        <w:t>Verplicht element indien het attribuut</w:t>
      </w:r>
      <w:r w:rsidR="00D727B3" w:rsidRPr="00D727B3">
        <w:t xml:space="preserve"> </w:t>
      </w:r>
      <w:r w:rsidR="00D727B3" w:rsidRPr="00581F59">
        <w:rPr>
          <w:i/>
          <w:iCs/>
        </w:rPr>
        <w:t>hoogte</w:t>
      </w:r>
      <w:r w:rsidR="00D727B3" w:rsidRPr="00D727B3">
        <w:t xml:space="preserve"> wordt gebruikt</w:t>
      </w:r>
      <w:r w:rsidRPr="00EF46C1">
        <w:t>.</w:t>
      </w:r>
    </w:p>
    <w:p w14:paraId="18F996EF" w14:textId="61D9FCB7" w:rsidR="00B22728" w:rsidRDefault="00B22728" w:rsidP="0000492F">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0056C8" w:rsidRDefault="00522F25" w:rsidP="000056C8">
      <w:pPr>
        <w:pStyle w:val="Opsommingtekens1"/>
      </w:pPr>
      <w:r>
        <w:t>Lijnengroep</w:t>
      </w:r>
      <w:r w:rsidR="000056C8">
        <w:t xml:space="preserve">: </w:t>
      </w:r>
      <w:r w:rsidR="000C0318">
        <w:t xml:space="preserve">een groep of verzameling van bij elkaar behorende Lijnen, die samen de </w:t>
      </w:r>
      <w:r w:rsidR="00B22728">
        <w:t>L</w:t>
      </w:r>
      <w:r w:rsidR="000C0318">
        <w:t>ocatie vormen</w:t>
      </w:r>
      <w:r w:rsidR="000056C8">
        <w:t xml:space="preserve">. </w:t>
      </w:r>
      <w:r w:rsidR="00A13063" w:rsidRPr="00A13063">
        <w:t>Lijnen</w:t>
      </w:r>
      <w:r w:rsidR="000056C8">
        <w:t>groep heeft alle attributen van Locatie, aangevuld met:</w:t>
      </w:r>
    </w:p>
    <w:p w14:paraId="49083BC5" w14:textId="693D99E3" w:rsidR="00522F25" w:rsidRDefault="000056C8" w:rsidP="00C44DD8">
      <w:pPr>
        <w:pStyle w:val="Opsommingtekens2"/>
      </w:pPr>
      <w:r w:rsidRPr="00E569B9">
        <w:rPr>
          <w:i/>
        </w:rPr>
        <w:t>groepselement</w:t>
      </w:r>
      <w:r>
        <w:t xml:space="preserve">: </w:t>
      </w:r>
      <w:r w:rsidR="00470775" w:rsidRPr="00255932">
        <w:t xml:space="preserve">de verwijzing van </w:t>
      </w:r>
      <w:r w:rsidRPr="00255932">
        <w:t xml:space="preserve">een </w:t>
      </w:r>
      <w:r w:rsidR="00A13063" w:rsidRPr="00255932">
        <w:t>Lijnen</w:t>
      </w:r>
      <w:r w:rsidRPr="00255932">
        <w:t xml:space="preserve">groep </w:t>
      </w:r>
      <w:r w:rsidR="00470775" w:rsidRPr="00255932">
        <w:t xml:space="preserve">naar de </w:t>
      </w:r>
      <w:r w:rsidR="00A13063" w:rsidRPr="00255932">
        <w:t>Lijnen</w:t>
      </w:r>
      <w:r w:rsidRPr="00255932">
        <w:t xml:space="preserve"> </w:t>
      </w:r>
      <w:r w:rsidR="00470775" w:rsidRPr="00255932">
        <w:t>die samen de Lijnengroep vormen</w:t>
      </w:r>
      <w:r w:rsidRPr="00255932">
        <w:t>.</w:t>
      </w:r>
      <w:r>
        <w:t xml:space="preserve"> Verplicht attribuut. Komt ten minste 1 keer voor.</w:t>
      </w:r>
    </w:p>
    <w:p w14:paraId="32C255F1" w14:textId="58EE9F07" w:rsidR="00A13063" w:rsidRDefault="00522F25" w:rsidP="00A13063">
      <w:pPr>
        <w:pStyle w:val="Opsommingtekens1"/>
      </w:pPr>
      <w:r>
        <w:t>Punt</w:t>
      </w:r>
      <w:r w:rsidR="00A13063">
        <w:t xml:space="preserve">: op zichzelf staande geometrisch afgebakende </w:t>
      </w:r>
      <w:r w:rsidR="00C57EE4">
        <w:t>punt</w:t>
      </w:r>
      <w:r w:rsidR="009A4668">
        <w:t>locatie</w:t>
      </w:r>
      <w:r w:rsidR="00A13063">
        <w:t xml:space="preserve"> in een virtuele weergave van de fysieke leefomgeving. </w:t>
      </w:r>
      <w:r w:rsidR="00762844" w:rsidRPr="00762844">
        <w:t>De geometrische afbakening is juridisch van aard</w:t>
      </w:r>
      <w:r w:rsidR="00B22728">
        <w:t>.</w:t>
      </w:r>
      <w:r w:rsidR="00A13063" w:rsidDel="00B22728">
        <w:t xml:space="preserve"> </w:t>
      </w:r>
      <w:r w:rsidR="00B22728">
        <w:t>Punt</w:t>
      </w:r>
      <w:r w:rsidR="00A13063">
        <w:t xml:space="preserve"> heeft alle attributen van Locatie, aangevuld met:</w:t>
      </w:r>
    </w:p>
    <w:p w14:paraId="2A76D996" w14:textId="6458A1D4" w:rsidR="00EF46C1" w:rsidRDefault="00F06F95" w:rsidP="00EF46C1">
      <w:pPr>
        <w:pStyle w:val="Opsommingtekens2"/>
      </w:pPr>
      <w:r w:rsidRPr="00F06F95">
        <w:rPr>
          <w:i/>
          <w:iCs/>
        </w:rPr>
        <w:t>hoogte</w:t>
      </w:r>
      <w:r w:rsidRPr="00F06F95">
        <w:t xml:space="preserve">: de hoogte waarop de </w:t>
      </w:r>
      <w:r w:rsidR="00B22728">
        <w:t>Punt</w:t>
      </w:r>
      <w:r w:rsidR="00B22728" w:rsidRPr="00F06F95">
        <w:t xml:space="preserve"> </w:t>
      </w:r>
      <w:r w:rsidRPr="00F06F95">
        <w:t>ligt, in meters.</w:t>
      </w:r>
      <w:r w:rsidR="009C743F" w:rsidRPr="009C743F">
        <w:t xml:space="preserve"> Optioneel attribuut. Komt 0 of 1 keer voor.</w:t>
      </w:r>
      <w:r w:rsidR="0018245D">
        <w:t xml:space="preserve"> </w:t>
      </w:r>
      <w:r w:rsidR="00EF46C1">
        <w:t>Wordt vastgelegd met WaardeEenheid, dat bestaat uit de volgende elementen:</w:t>
      </w:r>
    </w:p>
    <w:p w14:paraId="2C8625E3" w14:textId="5AD9311E" w:rsidR="00EF46C1" w:rsidRDefault="00EF46C1" w:rsidP="00C26626">
      <w:pPr>
        <w:pStyle w:val="Opsommingtekens3"/>
      </w:pPr>
      <w:r w:rsidRPr="00C26626">
        <w:rPr>
          <w:i/>
          <w:iCs/>
        </w:rPr>
        <w:t>waarde</w:t>
      </w:r>
      <w:r>
        <w:t xml:space="preserve">: de numerieke waarde van de hoogte. </w:t>
      </w:r>
      <w:r w:rsidR="00957272">
        <w:t>Verplicht element indien het attribuut</w:t>
      </w:r>
      <w:r w:rsidR="00D727B3" w:rsidRPr="00D727B3">
        <w:t xml:space="preserve"> </w:t>
      </w:r>
      <w:r w:rsidR="00D727B3" w:rsidRPr="00581F59">
        <w:rPr>
          <w:i/>
          <w:iCs/>
        </w:rPr>
        <w:t>hoogte</w:t>
      </w:r>
      <w:r w:rsidR="00D727B3" w:rsidRPr="00D727B3">
        <w:t xml:space="preserve"> wordt gebruikt</w:t>
      </w:r>
      <w:r>
        <w:t>.</w:t>
      </w:r>
    </w:p>
    <w:p w14:paraId="1B3D1C6A" w14:textId="6FFFCA7B" w:rsidR="00F06F95" w:rsidRDefault="00EF46C1" w:rsidP="00C26626">
      <w:pPr>
        <w:pStyle w:val="Opsommingtekens3"/>
      </w:pPr>
      <w:r w:rsidRPr="00C26626">
        <w:rPr>
          <w:i/>
          <w:iCs/>
        </w:rPr>
        <w:t>eenheid</w:t>
      </w:r>
      <w:r>
        <w:t>: de grootheid waarin de hoogte wordt uitgedrukt</w:t>
      </w:r>
      <w:r w:rsidR="0099416D" w:rsidRPr="0099416D">
        <w:t xml:space="preserve">. Voor </w:t>
      </w:r>
      <w:r w:rsidR="0099416D" w:rsidRPr="00460031">
        <w:rPr>
          <w:i/>
          <w:iCs/>
        </w:rPr>
        <w:t>eenheid</w:t>
      </w:r>
      <w:r w:rsidR="0099416D" w:rsidRPr="0099416D">
        <w:t xml:space="preserve"> kan gebruik gemaakt worden van de uitbreidbare waardelijst 'Eenheid’. </w:t>
      </w:r>
      <w:r w:rsidR="00957272">
        <w:t>Verplicht element indien het attribuut</w:t>
      </w:r>
      <w:r w:rsidR="00D727B3" w:rsidRPr="00D727B3">
        <w:t xml:space="preserve"> </w:t>
      </w:r>
      <w:r w:rsidR="00D727B3" w:rsidRPr="00581F59">
        <w:rPr>
          <w:i/>
          <w:iCs/>
        </w:rPr>
        <w:t>hoogte</w:t>
      </w:r>
      <w:r w:rsidR="00D727B3" w:rsidRPr="00D727B3">
        <w:t xml:space="preserve"> wordt gebruikt</w:t>
      </w:r>
      <w:r>
        <w:t>.</w:t>
      </w:r>
    </w:p>
    <w:p w14:paraId="4B33C58B" w14:textId="18FC4501" w:rsidR="00B22728" w:rsidRDefault="00B22728" w:rsidP="00C57EE4">
      <w:pPr>
        <w:pStyle w:val="Opsommingtekens2"/>
      </w:pPr>
      <w:r w:rsidRPr="00805135">
        <w:rPr>
          <w:i/>
        </w:rPr>
        <w:t>geometrie</w:t>
      </w:r>
      <w:r w:rsidRPr="00B22728">
        <w:t>: de verwijzing van een specifieke Punt naar (de identificatie van) de bijbehorende Geometrie. Verplicht attribuut. Komt 1 keer voor.</w:t>
      </w:r>
    </w:p>
    <w:p w14:paraId="5C9EE5B1" w14:textId="5B2B7995" w:rsidR="00A13063" w:rsidRDefault="00DA6003" w:rsidP="00A13063">
      <w:pPr>
        <w:pStyle w:val="Opsommingtekens1"/>
      </w:pPr>
      <w:r>
        <w:t>Punt</w:t>
      </w:r>
      <w:r w:rsidR="00A13063">
        <w:t xml:space="preserve">engroep: </w:t>
      </w:r>
      <w:r w:rsidR="000C0318">
        <w:t xml:space="preserve">een groep of verzameling van bij elkaar behorende Punten, die samen de </w:t>
      </w:r>
      <w:r w:rsidR="00B22728">
        <w:t>L</w:t>
      </w:r>
      <w:r w:rsidR="000C0318">
        <w:t>ocatie vormen</w:t>
      </w:r>
      <w:r w:rsidR="00A13063">
        <w:t xml:space="preserve">. </w:t>
      </w:r>
      <w:r>
        <w:t>Pu</w:t>
      </w:r>
      <w:r w:rsidR="00A13063">
        <w:t>n</w:t>
      </w:r>
      <w:r>
        <w:t>t</w:t>
      </w:r>
      <w:r w:rsidR="00A13063">
        <w:t xml:space="preserve">engroep heeft </w:t>
      </w:r>
      <w:r w:rsidR="00332BB2">
        <w:t>alle</w:t>
      </w:r>
      <w:r w:rsidR="009F09F1">
        <w:t xml:space="preserve"> </w:t>
      </w:r>
      <w:r w:rsidR="00A13063">
        <w:t>attrib</w:t>
      </w:r>
      <w:r w:rsidR="009F09F1">
        <w:t>u</w:t>
      </w:r>
      <w:r w:rsidR="00A13063">
        <w:t>t</w:t>
      </w:r>
      <w:r w:rsidR="00332BB2">
        <w:t>en</w:t>
      </w:r>
      <w:r w:rsidR="00A13063">
        <w:t xml:space="preserve"> van Locatie, aangevuld met:</w:t>
      </w:r>
    </w:p>
    <w:p w14:paraId="56DEAC43" w14:textId="2EB9107F" w:rsidR="00A13063" w:rsidRDefault="00A13063" w:rsidP="00DA6003">
      <w:pPr>
        <w:pStyle w:val="Opsommingtekens2"/>
      </w:pPr>
      <w:r w:rsidRPr="00E569B9">
        <w:rPr>
          <w:i/>
        </w:rPr>
        <w:t>groepselement</w:t>
      </w:r>
      <w:r>
        <w:t xml:space="preserve">: </w:t>
      </w:r>
      <w:r w:rsidR="00BB57F8" w:rsidRPr="00255932">
        <w:t xml:space="preserve">de verwijzing van een </w:t>
      </w:r>
      <w:r w:rsidR="00DA6003" w:rsidRPr="00255932">
        <w:t>Pu</w:t>
      </w:r>
      <w:r w:rsidRPr="00255932">
        <w:t>n</w:t>
      </w:r>
      <w:r w:rsidR="00DA6003" w:rsidRPr="00255932">
        <w:t>t</w:t>
      </w:r>
      <w:r w:rsidRPr="00255932">
        <w:t xml:space="preserve">engroep </w:t>
      </w:r>
      <w:r w:rsidR="00BB57F8" w:rsidRPr="00255932">
        <w:t xml:space="preserve">naar de </w:t>
      </w:r>
      <w:r w:rsidR="00DA6003" w:rsidRPr="00255932">
        <w:t>Pu</w:t>
      </w:r>
      <w:r w:rsidRPr="00255932">
        <w:t>n</w:t>
      </w:r>
      <w:r w:rsidR="00DA6003" w:rsidRPr="00255932">
        <w:t>t</w:t>
      </w:r>
      <w:r w:rsidRPr="00255932">
        <w:t>en</w:t>
      </w:r>
      <w:r w:rsidR="00BB57F8" w:rsidRPr="00255932">
        <w:t xml:space="preserve"> die samen de Puntengroep vormen</w:t>
      </w:r>
      <w:r w:rsidRPr="00255932">
        <w:t>.</w:t>
      </w:r>
      <w:r>
        <w:t xml:space="preserve"> Verplicht attribuut. Komt ten minste 1 keer voor.</w:t>
      </w:r>
    </w:p>
    <w:p w14:paraId="446E099E" w14:textId="57D67A57" w:rsidR="0044672B" w:rsidRPr="003C62D0" w:rsidRDefault="004350B7" w:rsidP="004350B7">
      <w:pPr>
        <w:pStyle w:val="Opsommingtekens1"/>
      </w:pPr>
      <w:r w:rsidRPr="003C62D0">
        <w:lastRenderedPageBreak/>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6C481164" w14:textId="5A2035E5" w:rsidR="0044672B" w:rsidRDefault="004350B7" w:rsidP="003F427F">
      <w:pPr>
        <w:pStyle w:val="Opsommingtekens2"/>
      </w:pPr>
      <w:r w:rsidRPr="003C62D0">
        <w:rPr>
          <w:i/>
          <w:iCs/>
        </w:rPr>
        <w:t>domein</w:t>
      </w:r>
      <w:r w:rsidRPr="003C62D0">
        <w:t>: de identificatie van de voorziening waarin de ambtsgebieden worden bijgehouden. Verplicht attribuut. Komt 1 keer voor. Wordt ingevuld met de verplichte waarde ‘NL.BI.BestuurlijkGebied’.</w:t>
      </w:r>
    </w:p>
    <w:p w14:paraId="72844532" w14:textId="23D00CC3" w:rsidR="001F6E6D" w:rsidRDefault="004350B7" w:rsidP="003C62D0">
      <w:pPr>
        <w:pStyle w:val="Opsommingtekens2"/>
      </w:pPr>
      <w:r w:rsidRPr="003C62D0">
        <w:rPr>
          <w:i/>
          <w:iCs/>
        </w:rPr>
        <w:t>geldigOp</w:t>
      </w:r>
      <w:r w:rsidRPr="003C62D0">
        <w:t>: de datum waarop Ambtsgebied geldig is. Optioneel attribuut. Komt 0 of 1 keer voor. Wanneer het attribuut is ingevuld, is de verwijzing statisch: met de Locatie Ambtsgebied wordt dan bedoeld het ambtsgebied zoals dat gold op de ingevulde datum. Indien dit attribuut niet ingevuld is, is de verwijzing dynamisch: met de Locatie Ambtsgebied wordt dan bedoeld het ambtsgebied met inbegrip van eventuele wijzigingen daarvan die na de vaststelling van het omgevingsdocument tot stand zijn gekomen, oftewel het ambtsgebied zoals dat is op het moment van raadplegen van het omgevingsdocument.</w:t>
      </w:r>
    </w:p>
    <w:p w14:paraId="55E27F57" w14:textId="77777777" w:rsidR="005B576D" w:rsidRDefault="005B576D" w:rsidP="00E27588"/>
    <w:p w14:paraId="0CBA9FB2" w14:textId="540C998C" w:rsidR="00E27588" w:rsidRDefault="001B542C" w:rsidP="00E27588">
      <w:r>
        <w:t xml:space="preserve">Locatie </w:t>
      </w:r>
      <w:r w:rsidR="001F6E6D" w:rsidRPr="001F6E6D">
        <w:t>kent geen waardelijsten en geen constraints.</w:t>
      </w:r>
    </w:p>
    <w:p w14:paraId="026B67E7" w14:textId="0DCAE647" w:rsidR="00952F43" w:rsidRDefault="00952F43" w:rsidP="005F53EB">
      <w:pPr>
        <w:pStyle w:val="Kader"/>
      </w:pPr>
      <w:r w:rsidRPr="00B26823">
        <w:rPr>
          <w:noProof/>
        </w:rPr>
        <mc:AlternateContent>
          <mc:Choice Requires="wps">
            <w:drawing>
              <wp:inline distT="0" distB="0" distL="0" distR="0" wp14:anchorId="3BF0FA67" wp14:editId="7A9F4073">
                <wp:extent cx="1828800" cy="1828800"/>
                <wp:effectExtent l="0" t="0" r="22860" b="22860"/>
                <wp:docPr id="2" name="Tekstvak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D7DCCCD" w14:textId="77777777" w:rsidR="00952F43" w:rsidRPr="00044BBB" w:rsidRDefault="00952F43" w:rsidP="00952F43">
                            <w:pPr>
                              <w:rPr>
                                <w:b/>
                                <w:bCs/>
                              </w:rPr>
                            </w:pPr>
                            <w:r w:rsidRPr="00044BBB">
                              <w:rPr>
                                <w:b/>
                                <w:bCs/>
                              </w:rPr>
                              <w:t>Toekomstige functionaliteit</w:t>
                            </w:r>
                          </w:p>
                          <w:p w14:paraId="0E26C40C" w14:textId="77777777" w:rsidR="00952F43" w:rsidRPr="0034067F" w:rsidRDefault="00952F43" w:rsidP="00952F43">
                            <w:r w:rsidRPr="00FF21DC">
                              <w:t xml:space="preserve">De TPOD-standaard gaat uit van de </w:t>
                            </w:r>
                            <w:r>
                              <w:t>keuze tussen statisch en dynamisch verwijzen naar Ambtsgebied</w:t>
                            </w:r>
                            <w:r w:rsidRPr="00FF21DC">
                              <w:t xml:space="preserve">. </w:t>
                            </w:r>
                            <w:r>
                              <w:t>In de DSO-keten wordt als eerste de mogelijkheid tot het statisch verwijzen gerealiseerd en pas later de mogelijkheid tot dynamisch verwijzen. Dynamisch verwijzen is daardoor voorlopig nog niet mogelijk.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BF0FA67" id="Tekstvak 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jKQ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" filled="f" strokeweight=".5pt">
                <v:textbox style="mso-fit-shape-to-text:t">
                  <w:txbxContent>
                    <w:p w14:paraId="6D7DCCCD" w14:textId="77777777" w:rsidR="00952F43" w:rsidRPr="00044BBB" w:rsidRDefault="00952F43" w:rsidP="00952F43">
                      <w:pPr>
                        <w:rPr>
                          <w:b/>
                          <w:bCs/>
                        </w:rPr>
                      </w:pPr>
                      <w:r w:rsidRPr="00044BBB">
                        <w:rPr>
                          <w:b/>
                          <w:bCs/>
                        </w:rPr>
                        <w:t>Toekomstige functionaliteit</w:t>
                      </w:r>
                    </w:p>
                    <w:p w14:paraId="0E26C40C" w14:textId="77777777" w:rsidR="00952F43" w:rsidRPr="0034067F" w:rsidRDefault="00952F43" w:rsidP="00952F43">
                      <w:r w:rsidRPr="00FF21DC">
                        <w:t xml:space="preserve">De TPOD-standaard gaat uit van de </w:t>
                      </w:r>
                      <w:r>
                        <w:t>keuze tussen statisch en dynamisch verwijzen naar Ambtsgebied</w:t>
                      </w:r>
                      <w:r w:rsidRPr="00FF21DC">
                        <w:t xml:space="preserve">. </w:t>
                      </w:r>
                      <w:r>
                        <w:t>In de DSO-keten wordt als eerste de mogelijkheid tot het statisch verwijzen gerealiseerd en pas later de mogelijkheid tot dynamisch verwijzen. Dynamisch verwijzen is daardoor voorlopig nog niet mogelijk.</w:t>
                      </w:r>
                    </w:p>
                  </w:txbxContent>
                </v:textbox>
                <w10:anchorlock/>
              </v:shape>
            </w:pict>
          </mc:Fallback>
        </mc:AlternateContent>
      </w:r>
    </w:p>
    <w:p w14:paraId="00B96535" w14:textId="54D3D621" w:rsidR="00E33EDD" w:rsidRDefault="007B75D9" w:rsidP="00E33EDD">
      <w:pPr>
        <w:pStyle w:val="Kop5"/>
      </w:pPr>
      <w:bookmarkStart w:id="439" w:name="_Toc93476004"/>
      <w:r w:rsidRPr="007B75D9">
        <w:t>Toelichting op de norm</w:t>
      </w:r>
      <w:bookmarkEnd w:id="439"/>
    </w:p>
    <w:p w14:paraId="123D2ED0" w14:textId="38DB660D" w:rsidR="001A15C0" w:rsidRPr="003C62D0" w:rsidRDefault="007A5216" w:rsidP="007A5216">
      <w:pPr>
        <w:pStyle w:val="Opsommingtekens1"/>
      </w:pPr>
      <w:r w:rsidRPr="003C62D0">
        <w:rPr>
          <w:i/>
          <w:iCs/>
        </w:rPr>
        <w:t>identificatie</w:t>
      </w:r>
      <w:r w:rsidRPr="003C62D0">
        <w:t>: de unieke identificatie voor ieder object van dit type. Voor Gebied, Gebiedengroep, Lijn, Lijnengroep, Punt en Puntengroep moet de identificatie conform het datatype NEN3610-ID zijn. In afwijking daarvan is bij Ambtsgebied de identificatie 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3A74374C" w14:textId="0DCA140B" w:rsidR="0070124A" w:rsidRDefault="00B01BA3" w:rsidP="008769AC">
      <w:pPr>
        <w:pStyle w:val="Opsommingtekens1"/>
      </w:pPr>
      <w:r w:rsidRPr="007A5216">
        <w:rPr>
          <w:i/>
          <w:iCs/>
        </w:rPr>
        <w:t>n</w:t>
      </w:r>
      <w:r w:rsidRPr="00A038E5">
        <w:rPr>
          <w:i/>
          <w:iCs/>
        </w:rPr>
        <w:t>oemer</w:t>
      </w:r>
      <w:r w:rsidRPr="00A038E5">
        <w:t xml:space="preserve">: </w:t>
      </w:r>
      <w:r w:rsidR="004F0F97" w:rsidRPr="009237D0">
        <w:t>de mensleesbare term of frase waarmee de Locatie wordt aangeduid en</w:t>
      </w:r>
      <w:r w:rsidR="004F0F97" w:rsidRPr="00581F59">
        <w:t xml:space="preserve">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rsidR="00593325">
        <w:t xml:space="preserve"> of het Tekstdeel</w:t>
      </w:r>
      <w:r w:rsidR="004F0F97" w:rsidRPr="00581F59">
        <w:t xml:space="preserve">, bij de Locatie én in het geografisch informatieobject. Hierdoor is (zowel machine- als mensleesbaar) duidelijk dat Locatie en Juridische regel </w:t>
      </w:r>
      <w:r w:rsidR="003B6B55">
        <w:t xml:space="preserve">of Tekstdeel </w:t>
      </w:r>
      <w:r w:rsidR="004F0F97" w:rsidRPr="00581F59">
        <w:t>bij elkaar horen</w:t>
      </w:r>
      <w:r w:rsidR="00E55296">
        <w:t xml:space="preserve">. </w:t>
      </w:r>
      <w:r w:rsidR="000A2CD9">
        <w:t xml:space="preserve">Het gebruik van </w:t>
      </w:r>
      <w:r w:rsidR="004374E3" w:rsidRPr="00581F59">
        <w:rPr>
          <w:i/>
          <w:iCs/>
        </w:rPr>
        <w:t>n</w:t>
      </w:r>
      <w:r w:rsidR="00E55296" w:rsidRPr="00581F59">
        <w:rPr>
          <w:i/>
          <w:iCs/>
        </w:rPr>
        <w:t>oemer</w:t>
      </w:r>
      <w:r w:rsidR="00E55296">
        <w:t xml:space="preserve"> is </w:t>
      </w:r>
      <w:r w:rsidR="004374E3">
        <w:t>option</w:t>
      </w:r>
      <w:r w:rsidR="000A2CD9">
        <w:t>eel</w:t>
      </w:r>
      <w:r w:rsidR="000B2B75">
        <w:t xml:space="preserve"> omdat </w:t>
      </w:r>
      <w:r w:rsidR="00FA3890">
        <w:t xml:space="preserve">er </w:t>
      </w:r>
      <w:r w:rsidR="000B2B75">
        <w:t xml:space="preserve">Locaties </w:t>
      </w:r>
      <w:r w:rsidR="00FA3890">
        <w:t xml:space="preserve">zijn die niet </w:t>
      </w:r>
      <w:r w:rsidR="00351EB1">
        <w:t xml:space="preserve">met een term of frase te benoemen zijn. </w:t>
      </w:r>
      <w:r w:rsidR="002C1EDC">
        <w:t xml:space="preserve">Dat </w:t>
      </w:r>
      <w:r w:rsidR="00F2429F">
        <w:t xml:space="preserve">geldt voor </w:t>
      </w:r>
      <w:r w:rsidR="00FE308F">
        <w:t>de Locatie bij Pons</w:t>
      </w:r>
      <w:r w:rsidR="00655B1A">
        <w:t xml:space="preserve"> (objecttype dat alleen voor het omgevingsplan</w:t>
      </w:r>
      <w:r w:rsidR="000056D0">
        <w:t xml:space="preserve"> beschikbaar is</w:t>
      </w:r>
      <w:r w:rsidR="00655B1A">
        <w:t>)</w:t>
      </w:r>
      <w:r w:rsidR="00B355D6">
        <w:t>. Het geldt ook voor</w:t>
      </w:r>
      <w:r w:rsidR="00655B1A">
        <w:t xml:space="preserve"> </w:t>
      </w:r>
      <w:r w:rsidR="00D44FA3">
        <w:t xml:space="preserve">de Locaties bij </w:t>
      </w:r>
      <w:r w:rsidR="000D29BC">
        <w:t>specifieke normwaarden</w:t>
      </w:r>
      <w:r w:rsidR="00240A3B">
        <w:t xml:space="preserve"> (voor omgevingsdocumenten met Artikelstructuur)</w:t>
      </w:r>
      <w:r w:rsidR="00451613">
        <w:t xml:space="preserve">. Het is immers niet zinvol om </w:t>
      </w:r>
      <w:r w:rsidR="00390704" w:rsidRPr="00390704">
        <w:t xml:space="preserve">bijvoorbeeld </w:t>
      </w:r>
      <w:r w:rsidR="00657BAD">
        <w:t xml:space="preserve">alle Locaties </w:t>
      </w:r>
      <w:r w:rsidR="000371C4">
        <w:t xml:space="preserve">met </w:t>
      </w:r>
      <w:r w:rsidR="00657BAD">
        <w:t>de normwaarde 5 meter</w:t>
      </w:r>
      <w:r w:rsidR="000371C4">
        <w:t xml:space="preserve"> een</w:t>
      </w:r>
      <w:r w:rsidR="00F60B48">
        <w:t xml:space="preserve"> </w:t>
      </w:r>
      <w:r w:rsidR="00EA39B6">
        <w:t>noemer te geven</w:t>
      </w:r>
      <w:r w:rsidR="00390704">
        <w:t xml:space="preserve"> en alle Locaties met de normwaarde 7 meter een andere noemer</w:t>
      </w:r>
      <w:r w:rsidR="004F0F97" w:rsidRPr="00581F59">
        <w:t>.</w:t>
      </w:r>
      <w:r w:rsidR="00615055">
        <w:t xml:space="preserve"> </w:t>
      </w:r>
      <w:r w:rsidR="002F1017">
        <w:t xml:space="preserve">Voorbeelden van noemer </w:t>
      </w:r>
      <w:r w:rsidR="006F7A80">
        <w:t>voor omgevingsplan respectievelijk omgevingsverordening, waarbij de noemer in cursieve tekst is weergegeven, zijn:</w:t>
      </w:r>
      <w:r w:rsidR="00B8242C">
        <w:t xml:space="preserve"> </w:t>
      </w:r>
      <w:r w:rsidR="006F7A80">
        <w:t xml:space="preserve">Ter plaatse van de functie </w:t>
      </w:r>
      <w:r w:rsidR="006F7A80" w:rsidRPr="00EF1BBE">
        <w:rPr>
          <w:i/>
          <w:iCs/>
        </w:rPr>
        <w:t>Levendig stadscentrum</w:t>
      </w:r>
      <w:r w:rsidR="006F7A80">
        <w:t xml:space="preserve"> zijn de </w:t>
      </w:r>
      <w:r w:rsidR="006F7A80">
        <w:lastRenderedPageBreak/>
        <w:t>volgende activiteiten toegestaan.</w:t>
      </w:r>
      <w:r w:rsidR="00B8242C">
        <w:t xml:space="preserve"> </w:t>
      </w:r>
      <w:r w:rsidR="006F7A80">
        <w:t xml:space="preserve">Nieuwe luidruchtige activiteiten en gedragingen zijn in een </w:t>
      </w:r>
      <w:r w:rsidR="006F7A80" w:rsidRPr="00EF1BBE">
        <w:rPr>
          <w:i/>
          <w:iCs/>
        </w:rPr>
        <w:t>stiltegebied</w:t>
      </w:r>
      <w:r w:rsidR="006F7A80">
        <w:t xml:space="preserve"> verboden.</w:t>
      </w:r>
      <w:r w:rsidR="00C96DBA">
        <w:br/>
      </w:r>
      <w:r w:rsidR="00583D9A">
        <w:t xml:space="preserve">Zie voor een beschrijving van </w:t>
      </w:r>
      <w:r w:rsidR="00D54C5F">
        <w:t xml:space="preserve">noemer ook paragraaf </w:t>
      </w:r>
      <w:r w:rsidR="00F40ED8" w:rsidRPr="002B3669">
        <w:rPr>
          <w:rStyle w:val="Verwijzing"/>
        </w:rPr>
        <w:fldChar w:fldCharType="begin"/>
      </w:r>
      <w:r w:rsidR="00F40ED8" w:rsidRPr="002B3669">
        <w:rPr>
          <w:rStyle w:val="Verwijzing"/>
        </w:rPr>
        <w:instrText xml:space="preserve"> REF _Ref35809523 </w:instrText>
      </w:r>
      <w:r w:rsidR="00936B1B" w:rsidRPr="002B3669">
        <w:rPr>
          <w:rStyle w:val="Verwijzing"/>
        </w:rPr>
        <w:instrText>\n \h</w:instrText>
      </w:r>
      <w:r w:rsidR="00F40ED8" w:rsidRPr="002B3669">
        <w:rPr>
          <w:rStyle w:val="Verwijzing"/>
        </w:rPr>
        <w:instrText xml:space="preserve"> </w:instrText>
      </w:r>
      <w:r w:rsidR="00F40ED8" w:rsidRPr="002B3669">
        <w:rPr>
          <w:rStyle w:val="Verwijzing"/>
        </w:rPr>
      </w:r>
      <w:r w:rsidR="00F40ED8" w:rsidRPr="002B3669">
        <w:rPr>
          <w:rStyle w:val="Verwijzing"/>
        </w:rPr>
        <w:fldChar w:fldCharType="separate"/>
      </w:r>
      <w:r w:rsidR="00176B7A" w:rsidRPr="002B3669">
        <w:rPr>
          <w:rStyle w:val="Verwijzing"/>
        </w:rPr>
        <w:t>6.2.2.2</w:t>
      </w:r>
      <w:r w:rsidR="00F40ED8" w:rsidRPr="002B3669">
        <w:rPr>
          <w:rStyle w:val="Verwijzing"/>
        </w:rPr>
        <w:fldChar w:fldCharType="end"/>
      </w:r>
      <w:r w:rsidR="00D54C5F">
        <w:t>.</w:t>
      </w:r>
    </w:p>
    <w:p w14:paraId="7CE46E50" w14:textId="31F6F891" w:rsidR="00B22728" w:rsidRPr="00B41316" w:rsidRDefault="00BC00CA" w:rsidP="008769AC">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w:t>
      </w:r>
      <w:r w:rsidRPr="00371C3A">
        <w:t xml:space="preserve">Voor </w:t>
      </w:r>
      <w:r w:rsidRPr="0042535A">
        <w:rPr>
          <w:i/>
          <w:iCs/>
        </w:rPr>
        <w:t>eenheid</w:t>
      </w:r>
      <w:r w:rsidRPr="00371C3A">
        <w:t xml:space="preserve"> kan gebruik gemaakt worden van de uitbreidbare waardelijst 'Eenheid</w:t>
      </w:r>
      <w:r>
        <w:t>’</w:t>
      </w:r>
      <w:r w:rsidRPr="00371C3A">
        <w:t xml:space="preserve">. </w:t>
      </w:r>
      <w:r w:rsidRPr="00F40ED8">
        <w:rPr>
          <w:i/>
          <w:iCs/>
        </w:rPr>
        <w:t>hoogte</w:t>
      </w:r>
      <w:r>
        <w:t xml:space="preserve"> kan bijvoorbeeld worden gebruikt om van (de omgevingswaarde) geluidproductieplafonds aan te geven op welke hoogte ze gelden; in dat geval wordt de </w:t>
      </w:r>
      <w:r w:rsidRPr="004A0394">
        <w:t>eenheid</w:t>
      </w:r>
      <w:r>
        <w:t xml:space="preserve"> meter gekozen. Een ander </w:t>
      </w:r>
      <w:r w:rsidRPr="00A038E5">
        <w:t xml:space="preserve">voorbeeld van de toepassing van </w:t>
      </w:r>
      <w:r w:rsidRPr="009237D0">
        <w:rPr>
          <w:i/>
          <w:iCs/>
        </w:rPr>
        <w:t>hoogte</w:t>
      </w:r>
      <w:r w:rsidRPr="00BD0E30">
        <w:t xml:space="preserve"> is het vastleggen van de bouwlaag in een gebouw waar een bepaalde activiteit verricht mag worden. In dat geval </w:t>
      </w:r>
      <w:r w:rsidRPr="00B223FD">
        <w:t xml:space="preserve">wordt de eenheid </w:t>
      </w:r>
      <w:r w:rsidRPr="00E335C6">
        <w:t>bouwlaag</w:t>
      </w:r>
      <w:r w:rsidRPr="003B5FBC">
        <w:t xml:space="preserve"> gekozen; bovengrondse bouwlagen worden in een positief getal uitgedrukt, ondergrondse bouwlagen in een negatief getal.</w:t>
      </w:r>
    </w:p>
    <w:p w14:paraId="2B8DBDBD" w14:textId="77777777" w:rsidR="00A038E5" w:rsidRPr="003C62D0" w:rsidRDefault="00B22728" w:rsidP="00A038E5">
      <w:pPr>
        <w:pStyle w:val="Opsommingtekens1"/>
      </w:pPr>
      <w:r w:rsidRPr="00B41316">
        <w:rPr>
          <w:i/>
        </w:rPr>
        <w:t>geometrie</w:t>
      </w:r>
      <w:r w:rsidRPr="00FE5D30">
        <w:t>: attribuut dat de verwijzing bevat van een specifiek Gebied, Lijn of Punt naar de identificatie van de bijbehorende Geometrie. Dit attribuut legt dus vas</w:t>
      </w:r>
      <w:r w:rsidRPr="00FF1A9D">
        <w:t>t dat deze Geometrie bij het betreffende Gebied, Lijn of Punt hoort.</w:t>
      </w:r>
      <w:r w:rsidR="00A038E5" w:rsidRPr="008F7C5C">
        <w:t xml:space="preserve"> </w:t>
      </w:r>
      <w:r w:rsidR="00A038E5" w:rsidRPr="003C62D0">
        <w:t>Bij Ambtsgebied kan er geen geometrie worden meegeleverd.</w:t>
      </w:r>
    </w:p>
    <w:p w14:paraId="77B4C34A" w14:textId="77777777" w:rsidR="00A038E5" w:rsidRPr="003C62D0" w:rsidRDefault="00A038E5" w:rsidP="00A038E5">
      <w:pPr>
        <w:pStyle w:val="Opsommingtekens1"/>
      </w:pPr>
      <w:r w:rsidRPr="003C62D0">
        <w:rPr>
          <w:i/>
        </w:rPr>
        <w:t xml:space="preserve">domein: </w:t>
      </w:r>
      <w:r w:rsidRPr="003C62D0">
        <w:rPr>
          <w:iCs/>
        </w:rPr>
        <w:t>attribuut waardoor DSO-LV weet dat de inhoud van dit object te vinden is in een andere voorziening, alleen te gebruiken bij Ambtsgebied. Het bijhouden van het Ambtsgebied gebeurt in de bestuurlijkeGrenzen-voorziening. Daarom moet bij dit attribuut altijd de identificatie van die voorziening worden ingevuld.</w:t>
      </w:r>
    </w:p>
    <w:p w14:paraId="6CB4E098" w14:textId="77777777" w:rsidR="00A038E5" w:rsidRPr="003C62D0" w:rsidRDefault="00A038E5" w:rsidP="00A038E5">
      <w:pPr>
        <w:pStyle w:val="Opsommingtekens1"/>
      </w:pPr>
      <w:r w:rsidRPr="003C62D0">
        <w:rPr>
          <w:i/>
        </w:rPr>
        <w:t xml:space="preserve">geldigOp: </w:t>
      </w:r>
      <w:r w:rsidRPr="003C62D0">
        <w:rPr>
          <w:iCs/>
        </w:rPr>
        <w:t>attribuut waardoor DSO-LV weet welke versie van het ambtsgebied getoond moet worden. Wanneer dit attribuut is ingevuld, toont DSO-LV het Ambtsgebied zoals dat geldig was op de ingevulde datum. Als het attribuut niet is ingevuld, toont DSO-LV het actuele Ambtsgebied zoals dat geldig is op de datum van bevragen, oftewel de nieuwste versie van het Ambtsgebied die aanwezig is in de bestuurlijkeGrenzen-voorziening.</w:t>
      </w:r>
    </w:p>
    <w:p w14:paraId="72192B04" w14:textId="77777777" w:rsidR="00A038E5" w:rsidRPr="003C62D0" w:rsidRDefault="00A038E5" w:rsidP="00A038E5"/>
    <w:p w14:paraId="4A9425C6" w14:textId="77777777" w:rsidR="00A038E5" w:rsidRPr="00B223FD" w:rsidRDefault="00A038E5" w:rsidP="00A038E5">
      <w:r w:rsidRPr="003C62D0">
        <w:t>Met uitzondering van Locatie in de verschijningsvorm van Ambtsgebied wordt</w:t>
      </w:r>
      <w:r w:rsidRPr="00A038E5">
        <w:t xml:space="preserve"> </w:t>
      </w:r>
      <w:r w:rsidRPr="009237D0">
        <w:t>Locatie altijd vastgelegd in een geografisch informatieobject.</w:t>
      </w:r>
    </w:p>
    <w:p w14:paraId="3079F75F" w14:textId="77777777" w:rsidR="00A038E5" w:rsidRPr="00E335C6" w:rsidRDefault="00A038E5" w:rsidP="00A038E5"/>
    <w:p w14:paraId="650AF0FA" w14:textId="20C06750" w:rsidR="0044672B" w:rsidRPr="003C62D0" w:rsidRDefault="00A038E5" w:rsidP="00A038E5">
      <w:r w:rsidRPr="003C62D0">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geografisch informatieobject. Op deze manier is de locatie permanent terug te vinden en is de onveranderlijkheid van de locatie gewaarborgd (zie ook paragraaf </w:t>
      </w:r>
      <w:r w:rsidRPr="002B3669">
        <w:rPr>
          <w:rStyle w:val="Verwijzing"/>
        </w:rPr>
        <w:fldChar w:fldCharType="begin"/>
      </w:r>
      <w:r w:rsidRPr="002B3669">
        <w:rPr>
          <w:rStyle w:val="Verwijzing"/>
        </w:rPr>
        <w:instrText xml:space="preserve"> REF _Ref35809523 </w:instrText>
      </w:r>
      <w:r w:rsidR="003B5FBC" w:rsidRPr="002B3669">
        <w:rPr>
          <w:rStyle w:val="Verwijzing"/>
        </w:rPr>
        <w:instrText>\n \h</w:instrText>
      </w:r>
      <w:r w:rsidRPr="002B3669">
        <w:rPr>
          <w:rStyle w:val="Verwijzing"/>
        </w:rPr>
        <w:instrText xml:space="preserve">  \* MERGEFORMAT </w:instrText>
      </w:r>
      <w:r w:rsidRPr="002B3669">
        <w:rPr>
          <w:rStyle w:val="Verwijzing"/>
        </w:rPr>
      </w:r>
      <w:r w:rsidRPr="002B3669">
        <w:rPr>
          <w:rStyle w:val="Verwijzing"/>
        </w:rPr>
        <w:fldChar w:fldCharType="separate"/>
      </w:r>
      <w:r w:rsidR="00176B7A" w:rsidRPr="002B3669">
        <w:rPr>
          <w:rStyle w:val="Verwijzing"/>
        </w:rPr>
        <w:t>6.2.2.2</w:t>
      </w:r>
      <w:r w:rsidRPr="002B3669">
        <w:rPr>
          <w:rStyle w:val="Verwijzing"/>
        </w:rPr>
        <w:fldChar w:fldCharType="end"/>
      </w:r>
      <w:r w:rsidRPr="003C62D0">
        <w:t>). Door het nemen van het besluit stelt het bevoegd gezag het geografisch informatieobject vast en ‘ontstaat’ de locatie. Wanneer een regel geldt voor het hele ambtsgebied van het bevoegd gezag wordt het niet passend geacht als het bevoegd gezag dat ambtsgebied in de vorm van een geografisch informatieobject vast zou stellen. Ambtsgebieden worden immers door andere wetgeving (en in de meeste gevallen door een ander bevoegd gezag) vastgesteld. Daarom wordt Ambtsgebied als verschijningsvorm van Locatie niet vastgesteld en vastgelegd met een geometrie en een geografisch informatieobject, maar door een verwijzing op te nemen naar het ambtsgebied in de bestuurlijkeGrenzen-voorziening. Dit is de voorziening waarin de door die andere wetgeving vastgestelde bestuurlijke grenzen worden vastgelegd en beheerd.</w:t>
      </w:r>
    </w:p>
    <w:p w14:paraId="58F50DAC" w14:textId="6FCB96FC" w:rsidR="00A038E5" w:rsidRPr="003C62D0" w:rsidRDefault="00A038E5" w:rsidP="00A038E5">
      <w:r w:rsidRPr="003C62D0">
        <w:t xml:space="preserve">Ambtsgebied wordt niet door het bevoegd gezag vastgelegd met het object Geometrie en heeft geen hoogteligging. Het kent daarom niet de attributen </w:t>
      </w:r>
      <w:r w:rsidRPr="003C62D0">
        <w:rPr>
          <w:i/>
          <w:iCs/>
        </w:rPr>
        <w:t>geometrie</w:t>
      </w:r>
      <w:r w:rsidRPr="003C62D0">
        <w:t xml:space="preserve"> en </w:t>
      </w:r>
      <w:r w:rsidRPr="003C62D0">
        <w:rPr>
          <w:i/>
          <w:iCs/>
        </w:rPr>
        <w:t>hoogte</w:t>
      </w:r>
      <w:r w:rsidRPr="003C62D0">
        <w:t>.</w:t>
      </w:r>
    </w:p>
    <w:p w14:paraId="4C1A7712" w14:textId="77777777" w:rsidR="00A038E5" w:rsidRPr="003C62D0" w:rsidRDefault="00A038E5" w:rsidP="00A038E5"/>
    <w:p w14:paraId="2E56C37C" w14:textId="77777777" w:rsidR="00A038E5" w:rsidRPr="003C62D0" w:rsidRDefault="00A038E5" w:rsidP="00A038E5">
      <w:r w:rsidRPr="003C62D0">
        <w:lastRenderedPageBreak/>
        <w:t>Zoals in deze en de vorige paragraaf al besproken, kan op twee manieren naar Ambtsgebied worden verwezen: statisch en dynamisch. Bij het gebruik van Ambtsgebied als Locatie van een regel of beleid dient een bewuste keuze gemaakt te worden tussen die twee verwijsmethoden. Bij een dynamische verwijzing wordt na een bestuurlijke herindeling automatisch het nieuwe ambtsgebied getoond als werkingsgebied van de regel. Het kan daardoor zijn dat een regel voor een nieuw gebied gaat gelden, zonder dat betrokkenen in dat gebied de mogelijkheid hebben gehad om daartegen beroep in te stellen.</w:t>
      </w:r>
    </w:p>
    <w:p w14:paraId="093B32B9" w14:textId="02F26082" w:rsidR="00A038E5" w:rsidRPr="00A038E5" w:rsidRDefault="00A038E5" w:rsidP="005F53EB">
      <w:pPr>
        <w:pStyle w:val="Kader"/>
      </w:pPr>
      <w:r w:rsidRPr="00A038E5">
        <w:rPr>
          <w:noProof/>
        </w:rPr>
        <mc:AlternateContent>
          <mc:Choice Requires="wps">
            <w:drawing>
              <wp:inline distT="0" distB="0" distL="0" distR="0" wp14:anchorId="1632E9D6" wp14:editId="42C3609A">
                <wp:extent cx="1828800" cy="1828800"/>
                <wp:effectExtent l="0" t="0" r="22860" b="10160"/>
                <wp:docPr id="23" name="Tekstvak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solidFill>
                            <a:prstClr val="black"/>
                          </a:solidFill>
                        </a:ln>
                      </wps:spPr>
                      <wps:txbx>
                        <w:txbxContent>
                          <w:p w14:paraId="3A4163ED" w14:textId="77777777" w:rsidR="00A038E5" w:rsidRPr="00044BBB" w:rsidRDefault="00A038E5" w:rsidP="00A038E5">
                            <w:pPr>
                              <w:rPr>
                                <w:b/>
                                <w:bCs/>
                              </w:rPr>
                            </w:pPr>
                            <w:r w:rsidRPr="00044BBB">
                              <w:rPr>
                                <w:b/>
                                <w:bCs/>
                              </w:rPr>
                              <w:t>Toekomstige functionaliteit</w:t>
                            </w:r>
                          </w:p>
                          <w:p w14:paraId="79A342E0" w14:textId="77777777" w:rsidR="00A038E5" w:rsidRPr="0034067F" w:rsidRDefault="00A038E5" w:rsidP="00A038E5">
                            <w:r>
                              <w:t>In een volgende versie van dit toepassingsprofiel wordt beschreven in welke gevallen het beste dynamisch en in welke gevallen het beste statisch verwezen kan worden naar Ambtsgebied.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632E9D6" id="Tekstvak 23"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" filled="f" strokeweight=".5pt">
                <v:path arrowok="t"/>
                <v:textbox style="mso-fit-shape-to-text:t">
                  <w:txbxContent>
                    <w:p w14:paraId="3A4163ED" w14:textId="77777777" w:rsidR="00A038E5" w:rsidRPr="00044BBB" w:rsidRDefault="00A038E5" w:rsidP="00A038E5">
                      <w:pPr>
                        <w:rPr>
                          <w:b/>
                          <w:bCs/>
                        </w:rPr>
                      </w:pPr>
                      <w:r w:rsidRPr="00044BBB">
                        <w:rPr>
                          <w:b/>
                          <w:bCs/>
                        </w:rPr>
                        <w:t>Toekomstige functionaliteit</w:t>
                      </w:r>
                    </w:p>
                    <w:p w14:paraId="79A342E0" w14:textId="77777777" w:rsidR="00A038E5" w:rsidRPr="0034067F" w:rsidRDefault="00A038E5" w:rsidP="00A038E5">
                      <w:r>
                        <w:t>In een volgende versie van dit toepassingsprofiel wordt beschreven in welke gevallen het beste dynamisch en in welke gevallen het beste statisch verwezen kan worden naar Ambtsgebied.</w:t>
                      </w:r>
                    </w:p>
                  </w:txbxContent>
                </v:textbox>
                <w10:anchorlock/>
              </v:shape>
            </w:pict>
          </mc:Fallback>
        </mc:AlternateContent>
      </w:r>
    </w:p>
    <w:p w14:paraId="48A6813D" w14:textId="77777777" w:rsidR="006F2E70" w:rsidRDefault="006F2E70" w:rsidP="006F2E70">
      <w:pPr>
        <w:pStyle w:val="Kop4"/>
      </w:pPr>
      <w:bookmarkStart w:id="440" w:name="_Toc93476005"/>
      <w:bookmarkStart w:id="441" w:name="_Hlk18240818"/>
      <w:bookmarkStart w:id="442" w:name="_Toc377037052"/>
      <w:bookmarkStart w:id="443" w:name="_Toc521341935"/>
      <w:bookmarkStart w:id="444" w:name="_Toc522087879"/>
      <w:bookmarkStart w:id="445" w:name="_Toc531298099"/>
      <w:bookmarkStart w:id="446" w:name="_Toc12431595"/>
      <w:bookmarkStart w:id="447" w:name="_Toc522087872"/>
      <w:bookmarkStart w:id="448" w:name="_Toc531298092"/>
      <w:bookmarkStart w:id="449" w:name="_Ref522799795"/>
      <w:bookmarkEnd w:id="348"/>
      <w:bookmarkEnd w:id="349"/>
      <w:bookmarkEnd w:id="350"/>
      <w:bookmarkEnd w:id="351"/>
      <w:bookmarkEnd w:id="352"/>
      <w:r>
        <w:t>Objecttype Geometrie</w:t>
      </w:r>
      <w:bookmarkEnd w:id="440"/>
    </w:p>
    <w:p w14:paraId="36B8EA5C" w14:textId="77777777" w:rsidR="006F2E70" w:rsidRDefault="006F2E70" w:rsidP="006F2E70">
      <w:pPr>
        <w:pStyle w:val="Kop5"/>
      </w:pPr>
      <w:bookmarkStart w:id="450" w:name="_Toc93476006"/>
      <w:r>
        <w:t>Toelichting op de toepassing</w:t>
      </w:r>
      <w:bookmarkEnd w:id="450"/>
    </w:p>
    <w:p w14:paraId="2A4D5EB7" w14:textId="6CB39501" w:rsidR="00BF3F4F" w:rsidRDefault="00B22728" w:rsidP="00BF3F4F">
      <w:r w:rsidRPr="00B22728">
        <w:t xml:space="preserve">De verschillende typen van Locatie, die in de vorige paragraaf zijn besproken, worden vastgelegd met Geometrie. </w:t>
      </w:r>
      <w:r w:rsidR="00BF3F4F" w:rsidRPr="00BF3F4F">
        <w:t xml:space="preserve">Het object Geometrie legt de positie en vorm van een Gebied, Lijn of Punt vast door middel van coördinaten om het te kunnen begrenzen en op een kaart </w:t>
      </w:r>
      <w:r w:rsidR="00BF3F4F">
        <w:t xml:space="preserve">op de juiste positie </w:t>
      </w:r>
      <w:r w:rsidR="00BF3F4F" w:rsidRPr="00BF3F4F">
        <w:t xml:space="preserve">te kunnen weergeven. </w:t>
      </w:r>
      <w:r w:rsidR="000E08A2">
        <w:t>G</w:t>
      </w:r>
      <w:r w:rsidR="000E08A2" w:rsidRPr="000E08A2">
        <w:t xml:space="preserve">eometrie wordt door </w:t>
      </w:r>
      <w:r w:rsidR="000E08A2">
        <w:t xml:space="preserve">zowel </w:t>
      </w:r>
      <w:r w:rsidR="000E08A2" w:rsidRPr="000E08A2">
        <w:t xml:space="preserve">IMOW </w:t>
      </w:r>
      <w:r w:rsidR="000E08A2">
        <w:t xml:space="preserve">als </w:t>
      </w:r>
      <w:r w:rsidR="000E08A2" w:rsidRPr="000E08A2">
        <w:t xml:space="preserve">IMOP </w:t>
      </w:r>
      <w:r w:rsidR="000E08A2">
        <w:t>gebruikt</w:t>
      </w:r>
      <w:r w:rsidR="00A85E97">
        <w:t xml:space="preserve">. </w:t>
      </w:r>
      <w:r w:rsidR="00AC4B3C" w:rsidRPr="00AC4B3C">
        <w:t>Geometrie wordt vastgelegd in de vorm van een GML-bestand dat in het geografisch informatieobject wordt opgenomen.</w:t>
      </w:r>
    </w:p>
    <w:p w14:paraId="7A0A4B75" w14:textId="77777777" w:rsidR="006F2E70" w:rsidRDefault="006F2E70" w:rsidP="006F2E70">
      <w:pPr>
        <w:pStyle w:val="Kop5"/>
      </w:pPr>
      <w:bookmarkStart w:id="451" w:name="_Toc93476007"/>
      <w:r>
        <w:t>Definitie</w:t>
      </w:r>
      <w:bookmarkEnd w:id="451"/>
    </w:p>
    <w:p w14:paraId="77FDBC50" w14:textId="7FD1F524" w:rsidR="006F2E70" w:rsidRDefault="00B22728" w:rsidP="006F2E70">
      <w:r w:rsidRPr="00B22728">
        <w:t xml:space="preserve">Geometrie is </w:t>
      </w:r>
      <w:r w:rsidR="006C7957">
        <w:t xml:space="preserve">het </w:t>
      </w:r>
      <w:r w:rsidR="00FB4CC2">
        <w:t xml:space="preserve">object </w:t>
      </w:r>
      <w:r w:rsidR="006C7957">
        <w:t xml:space="preserve">dat de </w:t>
      </w:r>
      <w:r w:rsidRPr="00B22728">
        <w:t xml:space="preserve">geometrische bepaling van een </w:t>
      </w:r>
      <w:r w:rsidR="00477BB2" w:rsidRPr="00AE532D">
        <w:t>G</w:t>
      </w:r>
      <w:r w:rsidRPr="00B22728">
        <w:t xml:space="preserve">ebied, </w:t>
      </w:r>
      <w:r w:rsidR="00477BB2" w:rsidRPr="00AE532D">
        <w:t>L</w:t>
      </w:r>
      <w:r w:rsidRPr="00B22728">
        <w:t xml:space="preserve">ijn of </w:t>
      </w:r>
      <w:r w:rsidR="00477BB2" w:rsidRPr="00AE532D">
        <w:t>P</w:t>
      </w:r>
      <w:r w:rsidRPr="00B22728">
        <w:t>unt door middel van coördinaten</w:t>
      </w:r>
      <w:r w:rsidR="00BF6435">
        <w:t xml:space="preserve"> bevat</w:t>
      </w:r>
      <w:r w:rsidRPr="00B22728">
        <w:t>.</w:t>
      </w:r>
    </w:p>
    <w:p w14:paraId="6CD3EA1C" w14:textId="45F37093" w:rsidR="0094134A" w:rsidRDefault="0094134A" w:rsidP="0094134A">
      <w:pPr>
        <w:pStyle w:val="Kop5"/>
      </w:pPr>
      <w:bookmarkStart w:id="452" w:name="_Toc93476008"/>
      <w:r>
        <w:t>Doel</w:t>
      </w:r>
      <w:bookmarkEnd w:id="452"/>
    </w:p>
    <w:p w14:paraId="273298D0" w14:textId="7F3BB7F1" w:rsidR="0094134A" w:rsidRDefault="003C660C" w:rsidP="0094134A">
      <w:r>
        <w:t>Doel van het objecttype</w:t>
      </w:r>
      <w:r w:rsidR="003C5916">
        <w:t xml:space="preserve"> Geometrie is:</w:t>
      </w:r>
    </w:p>
    <w:p w14:paraId="0475B983" w14:textId="3DCD0AB0" w:rsidR="003C5916" w:rsidRDefault="00AC0334" w:rsidP="003C5916">
      <w:pPr>
        <w:pStyle w:val="Opsommingtekens1"/>
      </w:pPr>
      <w:r>
        <w:t xml:space="preserve">het vastleggen </w:t>
      </w:r>
      <w:r w:rsidR="00F828AA">
        <w:t xml:space="preserve">en begrenzen </w:t>
      </w:r>
      <w:r>
        <w:t>van</w:t>
      </w:r>
      <w:r w:rsidR="005123E1">
        <w:t xml:space="preserve"> </w:t>
      </w:r>
      <w:r w:rsidR="003A1A47">
        <w:t>Locatie</w:t>
      </w:r>
      <w:r w:rsidR="00C723B5">
        <w:t xml:space="preserve"> door middel van coördinaten</w:t>
      </w:r>
      <w:r w:rsidR="00D84DDD">
        <w:t xml:space="preserve"> ten behoeve van het publiceren van geo-informatieobjecten</w:t>
      </w:r>
      <w:r w:rsidR="00C723B5">
        <w:t>;</w:t>
      </w:r>
    </w:p>
    <w:p w14:paraId="040D33EF" w14:textId="39A5B05A" w:rsidR="00C723B5" w:rsidRPr="0094134A" w:rsidRDefault="00F828AA" w:rsidP="001E034B">
      <w:pPr>
        <w:pStyle w:val="Opsommingtekens1"/>
      </w:pPr>
      <w:r>
        <w:t xml:space="preserve">het op </w:t>
      </w:r>
      <w:r w:rsidR="00E46B8C">
        <w:t xml:space="preserve">een kaart </w:t>
      </w:r>
      <w:r w:rsidR="00AD5001">
        <w:t xml:space="preserve">of in een viewer </w:t>
      </w:r>
      <w:r w:rsidR="00E46B8C">
        <w:t xml:space="preserve">op </w:t>
      </w:r>
      <w:r>
        <w:t xml:space="preserve">de juiste </w:t>
      </w:r>
      <w:r w:rsidR="00E46B8C">
        <w:t>positie weergeven van Locaties.</w:t>
      </w:r>
    </w:p>
    <w:p w14:paraId="5C2E5028" w14:textId="77777777" w:rsidR="006F2E70" w:rsidRDefault="006F2E70" w:rsidP="006F2E70">
      <w:pPr>
        <w:pStyle w:val="Kop5"/>
      </w:pPr>
      <w:bookmarkStart w:id="453" w:name="_Toc93476009"/>
      <w:r>
        <w:t>Norm</w:t>
      </w:r>
      <w:bookmarkEnd w:id="453"/>
    </w:p>
    <w:p w14:paraId="1BEAF673" w14:textId="2262860B" w:rsidR="00E84604" w:rsidRDefault="155D4572" w:rsidP="00FE325C">
      <w:pPr>
        <w:pStyle w:val="Figuur"/>
      </w:pPr>
      <w:r>
        <w:rPr>
          <w:noProof/>
        </w:rPr>
        <w:drawing>
          <wp:inline distT="0" distB="0" distL="0" distR="0" wp14:anchorId="1033EE09" wp14:editId="1E1DF9FB">
            <wp:extent cx="1971675" cy="1352550"/>
            <wp:effectExtent l="0" t="0" r="0" b="0"/>
            <wp:docPr id="147428468"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2">
                      <a:extLst>
                        <a:ext uri="{96DAC541-7B7A-43D3-8B79-37D633B846F1}">
                          <asvg:svgBlip xmlns:asvg="http://schemas.microsoft.com/office/drawing/2016/SVG/main" r:embed="rId53"/>
                        </a:ext>
                      </a:extLst>
                    </a:blip>
                    <a:stretch>
                      <a:fillRect/>
                    </a:stretch>
                  </pic:blipFill>
                  <pic:spPr>
                    <a:xfrm>
                      <a:off x="0" y="0"/>
                      <a:ext cx="1971675" cy="1352550"/>
                    </a:xfrm>
                    <a:prstGeom prst="rect">
                      <a:avLst/>
                    </a:prstGeom>
                  </pic:spPr>
                </pic:pic>
              </a:graphicData>
            </a:graphic>
          </wp:inline>
        </w:drawing>
      </w:r>
    </w:p>
    <w:p w14:paraId="498DECE2" w14:textId="1A7C96A1" w:rsidR="002215F0" w:rsidRPr="002215F0" w:rsidRDefault="00EB1CC0" w:rsidP="00E55369">
      <w:pPr>
        <w:pStyle w:val="Figuurbijschrift"/>
      </w:pPr>
      <w:r>
        <w:t>Uitsnede uit IMOW-diagram voor</w:t>
      </w:r>
      <w:r w:rsidR="007A3FFC">
        <w:t xml:space="preserve"> objecttype Geometrie</w:t>
      </w:r>
    </w:p>
    <w:p w14:paraId="1604ECCA" w14:textId="4D04AB57" w:rsidR="00B22728" w:rsidRDefault="00B22728" w:rsidP="00B22728">
      <w:r>
        <w:t>Geometrie kent de volgende attributen:</w:t>
      </w:r>
    </w:p>
    <w:p w14:paraId="55FCC5F1" w14:textId="4E27A4A4" w:rsidR="00B22728" w:rsidRDefault="00B22728" w:rsidP="004A2863">
      <w:pPr>
        <w:pStyle w:val="Opsommingtekens1"/>
      </w:pPr>
      <w:r w:rsidRPr="004A2863">
        <w:rPr>
          <w:i/>
          <w:iCs/>
        </w:rPr>
        <w:t>id</w:t>
      </w:r>
      <w:r>
        <w:t xml:space="preserve">: </w:t>
      </w:r>
      <w:r w:rsidR="001148F9">
        <w:t>het</w:t>
      </w:r>
      <w:r w:rsidR="003A1A21">
        <w:t xml:space="preserve"> identifi</w:t>
      </w:r>
      <w:r w:rsidR="002D34FD">
        <w:t>cerend attribuut dat gebruikt wordt om naar de Geometrie te verwijzen</w:t>
      </w:r>
      <w:r w:rsidR="0048512D">
        <w:t>.</w:t>
      </w:r>
      <w:r>
        <w:t xml:space="preserve"> Verplicht attribuut. Komt 1 keer voor.</w:t>
      </w:r>
    </w:p>
    <w:p w14:paraId="5D42901B" w14:textId="6B9D7047" w:rsidR="00B22728" w:rsidRDefault="00B22728" w:rsidP="004A2863">
      <w:pPr>
        <w:pStyle w:val="Opsommingtekens1"/>
      </w:pPr>
      <w:r w:rsidRPr="004A2863">
        <w:rPr>
          <w:i/>
          <w:iCs/>
        </w:rPr>
        <w:lastRenderedPageBreak/>
        <w:t>geometrie</w:t>
      </w:r>
      <w:r>
        <w:t xml:space="preserve">: </w:t>
      </w:r>
      <w:r w:rsidR="00C610F4">
        <w:t>het attribuut dat de coördinaten van de Geometrie bevat</w:t>
      </w:r>
      <w:r>
        <w:t>. Verplicht attribuut. Komt 1 keer voor.</w:t>
      </w:r>
    </w:p>
    <w:p w14:paraId="07FAB4BC" w14:textId="6B4FE654" w:rsidR="0012244B" w:rsidRDefault="0012244B" w:rsidP="0012244B"/>
    <w:p w14:paraId="73441821" w14:textId="4F2E249E" w:rsidR="004A5D7A" w:rsidRDefault="004A5D7A" w:rsidP="0012244B">
      <w:r>
        <w:t>Geometrie kent geen waardelijsten en constraints.</w:t>
      </w:r>
    </w:p>
    <w:p w14:paraId="01503515" w14:textId="38AB6838" w:rsidR="006F2E70" w:rsidRDefault="007B75D9" w:rsidP="006F2E70">
      <w:pPr>
        <w:pStyle w:val="Kop5"/>
      </w:pPr>
      <w:bookmarkStart w:id="454" w:name="_Toc93476010"/>
      <w:r w:rsidRPr="007B75D9">
        <w:t>Toelichting op de norm</w:t>
      </w:r>
      <w:bookmarkEnd w:id="454"/>
    </w:p>
    <w:bookmarkEnd w:id="441"/>
    <w:p w14:paraId="1137F11C" w14:textId="3FACD9A5" w:rsidR="006F2E70" w:rsidRDefault="008559F1" w:rsidP="001E034B">
      <w:r w:rsidRPr="00805135">
        <w:rPr>
          <w:i/>
        </w:rPr>
        <w:t>geometrie</w:t>
      </w:r>
      <w:r>
        <w:t xml:space="preserve">: dit attribuut bevat de coördinaten van de Geometrie. De geometrische typen die gebruikt worden binnen dit attribuut </w:t>
      </w:r>
      <w:r w:rsidR="00AA2706">
        <w:t xml:space="preserve">dienen </w:t>
      </w:r>
      <w:r>
        <w:t>overeen te komen met de gekozen verschijningsvorm van Locatie. Bij Gebied dient dit polygon of multipolygon te zijn, bij Lijn curve en bij Punt point.</w:t>
      </w:r>
    </w:p>
    <w:p w14:paraId="6747EF3E" w14:textId="2464293D" w:rsidR="00E33EDD" w:rsidRPr="00F62F31" w:rsidRDefault="00E33EDD" w:rsidP="00E33EDD">
      <w:pPr>
        <w:pStyle w:val="Kop4"/>
      </w:pPr>
      <w:bookmarkStart w:id="455" w:name="_Toc93476011"/>
      <w:r>
        <w:t xml:space="preserve">Objecttype </w:t>
      </w:r>
      <w:r w:rsidRPr="00F62F31">
        <w:t>Activiteit</w:t>
      </w:r>
      <w:bookmarkEnd w:id="442"/>
      <w:bookmarkEnd w:id="443"/>
      <w:bookmarkEnd w:id="444"/>
      <w:bookmarkEnd w:id="445"/>
      <w:bookmarkEnd w:id="446"/>
      <w:bookmarkEnd w:id="455"/>
    </w:p>
    <w:p w14:paraId="4DB2145C" w14:textId="45132745" w:rsidR="00E33EDD" w:rsidRPr="00F62F31" w:rsidRDefault="00E33EDD" w:rsidP="00E33EDD">
      <w:pPr>
        <w:pStyle w:val="Kop5"/>
      </w:pPr>
      <w:bookmarkStart w:id="456" w:name="_Toc522087880"/>
      <w:bookmarkStart w:id="457" w:name="_Toc531298100"/>
      <w:bookmarkStart w:id="458" w:name="_Toc12431596"/>
      <w:bookmarkStart w:id="459" w:name="_Toc93476012"/>
      <w:bookmarkStart w:id="460" w:name="_Hlk521506754"/>
      <w:r w:rsidRPr="00F62F31">
        <w:t>Toelichting</w:t>
      </w:r>
      <w:bookmarkStart w:id="461" w:name="_Toc522087881"/>
      <w:bookmarkEnd w:id="456"/>
      <w:bookmarkEnd w:id="457"/>
      <w:bookmarkEnd w:id="458"/>
      <w:r w:rsidR="00827453" w:rsidRPr="00827453">
        <w:t xml:space="preserve"> op de toepassing</w:t>
      </w:r>
      <w:bookmarkEnd w:id="459"/>
    </w:p>
    <w:p w14:paraId="43C3EA68" w14:textId="74041F7B" w:rsidR="00E33EDD" w:rsidRPr="00F62F31" w:rsidRDefault="00E90E61" w:rsidP="00054435">
      <w:r>
        <w:t>In het domein van de Omgevingswet is e</w:t>
      </w:r>
      <w:r w:rsidR="00E33EDD" w:rsidRPr="00F62F31">
        <w:t>en activiteit</w:t>
      </w:r>
      <w:r w:rsidR="00054435">
        <w:t xml:space="preserve"> </w:t>
      </w:r>
      <w:r>
        <w:t xml:space="preserve">ieder </w:t>
      </w:r>
      <w:r w:rsidR="00E33EDD" w:rsidRPr="00F62F31">
        <w:t>menselijk handelen waarbij, of ieder menselijk nalaten waardoor een verandering of effect in de fysieke leefomgeving wordt of kan worden bewerkstelligd.</w:t>
      </w:r>
      <w:r w:rsidR="0017617D">
        <w:t xml:space="preserve"> In de</w:t>
      </w:r>
      <w:r w:rsidR="00F452CD">
        <w:t xml:space="preserve"> omgevingsdocumenten</w:t>
      </w:r>
      <w:r w:rsidR="0017617D">
        <w:t xml:space="preserve"> met regels zullen regels gesteld worden over veel verschillende activiteiten.</w:t>
      </w:r>
    </w:p>
    <w:p w14:paraId="3F19EB81" w14:textId="104828BB" w:rsidR="0044672B" w:rsidRDefault="00626C59" w:rsidP="00E33EDD">
      <w:r>
        <w:t xml:space="preserve">Regels over activiteiten zullen naar verwachting behoren tot de meest </w:t>
      </w:r>
      <w:r w:rsidR="00176F77">
        <w:t xml:space="preserve">bevraagde regels in DSO-LV. </w:t>
      </w:r>
      <w:r w:rsidR="00B6004F">
        <w:t>D</w:t>
      </w:r>
      <w:r w:rsidR="00AC26D7">
        <w:t xml:space="preserve">e grootste groep gebruikers, die bestaat uit </w:t>
      </w:r>
      <w:r w:rsidR="003A2D25">
        <w:t>initiatiefnemers (zowel professionele als niet-professionele</w:t>
      </w:r>
      <w:r w:rsidR="00D56565">
        <w:t>) en derde-belanghebbenden</w:t>
      </w:r>
      <w:r w:rsidR="00DB0F64">
        <w:t xml:space="preserve">, </w:t>
      </w:r>
      <w:r w:rsidR="001635D5">
        <w:t xml:space="preserve">wil weten welke regels </w:t>
      </w:r>
      <w:r w:rsidR="00493A9F">
        <w:t xml:space="preserve">over een bepaalde activiteit </w:t>
      </w:r>
      <w:r w:rsidR="001635D5">
        <w:t xml:space="preserve">voor hem of haar </w:t>
      </w:r>
      <w:r w:rsidR="004C1930">
        <w:t xml:space="preserve">gelden. Dat </w:t>
      </w:r>
      <w:r w:rsidR="00DB0F64">
        <w:t xml:space="preserve">zijn </w:t>
      </w:r>
      <w:r w:rsidR="005516CD">
        <w:t xml:space="preserve">alleen de </w:t>
      </w:r>
      <w:r w:rsidR="00DB0F64">
        <w:t>rechtstreeks werkende regels over activiteiten</w:t>
      </w:r>
      <w:r w:rsidR="0082777B">
        <w:t xml:space="preserve">: de regels </w:t>
      </w:r>
      <w:r w:rsidR="003C02ED">
        <w:t xml:space="preserve">die voor </w:t>
      </w:r>
      <w:r w:rsidR="0082777B">
        <w:t>degene die een activiteit verricht</w:t>
      </w:r>
      <w:r w:rsidR="003C02ED">
        <w:t xml:space="preserve"> én voor derde-belanghebbenden rechten en plichten </w:t>
      </w:r>
      <w:r w:rsidR="00F651AA">
        <w:t>vastleggen</w:t>
      </w:r>
      <w:r w:rsidR="00DB0F64">
        <w:t xml:space="preserve">. </w:t>
      </w:r>
      <w:r w:rsidR="009837FD">
        <w:t>Instructieregels over activiteiten</w:t>
      </w:r>
      <w:r w:rsidR="00CE3D15">
        <w:t xml:space="preserve"> </w:t>
      </w:r>
      <w:r w:rsidR="00C03540">
        <w:t>zijn</w:t>
      </w:r>
      <w:r w:rsidR="00B86069">
        <w:t xml:space="preserve"> </w:t>
      </w:r>
      <w:r w:rsidR="00CE3D15">
        <w:t xml:space="preserve">gericht tot een </w:t>
      </w:r>
      <w:r w:rsidR="00575873">
        <w:t>ander bevoegd gezag</w:t>
      </w:r>
      <w:r w:rsidR="00CE3D15">
        <w:t xml:space="preserve"> </w:t>
      </w:r>
      <w:r w:rsidR="00575873">
        <w:t xml:space="preserve">en zijn </w:t>
      </w:r>
      <w:r w:rsidR="0023001C">
        <w:t xml:space="preserve">voor de genoemde groep gebruikers niet van rechtstreeks belang. Datzelfde geldt voor regels </w:t>
      </w:r>
      <w:r w:rsidR="00B55557">
        <w:t xml:space="preserve">over </w:t>
      </w:r>
      <w:r w:rsidR="003D3A8C">
        <w:t xml:space="preserve">activiteiten in het kader van </w:t>
      </w:r>
      <w:r w:rsidR="00B55557">
        <w:t>omgevingswaarde</w:t>
      </w:r>
      <w:r w:rsidR="0008242E">
        <w:t>n</w:t>
      </w:r>
      <w:r w:rsidR="003D3A8C">
        <w:t xml:space="preserve">, </w:t>
      </w:r>
      <w:r w:rsidR="00AC2C47">
        <w:t>wanneer ze</w:t>
      </w:r>
      <w:r w:rsidR="003D3A8C">
        <w:t xml:space="preserve"> </w:t>
      </w:r>
      <w:r w:rsidR="002A5377">
        <w:t xml:space="preserve">alleen werking hebben voor </w:t>
      </w:r>
      <w:r w:rsidR="00DE0597">
        <w:t xml:space="preserve">het bevoegde gezag zelf. Daarom </w:t>
      </w:r>
      <w:r w:rsidR="00E82437">
        <w:t xml:space="preserve">maakt IMOW </w:t>
      </w:r>
      <w:r w:rsidR="007E63B6">
        <w:t xml:space="preserve">juist </w:t>
      </w:r>
      <w:r w:rsidR="00173032">
        <w:t xml:space="preserve">de </w:t>
      </w:r>
      <w:r w:rsidR="00DE0597">
        <w:t xml:space="preserve">rechtstreeks werkende regels over activiteiten </w:t>
      </w:r>
      <w:r w:rsidR="00347329">
        <w:t>extra</w:t>
      </w:r>
      <w:r w:rsidR="00B135B9">
        <w:t xml:space="preserve"> </w:t>
      </w:r>
      <w:r w:rsidR="009B27DE">
        <w:t>machineleesbaar</w:t>
      </w:r>
      <w:r w:rsidR="00F356B8">
        <w:t xml:space="preserve"> </w:t>
      </w:r>
      <w:r w:rsidR="00E57AAD" w:rsidRPr="00F62F31">
        <w:t xml:space="preserve">door middel van </w:t>
      </w:r>
      <w:r w:rsidR="006C4594">
        <w:t xml:space="preserve">de annotatie </w:t>
      </w:r>
      <w:r w:rsidR="00E57AAD" w:rsidRPr="00F62F31">
        <w:t xml:space="preserve">Activiteit. </w:t>
      </w:r>
      <w:r w:rsidR="00B94033" w:rsidRPr="00B94033">
        <w:t xml:space="preserve">Daarom zijn de objecten Activiteit en Juridische regel in IMOW zo gemodelleerd dat </w:t>
      </w:r>
      <w:r w:rsidR="00AA7C48">
        <w:t>d</w:t>
      </w:r>
      <w:r w:rsidR="00702C34">
        <w:t xml:space="preserve">e annotatie met het IMOW-object Activiteit alleen </w:t>
      </w:r>
      <w:r w:rsidR="00AA7C48">
        <w:t xml:space="preserve">kan </w:t>
      </w:r>
      <w:r w:rsidR="00702C34">
        <w:t xml:space="preserve">worden toegepast </w:t>
      </w:r>
      <w:r w:rsidR="000A3AC3">
        <w:t>in combinatie met een Juridische regel van het type Regel voor iedereen.</w:t>
      </w:r>
      <w:r w:rsidR="00C161D3">
        <w:t xml:space="preserve"> </w:t>
      </w:r>
      <w:r w:rsidR="00D82370" w:rsidRPr="00D82370">
        <w:t xml:space="preserve">De annotatie Activiteit kan dus niet worden gebruikt voor instructieregels die bepalen dat in </w:t>
      </w:r>
      <w:r>
        <w:fldChar w:fldCharType="begin"/>
      </w:r>
      <w:r>
        <w:instrText>DOCVARIABLE ID01+</w:instrText>
      </w:r>
      <w:r>
        <w:fldChar w:fldCharType="separate"/>
      </w:r>
      <w:r w:rsidR="00176B7A">
        <w:t>het omgevingsplan</w:t>
      </w:r>
      <w:r>
        <w:fldChar w:fldCharType="end"/>
      </w:r>
      <w:r w:rsidR="00D82370" w:rsidRPr="00D82370">
        <w:t xml:space="preserve"> regels over een bepaalde activiteit moeten worden opgenomen en ook niet voor Juridische regels van het type Omgevingswaarderegels.</w:t>
      </w:r>
    </w:p>
    <w:p w14:paraId="78D44505" w14:textId="3B4F380B" w:rsidR="0044672B" w:rsidRDefault="00AB37D7" w:rsidP="00E33EDD">
      <w:r w:rsidRPr="00AB37D7">
        <w:t xml:space="preserve">Bij het object </w:t>
      </w:r>
      <w:r w:rsidR="00A678F9" w:rsidRPr="00AB37D7">
        <w:t>Activiteit</w:t>
      </w:r>
      <w:r w:rsidRPr="00AB37D7">
        <w:t xml:space="preserve"> hoort het object ActiviteitLocatieaanduiding. Dit object </w:t>
      </w:r>
      <w:r w:rsidR="00BD746C">
        <w:t xml:space="preserve">vormt de verbinding tussen de Juridische regel (van het type Regel voor iedereen), Activiteit en </w:t>
      </w:r>
      <w:r w:rsidR="00151BF1">
        <w:t>Locatie</w:t>
      </w:r>
      <w:r w:rsidR="00C578FA">
        <w:t xml:space="preserve">. </w:t>
      </w:r>
      <w:r w:rsidR="00C66C09" w:rsidRPr="00C66C09">
        <w:t>ActiviteitLocatieaanduiding</w:t>
      </w:r>
      <w:r w:rsidR="00C66C09">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rsidR="00B5450D">
        <w:t xml:space="preserve"> </w:t>
      </w:r>
      <w:r w:rsidR="002F798A">
        <w:t>A</w:t>
      </w:r>
      <w:r w:rsidR="00B566CF" w:rsidRPr="00B566CF">
        <w:t>ctiviteitLocatieaanduiding</w:t>
      </w:r>
      <w:r w:rsidR="002F798A">
        <w:t xml:space="preserve"> zorgt voor </w:t>
      </w:r>
      <w:r w:rsidR="00111817">
        <w:t>‘</w:t>
      </w:r>
      <w:r w:rsidR="007C6A37">
        <w:t>instanti</w:t>
      </w:r>
      <w:r w:rsidR="00111817">
        <w:t>es’</w:t>
      </w:r>
      <w:r w:rsidR="007C6A37">
        <w:t xml:space="preserve"> van Activiteit: </w:t>
      </w:r>
      <w:r w:rsidR="008F30F1" w:rsidRPr="008F30F1">
        <w:t xml:space="preserve">voor Activiteit </w:t>
      </w:r>
      <w:r w:rsidR="005B6353">
        <w:t xml:space="preserve">A </w:t>
      </w:r>
      <w:r w:rsidR="005B6353" w:rsidRPr="005B6353">
        <w:t xml:space="preserve">bepaalt Juridische regel B </w:t>
      </w:r>
      <w:r w:rsidR="005B6353">
        <w:t xml:space="preserve">dat </w:t>
      </w:r>
      <w:r w:rsidR="00D64A1C">
        <w:t xml:space="preserve">op Locatie </w:t>
      </w:r>
      <w:r w:rsidR="0048209B">
        <w:t>C</w:t>
      </w:r>
      <w:r w:rsidR="00E26CD9">
        <w:t xml:space="preserve"> </w:t>
      </w:r>
      <w:r w:rsidR="00D64A1C">
        <w:t xml:space="preserve">een </w:t>
      </w:r>
      <w:r w:rsidR="00104983">
        <w:t>vergunningplicht geldt</w:t>
      </w:r>
      <w:r w:rsidR="00A509B0">
        <w:t xml:space="preserve">; </w:t>
      </w:r>
      <w:r w:rsidR="00F51201" w:rsidRPr="00F51201">
        <w:t xml:space="preserve">voor </w:t>
      </w:r>
      <w:r w:rsidR="00F51201">
        <w:t xml:space="preserve">diezelfde </w:t>
      </w:r>
      <w:r w:rsidR="00F51201" w:rsidRPr="00F51201">
        <w:t xml:space="preserve">Activiteit A bepaalt Juridische regel </w:t>
      </w:r>
      <w:r w:rsidR="00F51201">
        <w:t>D</w:t>
      </w:r>
      <w:r w:rsidR="00F51201" w:rsidRPr="00F51201">
        <w:t xml:space="preserve"> dat op Locatie </w:t>
      </w:r>
      <w:r w:rsidR="00F51201">
        <w:t>E</w:t>
      </w:r>
      <w:r w:rsidR="00F51201" w:rsidRPr="00F51201">
        <w:t xml:space="preserve"> </w:t>
      </w:r>
      <w:r w:rsidR="00963E69">
        <w:t xml:space="preserve">het verrichten van die activiteit </w:t>
      </w:r>
      <w:r w:rsidR="00E26CD9">
        <w:t xml:space="preserve">zonder </w:t>
      </w:r>
      <w:r w:rsidR="00E26CD9" w:rsidRPr="00E26CD9">
        <w:t>vergunning</w:t>
      </w:r>
      <w:r w:rsidR="00E26CD9">
        <w:t xml:space="preserve"> of melding is toegestaan.</w:t>
      </w:r>
    </w:p>
    <w:p w14:paraId="719BD4CE" w14:textId="0268C3E9" w:rsidR="00B5450D" w:rsidRDefault="00B5450D" w:rsidP="00E33EDD"/>
    <w:p w14:paraId="39930ECF" w14:textId="5911D9D2" w:rsidR="002B1639" w:rsidRPr="00F62F31" w:rsidRDefault="00914646" w:rsidP="00E33EDD">
      <w:r>
        <w:t xml:space="preserve">Er </w:t>
      </w:r>
      <w:r w:rsidR="00CD7C0D">
        <w:t xml:space="preserve">zullen regels over heel veel verschillende activiteiten gesteld worden. </w:t>
      </w:r>
      <w:r w:rsidR="00E33EDD" w:rsidRPr="00F62F31">
        <w:t xml:space="preserve">Er is geen </w:t>
      </w:r>
      <w:r w:rsidR="00AD7615">
        <w:t>symbolisatie</w:t>
      </w:r>
      <w:r w:rsidR="00E33EDD"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00426B65" w:rsidRPr="00426B65">
        <w:t xml:space="preserve">Iedere activiteitengroep heeft een eigen </w:t>
      </w:r>
      <w:r w:rsidR="00AD7615">
        <w:lastRenderedPageBreak/>
        <w:t>symbolisatie</w:t>
      </w:r>
      <w:r w:rsidR="00426B65" w:rsidRPr="00426B65">
        <w:t xml:space="preserve">. Door te </w:t>
      </w:r>
      <w:r w:rsidR="00A576F4">
        <w:t xml:space="preserve">annoteren met het IMOW-object </w:t>
      </w:r>
      <w:r w:rsidR="003047BC">
        <w:t>Activiteit</w:t>
      </w:r>
      <w:r w:rsidR="00A576F4">
        <w:t xml:space="preserve"> </w:t>
      </w:r>
      <w:r w:rsidR="00426B65" w:rsidRPr="00426B65">
        <w:t xml:space="preserve">met </w:t>
      </w:r>
      <w:r w:rsidR="00223DDF">
        <w:t xml:space="preserve">het attribuut </w:t>
      </w:r>
      <w:r w:rsidR="00223DDF" w:rsidRPr="001E034B">
        <w:rPr>
          <w:i/>
          <w:iCs/>
        </w:rPr>
        <w:t>groep</w:t>
      </w:r>
      <w:r w:rsidR="00426B65" w:rsidRPr="00426B65">
        <w:t xml:space="preserve"> </w:t>
      </w:r>
      <w:r w:rsidR="001C06A6">
        <w:t>en de juiste waarde van de waardelijst Activiteitengroep</w:t>
      </w:r>
      <w:r w:rsidR="00582708">
        <w:t xml:space="preserve"> </w:t>
      </w:r>
      <w:r w:rsidR="00426B65" w:rsidRPr="00426B65">
        <w:t xml:space="preserve">kunnen de </w:t>
      </w:r>
      <w:r w:rsidR="00073ED5">
        <w:t>L</w:t>
      </w:r>
      <w:r w:rsidR="00D35AD9">
        <w:t xml:space="preserve">ocaties </w:t>
      </w:r>
      <w:r w:rsidR="00426B65" w:rsidRPr="00426B65">
        <w:t xml:space="preserve">van alle activiteiten </w:t>
      </w:r>
      <w:r w:rsidR="004D0F9D">
        <w:t>in een (interactieve) viewer met de standaardweergave worden weergegeven op een kaart</w:t>
      </w:r>
      <w:r w:rsidR="009505D2">
        <w:t xml:space="preserve">, bijvoorbeeld viewers </w:t>
      </w:r>
      <w:r w:rsidR="009548CC">
        <w:t>van overheid.nl en DSO-LV</w:t>
      </w:r>
      <w:r w:rsidR="00021674">
        <w:t xml:space="preserve">. </w:t>
      </w:r>
      <w:r w:rsidR="00AC309A">
        <w:t>Het is dan mogelijk om een integraal beeld van de Locaties</w:t>
      </w:r>
      <w:r w:rsidR="00E43682">
        <w:t xml:space="preserve"> van </w:t>
      </w:r>
      <w:r w:rsidR="00CF2C46">
        <w:t xml:space="preserve">alle </w:t>
      </w:r>
      <w:r w:rsidR="00E43682">
        <w:t xml:space="preserve">activiteiten weer te geven, maar ook om de locaties </w:t>
      </w:r>
      <w:r w:rsidR="00175F7D">
        <w:t xml:space="preserve">van alle activiteiten </w:t>
      </w:r>
      <w:r w:rsidR="00753465">
        <w:t>va</w:t>
      </w:r>
      <w:r w:rsidR="00175F7D">
        <w:t>n een</w:t>
      </w:r>
      <w:r w:rsidR="00426B65" w:rsidRPr="00426B65">
        <w:t xml:space="preserve"> </w:t>
      </w:r>
      <w:r w:rsidR="00753465">
        <w:t xml:space="preserve">bepaalde </w:t>
      </w:r>
      <w:r w:rsidR="00E43682">
        <w:t>activiteiten</w:t>
      </w:r>
      <w:r w:rsidR="00426B65" w:rsidRPr="00426B65">
        <w:t>groep weer te geven</w:t>
      </w:r>
      <w:r w:rsidR="00515FFB">
        <w:t>.</w:t>
      </w:r>
    </w:p>
    <w:p w14:paraId="31119FC7" w14:textId="7FF6F54F" w:rsidR="00E33EDD" w:rsidRDefault="00E33EDD" w:rsidP="00E33EDD">
      <w:bookmarkStart w:id="462" w:name="_Hlk17986643"/>
    </w:p>
    <w:p w14:paraId="6A7D8DCC" w14:textId="1C71B9A6" w:rsidR="00AA75BD" w:rsidRPr="00F62F31" w:rsidRDefault="00AA75BD" w:rsidP="00E33EDD">
      <w:r>
        <w:t>Juridische regels over activiteiten zullen in DSO-LV veel</w:t>
      </w:r>
      <w:r w:rsidR="00374E2A">
        <w:t xml:space="preserve"> bevraagd worden. </w:t>
      </w:r>
      <w:r w:rsidR="00282BE8">
        <w:t xml:space="preserve">Daarvoor zal gebruik gemaakt worden van vragenbomen. </w:t>
      </w:r>
      <w:r w:rsidR="008274B9">
        <w:t xml:space="preserve">De </w:t>
      </w:r>
      <w:r w:rsidR="00282BE8">
        <w:t>object</w:t>
      </w:r>
      <w:r w:rsidR="008274B9">
        <w:t>en</w:t>
      </w:r>
      <w:r w:rsidR="00282BE8">
        <w:t xml:space="preserve"> Activiteit </w:t>
      </w:r>
      <w:r w:rsidR="00212436">
        <w:t xml:space="preserve">en </w:t>
      </w:r>
      <w:r w:rsidR="00212436" w:rsidRPr="00212436">
        <w:t xml:space="preserve">ActiviteitLocatieaanduiding </w:t>
      </w:r>
      <w:r w:rsidR="00282BE8">
        <w:t>bevat</w:t>
      </w:r>
      <w:r w:rsidR="00212436">
        <w:t>ten</w:t>
      </w:r>
      <w:r w:rsidR="00282BE8">
        <w:t xml:space="preserve"> een aantal attributen die het opstellen van vragenbomen </w:t>
      </w:r>
      <w:r w:rsidR="00B151DC">
        <w:t>vergemakkelijken.</w:t>
      </w:r>
    </w:p>
    <w:p w14:paraId="5AC1FA90" w14:textId="6FD16BF0" w:rsidR="00832FDD" w:rsidRDefault="00832FDD" w:rsidP="00832FDD">
      <w:pPr>
        <w:pStyle w:val="Kop5"/>
      </w:pPr>
      <w:bookmarkStart w:id="463" w:name="_Toc93476013"/>
      <w:bookmarkStart w:id="464" w:name="_Toc531298101"/>
      <w:bookmarkStart w:id="465" w:name="_Toc12431597"/>
      <w:bookmarkEnd w:id="462"/>
      <w:r w:rsidRPr="00832FDD">
        <w:t>Definitie</w:t>
      </w:r>
      <w:bookmarkEnd w:id="463"/>
    </w:p>
    <w:p w14:paraId="237BA3B5" w14:textId="42856ED9" w:rsidR="005B0F9E" w:rsidRDefault="005B0F9E" w:rsidP="00832FDD">
      <w:r>
        <w:t xml:space="preserve">Activiteit is </w:t>
      </w:r>
      <w:r w:rsidR="003C660C">
        <w:t xml:space="preserve">het objecttype voor omgevingsdocumenten </w:t>
      </w:r>
      <w:r w:rsidR="00D25AE3" w:rsidRPr="00D25AE3">
        <w:t xml:space="preserve">met Artikelstructuur </w:t>
      </w:r>
      <w:r w:rsidRPr="005B0F9E">
        <w:t>dat machineleesbaar maakt dat een rechtstreeks werkende regel en de bijbehorende Locatie(s) gaan over een activiteit</w:t>
      </w:r>
      <w:r w:rsidR="002C0D6E">
        <w:t xml:space="preserve"> als bedoeld in de Omgevingswet: </w:t>
      </w:r>
      <w:r w:rsidR="002C0D6E" w:rsidRPr="002C0D6E">
        <w:t>menselijk handelen waarbij, of menselijk nalaten waardoor een verandering of effect in de fysieke leefomgeving wordt of kan worden bewerkstelligd</w:t>
      </w:r>
      <w:r w:rsidR="00515F39">
        <w:t>.</w:t>
      </w:r>
    </w:p>
    <w:p w14:paraId="6C1794D9" w14:textId="52C1637E" w:rsidR="00135197" w:rsidRDefault="00135197" w:rsidP="00135197">
      <w:pPr>
        <w:pStyle w:val="Kop5"/>
      </w:pPr>
      <w:bookmarkStart w:id="466" w:name="_Toc93476014"/>
      <w:r>
        <w:t>Doel</w:t>
      </w:r>
      <w:bookmarkEnd w:id="466"/>
    </w:p>
    <w:p w14:paraId="40D17D89" w14:textId="4B417661" w:rsidR="00BC2255" w:rsidRDefault="003C660C" w:rsidP="00135197">
      <w:r>
        <w:t>Doel van het objecttype</w:t>
      </w:r>
      <w:r w:rsidR="004D16A9" w:rsidRPr="004D16A9">
        <w:t xml:space="preserve"> Activiteit is</w:t>
      </w:r>
      <w:r w:rsidR="00BC2255">
        <w:t>:</w:t>
      </w:r>
    </w:p>
    <w:p w14:paraId="641B6982" w14:textId="73E5EB91" w:rsidR="00BC2255" w:rsidRDefault="00543D46" w:rsidP="00BC2255">
      <w:pPr>
        <w:pStyle w:val="Opsommingtekens1"/>
      </w:pPr>
      <w:r>
        <w:t xml:space="preserve">machineleesbaar vastleggen </w:t>
      </w:r>
      <w:r w:rsidR="004D16A9" w:rsidRPr="004D16A9">
        <w:t xml:space="preserve">dat een </w:t>
      </w:r>
      <w:r w:rsidR="004755EB">
        <w:t>J</w:t>
      </w:r>
      <w:r w:rsidR="004D16A9" w:rsidRPr="004D16A9">
        <w:t>uridische regel en de bijbehorende Locatie(s) gaan over een activiteit</w:t>
      </w:r>
      <w:r w:rsidR="00381512">
        <w:t>;</w:t>
      </w:r>
    </w:p>
    <w:p w14:paraId="78922891" w14:textId="519E5A79" w:rsidR="00257F48" w:rsidRDefault="00543D46" w:rsidP="00BC2255">
      <w:pPr>
        <w:pStyle w:val="Opsommingtekens1"/>
      </w:pPr>
      <w:r>
        <w:t xml:space="preserve">inzicht geven in </w:t>
      </w:r>
      <w:r w:rsidR="004D16A9" w:rsidRPr="004D16A9">
        <w:t xml:space="preserve">de kwalificatie van de </w:t>
      </w:r>
      <w:r w:rsidR="000851D3">
        <w:t>J</w:t>
      </w:r>
      <w:r w:rsidR="004D16A9" w:rsidRPr="004D16A9">
        <w:t>uridische regel</w:t>
      </w:r>
      <w:r w:rsidR="005B3494">
        <w:t xml:space="preserve"> op een bepaalde Locatie</w:t>
      </w:r>
      <w:r w:rsidR="00C46C1F">
        <w:t xml:space="preserve">, waardoor een gebruiker weet of </w:t>
      </w:r>
      <w:r w:rsidR="007118BD">
        <w:t xml:space="preserve">op die Locatie </w:t>
      </w:r>
      <w:r w:rsidR="00EF5162">
        <w:t xml:space="preserve">het verrichten van </w:t>
      </w:r>
      <w:r w:rsidR="00C46C1F">
        <w:t>de activiteit</w:t>
      </w:r>
      <w:r w:rsidR="00EF5162">
        <w:t xml:space="preserve"> is toegestaan of dat daarvoor eerst een vergunning moet worden aangevraagd, een melding gedaan et cetera;</w:t>
      </w:r>
    </w:p>
    <w:p w14:paraId="53588B94" w14:textId="1E61FDD6" w:rsidR="00BF236A" w:rsidRDefault="00B15EC6" w:rsidP="00BC2255">
      <w:pPr>
        <w:pStyle w:val="Opsommingtekens1"/>
      </w:pPr>
      <w:r w:rsidRPr="00B15EC6">
        <w:t xml:space="preserve">verbinding </w:t>
      </w:r>
      <w:r>
        <w:t>leggen</w:t>
      </w:r>
      <w:r w:rsidR="009C184A">
        <w:t xml:space="preserve"> </w:t>
      </w:r>
      <w:r w:rsidRPr="00B15EC6">
        <w:t xml:space="preserve">met de functionele structuur en toepasbare regels </w:t>
      </w:r>
      <w:r w:rsidR="00221F85">
        <w:t xml:space="preserve">door middel van </w:t>
      </w:r>
      <w:r w:rsidR="004D16A9" w:rsidRPr="004D16A9">
        <w:t>gerelateerde en bovenliggende activiteiten</w:t>
      </w:r>
      <w:r w:rsidR="006030E5">
        <w:t>;</w:t>
      </w:r>
    </w:p>
    <w:p w14:paraId="7E6A1888" w14:textId="77777777" w:rsidR="005727A0" w:rsidRDefault="004D16A9" w:rsidP="00CA6200">
      <w:pPr>
        <w:pStyle w:val="Opsommingtekens1"/>
      </w:pPr>
      <w:r w:rsidRPr="004D16A9">
        <w:t xml:space="preserve">betekenisvol presenteren van de Locaties waar de regels over de </w:t>
      </w:r>
      <w:r w:rsidR="00166AC5">
        <w:t>a</w:t>
      </w:r>
      <w:r w:rsidRPr="004D16A9">
        <w:t>ctiviteit gelden</w:t>
      </w:r>
      <w:r w:rsidR="00075AB5">
        <w:t>;</w:t>
      </w:r>
    </w:p>
    <w:p w14:paraId="245E57A0" w14:textId="382F4098" w:rsidR="003C5916" w:rsidRPr="00135197" w:rsidRDefault="00931A71" w:rsidP="00DA6DE6">
      <w:pPr>
        <w:pStyle w:val="Opsommingtekens1"/>
      </w:pPr>
      <w:r>
        <w:t>kunnen filteren in een viewer of op een kaart</w:t>
      </w:r>
      <w:r w:rsidR="004D16A9" w:rsidRPr="004D16A9">
        <w:t>.</w:t>
      </w:r>
    </w:p>
    <w:p w14:paraId="0C2B6DD3" w14:textId="3B344ED0" w:rsidR="00E33EDD" w:rsidRPr="00F62F31" w:rsidRDefault="00E33EDD" w:rsidP="00E33EDD">
      <w:pPr>
        <w:pStyle w:val="Kop5"/>
      </w:pPr>
      <w:bookmarkStart w:id="467" w:name="_Toc93476015"/>
      <w:r w:rsidRPr="00F62F31">
        <w:lastRenderedPageBreak/>
        <w:t>Norm</w:t>
      </w:r>
      <w:bookmarkEnd w:id="461"/>
      <w:bookmarkEnd w:id="464"/>
      <w:bookmarkEnd w:id="465"/>
      <w:bookmarkEnd w:id="467"/>
    </w:p>
    <w:p w14:paraId="34F9C3A3" w14:textId="26811D88" w:rsidR="005D4C19" w:rsidRDefault="00A337E5" w:rsidP="00DA6DE6">
      <w:pPr>
        <w:pStyle w:val="Figuur"/>
      </w:pPr>
      <w:r w:rsidRPr="00A337E5" w:rsidDel="00A337E5">
        <w:rPr>
          <w:bCs/>
          <w:i/>
          <w:iCs/>
        </w:rPr>
        <w:t xml:space="preserve"> </w:t>
      </w:r>
      <w:r w:rsidR="0D429EB3">
        <w:rPr>
          <w:noProof/>
        </w:rPr>
        <w:drawing>
          <wp:inline distT="0" distB="0" distL="0" distR="0" wp14:anchorId="13B97705" wp14:editId="1D3ECA05">
            <wp:extent cx="5400040" cy="4027170"/>
            <wp:effectExtent l="0" t="0" r="0" b="0"/>
            <wp:docPr id="1576124824"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4027170"/>
                    </a:xfrm>
                    <a:prstGeom prst="rect">
                      <a:avLst/>
                    </a:prstGeom>
                  </pic:spPr>
                </pic:pic>
              </a:graphicData>
            </a:graphic>
          </wp:inline>
        </w:drawing>
      </w:r>
    </w:p>
    <w:p w14:paraId="6B4B2C49" w14:textId="6E5559BB" w:rsidR="007A3FFC" w:rsidRPr="007A3FFC" w:rsidRDefault="00EB1CC0" w:rsidP="00E55369">
      <w:pPr>
        <w:pStyle w:val="Figuurbijschrift"/>
      </w:pPr>
      <w:r>
        <w:t>Uitsnede uit IMOW-diagram voor</w:t>
      </w:r>
      <w:r w:rsidR="00BF0102">
        <w:t xml:space="preserve"> </w:t>
      </w:r>
      <w:r w:rsidR="00456BCD">
        <w:t>objecttype Activiteit</w:t>
      </w:r>
    </w:p>
    <w:p w14:paraId="7920EF49" w14:textId="1D753833" w:rsidR="00E33EDD" w:rsidRDefault="00E33EDD" w:rsidP="00E33EDD">
      <w:r>
        <w:t>Activiteit kent de volgende attributen:</w:t>
      </w:r>
    </w:p>
    <w:p w14:paraId="7F88AB7B" w14:textId="5B604E66" w:rsidR="00E33EDD" w:rsidRDefault="006F2397" w:rsidP="006C4925">
      <w:pPr>
        <w:pStyle w:val="Opsommingtekens1"/>
      </w:pPr>
      <w:r w:rsidRPr="006F2397">
        <w:rPr>
          <w:i/>
          <w:iCs/>
        </w:rPr>
        <w:t>i</w:t>
      </w:r>
      <w:r w:rsidR="00E33EDD" w:rsidRPr="006F2397">
        <w:rPr>
          <w:i/>
          <w:iCs/>
        </w:rPr>
        <w:t>dentificatie</w:t>
      </w:r>
      <w:r w:rsidR="0022609A">
        <w:t xml:space="preserve">: </w:t>
      </w:r>
      <w:r w:rsidR="0022609A" w:rsidRPr="0022609A">
        <w:t xml:space="preserve">de unieke identificatie waaronder elk object van </w:t>
      </w:r>
      <w:r w:rsidR="00821825">
        <w:t>het</w:t>
      </w:r>
      <w:r w:rsidR="00821825" w:rsidRPr="0022609A">
        <w:t xml:space="preserve"> </w:t>
      </w:r>
      <w:r w:rsidR="0022609A" w:rsidRPr="0022609A">
        <w:t xml:space="preserve">type </w:t>
      </w:r>
      <w:r w:rsidR="00821825">
        <w:t xml:space="preserve">Activiteit </w:t>
      </w:r>
      <w:r w:rsidR="0022609A" w:rsidRPr="0022609A">
        <w:t xml:space="preserve">bekend is. </w:t>
      </w:r>
      <w:r w:rsidR="007F1048">
        <w:t>Identificatie conform datatype NEN3610-ID.</w:t>
      </w:r>
      <w:r w:rsidR="002918FC" w:rsidRPr="002918FC">
        <w:t xml:space="preserve"> </w:t>
      </w:r>
      <w:r w:rsidR="0022609A" w:rsidRPr="0022609A">
        <w:t>Verplicht attribuut.</w:t>
      </w:r>
      <w:r w:rsidR="00FD1E3B">
        <w:t xml:space="preserve"> </w:t>
      </w:r>
      <w:r w:rsidR="00FD1E3B" w:rsidRPr="00FD1E3B">
        <w:t>Komt 1 keer voor.</w:t>
      </w:r>
    </w:p>
    <w:p w14:paraId="7673516E" w14:textId="6922A58B" w:rsidR="00E33EDD" w:rsidRPr="006C4925" w:rsidRDefault="006F2397" w:rsidP="001E465A">
      <w:pPr>
        <w:pStyle w:val="Opsommingtekens1"/>
      </w:pPr>
      <w:r w:rsidRPr="0000703D">
        <w:rPr>
          <w:i/>
          <w:iCs/>
        </w:rPr>
        <w:t>n</w:t>
      </w:r>
      <w:r w:rsidR="008F113B" w:rsidRPr="0000703D">
        <w:rPr>
          <w:i/>
          <w:iCs/>
        </w:rPr>
        <w:t>aam</w:t>
      </w:r>
      <w:r w:rsidR="00E33EDD" w:rsidRPr="006C4925">
        <w:t>: de naam van de activiteit</w:t>
      </w:r>
      <w:r w:rsidR="007B3C92">
        <w:t xml:space="preserve"> </w:t>
      </w:r>
      <w:r w:rsidR="00AD468E" w:rsidRPr="00AD468E">
        <w:t>die wordt overgenomen uit of ontleend aan de naam of omschrijving van de betreffende activiteit in de Juridische regel</w:t>
      </w:r>
      <w:r w:rsidR="00E33EDD" w:rsidRPr="006C4925">
        <w:t xml:space="preserve">. </w:t>
      </w:r>
      <w:r w:rsidR="008D63B2" w:rsidRPr="008D63B2">
        <w:t xml:space="preserve">Het bevoegd gezag is vrij in de keuze van de naam van </w:t>
      </w:r>
      <w:r w:rsidR="00CE63BA">
        <w:t>de activiteit</w:t>
      </w:r>
      <w:r w:rsidR="007D5B1A">
        <w:t>.</w:t>
      </w:r>
      <w:r w:rsidR="008D63B2" w:rsidRPr="008D63B2" w:rsidDel="00632930">
        <w:t xml:space="preserve"> </w:t>
      </w:r>
      <w:r w:rsidR="00472B7C" w:rsidRPr="00472B7C">
        <w:t>Verplicht attribuut.</w:t>
      </w:r>
      <w:r w:rsidR="00F11230" w:rsidRPr="00F11230">
        <w:t xml:space="preserve"> Komt 1 keer voor.</w:t>
      </w:r>
    </w:p>
    <w:p w14:paraId="79D88F48" w14:textId="78E47387" w:rsidR="0082593C" w:rsidRPr="006C4925" w:rsidRDefault="006F2397" w:rsidP="006C4925">
      <w:pPr>
        <w:pStyle w:val="Opsommingtekens1"/>
      </w:pPr>
      <w:r w:rsidRPr="006F2397">
        <w:rPr>
          <w:i/>
          <w:iCs/>
        </w:rPr>
        <w:t>g</w:t>
      </w:r>
      <w:r w:rsidR="00E33EDD" w:rsidRPr="006F2397">
        <w:rPr>
          <w:i/>
          <w:iCs/>
        </w:rPr>
        <w:t>roep</w:t>
      </w:r>
      <w:r w:rsidR="00E33EDD" w:rsidRPr="006C4925">
        <w:t xml:space="preserve">: </w:t>
      </w:r>
      <w:r w:rsidR="003231D4" w:rsidRPr="003231D4">
        <w:t xml:space="preserve">de categorie waartoe de activiteit </w:t>
      </w:r>
      <w:r w:rsidR="00F6734F">
        <w:t xml:space="preserve">behoort. Attribuut dat zorgt voor symbolisatie conform de standaardweergave. Te kiezen uit </w:t>
      </w:r>
      <w:r w:rsidR="0023633F">
        <w:t>de</w:t>
      </w:r>
      <w:r w:rsidR="00E309D6" w:rsidRPr="00E309D6">
        <w:t xml:space="preserve"> </w:t>
      </w:r>
      <w:r w:rsidR="00AE2C2F">
        <w:t>limitatieve waardelijst</w:t>
      </w:r>
      <w:r w:rsidR="008157AC">
        <w:t xml:space="preserve"> </w:t>
      </w:r>
      <w:r w:rsidR="00175570">
        <w:t>‘</w:t>
      </w:r>
      <w:r w:rsidR="008157AC">
        <w:t>Activiteitengroep</w:t>
      </w:r>
      <w:r w:rsidR="00175570">
        <w:t>’</w:t>
      </w:r>
      <w:r w:rsidR="00E33EDD" w:rsidRPr="006C4925">
        <w:t>.</w:t>
      </w:r>
      <w:bookmarkStart w:id="468" w:name="_Hlk530579478"/>
      <w:r w:rsidR="00472B7C">
        <w:t xml:space="preserve"> </w:t>
      </w:r>
      <w:r w:rsidR="00472B7C" w:rsidRPr="00472B7C">
        <w:t>Verplicht attribuut.</w:t>
      </w:r>
      <w:r w:rsidR="00F11230">
        <w:t xml:space="preserve"> </w:t>
      </w:r>
      <w:r w:rsidR="00F11230" w:rsidRPr="00F11230">
        <w:t>Komt 1 keer voor.</w:t>
      </w:r>
    </w:p>
    <w:bookmarkEnd w:id="460"/>
    <w:bookmarkEnd w:id="468"/>
    <w:p w14:paraId="3BADD857" w14:textId="4EAA4F2B" w:rsidR="00221BCD" w:rsidRDefault="00BF43D1" w:rsidP="006C4925">
      <w:pPr>
        <w:pStyle w:val="Opsommingtekens1"/>
      </w:pPr>
      <w:r w:rsidRPr="001C7129">
        <w:rPr>
          <w:i/>
          <w:iCs/>
        </w:rPr>
        <w:t>b</w:t>
      </w:r>
      <w:r w:rsidR="00221BCD" w:rsidRPr="001C7129">
        <w:rPr>
          <w:i/>
          <w:iCs/>
        </w:rPr>
        <w:t>ovenliggende</w:t>
      </w:r>
      <w:r w:rsidR="001C7129">
        <w:rPr>
          <w:i/>
          <w:iCs/>
        </w:rPr>
        <w:t>A</w:t>
      </w:r>
      <w:r w:rsidR="00BD4894" w:rsidRPr="001C7129">
        <w:rPr>
          <w:i/>
          <w:iCs/>
        </w:rPr>
        <w:t>ctiviteit</w:t>
      </w:r>
      <w:r w:rsidR="00BD4894">
        <w:t xml:space="preserve">: </w:t>
      </w:r>
      <w:r w:rsidR="00634080">
        <w:t xml:space="preserve">de </w:t>
      </w:r>
      <w:r w:rsidR="00E36996" w:rsidRPr="00344147">
        <w:t xml:space="preserve">verwijzing </w:t>
      </w:r>
      <w:r w:rsidR="0075108B">
        <w:t xml:space="preserve">van een </w:t>
      </w:r>
      <w:r w:rsidR="00A44C17">
        <w:t>specifieke</w:t>
      </w:r>
      <w:r w:rsidR="00BD4894">
        <w:t xml:space="preserve"> activiteit</w:t>
      </w:r>
      <w:r w:rsidR="00533147">
        <w:t xml:space="preserve"> </w:t>
      </w:r>
      <w:r w:rsidR="0075108B">
        <w:t xml:space="preserve">naar </w:t>
      </w:r>
      <w:r w:rsidR="00656C77" w:rsidRPr="00656C77">
        <w:t xml:space="preserve">(de identificatie van) </w:t>
      </w:r>
      <w:r w:rsidR="00A44C17">
        <w:t>een andere</w:t>
      </w:r>
      <w:r w:rsidR="0021666B">
        <w:t xml:space="preserve"> activiteit, die inhoudelijk generieker is dan de activiteit die wordt geannoteerd. </w:t>
      </w:r>
      <w:r w:rsidR="00E35745">
        <w:t>Attribuut dat wordt gebruikt voor de werking van toepasbare regels.</w:t>
      </w:r>
      <w:r w:rsidR="00802E89">
        <w:t xml:space="preserve"> </w:t>
      </w:r>
      <w:r w:rsidR="0001583B">
        <w:t>Verplicht</w:t>
      </w:r>
      <w:r w:rsidR="00826F58">
        <w:t xml:space="preserve"> attribuut.</w:t>
      </w:r>
      <w:r w:rsidR="00E90636">
        <w:t xml:space="preserve"> </w:t>
      </w:r>
      <w:r w:rsidR="00E90636" w:rsidRPr="00E90636">
        <w:t>Komt 1 keer voor.</w:t>
      </w:r>
    </w:p>
    <w:p w14:paraId="2B4C3893" w14:textId="1BA19206" w:rsidR="00197747" w:rsidRDefault="001C7129" w:rsidP="006C4925">
      <w:pPr>
        <w:pStyle w:val="Opsommingtekens1"/>
      </w:pPr>
      <w:r w:rsidRPr="001C7129">
        <w:rPr>
          <w:i/>
          <w:iCs/>
        </w:rPr>
        <w:t>g</w:t>
      </w:r>
      <w:r w:rsidR="00F5341B" w:rsidRPr="001C7129">
        <w:rPr>
          <w:i/>
          <w:iCs/>
        </w:rPr>
        <w:t>erelateerde</w:t>
      </w:r>
      <w:r w:rsidRPr="001C7129">
        <w:rPr>
          <w:i/>
          <w:iCs/>
        </w:rPr>
        <w:t>A</w:t>
      </w:r>
      <w:r w:rsidR="00F5341B" w:rsidRPr="001C7129">
        <w:rPr>
          <w:i/>
          <w:iCs/>
        </w:rPr>
        <w:t>ctiviteit</w:t>
      </w:r>
      <w:r w:rsidR="00F5341B">
        <w:t xml:space="preserve">: </w:t>
      </w:r>
      <w:r w:rsidR="0075108B">
        <w:t xml:space="preserve">de </w:t>
      </w:r>
      <w:r w:rsidR="00E36996" w:rsidRPr="00344147">
        <w:t xml:space="preserve">verwijzing </w:t>
      </w:r>
      <w:r w:rsidR="0075108B">
        <w:t xml:space="preserve">van een </w:t>
      </w:r>
      <w:r w:rsidR="00AD27E6" w:rsidRPr="00AD27E6">
        <w:t xml:space="preserve">specifieke activiteit </w:t>
      </w:r>
      <w:r w:rsidR="00992105">
        <w:t xml:space="preserve">naar </w:t>
      </w:r>
      <w:r w:rsidR="00656C77" w:rsidRPr="00656C77">
        <w:t xml:space="preserve">(de identificatie van) </w:t>
      </w:r>
      <w:r w:rsidR="00E5064E">
        <w:t>een andere activiteit</w:t>
      </w:r>
      <w:r w:rsidR="00491684">
        <w:t xml:space="preserve"> in het geval de regels voor die andere activiteit contextueel relevant zijn voor </w:t>
      </w:r>
      <w:r w:rsidR="00B13C39">
        <w:t xml:space="preserve">de specifieke activiteit. </w:t>
      </w:r>
      <w:r w:rsidR="00F164B7">
        <w:t>Optioneel</w:t>
      </w:r>
      <w:r w:rsidR="00F51290">
        <w:t xml:space="preserve"> attribuut.</w:t>
      </w:r>
      <w:r w:rsidR="00DE0515">
        <w:t xml:space="preserve"> </w:t>
      </w:r>
      <w:r w:rsidR="003D6422" w:rsidRPr="003D6422">
        <w:t>Komt zo vaak voor als gewenst.</w:t>
      </w:r>
    </w:p>
    <w:p w14:paraId="68D8C31B" w14:textId="77777777" w:rsidR="00FF3506" w:rsidRDefault="00FF3506" w:rsidP="005C4A42"/>
    <w:p w14:paraId="02E853C3" w14:textId="0D5D38CB" w:rsidR="00821825" w:rsidRDefault="00B93FFE" w:rsidP="005C4A42">
      <w:r>
        <w:t xml:space="preserve">Het attribuut </w:t>
      </w:r>
      <w:r w:rsidRPr="00DA6DE6">
        <w:rPr>
          <w:i/>
          <w:iCs/>
        </w:rPr>
        <w:t>activiteit</w:t>
      </w:r>
      <w:r w:rsidR="00334FEB" w:rsidRPr="00DA6DE6">
        <w:rPr>
          <w:i/>
          <w:iCs/>
        </w:rPr>
        <w:t>aanduiding</w:t>
      </w:r>
      <w:r w:rsidR="00334FEB">
        <w:t xml:space="preserve">, </w:t>
      </w:r>
      <w:r w:rsidR="00002BE4">
        <w:t>attr</w:t>
      </w:r>
      <w:r w:rsidR="0051522B">
        <w:t>i</w:t>
      </w:r>
      <w:r w:rsidR="00002BE4">
        <w:t xml:space="preserve">buut van </w:t>
      </w:r>
      <w:r w:rsidR="002B5349">
        <w:t>Juridische</w:t>
      </w:r>
      <w:r w:rsidR="000944C3">
        <w:t>-</w:t>
      </w:r>
      <w:r w:rsidR="002B5349">
        <w:t xml:space="preserve">regeltype </w:t>
      </w:r>
      <w:r w:rsidR="000F3BF8" w:rsidRPr="000F3BF8">
        <w:t xml:space="preserve">Regel voor iedereen </w:t>
      </w:r>
      <w:r w:rsidR="00B01453">
        <w:t xml:space="preserve">dat </w:t>
      </w:r>
      <w:r w:rsidR="00ED30BE" w:rsidRPr="00ED30BE">
        <w:t xml:space="preserve">de verwijzing </w:t>
      </w:r>
      <w:r w:rsidR="00B01453">
        <w:t xml:space="preserve">is </w:t>
      </w:r>
      <w:r w:rsidR="00ED30BE" w:rsidRPr="00ED30BE">
        <w:t xml:space="preserve">van een specifieke </w:t>
      </w:r>
      <w:r w:rsidR="00B01453" w:rsidRPr="00B01453">
        <w:t xml:space="preserve">Regel voor iedereen </w:t>
      </w:r>
      <w:r w:rsidR="00ED30BE" w:rsidRPr="00ED30BE">
        <w:t xml:space="preserve">naar (de identificatie van) een </w:t>
      </w:r>
      <w:r w:rsidR="00ED30BE" w:rsidRPr="00ED30BE">
        <w:lastRenderedPageBreak/>
        <w:t>Activiteit</w:t>
      </w:r>
      <w:r w:rsidR="0085774E">
        <w:t>,</w:t>
      </w:r>
      <w:r w:rsidR="000F71F8">
        <w:t xml:space="preserve"> kent </w:t>
      </w:r>
      <w:r w:rsidR="009222F8">
        <w:t>specifieke gegevens die met het object ActiviteitLocatie</w:t>
      </w:r>
      <w:r w:rsidR="00F727DF">
        <w:t>a</w:t>
      </w:r>
      <w:r w:rsidR="009222F8">
        <w:t>anduiding worden vastgelegd.</w:t>
      </w:r>
      <w:r w:rsidR="00ED30BE" w:rsidRPr="00ED30BE">
        <w:t xml:space="preserve"> </w:t>
      </w:r>
      <w:r w:rsidR="00876FB8">
        <w:t>H</w:t>
      </w:r>
      <w:r w:rsidR="00876FB8" w:rsidRPr="00876FB8">
        <w:t xml:space="preserve">et object ActiviteitLocatieaanduiding </w:t>
      </w:r>
      <w:r w:rsidR="00824FD2">
        <w:t>kent de volgende attributen</w:t>
      </w:r>
      <w:r w:rsidR="00821825">
        <w:t>:</w:t>
      </w:r>
    </w:p>
    <w:p w14:paraId="054988AA" w14:textId="367B241C" w:rsidR="005C4A42" w:rsidRDefault="00C6119D" w:rsidP="00C6119D">
      <w:pPr>
        <w:pStyle w:val="Opsommingtekens1"/>
      </w:pPr>
      <w:r w:rsidRPr="00DA6DE6">
        <w:rPr>
          <w:i/>
          <w:iCs/>
        </w:rPr>
        <w:t>identificatie</w:t>
      </w:r>
      <w:r w:rsidRPr="00C6119D">
        <w:t xml:space="preserve">: de unieke identificatie waaronder elk object van </w:t>
      </w:r>
      <w:r>
        <w:t>he</w:t>
      </w:r>
      <w:r w:rsidRPr="00C6119D">
        <w:t xml:space="preserve">t type </w:t>
      </w:r>
      <w:r w:rsidR="00973333" w:rsidRPr="00973333">
        <w:t>ActiviteitLocatie</w:t>
      </w:r>
      <w:r w:rsidR="001973B1">
        <w:t>a</w:t>
      </w:r>
      <w:r w:rsidR="00973333" w:rsidRPr="00973333">
        <w:t xml:space="preserve">anduiding </w:t>
      </w:r>
      <w:r w:rsidRPr="00C6119D">
        <w:t>bekend is. Identificatie conform datatype NEN3610-ID. Verplicht attribuut. Komt 1 keer voor.</w:t>
      </w:r>
    </w:p>
    <w:p w14:paraId="21B1B7F4" w14:textId="17FF1E98" w:rsidR="00D54180" w:rsidRDefault="00D54180" w:rsidP="006C4925">
      <w:pPr>
        <w:pStyle w:val="Opsommingtekens1"/>
      </w:pPr>
      <w:r w:rsidRPr="00DA6DE6">
        <w:rPr>
          <w:i/>
          <w:iCs/>
        </w:rPr>
        <w:t>activiteitregelkwalificatie</w:t>
      </w:r>
      <w:r w:rsidRPr="00D54180">
        <w:t xml:space="preserve">: de naam van de kwalificatie van de Juridische regel over een activiteit. Te kiezen uit de </w:t>
      </w:r>
      <w:r w:rsidR="00AE2C2F">
        <w:t>limitatieve waardelijst</w:t>
      </w:r>
      <w:r w:rsidRPr="00D54180">
        <w:t xml:space="preserve"> ‘Activiteitregel</w:t>
      </w:r>
      <w:r w:rsidR="00E04FA9">
        <w:t>kwalificatie</w:t>
      </w:r>
      <w:r w:rsidRPr="00D54180">
        <w:t xml:space="preserve">’. </w:t>
      </w:r>
      <w:r w:rsidR="008F746B">
        <w:t xml:space="preserve">Verplicht </w:t>
      </w:r>
      <w:r w:rsidRPr="00D54180">
        <w:t>attribuut. Komt 1 keer voor</w:t>
      </w:r>
      <w:r w:rsidR="00383F37">
        <w:t>.</w:t>
      </w:r>
    </w:p>
    <w:p w14:paraId="31456FFB" w14:textId="3714BFF4" w:rsidR="0046406E" w:rsidRDefault="0046406E" w:rsidP="006C4925">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rsidR="00960CE5">
        <w:t xml:space="preserve">, </w:t>
      </w:r>
      <w:r w:rsidR="00960CE5" w:rsidRPr="00960CE5">
        <w:t>te vinden in de symbolenbibliotheek</w:t>
      </w:r>
      <w:r w:rsidRPr="0046406E">
        <w:t>.</w:t>
      </w:r>
      <w:r w:rsidR="00040856">
        <w:t xml:space="preserve"> </w:t>
      </w:r>
      <w:r w:rsidR="005276EA" w:rsidRPr="005276EA">
        <w:t xml:space="preserve">Optioneel attribuut. Komt </w:t>
      </w:r>
      <w:r w:rsidR="00A816AA">
        <w:t xml:space="preserve">0 of </w:t>
      </w:r>
      <w:r w:rsidR="005276EA" w:rsidRPr="005276EA">
        <w:t>1 keer voor.</w:t>
      </w:r>
    </w:p>
    <w:p w14:paraId="057411BB" w14:textId="03838DB0" w:rsidR="003E664F" w:rsidRDefault="000A06F0" w:rsidP="0046406E">
      <w:pPr>
        <w:pStyle w:val="Opsommingtekens1"/>
      </w:pPr>
      <w:r w:rsidRPr="00DA6DE6">
        <w:rPr>
          <w:i/>
          <w:iCs/>
        </w:rPr>
        <w:t>locatieaanduiding</w:t>
      </w:r>
      <w:r w:rsidRPr="000A06F0">
        <w:t>: de verwijzing van een specifieke Activiteit</w:t>
      </w:r>
      <w:r w:rsidR="007F0B4E">
        <w:t>-</w:t>
      </w:r>
      <w:r w:rsidR="001973B1">
        <w:t>ActiviteitLocatieaanduiding</w:t>
      </w:r>
      <w:r w:rsidR="007F0B4E">
        <w:t>-combinatie</w:t>
      </w:r>
      <w:r w:rsidRPr="000A06F0">
        <w:t xml:space="preserve"> naar (de identificatie van) de bijbehorende Locatie(s); attribuut dat de specifieke Locatie(s) aanduidt waar deze annotatie Activiteit van toepassing is. Verplicht attribuut. Komt ten minste 1 keer voor</w:t>
      </w:r>
      <w:r w:rsidR="00702A29">
        <w:t>.</w:t>
      </w:r>
    </w:p>
    <w:p w14:paraId="3431C251" w14:textId="339E5363" w:rsidR="00636459" w:rsidRDefault="00636459" w:rsidP="00636459"/>
    <w:p w14:paraId="5BF1D2AE" w14:textId="6F468395" w:rsidR="00636459" w:rsidRPr="006C4925" w:rsidRDefault="00DF5978" w:rsidP="00636459">
      <w:r>
        <w:t xml:space="preserve">Activiteit </w:t>
      </w:r>
      <w:r w:rsidR="00123DD3">
        <w:t xml:space="preserve">en ActiviteitLocatieaanduiding </w:t>
      </w:r>
      <w:r>
        <w:t>ken</w:t>
      </w:r>
      <w:r w:rsidR="00123DD3">
        <w:t>nen</w:t>
      </w:r>
      <w:r>
        <w:t xml:space="preserve"> geen </w:t>
      </w:r>
      <w:r w:rsidR="00FA3272">
        <w:t>constraint</w:t>
      </w:r>
      <w:r w:rsidR="001E14B3">
        <w:t>s</w:t>
      </w:r>
      <w:r w:rsidR="00FA3272">
        <w:t>.</w:t>
      </w:r>
    </w:p>
    <w:p w14:paraId="5BF65AD5" w14:textId="7F32CEA1" w:rsidR="00E33EDD" w:rsidRDefault="00231CD4" w:rsidP="00E33EDD">
      <w:pPr>
        <w:pStyle w:val="Kop5"/>
      </w:pPr>
      <w:bookmarkStart w:id="469" w:name="_Toc93476016"/>
      <w:r>
        <w:t>Toelichting op de norm</w:t>
      </w:r>
      <w:bookmarkEnd w:id="469"/>
    </w:p>
    <w:p w14:paraId="5A9ED97D" w14:textId="6925DAFB" w:rsidR="0044672B" w:rsidRPr="00C96DBA" w:rsidRDefault="00095684" w:rsidP="000107B4">
      <w:pPr>
        <w:pStyle w:val="Opsommingtekens1"/>
        <w:rPr>
          <w:i/>
        </w:rPr>
      </w:pPr>
      <w:r>
        <w:rPr>
          <w:i/>
          <w:iCs/>
        </w:rPr>
        <w:t>n</w:t>
      </w:r>
      <w:r w:rsidR="00426942" w:rsidRPr="00426942">
        <w:rPr>
          <w:i/>
          <w:iCs/>
        </w:rPr>
        <w:t>aam</w:t>
      </w:r>
      <w:r w:rsidR="00426942">
        <w:t xml:space="preserve">: </w:t>
      </w:r>
      <w:r w:rsidR="00FB7104" w:rsidRPr="00FB7104">
        <w:t xml:space="preserve">de naam </w:t>
      </w:r>
      <w:r w:rsidR="00036F9D">
        <w:t xml:space="preserve">van </w:t>
      </w:r>
      <w:r w:rsidR="00FB7104" w:rsidRPr="00FB7104">
        <w:t>de activiteit</w:t>
      </w:r>
      <w:r w:rsidR="00612A5B">
        <w:t>.</w:t>
      </w:r>
      <w:r w:rsidR="004C113C">
        <w:t xml:space="preserve"> </w:t>
      </w:r>
      <w:r w:rsidR="002E48B5">
        <w:t>H</w:t>
      </w:r>
      <w:r w:rsidR="00F54A3D">
        <w:t xml:space="preserve">et </w:t>
      </w:r>
      <w:r w:rsidR="004833D5">
        <w:t xml:space="preserve">aantal activiteiten </w:t>
      </w:r>
      <w:r w:rsidR="00B727E3">
        <w:t xml:space="preserve">waarover </w:t>
      </w:r>
      <w:r w:rsidR="00962FF1">
        <w:t>in</w:t>
      </w:r>
      <w:r w:rsidR="00F452CD">
        <w:t xml:space="preserve"> omgevingsdocumenten</w:t>
      </w:r>
      <w:r w:rsidR="004833D5">
        <w:t xml:space="preserve"> </w:t>
      </w:r>
      <w:r w:rsidR="00B727E3">
        <w:t xml:space="preserve">regels gesteld </w:t>
      </w:r>
      <w:r w:rsidR="00962FF1">
        <w:t xml:space="preserve">zullen worden, zal </w:t>
      </w:r>
      <w:r w:rsidR="00DF17FB">
        <w:t>nagenoeg</w:t>
      </w:r>
      <w:r w:rsidR="00962FF1">
        <w:t xml:space="preserve"> on</w:t>
      </w:r>
      <w:r w:rsidR="00783457">
        <w:t>uitputtelijk</w:t>
      </w:r>
      <w:r w:rsidR="00962FF1">
        <w:t xml:space="preserve"> zijn. </w:t>
      </w:r>
      <w:r w:rsidR="00893E67">
        <w:t xml:space="preserve">Er geldt daarom geen waardelijst voor de naam van de activiteit; </w:t>
      </w:r>
      <w:r w:rsidR="00492156">
        <w:t>het</w:t>
      </w:r>
      <w:r w:rsidR="00893E67">
        <w:t xml:space="preserve"> bevoegd gezag </w:t>
      </w:r>
      <w:r w:rsidR="00492156">
        <w:t xml:space="preserve">kan zelf </w:t>
      </w:r>
      <w:r w:rsidR="002A56FD">
        <w:t xml:space="preserve">de naam van de activiteit bepalen. </w:t>
      </w:r>
      <w:r w:rsidR="00840E21">
        <w:t xml:space="preserve">Uiteraard ligt het voor de hand om </w:t>
      </w:r>
      <w:r w:rsidR="00C468C9">
        <w:t xml:space="preserve">waar mogelijk </w:t>
      </w:r>
      <w:r w:rsidR="00840E21">
        <w:t xml:space="preserve">aan te sluiten </w:t>
      </w:r>
      <w:r w:rsidR="00120765">
        <w:t xml:space="preserve">bij in de Omgevingswet </w:t>
      </w:r>
      <w:r w:rsidR="005109A1">
        <w:t>(</w:t>
      </w:r>
      <w:r w:rsidR="00120765">
        <w:t>en bijbehorende regelgeving</w:t>
      </w:r>
      <w:r w:rsidR="00622740">
        <w:t>)</w:t>
      </w:r>
      <w:r w:rsidR="00120765">
        <w:t xml:space="preserve"> </w:t>
      </w:r>
      <w:r w:rsidR="00622740">
        <w:t xml:space="preserve">en de bestaande praktijk </w:t>
      </w:r>
      <w:r w:rsidR="00120765">
        <w:t>gebruikte benamingen voor activiteiten</w:t>
      </w:r>
      <w:r w:rsidR="006E4A29">
        <w:t>.</w:t>
      </w:r>
      <w:r w:rsidR="00120765">
        <w:t xml:space="preserve"> </w:t>
      </w:r>
      <w:r w:rsidR="00C709C5" w:rsidRPr="00C709C5">
        <w:t>De naam kan worden overgenomen uit de Juridische regel. Wanneer de activiteit in de Juridische regel een lange naam of omschrijving heeft kan indien gewenst een verkorte versie daarvan in het attribuut naam worden opgenomen.</w:t>
      </w:r>
      <w:r w:rsidR="00C709C5">
        <w:t xml:space="preserve"> </w:t>
      </w:r>
      <w:r w:rsidR="00A048B9" w:rsidRPr="00A048B9">
        <w:t>De naam van de activiteit mag dezelfde zijn als de naam van de hierna genoemde activiteitengroep.</w:t>
      </w:r>
      <w:r w:rsidR="00A048B9">
        <w:br/>
      </w:r>
      <w:r w:rsidR="0022383D">
        <w:t xml:space="preserve">Elke activiteit die gecreëerd wordt </w:t>
      </w:r>
      <w:r w:rsidR="005610F9">
        <w:t xml:space="preserve">dient </w:t>
      </w:r>
      <w:r w:rsidR="002A2889">
        <w:t xml:space="preserve">primair </w:t>
      </w:r>
      <w:r w:rsidR="005610F9">
        <w:t xml:space="preserve">het </w:t>
      </w:r>
      <w:r w:rsidR="00576FEC">
        <w:t xml:space="preserve">doel </w:t>
      </w:r>
      <w:r w:rsidR="00BC7D20">
        <w:t>om</w:t>
      </w:r>
      <w:r w:rsidR="00EB526E">
        <w:t xml:space="preserve"> te voldoen aan de wettelijke </w:t>
      </w:r>
      <w:r w:rsidR="003C3A52">
        <w:t>vereiste</w:t>
      </w:r>
      <w:r w:rsidR="00EB526E">
        <w:t xml:space="preserve"> </w:t>
      </w:r>
      <w:r w:rsidR="00E369A4">
        <w:t xml:space="preserve">om </w:t>
      </w:r>
      <w:r w:rsidR="00EB526E">
        <w:t xml:space="preserve">regels </w:t>
      </w:r>
      <w:r w:rsidR="003C3A52">
        <w:t xml:space="preserve">te stellen </w:t>
      </w:r>
      <w:r w:rsidR="00E8110D">
        <w:t>over activiteiten</w:t>
      </w:r>
      <w:r w:rsidR="003C3A52">
        <w:t xml:space="preserve"> in de fysieke leefomgeving</w:t>
      </w:r>
      <w:r w:rsidR="005D48E0">
        <w:t xml:space="preserve"> én</w:t>
      </w:r>
      <w:r w:rsidR="00BE77E3">
        <w:t xml:space="preserve"> heeft mede </w:t>
      </w:r>
      <w:r w:rsidR="005610F9">
        <w:t xml:space="preserve">het doel een activiteitgerichte bevraging in verschillende componenten van </w:t>
      </w:r>
      <w:r w:rsidR="004F6508">
        <w:t>de</w:t>
      </w:r>
      <w:r w:rsidR="005610F9">
        <w:t xml:space="preserve"> DSO</w:t>
      </w:r>
      <w:r w:rsidR="004F6508">
        <w:t>-LV</w:t>
      </w:r>
      <w:r w:rsidR="006F7972">
        <w:t xml:space="preserve"> mogelijk te maken</w:t>
      </w:r>
      <w:r w:rsidR="005610F9">
        <w:t>.</w:t>
      </w:r>
      <w:r w:rsidR="00C96DBA">
        <w:br/>
      </w:r>
      <w:r w:rsidR="00822001">
        <w:t>Enerzijds</w:t>
      </w:r>
      <w:r w:rsidR="008C5DD6">
        <w:t xml:space="preserve"> </w:t>
      </w:r>
      <w:r w:rsidR="0022383D">
        <w:t>wordt</w:t>
      </w:r>
      <w:r w:rsidR="000C6FAE">
        <w:t xml:space="preserve"> </w:t>
      </w:r>
      <w:r w:rsidR="008C5DD6">
        <w:t xml:space="preserve">de activiteit gebruikt voor de </w:t>
      </w:r>
      <w:r w:rsidR="00BA5358">
        <w:t>oriëntatie</w:t>
      </w:r>
      <w:r w:rsidR="008C5DD6">
        <w:t>-functie binnen DSO</w:t>
      </w:r>
      <w:r w:rsidR="002B1E39">
        <w:t>-LV</w:t>
      </w:r>
      <w:r w:rsidR="008C5DD6">
        <w:t xml:space="preserve">. </w:t>
      </w:r>
      <w:r w:rsidR="00A315CC">
        <w:t xml:space="preserve">Anderzijds </w:t>
      </w:r>
      <w:r w:rsidR="000C6FAE">
        <w:t xml:space="preserve">wordt </w:t>
      </w:r>
      <w:r w:rsidR="000B1DC7">
        <w:t xml:space="preserve">de activiteit </w:t>
      </w:r>
      <w:r w:rsidR="0040319C">
        <w:t>(</w:t>
      </w:r>
      <w:r w:rsidR="00B536C2">
        <w:t>en diens</w:t>
      </w:r>
      <w:r w:rsidR="00CD62AD">
        <w:t xml:space="preserve"> </w:t>
      </w:r>
      <w:r w:rsidR="0040319C">
        <w:t xml:space="preserve">identificatie) </w:t>
      </w:r>
      <w:r w:rsidR="000C6FAE">
        <w:t>opgeslagen in de functionele structuur</w:t>
      </w:r>
      <w:r w:rsidR="00C96281">
        <w:t xml:space="preserve">, zijnde </w:t>
      </w:r>
      <w:r w:rsidR="00B152EB">
        <w:t xml:space="preserve">de taxonomie van activiteiten in het </w:t>
      </w:r>
      <w:r w:rsidR="00B060D1">
        <w:t>R</w:t>
      </w:r>
      <w:r w:rsidR="00B152EB">
        <w:t>egister toepasbare regels</w:t>
      </w:r>
      <w:r w:rsidR="000C6FAE">
        <w:t xml:space="preserve">. De functionele structuur </w:t>
      </w:r>
      <w:r w:rsidR="002928C5">
        <w:t xml:space="preserve">voedt </w:t>
      </w:r>
      <w:r w:rsidR="00CB43DA">
        <w:t xml:space="preserve">onder andere </w:t>
      </w:r>
      <w:r w:rsidR="002928C5" w:rsidRPr="002928C5">
        <w:t>digitale voorziening</w:t>
      </w:r>
      <w:r w:rsidR="002928C5">
        <w:t>en</w:t>
      </w:r>
      <w:r w:rsidR="002928C5" w:rsidRPr="002928C5">
        <w:t xml:space="preserve"> voor het opstellen </w:t>
      </w:r>
      <w:r w:rsidR="0017794D">
        <w:t xml:space="preserve">van </w:t>
      </w:r>
      <w:r w:rsidR="00165C85">
        <w:t>vragenbomen</w:t>
      </w:r>
      <w:r w:rsidR="00CD5AA8">
        <w:t>.</w:t>
      </w:r>
    </w:p>
    <w:p w14:paraId="69843461" w14:textId="1B0A8141" w:rsidR="00C52FA1" w:rsidRDefault="00095684" w:rsidP="00AD7615">
      <w:pPr>
        <w:pStyle w:val="Opsommingtekens1"/>
      </w:pPr>
      <w:r w:rsidRPr="00A32CF4">
        <w:rPr>
          <w:i/>
          <w:iCs/>
        </w:rPr>
        <w:t>g</w:t>
      </w:r>
      <w:r w:rsidR="0010694C" w:rsidRPr="009B105C">
        <w:rPr>
          <w:i/>
          <w:iCs/>
        </w:rPr>
        <w:t>roep</w:t>
      </w:r>
      <w:r w:rsidR="0010694C">
        <w:t xml:space="preserve">: </w:t>
      </w:r>
      <w:r w:rsidR="003F2EE2">
        <w:t>o</w:t>
      </w:r>
      <w:r w:rsidR="00AE42F3">
        <w:t xml:space="preserve">m </w:t>
      </w:r>
      <w:r w:rsidR="00DD1851">
        <w:t xml:space="preserve">een nagenoeg onuitputtelijk aantal </w:t>
      </w:r>
      <w:r w:rsidR="00AE42F3">
        <w:t xml:space="preserve">activiteiten </w:t>
      </w:r>
      <w:r w:rsidR="00E2355B" w:rsidRPr="00E2355B">
        <w:t xml:space="preserve">op een kaartbeeld </w:t>
      </w:r>
      <w:r w:rsidR="00C3713B">
        <w:t xml:space="preserve">binnen de </w:t>
      </w:r>
      <w:r w:rsidR="00BA5358">
        <w:t>oriëntatie</w:t>
      </w:r>
      <w:r w:rsidR="00C3713B">
        <w:t>-functie van DSO</w:t>
      </w:r>
      <w:r w:rsidR="00892B84">
        <w:t>-LV</w:t>
      </w:r>
      <w:r w:rsidR="00C3713B">
        <w:t xml:space="preserve"> </w:t>
      </w:r>
      <w:r w:rsidR="00263687">
        <w:t>te kunn</w:t>
      </w:r>
      <w:r w:rsidR="0023296C">
        <w:t>e</w:t>
      </w:r>
      <w:r w:rsidR="00263687">
        <w:t xml:space="preserve">n </w:t>
      </w:r>
      <w:r w:rsidR="0023296C">
        <w:t xml:space="preserve">weergeven op een manier </w:t>
      </w:r>
      <w:r w:rsidR="00E2355B">
        <w:t xml:space="preserve">die </w:t>
      </w:r>
      <w:r w:rsidR="00E2355B" w:rsidRPr="00E2355B">
        <w:t>voor het menselijk oog voldoende onderscheid</w:t>
      </w:r>
      <w:r w:rsidR="00E2355B">
        <w:t>end</w:t>
      </w:r>
      <w:r w:rsidR="00E2355B" w:rsidRPr="00E2355B">
        <w:t xml:space="preserve"> is</w:t>
      </w:r>
      <w:r w:rsidR="00DD1851">
        <w:t>,</w:t>
      </w:r>
      <w:r w:rsidR="00E2355B" w:rsidRPr="00E2355B">
        <w:t xml:space="preserve"> </w:t>
      </w:r>
      <w:r w:rsidR="00E0059D">
        <w:t xml:space="preserve">worden activiteiten gebundeld in </w:t>
      </w:r>
      <w:r w:rsidR="00AC0F3D">
        <w:t xml:space="preserve">groepen. </w:t>
      </w:r>
      <w:r w:rsidR="0034107D">
        <w:t>De groep vormt het kenmerk waarop de symbolisatie (kleur, arcering, lijnstijl) van de standaardweergave wordt georganiseerd</w:t>
      </w:r>
      <w:r w:rsidR="00DD1851">
        <w:t xml:space="preserve">. </w:t>
      </w:r>
      <w:r w:rsidR="007823BC" w:rsidRPr="0070603F">
        <w:t xml:space="preserve">De groepen die gebruikt kunnen worden zijn opgenomen in </w:t>
      </w:r>
      <w:r w:rsidR="003D5C31">
        <w:t xml:space="preserve">de </w:t>
      </w:r>
      <w:r w:rsidR="00AE2C2F">
        <w:t>limitatieve waardelijst</w:t>
      </w:r>
      <w:r w:rsidR="003D5C31">
        <w:t xml:space="preserve"> </w:t>
      </w:r>
      <w:r w:rsidR="00175570">
        <w:t>‘</w:t>
      </w:r>
      <w:r w:rsidR="003D5C31" w:rsidRPr="00477CF7">
        <w:t>Activiteitengroep</w:t>
      </w:r>
      <w:r w:rsidR="00175570" w:rsidRPr="00477CF7">
        <w:t>’</w:t>
      </w:r>
      <w:r w:rsidR="007823BC" w:rsidRPr="0070603F">
        <w:t xml:space="preserve">. Om het mogelijk te maken ook activiteiten te annoteren die nu nog niet voorzien zijn, is de groep </w:t>
      </w:r>
      <w:r w:rsidR="00175570">
        <w:t>‘</w:t>
      </w:r>
      <w:r w:rsidR="007823BC" w:rsidRPr="0070603F">
        <w:t>overig</w:t>
      </w:r>
      <w:r w:rsidR="00175570">
        <w:t>’</w:t>
      </w:r>
      <w:r w:rsidR="007823BC" w:rsidRPr="0070603F">
        <w:t xml:space="preserve"> aan de waardelijst toegevoegd.</w:t>
      </w:r>
    </w:p>
    <w:p w14:paraId="3F77133B" w14:textId="320C975C" w:rsidR="0044672B" w:rsidRDefault="00016134" w:rsidP="000107B4">
      <w:pPr>
        <w:pStyle w:val="Opsommingtekens1"/>
      </w:pPr>
      <w:r w:rsidRPr="00C96DBA">
        <w:rPr>
          <w:i/>
          <w:iCs/>
        </w:rPr>
        <w:t>b</w:t>
      </w:r>
      <w:r w:rsidR="00596F21" w:rsidRPr="00C96DBA">
        <w:rPr>
          <w:i/>
          <w:iCs/>
        </w:rPr>
        <w:t>ovenliggende</w:t>
      </w:r>
      <w:r w:rsidR="00EC147E">
        <w:rPr>
          <w:i/>
          <w:iCs/>
        </w:rPr>
        <w:t>A</w:t>
      </w:r>
      <w:r w:rsidR="00596F21" w:rsidRPr="00C96DBA">
        <w:rPr>
          <w:i/>
          <w:iCs/>
        </w:rPr>
        <w:t>ctiviteit</w:t>
      </w:r>
      <w:r w:rsidR="00596F21">
        <w:t xml:space="preserve">: </w:t>
      </w:r>
      <w:r w:rsidR="006B6942">
        <w:t xml:space="preserve">met dit attribuut wordt aangegeven </w:t>
      </w:r>
      <w:r w:rsidR="00891084">
        <w:t xml:space="preserve">hoe </w:t>
      </w:r>
      <w:r w:rsidR="00097722">
        <w:t xml:space="preserve">een </w:t>
      </w:r>
      <w:r w:rsidR="001123F5">
        <w:t>specifieke</w:t>
      </w:r>
      <w:r w:rsidR="00F87A3B">
        <w:t xml:space="preserve"> activiteit </w:t>
      </w:r>
      <w:r w:rsidR="00406C7C">
        <w:t xml:space="preserve">die door een bevoegd gezag is gecreëerd, </w:t>
      </w:r>
      <w:r w:rsidR="00F87A3B">
        <w:t xml:space="preserve">zich verhoudt </w:t>
      </w:r>
      <w:r w:rsidR="001123F5">
        <w:t xml:space="preserve">tot </w:t>
      </w:r>
      <w:r w:rsidR="000444EB">
        <w:t xml:space="preserve">een meer generieke activiteit. </w:t>
      </w:r>
      <w:r w:rsidR="00206EEA" w:rsidRPr="00206EEA">
        <w:t xml:space="preserve">Met dit </w:t>
      </w:r>
      <w:r w:rsidR="00291315">
        <w:t>verplichte</w:t>
      </w:r>
      <w:r w:rsidR="00206EEA" w:rsidRPr="00206EEA">
        <w:t xml:space="preserve"> attribuut wordt aangegeven dat regels over een bovenliggende activiteit </w:t>
      </w:r>
      <w:r w:rsidR="00206EEA" w:rsidRPr="00206EEA">
        <w:lastRenderedPageBreak/>
        <w:t>contextueel ook van toepassing zijn op deze activiteit.</w:t>
      </w:r>
      <w:r w:rsidR="00865237">
        <w:t xml:space="preserve"> </w:t>
      </w:r>
      <w:r w:rsidR="007A5A26">
        <w:t>M</w:t>
      </w:r>
      <w:r w:rsidR="001963F2">
        <w:t xml:space="preserve">et het attribuut </w:t>
      </w:r>
      <w:r w:rsidR="001963F2" w:rsidRPr="001E5DB3">
        <w:rPr>
          <w:i/>
          <w:iCs/>
        </w:rPr>
        <w:t>bovenliggendeActiviteit</w:t>
      </w:r>
      <w:r w:rsidR="001963F2">
        <w:t xml:space="preserve"> </w:t>
      </w:r>
      <w:r w:rsidR="007A5A26">
        <w:t xml:space="preserve">kan </w:t>
      </w:r>
      <w:r w:rsidR="004A59E2">
        <w:t xml:space="preserve">van </w:t>
      </w:r>
      <w:r w:rsidR="001919A1">
        <w:t xml:space="preserve">een </w:t>
      </w:r>
      <w:r w:rsidR="004A59E2" w:rsidRPr="004A59E2">
        <w:t xml:space="preserve">specifieke activiteit die door een bevoegd gezag is gecreëerd, </w:t>
      </w:r>
      <w:r w:rsidR="007A5A26">
        <w:t xml:space="preserve">worden verwezen </w:t>
      </w:r>
      <w:r w:rsidR="004A59E2" w:rsidRPr="004A59E2">
        <w:t>naar een bovenliggende activiteit die al bestaat in de functionele</w:t>
      </w:r>
      <w:r w:rsidR="00CE41C1">
        <w:t>.</w:t>
      </w:r>
      <w:r w:rsidR="001502DF">
        <w:t xml:space="preserve"> </w:t>
      </w:r>
      <w:r w:rsidR="00D239AB">
        <w:t xml:space="preserve">Het attribuut </w:t>
      </w:r>
      <w:r w:rsidR="00D239AB" w:rsidRPr="00B617DF">
        <w:t>bovenliggende activiteit</w:t>
      </w:r>
      <w:r w:rsidR="00D239AB">
        <w:t xml:space="preserve"> is ingesteld ten behoeve van </w:t>
      </w:r>
      <w:r w:rsidR="00D239AB" w:rsidRPr="00E67C81">
        <w:t>het opstellen en gebruiken van vragenbomen.</w:t>
      </w:r>
      <w:r w:rsidR="00D239AB">
        <w:t xml:space="preserve"> </w:t>
      </w:r>
      <w:r w:rsidR="00302501">
        <w:t>A</w:t>
      </w:r>
      <w:r w:rsidR="00B632C6">
        <w:t xml:space="preserve">ctiviteiten en </w:t>
      </w:r>
      <w:r w:rsidR="000B05F3">
        <w:t>de relatie naar</w:t>
      </w:r>
      <w:r w:rsidR="00B632C6">
        <w:t xml:space="preserve"> bovenliggende activiteiten</w:t>
      </w:r>
      <w:r w:rsidR="002C79AC">
        <w:t>,</w:t>
      </w:r>
      <w:r w:rsidR="00B632C6">
        <w:t xml:space="preserve"> die </w:t>
      </w:r>
      <w:r w:rsidR="005D0796">
        <w:t xml:space="preserve">door middel van het annoteren met het </w:t>
      </w:r>
      <w:r w:rsidR="00B632C6">
        <w:t>IMOW</w:t>
      </w:r>
      <w:r w:rsidR="005D0796">
        <w:t>-object Activiteit</w:t>
      </w:r>
      <w:r w:rsidR="00B632C6">
        <w:t xml:space="preserve"> worden aangebracht, komen terecht in de functionele structuur waar</w:t>
      </w:r>
      <w:r w:rsidR="005E7E68">
        <w:t>van</w:t>
      </w:r>
      <w:r w:rsidR="00B632C6">
        <w:t xml:space="preserve"> vragenbomen gebruik maken. </w:t>
      </w:r>
      <w:r w:rsidR="00B12B5E" w:rsidRPr="00B12B5E">
        <w:t xml:space="preserve">Met </w:t>
      </w:r>
      <w:r w:rsidR="00B12B5E" w:rsidRPr="003C62D0">
        <w:rPr>
          <w:i/>
          <w:iCs/>
        </w:rPr>
        <w:t>bovenliggendeActiviteit</w:t>
      </w:r>
      <w:r w:rsidR="00B12B5E" w:rsidRPr="00B12B5E">
        <w:t xml:space="preserve"> moet worden verwezen naar een activiteit die voorkomt in hetzelfde omgevingsplan. De hoogste bovenliggende activiteit is de meest generieke activiteit die in het omgevingsdocument voorkomt, bijvoorbeeld: ‘Activiteit in omgevingsplan Gemeentestad’.</w:t>
      </w:r>
      <w:r w:rsidR="00C96DBA">
        <w:br/>
      </w:r>
      <w:r w:rsidR="00BA090A">
        <w:t>Elke</w:t>
      </w:r>
      <w:r w:rsidR="00501F22" w:rsidDel="00415ABD">
        <w:t xml:space="preserve"> </w:t>
      </w:r>
      <w:r w:rsidR="00501F22" w:rsidDel="001502DF">
        <w:t>n</w:t>
      </w:r>
      <w:r w:rsidR="00501F22">
        <w:t xml:space="preserve">ieuwe </w:t>
      </w:r>
      <w:r w:rsidR="00302501">
        <w:t xml:space="preserve">bovenliggende activiteit </w:t>
      </w:r>
      <w:r w:rsidR="000D0142">
        <w:t xml:space="preserve">moet </w:t>
      </w:r>
      <w:r w:rsidR="001502DF">
        <w:t>een naam</w:t>
      </w:r>
      <w:r w:rsidR="00FE594F">
        <w:t xml:space="preserve"> hebben</w:t>
      </w:r>
      <w:r w:rsidR="00633CF4">
        <w:t>.</w:t>
      </w:r>
      <w:r w:rsidR="001502DF">
        <w:t xml:space="preserve"> </w:t>
      </w:r>
      <w:r w:rsidR="00633CF4">
        <w:t xml:space="preserve">De </w:t>
      </w:r>
      <w:r w:rsidR="00501F22">
        <w:t xml:space="preserve">activiteit </w:t>
      </w:r>
      <w:r w:rsidR="0055128A">
        <w:t xml:space="preserve">die </w:t>
      </w:r>
      <w:r w:rsidR="00501F22">
        <w:t>in de hiërarchie</w:t>
      </w:r>
      <w:r w:rsidR="00302501">
        <w:t xml:space="preserve"> </w:t>
      </w:r>
      <w:r w:rsidR="0055128A">
        <w:t xml:space="preserve">van een regeling de hoogste is, </w:t>
      </w:r>
      <w:r w:rsidR="001502DF">
        <w:t xml:space="preserve">moet </w:t>
      </w:r>
      <w:r w:rsidR="00302501">
        <w:t xml:space="preserve">verwijzen naar een </w:t>
      </w:r>
      <w:r w:rsidR="00501F22">
        <w:t xml:space="preserve">bovenliggende activiteit die reeds bestaat in de </w:t>
      </w:r>
      <w:r w:rsidR="00C57045">
        <w:t>functionele structuur</w:t>
      </w:r>
      <w:r w:rsidR="00501F22">
        <w:t xml:space="preserve">. </w:t>
      </w:r>
      <w:r w:rsidR="004B675B" w:rsidRPr="004B675B">
        <w:t>De</w:t>
      </w:r>
      <w:r w:rsidR="00544B53">
        <w:t>ze</w:t>
      </w:r>
      <w:r w:rsidR="004B675B" w:rsidRPr="004B675B">
        <w:t xml:space="preserve"> verwijzing </w:t>
      </w:r>
      <w:r w:rsidR="006D1C8F">
        <w:t xml:space="preserve">is </w:t>
      </w:r>
      <w:r w:rsidR="004B675B" w:rsidRPr="004B675B">
        <w:t xml:space="preserve">altijd </w:t>
      </w:r>
      <w:r w:rsidR="006D1C8F">
        <w:t xml:space="preserve">een verwijzing </w:t>
      </w:r>
      <w:r w:rsidR="004B675B" w:rsidRPr="004B675B">
        <w:t>naar de identificatie van de activiteit</w:t>
      </w:r>
      <w:r w:rsidR="0020780A">
        <w:t xml:space="preserve"> </w:t>
      </w:r>
      <w:r w:rsidR="008B0F73">
        <w:t>e</w:t>
      </w:r>
      <w:r w:rsidR="0020780A">
        <w:t xml:space="preserve">n </w:t>
      </w:r>
      <w:r w:rsidR="004B675B" w:rsidRPr="004B675B">
        <w:t>niet naar diens naam</w:t>
      </w:r>
      <w:r w:rsidR="009277F2">
        <w:t xml:space="preserve">. </w:t>
      </w:r>
      <w:r w:rsidR="00E16338">
        <w:t xml:space="preserve">Elke bovenliggende relatie die tussen activiteiten wordt aangebracht, wordt ook opgenomen in de </w:t>
      </w:r>
      <w:r w:rsidR="00C331D3">
        <w:t>functionele structuur</w:t>
      </w:r>
      <w:r w:rsidR="00E16338">
        <w:t>.</w:t>
      </w:r>
      <w:r w:rsidR="00302501">
        <w:rPr>
          <w:rStyle w:val="Verwijzingopmerking"/>
        </w:rPr>
        <w:t xml:space="preserve"> </w:t>
      </w:r>
      <w:r w:rsidR="00BD0E30">
        <w:t xml:space="preserve">Met </w:t>
      </w:r>
      <w:r w:rsidR="00F7767A" w:rsidRPr="003C62D0">
        <w:rPr>
          <w:i/>
          <w:iCs/>
        </w:rPr>
        <w:t>bovenliggende</w:t>
      </w:r>
      <w:r w:rsidR="00BD0E30" w:rsidRPr="003C62D0">
        <w:rPr>
          <w:i/>
          <w:iCs/>
        </w:rPr>
        <w:t>A</w:t>
      </w:r>
      <w:r w:rsidR="00F7767A" w:rsidRPr="003C62D0">
        <w:rPr>
          <w:i/>
          <w:iCs/>
        </w:rPr>
        <w:t>ctiviteit</w:t>
      </w:r>
      <w:r w:rsidR="00F7767A">
        <w:t xml:space="preserve"> </w:t>
      </w:r>
      <w:r w:rsidR="00101FF4">
        <w:t xml:space="preserve">mag niet </w:t>
      </w:r>
      <w:r w:rsidR="00BD0E30">
        <w:t xml:space="preserve">verwezen worden </w:t>
      </w:r>
      <w:r w:rsidR="00CF22FB">
        <w:t>naar een activiteit die lager in de hiërarchie ligt.</w:t>
      </w:r>
    </w:p>
    <w:p w14:paraId="42493628" w14:textId="2817830F" w:rsidR="00197747" w:rsidRDefault="00694922" w:rsidP="00805135">
      <w:pPr>
        <w:pStyle w:val="Opsommingtekens1"/>
      </w:pPr>
      <w:r>
        <w:rPr>
          <w:i/>
          <w:iCs/>
        </w:rPr>
        <w:t>g</w:t>
      </w:r>
      <w:r w:rsidR="00596F21" w:rsidRPr="00596F21">
        <w:rPr>
          <w:i/>
          <w:iCs/>
        </w:rPr>
        <w:t>erelateerde</w:t>
      </w:r>
      <w:r w:rsidR="00EC147E">
        <w:rPr>
          <w:i/>
          <w:iCs/>
        </w:rPr>
        <w:t>A</w:t>
      </w:r>
      <w:r w:rsidR="00596F21" w:rsidRPr="00596F21">
        <w:rPr>
          <w:i/>
          <w:iCs/>
        </w:rPr>
        <w:t>ctiviteit</w:t>
      </w:r>
      <w:r w:rsidR="00596F21">
        <w:t xml:space="preserve">: </w:t>
      </w:r>
      <w:r w:rsidR="00591910">
        <w:t>a</w:t>
      </w:r>
      <w:r w:rsidR="00E17902">
        <w:t>t</w:t>
      </w:r>
      <w:r w:rsidR="00591910">
        <w:t>tribuut dat aangeeft dat</w:t>
      </w:r>
      <w:r w:rsidR="00596F21">
        <w:t xml:space="preserve"> </w:t>
      </w:r>
      <w:r w:rsidR="003241F7">
        <w:t xml:space="preserve">een </w:t>
      </w:r>
      <w:r w:rsidR="00B222BF">
        <w:t xml:space="preserve">specifieke activiteit een sterke relatie heeft </w:t>
      </w:r>
      <w:r w:rsidR="00B4412F">
        <w:t xml:space="preserve">met een andere activiteit. </w:t>
      </w:r>
      <w:r w:rsidR="00307079">
        <w:t>Met dit attribuut kan een bevoegd gezag aan</w:t>
      </w:r>
      <w:r w:rsidR="00A92B84">
        <w:t>ge</w:t>
      </w:r>
      <w:r w:rsidR="00307079">
        <w:t>ven</w:t>
      </w:r>
      <w:r w:rsidR="00A92B84">
        <w:t xml:space="preserve"> </w:t>
      </w:r>
      <w:r w:rsidR="00307079">
        <w:t xml:space="preserve">dat </w:t>
      </w:r>
      <w:r w:rsidR="00360A45">
        <w:t>voor een raadpleger</w:t>
      </w:r>
      <w:r w:rsidR="00A92B84">
        <w:t xml:space="preserve"> </w:t>
      </w:r>
      <w:r w:rsidR="004E4420">
        <w:t xml:space="preserve">de regels over de andere activiteit wellicht ook van belang zijn. </w:t>
      </w:r>
      <w:r w:rsidR="009763DC" w:rsidRPr="009763DC">
        <w:t>Een voorbeeld is de activiteit ‘tanken van brandstof’ die een sterke relatie heeft met de activiteit ‘opslaan van brandstof’ omdat ze altijd samen zullen voorkomen</w:t>
      </w:r>
      <w:r w:rsidR="00CF4A76">
        <w:t>.</w:t>
      </w:r>
      <w:r w:rsidR="009763DC" w:rsidRPr="009763DC">
        <w:t xml:space="preserve"> </w:t>
      </w:r>
      <w:r w:rsidR="00341A33">
        <w:t xml:space="preserve">Het </w:t>
      </w:r>
      <w:r w:rsidR="0011676B">
        <w:t xml:space="preserve">attribuut </w:t>
      </w:r>
      <w:r w:rsidR="00341A33" w:rsidRPr="001E5DB3">
        <w:rPr>
          <w:i/>
          <w:iCs/>
        </w:rPr>
        <w:t>gerelateerdeActiviteit</w:t>
      </w:r>
      <w:r w:rsidR="00341A33" w:rsidRPr="00341A33">
        <w:t xml:space="preserve"> </w:t>
      </w:r>
      <w:r w:rsidR="0011676B">
        <w:t xml:space="preserve">is optioneel, hoeft dus niet toegevoegd te worden. </w:t>
      </w:r>
      <w:r w:rsidR="00DA26A8">
        <w:t xml:space="preserve">Dit </w:t>
      </w:r>
      <w:r w:rsidR="00A05D6A">
        <w:t xml:space="preserve">attribuut </w:t>
      </w:r>
      <w:r w:rsidR="00F13E4D">
        <w:t xml:space="preserve">maakt </w:t>
      </w:r>
      <w:r w:rsidR="001819B9">
        <w:t xml:space="preserve">het </w:t>
      </w:r>
      <w:r w:rsidR="0047745D">
        <w:t xml:space="preserve">opstellen </w:t>
      </w:r>
      <w:r w:rsidR="001F41DC">
        <w:t xml:space="preserve">van toepasbare regels </w:t>
      </w:r>
      <w:r w:rsidR="00F13E4D">
        <w:t>eenvoudiger</w:t>
      </w:r>
      <w:r w:rsidR="00A43A92">
        <w:t>, het</w:t>
      </w:r>
      <w:r w:rsidR="00284BB0">
        <w:t xml:space="preserve"> </w:t>
      </w:r>
      <w:r w:rsidR="0011676B" w:rsidRPr="0011676B">
        <w:t>heeft geen juridische betekenis</w:t>
      </w:r>
      <w:r w:rsidR="00A05D6A">
        <w:t xml:space="preserve"> voor de inhoud van </w:t>
      </w:r>
      <w:r>
        <w:fldChar w:fldCharType="begin"/>
      </w:r>
      <w:r>
        <w:instrText>DOCVARIABLE ID01+</w:instrText>
      </w:r>
      <w:r>
        <w:fldChar w:fldCharType="separate"/>
      </w:r>
      <w:r w:rsidR="00176B7A">
        <w:t>het omgevingsplan</w:t>
      </w:r>
      <w:r>
        <w:fldChar w:fldCharType="end"/>
      </w:r>
      <w:r w:rsidR="00FD1D14">
        <w:t>.</w:t>
      </w:r>
      <w:r w:rsidR="00D21757">
        <w:t xml:space="preserve"> De gerelateerde activiteit mag een activiteit zijn die door een ander besluit (</w:t>
      </w:r>
      <w:r w:rsidR="00BD1C25" w:rsidRPr="00BD1C25">
        <w:t xml:space="preserve">dat kan ook een besluit van een bestuursorgaan van </w:t>
      </w:r>
      <w:r w:rsidR="00D21757">
        <w:t>een andere bestuurslaag</w:t>
      </w:r>
      <w:r w:rsidR="00950F71">
        <w:t xml:space="preserve"> zijn</w:t>
      </w:r>
      <w:r w:rsidR="00D21757">
        <w:t>) is vastgesteld.</w:t>
      </w:r>
      <w:r w:rsidR="00547AB4">
        <w:t xml:space="preserve"> </w:t>
      </w:r>
      <w:r w:rsidR="00422E67" w:rsidRPr="00422E67">
        <w:t xml:space="preserve">Met het attribuut </w:t>
      </w:r>
      <w:r w:rsidR="00422E67" w:rsidRPr="001E5DB3">
        <w:rPr>
          <w:i/>
          <w:iCs/>
        </w:rPr>
        <w:t>gerelateerdeActiviteit</w:t>
      </w:r>
      <w:r w:rsidR="00422E67" w:rsidRPr="00422E67">
        <w:t xml:space="preserve"> kan van een specifieke activiteit die door een bevoegd gezag is gecreëerd, worden verwezen naar een </w:t>
      </w:r>
      <w:r w:rsidR="00215C1E">
        <w:t xml:space="preserve">gerelateerde </w:t>
      </w:r>
      <w:r w:rsidR="00422E67" w:rsidRPr="00422E67">
        <w:t xml:space="preserve">activiteit die al bestaat in de functionele structuur die in de Stelselcatalogus aanwezig is en daar een identificatie heeft. Het is ook mogelijk om te verwijzen naar een </w:t>
      </w:r>
      <w:r w:rsidR="00CB1F82">
        <w:t xml:space="preserve">gerelateerde activiteit die nog niet in de functionele structuur voorkomt. </w:t>
      </w:r>
      <w:r w:rsidR="009C689A">
        <w:t>In dat geval</w:t>
      </w:r>
      <w:r w:rsidR="00D26C3F">
        <w:t xml:space="preserve"> moet de activiteit waarnaar </w:t>
      </w:r>
      <w:r w:rsidR="008E72F7">
        <w:t xml:space="preserve">verwezen </w:t>
      </w:r>
      <w:r w:rsidR="00D26C3F">
        <w:t xml:space="preserve">wordt al wel zijn geannoteerd </w:t>
      </w:r>
      <w:r w:rsidR="008E72F7">
        <w:t xml:space="preserve">met het IMOW-object </w:t>
      </w:r>
      <w:r w:rsidR="008E7F73">
        <w:t>Activiteit</w:t>
      </w:r>
      <w:r w:rsidR="00D26C3F">
        <w:t xml:space="preserve"> </w:t>
      </w:r>
      <w:r w:rsidR="008E72F7">
        <w:t xml:space="preserve">in </w:t>
      </w:r>
      <w:r w:rsidR="006A7D30">
        <w:t xml:space="preserve">(de geconsolideerde regeling van) </w:t>
      </w:r>
      <w:r w:rsidR="00D26C3F">
        <w:t>het omgevingsdocument dat word</w:t>
      </w:r>
      <w:r w:rsidR="00F71C01">
        <w:t>t</w:t>
      </w:r>
      <w:r w:rsidR="00D26C3F">
        <w:t xml:space="preserve"> aangeboden.</w:t>
      </w:r>
    </w:p>
    <w:p w14:paraId="53200516" w14:textId="77777777" w:rsidR="00981407" w:rsidRDefault="00981407" w:rsidP="001E5DB3"/>
    <w:p w14:paraId="10F8855E" w14:textId="01707AB4" w:rsidR="00BE54A8" w:rsidRDefault="00311284" w:rsidP="001E5DB3">
      <w:r>
        <w:t xml:space="preserve">Met het </w:t>
      </w:r>
      <w:r w:rsidR="00B96A45">
        <w:t xml:space="preserve">object </w:t>
      </w:r>
      <w:r w:rsidR="001973B1" w:rsidRPr="00B96A45">
        <w:t>ActiviteitLocatieaanduiding</w:t>
      </w:r>
      <w:r w:rsidR="00B96A45">
        <w:t xml:space="preserve"> </w:t>
      </w:r>
      <w:r w:rsidR="002B440E">
        <w:t>worden</w:t>
      </w:r>
      <w:r w:rsidR="00B96A45">
        <w:t xml:space="preserve"> </w:t>
      </w:r>
      <w:r w:rsidR="0024314C">
        <w:t xml:space="preserve">extra gegevens </w:t>
      </w:r>
      <w:r w:rsidR="002B440E">
        <w:t xml:space="preserve">toegevoegd aan de relatie van </w:t>
      </w:r>
      <w:r w:rsidR="00A32989">
        <w:t>Regel voor iedereen, een van de typen Juridische regel,</w:t>
      </w:r>
      <w:r w:rsidR="00EF0D8C">
        <w:t xml:space="preserve"> </w:t>
      </w:r>
      <w:r w:rsidR="00206957">
        <w:t>met Activiteit</w:t>
      </w:r>
      <w:r w:rsidR="007F3D1F">
        <w:t xml:space="preserve"> </w:t>
      </w:r>
      <w:r w:rsidR="00365094">
        <w:t xml:space="preserve">en indirect ook met Locatie. Omdat dit object </w:t>
      </w:r>
      <w:r w:rsidR="007F3D1F" w:rsidRPr="007F3D1F">
        <w:t>zeer sterk aan Activiteit gelieerd</w:t>
      </w:r>
      <w:r w:rsidR="00A53DB7">
        <w:t xml:space="preserve"> is en zonder Activiteit geen betekenis heeft, wordt het hier samen </w:t>
      </w:r>
      <w:r w:rsidR="00B53CBD">
        <w:t>met Activiteit besproken en niet in een afzonderlijke subparagraaf.</w:t>
      </w:r>
      <w:r w:rsidR="003235A0">
        <w:t xml:space="preserve"> </w:t>
      </w:r>
      <w:r w:rsidR="008A6C21">
        <w:t xml:space="preserve">Het </w:t>
      </w:r>
      <w:r w:rsidR="009B3399" w:rsidRPr="009B3399">
        <w:t xml:space="preserve">object </w:t>
      </w:r>
      <w:r w:rsidR="001973B1" w:rsidRPr="009B3399">
        <w:t>ActiviteitLocatieaanduiding</w:t>
      </w:r>
      <w:r w:rsidR="009B3399">
        <w:t xml:space="preserve"> maakt het mogelijk om </w:t>
      </w:r>
      <w:r w:rsidR="007E7F16">
        <w:t>‘</w:t>
      </w:r>
      <w:r w:rsidR="009B3399">
        <w:t>instanties</w:t>
      </w:r>
      <w:r w:rsidR="007E7F16">
        <w:t>’</w:t>
      </w:r>
      <w:r w:rsidR="009B3399">
        <w:t xml:space="preserve"> te maken van een </w:t>
      </w:r>
      <w:r w:rsidR="00E54928">
        <w:t>A</w:t>
      </w:r>
      <w:r w:rsidR="009B3399">
        <w:t>ctiviteit</w:t>
      </w:r>
      <w:r w:rsidR="00F679A2">
        <w:t xml:space="preserve"> </w:t>
      </w:r>
      <w:r w:rsidR="001F10D3">
        <w:t xml:space="preserve">gecombineerd met </w:t>
      </w:r>
      <w:r w:rsidR="00F9475D">
        <w:t xml:space="preserve">de </w:t>
      </w:r>
      <w:r w:rsidR="002652BF">
        <w:t>kwalificatie</w:t>
      </w:r>
      <w:r w:rsidR="00BD5820">
        <w:t xml:space="preserve"> én </w:t>
      </w:r>
      <w:r w:rsidR="00F9475D">
        <w:t xml:space="preserve">de </w:t>
      </w:r>
      <w:r w:rsidR="00BD5820">
        <w:t>Locatie</w:t>
      </w:r>
      <w:r w:rsidR="00F9475D">
        <w:t xml:space="preserve"> van die </w:t>
      </w:r>
      <w:r w:rsidR="00E54928">
        <w:t>A</w:t>
      </w:r>
      <w:r w:rsidR="00F9475D">
        <w:t>ctiviteit</w:t>
      </w:r>
      <w:r w:rsidR="00D36274">
        <w:t>.</w:t>
      </w:r>
      <w:r w:rsidR="00761206">
        <w:t xml:space="preserve"> </w:t>
      </w:r>
      <w:r w:rsidR="00D36274">
        <w:t>D</w:t>
      </w:r>
      <w:r w:rsidR="00761206">
        <w:t xml:space="preserve">aardoor </w:t>
      </w:r>
      <w:r w:rsidR="00D36274">
        <w:t xml:space="preserve">is </w:t>
      </w:r>
      <w:r w:rsidR="00761206">
        <w:t xml:space="preserve">het mogelijk om </w:t>
      </w:r>
      <w:r w:rsidR="00DA713C" w:rsidRPr="00DA713C">
        <w:t xml:space="preserve">bijvoorbeeld </w:t>
      </w:r>
      <w:r w:rsidR="00761206">
        <w:t xml:space="preserve">alle Juridische regels en alle Locaties te tonen waar </w:t>
      </w:r>
      <w:r w:rsidR="00AB47E2">
        <w:t xml:space="preserve">voor een </w:t>
      </w:r>
      <w:r w:rsidR="00AB47E2" w:rsidRPr="00AB47E2">
        <w:t>bepaalde</w:t>
      </w:r>
      <w:r w:rsidR="00AB47E2">
        <w:t xml:space="preserve"> activiteit een vergunningplicht geldt</w:t>
      </w:r>
      <w:r w:rsidR="00320C42">
        <w:t>, of waar die activiteit verboden is.</w:t>
      </w:r>
      <w:r w:rsidR="001B6233">
        <w:t xml:space="preserve"> In het navolgende worden de attributen van </w:t>
      </w:r>
      <w:r w:rsidR="006A2EDA">
        <w:t xml:space="preserve">het object </w:t>
      </w:r>
      <w:r w:rsidR="001973B1" w:rsidRPr="001B6233">
        <w:t>ActiviteitLocatieaanduiding</w:t>
      </w:r>
      <w:r w:rsidR="001B6233">
        <w:t xml:space="preserve"> toegelicht.</w:t>
      </w:r>
    </w:p>
    <w:p w14:paraId="04D64BA7" w14:textId="18F65B6F" w:rsidR="008B1E77" w:rsidRDefault="008B1E77" w:rsidP="00CC4E86">
      <w:pPr>
        <w:pStyle w:val="Opsommingtekens1"/>
      </w:pPr>
      <w:r w:rsidRPr="00F467E1">
        <w:rPr>
          <w:i/>
          <w:iCs/>
        </w:rPr>
        <w:t>identificatie</w:t>
      </w:r>
      <w:r>
        <w:t xml:space="preserve">: </w:t>
      </w:r>
      <w:r w:rsidR="006671E3">
        <w:t xml:space="preserve">iedere </w:t>
      </w:r>
      <w:r w:rsidR="001973B1" w:rsidRPr="00C14F34">
        <w:t>ActiviteitLocatieaanduiding</w:t>
      </w:r>
      <w:r w:rsidR="00C14F34">
        <w:t xml:space="preserve"> heeft een identificatie. </w:t>
      </w:r>
      <w:r w:rsidR="004465E5">
        <w:t xml:space="preserve">Let op: ook </w:t>
      </w:r>
      <w:r w:rsidR="00D0500C">
        <w:t xml:space="preserve">Activiteit </w:t>
      </w:r>
      <w:r w:rsidR="008C06D9">
        <w:t xml:space="preserve">zelf </w:t>
      </w:r>
      <w:r w:rsidR="00D0500C">
        <w:t xml:space="preserve">heeft </w:t>
      </w:r>
      <w:r w:rsidR="004465E5">
        <w:t>een identificatie</w:t>
      </w:r>
      <w:r w:rsidR="00D0500C">
        <w:t>.</w:t>
      </w:r>
    </w:p>
    <w:p w14:paraId="596AB7F1" w14:textId="67C92536" w:rsidR="00CC4E86" w:rsidRDefault="009A51CC" w:rsidP="00CC4E86">
      <w:pPr>
        <w:pStyle w:val="Opsommingtekens1"/>
      </w:pPr>
      <w:r w:rsidRPr="00F467E1">
        <w:rPr>
          <w:i/>
          <w:iCs/>
        </w:rPr>
        <w:t>activiteitregelkwalificatie</w:t>
      </w:r>
      <w:r>
        <w:t>:</w:t>
      </w:r>
      <w:r w:rsidRPr="009A51CC">
        <w:t xml:space="preserve"> </w:t>
      </w:r>
      <w:r>
        <w:t>a</w:t>
      </w:r>
      <w:r w:rsidR="00CC4E86">
        <w:t xml:space="preserve">ls de Juridische regel over een activiteit gaat en met het IMOW-object Activiteit wordt geannoteerd, </w:t>
      </w:r>
      <w:r w:rsidR="00744DC8">
        <w:t xml:space="preserve">worden </w:t>
      </w:r>
      <w:r w:rsidR="00CC4E86">
        <w:t>regel</w:t>
      </w:r>
      <w:r w:rsidR="00744DC8">
        <w:t>, activiteit en Locatie</w:t>
      </w:r>
      <w:r w:rsidR="00CC4E86">
        <w:t xml:space="preserve"> met </w:t>
      </w:r>
      <w:r>
        <w:t>di</w:t>
      </w:r>
      <w:r w:rsidR="00CC4E86">
        <w:t xml:space="preserve">t attribuut nog verder gespecificeerd. </w:t>
      </w:r>
      <w:r w:rsidR="00B46F8E">
        <w:t xml:space="preserve">Hiervoor wordt gebruik gemaakt van </w:t>
      </w:r>
      <w:r w:rsidR="00CC4E86">
        <w:t xml:space="preserve">de waardelijst </w:t>
      </w:r>
      <w:r w:rsidR="00CC4E86">
        <w:lastRenderedPageBreak/>
        <w:t>'Activiteitregel</w:t>
      </w:r>
      <w:r w:rsidR="002A7FC5">
        <w:t>kwalificatie</w:t>
      </w:r>
      <w:r w:rsidR="00CC4E86">
        <w:t xml:space="preserve">'. Voorbeelden van waarden van deze waardelijst zijn verbod, gebod en vergunningplicht. Deze waardelijst kent een beperkt aantal waarden, die allen zijn gericht op een zinvolle, snelle selectie in het Omgevingsloket. </w:t>
      </w:r>
      <w:r w:rsidR="000635B9">
        <w:t xml:space="preserve">Wanneer de andere waarden van die waardelijst niet van toepassing zijn, wordt de waarde ‘anders geduid’ gebruikt. </w:t>
      </w:r>
      <w:r w:rsidR="002C7372">
        <w:t xml:space="preserve">Deze waarde kan ook worden gebruikt </w:t>
      </w:r>
      <w:r w:rsidR="0054339A">
        <w:t xml:space="preserve">wanneer de kwalificatie meer genuanceerd is. Een voorbeeld daarvan is dat voor een activiteit </w:t>
      </w:r>
      <w:r w:rsidR="00F506A9">
        <w:t xml:space="preserve">afhankelijk van </w:t>
      </w:r>
      <w:r w:rsidR="00857660">
        <w:t xml:space="preserve">condities die in </w:t>
      </w:r>
      <w:r w:rsidR="00F506A9">
        <w:t xml:space="preserve">de </w:t>
      </w:r>
      <w:r w:rsidR="00857660">
        <w:t xml:space="preserve">Juridische regel zijn vermeld </w:t>
      </w:r>
      <w:r w:rsidR="0054339A">
        <w:t xml:space="preserve">een meldingsplicht </w:t>
      </w:r>
      <w:r w:rsidR="00F506A9">
        <w:t xml:space="preserve">of juist een vergunningplicht </w:t>
      </w:r>
      <w:r w:rsidR="0054339A">
        <w:t>geldt</w:t>
      </w:r>
      <w:r w:rsidR="00F506A9">
        <w:t>.</w:t>
      </w:r>
      <w:r w:rsidR="00356745">
        <w:t xml:space="preserve"> In de waardelijst </w:t>
      </w:r>
      <w:r w:rsidR="00B91E37" w:rsidRPr="00B91E37">
        <w:t>'Activiteitregelkwalificatie'</w:t>
      </w:r>
      <w:r w:rsidR="00B91E37">
        <w:t xml:space="preserve"> </w:t>
      </w:r>
      <w:r w:rsidR="00356745">
        <w:t>zijn alle waarden</w:t>
      </w:r>
      <w:r w:rsidR="0054339A">
        <w:t xml:space="preserve"> </w:t>
      </w:r>
      <w:r w:rsidR="00B91E37">
        <w:t>voorzien van een definitie die uitlegt wat er mee bedoeld wordt</w:t>
      </w:r>
      <w:r w:rsidR="00E6390A">
        <w:t xml:space="preserve"> en voor welke gevallen zo’n waarde is bedoeld. </w:t>
      </w:r>
      <w:r w:rsidR="007B6823">
        <w:t xml:space="preserve">Iedere </w:t>
      </w:r>
      <w:r w:rsidR="009F3F08">
        <w:t xml:space="preserve">Juridische </w:t>
      </w:r>
      <w:r w:rsidR="00CC4E86">
        <w:t>regel</w:t>
      </w:r>
      <w:r w:rsidR="009F3F08">
        <w:t xml:space="preserve"> van het type Regel voor iedereen</w:t>
      </w:r>
      <w:r w:rsidR="00F143E4">
        <w:t xml:space="preserve"> die is geannoteerd met het IMOW-object Activiteit</w:t>
      </w:r>
      <w:r w:rsidR="00EF580E">
        <w:t xml:space="preserve"> </w:t>
      </w:r>
      <w:r w:rsidR="00F143E4">
        <w:t xml:space="preserve">krijgt </w:t>
      </w:r>
      <w:r w:rsidR="00EF580E">
        <w:t>dus een kwalificatie</w:t>
      </w:r>
      <w:r w:rsidR="00CC4E86">
        <w:t>.</w:t>
      </w:r>
      <w:r w:rsidR="00F77243">
        <w:t xml:space="preserve"> De waarde </w:t>
      </w:r>
      <w:r w:rsidR="00F77243" w:rsidRPr="00F77243">
        <w:t>‘anders geduid’</w:t>
      </w:r>
      <w:r w:rsidR="00F77243">
        <w:t xml:space="preserve"> geeft </w:t>
      </w:r>
      <w:r w:rsidR="00FA0D43">
        <w:t xml:space="preserve">geen aanvullende </w:t>
      </w:r>
      <w:r w:rsidR="00F77243">
        <w:t>informatie</w:t>
      </w:r>
      <w:r w:rsidR="00FA0D43">
        <w:t xml:space="preserve"> </w:t>
      </w:r>
      <w:r w:rsidR="00A52D1B">
        <w:t xml:space="preserve">maar zorgt er wel voor dat </w:t>
      </w:r>
      <w:r w:rsidR="004876A5" w:rsidRPr="00F467E1">
        <w:rPr>
          <w:i/>
          <w:iCs/>
        </w:rPr>
        <w:t>activiteitregelkwalificatie</w:t>
      </w:r>
      <w:r w:rsidR="004876A5">
        <w:t xml:space="preserve"> altijd toegepast kan worden.</w:t>
      </w:r>
    </w:p>
    <w:p w14:paraId="6A24862E" w14:textId="0E10C9CB" w:rsidR="00AD21D1" w:rsidRPr="00B223FD" w:rsidRDefault="00AD21D1" w:rsidP="00B223FD">
      <w:pPr>
        <w:pStyle w:val="Opsommingtekens1"/>
      </w:pPr>
      <w:r w:rsidRPr="00F467E1">
        <w:rPr>
          <w:i/>
          <w:iCs/>
        </w:rPr>
        <w:t>specifiekeSymbolisatie</w:t>
      </w:r>
      <w:r w:rsidRPr="00AD21D1">
        <w:t>:</w:t>
      </w:r>
      <w:r w:rsidR="006C0128">
        <w:t xml:space="preserve"> het attribuut waarmee wordt aangegeven dat </w:t>
      </w:r>
      <w:r w:rsidR="006D7D7B">
        <w:t xml:space="preserve">deze </w:t>
      </w:r>
      <w:r w:rsidR="001973B1">
        <w:t>ActiviteitLocatieaanduiding</w:t>
      </w:r>
      <w:r w:rsidR="006D7D7B">
        <w:t xml:space="preserve"> moet worden </w:t>
      </w:r>
      <w:r w:rsidR="004E2A8F">
        <w:t>weergegeven</w:t>
      </w:r>
      <w:r w:rsidR="006D7D7B">
        <w:t xml:space="preserve"> met een </w:t>
      </w:r>
      <w:r w:rsidR="00B37A31">
        <w:t>specifieke, door het bevoegd gezag gekozen</w:t>
      </w:r>
      <w:r w:rsidR="006D7D7B">
        <w:t xml:space="preserve"> </w:t>
      </w:r>
      <w:r w:rsidR="00F52D4A">
        <w:t>symbolisatie</w:t>
      </w:r>
      <w:r w:rsidR="00B37A31">
        <w:t xml:space="preserve"> in plaats van met de </w:t>
      </w:r>
      <w:r w:rsidR="00F52D4A" w:rsidRPr="00F52D4A">
        <w:t>symbolisatie</w:t>
      </w:r>
      <w:r w:rsidR="003460E7">
        <w:t xml:space="preserve"> </w:t>
      </w:r>
      <w:r w:rsidR="00BC6420">
        <w:t xml:space="preserve">die hoort bij de </w:t>
      </w:r>
      <w:r w:rsidR="00B37A31">
        <w:t>standaard</w:t>
      </w:r>
      <w:r w:rsidR="00BC6420">
        <w:t>weergave</w:t>
      </w:r>
      <w:r w:rsidR="00640CE6">
        <w:t xml:space="preserve">. </w:t>
      </w:r>
      <w:r w:rsidR="003460E7">
        <w:t xml:space="preserve">Voor de specifieke symbolisatie kiest het bevoegd gezag </w:t>
      </w:r>
      <w:r w:rsidR="006177A7">
        <w:t xml:space="preserve">uit </w:t>
      </w:r>
      <w:r w:rsidR="006177A7" w:rsidRPr="006177A7">
        <w:t xml:space="preserve">de </w:t>
      </w:r>
      <w:r w:rsidR="0056627A">
        <w:t>symbolenbibliotheek</w:t>
      </w:r>
      <w:r w:rsidR="006177A7" w:rsidRPr="006177A7">
        <w:t xml:space="preserve"> </w:t>
      </w:r>
      <w:r w:rsidR="006177A7">
        <w:t xml:space="preserve">de </w:t>
      </w:r>
      <w:r w:rsidR="00640CE6">
        <w:t xml:space="preserve">symboolcode </w:t>
      </w:r>
      <w:r w:rsidR="00DA579C">
        <w:t xml:space="preserve">die hoort bij de symbolisatie </w:t>
      </w:r>
      <w:r w:rsidR="0065508E">
        <w:t xml:space="preserve">die </w:t>
      </w:r>
      <w:r w:rsidR="007B2ABB">
        <w:t xml:space="preserve">overeenkomt met de wijze waarop het bevoegd gezag het object wil </w:t>
      </w:r>
      <w:r w:rsidR="00AD33A7">
        <w:t>weergeven</w:t>
      </w:r>
      <w:r w:rsidR="007B2ABB">
        <w:t>.</w:t>
      </w:r>
      <w:r w:rsidR="003E6F42">
        <w:t xml:space="preserve"> In het geval van </w:t>
      </w:r>
      <w:r w:rsidR="00DD68CA">
        <w:t xml:space="preserve">Activiteit en ActiviteitLocatieaanduiding is het </w:t>
      </w:r>
      <w:r w:rsidR="00440EBF" w:rsidRPr="00440EBF">
        <w:t xml:space="preserve">met de specifieke symbolisatie </w:t>
      </w:r>
      <w:r w:rsidR="00FA0BEC" w:rsidRPr="00FA0BEC">
        <w:t>bijvoorbeeld mogelijk om de activiteit</w:t>
      </w:r>
      <w:r w:rsidR="00FA0BEC">
        <w:t>en</w:t>
      </w:r>
      <w:r w:rsidR="00FA0BEC" w:rsidRPr="00FA0BEC">
        <w:t xml:space="preserve"> </w:t>
      </w:r>
      <w:r w:rsidR="00FA0BEC">
        <w:t>‘</w:t>
      </w:r>
      <w:r w:rsidR="00FA0BEC" w:rsidRPr="00FA0BEC">
        <w:t>het exploiteren van een discotheek</w:t>
      </w:r>
      <w:r w:rsidR="00FA0BEC">
        <w:t>’</w:t>
      </w:r>
      <w:r w:rsidR="00FA0BEC" w:rsidRPr="00FA0BEC">
        <w:t xml:space="preserve"> en </w:t>
      </w:r>
      <w:r w:rsidR="00FA0BEC">
        <w:t>‘</w:t>
      </w:r>
      <w:r w:rsidR="00FA0BEC" w:rsidRPr="00FA0BEC">
        <w:t>het exploiteren van daghoreca</w:t>
      </w:r>
      <w:r w:rsidR="00FA0BEC">
        <w:t>’</w:t>
      </w:r>
      <w:r w:rsidR="00FA0BEC" w:rsidRPr="00FA0BEC">
        <w:t xml:space="preserve"> ieder op een eigen manier weer te geven in plaats van </w:t>
      </w:r>
      <w:r w:rsidR="00FA0BEC">
        <w:t xml:space="preserve">met </w:t>
      </w:r>
      <w:r w:rsidR="00FA0BEC" w:rsidRPr="00FA0BEC">
        <w:t xml:space="preserve">de standaardweergave die hoort bij de Activiteitengroep </w:t>
      </w:r>
      <w:r w:rsidR="00FA0BEC">
        <w:t>‘</w:t>
      </w:r>
      <w:r w:rsidR="00FA0BEC" w:rsidRPr="00FA0BEC">
        <w:t>exploitatieactiviteit horeca</w:t>
      </w:r>
      <w:r w:rsidR="00FA0BEC">
        <w:t>’</w:t>
      </w:r>
      <w:r w:rsidR="00FA0BEC" w:rsidRPr="00FA0BEC">
        <w:t>.</w:t>
      </w:r>
      <w:r w:rsidR="00FA0BEC">
        <w:t xml:space="preserve"> Ook is het </w:t>
      </w:r>
      <w:r w:rsidR="00CA62A2" w:rsidRPr="00CA62A2">
        <w:t xml:space="preserve">met de specifieke symbolisatie </w:t>
      </w:r>
      <w:r w:rsidR="00647BE1">
        <w:t xml:space="preserve">mogelijk om </w:t>
      </w:r>
      <w:r w:rsidR="00BF00D2">
        <w:t>de symbolisatie af te stemmen op</w:t>
      </w:r>
      <w:r w:rsidR="005276EA">
        <w:t xml:space="preserve"> de</w:t>
      </w:r>
      <w:r w:rsidR="00D84F5D">
        <w:t xml:space="preserve"> </w:t>
      </w:r>
      <w:r w:rsidR="00D84F5D" w:rsidRPr="00D84F5D">
        <w:t xml:space="preserve">‘instantie’ van de activiteit, oftewel </w:t>
      </w:r>
      <w:r w:rsidR="00BF00D2">
        <w:t xml:space="preserve">de </w:t>
      </w:r>
      <w:r w:rsidR="002925D0" w:rsidRPr="002925D0">
        <w:t>activiteitregelkwalificatie</w:t>
      </w:r>
      <w:r w:rsidR="002925D0">
        <w:t>.</w:t>
      </w:r>
      <w:r w:rsidR="002925D0" w:rsidRPr="002925D0">
        <w:t xml:space="preserve"> </w:t>
      </w:r>
      <w:r w:rsidR="00E45ADF">
        <w:t>D</w:t>
      </w:r>
      <w:r w:rsidR="00647BE1">
        <w:t xml:space="preserve">e Locaties waar </w:t>
      </w:r>
      <w:r w:rsidR="00D62414">
        <w:t xml:space="preserve">voor een bepaalde activiteit </w:t>
      </w:r>
      <w:r w:rsidR="002925D0">
        <w:t>een vergunningplicht geldt worden dan bijvoorbeeld in een rode kleur weergegeven en de locaties waar die activiteit zonder vergunning of melding is toegestaan worden in een groene kleur weergegeven.</w:t>
      </w:r>
      <w:r w:rsidR="005276EA">
        <w:t xml:space="preserve"> </w:t>
      </w:r>
      <w:r w:rsidR="005276EA" w:rsidRPr="005276EA">
        <w:t xml:space="preserve">Wanneer het attribuut </w:t>
      </w:r>
      <w:r w:rsidR="005276EA" w:rsidRPr="003C62D0">
        <w:rPr>
          <w:i/>
          <w:iCs/>
        </w:rPr>
        <w:t>specifiekeSymbolisatie</w:t>
      </w:r>
      <w:r w:rsidR="005276EA" w:rsidRPr="005276EA">
        <w:t xml:space="preserve"> is </w:t>
      </w:r>
      <w:r w:rsidR="005276EA">
        <w:t>toegevoegd</w:t>
      </w:r>
      <w:r w:rsidR="005276EA" w:rsidRPr="005276EA">
        <w:t xml:space="preserve">, </w:t>
      </w:r>
      <w:r w:rsidR="005276EA">
        <w:t xml:space="preserve">is dat het attribuut dat voor de weergave zorgt. Het </w:t>
      </w:r>
      <w:r w:rsidR="005276EA" w:rsidRPr="005276EA">
        <w:t xml:space="preserve">gaat </w:t>
      </w:r>
      <w:r w:rsidR="005276EA">
        <w:t xml:space="preserve">dan dus </w:t>
      </w:r>
      <w:r w:rsidR="005276EA" w:rsidRPr="005276EA">
        <w:t xml:space="preserve">boven de weergave-werking van het attribuut groep. </w:t>
      </w:r>
      <w:r w:rsidR="00B223FD">
        <w:br/>
      </w:r>
      <w:r w:rsidR="00B223FD" w:rsidRPr="003C62D0">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B223FD" w:rsidRPr="003C62D0">
        <w:rPr>
          <w:i/>
          <w:iCs/>
        </w:rPr>
        <w:t>specifiekeSymbolisatie</w:t>
      </w:r>
      <w:r w:rsidR="00B223FD" w:rsidRPr="003C62D0">
        <w:t xml:space="preserve"> maar van het objecttype SymbolisatieItem. Zie hiervoor paragraaf </w:t>
      </w:r>
      <w:r w:rsidR="00B223FD" w:rsidRPr="002B3669">
        <w:rPr>
          <w:rStyle w:val="Verwijzing"/>
        </w:rPr>
        <w:fldChar w:fldCharType="begin"/>
      </w:r>
      <w:r w:rsidR="00B223FD" w:rsidRPr="002B3669">
        <w:rPr>
          <w:rStyle w:val="Verwijzing"/>
        </w:rPr>
        <w:instrText xml:space="preserve"> REF _Ref53170877 </w:instrText>
      </w:r>
      <w:r w:rsidR="003B5FBC" w:rsidRPr="002B3669">
        <w:rPr>
          <w:rStyle w:val="Verwijzing"/>
        </w:rPr>
        <w:instrText>\n \h</w:instrText>
      </w:r>
      <w:r w:rsidR="00B223FD" w:rsidRPr="002B3669">
        <w:rPr>
          <w:rStyle w:val="Verwijzing"/>
        </w:rPr>
        <w:instrText xml:space="preserve"> </w:instrText>
      </w:r>
      <w:r w:rsidR="00B223FD" w:rsidRPr="002B3669">
        <w:rPr>
          <w:rStyle w:val="Verwijzing"/>
        </w:rPr>
      </w:r>
      <w:r w:rsidR="00B223FD" w:rsidRPr="002B3669">
        <w:rPr>
          <w:rStyle w:val="Verwijzing"/>
        </w:rPr>
        <w:fldChar w:fldCharType="separate"/>
      </w:r>
      <w:r w:rsidR="00176B7A" w:rsidRPr="002B3669">
        <w:rPr>
          <w:rStyle w:val="Verwijzing"/>
        </w:rPr>
        <w:t>6.4.32</w:t>
      </w:r>
      <w:r w:rsidR="00B223FD" w:rsidRPr="002B3669">
        <w:rPr>
          <w:rStyle w:val="Verwijzing"/>
        </w:rPr>
        <w:fldChar w:fldCharType="end"/>
      </w:r>
      <w:r w:rsidR="00B223FD" w:rsidRPr="003C62D0">
        <w:t>.</w:t>
      </w:r>
    </w:p>
    <w:p w14:paraId="4D4C048A" w14:textId="6A184F8E" w:rsidR="00163598" w:rsidRDefault="00163598" w:rsidP="002E4ADA">
      <w:pPr>
        <w:pStyle w:val="Opsommingtekens1"/>
      </w:pPr>
      <w:r w:rsidRPr="00F467E1">
        <w:rPr>
          <w:i/>
          <w:iCs/>
        </w:rPr>
        <w:t>locatieaanduiding</w:t>
      </w:r>
      <w:r w:rsidRPr="00163598">
        <w:t xml:space="preserve">: het attribuut dat de verwijzing bevat naar de identificatie van de specifieke Locatie(s) die bij deze </w:t>
      </w:r>
      <w:r w:rsidR="001973B1">
        <w:t>ActiviteitLocatieaanduiding</w:t>
      </w:r>
      <w:r w:rsidR="00AB13C4">
        <w:t xml:space="preserve"> en dus bij deze </w:t>
      </w:r>
      <w:r w:rsidRPr="00163598">
        <w:t xml:space="preserve">Activiteit horen én aangeeft wat de betekenis van die Locatie(s) is voor het object waar het bij hoort; in dit geval voor Activiteit. Dit attribuut legt dus vast dat deze Locatie de locatie is waar de </w:t>
      </w:r>
      <w:r w:rsidR="001D70A7">
        <w:t xml:space="preserve">specifieke </w:t>
      </w:r>
      <w:r w:rsidR="00F660B3" w:rsidRPr="00F660B3">
        <w:t>Activiteit</w:t>
      </w:r>
      <w:r w:rsidR="00F660B3">
        <w:t>-</w:t>
      </w:r>
      <w:r w:rsidR="001973B1" w:rsidRPr="001D70A7">
        <w:t>ActiviteitLocatieaanduiding</w:t>
      </w:r>
      <w:r w:rsidR="00F660B3">
        <w:t>-combinatie</w:t>
      </w:r>
      <w:r w:rsidR="001D70A7" w:rsidRPr="001D70A7">
        <w:t xml:space="preserve"> </w:t>
      </w:r>
      <w:r w:rsidRPr="00163598">
        <w:t>van toepassing is.</w:t>
      </w:r>
    </w:p>
    <w:p w14:paraId="2CCE28AA" w14:textId="0DAF7566" w:rsidR="00136778" w:rsidRDefault="00136778"/>
    <w:p w14:paraId="4EFD349D" w14:textId="49BD5748" w:rsidR="00EB454B" w:rsidRDefault="00EB454B" w:rsidP="00E33EDD">
      <w:r w:rsidRPr="00EB454B">
        <w:t xml:space="preserve">De eerste keer dat een specifieke activiteit (bij voorbeeld het exploiteren van een horeca-inrichting) in een </w:t>
      </w:r>
      <w:r w:rsidR="0044321E">
        <w:t>omgevingsdocument</w:t>
      </w:r>
      <w:r w:rsidR="007D692E">
        <w:t xml:space="preserve"> </w:t>
      </w:r>
      <w:r w:rsidRPr="00EB454B">
        <w:t xml:space="preserve">in een Juridische regel voorkomt, wordt deze met </w:t>
      </w:r>
      <w:r w:rsidR="00F0099C">
        <w:t xml:space="preserve">de </w:t>
      </w:r>
      <w:r w:rsidR="00C10F07">
        <w:t>IMOW-object</w:t>
      </w:r>
      <w:r w:rsidR="00F0099C">
        <w:t>en</w:t>
      </w:r>
      <w:r w:rsidR="00C10F07">
        <w:t xml:space="preserve"> </w:t>
      </w:r>
      <w:r w:rsidRPr="00EB454B">
        <w:t>Activiteit</w:t>
      </w:r>
      <w:r>
        <w:t xml:space="preserve"> </w:t>
      </w:r>
      <w:r w:rsidR="00F0099C">
        <w:t xml:space="preserve">en ActiviteitLocatieaanduiding </w:t>
      </w:r>
      <w:r>
        <w:t>geannoteerd</w:t>
      </w:r>
      <w:r w:rsidR="003F789C">
        <w:t xml:space="preserve">, </w:t>
      </w:r>
      <w:r w:rsidR="00CD73DB">
        <w:t>waardoor wordt verwezen</w:t>
      </w:r>
      <w:r w:rsidR="006256F8">
        <w:t xml:space="preserve"> naar </w:t>
      </w:r>
      <w:r w:rsidR="003F789C">
        <w:t xml:space="preserve">de </w:t>
      </w:r>
      <w:r w:rsidR="00C10F07">
        <w:t xml:space="preserve">Locatie die </w:t>
      </w:r>
      <w:r w:rsidR="003F789C">
        <w:t xml:space="preserve">bij </w:t>
      </w:r>
      <w:r w:rsidR="00CD73DB">
        <w:t>dit voorkomen van de Activiteit</w:t>
      </w:r>
      <w:r w:rsidR="006256F8">
        <w:t xml:space="preserve"> </w:t>
      </w:r>
      <w:r w:rsidR="00A933B8">
        <w:t>hoort</w:t>
      </w:r>
      <w:r w:rsidR="006256F8">
        <w:t>.</w:t>
      </w:r>
      <w:r w:rsidR="006256F8" w:rsidRPr="006256F8">
        <w:t xml:space="preserve"> </w:t>
      </w:r>
      <w:r w:rsidR="00CD73DB">
        <w:t xml:space="preserve">In </w:t>
      </w:r>
      <w:r w:rsidR="00B87B26">
        <w:t>een volgende Juridische regel</w:t>
      </w:r>
      <w:r w:rsidR="00040856">
        <w:t xml:space="preserve"> </w:t>
      </w:r>
      <w:r w:rsidR="00CD73DB">
        <w:t xml:space="preserve">over </w:t>
      </w:r>
      <w:r w:rsidR="000D173B">
        <w:t xml:space="preserve">diezelfde </w:t>
      </w:r>
      <w:r w:rsidR="006256F8" w:rsidRPr="006256F8">
        <w:t>activiteit</w:t>
      </w:r>
      <w:r w:rsidR="006256F8">
        <w:t xml:space="preserve"> </w:t>
      </w:r>
      <w:r w:rsidR="00AF2AAB">
        <w:t>wordt verwezen</w:t>
      </w:r>
      <w:r w:rsidR="00097FD3" w:rsidDel="001557E3">
        <w:t xml:space="preserve"> </w:t>
      </w:r>
      <w:r w:rsidR="00613EA9" w:rsidDel="001557E3">
        <w:t xml:space="preserve">naar </w:t>
      </w:r>
      <w:r w:rsidR="00D30A4D">
        <w:t xml:space="preserve">het </w:t>
      </w:r>
      <w:r w:rsidR="00425673" w:rsidDel="001557E3">
        <w:t xml:space="preserve">al bestaande </w:t>
      </w:r>
      <w:r w:rsidR="00613EA9" w:rsidDel="001557E3">
        <w:t>Activiteit</w:t>
      </w:r>
      <w:r w:rsidR="00425673" w:rsidDel="001557E3">
        <w:t>-</w:t>
      </w:r>
      <w:r w:rsidR="00D30A4D">
        <w:t>object</w:t>
      </w:r>
      <w:r w:rsidR="00AF2AAB">
        <w:t>.</w:t>
      </w:r>
      <w:r w:rsidR="009A6FDB">
        <w:t xml:space="preserve"> Op deze manier is van iedere </w:t>
      </w:r>
      <w:r w:rsidR="007F1BD3">
        <w:t xml:space="preserve">afzonderlijke </w:t>
      </w:r>
      <w:r w:rsidR="009A6FDB">
        <w:t xml:space="preserve">Juridische regel over die </w:t>
      </w:r>
      <w:r w:rsidR="007F1BD3">
        <w:t>a</w:t>
      </w:r>
      <w:r w:rsidR="009A6FDB">
        <w:t xml:space="preserve">ctiviteit te zien welke </w:t>
      </w:r>
      <w:r w:rsidR="00CB47F6">
        <w:t xml:space="preserve">combinatie van </w:t>
      </w:r>
      <w:r w:rsidR="009A6FDB">
        <w:t xml:space="preserve">Locatie </w:t>
      </w:r>
      <w:r w:rsidR="00CB47F6">
        <w:t xml:space="preserve">en activiteitregelkwalificatie </w:t>
      </w:r>
      <w:r w:rsidR="009A6FDB">
        <w:t xml:space="preserve">er bij </w:t>
      </w:r>
      <w:r w:rsidR="00CB47F6">
        <w:t xml:space="preserve">de Juridische regel </w:t>
      </w:r>
      <w:r w:rsidR="009A6FDB">
        <w:t>hoort</w:t>
      </w:r>
      <w:r w:rsidR="009F30BB">
        <w:t>.</w:t>
      </w:r>
      <w:r w:rsidR="006F0C48">
        <w:t xml:space="preserve"> Een Ac</w:t>
      </w:r>
      <w:r w:rsidR="00CA440C">
        <w:t xml:space="preserve">tiviteit heeft dus altijd </w:t>
      </w:r>
      <w:r w:rsidR="00B54336">
        <w:t>met</w:t>
      </w:r>
      <w:r w:rsidR="00CA440C">
        <w:t xml:space="preserve"> </w:t>
      </w:r>
      <w:r w:rsidR="00E11C6E">
        <w:t>1 of meer Juridische regels een relatie.</w:t>
      </w:r>
    </w:p>
    <w:p w14:paraId="27893579" w14:textId="55D5257E" w:rsidR="002A5BAF" w:rsidRDefault="002A5BAF" w:rsidP="00E33EDD"/>
    <w:p w14:paraId="12A06BE1" w14:textId="231B614F" w:rsidR="0044672B" w:rsidRDefault="00012E11" w:rsidP="00E33EDD">
      <w:r>
        <w:lastRenderedPageBreak/>
        <w:t xml:space="preserve">In paragraaf </w:t>
      </w:r>
      <w:r w:rsidRPr="002B3669">
        <w:rPr>
          <w:rStyle w:val="Verwijzing"/>
        </w:rPr>
        <w:fldChar w:fldCharType="begin"/>
      </w:r>
      <w:r w:rsidRPr="002B3669">
        <w:rPr>
          <w:rStyle w:val="Verwijzing"/>
        </w:rPr>
        <w:instrText xml:space="preserve"> REF _Ref36734527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6.4.1</w:t>
      </w:r>
      <w:r w:rsidRPr="002B3669">
        <w:rPr>
          <w:rStyle w:val="Verwijzing"/>
        </w:rPr>
        <w:fldChar w:fldCharType="end"/>
      </w:r>
      <w:r>
        <w:t xml:space="preserve"> </w:t>
      </w:r>
      <w:r w:rsidR="004D3DC9">
        <w:t xml:space="preserve">is al </w:t>
      </w:r>
      <w:r w:rsidR="009E5BAE">
        <w:t>toegelicht dat d</w:t>
      </w:r>
      <w:r w:rsidR="00382635" w:rsidRPr="00382635">
        <w:t>e bedoeling van IMOW is dat de locaties en de nadere gegevens een letterlijke vertaling of vastlegging van de regels zijn</w:t>
      </w:r>
      <w:r w:rsidR="0034431E">
        <w:t xml:space="preserve"> en dat </w:t>
      </w:r>
      <w:r w:rsidR="00382635" w:rsidRPr="00382635">
        <w:t xml:space="preserve">IMOW niet bedoeld </w:t>
      </w:r>
      <w:r w:rsidR="0034431E">
        <w:t xml:space="preserve">is om er </w:t>
      </w:r>
      <w:r w:rsidR="00941D6A" w:rsidRPr="00941D6A">
        <w:t>interpretaties</w:t>
      </w:r>
      <w:r w:rsidR="002B3E02">
        <w:t xml:space="preserve"> en</w:t>
      </w:r>
      <w:r w:rsidR="00941D6A" w:rsidRPr="00941D6A">
        <w:t xml:space="preserve"> </w:t>
      </w:r>
      <w:r w:rsidR="00382635" w:rsidRPr="00382635">
        <w:t>a contrario-redeneringen</w:t>
      </w:r>
      <w:r w:rsidR="002B3E02">
        <w:t xml:space="preserve"> uit af te leiden</w:t>
      </w:r>
      <w:r w:rsidR="00941D6A">
        <w:t>.</w:t>
      </w:r>
    </w:p>
    <w:p w14:paraId="75A6C4C4" w14:textId="2F575BF9" w:rsidR="000E777B" w:rsidRDefault="000E777B" w:rsidP="00E33EDD">
      <w:r>
        <w:t>Wat dat betekent voor de annotatie met het IMOW-object Activiteit wordt aan de hand van het volgende voorbeeld nader uitgelegd.</w:t>
      </w:r>
      <w:r w:rsidR="005F4633">
        <w:t xml:space="preserve"> Het voorbeeld laat een activiteit in het omgevingsplan zien</w:t>
      </w:r>
      <w:r w:rsidR="00D77E7A">
        <w:t xml:space="preserve">, maar is bedoeld </w:t>
      </w:r>
      <w:r w:rsidR="0027789E">
        <w:t>om generiek het principe te illustreren.</w:t>
      </w:r>
    </w:p>
    <w:p w14:paraId="05212645" w14:textId="5D1EDEB4" w:rsidR="00382635" w:rsidRDefault="1356A51A" w:rsidP="00382635">
      <w:pPr>
        <w:pStyle w:val="Figuur"/>
      </w:pPr>
      <w:r>
        <w:rPr>
          <w:noProof/>
        </w:rPr>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6">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0E777B" w:rsidRDefault="007E23A2" w:rsidP="00E55369">
      <w:pPr>
        <w:pStyle w:val="Figuurbijschrift"/>
      </w:pPr>
      <w:bookmarkStart w:id="470" w:name="_Ref36740773"/>
      <w:r w:rsidRPr="007E23A2">
        <w:t>Voorbeeld bedoeling van IMOW</w:t>
      </w:r>
      <w:r w:rsidR="004E1C01">
        <w:t xml:space="preserve"> voor</w:t>
      </w:r>
      <w:r w:rsidRPr="007E23A2">
        <w:t xml:space="preserve"> </w:t>
      </w:r>
      <w:r w:rsidR="004E1C01">
        <w:t>A</w:t>
      </w:r>
      <w:r w:rsidRPr="007E23A2">
        <w:t>ctiviteit</w:t>
      </w:r>
      <w:bookmarkEnd w:id="470"/>
    </w:p>
    <w:p w14:paraId="12BB6921" w14:textId="6C70CB5E" w:rsidR="0044672B" w:rsidRDefault="00E07419" w:rsidP="009B761F">
      <w:r w:rsidRPr="00E07419">
        <w:t xml:space="preserve">Bovenstaande afbeelding toont het grondgebied van een gemeente en drie Locaties die horen bij de Juridische regel van artikel 2.10. Ter plaatse van deze Locaties is het -kort </w:t>
      </w:r>
      <w:r w:rsidR="00CD0143">
        <w:t>samengevat</w:t>
      </w:r>
      <w:r w:rsidRPr="00E07419">
        <w:t xml:space="preserve">- toegestaan om zonder vergunning of melding een kinderopvanginstelling te exploiteren. </w:t>
      </w:r>
      <w:r w:rsidR="00B86E95">
        <w:t>R</w:t>
      </w:r>
      <w:r w:rsidR="007618D5">
        <w:t xml:space="preserve">egel en </w:t>
      </w:r>
      <w:r w:rsidR="002366BB">
        <w:t>L</w:t>
      </w:r>
      <w:r w:rsidR="00B62639">
        <w:t>ocaties zijn geannoteerd met Activiteit</w:t>
      </w:r>
      <w:r w:rsidR="000B315A">
        <w:t xml:space="preserve"> en</w:t>
      </w:r>
      <w:r w:rsidR="00B62639">
        <w:t xml:space="preserve"> ActiviteitLocatieaanduiding </w:t>
      </w:r>
      <w:r w:rsidR="008F2667">
        <w:t>met</w:t>
      </w:r>
      <w:r w:rsidR="00B62639">
        <w:t xml:space="preserve"> </w:t>
      </w:r>
      <w:r w:rsidR="009E7964">
        <w:t xml:space="preserve">als waarde voor </w:t>
      </w:r>
      <w:r w:rsidR="00B62639">
        <w:t xml:space="preserve">activiteitregelkwalificatie </w:t>
      </w:r>
      <w:r w:rsidR="009E7964">
        <w:t>‘</w:t>
      </w:r>
      <w:r w:rsidR="00B62639">
        <w:t>toegestaan</w:t>
      </w:r>
      <w:r w:rsidR="009E7964">
        <w:t>’</w:t>
      </w:r>
      <w:r w:rsidR="00B62639">
        <w:t xml:space="preserve">. </w:t>
      </w:r>
      <w:r w:rsidR="00AF3398">
        <w:t>Het is niet de bedoeling om uit d</w:t>
      </w:r>
      <w:r w:rsidR="00232518">
        <w:t xml:space="preserve">eze annotaties </w:t>
      </w:r>
      <w:r w:rsidRPr="00E07419">
        <w:t xml:space="preserve">af te leiden dat in de rest van het grondgebied van deze gemeente het exploiteren van een kinderopvanginstelling verboden is, of dat voor die activiteit een vergunningplicht of meldingsplicht geldt. </w:t>
      </w:r>
      <w:r w:rsidR="00236366">
        <w:t>Dat kan alleen gelden wanneer dat expliciet in een Juridische regel is bepaald.</w:t>
      </w:r>
    </w:p>
    <w:p w14:paraId="335388DA" w14:textId="3E36D3C7" w:rsidR="0044672B" w:rsidRDefault="00D03908" w:rsidP="009B761F">
      <w:r>
        <w:t xml:space="preserve">IMOW is zo opgezet dat </w:t>
      </w:r>
      <w:r w:rsidRPr="00D03908">
        <w:t xml:space="preserve">een Juridische regel over een activiteit wordt geannoteerd met een Activiteit, waaraan door middel van het object ActiviteitLocatieaanduiding een </w:t>
      </w:r>
      <w:r w:rsidR="006E5758" w:rsidRPr="006E5758">
        <w:t xml:space="preserve">kwalificatie </w:t>
      </w:r>
      <w:r w:rsidR="006E5758">
        <w:t xml:space="preserve">wordt gegeven en een </w:t>
      </w:r>
      <w:r w:rsidRPr="00D03908">
        <w:t xml:space="preserve">Locatie </w:t>
      </w:r>
      <w:r w:rsidR="00D3012D">
        <w:t>wordt gekoppeld</w:t>
      </w:r>
      <w:r w:rsidR="00592288">
        <w:t xml:space="preserve">. </w:t>
      </w:r>
      <w:r w:rsidR="00146F9E">
        <w:t>Daarmee</w:t>
      </w:r>
      <w:r w:rsidR="00592288">
        <w:t xml:space="preserve"> ontstaat </w:t>
      </w:r>
      <w:r w:rsidR="00146F9E">
        <w:t>een instantie van de Activiteit: op deze Locatie geldt voor d</w:t>
      </w:r>
      <w:r w:rsidR="00ED4869">
        <w:t>ie</w:t>
      </w:r>
      <w:r w:rsidR="00146F9E">
        <w:t xml:space="preserve"> Activiteit </w:t>
      </w:r>
      <w:r w:rsidR="0096111E">
        <w:t xml:space="preserve">dat deze </w:t>
      </w:r>
      <w:r w:rsidR="00EF0E4D" w:rsidRPr="00EF0E4D">
        <w:t xml:space="preserve">zonder vergunning of melding </w:t>
      </w:r>
      <w:r w:rsidR="0096111E">
        <w:t>is toegestaan</w:t>
      </w:r>
      <w:r w:rsidR="00ED4869">
        <w:t>.</w:t>
      </w:r>
      <w:r w:rsidR="00B9744E">
        <w:t xml:space="preserve"> </w:t>
      </w:r>
      <w:r w:rsidR="003A314D">
        <w:t xml:space="preserve">De juridische bedoeling </w:t>
      </w:r>
      <w:r w:rsidR="00626FB5">
        <w:t>wordt</w:t>
      </w:r>
      <w:r w:rsidR="003A314D">
        <w:t xml:space="preserve"> expliciet in de Juridische regel </w:t>
      </w:r>
      <w:r w:rsidR="009B67D5">
        <w:t xml:space="preserve">vastgelegd; de </w:t>
      </w:r>
      <w:r w:rsidR="003655EF">
        <w:t xml:space="preserve">annotaties </w:t>
      </w:r>
      <w:r w:rsidR="009B67D5">
        <w:t>zijn daarvan een letterlijke vertaling</w:t>
      </w:r>
      <w:r w:rsidR="003655EF">
        <w:t>.</w:t>
      </w:r>
    </w:p>
    <w:p w14:paraId="33F44CE4" w14:textId="26B5EACA" w:rsidR="009A6C09" w:rsidRDefault="009E7353" w:rsidP="0079509D">
      <w:r>
        <w:t xml:space="preserve">Wanneer het bevoegd gezag in het voorbeeld van </w:t>
      </w:r>
      <w:r w:rsidRPr="002B3669">
        <w:rPr>
          <w:rStyle w:val="Verwijzing"/>
        </w:rPr>
        <w:fldChar w:fldCharType="begin"/>
      </w:r>
      <w:r w:rsidRPr="002B3669">
        <w:rPr>
          <w:rStyle w:val="Verwijzing"/>
        </w:rPr>
        <w:instrText xml:space="preserve"> REF _Ref36740773 \n \h </w:instrText>
      </w:r>
      <w:r w:rsidRPr="002B3669">
        <w:rPr>
          <w:rStyle w:val="Verwijzing"/>
        </w:rPr>
      </w:r>
      <w:r w:rsidRPr="002B3669">
        <w:rPr>
          <w:rStyle w:val="Verwijzing"/>
        </w:rPr>
        <w:fldChar w:fldCharType="separate"/>
      </w:r>
      <w:r w:rsidR="00176B7A" w:rsidRPr="002B3669">
        <w:rPr>
          <w:rStyle w:val="Verwijzing"/>
        </w:rPr>
        <w:t>Figuur 30</w:t>
      </w:r>
      <w:r w:rsidRPr="002B3669">
        <w:rPr>
          <w:rStyle w:val="Verwijzing"/>
        </w:rPr>
        <w:fldChar w:fldCharType="end"/>
      </w:r>
      <w:r>
        <w:t xml:space="preserve"> </w:t>
      </w:r>
      <w:r w:rsidR="00975BED">
        <w:t xml:space="preserve">wil bewerkstelligen dat </w:t>
      </w:r>
      <w:r w:rsidR="00102278">
        <w:t xml:space="preserve">het exploiteren van een kinderopvanginstelling alleen is toegestaan ter plaatse van de drie Locaties en </w:t>
      </w:r>
      <w:r w:rsidR="00E63980">
        <w:t xml:space="preserve">niet is toegestaan in de rest van het grondgebied kan dat op </w:t>
      </w:r>
      <w:r w:rsidR="00145D89">
        <w:t xml:space="preserve">verschillende manieren. </w:t>
      </w:r>
      <w:r w:rsidR="00EE1F7D">
        <w:t xml:space="preserve">We noemen er twee. </w:t>
      </w:r>
      <w:r w:rsidR="0061293C">
        <w:t xml:space="preserve">Een </w:t>
      </w:r>
      <w:r w:rsidR="008D2FAE">
        <w:t xml:space="preserve">eerste </w:t>
      </w:r>
      <w:r w:rsidR="0061293C">
        <w:t xml:space="preserve">manier is </w:t>
      </w:r>
      <w:r w:rsidR="00046420">
        <w:t xml:space="preserve">dat er </w:t>
      </w:r>
      <w:r w:rsidR="008D2FAE">
        <w:t>een algemene regel</w:t>
      </w:r>
      <w:r w:rsidR="00046420">
        <w:t xml:space="preserve"> wordt opgenomen</w:t>
      </w:r>
      <w:r w:rsidR="008D2FAE">
        <w:t xml:space="preserve">, voor het hele grondgebied geldend, </w:t>
      </w:r>
      <w:r w:rsidR="00640A32">
        <w:t xml:space="preserve">met de strekking </w:t>
      </w:r>
      <w:r w:rsidR="00512DFA">
        <w:t>dat het verrichten van activiteiten alleen is toegestaan waar dat expliciet is bepaald.</w:t>
      </w:r>
      <w:r w:rsidR="00B950C6">
        <w:t xml:space="preserve"> </w:t>
      </w:r>
      <w:r w:rsidR="00C24707">
        <w:t xml:space="preserve">Voor het </w:t>
      </w:r>
      <w:r w:rsidR="00C24707" w:rsidRPr="00C24707">
        <w:t>exploiteren van een kinderopvanginstelling</w:t>
      </w:r>
      <w:r w:rsidR="00363B9E">
        <w:t xml:space="preserve"> heeft die algemene regel de werking dat het buiten de Locaties van het voorbeeld verboden is om die activiteit te verrichten. </w:t>
      </w:r>
      <w:r w:rsidR="00765387">
        <w:t xml:space="preserve">Een </w:t>
      </w:r>
      <w:r w:rsidR="00B466FA">
        <w:t>tweede</w:t>
      </w:r>
      <w:r w:rsidR="0090268C">
        <w:t xml:space="preserve"> </w:t>
      </w:r>
      <w:r w:rsidR="00B466FA">
        <w:t xml:space="preserve">manier </w:t>
      </w:r>
      <w:r w:rsidR="0090268C">
        <w:t xml:space="preserve">is </w:t>
      </w:r>
      <w:r w:rsidR="00172639">
        <w:t xml:space="preserve">het </w:t>
      </w:r>
      <w:r w:rsidR="00172639">
        <w:lastRenderedPageBreak/>
        <w:t xml:space="preserve">toevoegen van een </w:t>
      </w:r>
      <w:r w:rsidR="00680372">
        <w:t xml:space="preserve">tweede </w:t>
      </w:r>
      <w:r w:rsidR="00C36208" w:rsidRPr="00C36208">
        <w:t xml:space="preserve">Juridische regel </w:t>
      </w:r>
      <w:r w:rsidR="00C36208">
        <w:t xml:space="preserve">die bepaalt dat </w:t>
      </w:r>
      <w:r w:rsidR="00E56143">
        <w:t>het is ver</w:t>
      </w:r>
      <w:r w:rsidR="008143F9">
        <w:t>b</w:t>
      </w:r>
      <w:r w:rsidR="00E56143">
        <w:t xml:space="preserve">oden </w:t>
      </w:r>
      <w:r w:rsidR="008143F9">
        <w:t>om een kinderopvanginstelling te exploiteren</w:t>
      </w:r>
      <w:r w:rsidR="00A264B6">
        <w:t>, met als Locatie de</w:t>
      </w:r>
      <w:r w:rsidR="008143F9">
        <w:t xml:space="preserve"> </w:t>
      </w:r>
      <w:r w:rsidR="00B81FD8">
        <w:t xml:space="preserve">rest van het grondgebied </w:t>
      </w:r>
      <w:r w:rsidR="00C649E2">
        <w:t xml:space="preserve">en de annotaties Activiteit en </w:t>
      </w:r>
      <w:r w:rsidR="006605AD" w:rsidRPr="006605AD">
        <w:t>ActiviteitLocatieaanduiding</w:t>
      </w:r>
      <w:r w:rsidR="006605AD">
        <w:t xml:space="preserve"> met als </w:t>
      </w:r>
      <w:r w:rsidR="006605AD" w:rsidRPr="006605AD">
        <w:t>waarde voor activiteitregelkwalificatie ‘</w:t>
      </w:r>
      <w:r w:rsidR="006605AD">
        <w:t>verbod</w:t>
      </w:r>
      <w:r w:rsidR="006605AD" w:rsidRPr="006605AD">
        <w:t>’.</w:t>
      </w:r>
    </w:p>
    <w:p w14:paraId="04529974" w14:textId="362B0A01" w:rsidR="00D121F1" w:rsidRPr="00D121F1" w:rsidRDefault="00C5193B" w:rsidP="00D121F1">
      <w:r>
        <w:t>Voor interpretatiekwesties kunnen e</w:t>
      </w:r>
      <w:r w:rsidR="00D121F1" w:rsidRPr="00D121F1">
        <w:t>ventueel toepasbare regels worden benut.</w:t>
      </w:r>
    </w:p>
    <w:p w14:paraId="03F8B149" w14:textId="77777777" w:rsidR="00E33EDD" w:rsidRPr="00F62F31" w:rsidRDefault="00E33EDD" w:rsidP="00E33EDD">
      <w:pPr>
        <w:pStyle w:val="Kop4"/>
      </w:pPr>
      <w:bookmarkStart w:id="471" w:name="_Toc377037055"/>
      <w:bookmarkStart w:id="472" w:name="_Toc521341938"/>
      <w:bookmarkStart w:id="473" w:name="_Toc522087885"/>
      <w:bookmarkStart w:id="474" w:name="_Ref523394376"/>
      <w:bookmarkStart w:id="475" w:name="_Ref523394385"/>
      <w:bookmarkStart w:id="476" w:name="_Toc531298105"/>
      <w:bookmarkStart w:id="477" w:name="_Ref532801185"/>
      <w:bookmarkStart w:id="478" w:name="_Toc12431601"/>
      <w:bookmarkStart w:id="479" w:name="_Ref13645030"/>
      <w:bookmarkStart w:id="480" w:name="_Toc93476017"/>
      <w:r>
        <w:t xml:space="preserve">Objecttype </w:t>
      </w:r>
      <w:r w:rsidRPr="00F62F31">
        <w:t>Omgevingswaarde</w:t>
      </w:r>
      <w:bookmarkEnd w:id="471"/>
      <w:bookmarkEnd w:id="472"/>
      <w:bookmarkEnd w:id="473"/>
      <w:bookmarkEnd w:id="474"/>
      <w:bookmarkEnd w:id="475"/>
      <w:bookmarkEnd w:id="476"/>
      <w:bookmarkEnd w:id="477"/>
      <w:bookmarkEnd w:id="478"/>
      <w:bookmarkEnd w:id="479"/>
      <w:bookmarkEnd w:id="480"/>
    </w:p>
    <w:p w14:paraId="76B5FE7B" w14:textId="651750E2" w:rsidR="00E33EDD" w:rsidRPr="00F62F31" w:rsidRDefault="00E33EDD" w:rsidP="00E33EDD">
      <w:pPr>
        <w:pStyle w:val="Kop5"/>
      </w:pPr>
      <w:bookmarkStart w:id="481" w:name="_Toc522087886"/>
      <w:bookmarkStart w:id="482" w:name="_Toc531298106"/>
      <w:bookmarkStart w:id="483" w:name="_Toc12431602"/>
      <w:bookmarkStart w:id="484" w:name="_Toc93476018"/>
      <w:r w:rsidRPr="00F62F31">
        <w:t>Toelichting</w:t>
      </w:r>
      <w:bookmarkEnd w:id="481"/>
      <w:bookmarkEnd w:id="482"/>
      <w:bookmarkEnd w:id="483"/>
      <w:r w:rsidR="00827453" w:rsidRPr="00827453">
        <w:t xml:space="preserve"> op de toepassing</w:t>
      </w:r>
      <w:bookmarkEnd w:id="484"/>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Bij de vaststelling van een 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307E50FF" w:rsidR="00E33EDD" w:rsidRDefault="00E33EDD" w:rsidP="00E33EDD">
      <w:r w:rsidRPr="00F62F31">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176B7A">
        <w:t>het omgevingsplan</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240034FA" w14:textId="5867523B" w:rsidR="0044672B" w:rsidRPr="00F62F31" w:rsidRDefault="0061598E" w:rsidP="00E33EDD">
      <w:r w:rsidRPr="006D6D5B">
        <w:t xml:space="preserve">Wanneer er </w:t>
      </w:r>
      <w:r w:rsidR="00315F48" w:rsidRPr="006D6D5B">
        <w:t>in het</w:t>
      </w:r>
      <w:r w:rsidR="00315F48" w:rsidRPr="006D6D5B" w:rsidDel="007D692E">
        <w:t xml:space="preserve"> </w:t>
      </w:r>
      <w:r w:rsidR="0044321E">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5E752B">
        <w:t xml:space="preserve">met voor </w:t>
      </w:r>
      <w:r w:rsidR="0027784D" w:rsidRPr="006D6D5B">
        <w:t xml:space="preserve">de </w:t>
      </w:r>
      <w:r w:rsidR="00D069E0" w:rsidRPr="006D6D5B">
        <w:t xml:space="preserve">regels over </w:t>
      </w:r>
      <w:r w:rsidR="0027784D" w:rsidRPr="006D6D5B">
        <w:t xml:space="preserve">omgevingswaarden te </w:t>
      </w:r>
      <w:r w:rsidR="005E752B">
        <w:t xml:space="preserve">kiezen voor het type Juridische regel </w:t>
      </w:r>
      <w:r w:rsidR="00175570">
        <w:t>‘</w:t>
      </w:r>
      <w:r w:rsidR="005E752B">
        <w:t>O</w:t>
      </w:r>
      <w:r w:rsidR="0027784D" w:rsidRPr="006D6D5B">
        <w:t>mgevings</w:t>
      </w:r>
      <w:r w:rsidR="00646DA8" w:rsidRPr="006D6D5B">
        <w:t>waarde</w:t>
      </w:r>
      <w:r w:rsidR="0027784D" w:rsidRPr="006D6D5B">
        <w:t>regel</w:t>
      </w:r>
      <w:r w:rsidR="00175570">
        <w:t>’</w:t>
      </w:r>
      <w:r w:rsidR="00646DA8" w:rsidRPr="006D6D5B">
        <w:t xml:space="preserve"> en </w:t>
      </w:r>
      <w:r w:rsidR="00CC1522">
        <w:t>daaraan als Locatie</w:t>
      </w:r>
      <w:r w:rsidR="0010217A" w:rsidRPr="006D6D5B">
        <w:t xml:space="preserve"> </w:t>
      </w:r>
      <w:r w:rsidR="00E1162B" w:rsidRPr="006D6D5B">
        <w:t xml:space="preserve">het </w:t>
      </w:r>
      <w:r w:rsidR="00CC1522">
        <w:t xml:space="preserve">hele </w:t>
      </w:r>
      <w:r w:rsidR="00E1162B" w:rsidRPr="006D6D5B">
        <w:t>grondgebied</w:t>
      </w:r>
      <w:r w:rsidR="00745BE2" w:rsidRPr="006D6D5B">
        <w:t xml:space="preserve"> van het bevoegd gezag </w:t>
      </w:r>
      <w:r w:rsidR="003476AA">
        <w:t>te koppelen</w:t>
      </w:r>
      <w:r w:rsidR="0027784D" w:rsidRPr="006D6D5B">
        <w:t>.</w:t>
      </w:r>
      <w:r w:rsidR="00D069E0" w:rsidRPr="006D6D5B">
        <w:t xml:space="preserve"> </w:t>
      </w:r>
      <w:r w:rsidR="00EF1FCD" w:rsidRPr="00EF1FCD">
        <w:t xml:space="preserve">De standaarden maken het zelfs mogelijk om dit bij een omgevingswaarde met </w:t>
      </w:r>
      <w:r w:rsidR="00EF1FCD">
        <w:t xml:space="preserve">veel verschillende waarden voor verschillende locaties </w:t>
      </w:r>
      <w:r w:rsidR="00EF1FCD" w:rsidRPr="00EF1FCD">
        <w:t>ver door te voeren door alle locaties en waarden in de tekst op te nemen.</w:t>
      </w:r>
      <w:r w:rsidR="006E1469">
        <w:t xml:space="preserve"> </w:t>
      </w:r>
      <w:r w:rsidR="00A212D3">
        <w:t xml:space="preserve">Een voorbeeld daarvan is </w:t>
      </w:r>
      <w:r w:rsidR="005B6730">
        <w:t xml:space="preserve">–voor Omgevingsnorm- </w:t>
      </w:r>
      <w:r w:rsidR="00A212D3">
        <w:t xml:space="preserve">gegeven in </w:t>
      </w:r>
      <w:r w:rsidR="00B265A9" w:rsidRPr="002B3669">
        <w:rPr>
          <w:rStyle w:val="Verwijzing"/>
        </w:rPr>
        <w:fldChar w:fldCharType="begin"/>
      </w:r>
      <w:r w:rsidR="00B265A9" w:rsidRPr="002B3669">
        <w:rPr>
          <w:rStyle w:val="Verwijzing"/>
        </w:rPr>
        <w:instrText xml:space="preserve"> REF _Ref14438728 \n \h </w:instrText>
      </w:r>
      <w:r w:rsidR="00B265A9" w:rsidRPr="002B3669">
        <w:rPr>
          <w:rStyle w:val="Verwijzing"/>
        </w:rPr>
      </w:r>
      <w:r w:rsidR="00B265A9" w:rsidRPr="002B3669">
        <w:rPr>
          <w:rStyle w:val="Verwijzing"/>
        </w:rPr>
        <w:fldChar w:fldCharType="separate"/>
      </w:r>
      <w:r w:rsidR="00176B7A" w:rsidRPr="002B3669">
        <w:rPr>
          <w:rStyle w:val="Verwijzing"/>
        </w:rPr>
        <w:t>Figuur 32</w:t>
      </w:r>
      <w:r w:rsidR="00B265A9" w:rsidRPr="002B3669">
        <w:rPr>
          <w:rStyle w:val="Verwijzing"/>
        </w:rPr>
        <w:fldChar w:fldCharType="end"/>
      </w:r>
      <w:r w:rsidR="00B265A9">
        <w:t xml:space="preserve"> in paragraaf </w:t>
      </w:r>
      <w:r w:rsidR="00FF78C4" w:rsidRPr="002B3669">
        <w:rPr>
          <w:rStyle w:val="Verwijzing"/>
        </w:rPr>
        <w:fldChar w:fldCharType="begin"/>
      </w:r>
      <w:r w:rsidR="00FF78C4" w:rsidRPr="002B3669">
        <w:rPr>
          <w:rStyle w:val="Verwijzing"/>
        </w:rPr>
        <w:instrText xml:space="preserve"> REF _Ref35843561 </w:instrText>
      </w:r>
      <w:r w:rsidR="00936B1B" w:rsidRPr="002B3669">
        <w:rPr>
          <w:rStyle w:val="Verwijzing"/>
        </w:rPr>
        <w:instrText>\n \h</w:instrText>
      </w:r>
      <w:r w:rsidR="00FF78C4" w:rsidRPr="002B3669">
        <w:rPr>
          <w:rStyle w:val="Verwijzing"/>
        </w:rPr>
        <w:instrText xml:space="preserve"> </w:instrText>
      </w:r>
      <w:r w:rsidR="00FF78C4" w:rsidRPr="002B3669">
        <w:rPr>
          <w:rStyle w:val="Verwijzing"/>
        </w:rPr>
      </w:r>
      <w:r w:rsidR="00FF78C4" w:rsidRPr="002B3669">
        <w:rPr>
          <w:rStyle w:val="Verwijzing"/>
        </w:rPr>
        <w:fldChar w:fldCharType="separate"/>
      </w:r>
      <w:r w:rsidR="00176B7A" w:rsidRPr="002B3669">
        <w:rPr>
          <w:rStyle w:val="Verwijzing"/>
        </w:rPr>
        <w:t>6.4.8.1</w:t>
      </w:r>
      <w:r w:rsidR="00FF78C4" w:rsidRPr="002B3669">
        <w:rPr>
          <w:rStyle w:val="Verwijzing"/>
        </w:rPr>
        <w:fldChar w:fldCharType="end"/>
      </w:r>
      <w:r w:rsidR="00FF78C4">
        <w:t xml:space="preserve">. </w:t>
      </w:r>
      <w:r w:rsidR="006E1469">
        <w:t>Op deze manier</w:t>
      </w:r>
      <w:r w:rsidR="006E1469" w:rsidRPr="006D6D5B">
        <w:t xml:space="preserve"> </w:t>
      </w:r>
      <w:r w:rsidR="00D069E0" w:rsidRPr="006D6D5B">
        <w:t>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36FD2B25" w:rsidR="00745BE2" w:rsidRDefault="00745BE2" w:rsidP="00E33EDD"/>
    <w:p w14:paraId="05700598" w14:textId="1EFB9248"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44321E">
        <w:t>omgevingsdocument</w:t>
      </w:r>
      <w:r w:rsidR="007D692E">
        <w:t xml:space="preserve"> </w:t>
      </w:r>
      <w:r w:rsidRPr="008630ED">
        <w:t xml:space="preserve">omgevingswaarden op verschillende locaties verschillende waarden te geven en die </w:t>
      </w:r>
      <w:r w:rsidR="000C6B14">
        <w:lastRenderedPageBreak/>
        <w:t xml:space="preserve">bevraagbaar </w:t>
      </w:r>
      <w:r w:rsidR="004843D2">
        <w:t xml:space="preserve">te maken </w:t>
      </w:r>
      <w:r w:rsidR="000C6B14">
        <w:t xml:space="preserve">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13F4331E" w:rsidR="0030595B" w:rsidRDefault="00833B44" w:rsidP="00E33EDD">
      <w:r>
        <w:t>Naar verwachting zullen er in</w:t>
      </w:r>
      <w:r w:rsidR="00F452CD">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w:t>
      </w:r>
      <w:r w:rsidR="00AD7615">
        <w:t>symbolisatie</w:t>
      </w:r>
      <w:r w:rsidR="00E33EDD"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w:t>
      </w:r>
      <w:r w:rsidR="00AE2C2F">
        <w:t>limitatieve waardelijst</w:t>
      </w:r>
      <w:r w:rsidR="00341F44" w:rsidRPr="00341F44">
        <w:t xml:space="preserve">. </w:t>
      </w:r>
      <w:r w:rsidR="007A54CA" w:rsidRPr="007A54CA">
        <w:t xml:space="preserve">Iedere </w:t>
      </w:r>
      <w:r w:rsidR="00625523">
        <w:t>(</w:t>
      </w:r>
      <w:r w:rsidR="002C2F4A">
        <w:t>omgevingswaarde</w:t>
      </w:r>
      <w:r w:rsidR="00625523">
        <w:t>)</w:t>
      </w:r>
      <w:r w:rsidR="007A54CA" w:rsidRPr="007A54CA">
        <w:t xml:space="preserve">groep heeft een eigen </w:t>
      </w:r>
      <w:r w:rsidR="00AD7615">
        <w:t>symbolisatie</w:t>
      </w:r>
      <w:r w:rsidR="007A54CA" w:rsidRPr="007A54CA">
        <w:t>.</w:t>
      </w:r>
      <w:r w:rsidR="0030595B">
        <w:t xml:space="preserve"> </w:t>
      </w:r>
      <w:r w:rsidR="003047BC" w:rsidRPr="003047BC">
        <w:t xml:space="preserve">Door te annoteren met het IMOW-object </w:t>
      </w:r>
      <w:r w:rsidR="003047BC">
        <w:t xml:space="preserve">Omgevingswaarde </w:t>
      </w:r>
      <w:r w:rsidR="00341F44" w:rsidRPr="00341F44">
        <w:t xml:space="preserve">en </w:t>
      </w:r>
      <w:r w:rsidR="004C3F73" w:rsidRPr="004C3F73">
        <w:t xml:space="preserve">daarbij </w:t>
      </w:r>
      <w:r w:rsidR="00341F44" w:rsidRPr="00341F44">
        <w:t xml:space="preserve">de </w:t>
      </w:r>
      <w:r w:rsidR="0071676F">
        <w:t xml:space="preserve">juiste </w:t>
      </w:r>
      <w:r w:rsidR="00341F44" w:rsidRPr="00341F44">
        <w:t>waarde van de waardelijst Omgevings</w:t>
      </w:r>
      <w:r w:rsidR="00341F44">
        <w:t>waarde</w:t>
      </w:r>
      <w:r w:rsidR="00341F44" w:rsidRPr="00341F44">
        <w:t>groep</w:t>
      </w:r>
      <w:r w:rsidR="004C3F73">
        <w:t xml:space="preserve"> te kiezen,</w:t>
      </w:r>
      <w:r w:rsidR="00341F44" w:rsidRPr="00341F44">
        <w:t xml:space="preserve"> </w:t>
      </w:r>
      <w:r w:rsidR="0030595B" w:rsidRPr="0030595B">
        <w:t xml:space="preserve">kunnen de </w:t>
      </w:r>
      <w:r w:rsidR="00B4357C">
        <w:t>L</w:t>
      </w:r>
      <w:r w:rsidR="0030595B" w:rsidRPr="0030595B">
        <w:t xml:space="preserve">ocaties van alle </w:t>
      </w:r>
      <w:r w:rsidR="003247B9">
        <w:t xml:space="preserve">omgevingswaarden </w:t>
      </w:r>
      <w:r w:rsidR="004D0F9D">
        <w:t>in een (interactieve) viewer met de standaardweergave worden weergegeven op een kaart</w:t>
      </w:r>
      <w:r w:rsidR="0030595B" w:rsidRPr="0030595B">
        <w:t xml:space="preserve">. </w:t>
      </w:r>
      <w:r w:rsidR="00AC309A">
        <w:t>Het is dan mogelijk om een integraal beeld van de Locaties</w:t>
      </w:r>
      <w:r w:rsidR="0030595B" w:rsidRPr="0030595B">
        <w:t xml:space="preserve">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 xml:space="preserve">groep </w:t>
      </w:r>
      <w:r w:rsidR="005C2FA9">
        <w:t xml:space="preserve">of van een bepaald type Omgevingswaarde </w:t>
      </w:r>
      <w:r w:rsidR="0030595B" w:rsidRPr="0030595B">
        <w:t>weer te geven.</w:t>
      </w:r>
    </w:p>
    <w:p w14:paraId="62419120" w14:textId="148F4DFC" w:rsidR="00E33EDD" w:rsidRPr="00F62F31" w:rsidRDefault="00E33EDD" w:rsidP="00E33EDD"/>
    <w:p w14:paraId="7A3F25F2" w14:textId="0D28C687" w:rsidR="0082593C" w:rsidRPr="00F62F31" w:rsidRDefault="00E33EDD" w:rsidP="00E33EDD">
      <w:r w:rsidRPr="00F62F31">
        <w:t xml:space="preserve">De waarden (oftewel de meetbare of berekenbare eenheden dan wel de anderszins objectieve termen waarin een omgevingswaarde volgens de wet moet worden uitgedrukt) die een omgevingswaarde kan aannemen, kunnen numeriek zijn, maar ook </w:t>
      </w:r>
      <w:r w:rsidR="005436A7">
        <w:t xml:space="preserve">kwalitatief oftewel </w:t>
      </w:r>
      <w:r w:rsidRPr="00F62F31">
        <w:t>in woorden worden beschreven.</w:t>
      </w:r>
      <w:r w:rsidR="00B63AB0">
        <w:t xml:space="preserve"> </w:t>
      </w:r>
      <w:r w:rsidR="00D70B42">
        <w:t xml:space="preserve">De </w:t>
      </w:r>
      <w:r w:rsidR="00C102E3" w:rsidRPr="00C102E3">
        <w:t>in woorden</w:t>
      </w:r>
      <w:r w:rsidR="00B63AB0">
        <w:t xml:space="preserve"> beschr</w:t>
      </w:r>
      <w:r w:rsidR="00D70B42">
        <w:t>e</w:t>
      </w:r>
      <w:r w:rsidR="00B63AB0">
        <w:t xml:space="preserve">ven </w:t>
      </w:r>
      <w:r w:rsidR="00D70B42">
        <w:t xml:space="preserve">waarden </w:t>
      </w:r>
      <w:r w:rsidR="008B44E0">
        <w:t xml:space="preserve">kunnen </w:t>
      </w:r>
      <w:r w:rsidR="00C102E3">
        <w:t xml:space="preserve">in de </w:t>
      </w:r>
      <w:r w:rsidR="008B44E0">
        <w:t>Juridische regel worden opgenomen</w:t>
      </w:r>
      <w:r w:rsidR="00151188">
        <w:t>. Dat zal met name worden gedaan wanneer de omgevingswaarde slechts één waarde heeft</w:t>
      </w:r>
      <w:r w:rsidR="00015BAD">
        <w:t xml:space="preserve"> die voor iedere Locatie</w:t>
      </w:r>
      <w:r w:rsidR="003D1EBC">
        <w:t xml:space="preserve"> dezelfde is. </w:t>
      </w:r>
      <w:r w:rsidR="00572A7D">
        <w:t xml:space="preserve">In woorden beschreven waarden kunnen ook in het geografisch informatieobject worden opgenomen. </w:t>
      </w:r>
      <w:r w:rsidR="00074E22">
        <w:t xml:space="preserve">Die mogelijkheid kan worden toegepast wanneer </w:t>
      </w:r>
      <w:r w:rsidR="00B5691F">
        <w:t xml:space="preserve">het de bedoeling is dat </w:t>
      </w:r>
      <w:r w:rsidR="00F96C36">
        <w:t xml:space="preserve">op verschillende Locaties verschillende </w:t>
      </w:r>
      <w:r w:rsidR="00074E22">
        <w:t xml:space="preserve">kwalitatief omschreven </w:t>
      </w:r>
      <w:r w:rsidR="00F96C36" w:rsidRPr="00F96C36">
        <w:t>waarden</w:t>
      </w:r>
      <w:r w:rsidR="00B5691F">
        <w:t xml:space="preserve"> gelden.</w:t>
      </w:r>
      <w:r w:rsidR="00A80C63">
        <w:t xml:space="preserve"> Bij die laatste methode staan de in woorden beschreven waarden niet in de </w:t>
      </w:r>
      <w:r w:rsidR="004B72E3">
        <w:t>Juridische regel</w:t>
      </w:r>
      <w:r w:rsidR="00A80C63">
        <w:t>.</w:t>
      </w:r>
      <w:r w:rsidR="00F75E0B">
        <w:t xml:space="preserve"> Dit wordt in subparagraaf </w:t>
      </w:r>
      <w:r w:rsidR="0077115A" w:rsidRPr="002B3669">
        <w:rPr>
          <w:rStyle w:val="Verwijzing"/>
        </w:rPr>
        <w:fldChar w:fldCharType="begin"/>
      </w:r>
      <w:r w:rsidR="0077115A" w:rsidRPr="002B3669">
        <w:rPr>
          <w:rStyle w:val="Verwijzing"/>
        </w:rPr>
        <w:instrText xml:space="preserve"> REF _Ref35840932 </w:instrText>
      </w:r>
      <w:r w:rsidR="00936B1B" w:rsidRPr="002B3669">
        <w:rPr>
          <w:rStyle w:val="Verwijzing"/>
        </w:rPr>
        <w:instrText>\n \h</w:instrText>
      </w:r>
      <w:r w:rsidR="0077115A" w:rsidRPr="002B3669">
        <w:rPr>
          <w:rStyle w:val="Verwijzing"/>
        </w:rPr>
        <w:instrText xml:space="preserve"> </w:instrText>
      </w:r>
      <w:r w:rsidR="0077115A" w:rsidRPr="002B3669">
        <w:rPr>
          <w:rStyle w:val="Verwijzing"/>
        </w:rPr>
      </w:r>
      <w:r w:rsidR="0077115A" w:rsidRPr="002B3669">
        <w:rPr>
          <w:rStyle w:val="Verwijzing"/>
        </w:rPr>
        <w:fldChar w:fldCharType="separate"/>
      </w:r>
      <w:r w:rsidR="00176B7A" w:rsidRPr="002B3669">
        <w:rPr>
          <w:rStyle w:val="Verwijzing"/>
        </w:rPr>
        <w:t>6.4.7.5</w:t>
      </w:r>
      <w:r w:rsidR="0077115A" w:rsidRPr="002B3669">
        <w:rPr>
          <w:rStyle w:val="Verwijzing"/>
        </w:rPr>
        <w:fldChar w:fldCharType="end"/>
      </w:r>
      <w:r w:rsidR="0077115A">
        <w:t xml:space="preserve"> verder toegelicht.</w:t>
      </w:r>
    </w:p>
    <w:p w14:paraId="22DEBE86" w14:textId="77777777" w:rsidR="00D15D25" w:rsidRPr="006E7201" w:rsidRDefault="00D15D25" w:rsidP="006E7201">
      <w:bookmarkStart w:id="485" w:name="_Toc522087887"/>
    </w:p>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02B3AAF5" w:rsidR="00C6286C" w:rsidRDefault="00C6286C" w:rsidP="00E33EDD">
      <w:r w:rsidRPr="00C6286C">
        <w:t xml:space="preserve">In paragraaf </w:t>
      </w:r>
      <w:r w:rsidR="006422C0" w:rsidRPr="002B3669">
        <w:rPr>
          <w:rStyle w:val="Verwijzing"/>
        </w:rPr>
        <w:fldChar w:fldCharType="begin"/>
      </w:r>
      <w:r w:rsidR="006422C0" w:rsidRPr="002B3669">
        <w:rPr>
          <w:rStyle w:val="Verwijzing"/>
        </w:rPr>
        <w:instrText xml:space="preserve"> REF _Ref12370798 </w:instrText>
      </w:r>
      <w:r w:rsidR="00936B1B" w:rsidRPr="002B3669">
        <w:rPr>
          <w:rStyle w:val="Verwijzing"/>
        </w:rPr>
        <w:instrText>\n \h</w:instrText>
      </w:r>
      <w:r w:rsidR="006422C0" w:rsidRPr="002B3669">
        <w:rPr>
          <w:rStyle w:val="Verwijzing"/>
        </w:rPr>
        <w:instrText xml:space="preserve"> </w:instrText>
      </w:r>
      <w:r w:rsidR="006422C0" w:rsidRPr="002B3669">
        <w:rPr>
          <w:rStyle w:val="Verwijzing"/>
        </w:rPr>
      </w:r>
      <w:r w:rsidR="006422C0" w:rsidRPr="002B3669">
        <w:rPr>
          <w:rStyle w:val="Verwijzing"/>
        </w:rPr>
        <w:fldChar w:fldCharType="separate"/>
      </w:r>
      <w:r w:rsidR="00176B7A" w:rsidRPr="002B3669">
        <w:rPr>
          <w:rStyle w:val="Verwijzing"/>
        </w:rPr>
        <w:t>6.4.3</w:t>
      </w:r>
      <w:r w:rsidR="006422C0" w:rsidRPr="002B3669">
        <w:rPr>
          <w:rStyle w:val="Verwijzing"/>
        </w:rPr>
        <w:fldChar w:fldCharType="end"/>
      </w:r>
      <w:r w:rsidRPr="00C6286C">
        <w:t xml:space="preserve"> is beschreven dat Juridische regel </w:t>
      </w:r>
      <w:r w:rsidR="00321C48">
        <w:t xml:space="preserve">drie typen kent waarmee </w:t>
      </w:r>
      <w:r w:rsidRPr="00C6286C">
        <w:t xml:space="preserve">extra informatie kan worden toegevoegd over het soort regel. </w:t>
      </w:r>
      <w:r w:rsidR="00321C48">
        <w:t xml:space="preserve">Zoals daar </w:t>
      </w:r>
      <w:r w:rsidR="007613E6">
        <w:t xml:space="preserve">is </w:t>
      </w:r>
      <w:r w:rsidR="00321C48">
        <w:t xml:space="preserve">beschreven wordt voor </w:t>
      </w:r>
      <w:r w:rsidRPr="00C6286C">
        <w:t>een Juridische regel</w:t>
      </w:r>
      <w:r w:rsidR="00917EBA">
        <w:t xml:space="preserve"> over een omgevingswaarde </w:t>
      </w:r>
      <w:r w:rsidR="00321C48">
        <w:t>het type O</w:t>
      </w:r>
      <w:r w:rsidR="00917EBA">
        <w:t>mgevingswaarderegel</w:t>
      </w:r>
      <w:r w:rsidR="00321C48">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6C24B390" w:rsidR="008254BE" w:rsidRDefault="002F025B" w:rsidP="00E33EDD">
      <w:r>
        <w:t xml:space="preserve">Het object Omgevingswaarde is alleen bedoeld voor het annoteren van </w:t>
      </w:r>
      <w:r w:rsidR="00434973">
        <w:t xml:space="preserve">regels </w:t>
      </w:r>
      <w:r w:rsidR="00ED0665" w:rsidRPr="00ED0665">
        <w:t xml:space="preserve">die daadwerkelijk een </w:t>
      </w:r>
      <w:r w:rsidR="00BB62AF">
        <w:t>omgevingswaarde</w:t>
      </w:r>
      <w:r w:rsidR="00ED0665">
        <w:t xml:space="preserve"> </w:t>
      </w:r>
      <w:r w:rsidR="00ED0665" w:rsidRPr="00ED0665">
        <w:t>vaststellen en daar nadere bepalingen over geven</w:t>
      </w:r>
      <w:r w:rsidR="00BB62AF">
        <w:t xml:space="preserve">. </w:t>
      </w:r>
      <w:r w:rsidR="00A84DD7">
        <w:t xml:space="preserve">Daarom zijn de objecten Omgevingswaarde en Juridische regel in IMOW zo gemodelleerd dat </w:t>
      </w:r>
      <w:r w:rsidR="00174BD1">
        <w:t>d</w:t>
      </w:r>
      <w:r w:rsidR="008254BE" w:rsidRPr="008254BE">
        <w:t xml:space="preserve">e annotatie </w:t>
      </w:r>
      <w:r w:rsidR="008B7562">
        <w:t xml:space="preserve">met het IMOW-object </w:t>
      </w:r>
      <w:r w:rsidR="009962A1">
        <w:t xml:space="preserve">Omgevingswaarde </w:t>
      </w:r>
      <w:r w:rsidR="008254BE" w:rsidRPr="008254BE">
        <w:t xml:space="preserve">alleen </w:t>
      </w:r>
      <w:r w:rsidR="00BA2318">
        <w:t xml:space="preserve">kan </w:t>
      </w:r>
      <w:r w:rsidR="0027641D">
        <w:t xml:space="preserve">worden </w:t>
      </w:r>
      <w:r w:rsidR="008254BE" w:rsidRPr="008254BE">
        <w:t xml:space="preserve">gebruikt </w:t>
      </w:r>
      <w:r w:rsidR="00A54339">
        <w:t xml:space="preserve">in combinatie met een </w:t>
      </w:r>
      <w:r w:rsidR="003855DA">
        <w:t xml:space="preserve">Juridische regel </w:t>
      </w:r>
      <w:r w:rsidR="00174BD1">
        <w:t xml:space="preserve">van het type Omgevingswaarderegel. </w:t>
      </w:r>
      <w:r w:rsidR="00EF582B">
        <w:t xml:space="preserve">De annotatie </w:t>
      </w:r>
      <w:r w:rsidR="00174BD1">
        <w:t xml:space="preserve">Omgevingswaarde kan dus </w:t>
      </w:r>
      <w:r w:rsidR="008254BE" w:rsidRPr="008254BE">
        <w:t xml:space="preserve">niet </w:t>
      </w:r>
      <w:r w:rsidR="0092715B">
        <w:t xml:space="preserve">worden gebruikt </w:t>
      </w:r>
      <w:r w:rsidR="008254BE" w:rsidRPr="008254BE">
        <w:t xml:space="preserve">voor instructieregels die bepalen dat in </w:t>
      </w:r>
      <w:r w:rsidR="00174BD1">
        <w:fldChar w:fldCharType="begin"/>
      </w:r>
      <w:r w:rsidR="00174BD1">
        <w:instrText>DOCVARIABLE ID01+</w:instrText>
      </w:r>
      <w:r w:rsidR="00174BD1">
        <w:fldChar w:fldCharType="separate"/>
      </w:r>
      <w:r w:rsidR="00176B7A">
        <w:t>het omgevingsplan</w:t>
      </w:r>
      <w:r w:rsidR="00174BD1">
        <w:fldChar w:fldCharType="end"/>
      </w:r>
      <w:r w:rsidR="008254BE" w:rsidRPr="008254BE">
        <w:t xml:space="preserve"> een bepaalde omgevingswaarde moet worden </w:t>
      </w:r>
      <w:r w:rsidR="00F57D5F">
        <w:t>vastgesteld</w:t>
      </w:r>
      <w:r w:rsidR="008F5219">
        <w:t xml:space="preserve"> en </w:t>
      </w:r>
      <w:r w:rsidR="0051205E" w:rsidRPr="0051205E">
        <w:t>ook niet voor Juridische regels van het type</w:t>
      </w:r>
      <w:r w:rsidR="0051205E">
        <w:t xml:space="preserve"> Regel voor iedereen</w:t>
      </w:r>
      <w:r w:rsidR="008254BE" w:rsidRPr="008254BE">
        <w:t>.</w:t>
      </w:r>
    </w:p>
    <w:p w14:paraId="03DB5026" w14:textId="77777777" w:rsidR="008B7562" w:rsidRDefault="008B7562" w:rsidP="00E33EDD"/>
    <w:p w14:paraId="36A0CC68" w14:textId="5D473A8B" w:rsidR="008B7562" w:rsidRDefault="008B7562" w:rsidP="00E33EDD">
      <w:r>
        <w:lastRenderedPageBreak/>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bookmarkStart w:id="486" w:name="_Toc93476019"/>
      <w:bookmarkStart w:id="487" w:name="_Toc531298107"/>
      <w:bookmarkStart w:id="488" w:name="_Toc12431603"/>
      <w:r w:rsidRPr="00832FDD">
        <w:t>Definitie</w:t>
      </w:r>
      <w:bookmarkEnd w:id="486"/>
    </w:p>
    <w:p w14:paraId="5036B3F6" w14:textId="066C3369" w:rsidR="00181423" w:rsidRDefault="00D6211F" w:rsidP="00832FDD">
      <w:r w:rsidRPr="00D6211F">
        <w:t>O</w:t>
      </w:r>
      <w:r>
        <w:t xml:space="preserve">mgevingswaarde is </w:t>
      </w:r>
      <w:r w:rsidR="003C660C">
        <w:t xml:space="preserve">het objecttype voor omgevingsdocumenten </w:t>
      </w:r>
      <w:r w:rsidR="00D25AE3"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w:t>
      </w:r>
      <w:r w:rsidR="00C532CC">
        <w:t xml:space="preserve">: </w:t>
      </w:r>
      <w:r w:rsidR="00C532CC"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135197" w:rsidRDefault="00135197" w:rsidP="00135197">
      <w:pPr>
        <w:pStyle w:val="Kop5"/>
      </w:pPr>
      <w:bookmarkStart w:id="489" w:name="_Toc93476020"/>
      <w:r>
        <w:t>Doel</w:t>
      </w:r>
      <w:bookmarkEnd w:id="489"/>
    </w:p>
    <w:p w14:paraId="4C5C13B4" w14:textId="76EB2872" w:rsidR="009070A8" w:rsidRDefault="003C660C" w:rsidP="00F467E1">
      <w:r>
        <w:t>Doel van het objecttype</w:t>
      </w:r>
      <w:r w:rsidR="009070A8">
        <w:t xml:space="preserve"> </w:t>
      </w:r>
      <w:r w:rsidR="00BE3032" w:rsidRPr="00BE3032">
        <w:t xml:space="preserve">Omgevingswaarde </w:t>
      </w:r>
      <w:r w:rsidR="009070A8">
        <w:t>is:</w:t>
      </w:r>
    </w:p>
    <w:p w14:paraId="036CAD59" w14:textId="3DEEC5D8" w:rsidR="009070A8" w:rsidRDefault="00E36ACC" w:rsidP="009070A8">
      <w:pPr>
        <w:pStyle w:val="Opsommingtekens1"/>
      </w:pPr>
      <w:r w:rsidRPr="00E36ACC">
        <w:t xml:space="preserve">machineleesbaar vastleggen </w:t>
      </w:r>
      <w:r w:rsidR="009070A8">
        <w:t xml:space="preserve">dat een Juridische regel en de bijbehorende Locatie(s) gaan over een </w:t>
      </w:r>
      <w:r w:rsidR="00381512">
        <w:t>omgevingswaarde als bedoeld in de Omgevingswet;</w:t>
      </w:r>
    </w:p>
    <w:p w14:paraId="40AA80A9" w14:textId="3BBE5881" w:rsidR="00A73C86" w:rsidRDefault="007F06EB" w:rsidP="002C70A6">
      <w:pPr>
        <w:pStyle w:val="Opsommingtekens1"/>
      </w:pPr>
      <w:r w:rsidRPr="007F06EB">
        <w:t xml:space="preserve">juridisch </w:t>
      </w:r>
      <w:r w:rsidR="00CB4120">
        <w:t>ge</w:t>
      </w:r>
      <w:r w:rsidRPr="007F06EB">
        <w:t>borg</w:t>
      </w:r>
      <w:r w:rsidR="00CB4120">
        <w:t>d vastleggen</w:t>
      </w:r>
      <w:r w:rsidRPr="007F06EB">
        <w:t xml:space="preserve"> </w:t>
      </w:r>
      <w:r w:rsidR="00DB75B8">
        <w:t xml:space="preserve">welke waarde </w:t>
      </w:r>
      <w:r>
        <w:t>een</w:t>
      </w:r>
      <w:r w:rsidRPr="007F06EB">
        <w:t xml:space="preserve"> omgevingswaarde op </w:t>
      </w:r>
      <w:r w:rsidR="00103933">
        <w:t xml:space="preserve">de </w:t>
      </w:r>
      <w:r w:rsidRPr="007F06EB">
        <w:t>verschillende Locaties heeft</w:t>
      </w:r>
      <w:r w:rsidR="00103933">
        <w:t>,</w:t>
      </w:r>
      <w:r w:rsidR="00A73C86">
        <w:t xml:space="preserve"> zonder alle locaties en waarden in de Regeltekst op te </w:t>
      </w:r>
      <w:r w:rsidR="00BD07FD">
        <w:t xml:space="preserve">moeten </w:t>
      </w:r>
      <w:r w:rsidR="00A73C86">
        <w:t>nemen;</w:t>
      </w:r>
    </w:p>
    <w:p w14:paraId="5D68155C" w14:textId="2CE5F1BC" w:rsidR="00A73C86" w:rsidRDefault="00A73C86" w:rsidP="002C70A6">
      <w:pPr>
        <w:pStyle w:val="Opsommingtekens1"/>
      </w:pPr>
      <w:r>
        <w:t xml:space="preserve">betekenisvol presenteren van de Locaties waar de regels over de </w:t>
      </w:r>
      <w:r w:rsidR="00FA743A">
        <w:t>omgevingswaarde</w:t>
      </w:r>
      <w:r>
        <w:t xml:space="preserve"> gelden</w:t>
      </w:r>
      <w:r w:rsidR="003E0BC4">
        <w:t xml:space="preserve"> </w:t>
      </w:r>
      <w:r w:rsidR="003E0BC4" w:rsidRPr="003E0BC4">
        <w:t>in een viewer of op een kaart</w:t>
      </w:r>
      <w:r>
        <w:t>;</w:t>
      </w:r>
    </w:p>
    <w:p w14:paraId="28114520" w14:textId="6FCAE377" w:rsidR="00434C25" w:rsidRPr="00135197" w:rsidRDefault="00641D25" w:rsidP="00F467E1">
      <w:pPr>
        <w:pStyle w:val="Opsommingtekens1"/>
      </w:pPr>
      <w:r>
        <w:t xml:space="preserve">kunnen </w:t>
      </w:r>
      <w:r w:rsidR="00A73C86">
        <w:t>filteren in een viewer of op een kaart.</w:t>
      </w:r>
    </w:p>
    <w:p w14:paraId="1869830B" w14:textId="3CAE44EA" w:rsidR="00E33EDD" w:rsidRPr="00F62F31" w:rsidRDefault="00E33EDD" w:rsidP="00E33EDD">
      <w:pPr>
        <w:pStyle w:val="Kop5"/>
      </w:pPr>
      <w:bookmarkStart w:id="490" w:name="_Ref35840872"/>
      <w:bookmarkStart w:id="491" w:name="_Toc93476021"/>
      <w:r w:rsidRPr="00F62F31">
        <w:t>Norm</w:t>
      </w:r>
      <w:bookmarkEnd w:id="485"/>
      <w:bookmarkEnd w:id="487"/>
      <w:bookmarkEnd w:id="488"/>
      <w:bookmarkEnd w:id="490"/>
      <w:bookmarkEnd w:id="491"/>
    </w:p>
    <w:p w14:paraId="1714CB23" w14:textId="6E6EC0C4" w:rsidR="00FF0EF5" w:rsidRPr="00FF0EF5" w:rsidRDefault="000C687A" w:rsidP="0094057D">
      <w:pPr>
        <w:pStyle w:val="Figuur"/>
      </w:pPr>
      <w:r w:rsidRPr="000C687A">
        <w:rPr>
          <w:noProof/>
        </w:rPr>
        <w:t xml:space="preserve"> </w:t>
      </w:r>
      <w:r w:rsidR="002632A3">
        <w:rPr>
          <w:noProof/>
        </w:rPr>
        <w:drawing>
          <wp:inline distT="0" distB="0" distL="0" distR="0" wp14:anchorId="4BD98729" wp14:editId="330C0028">
            <wp:extent cx="5401310" cy="2901950"/>
            <wp:effectExtent l="0" t="0" r="889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2901950"/>
                    </a:xfrm>
                    <a:prstGeom prst="rect">
                      <a:avLst/>
                    </a:prstGeom>
                    <a:noFill/>
                  </pic:spPr>
                </pic:pic>
              </a:graphicData>
            </a:graphic>
          </wp:inline>
        </w:drawing>
      </w:r>
    </w:p>
    <w:p w14:paraId="2CF232C3" w14:textId="780EF9AF" w:rsidR="00AE7019" w:rsidRPr="00AE7019" w:rsidRDefault="00EB1CC0" w:rsidP="00E55369">
      <w:pPr>
        <w:pStyle w:val="Figuurbijschrift"/>
      </w:pPr>
      <w:r>
        <w:t>Uitsnede uit IMOW-diagram voor</w:t>
      </w:r>
      <w:r w:rsidR="00AE7019">
        <w:t xml:space="preserve"> </w:t>
      </w:r>
      <w:r w:rsidR="004A0D1D">
        <w:t xml:space="preserve">objecttype </w:t>
      </w:r>
      <w:r w:rsidR="00AE7019">
        <w:t>Omgevingswaarde</w:t>
      </w:r>
    </w:p>
    <w:p w14:paraId="22D4F9FD" w14:textId="718DAE79" w:rsidR="00E33EDD" w:rsidRDefault="00E33EDD" w:rsidP="00E33EDD">
      <w:r>
        <w:t xml:space="preserve">Omgevingswaarde </w:t>
      </w:r>
      <w:r w:rsidR="004523EB" w:rsidRPr="004523EB">
        <w:t xml:space="preserve">is één van de verschijningsvormen van Norm. Samen </w:t>
      </w:r>
      <w:r>
        <w:t>ken</w:t>
      </w:r>
      <w:r w:rsidR="004523EB">
        <w:t>nen</w:t>
      </w:r>
      <w:r>
        <w:t xml:space="preserve"> </w:t>
      </w:r>
      <w:r w:rsidR="004523EB">
        <w:t xml:space="preserve">ze </w:t>
      </w:r>
      <w:r>
        <w:t>de volgende attributen:</w:t>
      </w:r>
    </w:p>
    <w:p w14:paraId="5D1173CE" w14:textId="0ECA9294" w:rsidR="0044672B" w:rsidRDefault="00122217" w:rsidP="007A02A9">
      <w:pPr>
        <w:pStyle w:val="Opsommingtekens1"/>
      </w:pPr>
      <w:r w:rsidRPr="00E13D87">
        <w:rPr>
          <w:i/>
          <w:iCs/>
        </w:rPr>
        <w:t>i</w:t>
      </w:r>
      <w:r w:rsidR="00E33EDD" w:rsidRPr="00775F53">
        <w:rPr>
          <w:i/>
          <w:iCs/>
        </w:rPr>
        <w:t>dentificatie</w:t>
      </w:r>
      <w:r w:rsidR="0022609A">
        <w:t xml:space="preserve">: </w:t>
      </w:r>
      <w:r w:rsidR="0022609A" w:rsidRPr="0022609A">
        <w:t xml:space="preserve">de unieke identificatie waaronder elk object van </w:t>
      </w:r>
      <w:r w:rsidR="00C60980">
        <w:t xml:space="preserve">het </w:t>
      </w:r>
      <w:r w:rsidR="0022609A" w:rsidRPr="0022609A">
        <w:t xml:space="preserve">type </w:t>
      </w:r>
      <w:r w:rsidR="00C60980">
        <w:t xml:space="preserve">Omgevingswaarde </w:t>
      </w:r>
      <w:r w:rsidR="0022609A" w:rsidRPr="0022609A">
        <w:t xml:space="preserve">bekend is. </w:t>
      </w:r>
      <w:r w:rsidR="007F1048">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02002F38" w14:textId="0194A059" w:rsidR="00340692" w:rsidRPr="006C4925" w:rsidRDefault="00122217" w:rsidP="007A02A9">
      <w:pPr>
        <w:pStyle w:val="Opsommingtekens1"/>
      </w:pPr>
      <w:r w:rsidRPr="00122217">
        <w:rPr>
          <w:i/>
          <w:iCs/>
        </w:rPr>
        <w:lastRenderedPageBreak/>
        <w:t>n</w:t>
      </w:r>
      <w:r w:rsidR="005A2761" w:rsidRPr="00122217">
        <w:rPr>
          <w:i/>
          <w:iCs/>
        </w:rPr>
        <w:t>aam</w:t>
      </w:r>
      <w:r w:rsidR="00E33EDD" w:rsidRPr="006C4925">
        <w:t>: de naam van de omgevingswaarde</w:t>
      </w:r>
      <w:r w:rsidR="0008120C">
        <w:t xml:space="preserve"> </w:t>
      </w:r>
      <w:r w:rsidR="00974969" w:rsidRPr="00974969">
        <w:t xml:space="preserve">die wordt overgenomen uit of ontleend aan de naam of omschrijving van de betreffende </w:t>
      </w:r>
      <w:r w:rsidR="00974969">
        <w:t>omgevingswaarde</w:t>
      </w:r>
      <w:r w:rsidR="00974969" w:rsidRPr="00974969">
        <w:t xml:space="preserve"> in de Juridische regel</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08142467" w14:textId="0CC28B39" w:rsidR="00E137B0" w:rsidRPr="004D1902" w:rsidRDefault="00E137B0" w:rsidP="00E137B0">
      <w:pPr>
        <w:pStyle w:val="Opsommingtekens1"/>
      </w:pPr>
      <w:r w:rsidRPr="00E137B0">
        <w:rPr>
          <w:i/>
          <w:iCs/>
        </w:rPr>
        <w:t>type</w:t>
      </w:r>
      <w:r w:rsidRPr="00F467E1">
        <w:t xml:space="preserve">: het type van de norm waartoe de omgevingswaarde </w:t>
      </w:r>
      <w:r w:rsidR="00F6734F">
        <w:t xml:space="preserve">behoort. Te kiezen uit </w:t>
      </w:r>
      <w:r w:rsidRPr="00F467E1">
        <w:t xml:space="preserve">de </w:t>
      </w:r>
      <w:r w:rsidR="002F477A">
        <w:t>uitbreidbare</w:t>
      </w:r>
      <w:r w:rsidR="00AE2C2F">
        <w:t xml:space="preserve"> waardelijst</w:t>
      </w:r>
      <w:r w:rsidRPr="00F467E1">
        <w:t xml:space="preserve"> 'Typenorm'.</w:t>
      </w:r>
      <w:r w:rsidRPr="000733FC">
        <w:t xml:space="preserve"> </w:t>
      </w:r>
      <w:r w:rsidRPr="00AF5D33">
        <w:t>Verplicht attribuut.</w:t>
      </w:r>
      <w:r w:rsidRPr="004D1902">
        <w:t xml:space="preserve"> Komt 1 keer voor.</w:t>
      </w:r>
    </w:p>
    <w:p w14:paraId="79B5BF07" w14:textId="0C65F5E2" w:rsidR="0044672B"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w:t>
      </w:r>
      <w:r w:rsidR="00F6734F">
        <w:t xml:space="preserve">behoort. Attribuut dat zorgt voor symbolisatie conform de standaardweergave. Te kiezen uit </w:t>
      </w:r>
      <w:r w:rsidR="005A0069">
        <w:t xml:space="preserve">de </w:t>
      </w:r>
      <w:r w:rsidR="00AE2C2F">
        <w:t>limitatieve waardelijst</w:t>
      </w:r>
      <w:r w:rsidR="00E33EDD" w:rsidRPr="006C4925">
        <w:t xml:space="preserve"> </w:t>
      </w:r>
      <w:r w:rsidR="00175570">
        <w:t>‘</w:t>
      </w:r>
      <w:r w:rsidR="00E33EDD" w:rsidRPr="006C4925">
        <w:t>Omgevingswaardegroep</w:t>
      </w:r>
      <w:r w:rsidR="00175570">
        <w:t>’</w:t>
      </w:r>
      <w:r w:rsidR="00E33EDD" w:rsidRPr="006C4925">
        <w:t>.</w:t>
      </w:r>
      <w:r w:rsidR="004F299E">
        <w:t xml:space="preserve"> </w:t>
      </w:r>
      <w:r w:rsidR="004F299E" w:rsidRPr="004F299E">
        <w:t>Verplicht attribuut.</w:t>
      </w:r>
      <w:r w:rsidR="00AB317F">
        <w:t xml:space="preserve"> </w:t>
      </w:r>
      <w:r w:rsidR="003435A7" w:rsidRPr="003435A7">
        <w:t>Komt 1 keer voor.</w:t>
      </w:r>
    </w:p>
    <w:p w14:paraId="3282041C" w14:textId="4C6E70A5" w:rsidR="005852D5"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566EA">
        <w:t xml:space="preserve"> of in de Regeltekst worden opgenomen</w:t>
      </w:r>
      <w:r w:rsidR="00DB7678" w:rsidRPr="00B74F1F">
        <w:t>.</w:t>
      </w:r>
      <w:r w:rsidR="00DA5EC7" w:rsidRPr="00B74F1F">
        <w:t xml:space="preserve"> </w:t>
      </w:r>
      <w:r w:rsidR="00664BE4">
        <w:t>Verplicht</w:t>
      </w:r>
      <w:r w:rsidR="00664BE4" w:rsidRPr="00B74F1F">
        <w:t xml:space="preserve"> </w:t>
      </w:r>
      <w:r w:rsidR="00D16DB6" w:rsidRPr="00B74F1F">
        <w:t xml:space="preserve">attribuut. </w:t>
      </w:r>
      <w:r w:rsidR="00664BE4" w:rsidRPr="00664BE4">
        <w:t>Komt zo vaak voor als gewenst.</w:t>
      </w:r>
      <w:r w:rsidR="00664BE4">
        <w:t xml:space="preserve"> </w:t>
      </w:r>
      <w:r w:rsidR="00193CCA">
        <w:br/>
      </w:r>
      <w:r w:rsidR="005852D5" w:rsidRPr="00F467E1">
        <w:rPr>
          <w:i/>
          <w:iCs/>
        </w:rPr>
        <w:t>normwaarde</w:t>
      </w:r>
      <w:r w:rsidR="005852D5">
        <w:t xml:space="preserve"> </w:t>
      </w:r>
      <w:r w:rsidR="00CE0DD8">
        <w:t xml:space="preserve">wordt ingevuld met de gegevensgroep Normwaarde die </w:t>
      </w:r>
      <w:r w:rsidR="005852D5">
        <w:t>de volgende attributen</w:t>
      </w:r>
      <w:r w:rsidR="00CE0DD8">
        <w:t xml:space="preserve"> </w:t>
      </w:r>
      <w:r w:rsidR="00CE0DD8" w:rsidRPr="00CE0DD8">
        <w:t>kent</w:t>
      </w:r>
      <w:r w:rsidR="005852D5">
        <w:t>:</w:t>
      </w:r>
    </w:p>
    <w:p w14:paraId="0CBFD6B9" w14:textId="1FFEDC91" w:rsidR="00406C57" w:rsidRDefault="00406DF7" w:rsidP="00406C57">
      <w:pPr>
        <w:pStyle w:val="Opsommingtekens2"/>
      </w:pPr>
      <w:r w:rsidRPr="00F467E1">
        <w:rPr>
          <w:i/>
          <w:iCs/>
        </w:rPr>
        <w:t>identificatie</w:t>
      </w:r>
      <w:r>
        <w:t xml:space="preserve">: </w:t>
      </w:r>
      <w:r w:rsidRPr="00406DF7">
        <w:t xml:space="preserve">de unieke identificatie waaronder elk </w:t>
      </w:r>
      <w:r w:rsidR="00E12613">
        <w:t>voorkomen van Normwaarde</w:t>
      </w:r>
      <w:r w:rsidRPr="00406DF7">
        <w:t xml:space="preserve"> bekend is. Identificatie conform datatype NEN3610-ID. Verplicht attribuut. Komt 1 keer voor.</w:t>
      </w:r>
    </w:p>
    <w:p w14:paraId="61D7A59D" w14:textId="2E510406" w:rsidR="00EF53FF" w:rsidRPr="00B74F1F" w:rsidRDefault="006A22BC" w:rsidP="00F467E1">
      <w:pPr>
        <w:pStyle w:val="Opsommingtekens2"/>
      </w:pPr>
      <w:r>
        <w:t xml:space="preserve">een </w:t>
      </w:r>
      <w:r w:rsidR="00A97ECE">
        <w:t xml:space="preserve">verplichte </w:t>
      </w:r>
      <w:r>
        <w:t xml:space="preserve">keuze uit de </w:t>
      </w:r>
      <w:r w:rsidR="00044606">
        <w:t xml:space="preserve">volgende </w:t>
      </w:r>
      <w:r w:rsidR="00EF73DF" w:rsidRPr="00B74F1F">
        <w:t>attribut</w:t>
      </w:r>
      <w:r w:rsidR="001F69BC">
        <w:t>en</w:t>
      </w:r>
      <w:r w:rsidR="00E75BF6" w:rsidRPr="00B74F1F">
        <w:t>:</w:t>
      </w:r>
    </w:p>
    <w:p w14:paraId="52FAD5A8" w14:textId="07D4BEA2" w:rsidR="0046664D" w:rsidRPr="00B74F1F" w:rsidRDefault="00102531" w:rsidP="00F467E1">
      <w:pPr>
        <w:pStyle w:val="Opsommingtekens3"/>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7343F8">
        <w:t xml:space="preserve"> wanneer deze</w:t>
      </w:r>
      <w:r w:rsidR="009B201B">
        <w:t xml:space="preserve"> </w:t>
      </w:r>
      <w:r w:rsidR="00A21F86">
        <w:t>op verschillende locaties een verschillende waarde heeft en die waarden in het informatieobject zijn opgenomen</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r w:rsidR="007F015F">
        <w:t xml:space="preserve"> De </w:t>
      </w:r>
      <w:r w:rsidR="00443F15">
        <w:t xml:space="preserve">waarden worden in </w:t>
      </w:r>
      <w:r w:rsidR="00C77189" w:rsidRPr="00C77189">
        <w:t xml:space="preserve">het IMOW-object én in </w:t>
      </w:r>
      <w:r w:rsidR="00443F15">
        <w:t>een geografisch informatieobject vastgelegd.</w:t>
      </w:r>
      <w:r w:rsidR="00634CA8">
        <w:t xml:space="preserve"> </w:t>
      </w:r>
      <w:r w:rsidR="00813E78" w:rsidRPr="00813E78">
        <w:t>Dit attribuut kan alleen worden gebruikt wanneer de waarden niet in de Regeltekst staan.</w:t>
      </w:r>
    </w:p>
    <w:p w14:paraId="44368820" w14:textId="5ED1D6AF" w:rsidR="00370A1A" w:rsidRDefault="00862D26" w:rsidP="00903A75">
      <w:pPr>
        <w:pStyle w:val="Opsommingtekens3"/>
      </w:pPr>
      <w:r w:rsidRPr="00886EF3">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 xml:space="preserve">Wordt vastgelegd </w:t>
      </w:r>
      <w:r w:rsidR="00CC3236">
        <w:t>door middel van een getal</w:t>
      </w:r>
      <w:r w:rsidR="00474784">
        <w:t>.</w:t>
      </w:r>
      <w:r w:rsidR="00B85F44">
        <w:t xml:space="preserve"> </w:t>
      </w:r>
      <w:r w:rsidR="00B85F44" w:rsidRPr="00B85F44">
        <w:t xml:space="preserve">De waarden worden in </w:t>
      </w:r>
      <w:r w:rsidR="00D74833" w:rsidRPr="00D74833">
        <w:t xml:space="preserve">het IMOW-object én in </w:t>
      </w:r>
      <w:r w:rsidR="00B85F44" w:rsidRPr="00B85F44">
        <w:t>een geografisch informatieobject vastgelegd.</w:t>
      </w:r>
      <w:r w:rsidR="00813E78">
        <w:t xml:space="preserve"> </w:t>
      </w:r>
      <w:r w:rsidR="00813E78" w:rsidRPr="00813E78">
        <w:t>Dit attribuut kan alleen worden gebruikt wanneer de waarden niet in de Regeltekst staan.</w:t>
      </w:r>
    </w:p>
    <w:p w14:paraId="728BAEE7" w14:textId="535BB618" w:rsidR="00D44F6F" w:rsidRPr="00B74F1F" w:rsidRDefault="00D44F6F" w:rsidP="00D44F6F">
      <w:pPr>
        <w:pStyle w:val="Opsommingtekens3"/>
      </w:pPr>
      <w:r w:rsidRPr="00F467E1">
        <w:rPr>
          <w:i/>
          <w:iCs/>
        </w:rPr>
        <w:t>waardeInRegeltekst</w:t>
      </w:r>
      <w:r>
        <w:t xml:space="preserve">: </w:t>
      </w:r>
      <w:r w:rsidR="00B41DDF" w:rsidRPr="00B41DDF">
        <w:t xml:space="preserve">de kwalitatief oftewel in woorden beschreven waarde van de omgevingswaarde wanneer deze in </w:t>
      </w:r>
      <w:r w:rsidR="00AC1D27">
        <w:t xml:space="preserve">de Regeltekst is </w:t>
      </w:r>
      <w:r w:rsidR="00B41DDF" w:rsidRPr="00B41DDF">
        <w:t>opgenomen. Het bevoegd gezag is vrij in de keuze van de beschrijving van de waarde. Optioneel attribuut. Komt 0 of 1 keer voor.</w:t>
      </w:r>
      <w:r w:rsidR="00757469">
        <w:t xml:space="preserve"> </w:t>
      </w:r>
      <w:r w:rsidR="00813E78" w:rsidRPr="00813E78">
        <w:t>Dit attribuut kan alleen worden gebruikt wanneer de waarden in de Regeltekst staan.</w:t>
      </w:r>
      <w:r w:rsidR="00813E78">
        <w:t xml:space="preserve"> In dit geval wordt</w:t>
      </w:r>
      <w:r w:rsidR="00CF01F0">
        <w:t xml:space="preserve"> </w:t>
      </w:r>
      <w:r w:rsidR="00757469" w:rsidRPr="00757469">
        <w:t xml:space="preserve">in </w:t>
      </w:r>
      <w:r w:rsidR="00CF01F0">
        <w:t xml:space="preserve">het </w:t>
      </w:r>
      <w:r w:rsidR="00757469" w:rsidRPr="00757469">
        <w:t xml:space="preserve">geografisch informatieobject </w:t>
      </w:r>
      <w:r w:rsidR="00CF01F0">
        <w:t xml:space="preserve">alleen de Locatie </w:t>
      </w:r>
      <w:r w:rsidR="00757469" w:rsidRPr="00757469">
        <w:t>vastgelegd</w:t>
      </w:r>
      <w:r w:rsidR="00CF01F0">
        <w:t xml:space="preserve"> en niet de waarde</w:t>
      </w:r>
      <w:r w:rsidR="00757469" w:rsidRPr="00757469">
        <w:t>.</w:t>
      </w:r>
    </w:p>
    <w:p w14:paraId="54EC28F6" w14:textId="20CC7389" w:rsidR="008808EE" w:rsidRDefault="004D25A5" w:rsidP="00AD7615">
      <w:pPr>
        <w:pStyle w:val="Opsommingtekens1"/>
      </w:pPr>
      <w:r w:rsidRPr="00F467E1">
        <w:rPr>
          <w:i/>
          <w:iCs/>
        </w:rPr>
        <w:t>eenheid</w:t>
      </w:r>
      <w:r w:rsidRPr="004D25A5">
        <w:t xml:space="preserve">: de grootheid waarin de numerieke waarde </w:t>
      </w:r>
      <w:r w:rsidR="003C43A3">
        <w:t xml:space="preserve">van de Omgevingswaarde </w:t>
      </w:r>
      <w:r w:rsidRPr="004D25A5">
        <w:t xml:space="preserve">wordt uitgedrukt. Het bevoegd gezag is vrij in de keuze van de eenheid, waarbij gebruik gemaakt kan worden van de </w:t>
      </w:r>
      <w:r w:rsidR="00AE2C2F">
        <w:t>uitbreidbare waardelijst</w:t>
      </w:r>
      <w:r w:rsidRPr="004D25A5">
        <w:t xml:space="preserve"> 'Eenheid'. </w:t>
      </w:r>
      <w:r w:rsidR="00BD5CCC">
        <w:t>Onder voorwaarde v</w:t>
      </w:r>
      <w:r w:rsidRPr="004D25A5">
        <w:t>erplicht attribuut</w:t>
      </w:r>
      <w:r w:rsidR="00567DCE">
        <w:t>: alleen te gebruiken</w:t>
      </w:r>
      <w:r w:rsidRPr="004D25A5">
        <w:t xml:space="preserve"> wanneer bij Normwaarde is gekozen voor het attribuut </w:t>
      </w:r>
      <w:r w:rsidRPr="00F467E1">
        <w:rPr>
          <w:i/>
          <w:iCs/>
        </w:rPr>
        <w:t>kwantitatieveWaarde</w:t>
      </w:r>
      <w:r w:rsidR="006A4E22">
        <w:t xml:space="preserve">; </w:t>
      </w:r>
      <w:r w:rsidR="006A4E22" w:rsidRPr="006A4E22">
        <w:t>dan verplicht</w:t>
      </w:r>
      <w:r w:rsidRPr="004D25A5">
        <w:t>. Komt dan 1 keer voor.</w:t>
      </w:r>
    </w:p>
    <w:p w14:paraId="5E791726" w14:textId="55DEBEC1" w:rsidR="007475F2" w:rsidRDefault="007475F2" w:rsidP="007475F2">
      <w:pPr>
        <w:pStyle w:val="Opsommingtekens1"/>
      </w:pPr>
      <w:r w:rsidRPr="00F467E1">
        <w:rPr>
          <w:i/>
          <w:iCs/>
        </w:rPr>
        <w:t>specifiekeSymbolisatie</w:t>
      </w:r>
      <w:r w:rsidRPr="007475F2">
        <w:t xml:space="preserve">: de symbolisatie die door het bevoegd gezag is bepaald en afwijkt van de standaardsymbolisatie. </w:t>
      </w:r>
      <w:r w:rsidR="00960CE5">
        <w:t>De symbolisatie is door het bevoegd gezag zelf te kiezen uit de lijst van gestandaardiseerde symboolcodes, te vinden in de symbolenbibliotheek</w:t>
      </w:r>
      <w:r w:rsidRPr="007475F2">
        <w:t>.</w:t>
      </w:r>
      <w:r w:rsidR="00040856">
        <w:t xml:space="preserve"> </w:t>
      </w:r>
      <w:r w:rsidR="005276EA" w:rsidRPr="005276EA">
        <w:t xml:space="preserve">Optioneel attribuut. Komt </w:t>
      </w:r>
      <w:r w:rsidR="00ED554E">
        <w:t xml:space="preserve">0 of </w:t>
      </w:r>
      <w:r w:rsidR="005276EA" w:rsidRPr="005276EA">
        <w:t>1 keer voor.</w:t>
      </w:r>
    </w:p>
    <w:p w14:paraId="07A9CB44" w14:textId="3E96A8D5" w:rsidR="0044672B" w:rsidRDefault="000E4F78" w:rsidP="008808EE">
      <w:pPr>
        <w:pStyle w:val="Opsommingtekens1"/>
      </w:pPr>
      <w:r w:rsidRPr="008808EE">
        <w:rPr>
          <w:i/>
          <w:iCs/>
        </w:rPr>
        <w:t>l</w:t>
      </w:r>
      <w:r w:rsidR="0078293A" w:rsidRPr="008808EE">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DFD1E77" w14:textId="17E7A714" w:rsidR="008808EE" w:rsidRDefault="008808EE" w:rsidP="00507425"/>
    <w:p w14:paraId="0932710E" w14:textId="703CF7D8" w:rsidR="00A32D6D" w:rsidRDefault="00A32D6D" w:rsidP="00507425">
      <w:r w:rsidRPr="00A32D6D">
        <w:lastRenderedPageBreak/>
        <w:t>Omgevingswaarde heeft de volgen</w:t>
      </w:r>
      <w:r w:rsidR="0097658C">
        <w:t>de constraint</w:t>
      </w:r>
      <w:r w:rsidR="00AC44EC">
        <w:t>s</w:t>
      </w:r>
      <w:r w:rsidR="0097658C">
        <w:t>:</w:t>
      </w:r>
    </w:p>
    <w:p w14:paraId="54EE641D" w14:textId="3C3801F5" w:rsidR="0097658C" w:rsidRDefault="00382D8A">
      <w:pPr>
        <w:pStyle w:val="Opsommingtekens1"/>
      </w:pPr>
      <w:r>
        <w:t>waarde is kwalitatief of kwantitatief of</w:t>
      </w:r>
      <w:r w:rsidR="004F3F0E">
        <w:t xml:space="preserve"> waardeInRegeltekst</w:t>
      </w:r>
      <w:r w:rsidR="00A23811">
        <w:t>;</w:t>
      </w:r>
    </w:p>
    <w:p w14:paraId="161AC375" w14:textId="55C63DFA" w:rsidR="00291E9C" w:rsidRDefault="00FF6BDC" w:rsidP="00886EF3">
      <w:pPr>
        <w:pStyle w:val="Opsommingtekens1"/>
      </w:pPr>
      <w:r>
        <w:t>eenheid alleen bij kwantitatieve normwaarden</w:t>
      </w:r>
      <w:r w:rsidR="00A23811">
        <w:t>.</w:t>
      </w:r>
    </w:p>
    <w:p w14:paraId="60316D62" w14:textId="124A3E9C" w:rsidR="00E33EDD" w:rsidRDefault="007B75D9" w:rsidP="00E33EDD">
      <w:pPr>
        <w:pStyle w:val="Kop5"/>
      </w:pPr>
      <w:bookmarkStart w:id="492" w:name="_Ref35840932"/>
      <w:bookmarkStart w:id="493" w:name="_Toc93476022"/>
      <w:r w:rsidRPr="007B75D9">
        <w:t>Toelichting op de norm</w:t>
      </w:r>
      <w:bookmarkEnd w:id="492"/>
      <w:bookmarkEnd w:id="493"/>
    </w:p>
    <w:p w14:paraId="1DEE824D" w14:textId="62098981" w:rsidR="00A32D6D" w:rsidRDefault="00A32D6D" w:rsidP="00A32D6D"/>
    <w:p w14:paraId="22ED0949" w14:textId="6F9A2AC7" w:rsidR="00A32D6D" w:rsidRPr="00886EF3" w:rsidRDefault="004F3F0E" w:rsidP="00A32D6D">
      <w:pPr>
        <w:rPr>
          <w:i/>
          <w:iCs/>
        </w:rPr>
      </w:pPr>
      <w:r w:rsidRPr="00886EF3">
        <w:rPr>
          <w:i/>
          <w:iCs/>
        </w:rPr>
        <w:t>Attributen en waardelijsten</w:t>
      </w:r>
    </w:p>
    <w:p w14:paraId="16EF1A98" w14:textId="3E95A83B" w:rsidR="00222380" w:rsidRDefault="001A1FD3" w:rsidP="007A02A9">
      <w:pPr>
        <w:pStyle w:val="Opsommingtekens1"/>
      </w:pPr>
      <w:r>
        <w:rPr>
          <w:i/>
          <w:iCs/>
        </w:rPr>
        <w:t>n</w:t>
      </w:r>
      <w:r w:rsidR="004A65D1" w:rsidRPr="00EE5010">
        <w:rPr>
          <w:i/>
          <w:iCs/>
        </w:rPr>
        <w:t>aam</w:t>
      </w:r>
      <w:r w:rsidR="004A65D1">
        <w:t xml:space="preserve">: </w:t>
      </w:r>
      <w:r w:rsidR="00C12B68" w:rsidRPr="00C12B68">
        <w:t xml:space="preserve">de naam van de </w:t>
      </w:r>
      <w:r w:rsidR="00C12B68">
        <w:t>omgevingswaarde</w:t>
      </w:r>
      <w:r w:rsidR="00C12B68" w:rsidRPr="00C12B68">
        <w:t xml:space="preserve">. </w:t>
      </w:r>
      <w:r w:rsidR="00834642">
        <w:t>H</w:t>
      </w:r>
      <w:r w:rsidR="00ED3F6B">
        <w:t xml:space="preserve">et bevoegd gezag </w:t>
      </w:r>
      <w:r w:rsidR="00834642">
        <w:t xml:space="preserve">kan </w:t>
      </w:r>
      <w:r w:rsidR="00ED3F6B">
        <w:t xml:space="preserve">zelf </w:t>
      </w:r>
      <w:r w:rsidR="004D323A">
        <w:t>de naam van de omgevingswaard</w:t>
      </w:r>
      <w:r w:rsidR="004135FF">
        <w:t>e</w:t>
      </w:r>
      <w:r w:rsidR="004D323A">
        <w:t xml:space="preserve"> bepalen</w:t>
      </w:r>
      <w:r w:rsidR="00EE5010">
        <w:t>, er is geen waardelijst voor de naam van de omgevingswaarde.</w:t>
      </w:r>
      <w:r w:rsidR="00BD4795">
        <w:t xml:space="preserve"> </w:t>
      </w:r>
      <w:r w:rsidR="00BD4795"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5214AA" w:rsidRDefault="005214AA" w:rsidP="005214AA">
      <w:pPr>
        <w:pStyle w:val="Opsommingtekens1"/>
      </w:pPr>
      <w:r w:rsidRPr="00886EF3">
        <w:rPr>
          <w:i/>
          <w:iCs/>
        </w:rPr>
        <w:t>type</w:t>
      </w:r>
      <w:r w:rsidRPr="005214AA">
        <w:t xml:space="preserve">: attribuut dat aangeeft tot welk type </w:t>
      </w:r>
      <w:r w:rsidR="000058EC">
        <w:t xml:space="preserve">norm </w:t>
      </w:r>
      <w:r w:rsidRPr="005214AA">
        <w:t xml:space="preserve">een omgevingswaarde behoort. Dit attribuut geeft een gedetailleerdere indeling van omgevingswaarden dan het </w:t>
      </w:r>
      <w:r w:rsidR="00C347F2">
        <w:t xml:space="preserve">attribuut </w:t>
      </w:r>
      <w:r w:rsidRPr="00886EF3">
        <w:rPr>
          <w:i/>
          <w:iCs/>
        </w:rPr>
        <w:t>groep</w:t>
      </w:r>
      <w:r w:rsidR="00C347F2">
        <w:rPr>
          <w:i/>
          <w:iCs/>
        </w:rPr>
        <w:t xml:space="preserve"> </w:t>
      </w:r>
      <w:r w:rsidR="003A699A">
        <w:rPr>
          <w:i/>
          <w:iCs/>
        </w:rPr>
        <w:t xml:space="preserve">dat </w:t>
      </w:r>
      <w:r w:rsidR="00C347F2" w:rsidRPr="00AF63F8">
        <w:t>hier</w:t>
      </w:r>
      <w:r w:rsidR="00C347F2" w:rsidRPr="00336C89">
        <w:t>na</w:t>
      </w:r>
      <w:r w:rsidR="00C347F2" w:rsidRPr="00886EF3">
        <w:t xml:space="preserve"> besproken</w:t>
      </w:r>
      <w:r w:rsidR="003A699A">
        <w:t xml:space="preserve"> wordt</w:t>
      </w:r>
      <w:r w:rsidRPr="005214AA">
        <w:t xml:space="preserve">. Het speelt geen rol bij de weergave van omgevingswaarden. </w:t>
      </w:r>
      <w:r w:rsidR="00BC5760">
        <w:t xml:space="preserve">Dit attribuut is vergelijkbaar met </w:t>
      </w:r>
      <w:r w:rsidR="007731B5">
        <w:t>de m</w:t>
      </w:r>
      <w:r w:rsidR="00BC5760">
        <w:t>aatvoering</w:t>
      </w:r>
      <w:r w:rsidR="007731B5">
        <w:t xml:space="preserve">aanduidingen </w:t>
      </w:r>
      <w:r w:rsidR="00283DB4">
        <w:t>uit de RO Standaarden, maar dan voor het domein van de Omgevingswet.</w:t>
      </w:r>
      <w:r w:rsidR="00BC5760">
        <w:t xml:space="preserve"> </w:t>
      </w:r>
      <w:r w:rsidR="00D541B5">
        <w:t>En voorbeeld is: maximum toelaatbare concentratie stikstof</w:t>
      </w:r>
      <w:r w:rsidR="00E0174B">
        <w:t>dioxide</w:t>
      </w:r>
      <w:r w:rsidR="008D045C">
        <w:t>.</w:t>
      </w:r>
    </w:p>
    <w:p w14:paraId="7C83C870" w14:textId="34D7C307" w:rsidR="0044672B"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w:t>
      </w:r>
      <w:r w:rsidR="0034107D">
        <w:t>De groep vormt het kenmerk waarop de symbolisatie (kleur, arcering, lijnstijl) van de standaardweergave wordt georganiseerd</w:t>
      </w:r>
      <w:r w:rsidR="005A4EFD">
        <w:t xml:space="preserve">. De groepen die gebruikt kunnen worden zijn opgenomen in de </w:t>
      </w:r>
      <w:r w:rsidR="00AE2C2F">
        <w:t>limitatieve waardelijst</w:t>
      </w:r>
      <w:r w:rsidR="005A4EFD">
        <w:t xml:space="preserve"> </w:t>
      </w:r>
      <w:r w:rsidR="00175570">
        <w:t>‘</w:t>
      </w:r>
      <w:r w:rsidR="004036CE">
        <w:t>Omgevingswaarde</w:t>
      </w:r>
      <w:r w:rsidR="005A4EFD">
        <w:t>groep</w:t>
      </w:r>
      <w:r w:rsidR="00175570">
        <w:t>’</w:t>
      </w:r>
      <w:r w:rsidR="005A4EFD">
        <w:t xml:space="preserve">. Om het mogelijk te maken ook </w:t>
      </w:r>
      <w:r w:rsidR="004036CE">
        <w:t xml:space="preserve">omgevingswaarden </w:t>
      </w:r>
      <w:r w:rsidR="005A4EFD">
        <w:t xml:space="preserve">te annoteren die nu nog niet voorzien zijn, is de groep </w:t>
      </w:r>
      <w:r w:rsidR="00175570">
        <w:t>‘</w:t>
      </w:r>
      <w:r w:rsidR="005A4EFD">
        <w:t>overig</w:t>
      </w:r>
      <w:r w:rsidR="00175570">
        <w:t>’</w:t>
      </w:r>
      <w:r w:rsidR="005A4EFD">
        <w:t xml:space="preserve"> aan de waardelijst toegevoegd.</w:t>
      </w:r>
    </w:p>
    <w:p w14:paraId="6735AA04" w14:textId="66AD65B9" w:rsidR="0009573F" w:rsidRDefault="0049065F" w:rsidP="00805135">
      <w:pPr>
        <w:pStyle w:val="Opsommingtekens1"/>
      </w:pPr>
      <w:r>
        <w:rPr>
          <w:i/>
          <w:iCs/>
        </w:rPr>
        <w:t>n</w:t>
      </w:r>
      <w:r w:rsidR="005A4EFD" w:rsidRPr="005A4EFD">
        <w:rPr>
          <w:i/>
          <w:iCs/>
        </w:rPr>
        <w:t>ormwaarde</w:t>
      </w:r>
      <w:r w:rsidR="005A4EFD">
        <w:t xml:space="preserve">: </w:t>
      </w:r>
      <w:r w:rsidR="00C25B6A">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xml:space="preserve">. </w:t>
      </w:r>
      <w:r w:rsidR="003B6BE3">
        <w:t>M</w:t>
      </w:r>
      <w:r w:rsidR="003B6BE3" w:rsidRPr="003B6BE3">
        <w:t xml:space="preserve">et het attribuut </w:t>
      </w:r>
      <w:r w:rsidR="003B6BE3" w:rsidRPr="00886EF3">
        <w:rPr>
          <w:i/>
          <w:iCs/>
        </w:rPr>
        <w:t>normwaarde</w:t>
      </w:r>
      <w:r w:rsidR="003B6BE3" w:rsidRPr="003B6BE3">
        <w:t xml:space="preserve"> wordt vastgelegd welke </w:t>
      </w:r>
      <w:r w:rsidR="001E64C3">
        <w:t xml:space="preserve">specifieke </w:t>
      </w:r>
      <w:r w:rsidR="003B6BE3" w:rsidRPr="003B6BE3">
        <w:t xml:space="preserve">waarden een omgevingswaarde-norm op </w:t>
      </w:r>
      <w:r w:rsidR="00276971">
        <w:t xml:space="preserve">specifieke </w:t>
      </w:r>
      <w:r w:rsidR="003B6BE3" w:rsidRPr="003B6BE3">
        <w:t xml:space="preserve">locaties heeft en van welke soort die </w:t>
      </w:r>
      <w:r w:rsidR="0022192C" w:rsidRPr="0022192C">
        <w:t xml:space="preserve">combinatie </w:t>
      </w:r>
      <w:r w:rsidR="0022192C">
        <w:t xml:space="preserve">van </w:t>
      </w:r>
      <w:r w:rsidR="003B6BE3" w:rsidRPr="003B6BE3">
        <w:t>norm</w:t>
      </w:r>
      <w:r w:rsidR="0022192C">
        <w:t xml:space="preserve"> en </w:t>
      </w:r>
      <w:r w:rsidR="003B6BE3" w:rsidRPr="003B6BE3">
        <w:t xml:space="preserve">waarde voor een bepaalde omgevingswaarde is. </w:t>
      </w:r>
      <w:r w:rsidR="001B7FBB">
        <w:t>Het</w:t>
      </w:r>
      <w:r w:rsidR="00295651">
        <w:t xml:space="preserve"> attribuut </w:t>
      </w:r>
      <w:r w:rsidR="00145335" w:rsidRPr="00145335">
        <w:rPr>
          <w:i/>
          <w:iCs/>
        </w:rPr>
        <w:t>n</w:t>
      </w:r>
      <w:r w:rsidR="00295651" w:rsidRPr="00145335">
        <w:rPr>
          <w:i/>
          <w:iCs/>
        </w:rPr>
        <w:t>ormwaarde</w:t>
      </w:r>
      <w:r w:rsidR="001B7FBB">
        <w:rPr>
          <w:i/>
          <w:iCs/>
        </w:rPr>
        <w:t xml:space="preserve"> </w:t>
      </w:r>
      <w:r w:rsidR="001B7FBB">
        <w:t>maakt gebruik van de gegevensgroep Normwaarde</w:t>
      </w:r>
      <w:r w:rsidR="00295651">
        <w:t xml:space="preserve">. </w:t>
      </w:r>
      <w:r w:rsidR="00623132" w:rsidRPr="00623132">
        <w:t xml:space="preserve">In het navolgende worden de attributen van </w:t>
      </w:r>
      <w:r w:rsidR="00624FF7">
        <w:t>Normwaarde</w:t>
      </w:r>
      <w:r w:rsidR="00623132" w:rsidRPr="00623132">
        <w:t xml:space="preserve"> toegelicht.</w:t>
      </w:r>
    </w:p>
    <w:p w14:paraId="6E912ECF" w14:textId="3907BE20" w:rsidR="0009573F" w:rsidRDefault="0009573F" w:rsidP="0009573F">
      <w:pPr>
        <w:pStyle w:val="Opsommingtekens2"/>
      </w:pPr>
      <w:r w:rsidRPr="00886EF3">
        <w:rPr>
          <w:i/>
          <w:iCs/>
        </w:rPr>
        <w:t>identificatie</w:t>
      </w:r>
      <w:r w:rsidRPr="0009573F">
        <w:t xml:space="preserve">: iedere </w:t>
      </w:r>
      <w:r w:rsidR="007419B4">
        <w:t>Normwaarde</w:t>
      </w:r>
      <w:r w:rsidRPr="0009573F">
        <w:t xml:space="preserve"> heeft een identificatie. Let op: ook </w:t>
      </w:r>
      <w:r w:rsidR="008C06D9">
        <w:t>Omgevingswaarde zelf</w:t>
      </w:r>
      <w:r w:rsidRPr="0009573F">
        <w:t xml:space="preserve"> heeft een identificatie.</w:t>
      </w:r>
    </w:p>
    <w:p w14:paraId="55D47B56" w14:textId="5461C09A" w:rsidR="0044672B" w:rsidRDefault="00050909" w:rsidP="0009573F">
      <w:pPr>
        <w:pStyle w:val="Opsommingtekens2"/>
      </w:pPr>
      <w:r>
        <w:t>e</w:t>
      </w:r>
      <w:r w:rsidRPr="00886EF3">
        <w:t xml:space="preserve">en </w:t>
      </w:r>
      <w:r>
        <w:t>keuze tussen</w:t>
      </w:r>
      <w:r w:rsidR="003333B9">
        <w:t xml:space="preserve"> de attributen</w:t>
      </w:r>
      <w:r>
        <w:t xml:space="preserve"> </w:t>
      </w:r>
      <w:r w:rsidRPr="00886EF3">
        <w:rPr>
          <w:i/>
          <w:iCs/>
        </w:rPr>
        <w:t>kwalitatieve</w:t>
      </w:r>
      <w:r w:rsidR="00792784" w:rsidRPr="00886EF3">
        <w:rPr>
          <w:i/>
          <w:iCs/>
        </w:rPr>
        <w:t>Waarde</w:t>
      </w:r>
      <w:r w:rsidR="00792784">
        <w:t xml:space="preserve">, </w:t>
      </w:r>
      <w:r w:rsidR="00792784" w:rsidRPr="00886EF3">
        <w:rPr>
          <w:i/>
          <w:iCs/>
        </w:rPr>
        <w:t>kwantitatieveWaarde</w:t>
      </w:r>
      <w:r w:rsidR="00792784">
        <w:t xml:space="preserve"> en </w:t>
      </w:r>
      <w:r w:rsidR="00161709" w:rsidRPr="00886EF3">
        <w:rPr>
          <w:i/>
          <w:iCs/>
        </w:rPr>
        <w:t>waardeInRegeltekst</w:t>
      </w:r>
      <w:r w:rsidR="00E064AD">
        <w:t>:</w:t>
      </w:r>
    </w:p>
    <w:p w14:paraId="35F7DB95" w14:textId="538C85A2" w:rsidR="00A95276" w:rsidRDefault="003333B9" w:rsidP="00AB7B01">
      <w:pPr>
        <w:pStyle w:val="Opsommingtekens3"/>
      </w:pPr>
      <w:r w:rsidRPr="00886EF3">
        <w:rPr>
          <w:i/>
          <w:iCs/>
        </w:rPr>
        <w:t>kwalitatieveWaarde</w:t>
      </w:r>
      <w:r w:rsidR="00320329">
        <w:rPr>
          <w:i/>
          <w:iCs/>
        </w:rPr>
        <w:t xml:space="preserve">: </w:t>
      </w:r>
      <w:r w:rsidR="00320329" w:rsidRPr="00886EF3">
        <w:t>dit attribuut</w:t>
      </w:r>
      <w:r>
        <w:t xml:space="preserve"> wordt gekozen voor</w:t>
      </w:r>
      <w:r w:rsidR="00317F7E">
        <w:t xml:space="preserve"> </w:t>
      </w:r>
      <w:r w:rsidR="00DC2BEE">
        <w:t xml:space="preserve">waarden die </w:t>
      </w:r>
      <w:r w:rsidR="00C73A12">
        <w:t>kwalitatief</w:t>
      </w:r>
      <w:r w:rsidR="0049064B">
        <w:t xml:space="preserve"> </w:t>
      </w:r>
      <w:r w:rsidR="00DC2BEE">
        <w:t xml:space="preserve">worden vastgelegd, oftewel in woorden worden </w:t>
      </w:r>
      <w:r w:rsidR="0049064B">
        <w:t>omschreven</w:t>
      </w:r>
      <w:r w:rsidR="00DC2BEE">
        <w:t>,</w:t>
      </w:r>
      <w:r w:rsidR="0049064B">
        <w:t xml:space="preserve"> </w:t>
      </w:r>
      <w:r w:rsidR="00E31A45">
        <w:t xml:space="preserve">in het geval dat de </w:t>
      </w:r>
      <w:r w:rsidR="00262F9E">
        <w:t>O</w:t>
      </w:r>
      <w:r w:rsidR="00834167">
        <w:t xml:space="preserve">mgevingswaarde </w:t>
      </w:r>
      <w:r w:rsidR="00631C97" w:rsidRPr="00631C97">
        <w:t xml:space="preserve">op verschillende locaties </w:t>
      </w:r>
      <w:r w:rsidR="00834167">
        <w:t xml:space="preserve">verschillende </w:t>
      </w:r>
      <w:r w:rsidR="00E31A45">
        <w:t xml:space="preserve">kwalitatieve </w:t>
      </w:r>
      <w:r w:rsidR="00636B46">
        <w:t>waarden heeft</w:t>
      </w:r>
      <w:r w:rsidR="00722086">
        <w:t>,</w:t>
      </w:r>
      <w:r w:rsidR="00E076D0">
        <w:t xml:space="preserve"> die in </w:t>
      </w:r>
      <w:r w:rsidR="00722086">
        <w:t>een geo-informatieobject worden vastgelegd</w:t>
      </w:r>
      <w:r w:rsidR="002C0403">
        <w:t xml:space="preserve">. </w:t>
      </w:r>
      <w:r w:rsidR="00531B97" w:rsidRPr="00531B97">
        <w:t xml:space="preserve">Een (fictief) voorbeeld voor de omgevingswaarde duurzame energie: ‘voldoende om in de energiebehoefte van alle </w:t>
      </w:r>
      <w:r w:rsidR="00F41EA8">
        <w:t>huishoudens</w:t>
      </w:r>
      <w:r w:rsidR="00531B97" w:rsidRPr="00531B97">
        <w:t xml:space="preserve"> te voorzien’</w:t>
      </w:r>
      <w:r w:rsidR="00F41EA8">
        <w:t xml:space="preserve"> voor locatie A, </w:t>
      </w:r>
      <w:r w:rsidR="00F41EA8" w:rsidRPr="00F41EA8">
        <w:t xml:space="preserve">‘voldoende om in de energiebehoefte van alle </w:t>
      </w:r>
      <w:r w:rsidR="00F41EA8">
        <w:t>kleinschalige bedrijven</w:t>
      </w:r>
      <w:r w:rsidR="00F41EA8" w:rsidRPr="00F41EA8">
        <w:t xml:space="preserve"> te voorzien’ voor locatie </w:t>
      </w:r>
      <w:r w:rsidR="00F41EA8">
        <w:t>B</w:t>
      </w:r>
      <w:r w:rsidR="00531B97" w:rsidRPr="00531B97">
        <w:t>.</w:t>
      </w:r>
      <w:r w:rsidR="00127AFE">
        <w:t xml:space="preserve"> </w:t>
      </w:r>
      <w:r w:rsidR="00EC7931" w:rsidRPr="00EC7931">
        <w:t>De STOP/TPOD-standaard staat niet toe dat kwalitatieve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kwalitatieveWaarde alleen gebruikt worden wanneer de waarden niet in de Regeltekst staan.</w:t>
      </w:r>
    </w:p>
    <w:p w14:paraId="7915AB3C" w14:textId="7866BB1D" w:rsidR="003426B5" w:rsidRDefault="00127AFE" w:rsidP="00AB7B01">
      <w:pPr>
        <w:pStyle w:val="Opsommingtekens3"/>
      </w:pPr>
      <w:r w:rsidRPr="00886EF3">
        <w:rPr>
          <w:i/>
          <w:iCs/>
        </w:rPr>
        <w:lastRenderedPageBreak/>
        <w:t>kwantitatieveWaarde</w:t>
      </w:r>
      <w:r w:rsidR="0091636E">
        <w:rPr>
          <w:i/>
          <w:iCs/>
        </w:rPr>
        <w:t xml:space="preserve">: </w:t>
      </w:r>
      <w:r w:rsidR="0091636E" w:rsidRPr="00886EF3">
        <w:t>dit attribuut</w:t>
      </w:r>
      <w:r>
        <w:t xml:space="preserve"> </w:t>
      </w:r>
      <w:r w:rsidRPr="00127AFE">
        <w:t>wordt gekozen</w:t>
      </w:r>
      <w:r>
        <w:t xml:space="preserve"> </w:t>
      </w:r>
      <w:r w:rsidR="006B512F">
        <w:t>b</w:t>
      </w:r>
      <w:r w:rsidR="006B512F" w:rsidRPr="006B512F">
        <w:t xml:space="preserve">ij een kwantitatieve </w:t>
      </w:r>
      <w:r w:rsidR="00145665">
        <w:t xml:space="preserve">oftewel numerieke </w:t>
      </w:r>
      <w:r w:rsidR="006B512F" w:rsidRPr="006B512F">
        <w:t>vastlegging van de omgevingswaarde</w:t>
      </w:r>
      <w:r w:rsidR="00145665">
        <w:t xml:space="preserve">. </w:t>
      </w:r>
      <w:r w:rsidR="00F17133">
        <w:t>Bij h</w:t>
      </w:r>
      <w:r w:rsidR="00F17133" w:rsidRPr="00F17133">
        <w:t xml:space="preserve">et attribuut </w:t>
      </w:r>
      <w:r w:rsidR="00F17133" w:rsidRPr="00886EF3">
        <w:rPr>
          <w:i/>
          <w:iCs/>
        </w:rPr>
        <w:t>kwantitatieveWaarde</w:t>
      </w:r>
      <w:r w:rsidR="00F17133" w:rsidRPr="00F17133">
        <w:t xml:space="preserve"> </w:t>
      </w:r>
      <w:r w:rsidR="00F17133">
        <w:t>worden d</w:t>
      </w:r>
      <w:r w:rsidR="00D210E2">
        <w:t xml:space="preserve">e waarden </w:t>
      </w:r>
      <w:r w:rsidR="0080522E">
        <w:t xml:space="preserve">die voor de verschillende locaties gelden </w:t>
      </w:r>
      <w:r w:rsidR="00481874">
        <w:t>in getallen</w:t>
      </w:r>
      <w:r w:rsidR="00F17133">
        <w:t xml:space="preserve"> </w:t>
      </w:r>
      <w:r w:rsidR="0080522E">
        <w:t>vastgelegd.</w:t>
      </w:r>
      <w:r w:rsidR="007F68F6">
        <w:t xml:space="preserve"> Wanneer dit attribuut is gekozen, moet ook het attribuut </w:t>
      </w:r>
      <w:r w:rsidR="007F68F6" w:rsidRPr="00886EF3">
        <w:rPr>
          <w:i/>
          <w:iCs/>
        </w:rPr>
        <w:t>eenheid</w:t>
      </w:r>
      <w:r w:rsidR="007F68F6">
        <w:t xml:space="preserve"> worden toegepast.</w:t>
      </w:r>
      <w:r w:rsidR="00DF45BC">
        <w:t xml:space="preserve"> Dat wordt </w:t>
      </w:r>
      <w:r w:rsidR="00125E82">
        <w:t>verderop in deze subparagraaf</w:t>
      </w:r>
      <w:r w:rsidR="00DF45BC">
        <w:t xml:space="preserve"> toegelicht</w:t>
      </w:r>
      <w:r w:rsidR="00970625">
        <w:t>, zie daarvoor ook de toelichting op de betreffende constraint</w:t>
      </w:r>
      <w:r w:rsidR="00DF45BC">
        <w:t>.</w:t>
      </w:r>
      <w:r w:rsidR="00F72682">
        <w:t xml:space="preserve"> </w:t>
      </w:r>
      <w:r w:rsidR="00F72682" w:rsidRPr="00F72682">
        <w:t>De STOP/TPOD-standaard staat niet toe dat kwantitatieve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kwantitatieveWaarde alleen gebruikt worden wanneer de waarden niet in de Regeltekst staan.</w:t>
      </w:r>
    </w:p>
    <w:p w14:paraId="6026458F" w14:textId="41C6B869" w:rsidR="002F49C7" w:rsidRDefault="005020E3">
      <w:pPr>
        <w:pStyle w:val="Opsommingtekens3"/>
      </w:pPr>
      <w:r w:rsidRPr="00886EF3">
        <w:rPr>
          <w:i/>
          <w:iCs/>
        </w:rPr>
        <w:t>waardeInRegeltekst</w:t>
      </w:r>
      <w:r w:rsidR="0091636E">
        <w:rPr>
          <w:i/>
          <w:iCs/>
        </w:rPr>
        <w:t>:</w:t>
      </w:r>
      <w:r w:rsidR="0091636E">
        <w:t xml:space="preserve"> di</w:t>
      </w:r>
      <w:r w:rsidR="0091636E" w:rsidRPr="0091636E">
        <w:t>t attribuut</w:t>
      </w:r>
      <w:r w:rsidRPr="005020E3">
        <w:t xml:space="preserve"> </w:t>
      </w:r>
      <w:r>
        <w:t xml:space="preserve">wordt gebruikt in die gevallen waarin </w:t>
      </w:r>
      <w:r w:rsidR="002F49C7" w:rsidRPr="002F49C7">
        <w:t xml:space="preserve">het bevoegd gezag het wel wenselijk vindt om een omgevingswaarde </w:t>
      </w:r>
      <w:r w:rsidR="002F49C7">
        <w:t>met het IMOW-object</w:t>
      </w:r>
      <w:r w:rsidR="002F49C7" w:rsidRPr="002F49C7">
        <w:t xml:space="preserve"> Omgevingswaarde te annoteren</w:t>
      </w:r>
      <w:r w:rsidR="00906315">
        <w:t xml:space="preserve"> </w:t>
      </w:r>
      <w:r w:rsidR="002F49C7" w:rsidRPr="002F49C7">
        <w:t xml:space="preserve">maar niet de waarden van de omgevingswaarde aan de annotatie wil toevoegen en in een geografisch informatieobject wil vastleggen. </w:t>
      </w:r>
      <w:r w:rsidR="00906315">
        <w:t xml:space="preserve">De omgevingswaarde </w:t>
      </w:r>
      <w:r w:rsidR="007D5E42" w:rsidRPr="007D5E42">
        <w:t xml:space="preserve">wordt </w:t>
      </w:r>
      <w:r w:rsidR="007D5E42">
        <w:t xml:space="preserve">dan wel </w:t>
      </w:r>
      <w:r w:rsidR="007D5E42" w:rsidRPr="007D5E42">
        <w:t xml:space="preserve">op een kaart weergegeven </w:t>
      </w:r>
      <w:r w:rsidR="007D5E42">
        <w:t xml:space="preserve">en </w:t>
      </w:r>
      <w:r w:rsidR="00906315">
        <w:t xml:space="preserve">is </w:t>
      </w:r>
      <w:r w:rsidR="007D5E42">
        <w:t xml:space="preserve">ook </w:t>
      </w:r>
      <w:r w:rsidR="00906315" w:rsidRPr="00906315">
        <w:t>in het Omgevingsloket als omgevingswaarde bevraagbaar</w:t>
      </w:r>
      <w:r w:rsidR="00CC6F49">
        <w:t>.</w:t>
      </w:r>
      <w:r w:rsidR="00906315" w:rsidRPr="00906315">
        <w:t xml:space="preserve"> </w:t>
      </w:r>
      <w:r w:rsidR="002F49C7" w:rsidRPr="002F49C7">
        <w:t>D</w:t>
      </w:r>
      <w:r w:rsidR="00D90497">
        <w:t>eze optie</w:t>
      </w:r>
      <w:r w:rsidR="002F49C7" w:rsidRPr="002F49C7">
        <w:t xml:space="preserve"> </w:t>
      </w:r>
      <w:r w:rsidR="008A5CE8">
        <w:t xml:space="preserve">kan bijvoorbeeld gebruikt worden </w:t>
      </w:r>
      <w:r w:rsidR="002F49C7" w:rsidRPr="002F49C7">
        <w:t xml:space="preserve">wanneer een omgevingswaarde overal waar hij voorkomt dezelfde waarde heeft en bij heel complexe waarden. </w:t>
      </w:r>
      <w:r w:rsidR="005F78EF">
        <w:t>Een voorbeeld van dat laatste is</w:t>
      </w:r>
      <w:r w:rsidR="00803F68">
        <w:t xml:space="preserve"> deze </w:t>
      </w:r>
      <w:r w:rsidR="0068457C">
        <w:t>Juridische regel</w:t>
      </w:r>
      <w:r w:rsidR="005F78EF">
        <w:t xml:space="preserve">: </w:t>
      </w:r>
      <w:r w:rsidR="00803F68">
        <w:t>“</w:t>
      </w:r>
      <w:r w:rsidR="00DF788E">
        <w:t xml:space="preserve">Voor zwaveldioxide geldt als </w:t>
      </w:r>
      <w:r w:rsidR="00F7437A">
        <w:t xml:space="preserve">ten hoogste toelaatbare concentratie </w:t>
      </w:r>
      <w:r w:rsidR="00845F59">
        <w:t xml:space="preserve">350 </w:t>
      </w:r>
      <w:r w:rsidR="007255F5" w:rsidRPr="007255F5">
        <w:t>μg</w:t>
      </w:r>
      <w:r w:rsidR="00845F59">
        <w:t>/</w:t>
      </w:r>
      <w:r w:rsidR="00BE4C21">
        <w:t>m</w:t>
      </w:r>
      <w:r w:rsidR="00BE4C21" w:rsidRPr="00886EF3">
        <w:rPr>
          <w:vertAlign w:val="superscript"/>
        </w:rPr>
        <w:t>3</w:t>
      </w:r>
      <w:r w:rsidR="00BE4C21">
        <w:t xml:space="preserve"> </w:t>
      </w:r>
      <w:r w:rsidR="001E65FA">
        <w:t xml:space="preserve">als uurgemiddelde dat </w:t>
      </w:r>
      <w:r w:rsidR="00073DE8">
        <w:t>ten hoogste 24 maal per kalenderjaar wordt overschreden.</w:t>
      </w:r>
      <w:r w:rsidR="00803F68">
        <w:t>”</w:t>
      </w:r>
      <w:r w:rsidR="00073DE8">
        <w:t xml:space="preserve"> </w:t>
      </w:r>
      <w:r w:rsidR="00E925D6">
        <w:t>B</w:t>
      </w:r>
      <w:r w:rsidR="004A4C32">
        <w:t xml:space="preserve">ij de keuze voor </w:t>
      </w:r>
      <w:r w:rsidR="004A4C32" w:rsidRPr="00886EF3">
        <w:rPr>
          <w:i/>
          <w:iCs/>
        </w:rPr>
        <w:t>waardeInRegeltekst</w:t>
      </w:r>
      <w:r w:rsidR="004A4C32">
        <w:t xml:space="preserve"> </w:t>
      </w:r>
      <w:r w:rsidR="00E925D6" w:rsidRPr="00E925D6">
        <w:t xml:space="preserve">verschijnt </w:t>
      </w:r>
      <w:r w:rsidR="004A4C32">
        <w:t>bij raadpleging in de viewer de tekst ‘</w:t>
      </w:r>
      <w:r w:rsidR="000462C4" w:rsidRPr="000462C4">
        <w:t>waarde staat in regeltekst</w:t>
      </w:r>
      <w:r w:rsidR="000462C4">
        <w:t>’</w:t>
      </w:r>
      <w:r w:rsidR="00CB0A40">
        <w:t xml:space="preserve">. </w:t>
      </w:r>
      <w:r w:rsidR="008560CE" w:rsidRPr="008560CE">
        <w:t>De STOP/TPOD-standaard staat niet toe dat kwantitatieve en kwalitatieve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waardeInRegeltekst gebruikt worden.</w:t>
      </w:r>
    </w:p>
    <w:p w14:paraId="69FC903D" w14:textId="3318C78E" w:rsidR="00021C89" w:rsidRPr="00050909" w:rsidRDefault="00EE6328" w:rsidP="00886EF3">
      <w:pPr>
        <w:ind w:left="454"/>
      </w:pPr>
      <w:r>
        <w:t xml:space="preserve">De waarden die worden vastgelegd met </w:t>
      </w:r>
      <w:r w:rsidRPr="006C3EB8">
        <w:rPr>
          <w:i/>
          <w:iCs/>
        </w:rPr>
        <w:t>kwalitatieveWaarde</w:t>
      </w:r>
      <w:r w:rsidRPr="00EE6328">
        <w:t xml:space="preserve"> </w:t>
      </w:r>
      <w:r w:rsidR="001A66D6">
        <w:t>en</w:t>
      </w:r>
      <w:r w:rsidR="00E95235">
        <w:t xml:space="preserve"> </w:t>
      </w:r>
      <w:r w:rsidRPr="006C3EB8">
        <w:rPr>
          <w:i/>
          <w:iCs/>
        </w:rPr>
        <w:t>kwantitatieveWaarde</w:t>
      </w:r>
      <w:r w:rsidRPr="00EE6328">
        <w:t xml:space="preserve"> </w:t>
      </w:r>
      <w:r>
        <w:t>worden vastgelegd in geografische informatieobjecten en krijgen daarmee hun juridische borging.</w:t>
      </w:r>
    </w:p>
    <w:p w14:paraId="2ED3DFAC" w14:textId="4526C4B6" w:rsidR="0044672B" w:rsidRDefault="00681B8B" w:rsidP="00681B8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w:t>
      </w:r>
      <w:r w:rsidR="00397F40">
        <w:t>De waardelijst is uitbreidbaar</w:t>
      </w:r>
      <w:r w:rsidRPr="00681B8B">
        <w:t xml:space="preserve">: wanneer de gewenste eenheid in de waardelijst voorkomt, wordt die gebruikt. Wanneer de gewenste eenheid niet voorkomt </w:t>
      </w:r>
      <w:r w:rsidR="00DE24ED">
        <w:t>in</w:t>
      </w:r>
      <w:r w:rsidRPr="00681B8B">
        <w:t xml:space="preserve"> de waardelijst wordt een eigen eenheid gekozen.</w:t>
      </w:r>
      <w:r w:rsidR="002F176D">
        <w:t xml:space="preserve"> De plaatsing van het attribuut </w:t>
      </w:r>
      <w:r w:rsidR="002F176D" w:rsidRPr="006C3EB8">
        <w:rPr>
          <w:i/>
          <w:iCs/>
        </w:rPr>
        <w:t>eenheid</w:t>
      </w:r>
      <w:r w:rsidR="002F176D">
        <w:t xml:space="preserve"> bij </w:t>
      </w:r>
      <w:r w:rsidR="00887089">
        <w:t xml:space="preserve">Norm </w:t>
      </w:r>
      <w:r w:rsidR="003E37F8">
        <w:t xml:space="preserve">verplicht er toe om </w:t>
      </w:r>
      <w:r w:rsidR="00757DFE">
        <w:t xml:space="preserve">alle voorkomens van </w:t>
      </w:r>
      <w:r w:rsidR="004848C1">
        <w:t xml:space="preserve">een </w:t>
      </w:r>
      <w:r w:rsidR="00757DFE">
        <w:t xml:space="preserve">specifieke </w:t>
      </w:r>
      <w:r w:rsidR="004848C1">
        <w:t xml:space="preserve">norm in dezelfde eenheid </w:t>
      </w:r>
      <w:r w:rsidR="00757DFE">
        <w:t xml:space="preserve">uit te drukken. </w:t>
      </w:r>
      <w:r w:rsidR="00D235B9">
        <w:t xml:space="preserve">Daardoor komen in een geo-informatieobject </w:t>
      </w:r>
      <w:r w:rsidR="00C67DB3">
        <w:t xml:space="preserve">ook alleen </w:t>
      </w:r>
      <w:r w:rsidR="00D05E03">
        <w:t xml:space="preserve">waarden voor met dezelfde eenheid. </w:t>
      </w:r>
      <w:r w:rsidR="0043099D">
        <w:t xml:space="preserve">Dit voorkomt </w:t>
      </w:r>
      <w:r w:rsidR="00246C91">
        <w:t xml:space="preserve">bij voorbeeld </w:t>
      </w:r>
      <w:r w:rsidR="0043099D">
        <w:t xml:space="preserve">dat </w:t>
      </w:r>
      <w:r w:rsidR="00246C91">
        <w:t xml:space="preserve">een bepaalde omgevingswaarde de ene keer in meters en de andere keer in </w:t>
      </w:r>
      <w:r w:rsidR="0043099D">
        <w:t>de</w:t>
      </w:r>
      <w:r w:rsidR="00246C91">
        <w:t>cimeters wordt uitgedrukt.</w:t>
      </w:r>
    </w:p>
    <w:p w14:paraId="163C488B" w14:textId="11388F8C" w:rsidR="00AD21D1" w:rsidRDefault="00AD21D1" w:rsidP="00C603AA">
      <w:pPr>
        <w:pStyle w:val="Opsommingtekens1"/>
      </w:pPr>
      <w:r w:rsidRPr="006C3EB8">
        <w:rPr>
          <w:i/>
          <w:iCs/>
        </w:rPr>
        <w:t>specifiekeSymbolisatie</w:t>
      </w:r>
      <w:r w:rsidRPr="00AD21D1">
        <w:t>:</w:t>
      </w:r>
      <w:r w:rsidR="00BE79D3">
        <w:t xml:space="preserve"> </w:t>
      </w:r>
      <w:r w:rsidR="00BE79D3" w:rsidRPr="00BE79D3">
        <w:t xml:space="preserve">het attribuut waarmee wordt aangegeven dat </w:t>
      </w:r>
      <w:r w:rsidR="004A195E">
        <w:t xml:space="preserve">een bepaalde waarde (of een reeks </w:t>
      </w:r>
      <w:r w:rsidR="00C603AA">
        <w:t>of zelfs alle</w:t>
      </w:r>
      <w:r w:rsidR="004A195E">
        <w:t xml:space="preserve"> waarden) van </w:t>
      </w:r>
      <w:r w:rsidR="00BE79D3" w:rsidRPr="00BE79D3">
        <w:t xml:space="preserve">deze </w:t>
      </w:r>
      <w:r w:rsidR="00BB52E2">
        <w:t>omgevingswaarde</w:t>
      </w:r>
      <w:r w:rsidR="00BE79D3" w:rsidRPr="00BE79D3">
        <w:t xml:space="preserve"> moet worden weergegeven met een specifieke, door het bevoegd gezag gekozen symbolisatie in plaats van met de symbolisatie die hoort bij de standaardweergave. Voor de specifieke </w:t>
      </w:r>
      <w:r w:rsidR="00BE79D3" w:rsidRPr="00BE79D3">
        <w:lastRenderedPageBreak/>
        <w:t xml:space="preserve">symbolisatie kiest het bevoegd gezag uit de </w:t>
      </w:r>
      <w:r w:rsidR="0056627A">
        <w:t>symbolenbibliotheek</w:t>
      </w:r>
      <w:r w:rsidR="00BE79D3" w:rsidRPr="00BE79D3">
        <w:t xml:space="preserve"> de symboolcode die hoort bij de symbolisatie die overeenkomt met de wijze waarop het bevoegd gezag </w:t>
      </w:r>
      <w:r w:rsidR="002532AF">
        <w:t xml:space="preserve">de </w:t>
      </w:r>
      <w:r w:rsidR="00C603AA">
        <w:t xml:space="preserve">waarde(n) van de </w:t>
      </w:r>
      <w:r w:rsidR="002532AF">
        <w:t xml:space="preserve">omgevingswaarde </w:t>
      </w:r>
      <w:r w:rsidR="00BE79D3" w:rsidRPr="00BE79D3">
        <w:t>wil weergeven.</w:t>
      </w:r>
      <w:r w:rsidR="004A195E">
        <w:t xml:space="preserve"> Het is bijvoorbeeld mogelijk om van een omgevingswaarde alle waarden die liggen tussen 0 en 5 met een rode kleur weer te geven en alle waarden die liggen tussen 6 en 10 met een blauwe kleur.</w:t>
      </w:r>
      <w:r w:rsidR="00C603AA">
        <w:t xml:space="preserve"> </w:t>
      </w:r>
      <w:r w:rsidR="005276EA" w:rsidRPr="005276EA">
        <w:t xml:space="preserve">Wanneer het attribuut </w:t>
      </w:r>
      <w:r w:rsidR="005276EA" w:rsidRPr="006C3EB8">
        <w:rPr>
          <w:i/>
          <w:iCs/>
        </w:rPr>
        <w:t>specifiekeSymbolisatie</w:t>
      </w:r>
      <w:r w:rsidR="005276EA" w:rsidRPr="005276EA">
        <w:t xml:space="preserve"> is toegevoegd, is dat het attribuut dat voor de weergave zorgt. Het gaat dan dus boven de weergave-werking van het attribuut </w:t>
      </w:r>
      <w:r w:rsidR="005276EA" w:rsidRPr="006C3EB8">
        <w:rPr>
          <w:i/>
          <w:iCs/>
        </w:rPr>
        <w:t>groep</w:t>
      </w:r>
      <w:r w:rsidR="005276EA" w:rsidRPr="005276EA">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37AC8BFF" w14:textId="551FDF34" w:rsidR="00F6100A" w:rsidRDefault="00F6100A" w:rsidP="006C3EB8">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F6100A" w:rsidRDefault="00F6100A" w:rsidP="005A4EFD"/>
    <w:p w14:paraId="5536BCDC" w14:textId="77777777" w:rsidR="00DE3550" w:rsidRPr="006C3EB8" w:rsidRDefault="00DE3550" w:rsidP="00DE3550">
      <w:pPr>
        <w:rPr>
          <w:i/>
          <w:iCs/>
        </w:rPr>
      </w:pPr>
      <w:r w:rsidRPr="006C3EB8">
        <w:rPr>
          <w:i/>
          <w:iCs/>
        </w:rPr>
        <w:t>Constraints</w:t>
      </w:r>
    </w:p>
    <w:p w14:paraId="2FF82E9F" w14:textId="3321DD34" w:rsidR="00DE3550" w:rsidRDefault="00DE3550" w:rsidP="006C3EB8">
      <w:pPr>
        <w:pStyle w:val="Opsommingtekens1"/>
      </w:pPr>
      <w:r w:rsidRPr="006C3EB8">
        <w:rPr>
          <w:i/>
          <w:iCs/>
        </w:rPr>
        <w:t>waarde is kwalitatief of kwantitatief of waardeInRegeltekst</w:t>
      </w:r>
      <w:r>
        <w:t>: deze constraint</w:t>
      </w:r>
      <w:r w:rsidR="00E027DA" w:rsidRPr="00E027DA">
        <w:t>, die geldt voor Normwaarde,</w:t>
      </w:r>
      <w:r>
        <w:t xml:space="preserve"> houdt in dat er </w:t>
      </w:r>
      <w:r w:rsidR="00BF3614">
        <w:t>bij</w:t>
      </w:r>
      <w:r w:rsidR="008708B0">
        <w:t xml:space="preserve"> Normwaarde </w:t>
      </w:r>
      <w:r>
        <w:t xml:space="preserve">altijd één van de genoemde </w:t>
      </w:r>
      <w:r w:rsidR="009F3CDF">
        <w:t>a</w:t>
      </w:r>
      <w:r w:rsidR="00D01ACB">
        <w:t>t</w:t>
      </w:r>
      <w:r w:rsidR="009F3CDF">
        <w:t>tributen</w:t>
      </w:r>
      <w:r>
        <w:t xml:space="preserve"> gekozen moet worden, met andere woorden: het is verplicht dat er precies één van de drie voorkomt, niet minder en niet meer.</w:t>
      </w:r>
    </w:p>
    <w:p w14:paraId="67C5603C" w14:textId="58AC538C" w:rsidR="00DE3550" w:rsidRDefault="00DE3550" w:rsidP="006C3EB8">
      <w:pPr>
        <w:pStyle w:val="Opsommingtekens1"/>
      </w:pPr>
      <w:r w:rsidRPr="006C3EB8">
        <w:rPr>
          <w:i/>
          <w:iCs/>
        </w:rPr>
        <w:t>eenheid alleen bij kwantitatieve normwaarden</w:t>
      </w:r>
      <w:r>
        <w:t>: deze constraint</w:t>
      </w:r>
      <w:r w:rsidR="0084633F" w:rsidRPr="0084633F">
        <w:t xml:space="preserve">, die geldt voor het attribuut </w:t>
      </w:r>
      <w:r w:rsidR="0084633F" w:rsidRPr="006C3EB8">
        <w:rPr>
          <w:i/>
          <w:iCs/>
        </w:rPr>
        <w:t>eenheid</w:t>
      </w:r>
      <w:r w:rsidR="0084633F" w:rsidRPr="0084633F">
        <w:t xml:space="preserve"> bij Norm</w:t>
      </w:r>
      <w:r w:rsidR="004D5C57">
        <w:t>,</w:t>
      </w:r>
      <w:r>
        <w:t xml:space="preserve"> legt vast dat het attribuut </w:t>
      </w:r>
      <w:r w:rsidRPr="006C3EB8">
        <w:rPr>
          <w:i/>
          <w:iCs/>
        </w:rPr>
        <w:t>eenheid</w:t>
      </w:r>
      <w:r>
        <w:t xml:space="preserve"> alleen gebruikt mag worden indien bij Normwaarde is gekozen voor </w:t>
      </w:r>
      <w:r w:rsidR="00390B72" w:rsidRPr="00390B72">
        <w:t>het attribuut</w:t>
      </w:r>
      <w:r>
        <w:t xml:space="preserve"> </w:t>
      </w:r>
      <w:r w:rsidRPr="006C3EB8">
        <w:rPr>
          <w:i/>
          <w:iCs/>
        </w:rPr>
        <w:t>kwantitatieveWaarde</w:t>
      </w:r>
      <w:r>
        <w:t>.</w:t>
      </w:r>
    </w:p>
    <w:p w14:paraId="65F47F64" w14:textId="77777777" w:rsidR="00DE3550" w:rsidRDefault="00DE3550" w:rsidP="005A4EFD"/>
    <w:p w14:paraId="3CB4516E" w14:textId="26CA51E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175570">
        <w:t>‘</w:t>
      </w:r>
      <w:r w:rsidR="00B80E2C">
        <w:t>veiligheid primaire waterkeringen</w:t>
      </w:r>
      <w:r w:rsidR="00175570">
        <w:t>’</w:t>
      </w:r>
      <w:r w:rsidRPr="00766E62">
        <w:t xml:space="preserve">) in een </w:t>
      </w:r>
      <w:r w:rsidR="0044321E">
        <w:t>omgevingsdocument</w:t>
      </w:r>
      <w:r w:rsidR="007D692E">
        <w:t xml:space="preserve"> </w:t>
      </w:r>
      <w:r w:rsidRPr="00766E62">
        <w:t xml:space="preserve">in een Juridische regel voorkomt, wordt deze met </w:t>
      </w:r>
      <w:r w:rsidR="00C72F46">
        <w:t xml:space="preserve">het IMOW-object </w:t>
      </w:r>
      <w:r w:rsidR="00AE1A04">
        <w:t>Omgevingswaarde</w:t>
      </w:r>
      <w:r w:rsidRPr="00766E62">
        <w:t xml:space="preserve"> geannoteerd, met een verwijzing naar de </w:t>
      </w:r>
      <w:r w:rsidR="002B4838">
        <w:t xml:space="preserve">Locatie die </w:t>
      </w:r>
      <w:r w:rsidRPr="00766E62">
        <w:t xml:space="preserve">bij die Juridische regel </w:t>
      </w:r>
      <w:r w:rsidR="002B4838">
        <w:t>hoort</w:t>
      </w:r>
      <w:r w:rsidRPr="00766E62">
        <w:t xml:space="preserve">. </w:t>
      </w:r>
      <w:r w:rsidR="00B87B26">
        <w:t>Als in een volgende Juridische regel</w:t>
      </w:r>
      <w:r w:rsidR="00040856">
        <w:t xml:space="preserve"> </w:t>
      </w:r>
      <w:r w:rsidRPr="00766E62">
        <w:t xml:space="preserve">diezelfde </w:t>
      </w:r>
      <w:r w:rsidR="00AE1A04">
        <w:t>omgevingswaarde</w:t>
      </w:r>
      <w:r w:rsidRPr="00766E62">
        <w:t xml:space="preserve"> </w:t>
      </w:r>
      <w:r w:rsidR="00641166">
        <w:t>wordt gebruikt</w:t>
      </w:r>
      <w:r w:rsidRPr="00766E62">
        <w:t xml:space="preserve">, wordt in die Juridische regel volstaan met een verwijzing naar </w:t>
      </w:r>
      <w:r w:rsidR="006C1E2C">
        <w:t xml:space="preserve">het </w:t>
      </w:r>
      <w:r w:rsidRPr="00766E62">
        <w:t xml:space="preserve">betreffende al bestaande </w:t>
      </w:r>
      <w:r w:rsidR="00AE1A04">
        <w:t>Omgevingswaarde</w:t>
      </w:r>
      <w:r w:rsidRPr="00766E62">
        <w:t>-</w:t>
      </w:r>
      <w:r w:rsidR="005424EF">
        <w:t>object</w:t>
      </w:r>
      <w:r w:rsidRPr="00766E62">
        <w:t xml:space="preserve">, </w:t>
      </w:r>
      <w:r w:rsidR="0011599E">
        <w:t xml:space="preserve">en wordt verwezen </w:t>
      </w:r>
      <w:r w:rsidRPr="00766E62">
        <w:t xml:space="preserve">naar de </w:t>
      </w:r>
      <w:r w:rsidR="00CF36BE">
        <w:t xml:space="preserve">Locatie die </w:t>
      </w:r>
      <w:r w:rsidRPr="00766E62">
        <w:t xml:space="preserve">bij </w:t>
      </w:r>
      <w:r w:rsidR="007234E4">
        <w:t xml:space="preserve">de nieuwe </w:t>
      </w:r>
      <w:r w:rsidRPr="00766E62">
        <w:t xml:space="preserve">Juridische regel </w:t>
      </w:r>
      <w:r w:rsidR="00AC3F71">
        <w:t>hoort</w:t>
      </w:r>
      <w:r w:rsidRPr="00766E62">
        <w:t xml:space="preserve">. Op deze manier is van iedere </w:t>
      </w:r>
      <w:r w:rsidR="007D1286">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4F127264" w14:textId="77777777" w:rsidR="00E33EDD" w:rsidRPr="00F62F31" w:rsidRDefault="00E33EDD" w:rsidP="00E33EDD">
      <w:pPr>
        <w:pStyle w:val="Kop4"/>
      </w:pPr>
      <w:bookmarkStart w:id="494" w:name="_Toc377037057"/>
      <w:bookmarkStart w:id="495" w:name="_Toc521341939"/>
      <w:bookmarkStart w:id="496" w:name="_Toc522087888"/>
      <w:bookmarkStart w:id="497" w:name="_Ref523394423"/>
      <w:bookmarkStart w:id="498" w:name="_Toc531298108"/>
      <w:bookmarkStart w:id="499" w:name="_Ref532801205"/>
      <w:bookmarkStart w:id="500" w:name="_Toc12431607"/>
      <w:bookmarkStart w:id="501" w:name="_Ref13645049"/>
      <w:bookmarkStart w:id="502" w:name="_Toc93476023"/>
      <w:r>
        <w:t xml:space="preserve">Objecttype </w:t>
      </w:r>
      <w:r w:rsidRPr="00F62F31">
        <w:t>Omgevingsnorm</w:t>
      </w:r>
      <w:bookmarkEnd w:id="494"/>
      <w:bookmarkEnd w:id="495"/>
      <w:bookmarkEnd w:id="496"/>
      <w:bookmarkEnd w:id="497"/>
      <w:bookmarkEnd w:id="498"/>
      <w:bookmarkEnd w:id="499"/>
      <w:bookmarkEnd w:id="500"/>
      <w:bookmarkEnd w:id="501"/>
      <w:bookmarkEnd w:id="502"/>
    </w:p>
    <w:p w14:paraId="11BB4617" w14:textId="6A7D57C6" w:rsidR="00E33EDD" w:rsidRPr="00F62F31" w:rsidRDefault="00E33EDD" w:rsidP="00E33EDD">
      <w:pPr>
        <w:pStyle w:val="Kop5"/>
      </w:pPr>
      <w:bookmarkStart w:id="503" w:name="_Toc522087889"/>
      <w:bookmarkStart w:id="504" w:name="_Toc531298109"/>
      <w:bookmarkStart w:id="505" w:name="_Toc12431608"/>
      <w:bookmarkStart w:id="506" w:name="_Ref35843561"/>
      <w:bookmarkStart w:id="507" w:name="_Toc93476024"/>
      <w:r w:rsidRPr="00F62F31">
        <w:t>Toelichting</w:t>
      </w:r>
      <w:bookmarkEnd w:id="503"/>
      <w:bookmarkEnd w:id="504"/>
      <w:bookmarkEnd w:id="505"/>
      <w:r w:rsidR="00827453" w:rsidRPr="00827453">
        <w:t xml:space="preserve"> op de toepassing</w:t>
      </w:r>
      <w:bookmarkEnd w:id="506"/>
      <w:bookmarkEnd w:id="507"/>
    </w:p>
    <w:p w14:paraId="0F612F7C" w14:textId="6C93F38B" w:rsidR="008B7562" w:rsidRDefault="008B7562" w:rsidP="00E33EDD">
      <w:r>
        <w:t>In</w:t>
      </w:r>
      <w:r w:rsidR="00F452CD">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4072ED">
        <w:t xml:space="preserve">Juridische regel </w:t>
      </w:r>
      <w:r w:rsidR="00211C6F">
        <w:t xml:space="preserve">op te nemen. Een </w:t>
      </w:r>
      <w:r w:rsidR="003778E2">
        <w:t>(</w:t>
      </w:r>
      <w:r w:rsidR="000B1E58">
        <w:t>fictief</w:t>
      </w:r>
      <w:r w:rsidR="003778E2">
        <w:t>)</w:t>
      </w:r>
      <w:r w:rsidR="000B1E58">
        <w:t xml:space="preserve"> </w:t>
      </w:r>
      <w:r w:rsidR="00211C6F">
        <w:t xml:space="preserve">voorbeeld daarvan </w:t>
      </w:r>
      <w:r w:rsidR="00930865">
        <w:t xml:space="preserve">voor het omgevingsplan </w:t>
      </w:r>
      <w:r w:rsidR="00211C6F">
        <w:t xml:space="preserve">is: </w:t>
      </w:r>
      <w:r w:rsidR="00175570">
        <w:t>‘</w:t>
      </w:r>
      <w:r w:rsidR="000B1E58">
        <w:t>De geurbelasting door activiteiten op een geurgevoelig gebouw bedraagt in de hele gemeente niet meer dan 3,0 odour units</w:t>
      </w:r>
      <w:r w:rsidR="00175570">
        <w:t>’</w:t>
      </w:r>
      <w:r w:rsidR="000B1E58">
        <w:t xml:space="preserve">. </w:t>
      </w:r>
      <w:r w:rsidR="009E2E17">
        <w:t>Een voorbeeld voor de waterschapsverordening: ‘</w:t>
      </w:r>
      <w:r w:rsidR="009E2E17" w:rsidRPr="009E2E17">
        <w:t>De boordiepte bij het plaatsen van pijlers in een watergang mag nooit meer zijn dan 15 meter.</w:t>
      </w:r>
      <w:r w:rsidR="00AB1CF8">
        <w:t xml:space="preserve">’ </w:t>
      </w:r>
      <w:r w:rsidR="000B1E58">
        <w:t xml:space="preserve">De standaarden staan </w:t>
      </w:r>
      <w:r w:rsidR="004B1544">
        <w:t xml:space="preserve">er </w:t>
      </w:r>
      <w:r w:rsidR="000B1E58">
        <w:t xml:space="preserve">niet </w:t>
      </w:r>
      <w:r w:rsidR="004B1544">
        <w:t xml:space="preserve">aan </w:t>
      </w:r>
      <w:r w:rsidR="000B1E58">
        <w:t>in de weg om dit ver door te voeren</w:t>
      </w:r>
      <w:r w:rsidR="00A8012B">
        <w:t xml:space="preserve"> door alle locaties en waarden in de tekst op te nemen</w:t>
      </w:r>
      <w:r w:rsidR="000B1E58">
        <w:t xml:space="preserve">. </w:t>
      </w:r>
      <w:r w:rsidR="00F8003C" w:rsidRPr="002B3669">
        <w:rPr>
          <w:rStyle w:val="Verwijzing"/>
        </w:rPr>
        <w:fldChar w:fldCharType="begin"/>
      </w:r>
      <w:r w:rsidR="00F8003C" w:rsidRPr="002B3669">
        <w:rPr>
          <w:rStyle w:val="Verwijzing"/>
        </w:rPr>
        <w:instrText xml:space="preserve"> REF _Ref14438728 \n \h </w:instrText>
      </w:r>
      <w:r w:rsidR="00F8003C" w:rsidRPr="002B3669">
        <w:rPr>
          <w:rStyle w:val="Verwijzing"/>
        </w:rPr>
      </w:r>
      <w:r w:rsidR="00F8003C" w:rsidRPr="002B3669">
        <w:rPr>
          <w:rStyle w:val="Verwijzing"/>
        </w:rPr>
        <w:fldChar w:fldCharType="separate"/>
      </w:r>
      <w:r w:rsidR="00176B7A" w:rsidRPr="002B3669">
        <w:rPr>
          <w:rStyle w:val="Verwijzing"/>
        </w:rPr>
        <w:t>Figuur 32</w:t>
      </w:r>
      <w:r w:rsidR="00F8003C" w:rsidRPr="002B3669">
        <w:rPr>
          <w:rStyle w:val="Verwijzing"/>
        </w:rPr>
        <w:fldChar w:fldCharType="end"/>
      </w:r>
      <w:r w:rsidR="00F8003C">
        <w:t xml:space="preserve"> </w:t>
      </w:r>
      <w:r w:rsidR="000B1E58">
        <w:t xml:space="preserve">geeft </w:t>
      </w:r>
      <w:r w:rsidR="00FF5B7C">
        <w:t>daa</w:t>
      </w:r>
      <w:r w:rsidR="000B1E58">
        <w:t>r</w:t>
      </w:r>
      <w:r w:rsidR="00DF42C5">
        <w:t>van</w:t>
      </w:r>
      <w:r w:rsidR="000B1E58">
        <w:t xml:space="preserve"> een voorbeeld </w:t>
      </w:r>
      <w:r w:rsidR="00AB1CF8">
        <w:t xml:space="preserve">voor het </w:t>
      </w:r>
      <w:r w:rsidR="00AB1CF8">
        <w:lastRenderedPageBreak/>
        <w:t>omgevingsplan</w:t>
      </w:r>
      <w:r w:rsidR="00A5202F">
        <w:t xml:space="preserve"> </w:t>
      </w:r>
      <w:r w:rsidR="009453EF">
        <w:t>e</w:t>
      </w:r>
      <w:r w:rsidR="00A5202F">
        <w:t xml:space="preserve">n </w:t>
      </w:r>
      <w:r w:rsidR="00C0518E" w:rsidRPr="002B3669">
        <w:rPr>
          <w:rStyle w:val="Verwijzing"/>
        </w:rPr>
        <w:fldChar w:fldCharType="begin"/>
      </w:r>
      <w:r w:rsidR="00C0518E" w:rsidRPr="002B3669">
        <w:rPr>
          <w:rStyle w:val="Verwijzing"/>
        </w:rPr>
        <w:instrText xml:space="preserve"> REF _Ref37143609 \n \h </w:instrText>
      </w:r>
      <w:r w:rsidR="00C0518E" w:rsidRPr="002B3669">
        <w:rPr>
          <w:rStyle w:val="Verwijzing"/>
        </w:rPr>
      </w:r>
      <w:r w:rsidR="00C0518E" w:rsidRPr="002B3669">
        <w:rPr>
          <w:rStyle w:val="Verwijzing"/>
        </w:rPr>
        <w:fldChar w:fldCharType="separate"/>
      </w:r>
      <w:r w:rsidR="00176B7A" w:rsidRPr="002B3669">
        <w:rPr>
          <w:rStyle w:val="Verwijzing"/>
        </w:rPr>
        <w:t>Figuur 33</w:t>
      </w:r>
      <w:r w:rsidR="00C0518E" w:rsidRPr="002B3669">
        <w:rPr>
          <w:rStyle w:val="Verwijzing"/>
        </w:rPr>
        <w:fldChar w:fldCharType="end"/>
      </w:r>
      <w:r w:rsidR="00C0518E">
        <w:t xml:space="preserve"> geeft </w:t>
      </w:r>
      <w:r w:rsidR="00F66913">
        <w:t>een voorbeeld van die toepassing in de waterschapsverordening</w:t>
      </w:r>
      <w:r w:rsidR="00A5202F">
        <w:t>:</w:t>
      </w:r>
    </w:p>
    <w:p w14:paraId="2237D145" w14:textId="1453A612" w:rsidR="000B1E58" w:rsidRDefault="4380E119" w:rsidP="000B1E58">
      <w:pPr>
        <w:pStyle w:val="Figuur"/>
      </w:pPr>
      <w:r>
        <w:rPr>
          <w:noProof/>
        </w:rPr>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58">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F72C0D" w:rsidRDefault="000B1E58" w:rsidP="00E55369">
      <w:pPr>
        <w:pStyle w:val="Figuurbijschrift"/>
      </w:pPr>
      <w:bookmarkStart w:id="508" w:name="_Ref14438728"/>
      <w:r w:rsidRPr="000B1E58">
        <w:t xml:space="preserve">Weergave </w:t>
      </w:r>
      <w:r w:rsidR="00C13FB6">
        <w:t>l</w:t>
      </w:r>
      <w:r w:rsidR="007B148F">
        <w:t>ocatie</w:t>
      </w:r>
      <w:r w:rsidR="00C13FB6">
        <w:t>s</w:t>
      </w:r>
      <w:r w:rsidR="007B148F">
        <w:t xml:space="preserve"> en waarde</w:t>
      </w:r>
      <w:r w:rsidR="00C13FB6">
        <w:t>n</w:t>
      </w:r>
      <w:r w:rsidR="007B148F">
        <w:t xml:space="preserve"> </w:t>
      </w:r>
      <w:r w:rsidRPr="000B1E58">
        <w:t>in tekst</w:t>
      </w:r>
      <w:bookmarkEnd w:id="508"/>
      <w:r w:rsidR="00F72C0D">
        <w:t>, voorbeeld omgevingsplan</w:t>
      </w:r>
    </w:p>
    <w:p w14:paraId="56CF37EB" w14:textId="48FA922F" w:rsidR="00641FC5" w:rsidRPr="00641FC5" w:rsidRDefault="1AEADBF8" w:rsidP="00641FC5">
      <w:pPr>
        <w:pStyle w:val="Figuur"/>
      </w:pPr>
      <w:r>
        <w:rPr>
          <w:noProof/>
        </w:rPr>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59">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3F2FDB" w:rsidRDefault="003F2FDB" w:rsidP="00E55369">
      <w:pPr>
        <w:pStyle w:val="Figuurbijschrift"/>
      </w:pPr>
      <w:bookmarkStart w:id="509" w:name="_Ref37143609"/>
      <w:r w:rsidRPr="003F2FDB">
        <w:t xml:space="preserve">Weergave </w:t>
      </w:r>
      <w:r w:rsidR="00C13FB6">
        <w:t>l</w:t>
      </w:r>
      <w:r w:rsidR="007B148F" w:rsidRPr="007B148F">
        <w:t>ocatie</w:t>
      </w:r>
      <w:r w:rsidR="00C13FB6">
        <w:t>s</w:t>
      </w:r>
      <w:r w:rsidR="007B148F" w:rsidRPr="007B148F">
        <w:t xml:space="preserve"> en waarde</w:t>
      </w:r>
      <w:r w:rsidR="00C13FB6">
        <w:t>n</w:t>
      </w:r>
      <w:r w:rsidR="007B148F" w:rsidRPr="007B148F">
        <w:t xml:space="preserve"> </w:t>
      </w:r>
      <w:r w:rsidRPr="003F2FDB">
        <w:t>in tekst, voorbeeld</w:t>
      </w:r>
      <w:r w:rsidR="00A739C3">
        <w:t xml:space="preserve"> waterschapsverordening</w:t>
      </w:r>
      <w:bookmarkEnd w:id="509"/>
    </w:p>
    <w:p w14:paraId="066275D6" w14:textId="088EC671" w:rsidR="008A7BAE" w:rsidRDefault="008A7BAE" w:rsidP="00E33EDD">
      <w:r>
        <w:t>Vanuit het uitgangspunt dat iedere Regeltekst een werkingsgebied heeft, moet aan zo</w:t>
      </w:r>
      <w:r w:rsidR="00175570">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F3EC49B"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44321E">
        <w:t>omgevingsdocument</w:t>
      </w:r>
      <w:r w:rsidR="007D692E">
        <w:t xml:space="preserve"> </w:t>
      </w:r>
      <w:r w:rsidR="008A7BAE">
        <w:t xml:space="preserve">dergelijke </w:t>
      </w:r>
      <w:r w:rsidRPr="00F62F31">
        <w:t xml:space="preserve">normen die in een waarde worden uitgedrukt, op verschillende locaties verschillende waarden te geven en die </w:t>
      </w:r>
      <w:r w:rsidR="004843D2">
        <w:t xml:space="preserve">bevraagbaar te maken en </w:t>
      </w:r>
      <w:r w:rsidRPr="00F62F31">
        <w:t xml:space="preserve">inzichtelijk </w:t>
      </w:r>
      <w:r w:rsidR="006D0304">
        <w:t xml:space="preserve">weer te geven </w:t>
      </w:r>
      <w:r w:rsidR="008A7BAE">
        <w:t>op een kaart</w:t>
      </w:r>
      <w:r w:rsidR="006D0304">
        <w:t>beeld</w:t>
      </w:r>
      <w:r w:rsidRPr="00F62F31">
        <w:t xml:space="preserve">.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176B7A">
        <w:t>het omgevingsplan</w:t>
      </w:r>
      <w:r>
        <w:fldChar w:fldCharType="end"/>
      </w:r>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1E587492" w:rsidR="00625523" w:rsidRDefault="00625523" w:rsidP="00E33EDD">
      <w:r w:rsidRPr="00625523">
        <w:t>Naar verwachting zullen er in</w:t>
      </w:r>
      <w:r w:rsidR="00F452CD">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w:t>
      </w:r>
      <w:r w:rsidR="00AD7615">
        <w:t>symbolisatie</w:t>
      </w:r>
      <w:r w:rsidR="00E33EDD"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00E33EDD" w:rsidRPr="00F62F31">
        <w:lastRenderedPageBreak/>
        <w:t xml:space="preserve">omgevingsnormen in groepen in te delen. De groepen die gebruikt kunnen worden zijn opgenomen in een </w:t>
      </w:r>
      <w:r w:rsidR="00AE2C2F">
        <w:t>limitatieve waardelijst</w:t>
      </w:r>
      <w:r w:rsidR="00E33EDD" w:rsidRPr="00F62F31">
        <w:t xml:space="preserve">. </w:t>
      </w:r>
      <w:r w:rsidRPr="00625523">
        <w:t>Iedere (omgevings</w:t>
      </w:r>
      <w:r>
        <w:t>norm</w:t>
      </w:r>
      <w:r w:rsidRPr="00625523">
        <w:t xml:space="preserve">)groep heeft een eigen </w:t>
      </w:r>
      <w:r w:rsidR="00AD7615">
        <w:t>symbolisatie</w:t>
      </w:r>
      <w:r w:rsidRPr="00625523">
        <w:t>. Door te annoteren met het IMOW-object Omgevings</w:t>
      </w:r>
      <w:r>
        <w:t>norm</w:t>
      </w:r>
      <w:r w:rsidRPr="00625523">
        <w:t xml:space="preserve"> </w:t>
      </w:r>
      <w:r>
        <w:t xml:space="preserve">en </w:t>
      </w:r>
      <w:r w:rsidR="00C55B8B">
        <w:t xml:space="preserve">daarbij </w:t>
      </w:r>
      <w:r>
        <w:t xml:space="preserve">de juiste waarde van de waardelijst Omgevingsnormgroep </w:t>
      </w:r>
      <w:r w:rsidR="00C55B8B">
        <w:t xml:space="preserve">te kiezen, </w:t>
      </w:r>
      <w:r w:rsidRPr="00625523">
        <w:t xml:space="preserve">kunnen de </w:t>
      </w:r>
      <w:r w:rsidR="00B4357C">
        <w:t>L</w:t>
      </w:r>
      <w:r w:rsidRPr="00625523">
        <w:t>ocaties van alle omgevings</w:t>
      </w:r>
      <w:r>
        <w:t>norm</w:t>
      </w:r>
      <w:r w:rsidRPr="00625523">
        <w:t xml:space="preserve">en </w:t>
      </w:r>
      <w:r w:rsidR="004D0F9D">
        <w:t>in een (interactieve) viewer met de standaardweergave worden weergegeven op een kaart</w:t>
      </w:r>
      <w:r w:rsidRPr="00625523">
        <w:t xml:space="preserve">. Het is dan mogelijk om een integraal beeld van de </w:t>
      </w:r>
      <w:r w:rsidR="00E34CAB">
        <w:t>L</w:t>
      </w:r>
      <w:r w:rsidRPr="00625523">
        <w:t>ocaties van alle omgevings</w:t>
      </w:r>
      <w:r>
        <w:t>norm</w:t>
      </w:r>
      <w:r w:rsidRPr="00625523">
        <w:t xml:space="preserve">en weer te geven, maar ook om de </w:t>
      </w:r>
      <w:r w:rsidR="00E34CAB">
        <w:t>L</w:t>
      </w:r>
      <w:r w:rsidRPr="00625523">
        <w:t>ocaties van alle omgevings</w:t>
      </w:r>
      <w:r>
        <w:t>norm</w:t>
      </w:r>
      <w:r w:rsidRPr="00625523">
        <w:t>en van een bepaalde omgevings</w:t>
      </w:r>
      <w:r>
        <w:t>norm</w:t>
      </w:r>
      <w:r w:rsidRPr="00625523">
        <w:t xml:space="preserve">groep </w:t>
      </w:r>
      <w:r w:rsidR="005C2FA9" w:rsidRPr="005C2FA9">
        <w:t>of van een bepaald type Omgevings</w:t>
      </w:r>
      <w:r w:rsidR="005C2FA9">
        <w:t>norm</w:t>
      </w:r>
      <w:r w:rsidR="005C2FA9" w:rsidRPr="005C2FA9">
        <w:t xml:space="preserve"> </w:t>
      </w:r>
      <w:r w:rsidRPr="00625523">
        <w:t>weer te geven.</w:t>
      </w:r>
    </w:p>
    <w:p w14:paraId="79425844" w14:textId="77777777" w:rsidR="00625523" w:rsidRDefault="00625523" w:rsidP="00E33EDD"/>
    <w:p w14:paraId="4ADE4295" w14:textId="0C446C71" w:rsidR="00EF53FF" w:rsidRPr="00F62F31" w:rsidRDefault="00E33EDD" w:rsidP="00E33EDD">
      <w:r w:rsidRPr="00F62F31">
        <w:t xml:space="preserve">De waarden </w:t>
      </w:r>
      <w:r w:rsidR="00625523">
        <w:t xml:space="preserve">die een omgevingsnorm kan aannemen, </w:t>
      </w:r>
      <w:r w:rsidRPr="00F62F31">
        <w:t xml:space="preserve">kunnen numeriek zijn, maar ook </w:t>
      </w:r>
      <w:r w:rsidR="00635DA6" w:rsidRPr="00635DA6">
        <w:t xml:space="preserve">kwalitatief oftewel </w:t>
      </w:r>
      <w:r w:rsidRPr="00F62F31">
        <w:t>in woorden worden beschreven.</w:t>
      </w:r>
      <w:r w:rsidR="0084217A">
        <w:t xml:space="preserve"> </w:t>
      </w:r>
      <w:r w:rsidR="00476536" w:rsidRPr="00476536">
        <w:t>De in woorden beschreven waarden kunnen in de Juridische regel worden opgenomen.</w:t>
      </w:r>
      <w:r w:rsidR="0084217A" w:rsidRPr="0084217A">
        <w:t xml:space="preserve"> Dat zal met name worden gedaan wanneer de omgevings</w:t>
      </w:r>
      <w:r w:rsidR="0084217A">
        <w:t>norm</w:t>
      </w:r>
      <w:r w:rsidR="0084217A"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rsidR="002B4439">
        <w:t xml:space="preserve"> </w:t>
      </w:r>
      <w:r w:rsidR="002B4439" w:rsidRPr="002B4439">
        <w:t xml:space="preserve">Bij die laatste methode staan de in woorden beschreven waarden niet in de </w:t>
      </w:r>
      <w:r w:rsidR="00EA730B" w:rsidRPr="00EA730B">
        <w:t xml:space="preserve">Juridische regel. Dit wordt in subparagraaf </w:t>
      </w:r>
      <w:r w:rsidR="00EA730B" w:rsidRPr="002B3669">
        <w:rPr>
          <w:rStyle w:val="Verwijzing"/>
        </w:rPr>
        <w:fldChar w:fldCharType="begin"/>
      </w:r>
      <w:r w:rsidR="00EA730B" w:rsidRPr="002B3669">
        <w:rPr>
          <w:rStyle w:val="Verwijzing"/>
        </w:rPr>
        <w:instrText xml:space="preserve"> REF _Ref35843777 </w:instrText>
      </w:r>
      <w:r w:rsidR="00936B1B" w:rsidRPr="002B3669">
        <w:rPr>
          <w:rStyle w:val="Verwijzing"/>
        </w:rPr>
        <w:instrText>\n \h</w:instrText>
      </w:r>
      <w:r w:rsidR="00EA730B" w:rsidRPr="002B3669">
        <w:rPr>
          <w:rStyle w:val="Verwijzing"/>
        </w:rPr>
        <w:instrText xml:space="preserve"> </w:instrText>
      </w:r>
      <w:r w:rsidR="00EA730B" w:rsidRPr="002B3669">
        <w:rPr>
          <w:rStyle w:val="Verwijzing"/>
        </w:rPr>
      </w:r>
      <w:r w:rsidR="00EA730B" w:rsidRPr="002B3669">
        <w:rPr>
          <w:rStyle w:val="Verwijzing"/>
        </w:rPr>
        <w:fldChar w:fldCharType="separate"/>
      </w:r>
      <w:r w:rsidR="00176B7A" w:rsidRPr="002B3669">
        <w:rPr>
          <w:rStyle w:val="Verwijzing"/>
        </w:rPr>
        <w:t>6.4.8.5</w:t>
      </w:r>
      <w:r w:rsidR="00EA730B" w:rsidRPr="002B3669">
        <w:rPr>
          <w:rStyle w:val="Verwijzing"/>
        </w:rPr>
        <w:fldChar w:fldCharType="end"/>
      </w:r>
      <w:r w:rsidR="00EA730B" w:rsidRPr="00EA730B">
        <w:t xml:space="preserve"> verder toegelicht.</w:t>
      </w:r>
      <w:r w:rsidR="002B4439" w:rsidRPr="002B4439">
        <w:t>.</w:t>
      </w:r>
    </w:p>
    <w:p w14:paraId="4FB9E4F5" w14:textId="435FBCE4" w:rsidR="00E33EDD" w:rsidRPr="00F62F31" w:rsidRDefault="00E33EDD" w:rsidP="00E33EDD"/>
    <w:p w14:paraId="35566CAF" w14:textId="6880757C" w:rsidR="00625523" w:rsidRPr="00F62F31" w:rsidRDefault="00CE50E6" w:rsidP="00E33EDD">
      <w:r w:rsidRPr="00CE50E6">
        <w:t>Het object</w:t>
      </w:r>
      <w:r w:rsidR="00CD32BD">
        <w:t>type</w:t>
      </w:r>
      <w:r w:rsidRPr="00CE50E6">
        <w:t xml:space="preserve"> Omgevings</w:t>
      </w:r>
      <w:r>
        <w:t>norm</w:t>
      </w:r>
      <w:r w:rsidRPr="00CE50E6">
        <w:t xml:space="preserve"> is </w:t>
      </w:r>
      <w:r w:rsidR="00E448AA">
        <w:t xml:space="preserve">primair </w:t>
      </w:r>
      <w:r w:rsidRPr="00CE50E6">
        <w:t xml:space="preserve">bedoeld voor het annoteren van </w:t>
      </w:r>
      <w:r w:rsidR="00C80BA4">
        <w:t xml:space="preserve">rechtstreeks werkende </w:t>
      </w:r>
      <w:r w:rsidRPr="00CE50E6">
        <w:t>regels die daadwerkelijk een omgevings</w:t>
      </w:r>
      <w:r>
        <w:t>norm</w:t>
      </w:r>
      <w:r w:rsidRPr="00CE50E6">
        <w:t xml:space="preserve"> vaststellen en daar nadere bepalingen over geven</w:t>
      </w:r>
      <w:r w:rsidR="009B7F8E">
        <w:t xml:space="preserve">. Het kan ook worden gebruikt </w:t>
      </w:r>
      <w:r w:rsidR="00374B6A">
        <w:t>in</w:t>
      </w:r>
      <w:r w:rsidR="009B7F8E">
        <w:t xml:space="preserve"> </w:t>
      </w:r>
      <w:r w:rsidR="00470913">
        <w:t xml:space="preserve">instructieregels </w:t>
      </w:r>
      <w:r w:rsidR="00642881">
        <w:t xml:space="preserve">om </w:t>
      </w:r>
      <w:r w:rsidR="00CA7EF2">
        <w:t xml:space="preserve">differentiatie aan te brengen in </w:t>
      </w:r>
      <w:r w:rsidR="00661539" w:rsidRPr="00661539">
        <w:t xml:space="preserve">de waarden van omgevingsnormen die op grond van een instructieregel in een </w:t>
      </w:r>
      <w:r w:rsidR="001D4D20" w:rsidRPr="001D4D20">
        <w:t xml:space="preserve">ander omgevingsdocument </w:t>
      </w:r>
      <w:r w:rsidR="00661539" w:rsidRPr="00661539">
        <w:t xml:space="preserve">moeten worden opgenomen. Op die manier kunnen die waarden </w:t>
      </w:r>
      <w:r w:rsidR="00921E98">
        <w:t xml:space="preserve">in de instructieregels </w:t>
      </w:r>
      <w:r w:rsidR="00661539" w:rsidRPr="00661539">
        <w:t>door interactie met het kaartbeeld worden getoond en bevraagd. Een voorbeeld hiervan is de instructieregel die oplegt dat in een omgevingsplan voor gebied A de maximum inhoud van een agrarische bedrijfswoning niet meer mag zijn dan 400 m</w:t>
      </w:r>
      <w:r w:rsidR="00661539" w:rsidRPr="00136083">
        <w:rPr>
          <w:vertAlign w:val="superscript"/>
        </w:rPr>
        <w:t>3</w:t>
      </w:r>
      <w:r w:rsidR="00661539" w:rsidRPr="00661539">
        <w:t xml:space="preserve"> en in gebied B niet meer dan 600 m</w:t>
      </w:r>
      <w:r w:rsidR="00661539" w:rsidRPr="00136083">
        <w:rPr>
          <w:vertAlign w:val="superscript"/>
        </w:rPr>
        <w:t>3</w:t>
      </w:r>
      <w:r w:rsidR="00661539" w:rsidRPr="00661539">
        <w:t>.</w:t>
      </w:r>
      <w:r w:rsidR="006A44D0">
        <w:t xml:space="preserve"> </w:t>
      </w:r>
      <w:r w:rsidRPr="00CE50E6">
        <w:t>Daarom zijn de objecten Omgevings</w:t>
      </w:r>
      <w:r w:rsidR="0035311E">
        <w:t>norm</w:t>
      </w:r>
      <w:r w:rsidRPr="00CE50E6">
        <w:t xml:space="preserve"> en Juridische regel in IMOW zo gemodelleerd dat </w:t>
      </w:r>
      <w:r w:rsidR="00A94E74">
        <w:t>d</w:t>
      </w:r>
      <w:r w:rsidR="00625523" w:rsidRPr="00625523">
        <w:t xml:space="preserve">e annotatie </w:t>
      </w:r>
      <w:r w:rsidR="00341F44" w:rsidRPr="00341F44">
        <w:t>met het IMOW-object Omgevings</w:t>
      </w:r>
      <w:r w:rsidR="00341F44">
        <w:t>norm</w:t>
      </w:r>
      <w:r w:rsidR="00341F44" w:rsidRPr="00341F44">
        <w:t xml:space="preserve"> </w:t>
      </w:r>
      <w:r w:rsidR="00E807E1">
        <w:t>k</w:t>
      </w:r>
      <w:r w:rsidR="006B328B">
        <w:t>a</w:t>
      </w:r>
      <w:r w:rsidR="00E807E1">
        <w:t xml:space="preserve">n </w:t>
      </w:r>
      <w:r w:rsidR="00A94E74">
        <w:t xml:space="preserve">worden </w:t>
      </w:r>
      <w:r w:rsidR="00625523" w:rsidRPr="00625523">
        <w:t xml:space="preserve">gebruikt </w:t>
      </w:r>
      <w:r w:rsidR="008B4C37">
        <w:t xml:space="preserve">in combinatie met </w:t>
      </w:r>
      <w:r w:rsidR="00A94E74">
        <w:t xml:space="preserve">Juridische regels van </w:t>
      </w:r>
      <w:r w:rsidR="0027641D">
        <w:t xml:space="preserve">het </w:t>
      </w:r>
      <w:r w:rsidR="00A94E74">
        <w:t>type Regel voor iedereen</w:t>
      </w:r>
      <w:r w:rsidR="007261D7">
        <w:t xml:space="preserve"> en van het type Instructieregel</w:t>
      </w:r>
      <w:r w:rsidR="00A94E74">
        <w:t>.</w:t>
      </w:r>
      <w:r w:rsidR="00CD4572">
        <w:t xml:space="preserve"> Het is niet mogelijk om een Omgevingsnorm te gebruiken met </w:t>
      </w:r>
      <w:r w:rsidR="00CD4572" w:rsidRPr="00CD4572">
        <w:t>Juridische regels van het type</w:t>
      </w:r>
      <w:r w:rsidR="00CD4572">
        <w:t xml:space="preserve"> Omgevingswaarde.</w:t>
      </w:r>
    </w:p>
    <w:p w14:paraId="091B0A87" w14:textId="03542C3A" w:rsidR="00832FDD" w:rsidRDefault="00832FDD" w:rsidP="00832FDD">
      <w:pPr>
        <w:pStyle w:val="Kop5"/>
      </w:pPr>
      <w:bookmarkStart w:id="510" w:name="_Toc93476025"/>
      <w:bookmarkStart w:id="511" w:name="_Toc522087890"/>
      <w:bookmarkStart w:id="512" w:name="_Toc531298110"/>
      <w:bookmarkStart w:id="513" w:name="_Toc12431609"/>
      <w:r w:rsidRPr="00832FDD">
        <w:t>Definitie</w:t>
      </w:r>
      <w:bookmarkEnd w:id="510"/>
    </w:p>
    <w:p w14:paraId="08B2E8C9" w14:textId="691A72EE" w:rsidR="00567D2A" w:rsidRDefault="00567D2A" w:rsidP="00832FDD">
      <w:r w:rsidRPr="00567D2A">
        <w:t>O</w:t>
      </w:r>
      <w:r w:rsidR="00AE52AD">
        <w:t xml:space="preserve">mgevingsnorm is </w:t>
      </w:r>
      <w:r w:rsidR="003C660C">
        <w:t xml:space="preserve">het objecttype voor omgevingsdocumenten </w:t>
      </w:r>
      <w:r w:rsidR="00BC7F32"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rsidR="00AE52AD">
        <w:t>.</w:t>
      </w:r>
    </w:p>
    <w:p w14:paraId="6C82BD2C" w14:textId="2B16F220" w:rsidR="00135197" w:rsidRDefault="00135197" w:rsidP="00135197">
      <w:pPr>
        <w:pStyle w:val="Kop5"/>
      </w:pPr>
      <w:bookmarkStart w:id="514" w:name="_Toc93476026"/>
      <w:r>
        <w:t>Doel</w:t>
      </w:r>
      <w:bookmarkEnd w:id="514"/>
    </w:p>
    <w:p w14:paraId="2A538DAB" w14:textId="3F68E76D" w:rsidR="00135197" w:rsidRDefault="003C660C" w:rsidP="00135197">
      <w:r>
        <w:t>Doel van het objecttype</w:t>
      </w:r>
      <w:r w:rsidR="00434C25">
        <w:t xml:space="preserve"> Omgevingsnorm is:</w:t>
      </w:r>
    </w:p>
    <w:p w14:paraId="21368F61" w14:textId="116D946D" w:rsidR="00251797" w:rsidRDefault="00251797" w:rsidP="00251797">
      <w:pPr>
        <w:pStyle w:val="Opsommingtekens1"/>
      </w:pPr>
      <w:r>
        <w:t>machineleesbaar vastleggen dat een Juridische regel en de bijbehorende Locatie(s) gaan over een omgevingsnorm;</w:t>
      </w:r>
    </w:p>
    <w:p w14:paraId="45273782" w14:textId="0ADF2638" w:rsidR="00251797" w:rsidRDefault="00251797" w:rsidP="00251797">
      <w:pPr>
        <w:pStyle w:val="Opsommingtekens1"/>
      </w:pPr>
      <w:r>
        <w:t>juridisch geborgd vastleggen welke waarde een omgevings</w:t>
      </w:r>
      <w:r w:rsidR="00A56B15">
        <w:t>norm</w:t>
      </w:r>
      <w:r>
        <w:t xml:space="preserve"> op de verschillende Locaties heeft, zonder alle locaties en waarden in de Regeltekst op te </w:t>
      </w:r>
      <w:r w:rsidR="00BD07FD">
        <w:t xml:space="preserve">moeten </w:t>
      </w:r>
      <w:r>
        <w:t>nemen;</w:t>
      </w:r>
    </w:p>
    <w:p w14:paraId="0C8943B5" w14:textId="6BDED247" w:rsidR="00251797" w:rsidRDefault="00251797" w:rsidP="00251797">
      <w:pPr>
        <w:pStyle w:val="Opsommingtekens1"/>
      </w:pPr>
      <w:r>
        <w:t xml:space="preserve">betekenisvol presenteren van de Locaties waar de regels over de </w:t>
      </w:r>
      <w:r w:rsidR="00FA743A">
        <w:t>omgevingsnorm</w:t>
      </w:r>
      <w:r>
        <w:t xml:space="preserve"> gelden</w:t>
      </w:r>
      <w:r w:rsidR="003E0BC4">
        <w:t xml:space="preserve"> </w:t>
      </w:r>
      <w:r w:rsidR="003E0BC4" w:rsidRPr="003E0BC4">
        <w:t>in een viewer of op een kaart</w:t>
      </w:r>
      <w:r>
        <w:t>;</w:t>
      </w:r>
    </w:p>
    <w:p w14:paraId="06DEC109" w14:textId="7D4FBD00" w:rsidR="00434C25" w:rsidRPr="00135197" w:rsidRDefault="00931A71" w:rsidP="00136083">
      <w:pPr>
        <w:pStyle w:val="Opsommingtekens1"/>
      </w:pPr>
      <w:r>
        <w:t>kunnen filteren in een viewer of op een kaart</w:t>
      </w:r>
      <w:r w:rsidR="00251797">
        <w:t>.</w:t>
      </w:r>
    </w:p>
    <w:p w14:paraId="0299B119" w14:textId="6DA3D7F2" w:rsidR="00B74F1F" w:rsidRPr="00F62F31" w:rsidRDefault="00B74F1F" w:rsidP="00B74F1F">
      <w:pPr>
        <w:pStyle w:val="Kop5"/>
      </w:pPr>
      <w:bookmarkStart w:id="515" w:name="_Toc93476027"/>
      <w:bookmarkStart w:id="516" w:name="_Toc12431610"/>
      <w:bookmarkEnd w:id="511"/>
      <w:bookmarkEnd w:id="512"/>
      <w:bookmarkEnd w:id="513"/>
      <w:r w:rsidRPr="00F62F31">
        <w:lastRenderedPageBreak/>
        <w:t>Norm</w:t>
      </w:r>
      <w:bookmarkEnd w:id="515"/>
    </w:p>
    <w:p w14:paraId="41503705" w14:textId="5D30B71E" w:rsidR="002859EA" w:rsidRPr="002859EA" w:rsidRDefault="002C0B6E" w:rsidP="003F1D66">
      <w:pPr>
        <w:pStyle w:val="Figuur"/>
      </w:pPr>
      <w:r>
        <w:rPr>
          <w:noProof/>
        </w:rPr>
        <w:drawing>
          <wp:inline distT="0" distB="0" distL="0" distR="0" wp14:anchorId="11D8DB95" wp14:editId="0BC9F10A">
            <wp:extent cx="5401310" cy="2755900"/>
            <wp:effectExtent l="0" t="0" r="8890" b="635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310" cy="2755900"/>
                    </a:xfrm>
                    <a:prstGeom prst="rect">
                      <a:avLst/>
                    </a:prstGeom>
                    <a:noFill/>
                  </pic:spPr>
                </pic:pic>
              </a:graphicData>
            </a:graphic>
          </wp:inline>
        </w:drawing>
      </w:r>
    </w:p>
    <w:p w14:paraId="09386566" w14:textId="5EF29FB3" w:rsidR="004A0D1D" w:rsidRPr="004A0D1D" w:rsidRDefault="00EB1CC0" w:rsidP="00E55369">
      <w:pPr>
        <w:pStyle w:val="Figuurbijschrift"/>
      </w:pPr>
      <w:r>
        <w:t>Uitsnede uit IMOW-diagram voor</w:t>
      </w:r>
      <w:r w:rsidR="004A0D1D">
        <w:t xml:space="preserve"> objecttype Omgevingsnorm</w:t>
      </w:r>
    </w:p>
    <w:p w14:paraId="5D2BB1FF" w14:textId="1CE57FD4" w:rsidR="00B74F1F" w:rsidRDefault="00B74F1F" w:rsidP="00B74F1F">
      <w:r>
        <w:t xml:space="preserve">Omgevingsnorm </w:t>
      </w:r>
      <w:r w:rsidR="00037F12">
        <w:t xml:space="preserve">is één van de verschijningsvormen van Norm. Samen </w:t>
      </w:r>
      <w:r>
        <w:t>ken</w:t>
      </w:r>
      <w:r w:rsidR="00037F12">
        <w:t>nen</w:t>
      </w:r>
      <w:r>
        <w:t xml:space="preserve"> </w:t>
      </w:r>
      <w:r w:rsidR="00037F12">
        <w:t xml:space="preserve">ze </w:t>
      </w:r>
      <w:r>
        <w:t>de volgende attributen:</w:t>
      </w:r>
    </w:p>
    <w:p w14:paraId="7DD8A504" w14:textId="5F9DB158" w:rsidR="007B6B83" w:rsidRDefault="00B74F1F" w:rsidP="008769AC">
      <w:pPr>
        <w:pStyle w:val="Opsommingtekens1"/>
      </w:pPr>
      <w:r w:rsidRPr="00D9363F">
        <w:rPr>
          <w:i/>
          <w:iCs/>
        </w:rPr>
        <w:t>identificatie</w:t>
      </w:r>
      <w:r>
        <w:t>: de unieke identificatie waaronder elk object van dit type bekend is.</w:t>
      </w:r>
      <w:r w:rsidRPr="00284547">
        <w:t xml:space="preserve"> </w:t>
      </w:r>
      <w:r w:rsidR="007F1048">
        <w:t>Identificatie conform datatype NEN3610-ID.</w:t>
      </w:r>
      <w:r w:rsidRPr="00284547">
        <w:t xml:space="preserve"> </w:t>
      </w:r>
      <w:r>
        <w:t xml:space="preserve">Verplicht attribuut. </w:t>
      </w:r>
      <w:r w:rsidRPr="003435A7">
        <w:t>Komt 1 keer voor.</w:t>
      </w:r>
    </w:p>
    <w:p w14:paraId="0882BFF3" w14:textId="76C862E3" w:rsidR="00B74F1F" w:rsidRDefault="00B74F1F" w:rsidP="00B74F1F">
      <w:pPr>
        <w:pStyle w:val="Opsommingtekens1"/>
      </w:pPr>
      <w:r>
        <w:rPr>
          <w:i/>
          <w:iCs/>
        </w:rPr>
        <w:t>n</w:t>
      </w:r>
      <w:r w:rsidRPr="00797F08">
        <w:rPr>
          <w:i/>
          <w:iCs/>
        </w:rPr>
        <w:t>aam</w:t>
      </w:r>
      <w:r>
        <w:t xml:space="preserve">: de naam van de omgevingsnorm </w:t>
      </w:r>
      <w:r w:rsidR="001728FB" w:rsidRPr="001728FB">
        <w:t>die wordt overgenomen uit of ontleend aan de naam of omschrijving van de betreffende omgevings</w:t>
      </w:r>
      <w:r w:rsidR="001728FB">
        <w:t>norm</w:t>
      </w:r>
      <w:r w:rsidR="001728FB" w:rsidRPr="001728FB">
        <w:t xml:space="preserve"> in de Juridische regel</w:t>
      </w:r>
      <w:r>
        <w:t xml:space="preserve">. Het bevoegd gezag is vrij in de keuze van de naam. Verplicht attribuut. </w:t>
      </w:r>
      <w:r w:rsidRPr="003435A7">
        <w:t>Komt 1 keer voor.</w:t>
      </w:r>
    </w:p>
    <w:p w14:paraId="729C3A77" w14:textId="31604D94" w:rsidR="006D12EE" w:rsidRDefault="006D12EE" w:rsidP="006D12EE">
      <w:pPr>
        <w:pStyle w:val="Opsommingtekens1"/>
      </w:pPr>
      <w:r w:rsidRPr="00136083">
        <w:rPr>
          <w:i/>
          <w:iCs/>
        </w:rPr>
        <w:t>type</w:t>
      </w:r>
      <w:r w:rsidRPr="006D12EE">
        <w:t>: het type van de norm waartoe de omgevings</w:t>
      </w:r>
      <w:r>
        <w:t>norm</w:t>
      </w:r>
      <w:r w:rsidRPr="006D12EE">
        <w:t xml:space="preserve"> behoort. Te kiezen uit de </w:t>
      </w:r>
      <w:r w:rsidR="002F477A" w:rsidRPr="002F477A">
        <w:t xml:space="preserve">uitbreidbare </w:t>
      </w:r>
      <w:r w:rsidR="00AE2C2F">
        <w:t>waardelijst</w:t>
      </w:r>
      <w:r w:rsidRPr="006D12EE">
        <w:t xml:space="preserve"> 'Typenorm'. Verplicht attribuut. Komt 1 keer voor.</w:t>
      </w:r>
    </w:p>
    <w:p w14:paraId="1B0A7511" w14:textId="19AFDDE2" w:rsidR="00B74F1F" w:rsidRDefault="00B74F1F" w:rsidP="00B74F1F">
      <w:pPr>
        <w:pStyle w:val="Opsommingtekens1"/>
      </w:pPr>
      <w:r>
        <w:rPr>
          <w:i/>
          <w:iCs/>
        </w:rPr>
        <w:t>g</w:t>
      </w:r>
      <w:r w:rsidRPr="00797F08">
        <w:rPr>
          <w:i/>
          <w:iCs/>
        </w:rPr>
        <w:t>roep</w:t>
      </w:r>
      <w:r>
        <w:t xml:space="preserve">: de </w:t>
      </w:r>
      <w:r w:rsidR="00AB5CDF">
        <w:t>categorie</w:t>
      </w:r>
      <w:r w:rsidR="00D30FCD">
        <w:t xml:space="preserve"> </w:t>
      </w:r>
      <w:r>
        <w:t xml:space="preserve">waartoe de omgevingsnorm </w:t>
      </w:r>
      <w:r w:rsidR="00F6734F">
        <w:t xml:space="preserve">behoort. Attribuut dat zorgt voor symbolisatie conform de standaardweergave. Te kiezen uit </w:t>
      </w:r>
      <w:r w:rsidR="00163CE9">
        <w:t>de</w:t>
      </w:r>
      <w:r>
        <w:t xml:space="preserve"> </w:t>
      </w:r>
      <w:r w:rsidR="00AE2C2F">
        <w:t>limitatieve waardelijst</w:t>
      </w:r>
      <w:r>
        <w:t xml:space="preserve"> </w:t>
      </w:r>
      <w:r w:rsidR="00175570">
        <w:t>‘</w:t>
      </w:r>
      <w:r>
        <w:t>Omgevingsnormgroep</w:t>
      </w:r>
      <w:r w:rsidR="00175570">
        <w:t>’</w:t>
      </w:r>
      <w:r>
        <w:t xml:space="preserve">. Verplicht attribuut. </w:t>
      </w:r>
      <w:r w:rsidRPr="003435A7">
        <w:t>Komt 1 keer voor.</w:t>
      </w:r>
    </w:p>
    <w:p w14:paraId="799EF529" w14:textId="56216F1A" w:rsidR="00A8516B" w:rsidRDefault="00B74F1F" w:rsidP="00A8516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rsidR="000109C6">
        <w:t xml:space="preserve"> </w:t>
      </w:r>
      <w:r w:rsidR="000109C6" w:rsidRPr="000109C6">
        <w:t>of in de Regeltekst worden opgenomen</w:t>
      </w:r>
      <w:r w:rsidRPr="00D37C58">
        <w:t xml:space="preserve">. </w:t>
      </w:r>
      <w:r w:rsidR="00373618">
        <w:t>Verplicht</w:t>
      </w:r>
      <w:r w:rsidRPr="00D37C58">
        <w:t xml:space="preserve"> attribuut. </w:t>
      </w:r>
      <w:r w:rsidR="00373618" w:rsidRPr="00373618">
        <w:t xml:space="preserve">Komt zo vaak voor als gewenst. </w:t>
      </w:r>
      <w:r w:rsidR="00475CDD">
        <w:br/>
      </w:r>
      <w:r w:rsidR="00A8516B" w:rsidRPr="00136083">
        <w:rPr>
          <w:i/>
          <w:iCs/>
        </w:rPr>
        <w:t>normwaarde</w:t>
      </w:r>
      <w:r w:rsidR="00A8516B">
        <w:t xml:space="preserve"> wordt ingevuld met de gegevensgroep Normwaarde die de volgende attributen kent:</w:t>
      </w:r>
    </w:p>
    <w:p w14:paraId="30DC0E7E" w14:textId="2F3A88A3" w:rsidR="00A8516B" w:rsidRDefault="00A8516B" w:rsidP="00136083">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EF53FF" w:rsidRPr="00D37C58" w:rsidRDefault="00920857" w:rsidP="00136083">
      <w:pPr>
        <w:pStyle w:val="Opsommingtekens2"/>
      </w:pPr>
      <w:r>
        <w:t xml:space="preserve">een </w:t>
      </w:r>
      <w:r w:rsidR="00A97ECE" w:rsidRPr="00A97ECE">
        <w:t xml:space="preserve">verplichte </w:t>
      </w:r>
      <w:r>
        <w:t xml:space="preserve">keuze uit de </w:t>
      </w:r>
      <w:r w:rsidR="00B70DFB">
        <w:t xml:space="preserve">volgende </w:t>
      </w:r>
      <w:r w:rsidR="00B74F1F" w:rsidRPr="00D37C58">
        <w:t>attribut</w:t>
      </w:r>
      <w:r>
        <w:t>en</w:t>
      </w:r>
      <w:r w:rsidR="00B74F1F" w:rsidRPr="00D37C58">
        <w:t>:</w:t>
      </w:r>
    </w:p>
    <w:p w14:paraId="74389A76" w14:textId="60445DE1" w:rsidR="00B74F1F" w:rsidRPr="00D37C58" w:rsidRDefault="00B74F1F" w:rsidP="00136083">
      <w:pPr>
        <w:pStyle w:val="Opsommingtekens3"/>
      </w:pPr>
      <w:r w:rsidRPr="00D37C58">
        <w:rPr>
          <w:i/>
          <w:iCs/>
        </w:rPr>
        <w:t>kwalitatieveWaarde</w:t>
      </w:r>
      <w:r w:rsidRPr="00D37C58">
        <w:t>: de kwalitatief oftewel in woorden beschreven waarde van de omgevingsnorm</w:t>
      </w:r>
      <w:r w:rsidR="00E90A5C">
        <w:t xml:space="preserve"> </w:t>
      </w:r>
      <w:r w:rsidR="00E90A5C"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rsidR="003025DF">
        <w:t xml:space="preserve"> </w:t>
      </w:r>
      <w:r w:rsidR="003025DF" w:rsidRPr="003025DF">
        <w:t xml:space="preserve">De waarden worden in </w:t>
      </w:r>
      <w:r w:rsidR="00876575" w:rsidRPr="00876575">
        <w:t xml:space="preserve">het IMOW-object én in </w:t>
      </w:r>
      <w:r w:rsidR="003025DF" w:rsidRPr="003025DF">
        <w:t>een geografisch informatieobject vastgelegd.</w:t>
      </w:r>
      <w:r w:rsidR="00E149BE">
        <w:t xml:space="preserve"> </w:t>
      </w:r>
      <w:r w:rsidR="00E149BE" w:rsidRPr="00E149BE">
        <w:t>Dit attribuut kan alleen worden gebruikt wanneer de waarden niet in de Regeltekst staan.</w:t>
      </w:r>
    </w:p>
    <w:p w14:paraId="3A8AA7D0" w14:textId="16B2CF43" w:rsidR="00B74F1F" w:rsidRPr="00D37C58" w:rsidRDefault="00B74F1F" w:rsidP="00136083">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00C15E78" w:rsidRPr="00C15E78">
        <w:t>door middel van een getal.</w:t>
      </w:r>
      <w:r w:rsidR="00DD3C29">
        <w:t xml:space="preserve"> </w:t>
      </w:r>
      <w:r w:rsidR="00DD3C29" w:rsidRPr="00DD3C29">
        <w:t xml:space="preserve">De waarden worden in </w:t>
      </w:r>
      <w:r w:rsidR="00884A51" w:rsidRPr="00884A51">
        <w:t xml:space="preserve">het IMOW-object én in </w:t>
      </w:r>
      <w:r w:rsidR="00DD3C29" w:rsidRPr="00DD3C29">
        <w:t>een geografisch informatieobject vastgelegd.</w:t>
      </w:r>
      <w:r w:rsidR="00E149BE">
        <w:t xml:space="preserve"> </w:t>
      </w:r>
      <w:r w:rsidR="00E149BE" w:rsidRPr="00E149BE">
        <w:t>Dit attribuut kan alleen worden gebruikt wanneer de waarden niet in de Regeltekst staan.</w:t>
      </w:r>
    </w:p>
    <w:p w14:paraId="16375A17" w14:textId="791F7E68" w:rsidR="00C77886" w:rsidRPr="00D37C58" w:rsidRDefault="00C77886" w:rsidP="00B74F1F">
      <w:pPr>
        <w:pStyle w:val="Opsommingtekens3"/>
      </w:pPr>
      <w:r w:rsidRPr="00136083">
        <w:rPr>
          <w:i/>
          <w:iCs/>
        </w:rPr>
        <w:t>waardeInRegeltekst</w:t>
      </w:r>
      <w:r w:rsidRPr="00C77886">
        <w:t xml:space="preserve">: </w:t>
      </w:r>
      <w:r w:rsidR="00841734" w:rsidRPr="00841734">
        <w:t xml:space="preserve">attribuut dat wordt gebruikt wanneer </w:t>
      </w:r>
      <w:r w:rsidRPr="00C77886">
        <w:t>de kwalitatief oftewel in woorden beschreven waarde van de omgevings</w:t>
      </w:r>
      <w:r>
        <w:t>norm</w:t>
      </w:r>
      <w:r w:rsidRPr="00C77886">
        <w:t xml:space="preserve"> in de Regeltekst is opgenomen. Het bevoegd gezag is vrij in de keuze van de beschrijving van de waarde. Optioneel attribuut. Komt 0 of 1 keer voor.</w:t>
      </w:r>
      <w:r w:rsidR="00E149BE">
        <w:t xml:space="preserve"> </w:t>
      </w:r>
      <w:r w:rsidR="00E149BE" w:rsidRPr="00E149BE">
        <w:t>Dit attribuut kan alleen worden gebruikt wanneer de waarden in de Regeltekst staan.</w:t>
      </w:r>
      <w:r w:rsidR="00942B10">
        <w:t xml:space="preserve"> </w:t>
      </w:r>
      <w:r w:rsidR="00942B10" w:rsidRPr="00942B10">
        <w:t>In dit geval wordt in het geografisch informatieobject alleen de Locatie vastgelegd en niet de waarde.</w:t>
      </w:r>
    </w:p>
    <w:p w14:paraId="7B39F23C" w14:textId="1D4A0805" w:rsidR="00F6634F" w:rsidRDefault="00F6634F" w:rsidP="00B74F1F">
      <w:pPr>
        <w:pStyle w:val="Opsommingtekens1"/>
      </w:pPr>
      <w:r w:rsidRPr="00136083">
        <w:rPr>
          <w:i/>
          <w:iCs/>
        </w:rPr>
        <w:t>eenheid</w:t>
      </w:r>
      <w:r w:rsidRPr="00F6634F">
        <w:t xml:space="preserve">: de grootheid waarin de numerieke waarde </w:t>
      </w:r>
      <w:r w:rsidR="003C43A3">
        <w:t xml:space="preserve">van de Omgevingsnorm </w:t>
      </w:r>
      <w:r w:rsidRPr="00F6634F">
        <w:t xml:space="preserve">wordt uitgedrukt. Het bevoegd gezag is vrij in de keuze van de eenheid, waarbij gebruik gemaakt kan worden van de </w:t>
      </w:r>
      <w:r w:rsidR="00AE2C2F">
        <w:t>uitbreidbare waardelijst</w:t>
      </w:r>
      <w:r w:rsidRPr="00F6634F">
        <w:t xml:space="preserve"> 'Eenheid'. </w:t>
      </w:r>
      <w:r w:rsidR="00890A9E" w:rsidRPr="00890A9E">
        <w:t xml:space="preserve">Onder voorwaarde verplicht attribuut: alleen te gebruiken wanneer bij Normwaarde is gekozen voor het attribuut kwantitatieveWaarde; dan verplicht. </w:t>
      </w:r>
      <w:r w:rsidRPr="00F6634F">
        <w:t>Komt dan 1 keer voor.</w:t>
      </w:r>
    </w:p>
    <w:p w14:paraId="3C2269D4" w14:textId="38CC1157" w:rsidR="007475F2" w:rsidRPr="00136083" w:rsidRDefault="007475F2" w:rsidP="007475F2">
      <w:pPr>
        <w:pStyle w:val="Opsommingtekens1"/>
      </w:pPr>
      <w:r w:rsidRPr="00136083">
        <w:rPr>
          <w:i/>
          <w:iCs/>
        </w:rPr>
        <w:t>specifiekeSymbolisatie</w:t>
      </w:r>
      <w:r w:rsidRPr="007475F2">
        <w:t xml:space="preserve">: de symbolisatie die door het bevoegd gezag is bepaald en afwijkt van de standaardsymbolisatie. </w:t>
      </w:r>
      <w:r w:rsidR="00960CE5">
        <w:t>De symbolisatie is door het bevoegd gezag zelf te kiezen uit de lijst van gestandaardiseerde symboolcodes, te vinden in de symbolenbibliotheek</w:t>
      </w:r>
      <w:r w:rsidRPr="007475F2">
        <w:t>.</w:t>
      </w:r>
      <w:r w:rsidR="00040856">
        <w:t xml:space="preserve"> </w:t>
      </w:r>
      <w:r w:rsidR="005276EA" w:rsidRPr="005276EA">
        <w:t xml:space="preserve">Optioneel attribuut. Komt </w:t>
      </w:r>
      <w:r w:rsidR="00ED554E">
        <w:t xml:space="preserve">0 of </w:t>
      </w:r>
      <w:r w:rsidR="005276EA" w:rsidRPr="005276EA">
        <w:t>1 keer voor.</w:t>
      </w:r>
    </w:p>
    <w:p w14:paraId="030F11FF" w14:textId="1A8EBB2F" w:rsidR="00672997" w:rsidRDefault="00B74F1F" w:rsidP="003C43A3">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70258202" w14:textId="51E8421A" w:rsidR="00F463A2" w:rsidRDefault="00F463A2" w:rsidP="00F463A2"/>
    <w:p w14:paraId="6C02D582" w14:textId="70AFB80A" w:rsidR="004735C2" w:rsidRDefault="004735C2" w:rsidP="004735C2">
      <w:r>
        <w:t>Omgevingsnorm heeft de volgende constraint</w:t>
      </w:r>
      <w:r w:rsidR="003C43A3">
        <w:t>s</w:t>
      </w:r>
      <w:r>
        <w:t>:</w:t>
      </w:r>
    </w:p>
    <w:p w14:paraId="563CC5CC" w14:textId="7BA84535" w:rsidR="004735C2" w:rsidRDefault="004735C2" w:rsidP="00136083">
      <w:pPr>
        <w:pStyle w:val="Opsommingtekens1"/>
      </w:pPr>
      <w:r>
        <w:t>waarde is kwalitatief of kwantitatief of waardeInRegeltekst</w:t>
      </w:r>
      <w:r w:rsidR="003C43A3">
        <w:t>;</w:t>
      </w:r>
    </w:p>
    <w:p w14:paraId="14CE63DA" w14:textId="5C1042EB" w:rsidR="003C43A3" w:rsidRPr="00D37C58" w:rsidRDefault="003C43A3" w:rsidP="00136083">
      <w:pPr>
        <w:pStyle w:val="Opsommingtekens1"/>
      </w:pPr>
      <w:r w:rsidRPr="003C43A3">
        <w:t>eenheid alleen bij kwantitatieve normwaarden.</w:t>
      </w:r>
    </w:p>
    <w:p w14:paraId="3931B9F1" w14:textId="1C6F5C61" w:rsidR="00E33EDD" w:rsidRDefault="00D320C2" w:rsidP="00E33EDD">
      <w:pPr>
        <w:pStyle w:val="Kop5"/>
      </w:pPr>
      <w:bookmarkStart w:id="517" w:name="_Ref35843777"/>
      <w:bookmarkStart w:id="518" w:name="_Toc93476028"/>
      <w:bookmarkEnd w:id="516"/>
      <w:r w:rsidRPr="00D320C2">
        <w:t>Toelichting op de norm</w:t>
      </w:r>
      <w:bookmarkEnd w:id="517"/>
      <w:bookmarkEnd w:id="518"/>
    </w:p>
    <w:p w14:paraId="5F014EC5" w14:textId="5037D0FA" w:rsidR="00F463A2" w:rsidRDefault="00F463A2" w:rsidP="00F463A2"/>
    <w:p w14:paraId="0858F8DD" w14:textId="2D0987CC" w:rsidR="00F463A2" w:rsidRPr="00BE339F" w:rsidRDefault="003205B2" w:rsidP="00F463A2">
      <w:pPr>
        <w:rPr>
          <w:i/>
          <w:iCs/>
        </w:rPr>
      </w:pPr>
      <w:r w:rsidRPr="00BE339F">
        <w:rPr>
          <w:i/>
          <w:iCs/>
        </w:rPr>
        <w:t>Attributen en waardelijsten</w:t>
      </w:r>
    </w:p>
    <w:p w14:paraId="402EAAA5" w14:textId="15293CB0" w:rsidR="00D9363F" w:rsidRDefault="005B2C36" w:rsidP="00EA4BDC">
      <w:pPr>
        <w:pStyle w:val="Opsommingtekens1"/>
      </w:pPr>
      <w:r>
        <w:rPr>
          <w:i/>
          <w:iCs/>
        </w:rPr>
        <w:t>n</w:t>
      </w:r>
      <w:r w:rsidR="008A6FB5" w:rsidRPr="008A6FB5">
        <w:rPr>
          <w:i/>
          <w:iCs/>
        </w:rPr>
        <w:t>aam</w:t>
      </w:r>
      <w:r w:rsidR="008A6FB5">
        <w:t xml:space="preserve">: </w:t>
      </w:r>
      <w:r w:rsidR="00FC726C" w:rsidRPr="00FC726C">
        <w:t>de naam van de omgevings</w:t>
      </w:r>
      <w:r w:rsidR="00FC726C">
        <w:t>norm</w:t>
      </w:r>
      <w:r w:rsidR="00FC726C" w:rsidRPr="00FC726C">
        <w:t xml:space="preserve">. </w:t>
      </w:r>
      <w:r w:rsidR="00C20F56">
        <w:t>H</w:t>
      </w:r>
      <w:r w:rsidR="008A6FB5">
        <w:t xml:space="preserve">et bevoegd gezag </w:t>
      </w:r>
      <w:r w:rsidR="00C20F56">
        <w:t xml:space="preserve">kan </w:t>
      </w:r>
      <w:r w:rsidR="008A6FB5">
        <w:t xml:space="preserve">zelf </w:t>
      </w:r>
      <w:r w:rsidR="00C20F56">
        <w:t>de naam van de omgevingsnorm bepalen</w:t>
      </w:r>
      <w:r w:rsidR="008A6FB5">
        <w:t>, er is geen waardelijst voor de naam van de omgevingsnorm.</w:t>
      </w:r>
      <w:r w:rsidR="00D20C1C">
        <w:t xml:space="preserve"> </w:t>
      </w:r>
      <w:r w:rsidR="00D20C1C" w:rsidRPr="00D20C1C">
        <w:t xml:space="preserve">De naam kan worden overgenomen uit de Juridische regel. Wanneer de omgevingsnorm in de Juridische regel een lange naam of omschrijving heeft kan indien gewenst een verkorte versie daarvan in het attribuut </w:t>
      </w:r>
      <w:r w:rsidR="00D20C1C" w:rsidRPr="00921472">
        <w:rPr>
          <w:i/>
          <w:iCs/>
        </w:rPr>
        <w:t>naam</w:t>
      </w:r>
      <w:r w:rsidR="00D20C1C" w:rsidRPr="00D20C1C">
        <w:t xml:space="preserve"> worden opgenomen.</w:t>
      </w:r>
    </w:p>
    <w:p w14:paraId="20A24792" w14:textId="6D8FC969" w:rsidR="000F32C3" w:rsidRDefault="000F32C3" w:rsidP="00EA4BDC">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rsidR="00C76E6D">
        <w:t xml:space="preserve"> Een voorbeeld is: maximum aantal rijstroken.</w:t>
      </w:r>
    </w:p>
    <w:p w14:paraId="742605F9" w14:textId="798560FE" w:rsidR="00EF53FF" w:rsidRDefault="005B2C36" w:rsidP="00805135">
      <w:pPr>
        <w:pStyle w:val="Opsommingtekens1"/>
      </w:pPr>
      <w:r>
        <w:rPr>
          <w:i/>
          <w:iCs/>
        </w:rPr>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w:t>
      </w:r>
      <w:r w:rsidR="0034107D">
        <w:t>De groep vormt het kenmerk waarop de symbolisatie (kleur, arcering, lijnstijl) van de standaardweergave wordt georganiseerd</w:t>
      </w:r>
      <w:r w:rsidR="008A6FB5">
        <w:t xml:space="preserve">. De groepen die gebruikt kunnen worden zijn opgenomen in de </w:t>
      </w:r>
      <w:r w:rsidR="00AE2C2F">
        <w:t>limitatieve waardelijst</w:t>
      </w:r>
      <w:r w:rsidR="008A6FB5">
        <w:t xml:space="preserve"> </w:t>
      </w:r>
      <w:r w:rsidR="00175570">
        <w:t>‘</w:t>
      </w:r>
      <w:r w:rsidR="008A6FB5">
        <w:t>Omgevingsnormgroep</w:t>
      </w:r>
      <w:r w:rsidR="00175570">
        <w:t>’</w:t>
      </w:r>
      <w:r w:rsidR="008A6FB5">
        <w:t xml:space="preserve">. Om het mogelijk te maken ook </w:t>
      </w:r>
      <w:r w:rsidR="008A6FB5" w:rsidRPr="008A6FB5">
        <w:t>omgevingsnorm</w:t>
      </w:r>
      <w:r w:rsidR="008A6FB5">
        <w:t xml:space="preserve">en te annoteren die nu nog niet voorzien zijn, is de groep </w:t>
      </w:r>
      <w:r w:rsidR="00175570">
        <w:t>‘</w:t>
      </w:r>
      <w:r w:rsidR="008A6FB5">
        <w:t>overig</w:t>
      </w:r>
      <w:r w:rsidR="00175570">
        <w:t>’</w:t>
      </w:r>
      <w:r w:rsidR="008A6FB5">
        <w:t xml:space="preserve"> aan de waardelijst toegevoegd.</w:t>
      </w:r>
    </w:p>
    <w:p w14:paraId="548736C1" w14:textId="6C0B0341" w:rsidR="00AD0F59" w:rsidRDefault="000C1F68" w:rsidP="00AD0F59">
      <w:pPr>
        <w:pStyle w:val="Opsommingtekens1"/>
      </w:pPr>
      <w:r>
        <w:rPr>
          <w:i/>
          <w:iCs/>
        </w:rPr>
        <w:lastRenderedPageBreak/>
        <w:t>n</w:t>
      </w:r>
      <w:r w:rsidR="008A6FB5" w:rsidRPr="008A6FB5">
        <w:rPr>
          <w:i/>
          <w:iCs/>
        </w:rPr>
        <w:t>ormwaarde</w:t>
      </w:r>
      <w:r w:rsidR="008A6FB5">
        <w:t xml:space="preserve">: attribuut </w:t>
      </w:r>
      <w:r w:rsidR="00317CE3">
        <w:t>waarmee wordt vastgelegd</w:t>
      </w:r>
      <w:r w:rsidR="00E11C4F">
        <w:t xml:space="preserve"> welke</w:t>
      </w:r>
      <w:r w:rsidR="00BD7C2C" w:rsidRPr="00BD7C2C">
        <w:t xml:space="preserve"> specifieke </w:t>
      </w:r>
      <w:r w:rsidR="00E11C4F">
        <w:t>waarden een omgevingsnorm</w:t>
      </w:r>
      <w:r w:rsidR="00A06B87">
        <w:t xml:space="preserve"> op specifieke locaties heeft en van welke soort </w:t>
      </w:r>
      <w:r w:rsidR="0099745D" w:rsidRPr="0099745D">
        <w:t xml:space="preserve">die combinatie van norm en waarde </w:t>
      </w:r>
      <w:r w:rsidR="00A06B87">
        <w:t xml:space="preserve">voor een bepaalde omgevingsnorm is. </w:t>
      </w:r>
      <w:r w:rsidR="00E41AC6">
        <w:t>Het a</w:t>
      </w:r>
      <w:r w:rsidR="00382BC6">
        <w:t>t</w:t>
      </w:r>
      <w:r w:rsidR="00E41AC6">
        <w:t xml:space="preserve">tribuut </w:t>
      </w:r>
      <w:r w:rsidR="00E41AC6" w:rsidRPr="00BE339F">
        <w:rPr>
          <w:i/>
          <w:iCs/>
        </w:rPr>
        <w:t>normwaarde</w:t>
      </w:r>
      <w:r w:rsidR="00E41AC6">
        <w:t xml:space="preserve"> </w:t>
      </w:r>
      <w:r w:rsidR="00F32154">
        <w:t xml:space="preserve">maakt </w:t>
      </w:r>
      <w:r w:rsidR="00AD0F59">
        <w:t xml:space="preserve">gebruik van de gegevensgroep Normwaarde. In het navolgende worden de attributen van </w:t>
      </w:r>
      <w:r w:rsidR="000E1102" w:rsidRPr="000E1102">
        <w:t xml:space="preserve">Normwaarde </w:t>
      </w:r>
      <w:r w:rsidR="00AD0F59">
        <w:t>toegelicht.</w:t>
      </w:r>
    </w:p>
    <w:p w14:paraId="624C691F" w14:textId="5F6A3ADA" w:rsidR="00AD0F59" w:rsidRDefault="00AD0F59" w:rsidP="00BE339F">
      <w:pPr>
        <w:pStyle w:val="Opsommingtekens2"/>
      </w:pPr>
      <w:r>
        <w:t>identificatie: iedere Normwaarde heeft een identificatie. Let op: ook Omgevings</w:t>
      </w:r>
      <w:r w:rsidR="00624FF7">
        <w:t>norm</w:t>
      </w:r>
      <w:r>
        <w:t xml:space="preserve"> zelf heeft een identificatie.</w:t>
      </w:r>
    </w:p>
    <w:p w14:paraId="7F49F10B" w14:textId="7B55621D" w:rsidR="0044672B" w:rsidRDefault="00AD0F59" w:rsidP="00BE339F">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w:t>
      </w:r>
    </w:p>
    <w:p w14:paraId="79A0B5E8" w14:textId="52B11D8B" w:rsidR="00AD0F59" w:rsidRDefault="00AD0F59" w:rsidP="00BE339F">
      <w:pPr>
        <w:pStyle w:val="Opsommingtekens3"/>
      </w:pPr>
      <w:r w:rsidRPr="00BE339F">
        <w:rPr>
          <w:i/>
          <w:iCs/>
        </w:rPr>
        <w:t>kwalitatieveWaarde</w:t>
      </w:r>
      <w:r>
        <w:t xml:space="preserve">: dit attribuut wordt gekozen voor waarden die kwalitatief worden vastgelegd, oftewel in woorden worden omschreven, in het geval dat de </w:t>
      </w:r>
      <w:r w:rsidR="007371B9">
        <w:t>O</w:t>
      </w:r>
      <w:r>
        <w:t>mgevings</w:t>
      </w:r>
      <w:r w:rsidR="00A14080">
        <w:t>norm</w:t>
      </w:r>
      <w:r>
        <w:t xml:space="preserve"> op verschillende locaties verschillende kwalitatieve waarden heeft, die in een geo-informatieobject worden vastgelegd. Een (fictief) voorbeeld voor de omgevingswaarde </w:t>
      </w:r>
      <w:r w:rsidR="00274B3A">
        <w:t>maximum bouwhoogte</w:t>
      </w:r>
      <w:r>
        <w:t>: '</w:t>
      </w:r>
      <w:r w:rsidR="00274B3A">
        <w:t>passend in het straatbeeld</w:t>
      </w:r>
      <w:r>
        <w:t>' voor locatie A, '</w:t>
      </w:r>
      <w:r w:rsidR="00274B3A">
        <w:t>niet hoger dan de kerk</w:t>
      </w:r>
      <w:r>
        <w:t xml:space="preserve">' voor locatie B. </w:t>
      </w:r>
      <w:r w:rsidR="002E01BF" w:rsidRPr="002E01BF">
        <w:t xml:space="preserve">De STOP/TPOD-standaard staat niet toe dat kwalitatieve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w:t>
      </w:r>
      <w:r w:rsidR="002E01BF" w:rsidRPr="00460031">
        <w:rPr>
          <w:i/>
          <w:iCs/>
        </w:rPr>
        <w:t>kwalitatieveWaarde</w:t>
      </w:r>
      <w:r w:rsidR="002E01BF" w:rsidRPr="002E01BF">
        <w:t xml:space="preserve"> alleen gebruikt worden wanneer de waarden niet in de Regeltekst staan.</w:t>
      </w:r>
    </w:p>
    <w:p w14:paraId="256F6D5C" w14:textId="07A74F8E" w:rsidR="00AD0F59" w:rsidRDefault="00AD0F59" w:rsidP="00BE339F">
      <w:pPr>
        <w:pStyle w:val="Opsommingtekens3"/>
      </w:pPr>
      <w:r w:rsidRPr="00BE339F">
        <w:rPr>
          <w:i/>
          <w:iCs/>
        </w:rPr>
        <w:t>kwantitatieveWaarde</w:t>
      </w:r>
      <w:r>
        <w:t>: dit attribuut wordt gekozen bij een kwantitatieve oftewel numerieke vastlegging van de omgevings</w:t>
      </w:r>
      <w:r w:rsidR="00274B3A">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r w:rsidR="00064061">
        <w:t xml:space="preserve"> </w:t>
      </w:r>
      <w:r w:rsidR="00064061" w:rsidRPr="00064061">
        <w:t xml:space="preserve">De STOP/TPOD-standaard staat niet toe dat kwantitatieve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w:t>
      </w:r>
      <w:r w:rsidR="00064061" w:rsidRPr="00460031">
        <w:rPr>
          <w:i/>
          <w:iCs/>
        </w:rPr>
        <w:t>kwantitatieveWaarde</w:t>
      </w:r>
      <w:r w:rsidR="00064061" w:rsidRPr="00064061">
        <w:t xml:space="preserve"> alleen gebruikt worden wanneer de waarden niet in de Regeltekst staan.</w:t>
      </w:r>
    </w:p>
    <w:p w14:paraId="2367CE51" w14:textId="0F139D0E" w:rsidR="008A6FB5" w:rsidRDefault="00AD0F59" w:rsidP="00624FF7">
      <w:pPr>
        <w:pStyle w:val="Opsommingtekens3"/>
      </w:pPr>
      <w:r w:rsidRPr="00BE339F">
        <w:rPr>
          <w:i/>
          <w:iCs/>
        </w:rPr>
        <w:t>waardeInRegeltekst</w:t>
      </w:r>
      <w:r>
        <w:t>: dit attribuut wordt gebruikt in die gevallen waarin het bevoegd gezag het wel wenselijk vindt om een omgevings</w:t>
      </w:r>
      <w:r w:rsidR="005D624E">
        <w:t>norm</w:t>
      </w:r>
      <w:r>
        <w:t xml:space="preserve"> met het IMOW-object Omgevings</w:t>
      </w:r>
      <w:r w:rsidR="005D624E">
        <w:t>norm</w:t>
      </w:r>
      <w:r>
        <w:t xml:space="preserve"> te annoteren maar niet de waarden van de omgevings</w:t>
      </w:r>
      <w:r w:rsidR="00C8074F">
        <w:t>norm</w:t>
      </w:r>
      <w:r>
        <w:t xml:space="preserve"> aan de annotatie wil toevoegen en in een geografisch informatieobject wil vastleggen. De omgevings</w:t>
      </w:r>
      <w:r w:rsidR="003D010A">
        <w:t>norm</w:t>
      </w:r>
      <w:r>
        <w:t xml:space="preserve"> wordt dan wel op een kaart weergegeven en is ook in het Omgevingsloket als omgevings</w:t>
      </w:r>
      <w:r w:rsidR="003D010A">
        <w:t>norm</w:t>
      </w:r>
      <w:r>
        <w:t xml:space="preserve"> bevraagbaar. Deze optie kan bijvoorbeeld gebruikt worden wanneer een omgevings</w:t>
      </w:r>
      <w:r w:rsidR="003D010A">
        <w:t>norm</w:t>
      </w:r>
      <w:r>
        <w:t xml:space="preserve"> overal waar hij voorkomt dezelfde waarde heeft, en bij heel complexe waarden. </w:t>
      </w:r>
      <w:r w:rsidR="001B5A9D">
        <w:t>B</w:t>
      </w:r>
      <w:r>
        <w:t xml:space="preserve">ij de keuze voor </w:t>
      </w:r>
      <w:r w:rsidRPr="00BE339F">
        <w:rPr>
          <w:i/>
          <w:iCs/>
        </w:rPr>
        <w:t>waardeInRegeltekst</w:t>
      </w:r>
      <w:r>
        <w:t xml:space="preserve"> </w:t>
      </w:r>
      <w:r w:rsidR="001B5A9D">
        <w:t xml:space="preserve">verschijnt </w:t>
      </w:r>
      <w:r>
        <w:t xml:space="preserve">bij raadpleging in de viewer de tekst 'waarde staat in regeltekst'. </w:t>
      </w:r>
      <w:r w:rsidR="00E915DE" w:rsidRPr="00E915DE">
        <w:t xml:space="preserve">De STOP/TPOD-standaard staat niet toe dat kwantitatieve en kwalitatieve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00E915DE" w:rsidRPr="00460031">
        <w:rPr>
          <w:i/>
          <w:iCs/>
        </w:rPr>
        <w:t>waardeInRegeltekst</w:t>
      </w:r>
      <w:r w:rsidR="00E915DE" w:rsidRPr="00E915DE">
        <w:t xml:space="preserve"> gebruikt worden.</w:t>
      </w:r>
    </w:p>
    <w:p w14:paraId="37693708" w14:textId="181762B8" w:rsidR="009E3D77" w:rsidRDefault="00397BA8" w:rsidP="008D54E0">
      <w:pPr>
        <w:ind w:left="567"/>
      </w:pPr>
      <w:r w:rsidRPr="00397BA8">
        <w:lastRenderedPageBreak/>
        <w:t xml:space="preserve">De waarden die worden vastgelegd met </w:t>
      </w:r>
      <w:r w:rsidRPr="00BE339F">
        <w:rPr>
          <w:i/>
          <w:iCs/>
        </w:rPr>
        <w:t>kwalitatieveWaarde</w:t>
      </w:r>
      <w:r w:rsidR="00345335">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4183DED8" w14:textId="15A1F73C" w:rsidR="0044672B" w:rsidRDefault="004247DF" w:rsidP="00A17917">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002240F9"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002240F9" w:rsidRPr="002240F9">
        <w:t>μ</w:t>
      </w:r>
      <w:r w:rsidRPr="004247DF">
        <w:t>g/m</w:t>
      </w:r>
      <w:r w:rsidRPr="00A11BEA">
        <w:rPr>
          <w:vertAlign w:val="superscript"/>
        </w:rPr>
        <w:t>3</w:t>
      </w:r>
      <w:r w:rsidRPr="004247DF">
        <w:t xml:space="preserve">. Voor eenheid kan gebruik gemaakt worden van de waardelijst 'Eenheid'. </w:t>
      </w:r>
      <w:r w:rsidR="00397F40">
        <w:t>De waardelijst is uitbreidbaar</w:t>
      </w:r>
      <w:r w:rsidRPr="004247DF">
        <w:t xml:space="preserve">: wanneer de gewenste eenheid in de waardelijst voorkomt, wordt die gebruikt. Wanneer de gewenste eenheid niet voorkomt in de waardelijst wordt een eigen eenheid gekozen. </w:t>
      </w:r>
      <w:r w:rsidR="00E16831">
        <w:t>H</w:t>
      </w:r>
      <w:r w:rsidRPr="004247DF">
        <w:t xml:space="preserve">et attribuut </w:t>
      </w:r>
      <w:r w:rsidRPr="00A11BEA">
        <w:rPr>
          <w:i/>
          <w:iCs/>
        </w:rPr>
        <w:t>eenheid</w:t>
      </w:r>
      <w:r w:rsidRPr="004247DF">
        <w:t xml:space="preserve"> </w:t>
      </w:r>
      <w:r w:rsidR="00E16831">
        <w:t xml:space="preserve">is </w:t>
      </w:r>
      <w:r w:rsidRPr="004247DF">
        <w:t xml:space="preserve">bij Norm </w:t>
      </w:r>
      <w:r w:rsidR="00E16831">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rsidR="0058222C">
        <w:t>norm</w:t>
      </w:r>
      <w:r w:rsidRPr="004247DF">
        <w:t xml:space="preserve"> de ene keer in meters en de andere keer in decimeters wordt uitgedrukt.</w:t>
      </w:r>
      <w:bookmarkStart w:id="519" w:name="_Hlk37342907"/>
    </w:p>
    <w:p w14:paraId="491C59AA" w14:textId="7B08C9C6" w:rsidR="00D02468" w:rsidRDefault="00D02468" w:rsidP="00A17917">
      <w:pPr>
        <w:pStyle w:val="Opsommingtekens1"/>
      </w:pPr>
      <w:r>
        <w:rPr>
          <w:i/>
          <w:iCs/>
        </w:rPr>
        <w:t>specifiekeSymbolisatie</w:t>
      </w:r>
      <w:r w:rsidRPr="00A11BEA">
        <w:t>:</w:t>
      </w:r>
      <w:r>
        <w:t xml:space="preserve"> </w:t>
      </w:r>
      <w:r w:rsidR="00C603AA" w:rsidRPr="00C603AA">
        <w:t>het attribuut waarmee wordt aangegeven dat een bepaalde waarde (of een reeks of zelfs alle waarden) van deze omgevings</w:t>
      </w:r>
      <w:r w:rsidR="00C603AA">
        <w:t>norm</w:t>
      </w:r>
      <w:r w:rsidR="00C603AA" w:rsidRPr="00C603AA">
        <w:t xml:space="preserve">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C603AA" w:rsidRPr="00C603AA">
        <w:t xml:space="preserve"> de symboolcode die hoort bij de symbolisatie die overeenkomt met de wijze waarop het bevoegd gezag de waarde(n) van de omgevings</w:t>
      </w:r>
      <w:r w:rsidR="00C603AA">
        <w:t>norm</w:t>
      </w:r>
      <w:r w:rsidR="00C603AA" w:rsidRPr="00C603AA">
        <w:t xml:space="preserve"> wil weergeven. Het is bijvoorbeeld mogelijk om van een omgevingsnorm alle waarden die liggen tussen 0 en 5 met een rode kleur weer te geven en alle waarden die liggen tussen 6 en 10 met een blauwe kleur</w:t>
      </w:r>
      <w:r w:rsidR="00024083" w:rsidRPr="00024083">
        <w:t>.</w:t>
      </w:r>
      <w:bookmarkEnd w:id="519"/>
      <w:r w:rsidR="009A54ED">
        <w:t xml:space="preserve"> </w:t>
      </w:r>
      <w:r w:rsidR="009A54ED" w:rsidRPr="009A54ED">
        <w:t xml:space="preserve">Wanneer het attribuut </w:t>
      </w:r>
      <w:r w:rsidR="009A54ED" w:rsidRPr="00A11BEA">
        <w:rPr>
          <w:i/>
          <w:iCs/>
        </w:rPr>
        <w:t>specifiekeSymbolisatie</w:t>
      </w:r>
      <w:r w:rsidR="009A54ED" w:rsidRPr="009A54ED">
        <w:t xml:space="preserve"> is toegevoegd, is dat het attribuut dat voor de weergave zorgt. Het gaat dan dus boven de weergave-werking van het attribuut </w:t>
      </w:r>
      <w:r w:rsidR="009A54ED" w:rsidRPr="00A11BEA">
        <w:rPr>
          <w:i/>
          <w:iCs/>
        </w:rPr>
        <w:t>groep</w:t>
      </w:r>
      <w:r w:rsidR="009A54ED" w:rsidRPr="009A54ED">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12D79BD5" w14:textId="5FAF6071" w:rsidR="004247DF" w:rsidRDefault="00BA07C5" w:rsidP="00366BD1">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8A6FB5" w:rsidRDefault="008A6FB5" w:rsidP="008A6FB5"/>
    <w:p w14:paraId="7C043DB2" w14:textId="1B6582F3" w:rsidR="00084DBB" w:rsidRDefault="00084DBB" w:rsidP="008A6FB5">
      <w:pPr>
        <w:rPr>
          <w:i/>
          <w:iCs/>
        </w:rPr>
      </w:pPr>
      <w:r w:rsidRPr="00A11BEA">
        <w:rPr>
          <w:i/>
          <w:iCs/>
        </w:rPr>
        <w:t>Constraint</w:t>
      </w:r>
      <w:r w:rsidR="00366BD1">
        <w:rPr>
          <w:i/>
          <w:iCs/>
        </w:rPr>
        <w:t>s</w:t>
      </w:r>
    </w:p>
    <w:p w14:paraId="0D0AFCD5" w14:textId="4358C7A2" w:rsidR="00366BD1" w:rsidRPr="00366BD1" w:rsidRDefault="00366BD1" w:rsidP="00A11BEA">
      <w:pPr>
        <w:pStyle w:val="Opsommingtekens1"/>
      </w:pPr>
      <w:r w:rsidRPr="00A11BEA">
        <w:rPr>
          <w:i/>
          <w:iCs/>
        </w:rPr>
        <w:t>waarde is kwalitatief of kwantitatief of waardeInRegeltekst</w:t>
      </w:r>
      <w:r w:rsidRPr="00366BD1">
        <w:t>: deze constraint</w:t>
      </w:r>
      <w:r w:rsidR="001E76EB" w:rsidRPr="001E76EB">
        <w:t>, die geldt voor</w:t>
      </w:r>
      <w:r w:rsidR="00B8368E">
        <w:t xml:space="preserve"> Normwaarde,</w:t>
      </w:r>
      <w:r w:rsidRPr="00366BD1">
        <w:t xml:space="preserve"> houdt in dat er </w:t>
      </w:r>
      <w:r w:rsidR="00BF3614">
        <w:t>bij</w:t>
      </w:r>
      <w:r w:rsidR="00BF3614" w:rsidRPr="00BF3614">
        <w:t xml:space="preserve"> Normwaarde </w:t>
      </w:r>
      <w:r w:rsidRPr="00366BD1">
        <w:t>altijd één van de genoemde a</w:t>
      </w:r>
      <w:r w:rsidR="00250C76">
        <w:t>t</w:t>
      </w:r>
      <w:r w:rsidRPr="00366BD1">
        <w:t>tributen gekozen moet worden, met andere woorden: het is verplicht dat er precies één van de drie voorkomt, niet minder en niet meer.</w:t>
      </w:r>
    </w:p>
    <w:p w14:paraId="62DAA4CB" w14:textId="16FCDCC5" w:rsidR="00084DBB" w:rsidRDefault="00366BD1" w:rsidP="00A11BEA">
      <w:pPr>
        <w:pStyle w:val="Opsommingtekens1"/>
      </w:pPr>
      <w:r w:rsidRPr="00A11BEA">
        <w:rPr>
          <w:i/>
          <w:iCs/>
        </w:rPr>
        <w:t>eenheid alleen bij kwantitatieve normwaarden</w:t>
      </w:r>
      <w:r w:rsidRPr="00366BD1">
        <w:t>: deze constraint</w:t>
      </w:r>
      <w:r w:rsidR="00B8368E" w:rsidRPr="00B8368E">
        <w:t>, die geldt voor</w:t>
      </w:r>
      <w:r w:rsidR="0026528C">
        <w:t xml:space="preserve"> het attribuut </w:t>
      </w:r>
      <w:r w:rsidR="0026528C" w:rsidRPr="00A11BEA">
        <w:rPr>
          <w:i/>
          <w:iCs/>
        </w:rPr>
        <w:t>eenheid</w:t>
      </w:r>
      <w:r w:rsidR="0026528C">
        <w:t xml:space="preserve"> bij Norm,</w:t>
      </w:r>
      <w:r w:rsidRPr="00366BD1">
        <w:t xml:space="preserve"> legt vast dat het attribuut </w:t>
      </w:r>
      <w:r w:rsidRPr="00A11BEA">
        <w:rPr>
          <w:i/>
          <w:iCs/>
        </w:rPr>
        <w:t>eenheid</w:t>
      </w:r>
      <w:r w:rsidRPr="00366BD1">
        <w:t xml:space="preserve"> alleen gebruikt mag worden indien bij Normwaarde is gekozen voor </w:t>
      </w:r>
      <w:r w:rsidR="00D33713" w:rsidRPr="00D33713">
        <w:t>het attribuut</w:t>
      </w:r>
      <w:r w:rsidRPr="00366BD1">
        <w:t xml:space="preserve"> </w:t>
      </w:r>
      <w:r w:rsidRPr="00A11BEA">
        <w:rPr>
          <w:i/>
          <w:iCs/>
        </w:rPr>
        <w:t>kwantitatieveWaarde</w:t>
      </w:r>
      <w:r w:rsidRPr="00366BD1">
        <w:t>.</w:t>
      </w:r>
    </w:p>
    <w:p w14:paraId="497A35E7" w14:textId="77777777" w:rsidR="00084DBB" w:rsidRDefault="00084DBB" w:rsidP="008A6FB5"/>
    <w:p w14:paraId="51D773DB" w14:textId="64C41F02" w:rsidR="00F463A2" w:rsidRDefault="008A6FB5" w:rsidP="00EA590B">
      <w:r>
        <w:t>De eerste keer dat een specifieke omgevings</w:t>
      </w:r>
      <w:r w:rsidR="0053281F">
        <w:t>norm</w:t>
      </w:r>
      <w:r>
        <w:t xml:space="preserve"> (bij voorbeeld de </w:t>
      </w:r>
      <w:r w:rsidR="0053281F" w:rsidRPr="0053281F">
        <w:t xml:space="preserve">omgevingsnorm </w:t>
      </w:r>
      <w:r w:rsidR="00175570">
        <w:t>‘</w:t>
      </w:r>
      <w:r w:rsidR="005F4EBF">
        <w:t>maximum</w:t>
      </w:r>
      <w:r w:rsidR="000828A3">
        <w:t xml:space="preserve"> </w:t>
      </w:r>
      <w:r w:rsidR="005F4EBF">
        <w:t>aantal</w:t>
      </w:r>
      <w:r w:rsidR="0053281F">
        <w:t xml:space="preserve"> parkeerplaatsen</w:t>
      </w:r>
      <w:r w:rsidR="00175570">
        <w:t>’</w:t>
      </w:r>
      <w:r w:rsidR="000828A3">
        <w:t xml:space="preserve"> of ‘maximum boordiepte'</w:t>
      </w:r>
      <w:r>
        <w:t xml:space="preserve">) in een </w:t>
      </w:r>
      <w:r w:rsidR="0044321E">
        <w:t>omgevingsdocument</w:t>
      </w:r>
      <w:r w:rsidR="007D692E">
        <w:t xml:space="preserve"> </w:t>
      </w:r>
      <w:r>
        <w:t xml:space="preserve">in een Juridische regel voorkomt, wordt deze met </w:t>
      </w:r>
      <w:r w:rsidR="009825D8">
        <w:t xml:space="preserve">het IMOW-object </w:t>
      </w:r>
      <w:r>
        <w:t>O</w:t>
      </w:r>
      <w:r w:rsidR="0053281F" w:rsidRPr="0053281F">
        <w:t xml:space="preserve">mgevingsnorm </w:t>
      </w:r>
      <w:r>
        <w:t xml:space="preserve">geannoteerd, met een verwijzing naar de </w:t>
      </w:r>
      <w:r w:rsidR="006B4B23">
        <w:t xml:space="preserve">Locatie die </w:t>
      </w:r>
      <w:r>
        <w:t xml:space="preserve">bij die Juridische regel </w:t>
      </w:r>
      <w:r w:rsidR="006B4B23">
        <w:t>hoort</w:t>
      </w:r>
      <w:r>
        <w:t xml:space="preserve">. </w:t>
      </w:r>
      <w:r w:rsidR="00B87B26">
        <w:t>Als in een volgende Juridische regel</w:t>
      </w:r>
      <w:r w:rsidR="00040856">
        <w:t xml:space="preserve"> </w:t>
      </w:r>
      <w:r>
        <w:t xml:space="preserve">diezelfde </w:t>
      </w:r>
      <w:r w:rsidR="0053281F" w:rsidRPr="0053281F">
        <w:t xml:space="preserve">omgevingsnorm </w:t>
      </w:r>
      <w:r w:rsidR="0036599D">
        <w:t>wordt gebruikt</w:t>
      </w:r>
      <w:r>
        <w:t xml:space="preserve">, wordt in die Juridische </w:t>
      </w:r>
      <w:r>
        <w:lastRenderedPageBreak/>
        <w:t xml:space="preserve">regel volstaan met een verwijzing naar </w:t>
      </w:r>
      <w:r w:rsidR="006372D2">
        <w:t xml:space="preserve">het </w:t>
      </w:r>
      <w:r>
        <w:t>betreffende al bestaande O</w:t>
      </w:r>
      <w:r w:rsidR="0053281F" w:rsidRPr="0053281F">
        <w:t>mgevingsnorm</w:t>
      </w:r>
      <w:r>
        <w:t>-</w:t>
      </w:r>
      <w:r w:rsidR="006372D2">
        <w:t>object</w:t>
      </w:r>
      <w:r>
        <w:t xml:space="preserve">, </w:t>
      </w:r>
      <w:r w:rsidR="00BF2EBE">
        <w:t xml:space="preserve">en wordt verwezen </w:t>
      </w:r>
      <w:r>
        <w:t xml:space="preserve">naar de </w:t>
      </w:r>
      <w:r w:rsidR="00BF2EBE">
        <w:t xml:space="preserve">Locatie </w:t>
      </w:r>
      <w:r w:rsidR="003C75AA">
        <w:t xml:space="preserve">die bij </w:t>
      </w:r>
      <w:r w:rsidR="00497FE6">
        <w:t xml:space="preserve">de nieuwe </w:t>
      </w:r>
      <w:r>
        <w:t xml:space="preserve">Juridische regel </w:t>
      </w:r>
      <w:r w:rsidR="000E498E">
        <w:t>hoort</w:t>
      </w:r>
      <w:r>
        <w:t xml:space="preserve">. Op deze manier is van iedere </w:t>
      </w:r>
      <w:r w:rsidR="00036400">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3C1683A0" w14:textId="5D828026" w:rsidR="00E33EDD" w:rsidRDefault="00E33EDD" w:rsidP="00E33EDD">
      <w:pPr>
        <w:pStyle w:val="Kop4"/>
      </w:pPr>
      <w:bookmarkStart w:id="520" w:name="_Toc12431613"/>
      <w:bookmarkStart w:id="521" w:name="_Ref12977518"/>
      <w:bookmarkStart w:id="522" w:name="_Ref13032336"/>
      <w:bookmarkStart w:id="523" w:name="_Ref26278747"/>
      <w:bookmarkStart w:id="524" w:name="_Ref26278772"/>
      <w:bookmarkStart w:id="525" w:name="_Ref26278804"/>
      <w:bookmarkStart w:id="526" w:name="_Ref26278821"/>
      <w:bookmarkStart w:id="527" w:name="_Ref26278835"/>
      <w:bookmarkStart w:id="528" w:name="_Ref26278851"/>
      <w:bookmarkStart w:id="529" w:name="_Ref26278867"/>
      <w:bookmarkStart w:id="530" w:name="_Ref26278880"/>
      <w:bookmarkStart w:id="531" w:name="_Ref26278896"/>
      <w:bookmarkStart w:id="532" w:name="_Ref26278905"/>
      <w:bookmarkStart w:id="533" w:name="_Ref26278917"/>
      <w:bookmarkStart w:id="534" w:name="_Ref26278938"/>
      <w:bookmarkStart w:id="535" w:name="_Ref26278952"/>
      <w:bookmarkStart w:id="536" w:name="_Ref26278961"/>
      <w:bookmarkStart w:id="537" w:name="_Ref26278972"/>
      <w:bookmarkStart w:id="538" w:name="_Ref26278982"/>
      <w:bookmarkStart w:id="539" w:name="_Toc93476029"/>
      <w:r>
        <w:t>Objecttype Gebiedsaanwijzing</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46C46498" w14:textId="20184879" w:rsidR="00E33EDD" w:rsidRDefault="00E33EDD" w:rsidP="00E33EDD">
      <w:pPr>
        <w:pStyle w:val="Kop5"/>
      </w:pPr>
      <w:bookmarkStart w:id="540" w:name="_Toc12431614"/>
      <w:bookmarkStart w:id="541" w:name="_Ref35359446"/>
      <w:bookmarkStart w:id="542" w:name="_Toc93476030"/>
      <w:r>
        <w:t>Toelichting</w:t>
      </w:r>
      <w:bookmarkEnd w:id="540"/>
      <w:r w:rsidR="00827453" w:rsidRPr="00827453">
        <w:t xml:space="preserve"> op de toepassing</w:t>
      </w:r>
      <w:bookmarkEnd w:id="541"/>
      <w:bookmarkEnd w:id="542"/>
    </w:p>
    <w:p w14:paraId="13F2FDA0" w14:textId="0166BC05" w:rsidR="00197747" w:rsidRDefault="00D93D91" w:rsidP="00E33EDD">
      <w:r>
        <w:t>In</w:t>
      </w:r>
      <w:r w:rsidR="00F452CD">
        <w:t xml:space="preserve"> omgevingsdocumenten</w:t>
      </w:r>
      <w:r>
        <w:t xml:space="preserve"> zullen </w:t>
      </w:r>
      <w:r w:rsidR="0020526B">
        <w:t>over veel verschillende gebieden regels gesteld worden</w:t>
      </w:r>
      <w:r w:rsidR="0047676B">
        <w:t xml:space="preserve"> respectievelijk beleidsuitspraken gedaan worden</w:t>
      </w:r>
      <w:r w:rsidR="00184E1E">
        <w:t xml:space="preserve"> waardoor die gebieden verbijzonderd worden</w:t>
      </w:r>
      <w:r w:rsidR="0047676B">
        <w:t xml:space="preserve">.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Gebiedsaanwijzing is een modelmatig</w:t>
      </w:r>
      <w:r w:rsidR="003D4179">
        <w:t>e</w:t>
      </w:r>
      <w:r w:rsidR="00996326">
        <w:t xml:space="preserve"> </w:t>
      </w:r>
      <w:r w:rsidR="00B3406B">
        <w:t xml:space="preserve">constructie die het mogelijk maakt </w:t>
      </w:r>
      <w:r w:rsidR="00C761A7">
        <w:t>allerlei typen gebieden te gebruiken zonder steeds een nieuw object aan het model toe te hoeven voegen</w:t>
      </w:r>
      <w:r w:rsidR="0006640C">
        <w:t xml:space="preserve">. </w:t>
      </w:r>
      <w:r w:rsidR="006629FD">
        <w:t>N</w:t>
      </w:r>
      <w:r w:rsidR="00600047" w:rsidRPr="00600047">
        <w:t xml:space="preserve">ieuwe </w:t>
      </w:r>
      <w:r w:rsidR="006629FD">
        <w:t xml:space="preserve">typen gebieden </w:t>
      </w:r>
      <w:r w:rsidR="00247427">
        <w:t xml:space="preserve">kunnen </w:t>
      </w:r>
      <w:r w:rsidR="00D40759">
        <w:t xml:space="preserve">eenvoudig </w:t>
      </w:r>
      <w:r w:rsidR="00247427">
        <w:t xml:space="preserve">worden toegevoegd door </w:t>
      </w:r>
      <w:r w:rsidR="00600047">
        <w:t>nieuwe</w:t>
      </w:r>
      <w:r w:rsidR="002878D4">
        <w:t xml:space="preserve"> waarden aan </w:t>
      </w:r>
      <w:r w:rsidR="00FF5225">
        <w:t xml:space="preserve">de </w:t>
      </w:r>
      <w:r w:rsidR="00600047" w:rsidRPr="00600047">
        <w:t xml:space="preserve">waardelijst </w:t>
      </w:r>
      <w:r w:rsidR="00FF5225">
        <w:t xml:space="preserve">voor type </w:t>
      </w:r>
      <w:r w:rsidR="002878D4">
        <w:t xml:space="preserve">toe </w:t>
      </w:r>
      <w:r w:rsidR="00600047" w:rsidRPr="00600047">
        <w:t xml:space="preserve">te </w:t>
      </w:r>
      <w:r w:rsidR="002878D4">
        <w:t>voeg</w:t>
      </w:r>
      <w:r w:rsidR="00600047" w:rsidRPr="00600047">
        <w:t xml:space="preserve">en. </w:t>
      </w:r>
      <w:r w:rsidR="00215272">
        <w:t xml:space="preserve">Gebiedsaanwijzing </w:t>
      </w:r>
      <w:r w:rsidR="00E82CBD">
        <w:t xml:space="preserve">kent een groot aantal typen, waarmee het </w:t>
      </w:r>
      <w:r w:rsidR="00DD6F0F">
        <w:t xml:space="preserve">voor verschillende typen gebieden specifiek wordt gemaakt. Voorbeelden van </w:t>
      </w:r>
      <w:r w:rsidR="003D66CC">
        <w:t xml:space="preserve">die typen </w:t>
      </w:r>
      <w:r w:rsidR="00DD6F0F">
        <w:t xml:space="preserve">zijn </w:t>
      </w:r>
      <w:r w:rsidR="006D4DC3">
        <w:t xml:space="preserve">Beperkingengebied, Bodem, Energievoorziening, </w:t>
      </w:r>
      <w:r w:rsidR="00326720">
        <w:t xml:space="preserve">Functie, </w:t>
      </w:r>
      <w:r w:rsidR="006D4DC3">
        <w:t xml:space="preserve">Geluid </w:t>
      </w:r>
      <w:r w:rsidR="00620924">
        <w:t>en Ruimtelijk gebruik.</w:t>
      </w:r>
    </w:p>
    <w:p w14:paraId="33109C29" w14:textId="77777777" w:rsidR="00384147" w:rsidRDefault="00384147" w:rsidP="00E33EDD"/>
    <w:p w14:paraId="482FF42C" w14:textId="77777777" w:rsidR="00F374F6" w:rsidRPr="00E347CD" w:rsidRDefault="00F374F6" w:rsidP="00E347CD">
      <w:pPr>
        <w:rPr>
          <w:i/>
          <w:iCs/>
        </w:rPr>
      </w:pPr>
      <w:r w:rsidRPr="00E347CD">
        <w:rPr>
          <w:i/>
          <w:iCs/>
        </w:rPr>
        <w:t>Thematische en niet-thematische Gebiedsaanwijzingtypen</w:t>
      </w:r>
    </w:p>
    <w:p w14:paraId="72B713DF" w14:textId="77777777" w:rsidR="00F374F6" w:rsidRDefault="00F374F6" w:rsidP="00F374F6">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197747" w:rsidRDefault="00F374F6" w:rsidP="00F374F6">
      <w:r>
        <w:t>De wetgever heeft</w:t>
      </w:r>
      <w:r w:rsidR="00496ECF">
        <w:t xml:space="preserve"> </w:t>
      </w:r>
      <w:r w:rsidR="005F4EBF">
        <w:t>er voor</w:t>
      </w:r>
      <w:r>
        <w:t xml:space="preserve"> gekozen de borging van een aantal meer algemene belangen zoals het beperken van hinder van geluid, trillingen en geur niet langer via algemene 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008916A6" w:rsidRPr="008916A6">
        <w:t xml:space="preserve">respectievelijk </w:t>
      </w:r>
      <w:r w:rsidR="006424B1">
        <w:t xml:space="preserve">beleidsuitspraken </w:t>
      </w:r>
      <w:r>
        <w:t>met een sterk thematisch karakter worden gesteld</w:t>
      </w:r>
      <w:r w:rsidR="00327008">
        <w:t xml:space="preserve"> c.q. gedaan</w:t>
      </w:r>
      <w:r>
        <w:t>, in een viewer op een kaartbeeld weer te kunnen geven en er zoek- en selecteeracties mee te kunnen doen.</w:t>
      </w:r>
    </w:p>
    <w:p w14:paraId="46F7B562" w14:textId="43367E1D" w:rsidR="00F374F6" w:rsidRDefault="00F374F6" w:rsidP="00F374F6">
      <w:r>
        <w:t xml:space="preserve">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w:t>
      </w:r>
      <w:r>
        <w:lastRenderedPageBreak/>
        <w:t>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F374F6" w:rsidP="00F374F6"/>
    <w:p w14:paraId="7A0C8BD6" w14:textId="3D895B83" w:rsidR="00197747" w:rsidRDefault="00F374F6" w:rsidP="00F374F6">
      <w:r>
        <w:t>Rijk en provincies worden geacht terughoudend te zijn met het toedelen van functies</w:t>
      </w:r>
      <w:r w:rsidR="006E05C4">
        <w:t xml:space="preserve"> en/of het </w:t>
      </w:r>
      <w:r w:rsidR="00417E54">
        <w:t xml:space="preserve">daarover </w:t>
      </w:r>
      <w:r w:rsidR="006E05C4">
        <w:t>stellen van instructieregels</w:t>
      </w:r>
      <w:r>
        <w:t xml:space="preserve">. Wanneer ze </w:t>
      </w:r>
      <w:r w:rsidR="00417E54">
        <w:t xml:space="preserve">zelf </w:t>
      </w:r>
      <w:r>
        <w:t>gebiedsgerichte regels stellen</w:t>
      </w:r>
      <w:r w:rsidR="00C84747">
        <w:t>,</w:t>
      </w:r>
      <w:r>
        <w:t xml:space="preserve"> gebruiken ze daarvoor primair de thematische Gebiedsaanwijzingtypen. Dat geldt ook voor de waterschappen.</w:t>
      </w:r>
    </w:p>
    <w:p w14:paraId="3CD05C40" w14:textId="4C2CDAA8" w:rsidR="00F374F6" w:rsidRDefault="00F374F6" w:rsidP="00F374F6">
      <w:r>
        <w:t xml:space="preserve">Omgekeerd ligt het in de rede dat gemeenten </w:t>
      </w:r>
      <w:r w:rsidR="005377A6">
        <w:t xml:space="preserve">in het omgevingsplan </w:t>
      </w:r>
      <w:r>
        <w:t xml:space="preserve">terughoudend zijn bij het gebruik van de thematische </w:t>
      </w:r>
      <w:r w:rsidR="005F4EBF">
        <w:t>Gebiedsaanwijzingtypen</w:t>
      </w:r>
      <w:r>
        <w:t xml:space="preserve">. Hen wordt aangeraden </w:t>
      </w:r>
      <w:r w:rsidR="005377A6">
        <w:t xml:space="preserve">voor dat instrument </w:t>
      </w:r>
      <w:r>
        <w:t xml:space="preserve">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w:t>
      </w:r>
      <w:r w:rsidR="005377A6">
        <w:t>G</w:t>
      </w:r>
      <w:r>
        <w:t xml:space="preserve">ebiedsaanwijzingtype. In een aantal gevallen zal een gemeente daarbij Locaties en annotaties </w:t>
      </w:r>
      <w:r w:rsidR="00007E94" w:rsidRPr="00007E94">
        <w:t xml:space="preserve">overnemen </w:t>
      </w:r>
      <w:r>
        <w:t>die een andere bestuurslaag heeft gekozen (bijvoorbeeld een Natura 2000-gebied). Naarmate de afwegingsruimte voor gemeenten groter is, ligt een eigen invulling meer voor de hand.</w:t>
      </w:r>
    </w:p>
    <w:p w14:paraId="21190423" w14:textId="00E3CEAD" w:rsidR="00C02CF0" w:rsidRDefault="009F513E" w:rsidP="00F374F6">
      <w:r>
        <w:t xml:space="preserve">Zoals in paragraaf </w:t>
      </w:r>
      <w:r w:rsidR="000E360C" w:rsidRPr="002B3669">
        <w:rPr>
          <w:rStyle w:val="Verwijzing"/>
        </w:rPr>
        <w:fldChar w:fldCharType="begin"/>
      </w:r>
      <w:r w:rsidR="000E360C" w:rsidRPr="002B3669">
        <w:rPr>
          <w:rStyle w:val="Verwijzing"/>
        </w:rPr>
        <w:instrText xml:space="preserve"> REF _Ref18238620 </w:instrText>
      </w:r>
      <w:r w:rsidR="00936B1B" w:rsidRPr="002B3669">
        <w:rPr>
          <w:rStyle w:val="Verwijzing"/>
        </w:rPr>
        <w:instrText>\n \h</w:instrText>
      </w:r>
      <w:r w:rsidR="000E360C" w:rsidRPr="002B3669">
        <w:rPr>
          <w:rStyle w:val="Verwijzing"/>
        </w:rPr>
        <w:instrText xml:space="preserve"> </w:instrText>
      </w:r>
      <w:r w:rsidR="000E360C" w:rsidRPr="002B3669">
        <w:rPr>
          <w:rStyle w:val="Verwijzing"/>
        </w:rPr>
      </w:r>
      <w:r w:rsidR="000E360C" w:rsidRPr="002B3669">
        <w:rPr>
          <w:rStyle w:val="Verwijzing"/>
        </w:rPr>
        <w:fldChar w:fldCharType="separate"/>
      </w:r>
      <w:r w:rsidR="00176B7A" w:rsidRPr="002B3669">
        <w:rPr>
          <w:rStyle w:val="Verwijzing"/>
        </w:rPr>
        <w:t>6.4.3.5</w:t>
      </w:r>
      <w:r w:rsidR="000E360C" w:rsidRPr="002B3669">
        <w:rPr>
          <w:rStyle w:val="Verwijzing"/>
        </w:rPr>
        <w:fldChar w:fldCharType="end"/>
      </w:r>
      <w:r w:rsidR="000E360C">
        <w:t xml:space="preserve"> is beschreven kan </w:t>
      </w:r>
      <w:r w:rsidR="00051F37">
        <w:t xml:space="preserve">in </w:t>
      </w:r>
      <w:r w:rsidR="00851499">
        <w:t>omgevingsdocumenten</w:t>
      </w:r>
      <w:r w:rsidR="00051F37">
        <w:t xml:space="preserve"> met Artikelstructuur </w:t>
      </w:r>
      <w:r w:rsidR="000E360C">
        <w:t>d</w:t>
      </w:r>
      <w:r w:rsidR="00AB5D2B">
        <w:t xml:space="preserve">e annotatie met het IMOW-object Gebiedsaanwijzing </w:t>
      </w:r>
      <w:r w:rsidR="00441886">
        <w:t xml:space="preserve">gecombineerd worden met </w:t>
      </w:r>
      <w:r w:rsidR="005A00FF" w:rsidRPr="005A00FF">
        <w:t>alle ty</w:t>
      </w:r>
      <w:r w:rsidR="005A00FF">
        <w:t>pen</w:t>
      </w:r>
      <w:r w:rsidR="005A00FF" w:rsidRPr="005A00FF">
        <w:t xml:space="preserve"> </w:t>
      </w:r>
      <w:r w:rsidR="00441886">
        <w:t>Juridische regel</w:t>
      </w:r>
      <w:r w:rsidR="005A00FF">
        <w:t xml:space="preserve">. </w:t>
      </w:r>
      <w:r w:rsidR="00F64D5E">
        <w:t xml:space="preserve">Dat maakt het mogelijk om </w:t>
      </w:r>
      <w:r w:rsidR="000D546D">
        <w:t xml:space="preserve">met </w:t>
      </w:r>
      <w:r w:rsidR="00F20F3E">
        <w:t xml:space="preserve">een Gebiedsaanwijzing </w:t>
      </w:r>
      <w:r w:rsidR="000D546D">
        <w:t>een gebied aan te wijzen waar</w:t>
      </w:r>
      <w:r w:rsidR="00983972">
        <w:t>voor</w:t>
      </w:r>
      <w:r w:rsidR="000D546D">
        <w:t xml:space="preserve"> een rechtstreeks werkende regel </w:t>
      </w:r>
      <w:r w:rsidR="00955C73">
        <w:t xml:space="preserve">(dus een </w:t>
      </w:r>
      <w:r w:rsidR="00F13DB0">
        <w:t xml:space="preserve">Juridische regel van het type Regel voor iedereen) </w:t>
      </w:r>
      <w:r w:rsidR="00983972">
        <w:t>wordt gesteld</w:t>
      </w:r>
      <w:r w:rsidR="00F13DB0">
        <w:t>.</w:t>
      </w:r>
      <w:r w:rsidR="000D546D">
        <w:t xml:space="preserve"> </w:t>
      </w:r>
      <w:r w:rsidR="009B03A3">
        <w:t>O</w:t>
      </w:r>
      <w:r w:rsidR="000D546D">
        <w:t xml:space="preserve">ok </w:t>
      </w:r>
      <w:r w:rsidR="00DA76A9">
        <w:t xml:space="preserve">kan Gebiedsaanwijzing worden gebruikt </w:t>
      </w:r>
      <w:r w:rsidR="0092490E">
        <w:t xml:space="preserve">om </w:t>
      </w:r>
      <w:r w:rsidR="00DA76A9">
        <w:t xml:space="preserve">duidelijk te maken dat </w:t>
      </w:r>
      <w:r w:rsidR="005F1A01">
        <w:t xml:space="preserve">een instructieregel </w:t>
      </w:r>
      <w:r w:rsidR="00DA76A9">
        <w:t xml:space="preserve">over een bepaald type gebied </w:t>
      </w:r>
      <w:r w:rsidR="00C500ED">
        <w:t>gaat</w:t>
      </w:r>
      <w:r w:rsidR="007637A9">
        <w:t xml:space="preserve"> waarbij dat gebied ook in de </w:t>
      </w:r>
      <w:r w:rsidR="00DE0669">
        <w:t>Juridische regel</w:t>
      </w:r>
      <w:r w:rsidR="00EC150B">
        <w:t xml:space="preserve"> van de instructieregel wordt benoemd</w:t>
      </w:r>
      <w:r w:rsidR="00C500ED">
        <w:t xml:space="preserve">. </w:t>
      </w:r>
      <w:r w:rsidR="009A146C">
        <w:t xml:space="preserve">Tot slot is het ook mogelijk om </w:t>
      </w:r>
      <w:r w:rsidR="005D6A7C">
        <w:t xml:space="preserve">een omgevingswaarderegel te </w:t>
      </w:r>
      <w:r w:rsidR="003F16EB">
        <w:t xml:space="preserve">combineren met een </w:t>
      </w:r>
      <w:r w:rsidR="008D74A0">
        <w:t>Gebiedsaanwijzing.</w:t>
      </w:r>
    </w:p>
    <w:p w14:paraId="69BA5F89" w14:textId="750A6B01" w:rsidR="00832FDD" w:rsidRDefault="00832FDD" w:rsidP="00832FDD">
      <w:pPr>
        <w:pStyle w:val="Kop5"/>
      </w:pPr>
      <w:bookmarkStart w:id="543" w:name="_Toc93476031"/>
      <w:bookmarkStart w:id="544" w:name="_Toc12431615"/>
      <w:r w:rsidRPr="00832FDD">
        <w:t>Definitie</w:t>
      </w:r>
      <w:bookmarkEnd w:id="543"/>
    </w:p>
    <w:p w14:paraId="35551EB0" w14:textId="16DAE296" w:rsidR="005234E0" w:rsidRDefault="000C1760" w:rsidP="00832FDD">
      <w:r>
        <w:t xml:space="preserve">Gebiedsaanwijzing is het </w:t>
      </w:r>
      <w:r w:rsidR="00FB4CC2">
        <w:t>object</w:t>
      </w:r>
      <w:r w:rsidR="00FC5234">
        <w:t>type</w:t>
      </w:r>
      <w:r w:rsidR="00FB4CC2">
        <w:t xml:space="preserve"> </w:t>
      </w:r>
      <w:r w:rsidR="00B50975" w:rsidRPr="00B50975">
        <w:t xml:space="preserve">dat machineleesbaar maakt dat een Juridische regel of een </w:t>
      </w:r>
      <w:r w:rsidR="0012330A">
        <w:t>Tekstdeel</w:t>
      </w:r>
      <w:r w:rsidR="00B50975" w:rsidRPr="00B50975">
        <w:t xml:space="preserve"> en de bijbehorende Locatie(s) een specifiek type gebied aanwijzen.</w:t>
      </w:r>
    </w:p>
    <w:p w14:paraId="488A1EEE" w14:textId="43825F06" w:rsidR="00135197" w:rsidRDefault="00B33222" w:rsidP="00B33222">
      <w:pPr>
        <w:pStyle w:val="Kop5"/>
      </w:pPr>
      <w:bookmarkStart w:id="545" w:name="_Toc93476032"/>
      <w:r>
        <w:t>Doel</w:t>
      </w:r>
      <w:bookmarkEnd w:id="545"/>
    </w:p>
    <w:p w14:paraId="7B8446FD" w14:textId="267B7F4A" w:rsidR="00B33222" w:rsidRDefault="001E2A7C" w:rsidP="00B33222">
      <w:r w:rsidRPr="001E2A7C">
        <w:t xml:space="preserve">Doel van </w:t>
      </w:r>
      <w:r w:rsidR="008D4700">
        <w:t xml:space="preserve">de verschillende typen </w:t>
      </w:r>
      <w:r w:rsidR="009F7E04">
        <w:t>Gebiedsaanwijzing is:</w:t>
      </w:r>
    </w:p>
    <w:p w14:paraId="6E61B93C" w14:textId="77777777" w:rsidR="00CB52D6" w:rsidRDefault="003E5D64" w:rsidP="002C70A6">
      <w:pPr>
        <w:pStyle w:val="Opsommingtekens1"/>
      </w:pPr>
      <w:r w:rsidRPr="003E5D64">
        <w:t xml:space="preserve">machineleesbaar vastleggen dat een Juridische regel </w:t>
      </w:r>
      <w:r w:rsidR="001412E9">
        <w:t xml:space="preserve">of Tekstdeel </w:t>
      </w:r>
      <w:r w:rsidRPr="003E5D64">
        <w:t>en de bijbehorende Locatie(s)</w:t>
      </w:r>
      <w:r w:rsidR="00A67022">
        <w:t xml:space="preserve"> gaan over een </w:t>
      </w:r>
      <w:r w:rsidR="0050170A" w:rsidRPr="0050170A">
        <w:t>specifiek type gebied</w:t>
      </w:r>
      <w:r w:rsidR="00DC5BF0">
        <w:t>;</w:t>
      </w:r>
    </w:p>
    <w:p w14:paraId="051D5F67" w14:textId="063E0B5B" w:rsidR="00B32CF3" w:rsidRDefault="00B32CF3" w:rsidP="002C70A6">
      <w:pPr>
        <w:pStyle w:val="Opsommingtekens1"/>
      </w:pPr>
      <w:r>
        <w:t>betekenisvol presenteren van de Locaties waar de regels</w:t>
      </w:r>
      <w:r w:rsidR="00506DA6">
        <w:t xml:space="preserve"> of het beleid </w:t>
      </w:r>
      <w:r>
        <w:t xml:space="preserve">over </w:t>
      </w:r>
      <w:r w:rsidR="003F6580">
        <w:t xml:space="preserve">dat type gebied </w:t>
      </w:r>
      <w:r>
        <w:t>gelden;</w:t>
      </w:r>
    </w:p>
    <w:p w14:paraId="52E19D34" w14:textId="22B8642E" w:rsidR="00B32CF3" w:rsidRDefault="00931A71" w:rsidP="00B32CF3">
      <w:pPr>
        <w:pStyle w:val="Opsommingtekens1"/>
      </w:pPr>
      <w:r>
        <w:t>kunnen filteren in een viewer of op een kaart</w:t>
      </w:r>
      <w:r w:rsidR="00B32CF3">
        <w:t>.</w:t>
      </w:r>
    </w:p>
    <w:p w14:paraId="534627DA" w14:textId="77777777" w:rsidR="00B32CF3" w:rsidRDefault="00B32CF3" w:rsidP="00EA61B5">
      <w:pPr>
        <w:pStyle w:val="Opsommingtekens1"/>
        <w:numPr>
          <w:ilvl w:val="0"/>
          <w:numId w:val="0"/>
        </w:numPr>
        <w:ind w:left="284"/>
      </w:pPr>
    </w:p>
    <w:p w14:paraId="6AB48C39" w14:textId="45223EDD" w:rsidR="009F7E04" w:rsidRPr="00B33222" w:rsidRDefault="008D4700" w:rsidP="008D4700">
      <w:r>
        <w:t xml:space="preserve">Zoals </w:t>
      </w:r>
      <w:r w:rsidR="00751C9C">
        <w:t xml:space="preserve">in paragraaf </w:t>
      </w:r>
      <w:r w:rsidR="00B144F4" w:rsidRPr="002B3669">
        <w:rPr>
          <w:rStyle w:val="Verwijzing"/>
        </w:rPr>
        <w:fldChar w:fldCharType="begin"/>
      </w:r>
      <w:r w:rsidR="00B144F4" w:rsidRPr="002B3669">
        <w:rPr>
          <w:rStyle w:val="Verwijzing"/>
        </w:rPr>
        <w:instrText xml:space="preserve"> REF _Ref35359446 </w:instrText>
      </w:r>
      <w:r w:rsidR="00936B1B" w:rsidRPr="002B3669">
        <w:rPr>
          <w:rStyle w:val="Verwijzing"/>
        </w:rPr>
        <w:instrText>\n \h</w:instrText>
      </w:r>
      <w:r w:rsidR="00B144F4" w:rsidRPr="002B3669">
        <w:rPr>
          <w:rStyle w:val="Verwijzing"/>
        </w:rPr>
        <w:instrText xml:space="preserve"> </w:instrText>
      </w:r>
      <w:r w:rsidR="00B144F4" w:rsidRPr="002B3669">
        <w:rPr>
          <w:rStyle w:val="Verwijzing"/>
        </w:rPr>
      </w:r>
      <w:r w:rsidR="00B144F4" w:rsidRPr="002B3669">
        <w:rPr>
          <w:rStyle w:val="Verwijzing"/>
        </w:rPr>
        <w:fldChar w:fldCharType="separate"/>
      </w:r>
      <w:r w:rsidR="00176B7A" w:rsidRPr="002B3669">
        <w:rPr>
          <w:rStyle w:val="Verwijzing"/>
        </w:rPr>
        <w:t>6.4.9.1</w:t>
      </w:r>
      <w:r w:rsidR="00B144F4" w:rsidRPr="002B3669">
        <w:rPr>
          <w:rStyle w:val="Verwijzing"/>
        </w:rPr>
        <w:fldChar w:fldCharType="end"/>
      </w:r>
      <w:r w:rsidR="00B144F4">
        <w:t xml:space="preserve"> al is beschreven</w:t>
      </w:r>
      <w:r w:rsidR="00E60470">
        <w:t>,</w:t>
      </w:r>
      <w:r w:rsidR="00B144F4">
        <w:t xml:space="preserve"> </w:t>
      </w:r>
      <w:r w:rsidR="0086489C">
        <w:t xml:space="preserve">is het </w:t>
      </w:r>
      <w:r w:rsidR="00D76668" w:rsidRPr="00D76668">
        <w:t>generieke objecttype Gebiedsaanwijzing een modelmatige constructie die het mogelijk maakt allerlei typen gebieden te gebruiken zonder steeds een nieuw object aan het model toe te hoeven voegen</w:t>
      </w:r>
      <w:r w:rsidR="00360D99">
        <w:t>. Het doel van het generi</w:t>
      </w:r>
      <w:r w:rsidR="0039755C">
        <w:t xml:space="preserve">eke objecttype Gebiedsaanwijzing is dus </w:t>
      </w:r>
      <w:r w:rsidR="00E922CD">
        <w:t>vooral</w:t>
      </w:r>
      <w:r w:rsidR="000A4E0B">
        <w:t xml:space="preserve"> </w:t>
      </w:r>
      <w:r w:rsidR="0039755C">
        <w:t>h</w:t>
      </w:r>
      <w:r w:rsidR="009D0112">
        <w:t xml:space="preserve">et bieden van modelmatige flexibiliteit waardoor aanpassen en aanvullen </w:t>
      </w:r>
      <w:r w:rsidR="003C4F20">
        <w:t xml:space="preserve">met nieuwe typen </w:t>
      </w:r>
      <w:r w:rsidR="00BC162C">
        <w:t>wordt vereenvoudigd.</w:t>
      </w:r>
    </w:p>
    <w:p w14:paraId="6CECBB19" w14:textId="77777777" w:rsidR="00E33EDD" w:rsidRDefault="00E33EDD" w:rsidP="00E33EDD">
      <w:pPr>
        <w:pStyle w:val="Kop5"/>
      </w:pPr>
      <w:bookmarkStart w:id="546" w:name="_Toc93476033"/>
      <w:r>
        <w:lastRenderedPageBreak/>
        <w:t>Norm</w:t>
      </w:r>
      <w:bookmarkEnd w:id="544"/>
      <w:bookmarkEnd w:id="546"/>
    </w:p>
    <w:p w14:paraId="782CC719" w14:textId="40A35887" w:rsidR="00D37C58" w:rsidRDefault="00381084" w:rsidP="00D37C58">
      <w:pPr>
        <w:pStyle w:val="Figuur"/>
      </w:pPr>
      <w:r w:rsidRPr="00381084">
        <w:rPr>
          <w:noProof/>
        </w:rPr>
        <w:drawing>
          <wp:inline distT="0" distB="0" distL="0" distR="0" wp14:anchorId="55880ADC" wp14:editId="09D628C7">
            <wp:extent cx="4826000" cy="3885089"/>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4830230" cy="3888494"/>
                    </a:xfrm>
                    <a:prstGeom prst="rect">
                      <a:avLst/>
                    </a:prstGeom>
                  </pic:spPr>
                </pic:pic>
              </a:graphicData>
            </a:graphic>
          </wp:inline>
        </w:drawing>
      </w:r>
    </w:p>
    <w:p w14:paraId="0C26195F" w14:textId="5DAB2205" w:rsidR="00AF3002" w:rsidRDefault="00EB1CC0" w:rsidP="00E55369">
      <w:pPr>
        <w:pStyle w:val="Figuurbijschrift"/>
      </w:pPr>
      <w:r>
        <w:t>Uitsnede uit IMOW-diagram voor</w:t>
      </w:r>
      <w:r w:rsidR="00AF3002">
        <w:t xml:space="preserve"> objecttype </w:t>
      </w:r>
      <w:r w:rsidR="00D41168">
        <w:t>Gebiedsaanwijzing</w:t>
      </w:r>
    </w:p>
    <w:p w14:paraId="506B43D7" w14:textId="7C79EB97" w:rsidR="00284ACD" w:rsidRPr="00284ACD" w:rsidRDefault="31821583" w:rsidP="00EA61B5">
      <w:pPr>
        <w:pStyle w:val="Figuur"/>
      </w:pPr>
      <w:r>
        <w:rPr>
          <w:noProof/>
        </w:rPr>
        <w:drawing>
          <wp:inline distT="0" distB="0" distL="0" distR="0" wp14:anchorId="5906F526" wp14:editId="401C6211">
            <wp:extent cx="2990850" cy="1514475"/>
            <wp:effectExtent l="0" t="0" r="0" b="0"/>
            <wp:docPr id="1298673050"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3">
                      <a:extLst>
                        <a:ext uri="{96DAC541-7B7A-43D3-8B79-37D633B846F1}">
                          <asvg:svgBlip xmlns:asvg="http://schemas.microsoft.com/office/drawing/2016/SVG/main" r:embed="rId64"/>
                        </a:ext>
                      </a:extLst>
                    </a:blip>
                    <a:stretch>
                      <a:fillRect/>
                    </a:stretch>
                  </pic:blipFill>
                  <pic:spPr>
                    <a:xfrm>
                      <a:off x="0" y="0"/>
                      <a:ext cx="2990850" cy="1514475"/>
                    </a:xfrm>
                    <a:prstGeom prst="rect">
                      <a:avLst/>
                    </a:prstGeom>
                  </pic:spPr>
                </pic:pic>
              </a:graphicData>
            </a:graphic>
          </wp:inline>
        </w:drawing>
      </w:r>
    </w:p>
    <w:p w14:paraId="1ACAEAC4" w14:textId="4C7CA782" w:rsidR="0021657F" w:rsidRPr="0021657F" w:rsidRDefault="00284ACD" w:rsidP="00E55369">
      <w:pPr>
        <w:pStyle w:val="Figuurbijschrift"/>
      </w:pPr>
      <w:r w:rsidRPr="00284ACD">
        <w:t xml:space="preserve">Groepen </w:t>
      </w:r>
      <w:r w:rsidR="00864F18">
        <w:t xml:space="preserve">bij </w:t>
      </w:r>
      <w:r w:rsidR="00F93631">
        <w:t xml:space="preserve">een aantal van </w:t>
      </w:r>
      <w:r w:rsidR="00864F18">
        <w:t>de verschillende typen</w:t>
      </w:r>
      <w:r w:rsidRPr="00284ACD">
        <w:t xml:space="preserve"> 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147AAD40"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w:t>
      </w:r>
      <w:r w:rsidR="00AE2C2F">
        <w:t>limitatieve waardelijst</w:t>
      </w:r>
      <w:r w:rsidR="00183D33" w:rsidRPr="00183D33">
        <w:t xml:space="preserve"> </w:t>
      </w:r>
      <w:r w:rsidR="00175570">
        <w:t>‘</w:t>
      </w:r>
      <w:r w:rsidR="00183D33">
        <w:t>TypeGebiedsaanwijzing</w:t>
      </w:r>
      <w:r w:rsidR="00175570">
        <w:t>’</w:t>
      </w:r>
      <w:r w:rsidR="00183D33">
        <w:t xml:space="preserve">. </w:t>
      </w:r>
      <w:r w:rsidR="00CD40CB" w:rsidRPr="00CD40CB">
        <w:t>Verplicht attribuut.</w:t>
      </w:r>
      <w:r w:rsidR="005574FD">
        <w:t xml:space="preserve"> </w:t>
      </w:r>
      <w:r w:rsidR="005574FD" w:rsidRPr="005574FD">
        <w:t>Komt 1 keer voor.</w:t>
      </w:r>
    </w:p>
    <w:p w14:paraId="3C7A53A3" w14:textId="1B2E8C25" w:rsidR="00A13D03"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D455CB">
        <w:t>vorm</w:t>
      </w:r>
      <w:r w:rsidR="00D455CB"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653D1316" w14:textId="019686A7" w:rsidR="0044672B" w:rsidRDefault="002626C2" w:rsidP="008769AC">
      <w:pPr>
        <w:pStyle w:val="Opsommingtekens1"/>
      </w:pPr>
      <w:r w:rsidRPr="008C3E3B">
        <w:rPr>
          <w:i/>
          <w:iCs/>
        </w:rPr>
        <w:t>g</w:t>
      </w:r>
      <w:r w:rsidR="003B045F" w:rsidRPr="00F00C24">
        <w:rPr>
          <w:i/>
          <w:iCs/>
        </w:rPr>
        <w:t>roep</w:t>
      </w:r>
      <w:r w:rsidR="003B2F8A" w:rsidRPr="008C136D">
        <w:t xml:space="preserve">: de </w:t>
      </w:r>
      <w:r w:rsidR="0099618D">
        <w:t>categorie</w:t>
      </w:r>
      <w:r w:rsidR="0099618D" w:rsidRPr="008C136D">
        <w:t xml:space="preserve"> </w:t>
      </w:r>
      <w:r w:rsidR="003B2F8A" w:rsidRPr="008C136D">
        <w:t xml:space="preserve">waartoe de </w:t>
      </w:r>
      <w:r w:rsidR="005076A1">
        <w:t xml:space="preserve">specifieke vorm van </w:t>
      </w:r>
      <w:r w:rsidR="00245C9A">
        <w:t>een bepaald type</w:t>
      </w:r>
      <w:r w:rsidR="005076A1">
        <w:t xml:space="preserve"> </w:t>
      </w:r>
      <w:r w:rsidR="00B74F1F" w:rsidRPr="008C136D">
        <w:t>G</w:t>
      </w:r>
      <w:r w:rsidR="0038665B" w:rsidRPr="008C136D">
        <w:t>ebiedsaanwijzing</w:t>
      </w:r>
      <w:r w:rsidR="003B2F8A" w:rsidRPr="008C136D">
        <w:t xml:space="preserve"> behoort</w:t>
      </w:r>
      <w:r w:rsidR="00B3102E">
        <w:t>.</w:t>
      </w:r>
      <w:r w:rsidR="003B2F8A" w:rsidRPr="008C136D">
        <w:t xml:space="preserve"> </w:t>
      </w:r>
      <w:r w:rsidR="005A0069">
        <w:t>T</w:t>
      </w:r>
      <w:r w:rsidR="003B2F8A" w:rsidRPr="008C136D">
        <w:t xml:space="preserve">e kiezen uit de </w:t>
      </w:r>
      <w:r w:rsidR="00B37103" w:rsidRPr="008C136D">
        <w:t>voor het betreffende type Gebiedsaanwijzing van toep</w:t>
      </w:r>
      <w:r w:rsidR="00B073EE" w:rsidRPr="008C136D">
        <w:t xml:space="preserve">assing zijnde </w:t>
      </w:r>
      <w:r w:rsidR="00AE2C2F">
        <w:t>limitatieve waardelijst</w:t>
      </w:r>
      <w:r w:rsidR="003B2F8A" w:rsidRPr="008C136D">
        <w:t xml:space="preserve"> </w:t>
      </w:r>
      <w:r w:rsidR="00175570">
        <w:t>‘</w:t>
      </w:r>
      <w:r w:rsidR="002972A5">
        <w:t>[</w:t>
      </w:r>
      <w:r w:rsidR="00264E8E">
        <w:t>Type</w:t>
      </w:r>
      <w:r w:rsidR="00263AD6" w:rsidRPr="008C136D">
        <w:t>Gebiedsaanwijzing</w:t>
      </w:r>
      <w:r w:rsidR="002972A5">
        <w:t>]</w:t>
      </w:r>
      <w:r w:rsidR="003B2F8A" w:rsidRPr="008C136D">
        <w:t>groep</w:t>
      </w:r>
      <w:r w:rsidR="00175570">
        <w:t>’</w:t>
      </w:r>
      <w:r w:rsidR="005E4B7E">
        <w:t xml:space="preserve"> (waarbij op de plaats van </w:t>
      </w:r>
      <w:r w:rsidR="005E4B7E">
        <w:lastRenderedPageBreak/>
        <w:t>[</w:t>
      </w:r>
      <w:r w:rsidR="001F0F1C">
        <w:t>Type</w:t>
      </w:r>
      <w:r w:rsidR="005E4B7E">
        <w:t>Gebiedsaanwijzing</w:t>
      </w:r>
      <w:r w:rsidR="00A70EE6">
        <w:t xml:space="preserve">] </w:t>
      </w:r>
      <w:r w:rsidR="001F0F1C">
        <w:t>het betreffende type Gebiedsaanwijzing wordt ingevuld)</w:t>
      </w:r>
      <w:r w:rsidR="003B2F8A" w:rsidRPr="008C136D">
        <w:t>. Verplicht attribuut.</w:t>
      </w:r>
      <w:r w:rsidR="008C3E3B">
        <w:t xml:space="preserve"> </w:t>
      </w:r>
      <w:r w:rsidR="008C3E3B" w:rsidRPr="008C3E3B">
        <w:t>Komt 1 keer voor.</w:t>
      </w:r>
    </w:p>
    <w:p w14:paraId="77400D4F" w14:textId="73122BC6" w:rsidR="00244CC4" w:rsidRDefault="00244CC4" w:rsidP="008769AC">
      <w:pPr>
        <w:pStyle w:val="Opsommingtekens1"/>
      </w:pPr>
      <w:r w:rsidRPr="00EA61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ED554E">
        <w:t xml:space="preserve">0 of </w:t>
      </w:r>
      <w:r w:rsidR="005276EA">
        <w:t>1 keer voor.</w:t>
      </w:r>
    </w:p>
    <w:p w14:paraId="7CB4D3DC" w14:textId="3B477EBF" w:rsidR="002B2BDD" w:rsidRDefault="002B2BDD" w:rsidP="009A61BC">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rsidR="003067E9">
        <w:t>G</w:t>
      </w:r>
      <w:r w:rsidRPr="002B2BDD">
        <w:t>ebied</w:t>
      </w:r>
      <w:r w:rsidR="003067E9">
        <w:t>saanwijzing</w:t>
      </w:r>
      <w:r w:rsidRPr="002B2BDD">
        <w:t xml:space="preserve"> van toepassing is. Verplicht attribuut. </w:t>
      </w:r>
      <w:r w:rsidR="003067E9"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rsidR="005C75EA">
        <w:t>G</w:t>
      </w:r>
      <w:r w:rsidRPr="002B2BDD">
        <w:t>ebiedsaanwijzing mag alleen verwijzen naar gebieden of gebiedengroepen.</w:t>
      </w:r>
    </w:p>
    <w:p w14:paraId="45CF3F51" w14:textId="77777777" w:rsidR="00F65450" w:rsidRDefault="00F65450" w:rsidP="00F463A2"/>
    <w:p w14:paraId="4CF96663" w14:textId="1724CA23" w:rsidR="00C875A8" w:rsidRDefault="006376DA" w:rsidP="00C875A8">
      <w:r>
        <w:t xml:space="preserve">Gebiedsaanwijzing </w:t>
      </w:r>
      <w:r w:rsidR="00F65450">
        <w:t>kent</w:t>
      </w:r>
      <w:r>
        <w:t xml:space="preserve"> geen constraints</w:t>
      </w:r>
      <w:r w:rsidR="00066EB6">
        <w:t>.</w:t>
      </w:r>
    </w:p>
    <w:p w14:paraId="229FC721" w14:textId="0D8BF317" w:rsidR="00E33EDD" w:rsidRDefault="007B75D9" w:rsidP="00E33EDD">
      <w:pPr>
        <w:pStyle w:val="Kop5"/>
      </w:pPr>
      <w:bookmarkStart w:id="547" w:name="_Toc93476034"/>
      <w:r w:rsidRPr="007B75D9">
        <w:t>Toelichting op de norm</w:t>
      </w:r>
      <w:bookmarkEnd w:id="547"/>
    </w:p>
    <w:p w14:paraId="7F46104F" w14:textId="7A9C926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w:t>
      </w:r>
      <w:r w:rsidR="0035333E" w:rsidRPr="00C875A8">
        <w:rPr>
          <w:i/>
          <w:iCs/>
        </w:rPr>
        <w:t>t</w:t>
      </w:r>
      <w:r w:rsidR="002B479C" w:rsidRPr="00C875A8">
        <w:rPr>
          <w:i/>
          <w:iCs/>
        </w:rPr>
        <w:t>ype</w:t>
      </w:r>
      <w:r w:rsidR="002B479C">
        <w:t xml:space="preserve">. </w:t>
      </w:r>
      <w:r w:rsidR="006564E1" w:rsidRPr="006564E1">
        <w:t xml:space="preserve">De </w:t>
      </w:r>
      <w:r w:rsidR="006564E1">
        <w:t xml:space="preserve">typen </w:t>
      </w:r>
      <w:r w:rsidR="006564E1" w:rsidRPr="006564E1">
        <w:t xml:space="preserve">die gebruikt kunnen worden zijn opgenomen in de </w:t>
      </w:r>
      <w:r w:rsidR="00AE2C2F">
        <w:t>limitatieve waardelijst</w:t>
      </w:r>
      <w:r w:rsidR="006564E1" w:rsidRPr="006564E1">
        <w:t xml:space="preserve"> </w:t>
      </w:r>
      <w:r w:rsidR="00175570">
        <w:t>‘</w:t>
      </w:r>
      <w:r w:rsidR="00EF4FDA">
        <w:t>TypeGebiedsaanwijzing</w:t>
      </w:r>
      <w:r w:rsidR="00175570">
        <w:t>’</w:t>
      </w:r>
      <w:r w:rsidR="006564E1" w:rsidRPr="006564E1">
        <w:t>.</w:t>
      </w:r>
    </w:p>
    <w:p w14:paraId="200AE31F" w14:textId="78460910" w:rsidR="00BE4A6D" w:rsidRDefault="00381D90" w:rsidP="002C70A6">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w:t>
      </w:r>
      <w:r w:rsidR="00175570">
        <w:t>‘</w:t>
      </w:r>
      <w:r>
        <w:t>Centrumgebied</w:t>
      </w:r>
      <w:r w:rsidR="00175570">
        <w:t>’</w:t>
      </w:r>
      <w:r>
        <w:t xml:space="preserve"> als voorkomen van het Gebiedsaanwijzingtype Functie</w:t>
      </w:r>
      <w:r w:rsidR="0085597E">
        <w:t xml:space="preserve"> of ‘Kantoorlocatie</w:t>
      </w:r>
      <w:r w:rsidR="00777A3D">
        <w:t>’</w:t>
      </w:r>
      <w:r w:rsidR="0085597E">
        <w:t xml:space="preserve"> als voorkomen van het Gebiedsaanwijzingtype Ruimtelijk gebruik</w:t>
      </w:r>
      <w:r>
        <w:t>.</w:t>
      </w:r>
    </w:p>
    <w:p w14:paraId="38AEE8AA" w14:textId="290B99BD" w:rsidR="00A60003" w:rsidRDefault="006B1636" w:rsidP="00805135">
      <w:pPr>
        <w:pStyle w:val="Opsommingtekens1"/>
      </w:pPr>
      <w:r w:rsidRPr="006A0B35">
        <w:rPr>
          <w:i/>
          <w:iCs/>
        </w:rPr>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 </w:t>
      </w:r>
      <w:r w:rsidR="00C865AA" w:rsidRPr="006A0B35">
        <w:t xml:space="preserve">gebundeld in groepen. </w:t>
      </w:r>
      <w:r w:rsidR="0034107D">
        <w:t>De groep vormt het kenmerk waarop de symbolisatie (kleur, arcering, lijnstijl) van de standaardweergave wordt georganiseerd</w:t>
      </w:r>
      <w:r w:rsidR="00C865AA" w:rsidRPr="006A0B35">
        <w:t xml:space="preserve">. </w:t>
      </w:r>
      <w:r w:rsidR="008114AE" w:rsidRPr="006A0B35">
        <w:t>Ieder type Gebiedsaanwijzing heeft een eigen</w:t>
      </w:r>
      <w:r w:rsidR="00812C50" w:rsidRPr="006A0B35">
        <w:t xml:space="preserve">, </w:t>
      </w:r>
      <w:r w:rsidR="00693C2A">
        <w:t>limitatieve</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w:t>
      </w:r>
      <w:r w:rsidR="00E73C49">
        <w:t>d</w:t>
      </w:r>
      <w:r w:rsidR="00344F0B">
        <w:t xml:space="preserve">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581D19A" w14:textId="1FA1FEC6" w:rsidR="002C2FB5" w:rsidRPr="00C875A8" w:rsidRDefault="002C2FB5" w:rsidP="00805135">
      <w:pPr>
        <w:pStyle w:val="Opsommingtekens1"/>
      </w:pPr>
      <w:r w:rsidRPr="00C875A8">
        <w:rPr>
          <w:i/>
          <w:iCs/>
        </w:rPr>
        <w:t>specifiekeSymbolisatie</w:t>
      </w:r>
      <w:r w:rsidRPr="002C2FB5">
        <w:t>:</w:t>
      </w:r>
      <w:r w:rsidR="009D1161">
        <w:t xml:space="preserve"> </w:t>
      </w:r>
      <w:r w:rsidR="009D1161" w:rsidRPr="009D1161">
        <w:t xml:space="preserve">het attribuut waarmee wordt aangegeven dat </w:t>
      </w:r>
      <w:r w:rsidR="00AD7615">
        <w:t xml:space="preserve">een specifieke vorm van een type Gebiedsaanwijzing </w:t>
      </w:r>
      <w:r w:rsidR="009D1161" w:rsidRPr="009D1161">
        <w:t xml:space="preserve">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9D1161" w:rsidRPr="009D1161">
        <w:t xml:space="preserve"> de symboolcode die hoort bij de symbolisatie die overeenkomt met de wijze waarop het bevoegd gezag de </w:t>
      </w:r>
      <w:r w:rsidR="005878B0">
        <w:t>gebiedsaanwijzing</w:t>
      </w:r>
      <w:r w:rsidR="005878B0" w:rsidRPr="009D1161">
        <w:t xml:space="preserve"> </w:t>
      </w:r>
      <w:r w:rsidR="009D1161" w:rsidRPr="009D1161">
        <w:t>wil weergeven.</w:t>
      </w:r>
      <w:r w:rsidR="009A54ED">
        <w:t xml:space="preserve"> </w:t>
      </w:r>
      <w:r w:rsidR="009A54ED" w:rsidRPr="009A54ED">
        <w:t xml:space="preserve">Wanneer het attribuut </w:t>
      </w:r>
      <w:r w:rsidR="009A54ED" w:rsidRPr="00C875A8">
        <w:rPr>
          <w:i/>
          <w:iCs/>
        </w:rPr>
        <w:t>specifiekeSymbolisatie</w:t>
      </w:r>
      <w:r w:rsidR="009A54ED" w:rsidRPr="009A54ED">
        <w:t xml:space="preserve"> is toegevoegd, is dat het attribuut dat voor de weergave zorgt. Het gaat dan dus boven de weergave-werking van het attribuut </w:t>
      </w:r>
      <w:r w:rsidR="009A54ED" w:rsidRPr="00C875A8">
        <w:rPr>
          <w:i/>
          <w:iCs/>
        </w:rPr>
        <w:t>groep</w:t>
      </w:r>
      <w:r w:rsidR="009A54ED" w:rsidRPr="009A54ED">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224FC9E0" w14:textId="1979175C" w:rsidR="008E3CFB" w:rsidRDefault="00E252E4" w:rsidP="00805135">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rsidR="00071490">
        <w:t>een bepaald type</w:t>
      </w:r>
      <w:r w:rsidRPr="00E252E4">
        <w:t xml:space="preserve"> Gebiedsaanwijzing hoort én aangeeft wat de betekenis van Locatie is voor het object waar het bij hoort. Dit </w:t>
      </w:r>
      <w:r w:rsidRPr="00E252E4">
        <w:lastRenderedPageBreak/>
        <w:t xml:space="preserve">attribuut legt dus vast dat deze Locatie de locatie is waar deze specifieke vorm van </w:t>
      </w:r>
      <w:r w:rsidR="00474A8D">
        <w:t xml:space="preserve">een bepaald type </w:t>
      </w:r>
      <w:r w:rsidRPr="00E252E4">
        <w:t>Gebiedsaanwijzing van toepassing is.</w:t>
      </w:r>
    </w:p>
    <w:p w14:paraId="68ADB079" w14:textId="77777777" w:rsidR="0048553E" w:rsidRDefault="0048553E" w:rsidP="0048553E">
      <w:pPr>
        <w:pStyle w:val="Kop4"/>
      </w:pPr>
      <w:bookmarkStart w:id="548" w:name="_Toc93476035"/>
      <w:bookmarkStart w:id="549" w:name="_Toc377037051"/>
      <w:bookmarkStart w:id="550" w:name="_Toc521341934"/>
      <w:bookmarkStart w:id="551" w:name="_Toc522087882"/>
      <w:bookmarkStart w:id="552" w:name="_Toc531298102"/>
      <w:bookmarkStart w:id="553" w:name="_Toc12431618"/>
      <w:bookmarkStart w:id="554" w:name="_Toc377037048"/>
      <w:bookmarkStart w:id="555" w:name="_Toc521341932"/>
      <w:bookmarkStart w:id="556" w:name="_Toc522087873"/>
      <w:bookmarkStart w:id="557" w:name="_Toc531298093"/>
      <w:r>
        <w:t>Gebiedsaanwijzingtype Beperkingengebied</w:t>
      </w:r>
      <w:bookmarkEnd w:id="548"/>
    </w:p>
    <w:p w14:paraId="6A580B1D" w14:textId="77777777" w:rsidR="0048553E" w:rsidRDefault="0048553E" w:rsidP="0048553E">
      <w:pPr>
        <w:pStyle w:val="Kop5"/>
      </w:pPr>
      <w:bookmarkStart w:id="558" w:name="_Toc93476036"/>
      <w:r>
        <w:t>Toelichting op de toepassing</w:t>
      </w:r>
      <w:bookmarkEnd w:id="558"/>
    </w:p>
    <w:p w14:paraId="4EAF4CB9" w14:textId="77777777" w:rsidR="0048553E" w:rsidRDefault="0048553E" w:rsidP="0048553E">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48553E" w:rsidRDefault="0048553E" w:rsidP="0048553E">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48553E" w:rsidRDefault="0048553E" w:rsidP="0048553E">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48553E" w:rsidRDefault="0048553E" w:rsidP="0048553E">
      <w:r>
        <w:t xml:space="preserve">Om de geometrische begrenzing van beperkingengebieden te kunnen vastleggen en de verschillende beperkingengebieden op een kaartbeeld weer te geven </w:t>
      </w:r>
      <w:r w:rsidR="00B73BBD">
        <w:t xml:space="preserve">kan gebruik gemaakt worden van </w:t>
      </w:r>
      <w:r>
        <w:t>de annotatie Beperkingengebied.</w:t>
      </w:r>
    </w:p>
    <w:p w14:paraId="298C4FC2" w14:textId="77777777" w:rsidR="0048553E" w:rsidRDefault="0048553E" w:rsidP="0048553E"/>
    <w:p w14:paraId="06DC8FBC" w14:textId="7FC7826E" w:rsidR="0048553E" w:rsidRDefault="0048553E" w:rsidP="0048553E">
      <w:r>
        <w:t xml:space="preserve">Op voorhand is niet te zeggen hoeveel en welke beperkingengebieden in de verschillende omgevingsdocumenten begrensd zullen worden, het is mogelijk dat het er veel verschillende zullen zijn. Er is geen </w:t>
      </w:r>
      <w:r w:rsidR="00AD7615">
        <w:t>symbolisatie</w:t>
      </w:r>
      <w:r>
        <w:t xml:space="preserv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opgenomen in een </w:t>
      </w:r>
      <w:r w:rsidR="00AE2C2F">
        <w:t>limitatieve waardelijst</w:t>
      </w:r>
      <w:r>
        <w:t xml:space="preserve">. Iedere groep heeft een eigen </w:t>
      </w:r>
      <w:r w:rsidR="00AD7615">
        <w:t>symbolisatie</w:t>
      </w:r>
      <w:r>
        <w:t xml:space="preserve">. Door te </w:t>
      </w:r>
      <w:r w:rsidR="00FF191C">
        <w:t xml:space="preserve">annoteren </w:t>
      </w:r>
      <w:r>
        <w:t xml:space="preserve">met </w:t>
      </w:r>
      <w:r w:rsidR="002A52A6">
        <w:t>de Gebiedsaanwijzing</w:t>
      </w:r>
      <w:r>
        <w:t xml:space="preserve"> Beperkingengebied met het attribuut </w:t>
      </w:r>
      <w:r>
        <w:rPr>
          <w:i/>
          <w:iCs/>
        </w:rPr>
        <w:t>g</w:t>
      </w:r>
      <w:r w:rsidRPr="00994BD8">
        <w:rPr>
          <w:i/>
          <w:iCs/>
        </w:rPr>
        <w:t>roep</w:t>
      </w:r>
      <w:r>
        <w:t xml:space="preserve"> en de juiste waarde van de waardelijst Beperkingengebiedgroep kunnen de werkingsgebieden van alle beperkingengebieden </w:t>
      </w:r>
      <w:r w:rsidR="004D0F9D">
        <w:t>in een (interactieve) viewer met de standaardweergave worden weergegeven op een kaart</w:t>
      </w:r>
      <w:r>
        <w:t xml:space="preserve">. </w:t>
      </w:r>
      <w:r w:rsidR="00AC309A">
        <w:t>Het is dan mogelijk om een integraal beeld van de Locaties</w:t>
      </w:r>
      <w:r>
        <w:t xml:space="preserve"> van alle beperkingengebieden weer te geven, maar ook om de locaties van alle beperkingengebieden van een bepaalde groep weer te geven.</w:t>
      </w:r>
    </w:p>
    <w:p w14:paraId="5682D2FF" w14:textId="3D159F7B" w:rsidR="0048553E" w:rsidRDefault="0048553E" w:rsidP="0048553E">
      <w:r w:rsidRPr="00E303D0">
        <w:t xml:space="preserve">De annotatie </w:t>
      </w:r>
      <w:r>
        <w:t xml:space="preserve">met </w:t>
      </w:r>
      <w:r w:rsidR="00312058" w:rsidRPr="00312058">
        <w:t>de Gebiedsaanwijzing</w:t>
      </w:r>
      <w:r>
        <w:t xml:space="preserve"> Beperkingengebied </w:t>
      </w:r>
      <w:r w:rsidRPr="00E303D0">
        <w:t>wordt alleen gebruikt voor (rechtstreeks werkende) regels die daadwerkelijk een beperkingengebied in het leven roepen</w:t>
      </w:r>
      <w:r w:rsidR="001A69D3">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sidR="00422084">
        <w:t xml:space="preserve"> </w:t>
      </w:r>
      <w:r w:rsidR="006613DD">
        <w:t xml:space="preserve">Wel is het mogelijk om </w:t>
      </w:r>
      <w:r w:rsidR="0043051D">
        <w:t>in een instructieregel of een omgevingswaarderegel</w:t>
      </w:r>
      <w:r w:rsidR="00D15310">
        <w:t xml:space="preserve"> gebruik te maken van een Locatie </w:t>
      </w:r>
      <w:r w:rsidR="003E5EDB">
        <w:t xml:space="preserve">die </w:t>
      </w:r>
      <w:r w:rsidR="001632A8">
        <w:t xml:space="preserve">met het IMOW-object Beperkingengebied is geannoteerd, omdat </w:t>
      </w:r>
      <w:r w:rsidR="003C0FB4">
        <w:t>de instructie- of omgevingswaarderegel over hetzelfde gebied gaat.</w:t>
      </w:r>
    </w:p>
    <w:p w14:paraId="73E56736" w14:textId="77777777" w:rsidR="0048553E" w:rsidRDefault="0048553E" w:rsidP="0048553E">
      <w:r w:rsidRPr="00A46FB7">
        <w:t>Beperkingengebied moet alleen worden gebruikt voor beperkingengebieden als bedoeld in de Omgevingswet.</w:t>
      </w:r>
    </w:p>
    <w:p w14:paraId="42B57602" w14:textId="77777777" w:rsidR="0048553E" w:rsidRDefault="0048553E" w:rsidP="0048553E">
      <w:pPr>
        <w:pStyle w:val="Kop5"/>
      </w:pPr>
      <w:bookmarkStart w:id="559" w:name="_Toc93476037"/>
      <w:r w:rsidRPr="00832FDD">
        <w:lastRenderedPageBreak/>
        <w:t>Definitie</w:t>
      </w:r>
      <w:bookmarkEnd w:id="559"/>
    </w:p>
    <w:p w14:paraId="680EC4C2" w14:textId="2FEED871" w:rsidR="009F4E1A" w:rsidRDefault="00F5101C" w:rsidP="0048553E">
      <w:r w:rsidRPr="00F5101C">
        <w:t xml:space="preserve">Beperkingengebied </w:t>
      </w:r>
      <w:r w:rsidR="00816840">
        <w:t xml:space="preserve">is </w:t>
      </w:r>
      <w:r w:rsidR="003C660C">
        <w:t xml:space="preserve">het objecttype voor omgevingsdocumenten </w:t>
      </w:r>
      <w:r w:rsidR="004A6742" w:rsidRPr="004A6742">
        <w:t xml:space="preserve">met Artikelstructuur </w:t>
      </w:r>
      <w:r w:rsidR="00816840">
        <w:t>dat machineleesbaar maakt</w:t>
      </w:r>
      <w:r w:rsidR="009F4E1A" w:rsidRPr="009F4E1A">
        <w:t xml:space="preserve"> dat een Juridische regel en de bijbehorende Locatie(s) een gebied </w:t>
      </w:r>
      <w:r w:rsidR="00B023C1">
        <w:t xml:space="preserve">aanwijzen </w:t>
      </w:r>
      <w:r w:rsidR="003238D1">
        <w:t xml:space="preserve">van het type Beperkingengebied </w:t>
      </w:r>
      <w:r w:rsidR="00B023C1">
        <w:t>als bedoeld in de Omgevingswet</w:t>
      </w:r>
      <w:r w:rsidR="00E73663">
        <w:t xml:space="preserve">: </w:t>
      </w:r>
      <w:r w:rsidR="00E73663" w:rsidRPr="00E73663">
        <w:t>een bij of krachtens de wet aangewezen gebied waar, vanwege de aanwezigheid van een werk of object, regels gelden over activiteiten die gevolgen hebben of kunnen hebben voor dat werk of object</w:t>
      </w:r>
      <w:r w:rsidR="009F4E1A" w:rsidRPr="009F4E1A">
        <w:t>.</w:t>
      </w:r>
    </w:p>
    <w:p w14:paraId="0DA656C0" w14:textId="75A2EBFE" w:rsidR="00386E11" w:rsidRDefault="00386E11" w:rsidP="00386E11">
      <w:pPr>
        <w:pStyle w:val="Kop5"/>
      </w:pPr>
      <w:bookmarkStart w:id="560" w:name="_Toc93476038"/>
      <w:r>
        <w:t>Doel</w:t>
      </w:r>
      <w:bookmarkEnd w:id="560"/>
    </w:p>
    <w:p w14:paraId="06445F4C" w14:textId="5B7250B3" w:rsidR="00386E11" w:rsidRDefault="003C660C" w:rsidP="00386E11">
      <w:r>
        <w:t>Doel van het objecttype</w:t>
      </w:r>
      <w:r w:rsidR="009F7E04">
        <w:t xml:space="preserve"> Beperkingengebied is:</w:t>
      </w:r>
    </w:p>
    <w:p w14:paraId="3DF0D8D7" w14:textId="4F863BEC" w:rsidR="0002605E" w:rsidRDefault="0002605E" w:rsidP="0002605E">
      <w:pPr>
        <w:pStyle w:val="Opsommingtekens1"/>
      </w:pPr>
      <w:r>
        <w:t>machineleesbaar vastleggen dat een Juridische regel of Tekstdeel en de bijbehorende Locatie(s) gaan over een beperkingengebied;</w:t>
      </w:r>
    </w:p>
    <w:p w14:paraId="5BBB8F57" w14:textId="1C7D97E8" w:rsidR="0002605E" w:rsidRDefault="0002605E" w:rsidP="0002605E">
      <w:pPr>
        <w:pStyle w:val="Opsommingtekens1"/>
      </w:pPr>
      <w:r>
        <w:t xml:space="preserve">betekenisvol presenteren van de Locaties waar de regels of het beleid over het </w:t>
      </w:r>
      <w:r w:rsidRPr="0002605E">
        <w:t xml:space="preserve">beperkingengebied </w:t>
      </w:r>
      <w:r>
        <w:t>gelden;</w:t>
      </w:r>
    </w:p>
    <w:p w14:paraId="371AEA9B" w14:textId="5D875AA3" w:rsidR="009F7E04" w:rsidRPr="00386E11" w:rsidRDefault="00931A71" w:rsidP="00C875A8">
      <w:pPr>
        <w:pStyle w:val="Opsommingtekens1"/>
      </w:pPr>
      <w:r>
        <w:t>kunnen filteren in een viewer of op een kaart</w:t>
      </w:r>
      <w:r w:rsidR="0002605E">
        <w:t>.</w:t>
      </w:r>
    </w:p>
    <w:p w14:paraId="43929274" w14:textId="77777777" w:rsidR="0048553E" w:rsidRDefault="0048553E" w:rsidP="0048553E">
      <w:pPr>
        <w:pStyle w:val="Kop5"/>
      </w:pPr>
      <w:bookmarkStart w:id="561" w:name="_Toc93476039"/>
      <w:r>
        <w:t>Norm</w:t>
      </w:r>
      <w:bookmarkEnd w:id="561"/>
    </w:p>
    <w:p w14:paraId="69094707" w14:textId="77777777" w:rsidR="0048553E" w:rsidRDefault="0048553E" w:rsidP="0048553E">
      <w:r>
        <w:t>Beperkingengebied kent de volgende attributen:</w:t>
      </w:r>
    </w:p>
    <w:p w14:paraId="23F6BE0C" w14:textId="77777777" w:rsidR="0048553E" w:rsidRPr="00AC1262" w:rsidRDefault="0048553E" w:rsidP="0048553E">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48553E" w:rsidRPr="00AC1262" w:rsidRDefault="0048553E" w:rsidP="0048553E">
      <w:pPr>
        <w:pStyle w:val="Opsommingtekens1"/>
      </w:pPr>
      <w:r w:rsidRPr="00CB15FD">
        <w:rPr>
          <w:i/>
          <w:iCs/>
        </w:rPr>
        <w:t>type:</w:t>
      </w:r>
      <w:r w:rsidRPr="00AC1262">
        <w:t xml:space="preserve"> </w:t>
      </w:r>
      <w:r w:rsidR="00B17AF0">
        <w:t xml:space="preserve">het type </w:t>
      </w:r>
      <w:r w:rsidRPr="00AC1262">
        <w:t xml:space="preserve">Gebiedsaanwijzing. Te kiezen uit de </w:t>
      </w:r>
      <w:r w:rsidR="00AE2C2F">
        <w:t>limitatieve waardelijst</w:t>
      </w:r>
      <w:r w:rsidRPr="00AC1262">
        <w:t xml:space="preserve"> </w:t>
      </w:r>
      <w:r w:rsidR="00175570">
        <w:t>‘</w:t>
      </w:r>
      <w:r w:rsidRPr="00AC1262">
        <w:t>TypeGebiedsaanwijzing</w:t>
      </w:r>
      <w:r w:rsidR="00175570">
        <w:t>’</w:t>
      </w:r>
      <w:r w:rsidRPr="00AC1262">
        <w:t>. In dit geval altijd Beperkingengebied. Verplicht attribuut. Komt 1 keer voor.</w:t>
      </w:r>
    </w:p>
    <w:p w14:paraId="742F9800" w14:textId="1D230E97" w:rsidR="003C1D44" w:rsidRDefault="0048553E" w:rsidP="0048553E">
      <w:pPr>
        <w:pStyle w:val="Opsommingtekens1"/>
      </w:pPr>
      <w:r w:rsidRPr="00CB15FD">
        <w:rPr>
          <w:i/>
          <w:iCs/>
        </w:rPr>
        <w:t>naam:</w:t>
      </w:r>
      <w:r w:rsidRPr="00AC1262">
        <w:t xml:space="preserve"> de naam van </w:t>
      </w:r>
      <w:r w:rsidR="003040CF" w:rsidRPr="003040CF">
        <w:t xml:space="preserve">de specifieke vorm van de Gebiedsaanwijzing </w:t>
      </w:r>
      <w:r w:rsidR="003040CF">
        <w:t>B</w:t>
      </w:r>
      <w:r w:rsidRPr="00AC1262">
        <w:t>eperkingengebied. Het bevoegd gezag is vrij in de keuze van de naam</w:t>
      </w:r>
      <w:r>
        <w:t xml:space="preserve">. Verplicht attribuut. </w:t>
      </w:r>
      <w:r w:rsidRPr="003435A7">
        <w:t>Komt 1 keer voor.</w:t>
      </w:r>
    </w:p>
    <w:p w14:paraId="3DBA34C8" w14:textId="4B9171C1" w:rsidR="003201BC" w:rsidRDefault="0048553E" w:rsidP="00B7030A">
      <w:pPr>
        <w:pStyle w:val="Opsommingtekens1"/>
      </w:pPr>
      <w:r w:rsidRPr="003201BC">
        <w:rPr>
          <w:i/>
          <w:iCs/>
        </w:rPr>
        <w:t>groep</w:t>
      </w:r>
      <w:r>
        <w:t xml:space="preserve">: </w:t>
      </w:r>
      <w:r w:rsidRPr="00C141E1">
        <w:t xml:space="preserve">de categorie waartoe </w:t>
      </w:r>
      <w:r w:rsidR="00F84657" w:rsidRPr="00F84657">
        <w:t xml:space="preserve">de specifieke vorm van de Gebiedsaanwijzing </w:t>
      </w:r>
      <w:r w:rsidR="00B50904" w:rsidRPr="00B7030A">
        <w:t>B</w:t>
      </w:r>
      <w:r w:rsidRPr="00B7030A">
        <w:t>eperkingengebied</w:t>
      </w:r>
      <w:r w:rsidRPr="00C141E1">
        <w:t xml:space="preserve"> </w:t>
      </w:r>
      <w:r w:rsidR="00F6734F">
        <w:t xml:space="preserve">behoort. Attribuut dat zorgt voor symbolisatie conform de standaardweergave. Te kiezen uit </w:t>
      </w:r>
      <w:r w:rsidRPr="00C141E1">
        <w:t xml:space="preserve">de </w:t>
      </w:r>
      <w:r w:rsidR="00AE2C2F">
        <w:t>limitatieve waardelijst</w:t>
      </w:r>
      <w:r w:rsidRPr="00C141E1">
        <w:t xml:space="preserve"> </w:t>
      </w:r>
      <w:r w:rsidR="00175570">
        <w:t>‘</w:t>
      </w:r>
      <w:r w:rsidRPr="00C141E1">
        <w:t>Beperkingengebiedgroep</w:t>
      </w:r>
      <w:r w:rsidR="00175570">
        <w:t>’</w:t>
      </w:r>
      <w:r>
        <w:t xml:space="preserve">. Verplicht attribuut. </w:t>
      </w:r>
      <w:r w:rsidRPr="003435A7">
        <w:t>Komt 1 keer voor.</w:t>
      </w:r>
    </w:p>
    <w:p w14:paraId="637B55C2" w14:textId="0F6ED9E5" w:rsidR="00244CC4" w:rsidRDefault="00244CC4" w:rsidP="00C875A8">
      <w:pPr>
        <w:pStyle w:val="Opsommingtekens1"/>
      </w:pPr>
      <w:r w:rsidRPr="00C875A8">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721C58E0" w14:textId="019417E4" w:rsidR="0044672B" w:rsidRDefault="0048553E" w:rsidP="003201BC">
      <w:pPr>
        <w:pStyle w:val="Opsommingtekens1"/>
      </w:pPr>
      <w:r w:rsidRPr="003201BC">
        <w:rPr>
          <w:i/>
          <w:iCs/>
        </w:rPr>
        <w:t>locatieaanduiding</w:t>
      </w:r>
      <w:r>
        <w:t xml:space="preserve">: </w:t>
      </w:r>
      <w:r w:rsidRPr="00546AC0">
        <w:t>de verwijzing van een specifiek</w:t>
      </w:r>
      <w:r w:rsidR="00B50904">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p>
    <w:p w14:paraId="09D1863C" w14:textId="448A82C2" w:rsidR="00CC2A08" w:rsidRDefault="00CC2A08" w:rsidP="00CC2A08">
      <w:pPr>
        <w:pStyle w:val="Opsommingtekens1"/>
        <w:numPr>
          <w:ilvl w:val="0"/>
          <w:numId w:val="0"/>
        </w:numPr>
        <w:ind w:left="284"/>
      </w:pPr>
    </w:p>
    <w:p w14:paraId="626329AA" w14:textId="3E9EBB61" w:rsidR="00F463A2" w:rsidRDefault="00CF7BC8" w:rsidP="00F463A2">
      <w:r>
        <w:t xml:space="preserve">Het </w:t>
      </w:r>
      <w:r w:rsidR="00220D94" w:rsidRPr="00220D94">
        <w:t>Gebiedsaanwijzing</w:t>
      </w:r>
      <w:r>
        <w:t>type</w:t>
      </w:r>
      <w:r w:rsidR="00220D94" w:rsidRPr="00220D94">
        <w:t xml:space="preserve"> </w:t>
      </w:r>
      <w:r w:rsidR="00220D94">
        <w:t>Beperkingengebied</w:t>
      </w:r>
      <w:r w:rsidR="00220D94" w:rsidRPr="00220D94">
        <w:t xml:space="preserve"> kent geen constraints.</w:t>
      </w:r>
    </w:p>
    <w:p w14:paraId="11204FEC" w14:textId="635F834B" w:rsidR="0048553E" w:rsidRDefault="007B75D9" w:rsidP="0048553E">
      <w:pPr>
        <w:pStyle w:val="Kop5"/>
      </w:pPr>
      <w:bookmarkStart w:id="562" w:name="_Toc93476040"/>
      <w:r w:rsidRPr="007B75D9">
        <w:t>Toelichting op de norm</w:t>
      </w:r>
      <w:bookmarkEnd w:id="562"/>
    </w:p>
    <w:p w14:paraId="1FA6D4EC" w14:textId="35A1A953" w:rsidR="0048553E" w:rsidRDefault="0048553E" w:rsidP="0048553E">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w:t>
      </w:r>
      <w:r w:rsidR="00AE2C2F">
        <w:t>limitatieve waardelijst</w:t>
      </w:r>
      <w:r>
        <w:t xml:space="preserve"> </w:t>
      </w:r>
      <w:r w:rsidR="00175570">
        <w:t>‘</w:t>
      </w:r>
      <w:r>
        <w:t>TypeGebiedsaanwijzing</w:t>
      </w:r>
      <w:r w:rsidR="00175570">
        <w:t>’</w:t>
      </w:r>
      <w:r>
        <w:t xml:space="preserve"> altijd Beperkingengebied gekozen. Zie voor verdere toelichting paragraaf </w:t>
      </w:r>
      <w:r w:rsidRPr="002B3669">
        <w:rPr>
          <w:rStyle w:val="Verwijzing"/>
        </w:rPr>
        <w:fldChar w:fldCharType="begin"/>
      </w:r>
      <w:r w:rsidRPr="002B3669">
        <w:rPr>
          <w:rStyle w:val="Verwijzing"/>
        </w:rPr>
        <w:instrText xml:space="preserve"> REF _Ref13032336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6.4.9</w:t>
      </w:r>
      <w:r w:rsidRPr="002B3669">
        <w:rPr>
          <w:rStyle w:val="Verwijzing"/>
        </w:rPr>
        <w:fldChar w:fldCharType="end"/>
      </w:r>
      <w:r>
        <w:t>.</w:t>
      </w:r>
    </w:p>
    <w:p w14:paraId="08C54655" w14:textId="231D1CF2" w:rsidR="007F26C3" w:rsidRDefault="0048553E" w:rsidP="0048553E">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rsidR="00896AB6">
        <w:t>B</w:t>
      </w:r>
      <w:r w:rsidRPr="00891735">
        <w:t>eperkingengebiedgroep.</w:t>
      </w:r>
    </w:p>
    <w:p w14:paraId="5040B6E4" w14:textId="345FD23E" w:rsidR="0048553E" w:rsidRDefault="0048553E" w:rsidP="0048553E">
      <w:pPr>
        <w:pStyle w:val="Opsommingtekens1"/>
      </w:pPr>
      <w:r>
        <w:rPr>
          <w:i/>
          <w:iCs/>
        </w:rPr>
        <w:t>g</w:t>
      </w:r>
      <w:r w:rsidRPr="00A94898">
        <w:rPr>
          <w:i/>
          <w:iCs/>
        </w:rPr>
        <w:t>roep</w:t>
      </w:r>
      <w:r>
        <w:t xml:space="preserve">: om een groot aantal verschillende </w:t>
      </w:r>
      <w:r w:rsidR="00D068BC" w:rsidRPr="00D068BC">
        <w:t xml:space="preserve">specifieke vormen van de Gebiedsaanwijzing </w:t>
      </w:r>
      <w:r w:rsidR="00082770">
        <w:t>B</w:t>
      </w:r>
      <w:r>
        <w:t xml:space="preserve">eperkingengebied op een kaart te kunnen weergeven op een manier die voor het </w:t>
      </w:r>
      <w:r>
        <w:lastRenderedPageBreak/>
        <w:t xml:space="preserve">menselijk oog voldoende onderscheidend is, worden </w:t>
      </w:r>
      <w:r w:rsidR="00082770">
        <w:t xml:space="preserve">ze </w:t>
      </w:r>
      <w:r>
        <w:t xml:space="preserve">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rsidRPr="00E20AA7">
        <w:t>Beperkingengebiedgroep</w:t>
      </w:r>
      <w:r w:rsidR="00175570">
        <w:t>’</w:t>
      </w:r>
      <w:r>
        <w:t>.</w:t>
      </w:r>
    </w:p>
    <w:p w14:paraId="0E0B3AB8" w14:textId="3D955E5B" w:rsidR="002C2FB5" w:rsidRPr="00C875A8" w:rsidRDefault="002C2FB5" w:rsidP="00CD426E">
      <w:pPr>
        <w:pStyle w:val="Opsommingtekens1"/>
      </w:pPr>
      <w:r w:rsidRPr="00C875A8">
        <w:rPr>
          <w:i/>
          <w:iCs/>
        </w:rPr>
        <w:t>specifiekeSymbolisatie</w:t>
      </w:r>
      <w:r w:rsidRPr="002C2FB5">
        <w:t>:</w:t>
      </w:r>
      <w:r w:rsidR="00AD7615">
        <w:t xml:space="preserve"> </w:t>
      </w:r>
      <w:r w:rsidR="00AD7615" w:rsidRPr="00AD7615">
        <w:t xml:space="preserve">het attribuut waarmee wordt aangegeven dat een specifieke vorm van </w:t>
      </w:r>
      <w:r w:rsidR="00AD7615">
        <w:t>dit</w:t>
      </w:r>
      <w:r w:rsidR="00AD7615"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C875A8">
        <w:rPr>
          <w:i/>
          <w:iCs/>
        </w:rPr>
        <w:t>specifiekeSymbolisatie</w:t>
      </w:r>
      <w:r w:rsidR="009A54ED" w:rsidRPr="009A54ED">
        <w:t xml:space="preserve"> is toegevoegd, is dat het attribuut dat voor de weergave zorgt. Het gaat dan dus boven de weergave-werking van het attribuut </w:t>
      </w:r>
      <w:r w:rsidR="009A54ED" w:rsidRPr="00C875A8">
        <w:rPr>
          <w:i/>
          <w:iCs/>
        </w:rPr>
        <w:t>groep</w:t>
      </w:r>
      <w:r w:rsidR="009A54ED" w:rsidRPr="009A54ED">
        <w:t>.</w:t>
      </w:r>
      <w:r w:rsidR="008A1F97">
        <w:br/>
      </w:r>
      <w:r w:rsidR="008A1F9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A1F97" w:rsidRPr="00BE505F">
        <w:rPr>
          <w:i/>
          <w:iCs/>
        </w:rPr>
        <w:t>specifiekeSymbolisatie</w:t>
      </w:r>
      <w:r w:rsidR="008A1F97" w:rsidRPr="00BE505F">
        <w:t xml:space="preserve"> maar van het objecttype SymbolisatieItem. Zie hiervoor paragraaf </w:t>
      </w:r>
      <w:r w:rsidR="008A1F97" w:rsidRPr="002B3669">
        <w:rPr>
          <w:rStyle w:val="Verwijzing"/>
        </w:rPr>
        <w:fldChar w:fldCharType="begin"/>
      </w:r>
      <w:r w:rsidR="008A1F97" w:rsidRPr="002B3669">
        <w:rPr>
          <w:rStyle w:val="Verwijzing"/>
        </w:rPr>
        <w:instrText xml:space="preserve"> REF _Ref53170877 </w:instrText>
      </w:r>
      <w:r w:rsidR="003B5FBC" w:rsidRPr="002B3669">
        <w:rPr>
          <w:rStyle w:val="Verwijzing"/>
        </w:rPr>
        <w:instrText>\n \h</w:instrText>
      </w:r>
      <w:r w:rsidR="008A1F97" w:rsidRPr="002B3669">
        <w:rPr>
          <w:rStyle w:val="Verwijzing"/>
        </w:rPr>
        <w:instrText xml:space="preserve"> </w:instrText>
      </w:r>
      <w:r w:rsidR="008A1F97" w:rsidRPr="002B3669">
        <w:rPr>
          <w:rStyle w:val="Verwijzing"/>
        </w:rPr>
      </w:r>
      <w:r w:rsidR="008A1F97" w:rsidRPr="002B3669">
        <w:rPr>
          <w:rStyle w:val="Verwijzing"/>
        </w:rPr>
        <w:fldChar w:fldCharType="separate"/>
      </w:r>
      <w:r w:rsidR="00176B7A" w:rsidRPr="002B3669">
        <w:rPr>
          <w:rStyle w:val="Verwijzing"/>
        </w:rPr>
        <w:t>6.4.32</w:t>
      </w:r>
      <w:r w:rsidR="008A1F97" w:rsidRPr="002B3669">
        <w:rPr>
          <w:rStyle w:val="Verwijzing"/>
        </w:rPr>
        <w:fldChar w:fldCharType="end"/>
      </w:r>
      <w:r w:rsidR="008A1F97" w:rsidRPr="00BE505F">
        <w:t>.</w:t>
      </w:r>
    </w:p>
    <w:p w14:paraId="541C9DF2" w14:textId="69EAD759" w:rsidR="0044672B" w:rsidRDefault="0048553E" w:rsidP="009819B5">
      <w:pPr>
        <w:pStyle w:val="Opsommingtekens1"/>
      </w:pPr>
      <w:r>
        <w:rPr>
          <w:i/>
          <w:iCs/>
        </w:rPr>
        <w:t>l</w:t>
      </w:r>
      <w:r w:rsidRPr="006A2A95">
        <w:rPr>
          <w:i/>
          <w:iCs/>
        </w:rPr>
        <w:t>ocatieaanduiding</w:t>
      </w:r>
      <w:r>
        <w:t xml:space="preserve">: het attribuut dat de verwijzing bevat naar de identificatie van de specifieke Locatie die bij </w:t>
      </w:r>
      <w:r w:rsidR="00082770"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00C61F38" w:rsidRPr="00C61F38">
        <w:t xml:space="preserve">deze specifieke vorm van de Gebiedsaanwijzing </w:t>
      </w:r>
      <w:r>
        <w:t>Beperkingengebied van toepassing is.</w:t>
      </w:r>
    </w:p>
    <w:p w14:paraId="714C2783" w14:textId="68E43A88" w:rsidR="009819B5" w:rsidRDefault="009819B5" w:rsidP="0048553E"/>
    <w:p w14:paraId="469F8B22" w14:textId="135197BA" w:rsidR="0048553E" w:rsidRDefault="0048553E" w:rsidP="0048553E">
      <w:r w:rsidRPr="007D051C">
        <w:t>De eerste keer dat een specifiek</w:t>
      </w:r>
      <w:r w:rsidR="00C61F38">
        <w:t>e vorm van de Gebiedsaanwijzing</w:t>
      </w:r>
      <w:r w:rsidRPr="007D051C">
        <w:t xml:space="preserve"> </w:t>
      </w:r>
      <w:r w:rsidR="00C61F38">
        <w:t>B</w:t>
      </w:r>
      <w:r>
        <w:t>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001334F8"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rsidR="00B87B26">
        <w:t>Als in een volgende Juridische regel</w:t>
      </w:r>
      <w:r w:rsidR="00040856">
        <w:t xml:space="preserve"> </w:t>
      </w:r>
      <w:r w:rsidRPr="007D051C">
        <w:t>di</w:t>
      </w:r>
      <w:r w:rsidR="00A96F13">
        <w:t>e</w:t>
      </w:r>
      <w:r w:rsidRPr="007D051C">
        <w:t xml:space="preserve">zelfde </w:t>
      </w:r>
      <w:r w:rsidR="00A96F13">
        <w:t>specifieke vorm van B</w:t>
      </w:r>
      <w:r>
        <w:t>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t>hoort</w:t>
      </w:r>
      <w:r w:rsidRPr="007D051C">
        <w:t xml:space="preserve">. Op deze manier is van iedere </w:t>
      </w:r>
      <w:r>
        <w:t xml:space="preserve">afzonderlijke </w:t>
      </w:r>
      <w:r w:rsidRPr="007D051C">
        <w:t xml:space="preserve">Juridische regel over </w:t>
      </w:r>
      <w:r w:rsidR="00FD6B32" w:rsidRPr="00FD6B32">
        <w:t xml:space="preserve">die specifieke vorm van </w:t>
      </w:r>
      <w:r>
        <w:t xml:space="preserve">Beperkingengebied </w:t>
      </w:r>
      <w:r w:rsidRPr="007D051C">
        <w:t xml:space="preserve">te zien welke Locatie er bij hoort en is ook zichtbaar welke Locaties horen bij </w:t>
      </w:r>
      <w:r w:rsidR="007D1716"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E62E8E" w:rsidRPr="00E62E8E" w:rsidRDefault="00E62E8E" w:rsidP="00E62E8E">
      <w:pPr>
        <w:pStyle w:val="Kop4"/>
      </w:pPr>
      <w:bookmarkStart w:id="563" w:name="_Toc93476041"/>
      <w:r w:rsidRPr="00E62E8E">
        <w:t>Gebiedsaanwijzingtype Bodem</w:t>
      </w:r>
      <w:bookmarkEnd w:id="563"/>
    </w:p>
    <w:p w14:paraId="2A740850" w14:textId="77777777" w:rsidR="006C4317" w:rsidRDefault="006C4317" w:rsidP="007D5679">
      <w:pPr>
        <w:pStyle w:val="Kop5"/>
      </w:pPr>
      <w:bookmarkStart w:id="564" w:name="_Toc93476042"/>
      <w:r>
        <w:t>Toelichting op de toepassing</w:t>
      </w:r>
      <w:bookmarkEnd w:id="564"/>
    </w:p>
    <w:p w14:paraId="406FAEF1" w14:textId="79CF74C9" w:rsidR="006C4317" w:rsidRDefault="006C4317" w:rsidP="007D5679">
      <w:r>
        <w:t>De Gebiedsaanwijzing van het type Bodem wordt gebruikt voor gebieden waar specifieke regels met het oog op de bescherming van de bodemkwaliteit gelden, zoals bodembeheergebieden en stortplaatsen. De Gebiedsaanwijzing Bodem kan ook worden gebruikt in visies en programma</w:t>
      </w:r>
      <w:r w:rsidR="00175570">
        <w:t>’</w:t>
      </w:r>
      <w:r>
        <w:t>s voor het aangeven van gebieden en objecten waar beleidsmatig bijzondere aandacht is voor de kwaliteit van de bodem, inclusief bodemdaling.</w:t>
      </w:r>
    </w:p>
    <w:p w14:paraId="17973124" w14:textId="77777777" w:rsidR="006C4317" w:rsidRDefault="006C4317" w:rsidP="007D5679">
      <w:r>
        <w:t xml:space="preserve">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w:t>
      </w:r>
      <w:r>
        <w:lastRenderedPageBreak/>
        <w:t>maar uitgangspunt is dat zij in het omgevingsplan voor het toedelen van functies bij voorkeur gebruik maken van de Gebiedsaanwijzing van het type Functie.</w:t>
      </w:r>
    </w:p>
    <w:p w14:paraId="1E44E089" w14:textId="77777777" w:rsidR="006C4317" w:rsidRDefault="006C4317" w:rsidP="007D5679"/>
    <w:p w14:paraId="5366B2EC" w14:textId="67E0B8A7" w:rsidR="006C4317" w:rsidRDefault="006C4317" w:rsidP="007D5679">
      <w:r>
        <w:t xml:space="preserve">Om de geometrische begrenzing van de Gebiedsaanwijzing Bodem te kunnen vastleggen en de verschillende gebieden van dit type op een kaartbeeld weer te geven </w:t>
      </w:r>
      <w:r w:rsidR="006531D7">
        <w:t xml:space="preserve">wordt </w:t>
      </w:r>
      <w:r>
        <w:t>de annotatie Bodem gebruik</w:t>
      </w:r>
      <w:r w:rsidR="006531D7">
        <w:t>t</w:t>
      </w:r>
      <w:r>
        <w:t xml:space="preserve">. Op voorhand is niet te zeggen hoeveel en welke specifieke vormen van de Gebiedsaanwijzing Bodem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w:t>
      </w:r>
      <w:r w:rsidR="00AE2C2F">
        <w:t>limitatieve waardelijst</w:t>
      </w:r>
      <w:r>
        <w:t xml:space="preserve">. Iedere groep heeft een eigen </w:t>
      </w:r>
      <w:r w:rsidR="00AD7615">
        <w:t>symbolisatie</w:t>
      </w:r>
      <w:r>
        <w:t xml:space="preserve">. Door te </w:t>
      </w:r>
      <w:r w:rsidR="00FF191C">
        <w:t xml:space="preserve">annoteren </w:t>
      </w:r>
      <w:r>
        <w:t xml:space="preserve">met de Gebiedsaanwijzing Bodem met het attribuut </w:t>
      </w:r>
      <w:r w:rsidRPr="009819B5">
        <w:rPr>
          <w:i/>
          <w:iCs/>
        </w:rPr>
        <w:t>groep</w:t>
      </w:r>
      <w:r>
        <w:t xml:space="preserve"> en de juiste waarde van de waardelijst Bodemgroep </w:t>
      </w:r>
      <w:r w:rsidR="00843583">
        <w:t>kunnen de Locaties van alle specifieke vormen van de Gebiedsaanwijzing</w:t>
      </w:r>
      <w:r>
        <w:t xml:space="preserve"> Bodem </w:t>
      </w:r>
      <w:r w:rsidR="004D0F9D">
        <w:t>in een (interactieve) viewer met de standaardweergave worden weergegeven op een kaart</w:t>
      </w:r>
      <w:r>
        <w:t>. Het is dan mogelijk om een integraal beeld van alle locaties van de Gebiedsaanwijzing Bodem weer te geven, maar ook om alle locaties van de Gebiedsaanwijzing Bodem van een bepaalde groep weer te geven.</w:t>
      </w:r>
    </w:p>
    <w:p w14:paraId="25EAE8B2" w14:textId="77777777" w:rsidR="006C4317" w:rsidRDefault="006C4317" w:rsidP="007D5679">
      <w:pPr>
        <w:pStyle w:val="Kop5"/>
      </w:pPr>
      <w:bookmarkStart w:id="565" w:name="_Toc93476043"/>
      <w:r>
        <w:t>Definitie</w:t>
      </w:r>
      <w:bookmarkEnd w:id="565"/>
    </w:p>
    <w:p w14:paraId="23755F04" w14:textId="58218BA8" w:rsidR="0038059A" w:rsidRDefault="00F5101C" w:rsidP="007D5679">
      <w:r>
        <w:t xml:space="preserve">Bodem </w:t>
      </w:r>
      <w:r w:rsidR="00816840">
        <w:t xml:space="preserve">is </w:t>
      </w:r>
      <w:r w:rsidR="00643090">
        <w:t>het objecttype dat machineleesbaar maakt dat een Juridische regel of een Tekstdeel</w:t>
      </w:r>
      <w:r w:rsidR="0038059A" w:rsidRPr="0038059A">
        <w:t xml:space="preserve"> en de bijbehorende Locatie(s) een gebied </w:t>
      </w:r>
      <w:r w:rsidR="00CA2B03" w:rsidRPr="00CA2B03">
        <w:t xml:space="preserve">aanwijzen </w:t>
      </w:r>
      <w:r w:rsidR="00135909">
        <w:t xml:space="preserve">waar de </w:t>
      </w:r>
      <w:r w:rsidR="00CA2B03" w:rsidRPr="00CA2B03">
        <w:t xml:space="preserve">regels of </w:t>
      </w:r>
      <w:r w:rsidR="00135909">
        <w:t xml:space="preserve">het </w:t>
      </w:r>
      <w:r w:rsidR="00CA2B03" w:rsidRPr="00CA2B03">
        <w:t xml:space="preserve">beleid gericht </w:t>
      </w:r>
      <w:r w:rsidR="00135909">
        <w:t xml:space="preserve">zijn </w:t>
      </w:r>
      <w:r w:rsidR="00CA2B03" w:rsidRPr="00CA2B03">
        <w:t>op de bescherming van de bodemkwaliteit</w:t>
      </w:r>
      <w:r w:rsidR="0038059A" w:rsidRPr="0038059A">
        <w:t>.</w:t>
      </w:r>
    </w:p>
    <w:p w14:paraId="4A7CAD26" w14:textId="230E6AAA" w:rsidR="00386E11" w:rsidRDefault="00386E11" w:rsidP="00386E11">
      <w:pPr>
        <w:pStyle w:val="Kop5"/>
      </w:pPr>
      <w:bookmarkStart w:id="566" w:name="_Toc93476044"/>
      <w:r>
        <w:t>Doel</w:t>
      </w:r>
      <w:bookmarkEnd w:id="566"/>
    </w:p>
    <w:p w14:paraId="7B1EC58F" w14:textId="45AF280F" w:rsidR="00386E11" w:rsidRDefault="003C660C" w:rsidP="00386E11">
      <w:r>
        <w:t>Doel van het objecttype</w:t>
      </w:r>
      <w:r w:rsidR="009F7E04">
        <w:t xml:space="preserve"> Bodem is:</w:t>
      </w:r>
    </w:p>
    <w:p w14:paraId="7CE0E997" w14:textId="75953B86" w:rsidR="00100FDF" w:rsidRDefault="00100FDF" w:rsidP="00100FDF">
      <w:pPr>
        <w:pStyle w:val="Opsommingtekens1"/>
      </w:pPr>
      <w:r>
        <w:t>machineleesbaar vastleggen dat een Juridische regel of Tekstdeel en de bijbehorende Locatie(s) gaan over een gebied</w:t>
      </w:r>
      <w:r w:rsidR="001C0584">
        <w:t xml:space="preserve"> waar regels of beleid</w:t>
      </w:r>
      <w:r w:rsidR="001212AB">
        <w:t xml:space="preserve"> gelden voor het aspect </w:t>
      </w:r>
      <w:r w:rsidR="003D1CC1">
        <w:t>b</w:t>
      </w:r>
      <w:r w:rsidR="001212AB">
        <w:t>odem</w:t>
      </w:r>
      <w:r>
        <w:t>;</w:t>
      </w:r>
    </w:p>
    <w:p w14:paraId="5B6E302D" w14:textId="5A93896B" w:rsidR="00100FDF" w:rsidRDefault="00100FDF" w:rsidP="00100FDF">
      <w:pPr>
        <w:pStyle w:val="Opsommingtekens1"/>
      </w:pPr>
      <w:r>
        <w:t xml:space="preserve">betekenisvol presenteren van de Locaties waar de regels of het beleid over het </w:t>
      </w:r>
      <w:r w:rsidR="00597D47" w:rsidRPr="00597D47">
        <w:t xml:space="preserve">aspect </w:t>
      </w:r>
      <w:r w:rsidR="00E40C15">
        <w:t>b</w:t>
      </w:r>
      <w:r w:rsidR="00597D47" w:rsidRPr="00597D47">
        <w:t xml:space="preserve">odem </w:t>
      </w:r>
      <w:r>
        <w:t>gelden;</w:t>
      </w:r>
    </w:p>
    <w:p w14:paraId="5289F628" w14:textId="06DAB1B9" w:rsidR="009F7E04" w:rsidRPr="00386E11" w:rsidRDefault="00931A71" w:rsidP="009819B5">
      <w:pPr>
        <w:pStyle w:val="Opsommingtekens1"/>
      </w:pPr>
      <w:r>
        <w:t>kunnen filteren in een viewer of op een kaart</w:t>
      </w:r>
      <w:r w:rsidR="00597D47">
        <w:t>.</w:t>
      </w:r>
    </w:p>
    <w:p w14:paraId="1B977BE8" w14:textId="77777777" w:rsidR="006C4317" w:rsidRDefault="006C4317" w:rsidP="007D5679">
      <w:pPr>
        <w:pStyle w:val="Kop5"/>
      </w:pPr>
      <w:bookmarkStart w:id="567" w:name="_Toc93476045"/>
      <w:r>
        <w:t>Norm</w:t>
      </w:r>
      <w:bookmarkEnd w:id="567"/>
    </w:p>
    <w:p w14:paraId="1D793EBD" w14:textId="77777777" w:rsidR="006C4317" w:rsidRDefault="006C4317" w:rsidP="007D5679">
      <w:r>
        <w:t>De Gebiedsaanwijzing Bodem kent de volgende attributen:</w:t>
      </w:r>
    </w:p>
    <w:p w14:paraId="4F6888C3" w14:textId="77777777" w:rsidR="006C4317" w:rsidRDefault="006C4317"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6C4317" w:rsidRDefault="006C4317"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Bodem. Verplicht attribuut. Komt 1 keer voor.</w:t>
      </w:r>
    </w:p>
    <w:p w14:paraId="438EE95A" w14:textId="75478D0F" w:rsidR="00074025" w:rsidRDefault="006C4317" w:rsidP="007D5679">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2F54E22B" w:rsidR="006C4317" w:rsidRDefault="006C4317" w:rsidP="007D5679">
      <w:pPr>
        <w:pStyle w:val="Opsommingtekens1"/>
      </w:pPr>
      <w:r w:rsidRPr="007D5679">
        <w:rPr>
          <w:i/>
          <w:iCs/>
        </w:rPr>
        <w:t>groep</w:t>
      </w:r>
      <w:r>
        <w:t xml:space="preserve">: de categorie waartoe een specifieke vorm van de Gebiedsaanwijzing Bodem </w:t>
      </w:r>
      <w:r w:rsidR="00F6734F">
        <w:t xml:space="preserve">behoort. Attribuut dat zorgt voor symbolisatie conform de standaardweergave. Te kiezen uit </w:t>
      </w:r>
      <w:r>
        <w:t xml:space="preserve">de </w:t>
      </w:r>
      <w:r w:rsidR="00AE2C2F">
        <w:t>limitatieve waardelijst</w:t>
      </w:r>
      <w:r>
        <w:t xml:space="preserve"> </w:t>
      </w:r>
      <w:r w:rsidR="00175570">
        <w:t>‘</w:t>
      </w:r>
      <w:r>
        <w:t>Bodemgroep</w:t>
      </w:r>
      <w:r w:rsidR="00175570">
        <w:t>’</w:t>
      </w:r>
      <w:r>
        <w:t>. Verplicht attribuut. Komt 1 keer voor.</w:t>
      </w:r>
    </w:p>
    <w:p w14:paraId="28E71B28" w14:textId="28986D75" w:rsidR="00244CC4" w:rsidRPr="009819B5" w:rsidRDefault="00244CC4" w:rsidP="003C660C">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57CD7F3" w14:textId="52087115" w:rsidR="001B10F4" w:rsidRDefault="006C4317" w:rsidP="003C660C">
      <w:pPr>
        <w:pStyle w:val="Opsommingtekens1"/>
      </w:pPr>
      <w:r w:rsidRPr="007D5679">
        <w:rPr>
          <w:i/>
          <w:iCs/>
        </w:rPr>
        <w:lastRenderedPageBreak/>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34745D" w:rsidRDefault="0034745D" w:rsidP="0034745D"/>
    <w:p w14:paraId="3A6EB379" w14:textId="66027A37" w:rsidR="0034745D" w:rsidRDefault="003C660C" w:rsidP="0034745D">
      <w:r>
        <w:t xml:space="preserve">Het </w:t>
      </w:r>
      <w:r w:rsidR="003008CD" w:rsidRPr="003008CD">
        <w:t>Gebiedsaanwijzing</w:t>
      </w:r>
      <w:r>
        <w:t>type</w:t>
      </w:r>
      <w:r w:rsidR="003008CD" w:rsidRPr="003008CD">
        <w:t xml:space="preserve"> </w:t>
      </w:r>
      <w:r w:rsidR="003008CD">
        <w:t>Bodem</w:t>
      </w:r>
      <w:r w:rsidR="003008CD" w:rsidRPr="003008CD">
        <w:t xml:space="preserve"> kent geen constraints.</w:t>
      </w:r>
    </w:p>
    <w:p w14:paraId="10DFA29F" w14:textId="188B938D" w:rsidR="006C4317" w:rsidRDefault="00231CD4" w:rsidP="007D5679">
      <w:pPr>
        <w:pStyle w:val="Kop5"/>
      </w:pPr>
      <w:bookmarkStart w:id="568" w:name="_Toc93476046"/>
      <w:r>
        <w:t>Toelichting op de norm</w:t>
      </w:r>
      <w:bookmarkEnd w:id="568"/>
    </w:p>
    <w:p w14:paraId="6E6E60B6" w14:textId="24450A57" w:rsidR="006C4317" w:rsidRDefault="006C4317"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Bodem gekozen. Zie voor verdere toelichting paragraaf</w:t>
      </w:r>
      <w:r w:rsidR="00921D54">
        <w:t xml:space="preserve"> </w:t>
      </w:r>
      <w:r w:rsidR="00AD3D2D" w:rsidRPr="002B3669">
        <w:rPr>
          <w:rStyle w:val="Verwijzing"/>
        </w:rPr>
        <w:fldChar w:fldCharType="begin"/>
      </w:r>
      <w:r w:rsidR="00AD3D2D" w:rsidRPr="002B3669">
        <w:rPr>
          <w:rStyle w:val="Verwijzing"/>
        </w:rPr>
        <w:instrText xml:space="preserve"> REF _Ref26278747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28D5A827" w14:textId="71314B32" w:rsidR="003C660C" w:rsidRDefault="006C4317" w:rsidP="007D5679">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4511AAFC" w:rsidR="00197747" w:rsidRDefault="006C4317" w:rsidP="007D5679">
      <w:pPr>
        <w:pStyle w:val="Opsommingtekens1"/>
      </w:pPr>
      <w:r w:rsidRPr="007D5679">
        <w:rPr>
          <w:i/>
          <w:iCs/>
        </w:rPr>
        <w:t>groep</w:t>
      </w:r>
      <w:r>
        <w:t xml:space="preserve">: om een groot aantal verschillende specifieke vormen van de Gebiedsaanwijzing </w:t>
      </w:r>
      <w:r w:rsidR="005F4EBF">
        <w:t>Bodem op</w:t>
      </w:r>
      <w:r>
        <w:t xml:space="preserve">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Bodemgroep</w:t>
      </w:r>
      <w:r w:rsidR="00175570">
        <w:t>’</w:t>
      </w:r>
      <w:r>
        <w:t>.</w:t>
      </w:r>
    </w:p>
    <w:p w14:paraId="2B343EEB" w14:textId="3335DEF1" w:rsidR="005232BD" w:rsidRPr="009819B5" w:rsidRDefault="005232BD" w:rsidP="003C660C">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8A1F97">
        <w:br/>
      </w:r>
      <w:r w:rsidR="008A1F9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A1F97" w:rsidRPr="00BE505F">
        <w:rPr>
          <w:i/>
          <w:iCs/>
        </w:rPr>
        <w:t>specifiekeSymbolisatie</w:t>
      </w:r>
      <w:r w:rsidR="008A1F97" w:rsidRPr="00BE505F">
        <w:t xml:space="preserve"> maar van het objecttype SymbolisatieItem. Zie hiervoor paragraaf </w:t>
      </w:r>
      <w:r w:rsidR="008A1F97" w:rsidRPr="002B3669">
        <w:rPr>
          <w:rStyle w:val="Verwijzing"/>
        </w:rPr>
        <w:fldChar w:fldCharType="begin"/>
      </w:r>
      <w:r w:rsidR="008A1F97" w:rsidRPr="002B3669">
        <w:rPr>
          <w:rStyle w:val="Verwijzing"/>
        </w:rPr>
        <w:instrText xml:space="preserve"> REF _Ref53170877 </w:instrText>
      </w:r>
      <w:r w:rsidR="003B5FBC" w:rsidRPr="002B3669">
        <w:rPr>
          <w:rStyle w:val="Verwijzing"/>
        </w:rPr>
        <w:instrText>\n \h</w:instrText>
      </w:r>
      <w:r w:rsidR="008A1F97" w:rsidRPr="002B3669">
        <w:rPr>
          <w:rStyle w:val="Verwijzing"/>
        </w:rPr>
        <w:instrText xml:space="preserve"> </w:instrText>
      </w:r>
      <w:r w:rsidR="008A1F97" w:rsidRPr="002B3669">
        <w:rPr>
          <w:rStyle w:val="Verwijzing"/>
        </w:rPr>
      </w:r>
      <w:r w:rsidR="008A1F97" w:rsidRPr="002B3669">
        <w:rPr>
          <w:rStyle w:val="Verwijzing"/>
        </w:rPr>
        <w:fldChar w:fldCharType="separate"/>
      </w:r>
      <w:r w:rsidR="00176B7A" w:rsidRPr="002B3669">
        <w:rPr>
          <w:rStyle w:val="Verwijzing"/>
        </w:rPr>
        <w:t>6.4.32</w:t>
      </w:r>
      <w:r w:rsidR="008A1F97" w:rsidRPr="002B3669">
        <w:rPr>
          <w:rStyle w:val="Verwijzing"/>
        </w:rPr>
        <w:fldChar w:fldCharType="end"/>
      </w:r>
      <w:r w:rsidR="008A1F97" w:rsidRPr="00BE505F">
        <w:t>.</w:t>
      </w:r>
    </w:p>
    <w:p w14:paraId="34ADB2AE" w14:textId="71545BD7" w:rsidR="0044672B" w:rsidRDefault="00A67ED7" w:rsidP="009819B5">
      <w:pPr>
        <w:pStyle w:val="Opsommingtekens1"/>
      </w:pPr>
      <w:r>
        <w:rPr>
          <w:i/>
          <w:iCs/>
        </w:rPr>
        <w:t>l</w:t>
      </w:r>
      <w:r w:rsidR="006C4317" w:rsidRPr="007D5679">
        <w:rPr>
          <w:i/>
          <w:iCs/>
        </w:rPr>
        <w:t>ocatieaanduiding</w:t>
      </w:r>
      <w:r w:rsidR="006C4317">
        <w:t>: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w:t>
      </w:r>
    </w:p>
    <w:p w14:paraId="6B20ADB5" w14:textId="06AC90FC" w:rsidR="009819B5" w:rsidRDefault="009819B5" w:rsidP="007D5679"/>
    <w:p w14:paraId="45EB4256" w14:textId="39F11887" w:rsidR="006C4317" w:rsidRDefault="006C4317" w:rsidP="007D5679">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Tekstdeel hoort. </w:t>
      </w:r>
      <w:r w:rsidR="00B87B26">
        <w:t>Als in een volgende Juridische regel</w:t>
      </w:r>
      <w:r w:rsidR="00040856">
        <w:t xml:space="preserve"> </w:t>
      </w:r>
      <w:r>
        <w:t xml:space="preserve">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w:t>
      </w:r>
      <w:r>
        <w:lastRenderedPageBreak/>
        <w:t>specifieke vorm van Bodem. Bodem heeft dus altijd met 1 of meer Juridische regels of Tekstdelen een relatie.</w:t>
      </w:r>
    </w:p>
    <w:p w14:paraId="5EF3D423" w14:textId="77777777" w:rsidR="00F7036D" w:rsidRDefault="00F7036D" w:rsidP="00F7036D">
      <w:pPr>
        <w:pStyle w:val="Kop4"/>
      </w:pPr>
      <w:bookmarkStart w:id="569" w:name="_Toc93476047"/>
      <w:r>
        <w:t>Gebiedsaanwijzingtype Defensie</w:t>
      </w:r>
      <w:bookmarkEnd w:id="569"/>
    </w:p>
    <w:p w14:paraId="4B1E367B" w14:textId="77777777" w:rsidR="00F7036D" w:rsidRDefault="00F7036D" w:rsidP="007D5679">
      <w:pPr>
        <w:pStyle w:val="Kop5"/>
      </w:pPr>
      <w:bookmarkStart w:id="570" w:name="_Toc93476048"/>
      <w:r>
        <w:t>Toelichting op de toepassing</w:t>
      </w:r>
      <w:bookmarkEnd w:id="570"/>
    </w:p>
    <w:p w14:paraId="611CEF83" w14:textId="14232B8E" w:rsidR="00F7036D" w:rsidRDefault="00F7036D" w:rsidP="007D5679">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w:t>
      </w:r>
      <w:r w:rsidR="00175570">
        <w:t>’</w:t>
      </w:r>
      <w:r>
        <w:t xml:space="preserve">s voor het aangeven van gebieden en objecten waar beleidsmatig bijzondere aandacht is voor defensie. </w:t>
      </w:r>
      <w:r w:rsidR="00730169">
        <w:t xml:space="preserve">Waar </w:t>
      </w:r>
      <w:r>
        <w:t xml:space="preserve">gemeenten in omgevingsvisie en omgevingsplan beleid en regels over defensie opnemen kunnen </w:t>
      </w:r>
      <w:r w:rsidR="00730169">
        <w:t xml:space="preserve">zij </w:t>
      </w:r>
      <w:r>
        <w:t>gebruik maken van de Gebiedsaanwijzing Defensie, maar uitgangspunt is dat zij in het omgevingsplan voor het toedelen van functies bij voorkeur gebruik maken van de Gebiedsaanwijzing van het type Functie.</w:t>
      </w:r>
    </w:p>
    <w:p w14:paraId="38B21CF7" w14:textId="7FAF2B27" w:rsidR="00F7036D" w:rsidRDefault="00F7036D" w:rsidP="007D5679">
      <w:r>
        <w:t xml:space="preserve">Om de geometrische begrenzing van de Gebiedsaanwijzing Defensie te kunnen vastleggen en de verschillende gebieden van dit type op een kaartbeeld weer te geven </w:t>
      </w:r>
      <w:r w:rsidR="00B07BC9">
        <w:t xml:space="preserve">wordt </w:t>
      </w:r>
      <w:r>
        <w:t>de annotatie Defensie gebruik</w:t>
      </w:r>
      <w:r w:rsidR="00B07BC9">
        <w:t>t</w:t>
      </w:r>
      <w:r>
        <w:t xml:space="preserve">. Op voorhand is niet te zeggen hoeveel en welke specifieke vormen van de Gebiedsaanwijzing Defensie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w:t>
      </w:r>
      <w:r w:rsidR="00AE2C2F">
        <w:t>limitatieve waardelijst</w:t>
      </w:r>
      <w:r>
        <w:t xml:space="preserve">. Iedere groep heeft een eigen </w:t>
      </w:r>
      <w:r w:rsidR="00AD7615">
        <w:t>symbolisatie</w:t>
      </w:r>
      <w:r>
        <w:t xml:space="preserve">. Door te </w:t>
      </w:r>
      <w:r w:rsidR="00FF191C" w:rsidRPr="00FF191C">
        <w:t>annoteren</w:t>
      </w:r>
      <w:r w:rsidR="00FF191C" w:rsidRPr="00FF191C" w:rsidDel="00FF191C">
        <w:t xml:space="preserve"> </w:t>
      </w:r>
      <w:r>
        <w:t xml:space="preserve">met de Gebiedsaanwijzing Defensie met het attribuut </w:t>
      </w:r>
      <w:r w:rsidRPr="009819B5">
        <w:rPr>
          <w:i/>
          <w:iCs/>
        </w:rPr>
        <w:t>groep</w:t>
      </w:r>
      <w:r>
        <w:t xml:space="preserve"> en de juiste waarde van de waardelijst Defensiegroep </w:t>
      </w:r>
      <w:r w:rsidR="00843583">
        <w:t>kunnen de Locaties van alle specifieke vormen van de Gebiedsaanwijzing</w:t>
      </w:r>
      <w:r>
        <w:t xml:space="preserve"> Defensie </w:t>
      </w:r>
      <w:r w:rsidR="004D0F9D">
        <w:t>in een (interactieve) viewer met de standaardweergave worden weergegeven op een kaart</w:t>
      </w:r>
      <w:r>
        <w: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F7036D" w:rsidP="007D5679">
      <w:pPr>
        <w:pStyle w:val="Kop5"/>
      </w:pPr>
      <w:bookmarkStart w:id="571" w:name="_Toc93476049"/>
      <w:r>
        <w:t>Definitie</w:t>
      </w:r>
      <w:bookmarkEnd w:id="571"/>
    </w:p>
    <w:p w14:paraId="007F6AB4" w14:textId="1B410470" w:rsidR="0038059A" w:rsidRDefault="00F5101C" w:rsidP="007D5679">
      <w:r>
        <w:t xml:space="preserve">Defensie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CE4DE1" w:rsidRPr="00CE4DE1">
        <w:t xml:space="preserve"> op de </w:t>
      </w:r>
      <w:r w:rsidR="001624C4">
        <w:t xml:space="preserve">effecten, de </w:t>
      </w:r>
      <w:r w:rsidR="00CE4DE1" w:rsidRPr="00CE4DE1">
        <w:t>bescherming en het tegengaan van verstoring van militaire gebieden en objecten</w:t>
      </w:r>
      <w:r w:rsidR="0038059A" w:rsidRPr="0038059A">
        <w:t>.</w:t>
      </w:r>
    </w:p>
    <w:p w14:paraId="7006B266" w14:textId="06802DC8" w:rsidR="00386E11" w:rsidRDefault="00386E11" w:rsidP="00386E11">
      <w:pPr>
        <w:pStyle w:val="Kop5"/>
      </w:pPr>
      <w:bookmarkStart w:id="572" w:name="_Toc93476050"/>
      <w:r>
        <w:t>Doel</w:t>
      </w:r>
      <w:bookmarkEnd w:id="572"/>
    </w:p>
    <w:p w14:paraId="7E69080D" w14:textId="7C687362" w:rsidR="00386E11" w:rsidRDefault="003C660C" w:rsidP="00386E11">
      <w:r>
        <w:t xml:space="preserve">Doel van het objecttype </w:t>
      </w:r>
      <w:r w:rsidR="009F7E04">
        <w:t>Defensie is:</w:t>
      </w:r>
    </w:p>
    <w:p w14:paraId="7EFD3EC6" w14:textId="522D35E0" w:rsidR="00597D47" w:rsidRDefault="00597D47" w:rsidP="00597D47">
      <w:pPr>
        <w:pStyle w:val="Opsommingtekens1"/>
      </w:pPr>
      <w:r>
        <w:t xml:space="preserve">machineleesbaar vastleggen dat een Juridische regel of Tekstdeel en de bijbehorende Locatie(s) gaan over een gebied waar regels of beleid gelden voor het aspect </w:t>
      </w:r>
      <w:r w:rsidR="00153296">
        <w:t>d</w:t>
      </w:r>
      <w:r w:rsidR="00EC65D5" w:rsidRPr="00EC65D5">
        <w:t>efensie</w:t>
      </w:r>
      <w:r>
        <w:t>;</w:t>
      </w:r>
    </w:p>
    <w:p w14:paraId="545E25D8" w14:textId="4ED852A3" w:rsidR="00597D47" w:rsidRDefault="00597D47" w:rsidP="00597D47">
      <w:pPr>
        <w:pStyle w:val="Opsommingtekens1"/>
      </w:pPr>
      <w:r>
        <w:t xml:space="preserve">betekenisvol presenteren van de Locaties waar de regels of het beleid over het aspect </w:t>
      </w:r>
      <w:r w:rsidR="00153296">
        <w:t>d</w:t>
      </w:r>
      <w:r w:rsidR="00EC65D5" w:rsidRPr="00EC65D5">
        <w:t xml:space="preserve">efensie </w:t>
      </w:r>
      <w:r>
        <w:t>gelden;</w:t>
      </w:r>
    </w:p>
    <w:p w14:paraId="07204572" w14:textId="5CCA910F" w:rsidR="009F7E04" w:rsidRPr="00386E11" w:rsidRDefault="00931A71" w:rsidP="009819B5">
      <w:pPr>
        <w:pStyle w:val="Opsommingtekens1"/>
      </w:pPr>
      <w:r>
        <w:t>kunnen filteren in een viewer of op een kaart</w:t>
      </w:r>
      <w:r w:rsidR="00EC65D5">
        <w:t>.</w:t>
      </w:r>
    </w:p>
    <w:p w14:paraId="236B23D6" w14:textId="77777777" w:rsidR="00F7036D" w:rsidRDefault="00F7036D" w:rsidP="007D5679">
      <w:pPr>
        <w:pStyle w:val="Kop5"/>
      </w:pPr>
      <w:bookmarkStart w:id="573" w:name="_Toc93476051"/>
      <w:r>
        <w:t>Norm</w:t>
      </w:r>
      <w:bookmarkEnd w:id="573"/>
    </w:p>
    <w:p w14:paraId="604A7DDD" w14:textId="77777777" w:rsidR="00F7036D" w:rsidRDefault="00F7036D" w:rsidP="007D5679">
      <w:r>
        <w:t>De Gebiedsaanwijzing Defensie kent de volgende attributen:</w:t>
      </w:r>
    </w:p>
    <w:p w14:paraId="24CB7F2C" w14:textId="77777777" w:rsidR="00F7036D" w:rsidRDefault="00F7036D" w:rsidP="007D5679">
      <w:pPr>
        <w:pStyle w:val="Opsommingtekens1"/>
      </w:pPr>
      <w:r w:rsidRPr="007D5679">
        <w:rPr>
          <w:i/>
          <w:iCs/>
        </w:rPr>
        <w:lastRenderedPageBreak/>
        <w:t>identificatie</w:t>
      </w:r>
      <w:r>
        <w:t>: de unieke identificatie waaronder elk object van dit type bekend is. Identificatie conform datatype NEN3610-ID. Verplicht attribuut. Komt 1 keer voor.</w:t>
      </w:r>
    </w:p>
    <w:p w14:paraId="2DDA8670" w14:textId="74F562C7" w:rsidR="00F7036D" w:rsidRDefault="00F7036D"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Defensie. Verplicht attribuut. Komt 1 keer voor.</w:t>
      </w:r>
    </w:p>
    <w:p w14:paraId="57C0E276" w14:textId="68B88483" w:rsidR="00074025" w:rsidRDefault="00F7036D" w:rsidP="007D5679">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41940819" w:rsidR="005A5C72" w:rsidRDefault="00F7036D" w:rsidP="00AD7615">
      <w:pPr>
        <w:pStyle w:val="Opsommingtekens1"/>
      </w:pPr>
      <w:r w:rsidRPr="005A5C72">
        <w:rPr>
          <w:i/>
          <w:iCs/>
        </w:rPr>
        <w:t>groep</w:t>
      </w:r>
      <w:r>
        <w:t xml:space="preserve">: de categorie waartoe een specifieke vorm van de Gebiedsaanwijzing Defensie </w:t>
      </w:r>
      <w:r w:rsidR="00F6734F">
        <w:t xml:space="preserve">behoort. Attribuut dat zorgt voor symbolisatie conform de standaardweergave. Te kiezen uit </w:t>
      </w:r>
      <w:r>
        <w:t xml:space="preserve">de </w:t>
      </w:r>
      <w:r w:rsidR="00AE2C2F">
        <w:t>limitatieve waardelijst</w:t>
      </w:r>
      <w:r>
        <w:t xml:space="preserve"> </w:t>
      </w:r>
      <w:r w:rsidR="00175570">
        <w:t>‘</w:t>
      </w:r>
      <w:r>
        <w:t>Defensiegroep</w:t>
      </w:r>
      <w:r w:rsidR="00175570">
        <w:t>’</w:t>
      </w:r>
      <w:r>
        <w:t>. Verplicht attribuut. Komt 1 keer voor.</w:t>
      </w:r>
    </w:p>
    <w:p w14:paraId="4949C4FB" w14:textId="3CACFC35"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04858AC8" w14:textId="215EB4C6" w:rsidR="001B10F4" w:rsidRDefault="00F7036D" w:rsidP="00AD7615">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9819B5" w:rsidRDefault="009819B5" w:rsidP="00BF3531"/>
    <w:p w14:paraId="67843E54" w14:textId="6D911E03" w:rsidR="00BF3531" w:rsidRDefault="00CF0FD4" w:rsidP="00BF3531">
      <w:r>
        <w:t xml:space="preserve">Het </w:t>
      </w:r>
      <w:r w:rsidR="003008CD" w:rsidRPr="003008CD">
        <w:t>Gebiedsaanwijzing</w:t>
      </w:r>
      <w:r w:rsidR="006C7F8B">
        <w:t>type</w:t>
      </w:r>
      <w:r w:rsidR="003008CD" w:rsidRPr="003008CD">
        <w:t xml:space="preserve"> </w:t>
      </w:r>
      <w:r w:rsidR="003008CD">
        <w:t>Defensie</w:t>
      </w:r>
      <w:r w:rsidR="003008CD" w:rsidRPr="003008CD">
        <w:t xml:space="preserve"> kent geen constraints.</w:t>
      </w:r>
    </w:p>
    <w:p w14:paraId="54E72D1D" w14:textId="7A378329" w:rsidR="00F7036D" w:rsidRDefault="00231CD4" w:rsidP="007D5679">
      <w:pPr>
        <w:pStyle w:val="Kop5"/>
      </w:pPr>
      <w:bookmarkStart w:id="574" w:name="_Toc93476052"/>
      <w:r>
        <w:t>Toelichting op de norm</w:t>
      </w:r>
      <w:bookmarkEnd w:id="574"/>
    </w:p>
    <w:p w14:paraId="43BA824F" w14:textId="5AEC4C14" w:rsidR="00F7036D" w:rsidRDefault="00F7036D"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Defensie gekozen. Zie voor verdere toelichting paragraaf </w:t>
      </w:r>
      <w:r w:rsidR="00AD3D2D" w:rsidRPr="002B3669">
        <w:rPr>
          <w:rStyle w:val="Verwijzing"/>
        </w:rPr>
        <w:fldChar w:fldCharType="begin"/>
      </w:r>
      <w:r w:rsidR="00AD3D2D" w:rsidRPr="002B3669">
        <w:rPr>
          <w:rStyle w:val="Verwijzing"/>
        </w:rPr>
        <w:instrText xml:space="preserve"> REF _Ref26278772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6525E331" w14:textId="3F9FAB73" w:rsidR="00F7036D" w:rsidRDefault="00F7036D" w:rsidP="007D5679">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1C60BCCD" w:rsidR="000662F7" w:rsidRDefault="00F7036D" w:rsidP="00AD7615">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Defensiegroep</w:t>
      </w:r>
      <w:r w:rsidR="00175570">
        <w:t>’</w:t>
      </w:r>
      <w:r>
        <w:t>.</w:t>
      </w:r>
    </w:p>
    <w:p w14:paraId="31B4F701" w14:textId="58895D80"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000599">
        <w:br/>
      </w:r>
      <w:r w:rsidR="0000059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00599" w:rsidRPr="00BE505F">
        <w:rPr>
          <w:i/>
          <w:iCs/>
        </w:rPr>
        <w:t>specifiekeSymbolisatie</w:t>
      </w:r>
      <w:r w:rsidR="00000599" w:rsidRPr="00BE505F">
        <w:t xml:space="preserve"> maar van het objecttype SymbolisatieItem. Zie hiervoor paragraaf </w:t>
      </w:r>
      <w:r w:rsidR="00000599" w:rsidRPr="002B3669">
        <w:rPr>
          <w:rStyle w:val="Verwijzing"/>
        </w:rPr>
        <w:fldChar w:fldCharType="begin"/>
      </w:r>
      <w:r w:rsidR="00000599" w:rsidRPr="002B3669">
        <w:rPr>
          <w:rStyle w:val="Verwijzing"/>
        </w:rPr>
        <w:instrText xml:space="preserve"> REF _Ref53170877 </w:instrText>
      </w:r>
      <w:r w:rsidR="003B5FBC" w:rsidRPr="002B3669">
        <w:rPr>
          <w:rStyle w:val="Verwijzing"/>
        </w:rPr>
        <w:instrText>\n \h</w:instrText>
      </w:r>
      <w:r w:rsidR="00000599" w:rsidRPr="002B3669">
        <w:rPr>
          <w:rStyle w:val="Verwijzing"/>
        </w:rPr>
        <w:instrText xml:space="preserve"> </w:instrText>
      </w:r>
      <w:r w:rsidR="00000599" w:rsidRPr="002B3669">
        <w:rPr>
          <w:rStyle w:val="Verwijzing"/>
        </w:rPr>
      </w:r>
      <w:r w:rsidR="00000599" w:rsidRPr="002B3669">
        <w:rPr>
          <w:rStyle w:val="Verwijzing"/>
        </w:rPr>
        <w:fldChar w:fldCharType="separate"/>
      </w:r>
      <w:r w:rsidR="00176B7A" w:rsidRPr="002B3669">
        <w:rPr>
          <w:rStyle w:val="Verwijzing"/>
        </w:rPr>
        <w:t>6.4.32</w:t>
      </w:r>
      <w:r w:rsidR="00000599" w:rsidRPr="002B3669">
        <w:rPr>
          <w:rStyle w:val="Verwijzing"/>
        </w:rPr>
        <w:fldChar w:fldCharType="end"/>
      </w:r>
      <w:r w:rsidR="00000599" w:rsidRPr="00BE505F">
        <w:t>.</w:t>
      </w:r>
    </w:p>
    <w:p w14:paraId="07D39763" w14:textId="61B32C3C" w:rsidR="005776AC" w:rsidRDefault="00A67ED7" w:rsidP="00AD7615">
      <w:pPr>
        <w:pStyle w:val="Opsommingtekens1"/>
      </w:pPr>
      <w:r w:rsidRPr="000662F7">
        <w:rPr>
          <w:i/>
          <w:iCs/>
        </w:rPr>
        <w:lastRenderedPageBreak/>
        <w:t>l</w:t>
      </w:r>
      <w:r w:rsidR="00F7036D" w:rsidRPr="000662F7">
        <w:rPr>
          <w:i/>
          <w:iCs/>
        </w:rPr>
        <w:t>ocatieaanduiding</w:t>
      </w:r>
      <w:r w:rsidR="00F7036D">
        <w:t>: het attribuut dat de verwijzing bevat naar de identificatie van de specifieke Locatie die bij deze specifieke vorm van de Gebiedsaanwijzing Defensie hoort én aangeeft wat de betekenis van Locatie is voor het object waar het bij hoort; in dit geval voor Defensie. Dit attribuut legt dus vast dat deze Locatie de locatie is waar deze specifieke vorm van de Gebiedsaanwijzing Defensie van toepassing is.</w:t>
      </w:r>
    </w:p>
    <w:p w14:paraId="7ECB3C33" w14:textId="77777777" w:rsidR="009819B5" w:rsidRDefault="009819B5" w:rsidP="007D5679"/>
    <w:p w14:paraId="7256BD11" w14:textId="356512B9" w:rsidR="00F7036D" w:rsidRDefault="00F7036D" w:rsidP="007D5679">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B87B26">
        <w:t>Als in een volgende Juridische regel</w:t>
      </w:r>
      <w:r w:rsidR="00040856">
        <w:t xml:space="preserve"> </w:t>
      </w:r>
      <w:r>
        <w:t>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A86141" w:rsidRDefault="00A86141" w:rsidP="007D5679">
      <w:pPr>
        <w:pStyle w:val="Kop4"/>
      </w:pPr>
      <w:bookmarkStart w:id="575" w:name="_Toc93476053"/>
      <w:r>
        <w:t>Gebiedsaanwijzingtype Energievoorziening</w:t>
      </w:r>
      <w:bookmarkEnd w:id="575"/>
    </w:p>
    <w:p w14:paraId="21E2E1D9" w14:textId="058875F2" w:rsidR="00A86141" w:rsidRDefault="00A86141" w:rsidP="007D5679">
      <w:pPr>
        <w:pStyle w:val="Kop5"/>
      </w:pPr>
      <w:bookmarkStart w:id="576" w:name="_Toc93476054"/>
      <w:r>
        <w:t>Toelichting op de toepassing</w:t>
      </w:r>
      <w:bookmarkEnd w:id="576"/>
    </w:p>
    <w:p w14:paraId="446AAAEA" w14:textId="50F29406" w:rsidR="00197747" w:rsidRDefault="00A86141" w:rsidP="00A86141">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w:t>
      </w:r>
      <w:r w:rsidR="00175570">
        <w:t>’</w:t>
      </w:r>
      <w:r>
        <w:t>s voor het aangeven van gebieden en objecten waar beleidsmatig bijzondere aandacht is voor de energievoorziening, zoals zoeklocaties voor windenergie.</w:t>
      </w:r>
    </w:p>
    <w:p w14:paraId="2DEA08C8" w14:textId="4B2BB89C" w:rsidR="00A86141" w:rsidRDefault="00A86141" w:rsidP="00A86141">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A86141" w:rsidP="00A86141"/>
    <w:p w14:paraId="2109B13E" w14:textId="1A213F6B" w:rsidR="00A86141" w:rsidRDefault="00A86141" w:rsidP="00A86141">
      <w:r>
        <w:t xml:space="preserve">Om de geometrische begrenzing van de Gebiedsaanwijzing Energievoorziening te kunnen vastleggen en de verschillende gebieden van dit type op een kaartbeeld weer te geven </w:t>
      </w:r>
      <w:r w:rsidR="00B07BC9">
        <w:t>wordt</w:t>
      </w:r>
      <w:r>
        <w:t xml:space="preserve"> de annotatie Energievoorziening gebruik</w:t>
      </w:r>
      <w:r w:rsidR="00B07BC9">
        <w:t>t</w:t>
      </w:r>
      <w:r>
        <w:t xml:space="preserve">. Op voorhand is niet te zeggen hoeveel en welke specifieke vormen van de Gebiedsaanwijzing Energievoorziening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w:t>
      </w:r>
      <w:r w:rsidR="00AE2C2F">
        <w:t>limitatieve waardelijst</w:t>
      </w:r>
      <w:r>
        <w:t xml:space="preserve">. Iedere groep heeft een eigen </w:t>
      </w:r>
      <w:r w:rsidR="00AD7615">
        <w:t>symbolisatie</w:t>
      </w:r>
      <w:r>
        <w:t xml:space="preserve">. Door te </w:t>
      </w:r>
      <w:r w:rsidR="00356210" w:rsidRPr="00356210">
        <w:t>annoteren</w:t>
      </w:r>
      <w:r w:rsidR="00356210"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w:t>
      </w:r>
      <w:r w:rsidR="00843583">
        <w:t>kunnen de Locaties van alle specifieke vormen van de Gebiedsaanwijzing</w:t>
      </w:r>
      <w:r>
        <w:t xml:space="preserve"> Energievoorziening </w:t>
      </w:r>
      <w:r w:rsidR="004D0F9D">
        <w:t>in een (interactieve) viewer met de standaardweergave worden weergegeven op een kaart</w:t>
      </w:r>
      <w:r>
        <w:t xml:space="preserve">. Het is dan mogelijk om een integraal </w:t>
      </w:r>
      <w:r>
        <w:lastRenderedPageBreak/>
        <w:t>beeld van alle locaties van de Gebiedsaanwijzing Energievoorziening weer te geven, maar ook om alle locaties van de Gebiedsaanwijzing Energievoorziening van een bepaalde groep weer te geven.</w:t>
      </w:r>
    </w:p>
    <w:p w14:paraId="0BE15E2F" w14:textId="3B53DF81" w:rsidR="00A86141" w:rsidRDefault="00A86141" w:rsidP="007D5679">
      <w:pPr>
        <w:pStyle w:val="Kop5"/>
      </w:pPr>
      <w:bookmarkStart w:id="577" w:name="_Toc93476055"/>
      <w:r>
        <w:t>Definitie</w:t>
      </w:r>
      <w:bookmarkEnd w:id="577"/>
    </w:p>
    <w:p w14:paraId="084958EF" w14:textId="239AE749" w:rsidR="0038059A" w:rsidRDefault="00F5101C" w:rsidP="00A86141">
      <w:r>
        <w:t xml:space="preserve">Energievoorziening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CE4DE1" w:rsidRPr="00CE4DE1">
        <w:t xml:space="preserve"> op de bescherming en bevordering van de energievoorziening</w:t>
      </w:r>
      <w:r w:rsidR="0038059A" w:rsidRPr="0038059A">
        <w:t>.</w:t>
      </w:r>
    </w:p>
    <w:p w14:paraId="6A2BD061" w14:textId="095C91C8" w:rsidR="00386E11" w:rsidRDefault="00386E11" w:rsidP="00386E11">
      <w:pPr>
        <w:pStyle w:val="Kop5"/>
      </w:pPr>
      <w:bookmarkStart w:id="578" w:name="_Toc93476056"/>
      <w:r>
        <w:t>Doel</w:t>
      </w:r>
      <w:bookmarkEnd w:id="578"/>
    </w:p>
    <w:p w14:paraId="3F515BFB" w14:textId="625AD51C" w:rsidR="00386E11" w:rsidRDefault="003C660C" w:rsidP="00386E11">
      <w:r>
        <w:t>Doel van het objecttype</w:t>
      </w:r>
      <w:r w:rsidR="009F7E04">
        <w:t xml:space="preserve"> Energievoorziening is:</w:t>
      </w:r>
    </w:p>
    <w:p w14:paraId="68D443B8" w14:textId="494FA5BA"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e</w:t>
      </w:r>
      <w:r w:rsidR="00EF565C" w:rsidRPr="00EF565C">
        <w:t>nergievoorziening</w:t>
      </w:r>
      <w:r>
        <w:t>;</w:t>
      </w:r>
    </w:p>
    <w:p w14:paraId="3236CAC4" w14:textId="795BAAF9"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nergievoorziening </w:t>
      </w:r>
      <w:r>
        <w:t>gelden;</w:t>
      </w:r>
    </w:p>
    <w:p w14:paraId="2A383E94" w14:textId="441DD9A9" w:rsidR="009F7E04" w:rsidRPr="00386E11" w:rsidRDefault="00931A71" w:rsidP="009819B5">
      <w:pPr>
        <w:pStyle w:val="Opsommingtekens1"/>
      </w:pPr>
      <w:r>
        <w:t>kunnen filteren in een viewer of op een kaart</w:t>
      </w:r>
      <w:r w:rsidR="00D85B7D">
        <w:t>.</w:t>
      </w:r>
    </w:p>
    <w:p w14:paraId="398153E2" w14:textId="267AD8CB" w:rsidR="00A86141" w:rsidRDefault="00A86141" w:rsidP="007D5679">
      <w:pPr>
        <w:pStyle w:val="Kop5"/>
      </w:pPr>
      <w:bookmarkStart w:id="579" w:name="_Toc93476057"/>
      <w:r>
        <w:t>Norm</w:t>
      </w:r>
      <w:bookmarkEnd w:id="579"/>
    </w:p>
    <w:p w14:paraId="317BE682" w14:textId="77777777" w:rsidR="00A86141" w:rsidRDefault="00A86141" w:rsidP="00A86141">
      <w:r>
        <w:t>De Gebiedsaanwijzing Energievoorziening kent de volgende attributen:</w:t>
      </w:r>
    </w:p>
    <w:p w14:paraId="7946E828" w14:textId="619CD009" w:rsidR="00A86141" w:rsidRDefault="00A86141" w:rsidP="007D5679">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A86141" w:rsidRDefault="00A86141"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Energievoorziening. Verplicht attribuut. Komt 1 keer voor.</w:t>
      </w:r>
    </w:p>
    <w:p w14:paraId="6E806C91" w14:textId="11630026" w:rsidR="00074025" w:rsidRDefault="00A86141" w:rsidP="007D5679">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26C145B5" w:rsidR="008545C9" w:rsidRDefault="00A86141" w:rsidP="00AD7615">
      <w:pPr>
        <w:pStyle w:val="Opsommingtekens1"/>
      </w:pPr>
      <w:r w:rsidRPr="008545C9">
        <w:rPr>
          <w:i/>
          <w:iCs/>
        </w:rPr>
        <w:t>groep</w:t>
      </w:r>
      <w:r>
        <w:t xml:space="preserve">: de categorie waartoe de specifieke vorm van de Gebiedsaanwijzing Energievoorziening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Energievoorzieninggroep</w:t>
      </w:r>
      <w:r w:rsidR="00175570">
        <w:t>’</w:t>
      </w:r>
      <w:r>
        <w:t>. Verplicht attribuut. Komt 1 keer voor.</w:t>
      </w:r>
    </w:p>
    <w:p w14:paraId="3A5ED07F" w14:textId="3B7931F2"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7FA6BCE" w14:textId="60EB350B" w:rsidR="001B10F4" w:rsidRDefault="00A86141" w:rsidP="00AD7615">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9819B5" w:rsidRDefault="009819B5" w:rsidP="00B10A95"/>
    <w:p w14:paraId="5F66CD1F" w14:textId="31EC296A" w:rsidR="00B10A95" w:rsidRDefault="003008CD" w:rsidP="00B10A95">
      <w:r w:rsidRPr="003008CD">
        <w:t xml:space="preserve">Gebiedsaanwijzing </w:t>
      </w:r>
      <w:r>
        <w:t>Energievoorziening</w:t>
      </w:r>
      <w:r w:rsidRPr="003008CD">
        <w:t xml:space="preserve"> kent geen constraints.</w:t>
      </w:r>
    </w:p>
    <w:p w14:paraId="1B12CD88" w14:textId="4E47C20C" w:rsidR="00A86141" w:rsidRDefault="00231CD4" w:rsidP="007D5679">
      <w:pPr>
        <w:pStyle w:val="Kop5"/>
      </w:pPr>
      <w:bookmarkStart w:id="580" w:name="_Toc93476058"/>
      <w:r>
        <w:t>Toelichting op de norm</w:t>
      </w:r>
      <w:bookmarkEnd w:id="580"/>
    </w:p>
    <w:p w14:paraId="3B6391EE" w14:textId="0ADC80D6" w:rsidR="00A86141" w:rsidRDefault="00A86141"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Energievoorziening gekozen. Zie voor verdere toelichting paragraaf </w:t>
      </w:r>
      <w:r w:rsidR="00AD3D2D" w:rsidRPr="002B3669">
        <w:rPr>
          <w:rStyle w:val="Verwijzing"/>
        </w:rPr>
        <w:fldChar w:fldCharType="begin"/>
      </w:r>
      <w:r w:rsidR="00AD3D2D" w:rsidRPr="002B3669">
        <w:rPr>
          <w:rStyle w:val="Verwijzing"/>
        </w:rPr>
        <w:instrText xml:space="preserve"> REF _Ref26278804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585583C7" w14:textId="7B158FBB" w:rsidR="000D7927" w:rsidRDefault="00A86141" w:rsidP="007D5679">
      <w:pPr>
        <w:pStyle w:val="Opsommingtekens1"/>
      </w:pPr>
      <w:r w:rsidRPr="007D5679">
        <w:rPr>
          <w:i/>
          <w:iCs/>
        </w:rPr>
        <w:lastRenderedPageBreak/>
        <w:t>naam</w:t>
      </w:r>
      <w:r>
        <w:t xml:space="preserve">: door het bevoegd gezag zelf te kiezen, er is geen waardelijst voor de naam van specifieke vormen van de Gebiedsaanwijzing Energievoorziening. De naam mag ook dezelfde zijn als de naam van de </w:t>
      </w:r>
      <w:r w:rsidR="00E66248" w:rsidRPr="00E66248">
        <w:t>Energievoorziening</w:t>
      </w:r>
      <w:r>
        <w:t>groep.</w:t>
      </w:r>
    </w:p>
    <w:p w14:paraId="02716642" w14:textId="656FF63A" w:rsidR="00D03318" w:rsidRDefault="00A86141" w:rsidP="00AD7615">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Energievoorzieninggroep</w:t>
      </w:r>
      <w:r w:rsidR="00175570">
        <w:t>’</w:t>
      </w:r>
      <w:r>
        <w:t>.</w:t>
      </w:r>
    </w:p>
    <w:p w14:paraId="74092483" w14:textId="7281D824"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B457F1">
        <w:br/>
      </w:r>
      <w:r w:rsidR="00B457F1"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B457F1" w:rsidRPr="00BE505F">
        <w:rPr>
          <w:i/>
          <w:iCs/>
        </w:rPr>
        <w:t>specifiekeSymbolisatie</w:t>
      </w:r>
      <w:r w:rsidR="00B457F1" w:rsidRPr="00BE505F">
        <w:t xml:space="preserve"> maar van het objecttype SymbolisatieItem. Zie hiervoor paragraaf </w:t>
      </w:r>
      <w:r w:rsidR="00B457F1" w:rsidRPr="002B3669">
        <w:rPr>
          <w:rStyle w:val="Verwijzing"/>
        </w:rPr>
        <w:fldChar w:fldCharType="begin"/>
      </w:r>
      <w:r w:rsidR="00B457F1" w:rsidRPr="002B3669">
        <w:rPr>
          <w:rStyle w:val="Verwijzing"/>
        </w:rPr>
        <w:instrText xml:space="preserve"> REF _Ref53170877 </w:instrText>
      </w:r>
      <w:r w:rsidR="003B5FBC" w:rsidRPr="002B3669">
        <w:rPr>
          <w:rStyle w:val="Verwijzing"/>
        </w:rPr>
        <w:instrText>\n \h</w:instrText>
      </w:r>
      <w:r w:rsidR="00B457F1" w:rsidRPr="002B3669">
        <w:rPr>
          <w:rStyle w:val="Verwijzing"/>
        </w:rPr>
        <w:instrText xml:space="preserve"> </w:instrText>
      </w:r>
      <w:r w:rsidR="00B457F1" w:rsidRPr="002B3669">
        <w:rPr>
          <w:rStyle w:val="Verwijzing"/>
        </w:rPr>
      </w:r>
      <w:r w:rsidR="00B457F1" w:rsidRPr="002B3669">
        <w:rPr>
          <w:rStyle w:val="Verwijzing"/>
        </w:rPr>
        <w:fldChar w:fldCharType="separate"/>
      </w:r>
      <w:r w:rsidR="00176B7A" w:rsidRPr="002B3669">
        <w:rPr>
          <w:rStyle w:val="Verwijzing"/>
        </w:rPr>
        <w:t>6.4.32</w:t>
      </w:r>
      <w:r w:rsidR="00B457F1" w:rsidRPr="002B3669">
        <w:rPr>
          <w:rStyle w:val="Verwijzing"/>
        </w:rPr>
        <w:fldChar w:fldCharType="end"/>
      </w:r>
      <w:r w:rsidR="00B457F1" w:rsidRPr="00BE505F">
        <w:t>.</w:t>
      </w:r>
    </w:p>
    <w:p w14:paraId="4802932A" w14:textId="1059DF86" w:rsidR="005776AC" w:rsidRDefault="000D7927" w:rsidP="00AD7615">
      <w:pPr>
        <w:pStyle w:val="Opsommingtekens1"/>
      </w:pPr>
      <w:r w:rsidRPr="00D03318">
        <w:rPr>
          <w:i/>
          <w:iCs/>
        </w:rPr>
        <w:t>l</w:t>
      </w:r>
      <w:r w:rsidR="00A86141" w:rsidRPr="00D03318">
        <w:rPr>
          <w:i/>
          <w:iCs/>
        </w:rPr>
        <w:t>ocatieaanduiding</w:t>
      </w:r>
      <w:r w:rsidR="00A86141">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9819B5" w:rsidRDefault="009819B5" w:rsidP="00A86141"/>
    <w:p w14:paraId="7A2FADF0" w14:textId="63F0E913" w:rsidR="00A86141" w:rsidRDefault="00A86141" w:rsidP="00A86141">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B87B26">
        <w:t>Als in een volgende Juridische regel</w:t>
      </w:r>
      <w:r w:rsidR="00040856">
        <w:t xml:space="preserve"> </w:t>
      </w:r>
      <w:r>
        <w:t>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96785F" w:rsidRDefault="0096785F" w:rsidP="0096785F">
      <w:pPr>
        <w:pStyle w:val="Kop4"/>
      </w:pPr>
      <w:bookmarkStart w:id="581" w:name="_Toc93476059"/>
      <w:r>
        <w:t>Gebiedsaanwijzingtype Erfgoed</w:t>
      </w:r>
      <w:bookmarkEnd w:id="581"/>
    </w:p>
    <w:p w14:paraId="6F3FADAD" w14:textId="77777777" w:rsidR="0096785F" w:rsidRDefault="0096785F" w:rsidP="007D5679">
      <w:pPr>
        <w:pStyle w:val="Kop5"/>
      </w:pPr>
      <w:bookmarkStart w:id="582" w:name="_Toc93476060"/>
      <w:r>
        <w:t>Toelichting op de toepassing</w:t>
      </w:r>
      <w:bookmarkEnd w:id="582"/>
    </w:p>
    <w:p w14:paraId="78F6BD35" w14:textId="0CFEEC7C" w:rsidR="0096785F" w:rsidRDefault="0096785F" w:rsidP="007D5679">
      <w:r>
        <w:t xml:space="preserve">De Gebiedsaanwijzing van het type Erfgoed wordt gebruikt voor het weergeven van gebieden en objecten waar specifieke regels gelden met het oog op de bescherming van </w:t>
      </w:r>
      <w:r w:rsidR="00C558E6">
        <w:t>(</w:t>
      </w:r>
      <w:r>
        <w:t>cultureel</w:t>
      </w:r>
      <w:r w:rsidR="00C558E6">
        <w:t>)</w:t>
      </w:r>
      <w:r>
        <w:t xml:space="preserve"> erfgoed. Het gaat hierbij bijvoorbeeld om werelderfgoederen, beschermde stads- en dorpsgezichten, monumenten en waardevolle cultuurlandschappen. De Gebiedsaanwijzing Erfgoed kan ook worden gebruikt in visies en programma</w:t>
      </w:r>
      <w:r w:rsidR="00175570">
        <w:t>’</w:t>
      </w:r>
      <w:r>
        <w:t>s voor het aangeven van gebieden en objecten waar beleidsmatig bijzondere aandacht is voor het erfgoed.</w:t>
      </w:r>
    </w:p>
    <w:p w14:paraId="2CC581BB" w14:textId="77777777" w:rsidR="0096785F" w:rsidRDefault="0096785F" w:rsidP="007D5679">
      <w:r>
        <w:lastRenderedPageBreak/>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96785F" w:rsidRDefault="0096785F" w:rsidP="007D5679"/>
    <w:p w14:paraId="3F8C93B0" w14:textId="7063A56A" w:rsidR="0096785F" w:rsidRDefault="0096785F" w:rsidP="007D5679">
      <w:r>
        <w:t xml:space="preserve">Om de geometrische begrenzing van de Gebiedsaanwijzing Erfgoed te kunnen vastleggen en de verschillende gebieden van dit type op een kaartbeeld weer te geven </w:t>
      </w:r>
      <w:r w:rsidR="00B07BC9">
        <w:t xml:space="preserve">wordt </w:t>
      </w:r>
      <w:r>
        <w:t>de annotatie Erfgoed gebruik</w:t>
      </w:r>
      <w:r w:rsidR="00B07BC9">
        <w:t>t</w:t>
      </w:r>
      <w:r>
        <w:t xml:space="preserve">. Op voorhand is niet te zeggen hoeveel en welke specifieke vormen van de Gebiedsaanwijzing Erfgoed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w:t>
      </w:r>
      <w:r w:rsidR="00AE2C2F">
        <w:t>limitatieve waardelijst</w:t>
      </w:r>
      <w:r>
        <w:t xml:space="preserve">. Iedere groep heeft een eigen </w:t>
      </w:r>
      <w:r w:rsidR="00AD7615">
        <w:t>symbolisatie</w:t>
      </w:r>
      <w:r>
        <w:t xml:space="preserve">. Door te </w:t>
      </w:r>
      <w:r w:rsidR="00781E9A" w:rsidRPr="00781E9A">
        <w:t>annoteren</w:t>
      </w:r>
      <w:r w:rsidR="00781E9A" w:rsidRPr="00781E9A" w:rsidDel="00781E9A">
        <w:t xml:space="preserve"> </w:t>
      </w:r>
      <w:r>
        <w:t xml:space="preserve">met de Gebiedsaanwijzing Erfgoed met het attribuut </w:t>
      </w:r>
      <w:r w:rsidRPr="009819B5">
        <w:rPr>
          <w:i/>
          <w:iCs/>
        </w:rPr>
        <w:t>groep</w:t>
      </w:r>
      <w:r>
        <w:t xml:space="preserve"> en de juiste waarde van de waardelijst Erfgoedgroep </w:t>
      </w:r>
      <w:r w:rsidR="00843583">
        <w:t>kunnen de Locaties van alle specifieke vormen van de Gebiedsaanwijzing</w:t>
      </w:r>
      <w:r>
        <w:t xml:space="preserve"> Erfgoed </w:t>
      </w:r>
      <w:r w:rsidR="004D0F9D">
        <w:t>in een (interactieve) viewer met de standaardweergave worden weergegeven op een kaart</w:t>
      </w:r>
      <w:r>
        <w:t>. Het is dan mogelijk om een integraal beeld van alle locaties van de Gebiedsaanwijzing Erfgoed weer te geven, maar ook om alle locaties van de Gebiedsaanwijzing Erfgoed van een bepaalde groep weer te geven.</w:t>
      </w:r>
    </w:p>
    <w:p w14:paraId="0F0AAEDE" w14:textId="77777777" w:rsidR="0096785F" w:rsidRDefault="0096785F" w:rsidP="007D5679">
      <w:pPr>
        <w:pStyle w:val="Kop5"/>
      </w:pPr>
      <w:bookmarkStart w:id="583" w:name="_Toc93476061"/>
      <w:r>
        <w:t>Definitie</w:t>
      </w:r>
      <w:bookmarkEnd w:id="583"/>
    </w:p>
    <w:p w14:paraId="462EECD6" w14:textId="4EE24CF2" w:rsidR="0038059A" w:rsidRDefault="001F3BAF" w:rsidP="007D5679">
      <w:r>
        <w:t xml:space="preserve">Erfgoed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615CA2" w:rsidRPr="00615CA2">
        <w:t xml:space="preserve"> op de bescherming van cultureel erfgoed</w:t>
      </w:r>
      <w:r w:rsidR="0038059A" w:rsidRPr="0038059A">
        <w:t>.</w:t>
      </w:r>
    </w:p>
    <w:p w14:paraId="24535A6B" w14:textId="68CFAD65" w:rsidR="00386E11" w:rsidRDefault="00386E11" w:rsidP="00386E11">
      <w:pPr>
        <w:pStyle w:val="Kop5"/>
      </w:pPr>
      <w:bookmarkStart w:id="584" w:name="_Toc93476062"/>
      <w:r>
        <w:t>Doel</w:t>
      </w:r>
      <w:bookmarkEnd w:id="584"/>
    </w:p>
    <w:p w14:paraId="023BE2A6" w14:textId="30E88097" w:rsidR="00386E11" w:rsidRDefault="003C660C" w:rsidP="00386E11">
      <w:r>
        <w:t>Doel van het objecttype</w:t>
      </w:r>
      <w:r w:rsidR="00BC1848">
        <w:t xml:space="preserve"> Erfgoed is:</w:t>
      </w:r>
    </w:p>
    <w:p w14:paraId="41F37283" w14:textId="3D2CCD25" w:rsidR="00D85B7D" w:rsidRDefault="00EB171C" w:rsidP="00D85B7D">
      <w:pPr>
        <w:pStyle w:val="Opsommingtekens1"/>
      </w:pPr>
      <w:r w:rsidRPr="00EB171C">
        <w:t xml:space="preserve">machineleesbaar vastleggen dat een Juridische regel of Tekstdeel en de bijbehorende Locatie(s) gaan over een gebied waar regels of beleid gelden voor het aspect </w:t>
      </w:r>
      <w:r w:rsidR="00153296">
        <w:t>e</w:t>
      </w:r>
      <w:r>
        <w:t>rfgoed;</w:t>
      </w:r>
    </w:p>
    <w:p w14:paraId="337CF23E" w14:textId="3AD15BC0"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rfgoed </w:t>
      </w:r>
      <w:r>
        <w:t>gelden;</w:t>
      </w:r>
    </w:p>
    <w:p w14:paraId="62D3DEE0" w14:textId="2204C642" w:rsidR="00BC1848" w:rsidRPr="00386E11" w:rsidRDefault="00931A71" w:rsidP="009819B5">
      <w:pPr>
        <w:pStyle w:val="Opsommingtekens1"/>
      </w:pPr>
      <w:r>
        <w:t>kunnen filteren in een viewer of op een kaart</w:t>
      </w:r>
      <w:r w:rsidR="00D85B7D">
        <w:t>.</w:t>
      </w:r>
    </w:p>
    <w:p w14:paraId="510E7790" w14:textId="77777777" w:rsidR="0096785F" w:rsidRDefault="0096785F" w:rsidP="007D5679">
      <w:pPr>
        <w:pStyle w:val="Kop5"/>
      </w:pPr>
      <w:bookmarkStart w:id="585" w:name="_Toc93476063"/>
      <w:r>
        <w:t>Norm</w:t>
      </w:r>
      <w:bookmarkEnd w:id="585"/>
    </w:p>
    <w:p w14:paraId="330DBD9C" w14:textId="77777777" w:rsidR="0096785F" w:rsidRDefault="0096785F" w:rsidP="007D5679">
      <w:r>
        <w:t>De Gebiedsaanwijzing Erfgoed kent de volgende attributen:</w:t>
      </w:r>
    </w:p>
    <w:p w14:paraId="312FCB89" w14:textId="77777777" w:rsidR="0096785F" w:rsidRDefault="0096785F"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96785F" w:rsidRDefault="0096785F"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Erfgoed. Verplicht attribuut. Komt 1 keer voor.</w:t>
      </w:r>
    </w:p>
    <w:p w14:paraId="4A6702D5" w14:textId="1507D053" w:rsidR="00414026" w:rsidRDefault="0096785F"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7FEA9F6A" w:rsidR="00E445FF" w:rsidRDefault="0096785F" w:rsidP="00AD7615">
      <w:pPr>
        <w:pStyle w:val="Opsommingtekens1"/>
      </w:pPr>
      <w:r w:rsidRPr="00E445FF">
        <w:rPr>
          <w:i/>
          <w:iCs/>
        </w:rPr>
        <w:lastRenderedPageBreak/>
        <w:t>groep</w:t>
      </w:r>
      <w:r>
        <w:t xml:space="preserve">: de categorie waartoe de specifieke vorm van de Gebiedsaanwijzing Erfgoed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Erfgoedgroep</w:t>
      </w:r>
      <w:r w:rsidR="00175570">
        <w:t>’</w:t>
      </w:r>
      <w:r>
        <w:t>. Verplicht attribuut. Komt 1 keer voor.</w:t>
      </w:r>
    </w:p>
    <w:p w14:paraId="7A548193" w14:textId="6ED852AE"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3A45B1BC" w14:textId="42636633" w:rsidR="001B10F4" w:rsidRDefault="0096785F" w:rsidP="00AD7615">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-relaties met Locatie. De locatieaanduiding van een Gebiedsaanwijzing mag alleen verwijzen naar gebieden of gebiedengroepen.</w:t>
      </w:r>
    </w:p>
    <w:p w14:paraId="402839FE" w14:textId="77777777" w:rsidR="009819B5" w:rsidRDefault="009819B5" w:rsidP="00D417D1"/>
    <w:p w14:paraId="7D37470A" w14:textId="4CAA666D" w:rsidR="00D417D1" w:rsidRDefault="003925B9" w:rsidP="00D417D1">
      <w:r>
        <w:t xml:space="preserve">Het </w:t>
      </w:r>
      <w:r w:rsidR="003008CD" w:rsidRPr="003008CD">
        <w:t>Gebiedsaanwijzing</w:t>
      </w:r>
      <w:r>
        <w:t>type</w:t>
      </w:r>
      <w:r w:rsidR="003008CD" w:rsidRPr="003008CD">
        <w:t xml:space="preserve"> </w:t>
      </w:r>
      <w:r w:rsidR="003008CD">
        <w:t>Erfgoed</w:t>
      </w:r>
      <w:r w:rsidR="003008CD" w:rsidRPr="003008CD">
        <w:t xml:space="preserve"> kent geen constraints.</w:t>
      </w:r>
    </w:p>
    <w:p w14:paraId="77FC2738" w14:textId="6245894E" w:rsidR="0096785F" w:rsidRDefault="00231CD4" w:rsidP="007D5679">
      <w:pPr>
        <w:pStyle w:val="Kop5"/>
      </w:pPr>
      <w:bookmarkStart w:id="586" w:name="_Toc93476064"/>
      <w:r>
        <w:t>Toelichting op de norm</w:t>
      </w:r>
      <w:bookmarkEnd w:id="586"/>
    </w:p>
    <w:p w14:paraId="1F797E9D" w14:textId="16155D04" w:rsidR="0096785F" w:rsidRDefault="0096785F"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Erfgoed gekozen. Zie voor verdere toelichting paragraaf </w:t>
      </w:r>
      <w:r w:rsidR="00AD3D2D" w:rsidRPr="002B3669">
        <w:rPr>
          <w:rStyle w:val="Verwijzing"/>
        </w:rPr>
        <w:fldChar w:fldCharType="begin"/>
      </w:r>
      <w:r w:rsidR="00AD3D2D" w:rsidRPr="002B3669">
        <w:rPr>
          <w:rStyle w:val="Verwijzing"/>
        </w:rPr>
        <w:instrText xml:space="preserve"> REF _Ref26278821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1699456E" w14:textId="6E8F48AC" w:rsidR="00B61114" w:rsidRDefault="0096785F" w:rsidP="007D5679">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00ADEEA6" w:rsidR="00A615B5" w:rsidRDefault="0096785F" w:rsidP="00AD7615">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Erfgoedgroep</w:t>
      </w:r>
      <w:r w:rsidR="00175570">
        <w:t>’</w:t>
      </w:r>
      <w:r>
        <w:t>.</w:t>
      </w:r>
    </w:p>
    <w:p w14:paraId="50D0524D" w14:textId="682F17F5"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0C0F85">
        <w:br/>
      </w:r>
      <w:r w:rsidR="000C0F8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C0F85" w:rsidRPr="00BE505F">
        <w:rPr>
          <w:i/>
          <w:iCs/>
        </w:rPr>
        <w:t>specifiekeSymbolisatie</w:t>
      </w:r>
      <w:r w:rsidR="000C0F85" w:rsidRPr="00BE505F">
        <w:t xml:space="preserve"> maar van het objecttype SymbolisatieItem. Zie hiervoor paragraaf </w:t>
      </w:r>
      <w:r w:rsidR="000C0F85" w:rsidRPr="002B3669">
        <w:rPr>
          <w:rStyle w:val="Verwijzing"/>
        </w:rPr>
        <w:fldChar w:fldCharType="begin"/>
      </w:r>
      <w:r w:rsidR="000C0F85" w:rsidRPr="002B3669">
        <w:rPr>
          <w:rStyle w:val="Verwijzing"/>
        </w:rPr>
        <w:instrText xml:space="preserve"> REF _Ref53170877 </w:instrText>
      </w:r>
      <w:r w:rsidR="003B5FBC" w:rsidRPr="002B3669">
        <w:rPr>
          <w:rStyle w:val="Verwijzing"/>
        </w:rPr>
        <w:instrText>\n \h</w:instrText>
      </w:r>
      <w:r w:rsidR="000C0F85" w:rsidRPr="002B3669">
        <w:rPr>
          <w:rStyle w:val="Verwijzing"/>
        </w:rPr>
        <w:instrText xml:space="preserve"> </w:instrText>
      </w:r>
      <w:r w:rsidR="000C0F85" w:rsidRPr="002B3669">
        <w:rPr>
          <w:rStyle w:val="Verwijzing"/>
        </w:rPr>
      </w:r>
      <w:r w:rsidR="000C0F85" w:rsidRPr="002B3669">
        <w:rPr>
          <w:rStyle w:val="Verwijzing"/>
        </w:rPr>
        <w:fldChar w:fldCharType="separate"/>
      </w:r>
      <w:r w:rsidR="00176B7A" w:rsidRPr="002B3669">
        <w:rPr>
          <w:rStyle w:val="Verwijzing"/>
        </w:rPr>
        <w:t>6.4.32</w:t>
      </w:r>
      <w:r w:rsidR="000C0F85" w:rsidRPr="002B3669">
        <w:rPr>
          <w:rStyle w:val="Verwijzing"/>
        </w:rPr>
        <w:fldChar w:fldCharType="end"/>
      </w:r>
      <w:r w:rsidR="000C0F85" w:rsidRPr="00BE505F">
        <w:t>.</w:t>
      </w:r>
    </w:p>
    <w:p w14:paraId="4A16CE94" w14:textId="7381ACD5" w:rsidR="005776AC" w:rsidRDefault="009B1E44" w:rsidP="00AD7615">
      <w:pPr>
        <w:pStyle w:val="Opsommingtekens1"/>
      </w:pPr>
      <w:r w:rsidRPr="00A615B5">
        <w:rPr>
          <w:i/>
          <w:iCs/>
        </w:rPr>
        <w:t>l</w:t>
      </w:r>
      <w:r w:rsidR="0096785F" w:rsidRPr="00A615B5">
        <w:rPr>
          <w:i/>
          <w:iCs/>
        </w:rPr>
        <w:t>ocatieaanduiding</w:t>
      </w:r>
      <w:r w:rsidR="0096785F">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BF4FDC" w:rsidRDefault="00BF4FDC" w:rsidP="007D5679"/>
    <w:p w14:paraId="7FD27020" w14:textId="37CD0D6E" w:rsidR="0096785F" w:rsidRDefault="0096785F" w:rsidP="007D5679">
      <w:r>
        <w:t xml:space="preserve">De eerste keer dat een specifieke vorm van de Gebiedsaanwijzing Erfgoed in een omgevingsdocument in een Juridische regel of Tekstdeel voorkomt, wordt deze met de </w:t>
      </w:r>
      <w:r>
        <w:lastRenderedPageBreak/>
        <w:t xml:space="preserve">Gebiedsaanwijzing Erfgoed geannoteerd, met een verwijzing naar de Locatie die bij die Juridische regel of Tekstdeel hoort. </w:t>
      </w:r>
      <w:r w:rsidR="00B87B26">
        <w:t>Als in een volgende Juridische regel</w:t>
      </w:r>
      <w:r w:rsidR="00040856">
        <w:t xml:space="preserve"> </w:t>
      </w:r>
      <w:r>
        <w:t>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9B1E44" w:rsidRDefault="009B1E44" w:rsidP="009B1E44">
      <w:pPr>
        <w:pStyle w:val="Kop4"/>
      </w:pPr>
      <w:bookmarkStart w:id="587" w:name="_Toc93476065"/>
      <w:r>
        <w:t>Gebiedsaanwijzingtype Externe veiligheid</w:t>
      </w:r>
      <w:bookmarkEnd w:id="587"/>
    </w:p>
    <w:p w14:paraId="0F3DE97C" w14:textId="77777777" w:rsidR="009B1E44" w:rsidRDefault="009B1E44" w:rsidP="007D5679">
      <w:pPr>
        <w:pStyle w:val="Kop5"/>
      </w:pPr>
      <w:bookmarkStart w:id="588" w:name="_Toc93476066"/>
      <w:r>
        <w:t>Toelichting op de toepassing</w:t>
      </w:r>
      <w:bookmarkEnd w:id="588"/>
    </w:p>
    <w:p w14:paraId="2E41029A" w14:textId="23B2C80E" w:rsidR="00197747" w:rsidRDefault="009B1E44" w:rsidP="007D5679">
      <w:r>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w:t>
      </w:r>
      <w:r w:rsidR="00175570">
        <w:t>’</w:t>
      </w:r>
      <w:r>
        <w:t>s voor het aangeven van gebieden en objecten waar beleidsmatig bijzondere aandacht is voor de externe veiligheid.</w:t>
      </w:r>
    </w:p>
    <w:p w14:paraId="1C39B197" w14:textId="6539ABCD" w:rsidR="009B1E44" w:rsidRDefault="009B1E44" w:rsidP="007D5679">
      <w:r>
        <w:t xml:space="preserve">Provincies zullen de Gebiedsaanwijzing </w:t>
      </w:r>
      <w:r w:rsidR="00D64F97"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9B1E44" w:rsidRDefault="009B1E44" w:rsidP="007D5679"/>
    <w:p w14:paraId="062662A2" w14:textId="53222096" w:rsidR="009B1E44" w:rsidRDefault="009B1E44" w:rsidP="007D5679">
      <w:r>
        <w:t xml:space="preserve">Om de geometrische begrenzing van de Gebiedsaanwijzing Externe veiligheid te kunnen vastleggen en de verschillende gebieden van dit type op een kaartbeeld weer te geven </w:t>
      </w:r>
      <w:r w:rsidR="00B07BC9">
        <w:t>wordt</w:t>
      </w:r>
      <w:r>
        <w:t xml:space="preserve"> de annotatie Externe veiligheid </w:t>
      </w:r>
      <w:r w:rsidR="00B07BC9">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w:t>
      </w:r>
      <w:r w:rsidR="00AE2C2F">
        <w:t>limitatieve waardelijst</w:t>
      </w:r>
      <w:r>
        <w:t xml:space="preserve">. Iedere groep heeft een eigen </w:t>
      </w:r>
      <w:r w:rsidR="00AD7615">
        <w:t>symbolisatie</w:t>
      </w:r>
      <w:r>
        <w:t xml:space="preserve">. Door te </w:t>
      </w:r>
      <w:r w:rsidR="0055502C" w:rsidRPr="0055502C">
        <w:t>annoteren</w:t>
      </w:r>
      <w:r w:rsidR="0055502C"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w:t>
      </w:r>
      <w:r w:rsidR="00843583">
        <w:t>kunnen de Locaties van alle specifieke vormen van de Gebiedsaanwijzing</w:t>
      </w:r>
      <w:r>
        <w:t xml:space="preserve"> Externe veiligheid </w:t>
      </w:r>
      <w:r w:rsidR="004D0F9D">
        <w:t>in een (interactieve) viewer met de standaardweergave worden weergegeven op een kaart</w:t>
      </w:r>
      <w:r>
        <w: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9B1E44" w:rsidRDefault="009B1E44" w:rsidP="007D5679">
      <w:pPr>
        <w:pStyle w:val="Kop5"/>
      </w:pPr>
      <w:bookmarkStart w:id="589" w:name="_Toc93476067"/>
      <w:r>
        <w:lastRenderedPageBreak/>
        <w:t>Definitie</w:t>
      </w:r>
      <w:bookmarkEnd w:id="589"/>
    </w:p>
    <w:p w14:paraId="4433BF07" w14:textId="059827BB" w:rsidR="003351CB" w:rsidRDefault="00961002" w:rsidP="007D5679">
      <w:r>
        <w:t xml:space="preserve">Externe veiligheid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276A37">
        <w:t>waar de regels of het beleid gericht zijn</w:t>
      </w:r>
      <w:r w:rsidR="008236D1" w:rsidRPr="008236D1">
        <w:t xml:space="preserve"> op het waarborgen van de veiligheid.</w:t>
      </w:r>
    </w:p>
    <w:p w14:paraId="1E0EFF87" w14:textId="6FD88DEB" w:rsidR="00386E11" w:rsidRDefault="00816766" w:rsidP="00386E11">
      <w:pPr>
        <w:pStyle w:val="Kop5"/>
      </w:pPr>
      <w:bookmarkStart w:id="590" w:name="_Toc93476068"/>
      <w:r>
        <w:t>Doel</w:t>
      </w:r>
      <w:bookmarkEnd w:id="590"/>
    </w:p>
    <w:p w14:paraId="61C954EC" w14:textId="4938E491" w:rsidR="00816766" w:rsidRDefault="003C660C" w:rsidP="00816766">
      <w:r>
        <w:t>Doel van het objecttype</w:t>
      </w:r>
      <w:r w:rsidR="00BC1848">
        <w:t xml:space="preserve"> Externe veiligheid is:</w:t>
      </w:r>
    </w:p>
    <w:p w14:paraId="559C6C6E" w14:textId="4A156C6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e</w:t>
      </w:r>
      <w:r w:rsidR="00EF565C" w:rsidRPr="00EF565C">
        <w:t>xterne veiligheid</w:t>
      </w:r>
      <w:r>
        <w:t>;</w:t>
      </w:r>
    </w:p>
    <w:p w14:paraId="6CF8A73A" w14:textId="3DB73678"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xterne veiligheid </w:t>
      </w:r>
      <w:r>
        <w:t>gelden;</w:t>
      </w:r>
    </w:p>
    <w:p w14:paraId="431A5E2C" w14:textId="45B581C4" w:rsidR="00BC1848" w:rsidRPr="00816766" w:rsidRDefault="00931A71" w:rsidP="00BF4FDC">
      <w:pPr>
        <w:pStyle w:val="Opsommingtekens1"/>
      </w:pPr>
      <w:r>
        <w:t>kunnen filteren in een viewer of op een kaart</w:t>
      </w:r>
      <w:r w:rsidR="00D85B7D">
        <w:t>.</w:t>
      </w:r>
    </w:p>
    <w:p w14:paraId="313FAE72" w14:textId="77777777" w:rsidR="009B1E44" w:rsidRDefault="009B1E44" w:rsidP="007D5679">
      <w:pPr>
        <w:pStyle w:val="Kop5"/>
      </w:pPr>
      <w:bookmarkStart w:id="591" w:name="_Toc93476069"/>
      <w:r>
        <w:t>Norm</w:t>
      </w:r>
      <w:bookmarkEnd w:id="591"/>
    </w:p>
    <w:p w14:paraId="73141571" w14:textId="77777777" w:rsidR="009B1E44" w:rsidRDefault="009B1E44" w:rsidP="007D5679">
      <w:r>
        <w:t>De Gebiedsaanwijzing Externe veiligheid kent de volgende attributen:</w:t>
      </w:r>
    </w:p>
    <w:p w14:paraId="64877B92" w14:textId="77777777" w:rsidR="009B1E44" w:rsidRDefault="009B1E44"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9B1E44" w:rsidRDefault="009B1E44"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Externe veiligheid. Verplicht attribuut. Komt 1 keer voor.</w:t>
      </w:r>
    </w:p>
    <w:p w14:paraId="67886929" w14:textId="2B4F3353" w:rsidR="00414026" w:rsidRDefault="009B1E44"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79741DD3" w14:textId="045939A0" w:rsidR="00314D77" w:rsidRDefault="009B1E44" w:rsidP="00AD7615">
      <w:pPr>
        <w:pStyle w:val="Opsommingtekens1"/>
      </w:pPr>
      <w:r w:rsidRPr="00314D77">
        <w:rPr>
          <w:i/>
          <w:iCs/>
        </w:rPr>
        <w:t>groep</w:t>
      </w:r>
      <w:r>
        <w:t xml:space="preserve">: de categorie waartoe de specifieke vorm van de Gebiedsaanwijzing Externe veiligheid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ExterneVeiligheidgroep</w:t>
      </w:r>
      <w:r w:rsidR="00175570">
        <w:t>’</w:t>
      </w:r>
      <w:r>
        <w:t>. Verplicht attribuut. Komt 1 keer voor.</w:t>
      </w:r>
    </w:p>
    <w:p w14:paraId="476AC68A" w14:textId="66E9FF5B" w:rsidR="00244CC4" w:rsidRPr="00BF4FDC" w:rsidRDefault="00244CC4" w:rsidP="00AD7615">
      <w:pPr>
        <w:pStyle w:val="Opsommingtekens1"/>
      </w:pPr>
      <w:r w:rsidRPr="00BF4FDC">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393B3C57" w14:textId="4A62B29B" w:rsidR="00CB5ED2" w:rsidRDefault="009B1E44" w:rsidP="00AD7615">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BF4FDC" w:rsidRDefault="00BF4FDC" w:rsidP="00D417D1"/>
    <w:p w14:paraId="795245B4" w14:textId="33F32D88" w:rsidR="00D417D1" w:rsidRDefault="003F4F23" w:rsidP="00D417D1">
      <w:r>
        <w:t xml:space="preserve">Het </w:t>
      </w:r>
      <w:r w:rsidR="003008CD" w:rsidRPr="003008CD">
        <w:t>Gebiedsaanwijzing</w:t>
      </w:r>
      <w:r>
        <w:t>type</w:t>
      </w:r>
      <w:r w:rsidR="003008CD" w:rsidRPr="003008CD">
        <w:t xml:space="preserve"> </w:t>
      </w:r>
      <w:r w:rsidR="003008CD">
        <w:t>Externe veiligheid</w:t>
      </w:r>
      <w:r w:rsidR="003008CD" w:rsidRPr="003008CD">
        <w:t xml:space="preserve"> kent geen constraints.</w:t>
      </w:r>
    </w:p>
    <w:p w14:paraId="025AF260" w14:textId="45FBB5A2" w:rsidR="009B1E44" w:rsidRDefault="00231CD4" w:rsidP="007D5679">
      <w:pPr>
        <w:pStyle w:val="Kop5"/>
      </w:pPr>
      <w:bookmarkStart w:id="592" w:name="_Toc93476070"/>
      <w:r>
        <w:t>Toelichting op de norm</w:t>
      </w:r>
      <w:bookmarkEnd w:id="592"/>
    </w:p>
    <w:p w14:paraId="761106DE" w14:textId="157C215D" w:rsidR="009B1E44" w:rsidRDefault="009B1E44"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Externe veiligheid gekozen. Zie voor verdere toelichting paragraaf </w:t>
      </w:r>
      <w:r w:rsidR="00AD3D2D" w:rsidRPr="002B3669">
        <w:rPr>
          <w:rStyle w:val="Verwijzing"/>
        </w:rPr>
        <w:fldChar w:fldCharType="begin"/>
      </w:r>
      <w:r w:rsidR="00AD3D2D" w:rsidRPr="002B3669">
        <w:rPr>
          <w:rStyle w:val="Verwijzing"/>
        </w:rPr>
        <w:instrText xml:space="preserve"> REF _Ref26278835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3C4E08B8" w14:textId="3C530927" w:rsidR="003F4F23" w:rsidRDefault="009B1E44" w:rsidP="007D5679">
      <w:pPr>
        <w:pStyle w:val="Opsommingtekens1"/>
      </w:pPr>
      <w:r w:rsidRPr="007D5679">
        <w:rPr>
          <w:i/>
          <w:iCs/>
        </w:rPr>
        <w:t>naam</w:t>
      </w:r>
      <w:r>
        <w:t xml:space="preserve">: door het bevoegd gezag zelf te kiezen, er is geen waardelijst voor de naam van specifieke vormen van de Gebiedsaanwijzing Externe veiligheid. De naam mag ook dezelfde zijn als de naam van de </w:t>
      </w:r>
      <w:r w:rsidR="005F4EBF">
        <w:t>ExterneVeiligheidgroep</w:t>
      </w:r>
      <w:r>
        <w:t>.</w:t>
      </w:r>
    </w:p>
    <w:p w14:paraId="05EFC363" w14:textId="1141D44E" w:rsidR="006930EC" w:rsidRDefault="009B1E44" w:rsidP="00AD7615">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w:t>
      </w:r>
      <w:r>
        <w:lastRenderedPageBreak/>
        <w:t xml:space="preserve">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ExterneVeiligheidgroep</w:t>
      </w:r>
      <w:r w:rsidR="00175570">
        <w:t>’</w:t>
      </w:r>
      <w:r>
        <w:t>.</w:t>
      </w:r>
    </w:p>
    <w:p w14:paraId="5E1779E2" w14:textId="098F7E9A" w:rsidR="005232BD" w:rsidRPr="00BF4FDC" w:rsidRDefault="005232BD" w:rsidP="00AD7615">
      <w:pPr>
        <w:pStyle w:val="Opsommingtekens1"/>
      </w:pPr>
      <w:r w:rsidRPr="00BF4FDC">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BF4FDC">
        <w:rPr>
          <w:i/>
          <w:iCs/>
        </w:rPr>
        <w:t>specifiekeSymbolisatie</w:t>
      </w:r>
      <w:r w:rsidR="009A54ED" w:rsidRPr="009A54ED">
        <w:t xml:space="preserve"> is toegevoegd, is dat het attribuut dat voor de weergave zorgt. Het gaat dan dus boven de weergave-werking van het attribuut </w:t>
      </w:r>
      <w:r w:rsidR="009A54ED" w:rsidRPr="00BF4FDC">
        <w:rPr>
          <w:i/>
          <w:iCs/>
        </w:rPr>
        <w:t>groep</w:t>
      </w:r>
      <w:r w:rsidR="009A54ED" w:rsidRPr="009A54ED">
        <w:t>.</w:t>
      </w:r>
      <w:r w:rsidR="000C0F85">
        <w:br/>
      </w:r>
      <w:r w:rsidR="000C0F8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C0F85" w:rsidRPr="00BE505F">
        <w:rPr>
          <w:i/>
          <w:iCs/>
        </w:rPr>
        <w:t>specifiekeSymbolisatie</w:t>
      </w:r>
      <w:r w:rsidR="000C0F85" w:rsidRPr="00BE505F">
        <w:t xml:space="preserve"> maar van het objecttype SymbolisatieItem. Zie hiervoor paragraaf </w:t>
      </w:r>
      <w:r w:rsidR="000C0F85" w:rsidRPr="002B3669">
        <w:rPr>
          <w:rStyle w:val="Verwijzing"/>
        </w:rPr>
        <w:fldChar w:fldCharType="begin"/>
      </w:r>
      <w:r w:rsidR="000C0F85" w:rsidRPr="002B3669">
        <w:rPr>
          <w:rStyle w:val="Verwijzing"/>
        </w:rPr>
        <w:instrText xml:space="preserve"> REF _Ref53170877 </w:instrText>
      </w:r>
      <w:r w:rsidR="003B5FBC" w:rsidRPr="002B3669">
        <w:rPr>
          <w:rStyle w:val="Verwijzing"/>
        </w:rPr>
        <w:instrText>\n \h</w:instrText>
      </w:r>
      <w:r w:rsidR="000C0F85" w:rsidRPr="002B3669">
        <w:rPr>
          <w:rStyle w:val="Verwijzing"/>
        </w:rPr>
        <w:instrText xml:space="preserve"> </w:instrText>
      </w:r>
      <w:r w:rsidR="000C0F85" w:rsidRPr="002B3669">
        <w:rPr>
          <w:rStyle w:val="Verwijzing"/>
        </w:rPr>
      </w:r>
      <w:r w:rsidR="000C0F85" w:rsidRPr="002B3669">
        <w:rPr>
          <w:rStyle w:val="Verwijzing"/>
        </w:rPr>
        <w:fldChar w:fldCharType="separate"/>
      </w:r>
      <w:r w:rsidR="00176B7A" w:rsidRPr="002B3669">
        <w:rPr>
          <w:rStyle w:val="Verwijzing"/>
        </w:rPr>
        <w:t>6.4.32</w:t>
      </w:r>
      <w:r w:rsidR="000C0F85" w:rsidRPr="002B3669">
        <w:rPr>
          <w:rStyle w:val="Verwijzing"/>
        </w:rPr>
        <w:fldChar w:fldCharType="end"/>
      </w:r>
      <w:r w:rsidR="000C0F85" w:rsidRPr="00BE505F">
        <w:t>.</w:t>
      </w:r>
    </w:p>
    <w:p w14:paraId="010329F3" w14:textId="1C32A603" w:rsidR="005776AC" w:rsidRDefault="009535FA" w:rsidP="00AD7615">
      <w:pPr>
        <w:pStyle w:val="Opsommingtekens1"/>
      </w:pPr>
      <w:r w:rsidRPr="006930EC">
        <w:rPr>
          <w:i/>
          <w:iCs/>
        </w:rPr>
        <w:t>l</w:t>
      </w:r>
      <w:r w:rsidR="009B1E44" w:rsidRPr="006930EC">
        <w:rPr>
          <w:i/>
          <w:iCs/>
        </w:rPr>
        <w:t>ocatieaanduiding</w:t>
      </w:r>
      <w:r w:rsidR="009B1E44">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BF4FDC" w:rsidRDefault="00BF4FDC" w:rsidP="007D5679"/>
    <w:p w14:paraId="4DCC4B6F" w14:textId="4E3C4D5B" w:rsidR="009B1E44" w:rsidRDefault="009B1E44" w:rsidP="007D5679">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B87B26">
        <w:t>Als in een volgende Juridische regel</w:t>
      </w:r>
      <w:r>
        <w:t xml:space="preserve"> of Tekstdeel 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77777777" w:rsidR="00713C7A" w:rsidRPr="00F62F31" w:rsidRDefault="00713C7A" w:rsidP="00713C7A">
      <w:pPr>
        <w:pStyle w:val="Kop4"/>
      </w:pPr>
      <w:bookmarkStart w:id="593" w:name="_Toc93476071"/>
      <w:r>
        <w:t xml:space="preserve">Gebiedsaanwijzingtype </w:t>
      </w:r>
      <w:r w:rsidRPr="00F62F31">
        <w:t>Functie</w:t>
      </w:r>
      <w:bookmarkEnd w:id="593"/>
    </w:p>
    <w:p w14:paraId="7FF5D37C" w14:textId="77777777" w:rsidR="00713C7A" w:rsidRPr="00F62F31" w:rsidRDefault="00713C7A" w:rsidP="00713C7A">
      <w:pPr>
        <w:pStyle w:val="Kop5"/>
      </w:pPr>
      <w:bookmarkStart w:id="594" w:name="_Toc93476072"/>
      <w:r w:rsidRPr="00F62F31">
        <w:t>Toelichting</w:t>
      </w:r>
      <w:r w:rsidRPr="00827453">
        <w:t xml:space="preserve"> op de toepassing</w:t>
      </w:r>
      <w:bookmarkEnd w:id="594"/>
    </w:p>
    <w:p w14:paraId="14BF350F" w14:textId="77777777" w:rsidR="00713C7A" w:rsidRDefault="00713C7A" w:rsidP="00713C7A">
      <w:r w:rsidRPr="00F62F31">
        <w:t xml:space="preserve">Op grond van artikel 4.2 lid 1 Omgevingswet bevat </w:t>
      </w:r>
      <w:r>
        <w:t xml:space="preserve">het omgevingsplan </w:t>
      </w:r>
      <w:r w:rsidRPr="00F62F31">
        <w:t>voor het gehele grondgebied van de gemeente de regels die nodig zijn voor een evenwichtige toedeling van functies aan locaties. De evenwichtige toedeling van functies aan locaties is in deze formulering bedoeld als een abstract criterium, vergelijkbaar met het eveneens abstracte criterium goede ruimtelijke ordening uit de Wet ruimtelijke ordening.</w:t>
      </w:r>
      <w:r>
        <w:t xml:space="preserve"> </w:t>
      </w:r>
      <w:r w:rsidRPr="00F62F31">
        <w:t xml:space="preserve">Het zorgen voor een evenwichtige toedeling van functies aan locaties wordt in </w:t>
      </w:r>
      <w:r>
        <w:t xml:space="preserve">het omgevingsplan </w:t>
      </w:r>
      <w:r w:rsidRPr="00F62F31">
        <w:t>bereikt door het zodanig stellen van regels over activiteiten en de locaties waar die activiteiten wel of juist niet verricht mogen worden dat onderling evenwicht ontstaat.</w:t>
      </w:r>
    </w:p>
    <w:p w14:paraId="0663416A" w14:textId="77777777" w:rsidR="00713C7A" w:rsidRDefault="00713C7A" w:rsidP="00713C7A">
      <w:r>
        <w:t>D</w:t>
      </w:r>
      <w:r w:rsidRPr="00DD4232">
        <w:t xml:space="preserve">e evenwichtige toedeling van functies aan locaties </w:t>
      </w:r>
      <w:r>
        <w:t xml:space="preserve">kan in het omgevingsplan worden vastgelegd </w:t>
      </w:r>
      <w:r w:rsidRPr="00F62F31">
        <w:t xml:space="preserve">door gebieden een functie te geven en die gebieden te begrenzen met coördinaten waardoor ze op een kaart als functie worden weergegeven, in combinatie met het stellen van regels over bij die functie behorende activiteiten. In navolging van de </w:t>
      </w:r>
      <w:r w:rsidRPr="00F62F31">
        <w:lastRenderedPageBreak/>
        <w:t>wetgever noemen we dit functie-aanduiding</w:t>
      </w:r>
      <w:r w:rsidRPr="00F62F31">
        <w:rPr>
          <w:rStyle w:val="Voetnootmarkering"/>
        </w:rPr>
        <w:footnoteReference w:id="10"/>
      </w:r>
      <w:r w:rsidRPr="00F62F31">
        <w:t>. In deze zin is een functie</w:t>
      </w:r>
      <w:r w:rsidRPr="00F62F31">
        <w:rPr>
          <w:rFonts w:ascii="Calibri" w:eastAsia="Calibri" w:hAnsi="Calibri" w:cs="Calibri"/>
        </w:rPr>
        <w:t xml:space="preserve"> </w:t>
      </w:r>
      <w:r w:rsidRPr="00F62F31">
        <w:t>het gebruiksdoel of de status (in de betekenis van bijzondere eigenschap) die een onderdeel van de fysieke leefomgeving op een bepaalde locatie heeft.</w:t>
      </w:r>
    </w:p>
    <w:p w14:paraId="28D1457E" w14:textId="77777777" w:rsidR="00713C7A" w:rsidRPr="00F62F31" w:rsidRDefault="00713C7A" w:rsidP="00713C7A">
      <w:r w:rsidRPr="00F62F31">
        <w:t>Het louter toedelen van functie-aanduidingen aan een locatie heeft geen zelfstandig rechtsgevolg en leidt op zichzelf niet tot een evenwichtige toedeling van functies aan locaties. Het rechtsgevolg en het evenwicht ontstaan pas door regels te stellen over activiteiten. Het bereiken van een evenwichtige toedeling van functies aan locaties kan ook door het stellen van regels over activiteiten zonder gebruik te maken van functie-aanduidingen.</w:t>
      </w:r>
    </w:p>
    <w:p w14:paraId="7F63BF46" w14:textId="77777777" w:rsidR="00713C7A" w:rsidRPr="00F62F31" w:rsidRDefault="00713C7A" w:rsidP="00713C7A">
      <w:r w:rsidRPr="00F62F31">
        <w:t xml:space="preserve">Op deze manier kan een aantal varianten van </w:t>
      </w:r>
      <w:r>
        <w:t xml:space="preserve">het omgevingsplan </w:t>
      </w:r>
      <w:r w:rsidRPr="00F62F31">
        <w:t>ontstaan:</w:t>
      </w:r>
    </w:p>
    <w:p w14:paraId="30ADCBBA"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wordt het hele grondgebied van de gemeente gevuld met functie-aanduidingen;</w:t>
      </w:r>
    </w:p>
    <w:p w14:paraId="166D7C9C"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 xml:space="preserve">komen geen functie-aanduidingen voor </w:t>
      </w:r>
      <w:r>
        <w:t>(</w:t>
      </w:r>
      <w:r w:rsidRPr="00930F0A">
        <w:t>er wordt alleen ge</w:t>
      </w:r>
      <w:r>
        <w:t>reguleerd</w:t>
      </w:r>
      <w:r w:rsidRPr="00930F0A">
        <w:t xml:space="preserve"> met activiteiten</w:t>
      </w:r>
      <w:r>
        <w:t>)</w:t>
      </w:r>
      <w:r w:rsidRPr="00930F0A">
        <w:t>;</w:t>
      </w:r>
    </w:p>
    <w:p w14:paraId="01521E94"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komen functie</w:t>
      </w:r>
      <w:r>
        <w:t>-</w:t>
      </w:r>
      <w:r w:rsidRPr="00930F0A">
        <w:t xml:space="preserve">aanduidingen voor maar die zijn niet grondgebied-dekkend </w:t>
      </w:r>
      <w:r>
        <w:t>(</w:t>
      </w:r>
      <w:r w:rsidRPr="00930F0A">
        <w:t xml:space="preserve">er zijn </w:t>
      </w:r>
      <w:r>
        <w:t xml:space="preserve">delen waar niet met functie-aanduidingen maar alleen met </w:t>
      </w:r>
      <w:r w:rsidRPr="00930F0A">
        <w:t xml:space="preserve">activiteiten </w:t>
      </w:r>
      <w:r>
        <w:t>wordt gereguleerd)</w:t>
      </w:r>
      <w:r w:rsidRPr="00930F0A">
        <w:t>.</w:t>
      </w:r>
    </w:p>
    <w:p w14:paraId="466BC631" w14:textId="77777777" w:rsidR="00713C7A" w:rsidRDefault="00713C7A" w:rsidP="00713C7A"/>
    <w:p w14:paraId="2F9F2902" w14:textId="721A0154" w:rsidR="00713C7A" w:rsidRDefault="00713C7A" w:rsidP="00713C7A">
      <w:r>
        <w:t>Opgemerkt wordt dat de wetgever er in een aantal gevallen van uitgaat dat voor bepaalde aspecten van de fysieke leefomgeving met de systematiek van functie-aanduiding in het omgevingsplan wordt toegepast. Een voorbeeld is de begripsbepaling van beschermd monument in de begripsbepalingen van het Besluit bouwwerken leefomgeving: monument of archeologisch monument waaraan in het omgevingsplan de functie-aanduiding gemeentelijk monument is gegeven.</w:t>
      </w:r>
    </w:p>
    <w:p w14:paraId="6AB1E57B" w14:textId="61DE29A7" w:rsidR="00121FD2" w:rsidRDefault="00767BFF" w:rsidP="00713C7A">
      <w:r>
        <w:t xml:space="preserve">Bij het stellen van regels </w:t>
      </w:r>
      <w:r w:rsidR="00DB2200">
        <w:t>die zijn gerelateerd aan bepaalde typen gebieden</w:t>
      </w:r>
      <w:r w:rsidR="009708AF">
        <w:t xml:space="preserve"> kunnen</w:t>
      </w:r>
      <w:r w:rsidR="00121FD2" w:rsidRPr="00121FD2">
        <w:t xml:space="preserve"> gemeenten gebruik maken van de </w:t>
      </w:r>
      <w:r w:rsidR="00933693">
        <w:t xml:space="preserve">meer thematische </w:t>
      </w:r>
      <w:r w:rsidR="00121FD2" w:rsidRPr="00121FD2">
        <w:t>Gebiedsaanwijzing</w:t>
      </w:r>
      <w:r w:rsidR="00933693">
        <w:t>typen</w:t>
      </w:r>
      <w:r w:rsidR="00121FD2" w:rsidRPr="00121FD2">
        <w:t>, maar uitgangspunt is dat zij in het omgevingsplan bij voorkeur gebruik maken van de Gebiedsaanwijzingtype</w:t>
      </w:r>
      <w:r w:rsidR="00BE5EA0">
        <w:t>n</w:t>
      </w:r>
      <w:r w:rsidR="00121FD2" w:rsidRPr="00121FD2">
        <w:t xml:space="preserve"> Functie</w:t>
      </w:r>
      <w:r w:rsidR="00BE5EA0">
        <w:t xml:space="preserve"> en Ruimtelijk gebruik</w:t>
      </w:r>
      <w:r w:rsidR="00121FD2" w:rsidRPr="00121FD2">
        <w:t>.</w:t>
      </w:r>
    </w:p>
    <w:p w14:paraId="07F5038D" w14:textId="77777777" w:rsidR="00713C7A" w:rsidRPr="00F62F31" w:rsidRDefault="00713C7A" w:rsidP="00713C7A"/>
    <w:p w14:paraId="5D95F92F" w14:textId="77777777" w:rsidR="00713C7A" w:rsidRPr="00F62F31" w:rsidRDefault="00713C7A" w:rsidP="00713C7A">
      <w:r w:rsidRPr="00F62F31">
        <w:t xml:space="preserve">Bij het toepassen van de systematiek van functie-aanduidingen </w:t>
      </w:r>
      <w:r>
        <w:t>is het noodzakelijk om de annotatie met het IMOW-object Functie toe te voegen.</w:t>
      </w:r>
    </w:p>
    <w:p w14:paraId="5D856C6B" w14:textId="2FE01B06" w:rsidR="00713C7A" w:rsidRPr="00F62F31" w:rsidRDefault="00713C7A" w:rsidP="00713C7A">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rsidR="00AD7615">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rsidR="00AE2C2F">
        <w:t>limitatieve waardelijst</w:t>
      </w:r>
      <w:r w:rsidRPr="00F62F31">
        <w:t xml:space="preserve">. Iedere </w:t>
      </w:r>
      <w:r>
        <w:t>(</w:t>
      </w:r>
      <w:r w:rsidRPr="00F62F31">
        <w:t>functie</w:t>
      </w:r>
      <w:r>
        <w:t>)</w:t>
      </w:r>
      <w:r w:rsidRPr="00F62F31">
        <w:t xml:space="preserve">groep heeft een eigen </w:t>
      </w:r>
      <w:r w:rsidR="00AD7615">
        <w:t>symbolisatie</w:t>
      </w:r>
      <w:r w:rsidRPr="00F62F31">
        <w:t xml:space="preserve">. Door te </w:t>
      </w:r>
      <w:r w:rsidR="00683337" w:rsidRPr="00683337">
        <w:t>annoteren</w:t>
      </w:r>
      <w:r w:rsidR="00683337" w:rsidRPr="00683337" w:rsidDel="00683337">
        <w:t xml:space="preserve"> </w:t>
      </w:r>
      <w:r w:rsidRPr="00F62F31">
        <w:t xml:space="preserve">met </w:t>
      </w:r>
      <w:r w:rsidR="00C71F89">
        <w:t>de Gebiedsaanwijzing</w:t>
      </w:r>
      <w:r>
        <w:t xml:space="preserve"> </w:t>
      </w:r>
      <w:r w:rsidR="003C6C8C">
        <w:t xml:space="preserve">van het type </w:t>
      </w:r>
      <w:r>
        <w:t>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004D0F9D">
        <w:t>in een (interactieve) viewer met de standaardweergave worden weergegeven op een kaart</w:t>
      </w:r>
      <w:r>
        <w:t xml:space="preserve">. </w:t>
      </w:r>
      <w:r w:rsidR="00AC309A">
        <w:t>Het is dan mogelijk om een integraal beeld van de 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29653004" w:rsidR="00713C7A" w:rsidRPr="00930F0A" w:rsidRDefault="00713C7A" w:rsidP="00713C7A">
      <w:r w:rsidRPr="008F1ACC">
        <w:lastRenderedPageBreak/>
        <w:t xml:space="preserve">De annotatie </w:t>
      </w:r>
      <w:r w:rsidRPr="009C1253">
        <w:t xml:space="preserve">met </w:t>
      </w:r>
      <w:r w:rsidR="0047787B">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rsidR="0035209E">
        <w:t>het omgevingsplan</w:t>
      </w:r>
      <w:r w:rsidRPr="008F1ACC">
        <w:t>.</w:t>
      </w:r>
    </w:p>
    <w:p w14:paraId="44701298" w14:textId="77777777" w:rsidR="00713C7A" w:rsidRDefault="00713C7A" w:rsidP="00713C7A">
      <w:pPr>
        <w:pStyle w:val="Kop5"/>
      </w:pPr>
      <w:bookmarkStart w:id="595" w:name="_Toc93476073"/>
      <w:r w:rsidRPr="00832FDD">
        <w:t>Definitie</w:t>
      </w:r>
      <w:bookmarkEnd w:id="595"/>
    </w:p>
    <w:p w14:paraId="0251505A" w14:textId="19AD3AD6" w:rsidR="003351CB" w:rsidRDefault="00FA2C6A" w:rsidP="00713C7A">
      <w:r>
        <w:t xml:space="preserve">Functie </w:t>
      </w:r>
      <w:r w:rsidR="00816840">
        <w:t>is het object</w:t>
      </w:r>
      <w:r w:rsidR="00AA373F">
        <w:t>type</w:t>
      </w:r>
      <w:r w:rsidR="004E5A9E">
        <w:t>, be</w:t>
      </w:r>
      <w:r w:rsidR="00FA1005">
        <w:t>s</w:t>
      </w:r>
      <w:r w:rsidR="004E5A9E">
        <w:t>chikbaar voor omgevingsplan en omgevingsverordening,</w:t>
      </w:r>
      <w:r w:rsidR="00816840">
        <w:t xml:space="preserve"> dat machineleesbaar maakt</w:t>
      </w:r>
      <w:r w:rsidR="003351CB" w:rsidRPr="003351CB">
        <w:t xml:space="preserve"> dat een Juridische regel </w:t>
      </w:r>
      <w:r w:rsidR="00CE4DE1">
        <w:t xml:space="preserve">en de bijbehorende Locatie(s) een gebied aanwijzen van het type </w:t>
      </w:r>
      <w:r>
        <w:t>Functie</w:t>
      </w:r>
      <w:r w:rsidR="00791C3D">
        <w:t xml:space="preserve">, waarmee </w:t>
      </w:r>
      <w:r w:rsidR="00791C3D" w:rsidRPr="00791C3D">
        <w:t xml:space="preserve">het gebruiksdoel of de bijzondere eigenschap </w:t>
      </w:r>
      <w:r w:rsidR="00267077">
        <w:t xml:space="preserve">van </w:t>
      </w:r>
      <w:r w:rsidR="00791C3D" w:rsidRPr="00791C3D">
        <w:t xml:space="preserve">een onderdeel van de fysieke leefomgeving op een bepaalde locatie </w:t>
      </w:r>
      <w:r w:rsidR="00791C3D">
        <w:t>word</w:t>
      </w:r>
      <w:r w:rsidR="00305E7C">
        <w:t>t</w:t>
      </w:r>
      <w:r w:rsidR="00791C3D">
        <w:t xml:space="preserve"> vastgelegd.</w:t>
      </w:r>
    </w:p>
    <w:p w14:paraId="3E4E9561" w14:textId="49280D89" w:rsidR="00816766" w:rsidRDefault="00816766" w:rsidP="00816766">
      <w:pPr>
        <w:pStyle w:val="Kop5"/>
      </w:pPr>
      <w:bookmarkStart w:id="596" w:name="_Toc93476074"/>
      <w:r>
        <w:t>Doel</w:t>
      </w:r>
      <w:bookmarkEnd w:id="596"/>
    </w:p>
    <w:p w14:paraId="209C2CF8" w14:textId="33E0B388" w:rsidR="00816766" w:rsidRDefault="003C660C" w:rsidP="00816766">
      <w:r>
        <w:t>Doel van het objecttype</w:t>
      </w:r>
      <w:r w:rsidR="00BC1848">
        <w:t xml:space="preserve"> Functie is:</w:t>
      </w:r>
    </w:p>
    <w:p w14:paraId="07C16F4C" w14:textId="468E27B7" w:rsidR="00D85B7D" w:rsidRDefault="00D85B7D" w:rsidP="00D85B7D">
      <w:pPr>
        <w:pStyle w:val="Opsommingtekens1"/>
      </w:pPr>
      <w:r>
        <w:t xml:space="preserve">machineleesbaar vastleggen dat </w:t>
      </w:r>
      <w:r w:rsidR="00E74EEF">
        <w:t xml:space="preserve">aan een </w:t>
      </w:r>
      <w:r>
        <w:t>Locatie</w:t>
      </w:r>
      <w:r w:rsidR="00E74EEF">
        <w:t xml:space="preserve"> of Locatie</w:t>
      </w:r>
      <w:r>
        <w:t xml:space="preserve">s </w:t>
      </w:r>
      <w:r w:rsidR="00DB317B">
        <w:t xml:space="preserve">met de systematiek van functie-aanduiding </w:t>
      </w:r>
      <w:r w:rsidR="00E74EEF">
        <w:t>een functie is toegedeeld</w:t>
      </w:r>
      <w:r>
        <w:t>;</w:t>
      </w:r>
    </w:p>
    <w:p w14:paraId="22D76ECF" w14:textId="1C816C5D" w:rsidR="00D85B7D" w:rsidRDefault="00D85B7D" w:rsidP="00D85B7D">
      <w:pPr>
        <w:pStyle w:val="Opsommingtekens1"/>
      </w:pPr>
      <w:r>
        <w:t>betekenisvol presenteren van de Locaties waar</w:t>
      </w:r>
      <w:r w:rsidR="00C00AAE">
        <w:t>aan</w:t>
      </w:r>
      <w:r>
        <w:t xml:space="preserve"> de </w:t>
      </w:r>
      <w:r w:rsidR="00441C5F">
        <w:t>functie</w:t>
      </w:r>
      <w:r w:rsidR="00C00AAE">
        <w:t xml:space="preserve"> is toegedeeld</w:t>
      </w:r>
      <w:r w:rsidR="001F6F4C">
        <w:t xml:space="preserve"> en de bijbehorende regels gelden</w:t>
      </w:r>
      <w:r>
        <w:t>;</w:t>
      </w:r>
    </w:p>
    <w:p w14:paraId="3D08BC2D" w14:textId="37E55DD1" w:rsidR="00BC1848" w:rsidRPr="00816766" w:rsidRDefault="00931A71" w:rsidP="00E07AB6">
      <w:pPr>
        <w:pStyle w:val="Opsommingtekens1"/>
      </w:pPr>
      <w:r>
        <w:t>kunnen filteren in een viewer of op een kaart</w:t>
      </w:r>
      <w:r w:rsidR="00D85B7D">
        <w:t>.</w:t>
      </w:r>
    </w:p>
    <w:p w14:paraId="28CFA8E1" w14:textId="77777777" w:rsidR="00713C7A" w:rsidRPr="00F62F31" w:rsidRDefault="00713C7A" w:rsidP="00713C7A">
      <w:pPr>
        <w:pStyle w:val="Kop5"/>
      </w:pPr>
      <w:bookmarkStart w:id="597" w:name="_Toc93476075"/>
      <w:r w:rsidRPr="00F62F31">
        <w:t>Norm</w:t>
      </w:r>
      <w:bookmarkEnd w:id="597"/>
    </w:p>
    <w:p w14:paraId="418E9887" w14:textId="1CBB9135" w:rsidR="00713C7A" w:rsidRDefault="00697D18" w:rsidP="00713C7A">
      <w:r w:rsidRPr="00697D18">
        <w:t xml:space="preserve">De Gebiedsaanwijzing </w:t>
      </w:r>
      <w:r w:rsidR="00713C7A">
        <w:t>Functie kent de volgende attributen:</w:t>
      </w:r>
    </w:p>
    <w:p w14:paraId="167E5640" w14:textId="77777777" w:rsidR="00713C7A" w:rsidRDefault="00713C7A" w:rsidP="00713C7A">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713C7A" w:rsidRPr="00930F0A" w:rsidRDefault="00713C7A" w:rsidP="00713C7A">
      <w:pPr>
        <w:pStyle w:val="Opsommingtekens1"/>
      </w:pPr>
      <w:r>
        <w:rPr>
          <w:i/>
          <w:iCs/>
        </w:rPr>
        <w:t>t</w:t>
      </w:r>
      <w:r w:rsidRPr="00A93785">
        <w:rPr>
          <w:i/>
          <w:iCs/>
        </w:rPr>
        <w: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xml:space="preserve">. In dit geval altijd Functie. Verplicht attribuut. </w:t>
      </w:r>
      <w:r w:rsidRPr="003435A7">
        <w:t>Komt 1 keer voor.</w:t>
      </w:r>
    </w:p>
    <w:p w14:paraId="5D99F06E" w14:textId="3763C85C" w:rsidR="00414026" w:rsidRPr="00930F0A" w:rsidRDefault="00713C7A" w:rsidP="00713C7A">
      <w:pPr>
        <w:pStyle w:val="Opsommingtekens1"/>
      </w:pPr>
      <w:r>
        <w:rPr>
          <w:i/>
          <w:iCs/>
        </w:rPr>
        <w:t>n</w:t>
      </w:r>
      <w:r w:rsidRPr="00A93785">
        <w:rPr>
          <w:i/>
          <w:iCs/>
        </w:rPr>
        <w:t>aam</w:t>
      </w:r>
      <w:r w:rsidRPr="00930F0A">
        <w:t xml:space="preserve">: de naam </w:t>
      </w:r>
      <w:r w:rsidR="004D0F09" w:rsidRPr="004D0F09">
        <w:t xml:space="preserve">van de specifieke vorm van de Gebiedsaanwijzing </w:t>
      </w:r>
      <w:r w:rsidR="00F75B5A">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3A7B11C8" w:rsidR="00D01C8E" w:rsidRDefault="00713C7A" w:rsidP="00AD7615">
      <w:pPr>
        <w:pStyle w:val="Opsommingtekens1"/>
      </w:pPr>
      <w:r w:rsidRPr="00D01C8E">
        <w:rPr>
          <w:i/>
          <w:iCs/>
        </w:rPr>
        <w:t>groep</w:t>
      </w:r>
      <w:r w:rsidRPr="00930F0A">
        <w:t>:</w:t>
      </w:r>
      <w:r w:rsidRPr="00E35A7E">
        <w:t xml:space="preserve"> de categorie </w:t>
      </w:r>
      <w:r w:rsidR="00F75B5A" w:rsidRPr="00F75B5A">
        <w:t xml:space="preserve">waartoe de specifieke vorm van de Gebiedsaanwijzing </w:t>
      </w:r>
      <w:r w:rsidR="00F75B5A">
        <w:t>F</w:t>
      </w:r>
      <w:r w:rsidRPr="00E35A7E">
        <w:t xml:space="preserve">unctie </w:t>
      </w:r>
      <w:r w:rsidR="00F6734F">
        <w:t xml:space="preserve">behoort. Attribuut dat zorgt voor symbolisatie conform de standaardweergave. Te kiezen uit </w:t>
      </w:r>
      <w:r w:rsidRPr="00A10BB9">
        <w:t xml:space="preserve">de </w:t>
      </w:r>
      <w:r w:rsidR="00AE2C2F">
        <w:t>limitatieve waardelijst</w:t>
      </w:r>
      <w:r w:rsidRPr="00A10BB9">
        <w:t xml:space="preserve"> </w:t>
      </w:r>
      <w:r w:rsidR="00175570">
        <w:t>‘</w:t>
      </w:r>
      <w:r w:rsidRPr="00A10BB9">
        <w:t>Functiegroep</w:t>
      </w:r>
      <w:r w:rsidR="00175570">
        <w:t>’</w:t>
      </w:r>
      <w:r w:rsidRPr="00A10BB9">
        <w:t>. Verplicht attribuut.</w:t>
      </w:r>
      <w:r>
        <w:t xml:space="preserve"> </w:t>
      </w:r>
      <w:r w:rsidRPr="00432C40">
        <w:t>Komt 1 keer voor.</w:t>
      </w:r>
    </w:p>
    <w:p w14:paraId="0ADE1682" w14:textId="4C21D4C3"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0543B97C" w14:textId="141F2BC0" w:rsidR="00CB5ED2" w:rsidRDefault="00713C7A" w:rsidP="00AD7615">
      <w:pPr>
        <w:pStyle w:val="Opsommingtekens1"/>
      </w:pPr>
      <w:r w:rsidRPr="00D01C8E">
        <w:rPr>
          <w:i/>
          <w:iCs/>
        </w:rPr>
        <w:t>locatieaanduiding</w:t>
      </w:r>
      <w:r w:rsidRPr="00930F0A">
        <w:t xml:space="preserve">: </w:t>
      </w:r>
      <w:r w:rsidRPr="00DD4232">
        <w:t xml:space="preserve">de verwijzing van een specifieke </w:t>
      </w:r>
      <w:r w:rsidR="00F75B5A"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rsidR="00915BED">
        <w:t xml:space="preserve"> </w:t>
      </w:r>
      <w:r w:rsidR="00915BED" w:rsidRPr="00915BED">
        <w:t>De locatieaanduiding van een Gebiedsaanwijzing mag alleen verwijzen naar gebieden of gebiedengroepen.</w:t>
      </w:r>
    </w:p>
    <w:p w14:paraId="25B2567E" w14:textId="77777777" w:rsidR="00E07AB6" w:rsidRDefault="00E07AB6" w:rsidP="000A3BF0"/>
    <w:p w14:paraId="381DB119" w14:textId="74D4E06B" w:rsidR="000A3BF0" w:rsidRPr="00930F0A" w:rsidRDefault="00013DAA" w:rsidP="000A3BF0">
      <w:r>
        <w:t xml:space="preserve">Het </w:t>
      </w:r>
      <w:r w:rsidR="003D72E7" w:rsidRPr="003D72E7">
        <w:t>Gebiedsaanwijzing</w:t>
      </w:r>
      <w:r>
        <w:t>type</w:t>
      </w:r>
      <w:r w:rsidR="003D72E7" w:rsidRPr="003D72E7">
        <w:t xml:space="preserve"> </w:t>
      </w:r>
      <w:r w:rsidR="003D72E7">
        <w:t>Functie</w:t>
      </w:r>
      <w:r w:rsidR="003D72E7" w:rsidRPr="003D72E7">
        <w:t xml:space="preserve"> kent geen constraints.</w:t>
      </w:r>
    </w:p>
    <w:p w14:paraId="6E49C589" w14:textId="45ACEFB9" w:rsidR="00713C7A" w:rsidRDefault="00013DAA" w:rsidP="00713C7A">
      <w:pPr>
        <w:pStyle w:val="Kop5"/>
      </w:pPr>
      <w:bookmarkStart w:id="598" w:name="_Toc93476076"/>
      <w:r w:rsidRPr="00013DAA">
        <w:t>Toelichting op de norm</w:t>
      </w:r>
      <w:bookmarkEnd w:id="598"/>
    </w:p>
    <w:p w14:paraId="1F2BFDA0" w14:textId="3B1F70DB" w:rsidR="00713C7A" w:rsidRPr="0076346B" w:rsidRDefault="00713C7A" w:rsidP="00713C7A">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Functie gekozen. Zie voor verdere toelichting paragraaf </w:t>
      </w:r>
      <w:r w:rsidRPr="002B3669">
        <w:rPr>
          <w:rStyle w:val="Verwijzing"/>
        </w:rPr>
        <w:fldChar w:fldCharType="begin"/>
      </w:r>
      <w:r w:rsidRPr="002B3669">
        <w:rPr>
          <w:rStyle w:val="Verwijzing"/>
        </w:rPr>
        <w:instrText xml:space="preserve"> REF _Ref12977518 </w:instrText>
      </w:r>
      <w:r w:rsidR="00936B1B" w:rsidRPr="002B3669">
        <w:rPr>
          <w:rStyle w:val="Verwijzing"/>
        </w:rPr>
        <w:instrText>\n \h</w:instrText>
      </w:r>
      <w:r w:rsidRPr="002B3669">
        <w:rPr>
          <w:rStyle w:val="Verwijzing"/>
        </w:rPr>
        <w:instrText xml:space="preserve">  \* MERGEFORMAT </w:instrText>
      </w:r>
      <w:r w:rsidRPr="002B3669">
        <w:rPr>
          <w:rStyle w:val="Verwijzing"/>
        </w:rPr>
      </w:r>
      <w:r w:rsidRPr="002B3669">
        <w:rPr>
          <w:rStyle w:val="Verwijzing"/>
        </w:rPr>
        <w:fldChar w:fldCharType="separate"/>
      </w:r>
      <w:r w:rsidR="00176B7A" w:rsidRPr="002B3669">
        <w:rPr>
          <w:rStyle w:val="Verwijzing"/>
        </w:rPr>
        <w:t>6.4.9</w:t>
      </w:r>
      <w:r w:rsidRPr="002B3669">
        <w:rPr>
          <w:rStyle w:val="Verwijzing"/>
        </w:rPr>
        <w:fldChar w:fldCharType="end"/>
      </w:r>
      <w:r>
        <w:t>.</w:t>
      </w:r>
    </w:p>
    <w:p w14:paraId="215656CE" w14:textId="04E3A5FB" w:rsidR="00013DAA" w:rsidRDefault="00713C7A" w:rsidP="00713C7A">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004A626C" w:rsidRPr="004A626C">
        <w:t xml:space="preserve">specifieke vormen van de Gebiedsaanwijzing </w:t>
      </w:r>
      <w:r w:rsidR="004A626C">
        <w:t>F</w:t>
      </w:r>
      <w:r>
        <w:t xml:space="preserve">unctie. </w:t>
      </w:r>
      <w:r w:rsidRPr="0076346B">
        <w:t xml:space="preserve">De naam mag ook dezelfde zijn als de naam van de </w:t>
      </w:r>
      <w:r w:rsidR="004A626C">
        <w:t>F</w:t>
      </w:r>
      <w:r w:rsidRPr="0076346B">
        <w:t>unctiegroep.</w:t>
      </w:r>
    </w:p>
    <w:p w14:paraId="7578CFE7" w14:textId="62FD6308" w:rsidR="00197747" w:rsidRDefault="00713C7A" w:rsidP="00713C7A">
      <w:pPr>
        <w:pStyle w:val="Opsommingtekens1"/>
      </w:pPr>
      <w:r>
        <w:rPr>
          <w:i/>
          <w:iCs/>
        </w:rPr>
        <w:lastRenderedPageBreak/>
        <w:t>g</w:t>
      </w:r>
      <w:r w:rsidRPr="0076346B">
        <w:rPr>
          <w:i/>
          <w:iCs/>
        </w:rPr>
        <w:t>roep</w:t>
      </w:r>
      <w:r>
        <w:t xml:space="preserve">: </w:t>
      </w:r>
      <w:r w:rsidRPr="0076346B">
        <w:t xml:space="preserve">om een groot aantal verschillende </w:t>
      </w:r>
      <w:r w:rsidR="002746D9" w:rsidRPr="002746D9">
        <w:t xml:space="preserve">specifieke vormen van de Gebiedsaanwijzing </w:t>
      </w:r>
      <w:r w:rsidR="002746D9">
        <w:t>F</w:t>
      </w:r>
      <w:r>
        <w:t>unctie</w:t>
      </w:r>
      <w:r w:rsidRPr="0076346B">
        <w:t xml:space="preserve"> op een kaart te kunnen weergeven op een manier die voor het menselijk oog voldoende onderscheidend is, worden </w:t>
      </w:r>
      <w:r w:rsidR="002746D9">
        <w:t>ze</w:t>
      </w:r>
      <w:r>
        <w:t xml:space="preserve"> </w:t>
      </w:r>
      <w:r w:rsidRPr="0076346B">
        <w:t xml:space="preserve">gebundeld in groepen. </w:t>
      </w:r>
      <w:r w:rsidR="0034107D">
        <w:t>De groep vormt het kenmerk waarop de symbolisatie (kleur, arcering, lijnstijl) van de standaardweergave wordt georganiseerd</w:t>
      </w:r>
      <w:r w:rsidRPr="0076346B">
        <w:t xml:space="preserve">. De groepen die gebruikt kunnen worden zijn opgenomen in de </w:t>
      </w:r>
      <w:r w:rsidR="00AE2C2F">
        <w:t>limitatieve waardelijst</w:t>
      </w:r>
      <w:r w:rsidRPr="0076346B">
        <w:t xml:space="preserve"> </w:t>
      </w:r>
      <w:r w:rsidR="00175570">
        <w:t>‘</w:t>
      </w:r>
      <w:r>
        <w:t>Functie</w:t>
      </w:r>
      <w:r w:rsidRPr="0076346B">
        <w:t>groep</w:t>
      </w:r>
      <w:r w:rsidR="00175570">
        <w:t>’</w:t>
      </w:r>
      <w:r w:rsidRPr="0076346B">
        <w:t>.</w:t>
      </w:r>
    </w:p>
    <w:p w14:paraId="5B2154BF" w14:textId="70664CE7" w:rsidR="005232BD" w:rsidRPr="00E07AB6" w:rsidRDefault="005232BD" w:rsidP="00013DAA">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5782EDBD" w14:textId="22F2E3FE" w:rsidR="005776AC" w:rsidRPr="00C231B1" w:rsidRDefault="007100BF" w:rsidP="00013DAA">
      <w:pPr>
        <w:pStyle w:val="Opsommingtekens1"/>
      </w:pPr>
      <w:r>
        <w:rPr>
          <w:i/>
          <w:iCs/>
        </w:rPr>
        <w:t>l</w:t>
      </w:r>
      <w:r w:rsidR="00713C7A" w:rsidRPr="0076346B">
        <w:rPr>
          <w:i/>
          <w:iCs/>
        </w:rPr>
        <w:t>ocatieaanduiding</w:t>
      </w:r>
      <w:r w:rsidR="00713C7A">
        <w:rPr>
          <w:i/>
          <w:iCs/>
        </w:rPr>
        <w:t>:</w:t>
      </w:r>
      <w:r w:rsidR="00713C7A">
        <w:t xml:space="preserve"> </w:t>
      </w:r>
      <w:r w:rsidR="00713C7A" w:rsidRPr="0076346B">
        <w:t xml:space="preserve">het attribuut dat de verwijzing bevat naar de identificatie van de specifieke Locatie die bij </w:t>
      </w:r>
      <w:r w:rsidR="007D6FEF" w:rsidRPr="007D6FEF">
        <w:t xml:space="preserve">deze specifieke vorm van de Gebiedsaanwijzing </w:t>
      </w:r>
      <w:r w:rsidR="00713C7A">
        <w:t>Functie</w:t>
      </w:r>
      <w:r w:rsidR="00713C7A" w:rsidRPr="0076346B">
        <w:t xml:space="preserve"> hoort én aangeeft wat de betekenis van Locatie is voor het object waar het </w:t>
      </w:r>
      <w:r w:rsidR="00713C7A">
        <w:t>bij hoort</w:t>
      </w:r>
      <w:r w:rsidR="00713C7A" w:rsidRPr="0076346B">
        <w:t xml:space="preserve">; in dit geval voor </w:t>
      </w:r>
      <w:r w:rsidR="00713C7A">
        <w:t>Functie</w:t>
      </w:r>
      <w:r w:rsidR="00713C7A" w:rsidRPr="0076346B">
        <w:t xml:space="preserve">. Dit attribuut legt dus vast dat deze Locatie de locatie is waar </w:t>
      </w:r>
      <w:r w:rsidR="007D6FEF" w:rsidRPr="007D6FEF">
        <w:t xml:space="preserve">deze specifieke vorm van de Gebiedsaanwijzing </w:t>
      </w:r>
      <w:r w:rsidR="00713C7A">
        <w:t>Functie</w:t>
      </w:r>
      <w:r w:rsidR="00713C7A" w:rsidRPr="0076346B">
        <w:t xml:space="preserve"> van toepassing is.</w:t>
      </w:r>
    </w:p>
    <w:p w14:paraId="0884C0B9" w14:textId="77777777" w:rsidR="00613B8D" w:rsidRDefault="00613B8D" w:rsidP="00713C7A"/>
    <w:p w14:paraId="7DC50D30" w14:textId="4A44ADDA" w:rsidR="00713C7A" w:rsidRDefault="00713C7A" w:rsidP="00713C7A">
      <w:r w:rsidRPr="008C3365">
        <w:t xml:space="preserve">De eerste keer dat een </w:t>
      </w:r>
      <w:r w:rsidR="007D6FEF" w:rsidRPr="007D6FEF">
        <w:t xml:space="preserve">specifieke vorm van de Gebiedsaanwijzing </w:t>
      </w:r>
      <w:r w:rsidR="007D6FEF">
        <w:t>F</w:t>
      </w:r>
      <w:r>
        <w:t>unctie</w:t>
      </w:r>
      <w:r w:rsidRPr="008C3365">
        <w:t xml:space="preserve"> in een</w:t>
      </w:r>
      <w:r w:rsidRPr="008C3365" w:rsidDel="007D692E">
        <w:t xml:space="preserve"> </w:t>
      </w:r>
      <w:r>
        <w:t xml:space="preserve">omgevingsdocument </w:t>
      </w:r>
      <w:r w:rsidRPr="008C3365">
        <w:t>in een Juridische regel</w:t>
      </w:r>
      <w:r w:rsidR="007D6FEF">
        <w:t xml:space="preserve"> </w:t>
      </w:r>
      <w:r w:rsidRPr="008C3365">
        <w:t xml:space="preserve">voorkomt, wordt deze met </w:t>
      </w:r>
      <w:r w:rsidR="007532F4">
        <w:t xml:space="preserve">de Gebiedsaanwijzing </w:t>
      </w:r>
      <w:r>
        <w:t>Functie</w:t>
      </w:r>
      <w:r w:rsidRPr="008C3365">
        <w:t xml:space="preserve"> geannoteerd, met een verwijzing naar de </w:t>
      </w:r>
      <w:r>
        <w:t xml:space="preserve">Locatie die </w:t>
      </w:r>
      <w:r w:rsidRPr="008C3365">
        <w:t xml:space="preserve">bij die Juridische regel </w:t>
      </w:r>
      <w:r w:rsidR="007532F4" w:rsidRPr="007532F4">
        <w:t xml:space="preserve">of Tekstdeel </w:t>
      </w:r>
      <w:r>
        <w:t>hoort</w:t>
      </w:r>
      <w:r w:rsidRPr="008C3365">
        <w:t xml:space="preserve">. </w:t>
      </w:r>
      <w:r w:rsidR="00B87B26">
        <w:t xml:space="preserve">Als in een volgende Juridische regel </w:t>
      </w:r>
      <w:r w:rsidRPr="008C3365">
        <w:t xml:space="preserve">diezelfde </w:t>
      </w:r>
      <w:r w:rsidR="00293164" w:rsidRPr="00293164">
        <w:t xml:space="preserve">specifieke vorm van </w:t>
      </w:r>
      <w:r w:rsidR="00293164">
        <w:t>F</w:t>
      </w:r>
      <w:r>
        <w:t>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t>hoort</w:t>
      </w:r>
      <w:r w:rsidRPr="008C3365">
        <w:t xml:space="preserve">. Op deze manier is van iedere </w:t>
      </w:r>
      <w:r>
        <w:t xml:space="preserve">afzonderlijke </w:t>
      </w:r>
      <w:r w:rsidRPr="008C3365">
        <w:t xml:space="preserve">Juridische regel over die </w:t>
      </w:r>
      <w:r w:rsidR="00525C62" w:rsidRPr="00525C62">
        <w:t xml:space="preserve">specifieke vorm van </w:t>
      </w:r>
      <w:r w:rsidR="00525C62">
        <w:t>F</w:t>
      </w:r>
      <w:r>
        <w:t>unctie</w:t>
      </w:r>
      <w:r w:rsidRPr="008C3365">
        <w:t xml:space="preserve"> te zien welke Locatie er bij hoort en is ook zichtbaar welke Locaties horen bij de specifieke </w:t>
      </w:r>
      <w:r w:rsidR="00525C62">
        <w:t xml:space="preserve">vorm van </w:t>
      </w:r>
      <w:r>
        <w:t>Functie</w:t>
      </w:r>
      <w:r w:rsidRPr="008C3365">
        <w:t xml:space="preserve">. </w:t>
      </w:r>
      <w:r>
        <w:t xml:space="preserve">Functie </w:t>
      </w:r>
      <w:r w:rsidRPr="008C3365">
        <w:t>heeft dus altijd met 1 of meer Juridische regels een relatie.</w:t>
      </w:r>
    </w:p>
    <w:p w14:paraId="428F1DCB" w14:textId="77777777" w:rsidR="009535FA" w:rsidRDefault="009535FA" w:rsidP="009535FA">
      <w:pPr>
        <w:pStyle w:val="Kop4"/>
      </w:pPr>
      <w:bookmarkStart w:id="599" w:name="_Toc93476077"/>
      <w:r>
        <w:t>Gebiedsaanwijzingtype Geluid</w:t>
      </w:r>
      <w:bookmarkEnd w:id="599"/>
    </w:p>
    <w:p w14:paraId="0776C8F8" w14:textId="77777777" w:rsidR="009535FA" w:rsidRDefault="009535FA" w:rsidP="007D5679">
      <w:pPr>
        <w:pStyle w:val="Kop5"/>
      </w:pPr>
      <w:bookmarkStart w:id="600" w:name="_Toc93476078"/>
      <w:r>
        <w:t>Toelichting op de toepassing</w:t>
      </w:r>
      <w:bookmarkEnd w:id="600"/>
    </w:p>
    <w:p w14:paraId="73088BDC" w14:textId="6AC5348C" w:rsidR="009535FA" w:rsidRDefault="009535FA" w:rsidP="007D5679">
      <w:r>
        <w:t>De Gebiedsaanwijzing van het type Geluid wordt gebruikt voor gebieden waar met het oog op het tegengaan van geluidhinder specifieke regels gelden. Het gaat hierbij met name om de geluidaandachtsgebieden rond wegen, spoorwegen en industrieterreinen</w:t>
      </w:r>
      <w:r w:rsidR="002D6C01">
        <w:t xml:space="preserve"> en </w:t>
      </w:r>
      <w:r w:rsidR="002D6C01" w:rsidRPr="002D6C01">
        <w:t>de agglomeraties die vallen onder het bereik van de richtlijn Omgevingslawaai</w:t>
      </w:r>
      <w:r>
        <w:t xml:space="preserve">. Daarnaast </w:t>
      </w:r>
      <w:r w:rsidR="00B36302">
        <w:t xml:space="preserve">kan </w:t>
      </w:r>
      <w:r>
        <w:t xml:space="preserve">het ook </w:t>
      </w:r>
      <w:r w:rsidR="00B36302">
        <w:t xml:space="preserve">gaan </w:t>
      </w:r>
      <w:r>
        <w:t>om provinciale stiltegebieden. De Gebiedsaanwijzing Geluid kan ook worden gebruikt in visies en programma</w:t>
      </w:r>
      <w:r w:rsidR="00175570">
        <w:t>’</w:t>
      </w:r>
      <w:r>
        <w:t>s voor het aangeven van gebieden en objecten waar beleidsmatig bijzondere aandacht is voor geluid.</w:t>
      </w:r>
    </w:p>
    <w:p w14:paraId="29EA78D9" w14:textId="42F43A8E" w:rsidR="009535FA" w:rsidRDefault="009535FA" w:rsidP="007D5679">
      <w:r>
        <w:t xml:space="preserve">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w:t>
      </w:r>
      <w:r>
        <w:lastRenderedPageBreak/>
        <w:t xml:space="preserve">omgevingsplan opnemen van geluidaandachtsgebieden. Wanneer alle bestuurslagen voor het reguleren van geluidaandachtsgebieden gebruik maken van de Gebiedsaanwijzing Geluid en de groep </w:t>
      </w:r>
      <w:r w:rsidR="00175570">
        <w:t>‘</w:t>
      </w:r>
      <w:r>
        <w:t>geluidaandachtsgebied</w:t>
      </w:r>
      <w:r w:rsidR="00175570">
        <w:t>’</w:t>
      </w:r>
      <w:r>
        <w:t xml:space="preserve">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9535FA" w:rsidRDefault="009535FA" w:rsidP="007D5679"/>
    <w:p w14:paraId="4217F83A" w14:textId="3DF4B7C8" w:rsidR="009535FA" w:rsidRDefault="009535FA" w:rsidP="007D5679">
      <w:r>
        <w:t xml:space="preserve">Om de geometrische begrenzing van de Gebiedsaanwijzing Geluid te kunnen vastleggen en de verschillende gebieden van dit type op een kaartbeeld weer te geven </w:t>
      </w:r>
      <w:r w:rsidR="00CB0809">
        <w:t>wordt de</w:t>
      </w:r>
      <w:r>
        <w:t xml:space="preserve"> annotatie Geluid </w:t>
      </w:r>
      <w:r w:rsidR="00B07BC9" w:rsidRPr="00B07BC9">
        <w:t>gebruikt</w:t>
      </w:r>
      <w:r>
        <w:t xml:space="preserve">. Op voorhand is niet te zeggen hoeveel en welke specifieke vormen van de Gebiedsaanwijzing Geluid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w:t>
      </w:r>
      <w:r w:rsidR="00AE2C2F">
        <w:t>limitatieve waardelijst</w:t>
      </w:r>
      <w:r>
        <w:t xml:space="preserve">. Iedere groep heeft een eigen </w:t>
      </w:r>
      <w:r w:rsidR="00AD7615">
        <w:t>symbolisatie</w:t>
      </w:r>
      <w:r>
        <w:t xml:space="preserve">. Door te </w:t>
      </w:r>
      <w:r w:rsidR="00080D86" w:rsidRPr="00080D86">
        <w:t>annoteren</w:t>
      </w:r>
      <w:r w:rsidR="00080D86" w:rsidRPr="00080D86" w:rsidDel="00080D86">
        <w:t xml:space="preserve"> </w:t>
      </w:r>
      <w:r>
        <w:t xml:space="preserve">met de Gebiedsaanwijzing Geluid met het attribuut </w:t>
      </w:r>
      <w:r w:rsidRPr="00E07AB6">
        <w:rPr>
          <w:i/>
          <w:iCs/>
        </w:rPr>
        <w:t>groep</w:t>
      </w:r>
      <w:r>
        <w:t xml:space="preserve"> en de juiste waarde van de waardelijst Geluidgroep </w:t>
      </w:r>
      <w:r w:rsidR="00843583">
        <w:t>kunnen de Locaties van alle specifieke vormen van de Gebiedsaanwijzing</w:t>
      </w:r>
      <w:r>
        <w:t xml:space="preserve"> Geluid </w:t>
      </w:r>
      <w:r w:rsidR="004D0F9D">
        <w:t>in een (interactieve) viewer met de standaardweergave worden weergegeven op een kaart</w:t>
      </w:r>
      <w:r>
        <w:t>. Het is dan mogelijk om een integraal beeld van alle locaties van de Gebiedsaanwijzing Geluid weer te geven, maar ook om alle locaties van de Gebiedsaanwijzing Geluid van een bepaalde groep weer te geven.</w:t>
      </w:r>
    </w:p>
    <w:p w14:paraId="2C9A97AC" w14:textId="77777777" w:rsidR="009535FA" w:rsidRDefault="009535FA" w:rsidP="007D5679">
      <w:pPr>
        <w:pStyle w:val="Kop5"/>
      </w:pPr>
      <w:bookmarkStart w:id="601" w:name="_Toc93476079"/>
      <w:r>
        <w:t>Definitie</w:t>
      </w:r>
      <w:bookmarkEnd w:id="601"/>
    </w:p>
    <w:p w14:paraId="4C76F293" w14:textId="6F158BA1" w:rsidR="003351CB" w:rsidRDefault="00FA2C6A" w:rsidP="007D5679">
      <w:r>
        <w:t xml:space="preserve">Geluid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276A37">
        <w:t>waar de regels of het beleid gericht zijn</w:t>
      </w:r>
      <w:r w:rsidR="00A65B70" w:rsidRPr="00A65B70">
        <w:t xml:space="preserve"> op het tegengaan van geluidhinder.</w:t>
      </w:r>
    </w:p>
    <w:p w14:paraId="26D5034C" w14:textId="51B448AD" w:rsidR="001474A2" w:rsidRDefault="001474A2" w:rsidP="001474A2">
      <w:pPr>
        <w:pStyle w:val="Kop5"/>
      </w:pPr>
      <w:bookmarkStart w:id="602" w:name="_Toc93476080"/>
      <w:r>
        <w:t>Doel</w:t>
      </w:r>
      <w:bookmarkEnd w:id="602"/>
    </w:p>
    <w:p w14:paraId="0C54EC4B" w14:textId="0D598C49" w:rsidR="001474A2" w:rsidRDefault="003C660C" w:rsidP="001474A2">
      <w:r>
        <w:t>Doel van het objecttype</w:t>
      </w:r>
      <w:r w:rsidR="00BC1848">
        <w:t xml:space="preserve"> Geluid is:</w:t>
      </w:r>
    </w:p>
    <w:p w14:paraId="08D605ED" w14:textId="071FA39C"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g</w:t>
      </w:r>
      <w:r w:rsidR="00D67077" w:rsidRPr="00D67077">
        <w:t>eluid</w:t>
      </w:r>
      <w:r>
        <w:t>;</w:t>
      </w:r>
    </w:p>
    <w:p w14:paraId="15AE15FD" w14:textId="60B5D519" w:rsidR="00D85B7D" w:rsidRDefault="00D85B7D" w:rsidP="00D85B7D">
      <w:pPr>
        <w:pStyle w:val="Opsommingtekens1"/>
      </w:pPr>
      <w:r>
        <w:t xml:space="preserve">betekenisvol presenteren van de Locaties waar de regels of het beleid over het aspect </w:t>
      </w:r>
      <w:r w:rsidR="00153296">
        <w:t>g</w:t>
      </w:r>
      <w:r w:rsidR="00D67077" w:rsidRPr="00D67077">
        <w:t xml:space="preserve">eluid </w:t>
      </w:r>
      <w:r>
        <w:t>gelden;</w:t>
      </w:r>
    </w:p>
    <w:p w14:paraId="3BD49233" w14:textId="22EF850B" w:rsidR="00BC1848" w:rsidRPr="001474A2" w:rsidRDefault="00931A71" w:rsidP="00E07AB6">
      <w:pPr>
        <w:pStyle w:val="Opsommingtekens1"/>
      </w:pPr>
      <w:r>
        <w:t>kunnen filteren in een viewer of op een kaart</w:t>
      </w:r>
      <w:r w:rsidR="00D85B7D">
        <w:t>.</w:t>
      </w:r>
    </w:p>
    <w:p w14:paraId="01196F38" w14:textId="77777777" w:rsidR="009535FA" w:rsidRDefault="009535FA" w:rsidP="007D5679">
      <w:pPr>
        <w:pStyle w:val="Kop5"/>
      </w:pPr>
      <w:bookmarkStart w:id="603" w:name="_Toc93476081"/>
      <w:r>
        <w:t>Norm</w:t>
      </w:r>
      <w:bookmarkEnd w:id="603"/>
    </w:p>
    <w:p w14:paraId="47CC73BC" w14:textId="77777777" w:rsidR="009535FA" w:rsidRDefault="009535FA" w:rsidP="007D5679">
      <w:r>
        <w:t>De Gebiedsaanwijzing Geluid kent de volgende attributen:</w:t>
      </w:r>
    </w:p>
    <w:p w14:paraId="0980DC93"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9535FA" w:rsidRDefault="009535FA"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Geluid. Verplicht attribuut. Komt 1 keer voor.</w:t>
      </w:r>
    </w:p>
    <w:p w14:paraId="229904D4" w14:textId="0642864E" w:rsidR="00414026" w:rsidRDefault="009535FA" w:rsidP="007D5679">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4721DE2D" w:rsidR="004F40F1" w:rsidRDefault="009535FA" w:rsidP="00AD7615">
      <w:pPr>
        <w:pStyle w:val="Opsommingtekens1"/>
      </w:pPr>
      <w:r w:rsidRPr="004F40F1">
        <w:rPr>
          <w:i/>
          <w:iCs/>
        </w:rPr>
        <w:t>groep</w:t>
      </w:r>
      <w:r>
        <w:t xml:space="preserve">: de categorie waartoe de specifieke vorm van de Gebiedsaanwijzing Geluid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Geluidgroep</w:t>
      </w:r>
      <w:r w:rsidR="00175570">
        <w:t>’</w:t>
      </w:r>
      <w:r>
        <w:t>. Verplicht attribuut. Komt 1 keer voor.</w:t>
      </w:r>
    </w:p>
    <w:p w14:paraId="3B9D057C" w14:textId="0CB37447" w:rsidR="00244CC4" w:rsidRPr="00E07AB6" w:rsidRDefault="00244CC4" w:rsidP="00AD7615">
      <w:pPr>
        <w:pStyle w:val="Opsommingtekens1"/>
      </w:pPr>
      <w:r w:rsidRPr="00E07AB6">
        <w:rPr>
          <w:i/>
          <w:iCs/>
        </w:rPr>
        <w:lastRenderedPageBreak/>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113C31B4" w14:textId="39DBAD88" w:rsidR="00CB5ED2" w:rsidRDefault="009535FA" w:rsidP="00AD7615">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E07AB6" w:rsidRDefault="00E07AB6" w:rsidP="00613B8D"/>
    <w:p w14:paraId="6D124FE2" w14:textId="4210CB7D" w:rsidR="00613B8D" w:rsidRDefault="00BB0C27" w:rsidP="00613B8D">
      <w:r>
        <w:t xml:space="preserve">Het </w:t>
      </w:r>
      <w:r w:rsidR="003D72E7" w:rsidRPr="003D72E7">
        <w:t>Gebiedsaanwijzing</w:t>
      </w:r>
      <w:r>
        <w:t>type</w:t>
      </w:r>
      <w:r w:rsidR="003D72E7" w:rsidRPr="003D72E7">
        <w:t xml:space="preserve"> </w:t>
      </w:r>
      <w:r w:rsidR="003D72E7">
        <w:t>Geluid</w:t>
      </w:r>
      <w:r w:rsidR="003D72E7" w:rsidRPr="003D72E7">
        <w:t xml:space="preserve"> kent geen constraints.</w:t>
      </w:r>
    </w:p>
    <w:p w14:paraId="497420BD" w14:textId="5FFE09F2" w:rsidR="009535FA" w:rsidRDefault="00231CD4" w:rsidP="007D5679">
      <w:pPr>
        <w:pStyle w:val="Kop5"/>
      </w:pPr>
      <w:bookmarkStart w:id="604" w:name="_Toc93476082"/>
      <w:r>
        <w:t>Toelichting op de norm</w:t>
      </w:r>
      <w:bookmarkEnd w:id="604"/>
    </w:p>
    <w:p w14:paraId="0718DCEA" w14:textId="02B07D85" w:rsidR="009535FA" w:rsidRDefault="009535FA"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Geluid gekozen. Zie voor verdere toelichting paragraaf </w:t>
      </w:r>
      <w:r w:rsidR="00AD3D2D" w:rsidRPr="002B3669">
        <w:rPr>
          <w:rStyle w:val="Verwijzing"/>
        </w:rPr>
        <w:fldChar w:fldCharType="begin"/>
      </w:r>
      <w:r w:rsidR="00AD3D2D" w:rsidRPr="002B3669">
        <w:rPr>
          <w:rStyle w:val="Verwijzing"/>
        </w:rPr>
        <w:instrText xml:space="preserve"> REF _Ref26278851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27266FC3" w14:textId="6E4998C0" w:rsidR="00BB0C27" w:rsidRDefault="009535FA" w:rsidP="007D5679">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2FB799B2" w:rsidR="00364077" w:rsidRDefault="009535FA" w:rsidP="00AD7615">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Geluidgroep</w:t>
      </w:r>
      <w:r w:rsidR="00175570">
        <w:t>’</w:t>
      </w:r>
      <w:r>
        <w:t>.</w:t>
      </w:r>
    </w:p>
    <w:p w14:paraId="18D21E94" w14:textId="7887CDC6"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7D6968AE" w14:textId="358DB7D4" w:rsidR="005776AC" w:rsidRDefault="009535FA" w:rsidP="00AD7615">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E07AB6" w:rsidRDefault="00E07AB6" w:rsidP="007D5679"/>
    <w:p w14:paraId="0A1B3B7A" w14:textId="0693069C" w:rsidR="009535FA" w:rsidRDefault="009535FA" w:rsidP="007D5679">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B87B26">
        <w:t>Als in een volgende Juridische regel</w:t>
      </w:r>
      <w:r w:rsidR="00040856">
        <w:t xml:space="preserve"> </w:t>
      </w:r>
      <w:r>
        <w:t xml:space="preserve">of Tekstdeel diezelfde specifieke vorm van Geluid wordt gebruikt, wordt in die Juridische regel of </w:t>
      </w:r>
      <w:r>
        <w:lastRenderedPageBreak/>
        <w:t>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9535FA" w:rsidRDefault="009535FA" w:rsidP="009535FA">
      <w:pPr>
        <w:pStyle w:val="Kop4"/>
      </w:pPr>
      <w:bookmarkStart w:id="605" w:name="_Toc93476083"/>
      <w:r>
        <w:t>Gebiedsaanwijzingtype Geur</w:t>
      </w:r>
      <w:bookmarkEnd w:id="605"/>
    </w:p>
    <w:p w14:paraId="66E0F05F" w14:textId="77777777" w:rsidR="009535FA" w:rsidRDefault="009535FA" w:rsidP="007D5679">
      <w:pPr>
        <w:pStyle w:val="Kop5"/>
      </w:pPr>
      <w:bookmarkStart w:id="606" w:name="_Toc93476084"/>
      <w:r>
        <w:t>Toelichting op de toepassing</w:t>
      </w:r>
      <w:bookmarkEnd w:id="606"/>
    </w:p>
    <w:p w14:paraId="5E724F6A" w14:textId="1BF5EA36" w:rsidR="009535FA" w:rsidRDefault="009535FA" w:rsidP="007D5679">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w:t>
      </w:r>
      <w:r w:rsidR="00175570">
        <w:t>’</w:t>
      </w:r>
      <w:r>
        <w:t>s voor het aangeven van gebieden en objecten waar beleidsmatig bijzondere aandacht is voor geur.</w:t>
      </w:r>
    </w:p>
    <w:p w14:paraId="625D8CB8" w14:textId="77777777" w:rsidR="009535FA" w:rsidRDefault="009535FA" w:rsidP="007D5679">
      <w:r>
        <w:t>Gemeenten kunnen in omgevingsvisie en omgevingsplan beleid en (andere) regels over geur opnemen en kunnen daarvoor gebruik maken van de Gebiedsaanwijzing Geur. Voor het overige is uitgangspunt dat zij in het omgevingsplan voor het toedelen van functies bij voorkeur gebruik maken van de Gebiedsaanwijzing van het type Functie.</w:t>
      </w:r>
    </w:p>
    <w:p w14:paraId="39EC484F" w14:textId="77777777" w:rsidR="009535FA" w:rsidRDefault="009535FA" w:rsidP="007D5679"/>
    <w:p w14:paraId="389ED3E5" w14:textId="07CDA695" w:rsidR="009535FA" w:rsidRDefault="009535FA" w:rsidP="007D5679">
      <w:r>
        <w:t xml:space="preserve">Om de geometrische begrenzing van de Gebiedsaanwijzing Geur te kunnen vastleggen en de verschillende gebieden van dit type op een kaartbeeld weer te geven </w:t>
      </w:r>
      <w:r w:rsidR="00B07BC9">
        <w:t>wordt</w:t>
      </w:r>
      <w:r>
        <w:t xml:space="preserve"> de annotatie Geur </w:t>
      </w:r>
      <w:r w:rsidR="00B07BC9" w:rsidRPr="00B07BC9">
        <w:t>gebruikt</w:t>
      </w:r>
      <w:r>
        <w:t xml:space="preserve">. Op voorhand is niet te zeggen hoeveel en welke specifieke vormen van de Gebiedsaanwijzing Geur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w:t>
      </w:r>
      <w:r w:rsidR="00AE2C2F">
        <w:t>limitatieve waardelijst</w:t>
      </w:r>
      <w:r>
        <w:t xml:space="preserve">. Iedere groep heeft een eigen </w:t>
      </w:r>
      <w:r w:rsidR="00AD7615">
        <w:t>symbolisatie</w:t>
      </w:r>
      <w:r>
        <w:t xml:space="preserve">. Door te </w:t>
      </w:r>
      <w:r w:rsidR="00142494" w:rsidRPr="00142494">
        <w:t>annoteren</w:t>
      </w:r>
      <w:r w:rsidR="00142494" w:rsidRPr="00142494" w:rsidDel="00142494">
        <w:t xml:space="preserve"> </w:t>
      </w:r>
      <w:r>
        <w:t xml:space="preserve">met de Gebiedsaanwijzing Geur met het attribuut </w:t>
      </w:r>
      <w:r w:rsidRPr="00E07AB6">
        <w:rPr>
          <w:i/>
          <w:iCs/>
        </w:rPr>
        <w:t>groep</w:t>
      </w:r>
      <w:r>
        <w:t xml:space="preserve"> en de juiste waarde van de waardelijst Geurgroep </w:t>
      </w:r>
      <w:r w:rsidR="00843583">
        <w:t>kunnen de Locaties van alle specifieke vormen van de Gebiedsaanwijzing</w:t>
      </w:r>
      <w:r>
        <w:t xml:space="preserve"> Geur </w:t>
      </w:r>
      <w:r w:rsidR="004D0F9D">
        <w:t>in een (interactieve) viewer met de standaardweergave worden weergegeven op een kaart</w:t>
      </w:r>
      <w:r>
        <w:t>. Het is dan mogelijk om een integraal beeld van alle locaties van de Gebiedsaanwijzing Geur weer te geven, maar ook om alle locaties van de Gebiedsaanwijzing Geur van een bepaalde groep weer te geven.</w:t>
      </w:r>
    </w:p>
    <w:p w14:paraId="4033BFD3" w14:textId="77777777" w:rsidR="009535FA" w:rsidRDefault="009535FA" w:rsidP="007D5679">
      <w:pPr>
        <w:pStyle w:val="Kop5"/>
      </w:pPr>
      <w:bookmarkStart w:id="607" w:name="_Toc93476085"/>
      <w:r>
        <w:t>Definitie</w:t>
      </w:r>
      <w:bookmarkEnd w:id="607"/>
    </w:p>
    <w:p w14:paraId="62F7C072" w14:textId="37E70F53" w:rsidR="003351CB" w:rsidRDefault="00FA2C6A" w:rsidP="007D5679">
      <w:r>
        <w:t xml:space="preserve">Geur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DA2B28">
        <w:t xml:space="preserve">waar de </w:t>
      </w:r>
      <w:r w:rsidR="00B65113" w:rsidRPr="00B65113">
        <w:t xml:space="preserve">regels of </w:t>
      </w:r>
      <w:r w:rsidR="00DA2B28">
        <w:t xml:space="preserve">het </w:t>
      </w:r>
      <w:r w:rsidR="00B65113" w:rsidRPr="00B65113">
        <w:t xml:space="preserve">beleid gericht </w:t>
      </w:r>
      <w:r w:rsidR="00DA2B28">
        <w:t xml:space="preserve">zijn </w:t>
      </w:r>
      <w:r w:rsidR="00B65113" w:rsidRPr="00B65113">
        <w:t>op het tegengaan van geurhinder.</w:t>
      </w:r>
    </w:p>
    <w:p w14:paraId="753EA88F" w14:textId="3C4FF8CA" w:rsidR="001474A2" w:rsidRDefault="001474A2" w:rsidP="001474A2">
      <w:pPr>
        <w:pStyle w:val="Kop5"/>
      </w:pPr>
      <w:bookmarkStart w:id="608" w:name="_Toc93476086"/>
      <w:r>
        <w:t>Doel</w:t>
      </w:r>
      <w:bookmarkEnd w:id="608"/>
    </w:p>
    <w:p w14:paraId="630840F6" w14:textId="7E812402" w:rsidR="001474A2" w:rsidRDefault="003C660C" w:rsidP="001474A2">
      <w:r>
        <w:t>Doel van het objecttype</w:t>
      </w:r>
      <w:r w:rsidR="00256283">
        <w:t xml:space="preserve"> Geur is:</w:t>
      </w:r>
    </w:p>
    <w:p w14:paraId="4F104DCE" w14:textId="016D4626"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g</w:t>
      </w:r>
      <w:r w:rsidR="00D67077" w:rsidRPr="00D67077">
        <w:t>eur</w:t>
      </w:r>
      <w:r>
        <w:t>;</w:t>
      </w:r>
    </w:p>
    <w:p w14:paraId="3F85B99E" w14:textId="3063CCA9" w:rsidR="00D85B7D" w:rsidRDefault="00D85B7D" w:rsidP="00D85B7D">
      <w:pPr>
        <w:pStyle w:val="Opsommingtekens1"/>
      </w:pPr>
      <w:r>
        <w:t xml:space="preserve">betekenisvol presenteren van de Locaties waar de regels of het beleid over het aspect </w:t>
      </w:r>
      <w:r w:rsidR="00153296">
        <w:t>g</w:t>
      </w:r>
      <w:r w:rsidR="00D67077" w:rsidRPr="00D67077">
        <w:t xml:space="preserve">eur </w:t>
      </w:r>
      <w:r>
        <w:t>gelden;</w:t>
      </w:r>
    </w:p>
    <w:p w14:paraId="30A66398" w14:textId="1132D9F5" w:rsidR="00256283" w:rsidRPr="001474A2" w:rsidRDefault="00931A71" w:rsidP="00E07AB6">
      <w:pPr>
        <w:pStyle w:val="Opsommingtekens1"/>
      </w:pPr>
      <w:r>
        <w:t>kunnen filteren in een viewer of op een kaart</w:t>
      </w:r>
      <w:r w:rsidR="00D85B7D">
        <w:t>.</w:t>
      </w:r>
    </w:p>
    <w:p w14:paraId="2FB5D9BA" w14:textId="77777777" w:rsidR="009535FA" w:rsidRDefault="009535FA" w:rsidP="007D5679">
      <w:pPr>
        <w:pStyle w:val="Kop5"/>
      </w:pPr>
      <w:bookmarkStart w:id="609" w:name="_Toc93476087"/>
      <w:r>
        <w:lastRenderedPageBreak/>
        <w:t>Norm</w:t>
      </w:r>
      <w:bookmarkEnd w:id="609"/>
    </w:p>
    <w:p w14:paraId="6E6E747B" w14:textId="77777777" w:rsidR="009535FA" w:rsidRDefault="009535FA" w:rsidP="007D5679">
      <w:r>
        <w:t>De Gebiedsaanwijzing Geur kent de volgende attributen:</w:t>
      </w:r>
    </w:p>
    <w:p w14:paraId="1E779091"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9535FA" w:rsidRDefault="009535FA"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Geur. Verplicht attribuut. Komt 1 keer voor.</w:t>
      </w:r>
    </w:p>
    <w:p w14:paraId="2705C842" w14:textId="68331A89" w:rsidR="00414026" w:rsidRDefault="009535FA" w:rsidP="007D5679">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548A9CC4" w:rsidR="001622AE" w:rsidRDefault="009535FA" w:rsidP="00AD7615">
      <w:pPr>
        <w:pStyle w:val="Opsommingtekens1"/>
      </w:pPr>
      <w:r w:rsidRPr="001622AE">
        <w:rPr>
          <w:i/>
          <w:iCs/>
        </w:rPr>
        <w:t>groep</w:t>
      </w:r>
      <w:r>
        <w:t xml:space="preserve">: de categorie waartoe de specifieke vorm van de Gebiedsaanwijzing Geur </w:t>
      </w:r>
      <w:r w:rsidR="00F6734F">
        <w:t xml:space="preserve">behoort. Attribuut dat zorgt voor symbolisatie conform de standaardweergave. Te kiezen uit </w:t>
      </w:r>
      <w:r>
        <w:t xml:space="preserve">de </w:t>
      </w:r>
      <w:r w:rsidR="00AE2C2F">
        <w:t>limitatieve waardelijst</w:t>
      </w:r>
      <w:r>
        <w:t xml:space="preserve"> </w:t>
      </w:r>
      <w:r w:rsidR="00175570">
        <w:t>‘</w:t>
      </w:r>
      <w:r>
        <w:t>Geurgroep</w:t>
      </w:r>
      <w:r w:rsidR="00175570">
        <w:t>’</w:t>
      </w:r>
      <w:r>
        <w:t>. Verplicht attribuut. Komt 1 keer voor.</w:t>
      </w:r>
    </w:p>
    <w:p w14:paraId="29DD9D99" w14:textId="2459892F"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27C56E08" w14:textId="7ABFC460" w:rsidR="00CB5ED2" w:rsidRDefault="009535FA" w:rsidP="00AD7615">
      <w:pPr>
        <w:pStyle w:val="Opsommingtekens1"/>
      </w:pPr>
      <w:r w:rsidRPr="001622AE">
        <w:rPr>
          <w:i/>
          <w:iCs/>
        </w:rPr>
        <w:t>locatieaanduiding</w:t>
      </w:r>
      <w:r>
        <w:t xml:space="preserve">: de verwijzing van een specifieke vorm van de Gebiedsaanwijzing Geur naar (de identificatie van) de bijbehorende Locatie; attribuut waarmee de Locatie wordt 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E07AB6" w:rsidRDefault="00E07AB6" w:rsidP="00613B8D"/>
    <w:p w14:paraId="2317EE56" w14:textId="53BAA4AE" w:rsidR="00613B8D" w:rsidRDefault="00A547FE" w:rsidP="00613B8D">
      <w:r>
        <w:t xml:space="preserve">Het </w:t>
      </w:r>
      <w:r w:rsidR="00AF2372" w:rsidRPr="00AF2372">
        <w:t>Gebiedsaanwijzing</w:t>
      </w:r>
      <w:r>
        <w:t>type</w:t>
      </w:r>
      <w:r w:rsidR="00AF2372" w:rsidRPr="00AF2372">
        <w:t xml:space="preserve"> </w:t>
      </w:r>
      <w:r w:rsidR="003D72E7">
        <w:t>Geur</w:t>
      </w:r>
      <w:r w:rsidR="00AF2372" w:rsidRPr="00AF2372">
        <w:t xml:space="preserve"> kent geen constraints.</w:t>
      </w:r>
    </w:p>
    <w:p w14:paraId="73625ED6" w14:textId="2780790C" w:rsidR="009535FA" w:rsidRDefault="00231CD4" w:rsidP="007D5679">
      <w:pPr>
        <w:pStyle w:val="Kop5"/>
      </w:pPr>
      <w:bookmarkStart w:id="610" w:name="_Toc93476088"/>
      <w:r>
        <w:t>Toelichting op de norm</w:t>
      </w:r>
      <w:bookmarkEnd w:id="610"/>
    </w:p>
    <w:p w14:paraId="1FDD2C08" w14:textId="2444BB6F" w:rsidR="009535FA" w:rsidRDefault="009535FA"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Geur gekozen. Zie voor verdere toelichting paragraaf </w:t>
      </w:r>
      <w:r w:rsidR="00395390" w:rsidRPr="002B3669">
        <w:rPr>
          <w:rStyle w:val="Verwijzing"/>
        </w:rPr>
        <w:fldChar w:fldCharType="begin"/>
      </w:r>
      <w:r w:rsidR="00395390" w:rsidRPr="002B3669">
        <w:rPr>
          <w:rStyle w:val="Verwijzing"/>
        </w:rPr>
        <w:instrText xml:space="preserve"> REF _Ref26278867 </w:instrText>
      </w:r>
      <w:r w:rsidR="00936B1B" w:rsidRPr="002B3669">
        <w:rPr>
          <w:rStyle w:val="Verwijzing"/>
        </w:rPr>
        <w:instrText>\n \h</w:instrText>
      </w:r>
      <w:r w:rsidR="00395390" w:rsidRPr="002B3669">
        <w:rPr>
          <w:rStyle w:val="Verwijzing"/>
        </w:rPr>
        <w:instrText xml:space="preserve"> </w:instrText>
      </w:r>
      <w:r w:rsidR="00395390" w:rsidRPr="002B3669">
        <w:rPr>
          <w:rStyle w:val="Verwijzing"/>
        </w:rPr>
      </w:r>
      <w:r w:rsidR="00395390" w:rsidRPr="002B3669">
        <w:rPr>
          <w:rStyle w:val="Verwijzing"/>
        </w:rPr>
        <w:fldChar w:fldCharType="separate"/>
      </w:r>
      <w:r w:rsidR="00176B7A" w:rsidRPr="002B3669">
        <w:rPr>
          <w:rStyle w:val="Verwijzing"/>
        </w:rPr>
        <w:t>6.4.9</w:t>
      </w:r>
      <w:r w:rsidR="00395390" w:rsidRPr="002B3669">
        <w:rPr>
          <w:rStyle w:val="Verwijzing"/>
        </w:rPr>
        <w:fldChar w:fldCharType="end"/>
      </w:r>
      <w:r>
        <w:t>.</w:t>
      </w:r>
    </w:p>
    <w:p w14:paraId="45121F3A" w14:textId="287AE741" w:rsidR="00A547FE" w:rsidRDefault="009535FA" w:rsidP="007D5679">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7ECCC8EE" w:rsidR="00CE4FD2" w:rsidRDefault="009535FA" w:rsidP="00AD7615">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Geurgroep</w:t>
      </w:r>
      <w:r w:rsidR="00175570">
        <w:t>’</w:t>
      </w:r>
      <w:r>
        <w:t>.</w:t>
      </w:r>
    </w:p>
    <w:p w14:paraId="4B50D979" w14:textId="0C9C9C77"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0FE910F8" w14:textId="2CD6E661" w:rsidR="005776AC" w:rsidRDefault="00417E8B" w:rsidP="00AD7615">
      <w:pPr>
        <w:pStyle w:val="Opsommingtekens1"/>
      </w:pPr>
      <w:r w:rsidRPr="00CE4FD2">
        <w:rPr>
          <w:i/>
          <w:iCs/>
        </w:rPr>
        <w:lastRenderedPageBreak/>
        <w:t>l</w:t>
      </w:r>
      <w:r w:rsidR="009535FA" w:rsidRPr="00CE4FD2">
        <w:rPr>
          <w:i/>
          <w:iCs/>
        </w:rPr>
        <w:t>ocatieaanduiding</w:t>
      </w:r>
      <w:r w:rsidR="009535FA">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E07AB6" w:rsidRDefault="00E07AB6" w:rsidP="007D5679"/>
    <w:p w14:paraId="56A96237" w14:textId="2CA97E66" w:rsidR="009535FA" w:rsidRDefault="009535FA" w:rsidP="007D5679">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B87B26">
        <w:t>Als in een volgende Juridische regel</w:t>
      </w:r>
      <w:r w:rsidR="00040856">
        <w:t xml:space="preserve"> </w:t>
      </w:r>
      <w:r>
        <w:t>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9535FA" w:rsidRDefault="009535FA" w:rsidP="009535FA">
      <w:pPr>
        <w:pStyle w:val="Kop4"/>
      </w:pPr>
      <w:bookmarkStart w:id="611" w:name="_Toc93476089"/>
      <w:r>
        <w:t>Gebiedsaanwijzingtype Landschap</w:t>
      </w:r>
      <w:bookmarkEnd w:id="611"/>
    </w:p>
    <w:p w14:paraId="56C0E881" w14:textId="77777777" w:rsidR="00431A0E" w:rsidRDefault="00431A0E" w:rsidP="007D5679">
      <w:pPr>
        <w:pStyle w:val="Kop5"/>
      </w:pPr>
      <w:bookmarkStart w:id="612" w:name="_Toc93476090"/>
      <w:r>
        <w:t>Toelichting op de toepassing</w:t>
      </w:r>
      <w:bookmarkEnd w:id="612"/>
    </w:p>
    <w:p w14:paraId="41A473B5" w14:textId="2CB4E09F" w:rsidR="00431A0E" w:rsidRDefault="00431A0E" w:rsidP="007D5679">
      <w:r>
        <w:t>De Gebiedsaanwijzing van het type Landschap wordt gebruikt voor gebieden waar met het oog op de bescherming en de ontwikkeling van het landschap specifieke regels gelden. De Gebiedsaanwijzing Landschap kan ook worden gebruikt in visies en programma</w:t>
      </w:r>
      <w:r w:rsidR="00175570">
        <w:t>’</w:t>
      </w:r>
      <w:r>
        <w:t>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431A0E" w:rsidRDefault="00431A0E" w:rsidP="007D5679">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431A0E" w:rsidP="007D5679"/>
    <w:p w14:paraId="5D8FA501" w14:textId="43788847" w:rsidR="00431A0E" w:rsidRDefault="00431A0E" w:rsidP="007D5679">
      <w:r>
        <w:t xml:space="preserve">Om de geometrische begrenzing van de Gebiedsaanwijzing Landschap te kunnen vastleggen en de verschillende gebieden van dit type op een kaartbeeld weer te geven </w:t>
      </w:r>
      <w:r w:rsidR="00B07BC9">
        <w:t>wordt</w:t>
      </w:r>
      <w:r>
        <w:t xml:space="preserve"> de annotatie Landschap </w:t>
      </w:r>
      <w:r w:rsidR="00B07BC9" w:rsidRPr="00B07BC9">
        <w:t>gebruikt</w:t>
      </w:r>
      <w:r>
        <w:t xml:space="preserve">. Op voorhand is niet te zeggen hoeveel en welke specifieke vormen van de Gebiedsaanwijzing Landschap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w:t>
      </w:r>
      <w:r w:rsidR="00AE2C2F">
        <w:t>limitatieve waardelijst</w:t>
      </w:r>
      <w:r>
        <w:t xml:space="preserve">. Iedere groep heeft een eigen </w:t>
      </w:r>
      <w:r w:rsidR="00AD7615">
        <w:t>symbolisatie</w:t>
      </w:r>
      <w:r>
        <w:t xml:space="preserve">. Door te </w:t>
      </w:r>
      <w:r w:rsidR="00181E8E" w:rsidRPr="00181E8E">
        <w:t>annoteren</w:t>
      </w:r>
      <w:r w:rsidR="00181E8E" w:rsidRPr="00181E8E" w:rsidDel="00181E8E">
        <w:t xml:space="preserve"> </w:t>
      </w:r>
      <w:r>
        <w:t xml:space="preserve">met de Gebiedsaanwijzing Landschap met het attribuut </w:t>
      </w:r>
      <w:r w:rsidRPr="00E07AB6">
        <w:rPr>
          <w:i/>
          <w:iCs/>
        </w:rPr>
        <w:t>groep</w:t>
      </w:r>
      <w:r>
        <w:t xml:space="preserve"> en de juiste waarde van de waardelijst Landschapgroep </w:t>
      </w:r>
      <w:r w:rsidR="00843583">
        <w:t>kunnen de Locaties van alle specifieke vormen van de Gebiedsaanwijzing</w:t>
      </w:r>
      <w:r>
        <w:t xml:space="preserve"> Landschap </w:t>
      </w:r>
      <w:r w:rsidR="004D0F9D">
        <w:t>in een (interactieve) viewer met de standaardweergave worden weergegeven op een kaart</w:t>
      </w:r>
      <w:r>
        <w:t>. Het is dan mogelijk om een integraal beeld van alle locaties van de Gebiedsaanwijzing Landschap weer te geven, maar ook om alle locaties van de Gebiedsaanwijzing Landschap van een bepaalde groep weer te geven.</w:t>
      </w:r>
    </w:p>
    <w:p w14:paraId="6AB9FCE4" w14:textId="77777777" w:rsidR="00431A0E" w:rsidRDefault="00431A0E" w:rsidP="007D5679">
      <w:pPr>
        <w:pStyle w:val="Kop5"/>
      </w:pPr>
      <w:bookmarkStart w:id="613" w:name="_Toc93476091"/>
      <w:r>
        <w:lastRenderedPageBreak/>
        <w:t>Definitie</w:t>
      </w:r>
      <w:bookmarkEnd w:id="613"/>
    </w:p>
    <w:p w14:paraId="663B8AB3" w14:textId="3C09995C" w:rsidR="003351CB" w:rsidRDefault="00FA2C6A" w:rsidP="007D5679">
      <w:r>
        <w:t xml:space="preserve">Landschap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D83AA0">
        <w:t xml:space="preserve">waar de </w:t>
      </w:r>
      <w:r w:rsidR="00B65113" w:rsidRPr="00B65113">
        <w:t xml:space="preserve">regels of </w:t>
      </w:r>
      <w:r w:rsidR="00D83AA0">
        <w:t xml:space="preserve">het </w:t>
      </w:r>
      <w:r w:rsidR="00B65113" w:rsidRPr="00B65113">
        <w:t xml:space="preserve">beleid gericht </w:t>
      </w:r>
      <w:r w:rsidR="00D83AA0">
        <w:t xml:space="preserve">zijn </w:t>
      </w:r>
      <w:r w:rsidR="00B65113" w:rsidRPr="00B65113">
        <w:t>op de bescherming en de ontwikkeling van het landschap vanuit ander perspectief dan natuur en erfgoed.</w:t>
      </w:r>
    </w:p>
    <w:p w14:paraId="7855C369" w14:textId="0F090B37" w:rsidR="001474A2" w:rsidRDefault="0037771A" w:rsidP="001474A2">
      <w:pPr>
        <w:pStyle w:val="Kop5"/>
      </w:pPr>
      <w:bookmarkStart w:id="614" w:name="_Toc93476092"/>
      <w:r>
        <w:t>Doel</w:t>
      </w:r>
      <w:bookmarkEnd w:id="614"/>
    </w:p>
    <w:p w14:paraId="68FFFC25" w14:textId="6C6F1D00" w:rsidR="0037771A" w:rsidRDefault="003C660C" w:rsidP="0037771A">
      <w:r>
        <w:t>Doel van het objecttype</w:t>
      </w:r>
      <w:r w:rsidR="000C1C78">
        <w:t xml:space="preserve"> Landschap is:</w:t>
      </w:r>
    </w:p>
    <w:p w14:paraId="02758877" w14:textId="7F7198CE"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l</w:t>
      </w:r>
      <w:r w:rsidR="00D67077" w:rsidRPr="00D67077">
        <w:t>andschap</w:t>
      </w:r>
      <w:r>
        <w:t>;</w:t>
      </w:r>
    </w:p>
    <w:p w14:paraId="7200F367" w14:textId="538360BD" w:rsidR="00D85B7D" w:rsidRDefault="00D85B7D" w:rsidP="00D85B7D">
      <w:pPr>
        <w:pStyle w:val="Opsommingtekens1"/>
      </w:pPr>
      <w:r>
        <w:t xml:space="preserve">betekenisvol presenteren van de Locaties waar de regels of het beleid over het aspect </w:t>
      </w:r>
      <w:r w:rsidR="00153296">
        <w:t>l</w:t>
      </w:r>
      <w:r w:rsidR="00D67077" w:rsidRPr="00D67077">
        <w:t xml:space="preserve">andschap </w:t>
      </w:r>
      <w:r>
        <w:t>gelden;</w:t>
      </w:r>
    </w:p>
    <w:p w14:paraId="7109FCC9" w14:textId="43F0235B" w:rsidR="000C1C78" w:rsidRPr="0037771A" w:rsidRDefault="00931A71" w:rsidP="00E07AB6">
      <w:pPr>
        <w:pStyle w:val="Opsommingtekens1"/>
      </w:pPr>
      <w:r>
        <w:t>kunnen filteren in een viewer of op een kaart</w:t>
      </w:r>
      <w:r w:rsidR="00D85B7D">
        <w:t>.</w:t>
      </w:r>
    </w:p>
    <w:p w14:paraId="159AD9A6" w14:textId="77777777" w:rsidR="00431A0E" w:rsidRDefault="00431A0E" w:rsidP="007D5679">
      <w:pPr>
        <w:pStyle w:val="Kop5"/>
      </w:pPr>
      <w:bookmarkStart w:id="615" w:name="_Toc93476093"/>
      <w:r>
        <w:t>Norm</w:t>
      </w:r>
      <w:bookmarkEnd w:id="615"/>
    </w:p>
    <w:p w14:paraId="709C7152" w14:textId="77777777" w:rsidR="00431A0E" w:rsidRDefault="00431A0E" w:rsidP="007D5679">
      <w:r>
        <w:t>De Gebiedsaanwijzing Landschap kent de volgende attributen:</w:t>
      </w:r>
    </w:p>
    <w:p w14:paraId="3CB44396" w14:textId="77777777" w:rsidR="00431A0E" w:rsidRDefault="00431A0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431A0E" w:rsidRDefault="00431A0E"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Landschap. Verplicht attribuut. Komt 1 keer voor.</w:t>
      </w:r>
    </w:p>
    <w:p w14:paraId="13934498" w14:textId="6BBA6EA7" w:rsidR="00414026" w:rsidRDefault="00431A0E" w:rsidP="007D5679">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59B31375" w:rsidR="00426D68" w:rsidRDefault="00431A0E" w:rsidP="00AD7615">
      <w:pPr>
        <w:pStyle w:val="Opsommingtekens1"/>
      </w:pPr>
      <w:r>
        <w:t xml:space="preserve">groep: de categorie waartoe de specifieke vorm van de Gebiedsaanwijzing Landschap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Landschapgroep</w:t>
      </w:r>
      <w:r w:rsidR="00175570">
        <w:t>’</w:t>
      </w:r>
      <w:r>
        <w:t>. Verplicht attribuut. Komt 1 keer voor.</w:t>
      </w:r>
    </w:p>
    <w:p w14:paraId="263B250C" w14:textId="0BDF1693"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8886117" w14:textId="06E1F9DC" w:rsidR="00CB5ED2" w:rsidRDefault="00431A0E" w:rsidP="00AD7615">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E07AB6" w:rsidRDefault="00E07AB6" w:rsidP="00613B8D"/>
    <w:p w14:paraId="162655C6" w14:textId="3F3D048F" w:rsidR="00613B8D" w:rsidRDefault="00213998" w:rsidP="00613B8D">
      <w:r>
        <w:t xml:space="preserve">Het </w:t>
      </w:r>
      <w:r w:rsidR="00AF2372" w:rsidRPr="00AF2372">
        <w:t>Gebiedsaanwijzing</w:t>
      </w:r>
      <w:r>
        <w:t>type</w:t>
      </w:r>
      <w:r w:rsidR="00AF2372" w:rsidRPr="00AF2372">
        <w:t xml:space="preserve"> </w:t>
      </w:r>
      <w:r w:rsidR="00AF2372">
        <w:t>Landschap</w:t>
      </w:r>
      <w:r w:rsidR="00AF2372" w:rsidRPr="00AF2372">
        <w:t xml:space="preserve"> kent geen constraints.</w:t>
      </w:r>
    </w:p>
    <w:p w14:paraId="5F643541" w14:textId="3DEAD033" w:rsidR="00431A0E" w:rsidRDefault="00231CD4" w:rsidP="007D5679">
      <w:pPr>
        <w:pStyle w:val="Kop5"/>
      </w:pPr>
      <w:bookmarkStart w:id="616" w:name="_Toc93476094"/>
      <w:r>
        <w:t>Toelichting op de norm</w:t>
      </w:r>
      <w:bookmarkEnd w:id="616"/>
    </w:p>
    <w:p w14:paraId="225BE8F0" w14:textId="6AFBAE1C" w:rsidR="00431A0E" w:rsidRDefault="00431A0E"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Landschap gekozen. Zie voor verdere toelichting paragraaf </w:t>
      </w:r>
      <w:r w:rsidR="00395390" w:rsidRPr="002B3669">
        <w:rPr>
          <w:rStyle w:val="Verwijzing"/>
        </w:rPr>
        <w:fldChar w:fldCharType="begin"/>
      </w:r>
      <w:r w:rsidR="00395390" w:rsidRPr="002B3669">
        <w:rPr>
          <w:rStyle w:val="Verwijzing"/>
        </w:rPr>
        <w:instrText xml:space="preserve"> REF _Ref26278880 </w:instrText>
      </w:r>
      <w:r w:rsidR="00936B1B" w:rsidRPr="002B3669">
        <w:rPr>
          <w:rStyle w:val="Verwijzing"/>
        </w:rPr>
        <w:instrText>\n \h</w:instrText>
      </w:r>
      <w:r w:rsidR="00395390" w:rsidRPr="002B3669">
        <w:rPr>
          <w:rStyle w:val="Verwijzing"/>
        </w:rPr>
        <w:instrText xml:space="preserve"> </w:instrText>
      </w:r>
      <w:r w:rsidR="00395390" w:rsidRPr="002B3669">
        <w:rPr>
          <w:rStyle w:val="Verwijzing"/>
        </w:rPr>
      </w:r>
      <w:r w:rsidR="00395390" w:rsidRPr="002B3669">
        <w:rPr>
          <w:rStyle w:val="Verwijzing"/>
        </w:rPr>
        <w:fldChar w:fldCharType="separate"/>
      </w:r>
      <w:r w:rsidR="00176B7A" w:rsidRPr="002B3669">
        <w:rPr>
          <w:rStyle w:val="Verwijzing"/>
        </w:rPr>
        <w:t>6.4.9</w:t>
      </w:r>
      <w:r w:rsidR="00395390" w:rsidRPr="002B3669">
        <w:rPr>
          <w:rStyle w:val="Verwijzing"/>
        </w:rPr>
        <w:fldChar w:fldCharType="end"/>
      </w:r>
      <w:r>
        <w:t>.</w:t>
      </w:r>
    </w:p>
    <w:p w14:paraId="34DB0D32" w14:textId="140D0B8A" w:rsidR="00213998" w:rsidRDefault="00431A0E" w:rsidP="007D5679">
      <w:pPr>
        <w:pStyle w:val="Opsommingtekens1"/>
      </w:pPr>
      <w:r w:rsidRPr="007D5679">
        <w:rPr>
          <w:i/>
          <w:iCs/>
        </w:rPr>
        <w:t>naam</w:t>
      </w:r>
      <w:r>
        <w:t xml:space="preserve">: door het bevoegd gezag zelf te kiezen, er is geen waardelijst voor de naam van specifieke vormen van de Gebiedsaanwijzing Landschap. De naam mag ook dezelfde zijn als de naam van de </w:t>
      </w:r>
      <w:r w:rsidR="005F4EBF">
        <w:t>Landschapgroep</w:t>
      </w:r>
      <w:r>
        <w:t>.</w:t>
      </w:r>
    </w:p>
    <w:p w14:paraId="5020A995" w14:textId="2C168EC8" w:rsidR="00C37B78" w:rsidRDefault="00431A0E" w:rsidP="00AD7615">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w:t>
      </w:r>
      <w:r w:rsidR="0034107D">
        <w:t xml:space="preserve">De groep vormt het kenmerk waarop de symbolisatie (kleur, arcering, lijnstijl) van de standaardweergave </w:t>
      </w:r>
      <w:r w:rsidR="0034107D">
        <w:lastRenderedPageBreak/>
        <w:t>wordt georganiseerd</w:t>
      </w:r>
      <w:r>
        <w:t xml:space="preserve">. De groepen die gebruikt kunnen worden zijn opgenomen in de </w:t>
      </w:r>
      <w:r w:rsidR="00AE2C2F">
        <w:t>limitatieve waardelijst</w:t>
      </w:r>
      <w:r>
        <w:t xml:space="preserve"> </w:t>
      </w:r>
      <w:r w:rsidR="00175570">
        <w:t>‘</w:t>
      </w:r>
      <w:r>
        <w:t>Landschapgroep</w:t>
      </w:r>
      <w:r w:rsidR="00175570">
        <w:t>’</w:t>
      </w:r>
      <w:r>
        <w:t>.</w:t>
      </w:r>
    </w:p>
    <w:p w14:paraId="2FC72528" w14:textId="1B06A898"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72355C52" w14:textId="0E0D501D" w:rsidR="005776AC" w:rsidRDefault="005F3E1C" w:rsidP="00AD7615">
      <w:pPr>
        <w:pStyle w:val="Opsommingtekens1"/>
      </w:pPr>
      <w:r w:rsidRPr="00C37B78">
        <w:rPr>
          <w:i/>
          <w:iCs/>
        </w:rPr>
        <w:t>l</w:t>
      </w:r>
      <w:r w:rsidR="00431A0E" w:rsidRPr="00C37B78">
        <w:rPr>
          <w:i/>
          <w:iCs/>
        </w:rPr>
        <w:t>ocatieaanduiding</w:t>
      </w:r>
      <w:r w:rsidR="00431A0E">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E07AB6" w:rsidRDefault="00E07AB6" w:rsidP="007D5679"/>
    <w:p w14:paraId="6A1207E3" w14:textId="6197228A" w:rsidR="00431A0E" w:rsidRDefault="00431A0E" w:rsidP="007D5679">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B87B26">
        <w:t>Als in een volgende Juridische regel</w:t>
      </w:r>
      <w:r w:rsidR="00040856">
        <w:t xml:space="preserve"> </w:t>
      </w:r>
      <w:r>
        <w:t>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A85B03" w:rsidRDefault="00A85B03" w:rsidP="00A85B03">
      <w:pPr>
        <w:pStyle w:val="Kop4"/>
      </w:pPr>
      <w:bookmarkStart w:id="617" w:name="_Toc93476095"/>
      <w:r>
        <w:t>Gebiedsaanwijzingtype Leiding</w:t>
      </w:r>
      <w:bookmarkEnd w:id="617"/>
    </w:p>
    <w:p w14:paraId="436B2BFD" w14:textId="77777777" w:rsidR="00A85B03" w:rsidRDefault="00A85B03" w:rsidP="007D5679">
      <w:pPr>
        <w:pStyle w:val="Kop5"/>
      </w:pPr>
      <w:bookmarkStart w:id="618" w:name="_Toc93476096"/>
      <w:r>
        <w:t>Toelichting op de toepassing</w:t>
      </w:r>
      <w:bookmarkEnd w:id="618"/>
    </w:p>
    <w:p w14:paraId="0183503F" w14:textId="59A93827" w:rsidR="00A85B03" w:rsidRDefault="00A85B03" w:rsidP="007D5679">
      <w:r>
        <w:t xml:space="preserve">De Gebiedsaanwijzing van het type Leiding wordt gebruikt voor het weergeven </w:t>
      </w:r>
      <w:r w:rsidR="003232DF">
        <w:t xml:space="preserve">van </w:t>
      </w:r>
      <w:r>
        <w:t>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w:t>
      </w:r>
      <w:r w:rsidR="00175570">
        <w:t>’</w:t>
      </w:r>
      <w:r>
        <w:t xml:space="preserve">s voor het aangeven van gebieden en objecten waar beleidsmatig bijzondere aandacht is voor de leiding, bijvoorbeeld als zoekgebied voor toekomstige </w:t>
      </w:r>
      <w:r w:rsidR="005F4EBF">
        <w:t>tracés</w:t>
      </w:r>
      <w:r>
        <w:t>.</w:t>
      </w:r>
    </w:p>
    <w:p w14:paraId="4BDC04C3" w14:textId="1C7BD769" w:rsidR="00340F35" w:rsidRDefault="009075C3" w:rsidP="007D5679">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rsidR="007E4FB6">
        <w:t>Leiding</w:t>
      </w:r>
      <w:r w:rsidRPr="009075C3">
        <w:t>, maar uitgangspunt is dat zij in het omgevingsplan voor het toedelen van functies bij voorkeur gebruik maken van de Gebiedsaanwijzing van het type Functie.</w:t>
      </w:r>
    </w:p>
    <w:p w14:paraId="25AA315E" w14:textId="77777777" w:rsidR="00A85B03" w:rsidRDefault="00A85B03" w:rsidP="007D5679"/>
    <w:p w14:paraId="0D34AAA2" w14:textId="5B43C0AC" w:rsidR="00A85B03" w:rsidRDefault="00A85B03" w:rsidP="007D5679">
      <w:r>
        <w:t xml:space="preserve">Om de geometrische begrenzing van de Gebiedsaanwijzing Leiding te kunnen vastleggen en de verschillende gebieden van dit type op een kaartbeeld weer te geven </w:t>
      </w:r>
      <w:r w:rsidR="00B07BC9">
        <w:t>wordt</w:t>
      </w:r>
      <w:r>
        <w:t xml:space="preserve"> de annotatie </w:t>
      </w:r>
      <w:r>
        <w:lastRenderedPageBreak/>
        <w:t xml:space="preserve">Leiding </w:t>
      </w:r>
      <w:r w:rsidR="00B07BC9" w:rsidRPr="00B07BC9">
        <w:t>gebruikt</w:t>
      </w:r>
      <w:r>
        <w:t xml:space="preserve">. Op voorhand is niet te zeggen hoeveel en welke specifieke vormen van de Gebiedsaanwijzing Leiding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w:t>
      </w:r>
      <w:r w:rsidR="00AE2C2F">
        <w:t>limitatieve waardelijst</w:t>
      </w:r>
      <w:r>
        <w:t xml:space="preserve">. Iedere groep heeft een eigen </w:t>
      </w:r>
      <w:r w:rsidR="00AD7615">
        <w:t>symbolisatie</w:t>
      </w:r>
      <w:r>
        <w:t xml:space="preserve">. Door te </w:t>
      </w:r>
      <w:r w:rsidR="00181E8E" w:rsidRPr="00181E8E">
        <w:t>annoteren</w:t>
      </w:r>
      <w:r w:rsidR="00181E8E" w:rsidRPr="00181E8E" w:rsidDel="00181E8E">
        <w:t xml:space="preserve"> </w:t>
      </w:r>
      <w:r>
        <w:t xml:space="preserve">met de Gebiedsaanwijzing Leiding met het attribuut </w:t>
      </w:r>
      <w:r w:rsidRPr="00E07AB6">
        <w:rPr>
          <w:i/>
          <w:iCs/>
        </w:rPr>
        <w:t>groep</w:t>
      </w:r>
      <w:r>
        <w:t xml:space="preserve"> en de juiste waarde van de waardelijst Leidinggroep </w:t>
      </w:r>
      <w:r w:rsidR="00843583">
        <w:t>kunnen de Locaties van alle specifieke vormen van de Gebiedsaanwijzing</w:t>
      </w:r>
      <w:r>
        <w:t xml:space="preserve"> Leiding </w:t>
      </w:r>
      <w:r w:rsidR="004D0F9D">
        <w:t>in een (interactieve) viewer met de standaardweergave worden weergegeven op een kaart</w:t>
      </w:r>
      <w:r>
        <w:t>. Het is dan mogelijk om een integraal beeld van alle locaties van de Gebiedsaanwijzing Leiding weer te geven, maar ook om alle locaties van de Gebiedsaanwijzing Leiding van een bepaalde groep weer te geven.</w:t>
      </w:r>
    </w:p>
    <w:p w14:paraId="3882D2C5" w14:textId="77777777" w:rsidR="00A85B03" w:rsidRDefault="00A85B03" w:rsidP="007D5679">
      <w:pPr>
        <w:pStyle w:val="Kop5"/>
      </w:pPr>
      <w:bookmarkStart w:id="619" w:name="_Toc93476097"/>
      <w:r>
        <w:t>Definitie</w:t>
      </w:r>
      <w:bookmarkEnd w:id="619"/>
    </w:p>
    <w:p w14:paraId="11220184" w14:textId="2AD088EF" w:rsidR="009D5321" w:rsidRDefault="00FA2C6A" w:rsidP="007D5679">
      <w:r>
        <w:t xml:space="preserve">Leiding </w:t>
      </w:r>
      <w:r w:rsidR="00816840">
        <w:t xml:space="preserve">is </w:t>
      </w:r>
      <w:r w:rsidR="00643090">
        <w:t>het objecttype dat machineleesbaar maakt dat een Juridische regel of een Tekstdeel</w:t>
      </w:r>
      <w:r w:rsidR="009D5321" w:rsidRPr="009D5321">
        <w:t xml:space="preserve"> </w:t>
      </w:r>
      <w:r w:rsidR="00CE4DE1">
        <w:t xml:space="preserve">en de bijbehorende Locatie(s) een gebied aanwijzen </w:t>
      </w:r>
      <w:r w:rsidR="00276A37">
        <w:t>waar de regels of het beleid gericht zijn</w:t>
      </w:r>
      <w:r w:rsidR="004F7566" w:rsidRPr="004F7566">
        <w:t xml:space="preserve"> op het waarborgen van de goede staat en instandhouding van leidingen.</w:t>
      </w:r>
    </w:p>
    <w:p w14:paraId="1E8240AF" w14:textId="12A880D5" w:rsidR="0037771A" w:rsidRDefault="0037771A" w:rsidP="0037771A">
      <w:pPr>
        <w:pStyle w:val="Kop5"/>
      </w:pPr>
      <w:bookmarkStart w:id="620" w:name="_Toc93476098"/>
      <w:r>
        <w:t>Doel</w:t>
      </w:r>
      <w:bookmarkEnd w:id="620"/>
    </w:p>
    <w:p w14:paraId="65632D9D" w14:textId="28BFA0E2" w:rsidR="0037771A" w:rsidRDefault="003C660C" w:rsidP="0037771A">
      <w:r>
        <w:t>Doel van het objecttype</w:t>
      </w:r>
      <w:r w:rsidR="000C1C78">
        <w:t xml:space="preserve"> Leiding is:</w:t>
      </w:r>
    </w:p>
    <w:p w14:paraId="481A121A" w14:textId="5BA77E34" w:rsidR="00D85B7D" w:rsidRDefault="00D85B7D" w:rsidP="00D85B7D">
      <w:pPr>
        <w:pStyle w:val="Opsommingtekens1"/>
      </w:pPr>
      <w:r>
        <w:t xml:space="preserve">machineleesbaar vastleggen dat een Juridische regel of Tekstdeel en de bijbehorende Locatie(s) gaan over een gebied waar regels of beleid gelden voor </w:t>
      </w:r>
      <w:r w:rsidR="00153296">
        <w:t>l</w:t>
      </w:r>
      <w:r w:rsidR="00D67077" w:rsidRPr="00D67077">
        <w:t>eiding</w:t>
      </w:r>
      <w:r w:rsidR="008A5E78">
        <w:t>en</w:t>
      </w:r>
      <w:r>
        <w:t>;</w:t>
      </w:r>
    </w:p>
    <w:p w14:paraId="2B35544D" w14:textId="2043C55A" w:rsidR="00D85B7D" w:rsidRDefault="00D85B7D" w:rsidP="00D85B7D">
      <w:pPr>
        <w:pStyle w:val="Opsommingtekens1"/>
      </w:pPr>
      <w:r>
        <w:t xml:space="preserve">betekenisvol presenteren van de Locaties waar de regels of het beleid over </w:t>
      </w:r>
      <w:r w:rsidR="00153296">
        <w:t>l</w:t>
      </w:r>
      <w:r w:rsidR="00D67077" w:rsidRPr="00D67077">
        <w:t>eiding</w:t>
      </w:r>
      <w:r w:rsidR="009A7C04">
        <w:t>en</w:t>
      </w:r>
      <w:r w:rsidR="00D67077" w:rsidRPr="00D67077">
        <w:t xml:space="preserve"> </w:t>
      </w:r>
      <w:r>
        <w:t>gelden;</w:t>
      </w:r>
    </w:p>
    <w:p w14:paraId="66848218" w14:textId="20879101" w:rsidR="000C1C78" w:rsidRPr="0037771A" w:rsidRDefault="00931A71" w:rsidP="00E07AB6">
      <w:pPr>
        <w:pStyle w:val="Opsommingtekens1"/>
      </w:pPr>
      <w:r>
        <w:t>kunnen filteren in een viewer of op een kaart</w:t>
      </w:r>
      <w:r w:rsidR="00D85B7D">
        <w:t>.</w:t>
      </w:r>
    </w:p>
    <w:p w14:paraId="6391510B" w14:textId="77777777" w:rsidR="00A85B03" w:rsidRDefault="00A85B03" w:rsidP="007D5679">
      <w:pPr>
        <w:pStyle w:val="Kop5"/>
      </w:pPr>
      <w:bookmarkStart w:id="621" w:name="_Toc93476099"/>
      <w:r>
        <w:t>Norm</w:t>
      </w:r>
      <w:bookmarkEnd w:id="621"/>
    </w:p>
    <w:p w14:paraId="58DEEE08" w14:textId="77777777" w:rsidR="00A85B03" w:rsidRDefault="00A85B03" w:rsidP="007D5679">
      <w:r>
        <w:t>De Gebiedsaanwijzing Leiding kent de volgende attributen:</w:t>
      </w:r>
    </w:p>
    <w:p w14:paraId="7B5E9D57" w14:textId="77777777" w:rsidR="00A85B03" w:rsidRDefault="00A85B0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A85B03" w:rsidRDefault="00A85B0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Leiding. Verplicht attribuut. Komt 1 keer voor.</w:t>
      </w:r>
    </w:p>
    <w:p w14:paraId="736C1C5D" w14:textId="490BA220" w:rsidR="00414026" w:rsidRDefault="00A85B03" w:rsidP="007D5679">
      <w:pPr>
        <w:pStyle w:val="Opsommingtekens1"/>
      </w:pPr>
      <w:r w:rsidRPr="008743A9">
        <w:rPr>
          <w:i/>
          <w:iCs/>
        </w:rPr>
        <w:t>naam</w:t>
      </w:r>
      <w:r>
        <w:t>: de naam van de specifieke vorm van de Gebiedsaanwijzing Leiding. Het bevoegd gezag is vrij in de keuze van de naam. Verplicht attribuut. Komt 1 keer voor.</w:t>
      </w:r>
    </w:p>
    <w:p w14:paraId="261AEC1F" w14:textId="4972AE12" w:rsidR="00C07B90" w:rsidRDefault="00A85B03" w:rsidP="00AD7615">
      <w:pPr>
        <w:pStyle w:val="Opsommingtekens1"/>
      </w:pPr>
      <w:r w:rsidRPr="00C07B90">
        <w:rPr>
          <w:i/>
          <w:iCs/>
        </w:rPr>
        <w:t>groep</w:t>
      </w:r>
      <w:r>
        <w:t xml:space="preserve">: de categorie waartoe de specifieke vorm van de Gebiedsaanwijzing Leiding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Leidinggroep</w:t>
      </w:r>
      <w:r w:rsidR="00175570">
        <w:t>’</w:t>
      </w:r>
      <w:r>
        <w:t>. Verplicht attribuut. Komt 1 keer voor.</w:t>
      </w:r>
    </w:p>
    <w:p w14:paraId="0753A56B" w14:textId="76D13B89"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271A0FB3" w14:textId="4E434FA7" w:rsidR="00CB5ED2" w:rsidRDefault="00A85B03" w:rsidP="00AD7615">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E07AB6" w:rsidRDefault="00E07AB6" w:rsidP="00613B8D"/>
    <w:p w14:paraId="7CB7758C" w14:textId="70AD405E" w:rsidR="00613B8D" w:rsidRDefault="0026141D" w:rsidP="00613B8D">
      <w:r>
        <w:t xml:space="preserve">Het </w:t>
      </w:r>
      <w:r w:rsidR="00AF2372" w:rsidRPr="00AF2372">
        <w:t>Gebiedsaanwijzing</w:t>
      </w:r>
      <w:r>
        <w:t>type</w:t>
      </w:r>
      <w:r w:rsidR="00AF2372" w:rsidRPr="00AF2372">
        <w:t xml:space="preserve"> </w:t>
      </w:r>
      <w:r w:rsidR="00AF2372">
        <w:t>Leiding</w:t>
      </w:r>
      <w:r w:rsidR="00AF2372" w:rsidRPr="00AF2372">
        <w:t xml:space="preserve"> kent geen constraints.</w:t>
      </w:r>
    </w:p>
    <w:p w14:paraId="3012C5B6" w14:textId="194BAEB8" w:rsidR="00A85B03" w:rsidRDefault="00231CD4" w:rsidP="007D5679">
      <w:pPr>
        <w:pStyle w:val="Kop5"/>
      </w:pPr>
      <w:bookmarkStart w:id="622" w:name="_Toc93476100"/>
      <w:r>
        <w:t>Toelichting op de norm</w:t>
      </w:r>
      <w:bookmarkEnd w:id="622"/>
    </w:p>
    <w:p w14:paraId="5B379B4D" w14:textId="39652A6D" w:rsidR="00A85B03" w:rsidRDefault="00A85B0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Leiding gekozen. Zie voor verdere toelichting paragraaf </w:t>
      </w:r>
      <w:r w:rsidR="00DB5100" w:rsidRPr="002B3669">
        <w:rPr>
          <w:rStyle w:val="Verwijzing"/>
        </w:rPr>
        <w:fldChar w:fldCharType="begin"/>
      </w:r>
      <w:r w:rsidR="00DB5100" w:rsidRPr="002B3669">
        <w:rPr>
          <w:rStyle w:val="Verwijzing"/>
        </w:rPr>
        <w:instrText xml:space="preserve"> REF _Ref26278896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61D0AABE" w14:textId="2A57A784" w:rsidR="0026141D" w:rsidRDefault="00A85B03" w:rsidP="007D5679">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2D0F648F" w:rsidR="00C07B90" w:rsidRDefault="00A85B03" w:rsidP="00AD7615">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Leidinggroep</w:t>
      </w:r>
      <w:r w:rsidR="00175570">
        <w:t>’</w:t>
      </w:r>
      <w:r>
        <w:t>.</w:t>
      </w:r>
    </w:p>
    <w:p w14:paraId="4E2DA8BB" w14:textId="5F4A110F"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1FFDEE04" w14:textId="68743BF9" w:rsidR="005776AC" w:rsidRDefault="003345B6" w:rsidP="00AD7615">
      <w:pPr>
        <w:pStyle w:val="Opsommingtekens1"/>
      </w:pPr>
      <w:r w:rsidRPr="00C07B90">
        <w:rPr>
          <w:i/>
          <w:iCs/>
        </w:rPr>
        <w:t>l</w:t>
      </w:r>
      <w:r w:rsidR="00A85B03" w:rsidRPr="00C07B90">
        <w:rPr>
          <w:i/>
          <w:iCs/>
        </w:rPr>
        <w:t>ocatieaanduiding</w:t>
      </w:r>
      <w:r w:rsidR="00A85B03">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613B8D" w:rsidRDefault="00613B8D" w:rsidP="007D5679"/>
    <w:p w14:paraId="75F32BDB" w14:textId="0CF703FE" w:rsidR="00A85B03" w:rsidRDefault="00A85B03" w:rsidP="007D5679">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B87B26">
        <w:t>Als in een volgende Juridische regel</w:t>
      </w:r>
      <w:r w:rsidR="00040856">
        <w:t xml:space="preserve"> </w:t>
      </w:r>
      <w:r>
        <w:t>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896D53" w:rsidRDefault="00896D53" w:rsidP="00896D53">
      <w:pPr>
        <w:pStyle w:val="Kop4"/>
      </w:pPr>
      <w:bookmarkStart w:id="623" w:name="_Toc93476101"/>
      <w:r>
        <w:lastRenderedPageBreak/>
        <w:t>Gebiedsaanwijzingtype Lucht</w:t>
      </w:r>
      <w:bookmarkEnd w:id="623"/>
    </w:p>
    <w:p w14:paraId="40F64DCD" w14:textId="77777777" w:rsidR="00896D53" w:rsidRDefault="00896D53" w:rsidP="007D5679">
      <w:pPr>
        <w:pStyle w:val="Kop5"/>
      </w:pPr>
      <w:bookmarkStart w:id="624" w:name="_Toc93476102"/>
      <w:r>
        <w:t>Toelichting op de toepassing</w:t>
      </w:r>
      <w:bookmarkEnd w:id="624"/>
    </w:p>
    <w:p w14:paraId="44139175" w14:textId="6F7CA420" w:rsidR="00896D53" w:rsidRDefault="00896D53" w:rsidP="007D5679">
      <w:r>
        <w:t xml:space="preserve">De Gebiedsaanwijzing van het type Lucht wordt gebruikt voor gebieden waar met het oog op het beschermen van de kwaliteit van de buitenlucht specifieke regels gelden. Het gaat </w:t>
      </w:r>
      <w:r w:rsidR="00FB726E">
        <w:t xml:space="preserve">hierbij </w:t>
      </w:r>
      <w:r>
        <w:t>in elk geval om de gebieden die in het Besluit kwaliteit leefomgeving zijn aangewezen als gebieden waar niet kan worden uitgesloten dat er sprake is een van dreigende overschrijding van de rijksomgevingswaarden</w:t>
      </w:r>
      <w:r w:rsidR="00D521B0">
        <w:t xml:space="preserve"> voor de kwaliteit van de buitenlucht</w:t>
      </w:r>
      <w:r>
        <w:t>. De Gebiedsaanwijzing Lucht kan ook worden gebruikt in visies en programma</w:t>
      </w:r>
      <w:r w:rsidR="00175570">
        <w:t>’</w:t>
      </w:r>
      <w:r>
        <w:t>s voor het aangeven van gebieden en objecten waar beleidsmatig bijzondere aandacht is voor de kwaliteit van de buitenlucht.</w:t>
      </w:r>
    </w:p>
    <w:p w14:paraId="3DC00321" w14:textId="77777777" w:rsidR="00896D53" w:rsidRDefault="00896D53" w:rsidP="007D5679">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896D53" w:rsidRDefault="00896D53" w:rsidP="007D5679"/>
    <w:p w14:paraId="10C724CB" w14:textId="31B4517C" w:rsidR="00896D53" w:rsidRDefault="00896D53" w:rsidP="007D5679">
      <w:r>
        <w:t xml:space="preserve">Om de geometrische begrenzing van de Gebiedsaanwijzing Lucht te kunnen vastleggen en de verschillende gebieden van dit type op een kaartbeeld weer te geven </w:t>
      </w:r>
      <w:r w:rsidR="00B07BC9">
        <w:t>wordt</w:t>
      </w:r>
      <w:r>
        <w:t xml:space="preserve"> de annotatie Lucht </w:t>
      </w:r>
      <w:r w:rsidR="00B07BC9" w:rsidRPr="00B07BC9">
        <w:t>gebruikt</w:t>
      </w:r>
      <w:r>
        <w:t xml:space="preserve">. Op voorhand is niet te zeggen hoeveel en welke specifieke vormen van de Gebiedsaanwijzing Lucht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w:t>
      </w:r>
      <w:r w:rsidR="00AE2C2F">
        <w:t>limitatieve waardelijst</w:t>
      </w:r>
      <w:r>
        <w:t xml:space="preserve">. Iedere groep heeft een eigen </w:t>
      </w:r>
      <w:r w:rsidR="00AD7615">
        <w:t>symbolisatie</w:t>
      </w:r>
      <w:r>
        <w:t xml:space="preserve">. Door te </w:t>
      </w:r>
      <w:r w:rsidR="007100B1" w:rsidRPr="007100B1">
        <w:t>annoteren</w:t>
      </w:r>
      <w:r w:rsidR="007100B1" w:rsidRPr="007100B1" w:rsidDel="007100B1">
        <w:t xml:space="preserve"> </w:t>
      </w:r>
      <w:r>
        <w:t xml:space="preserve">met de Gebiedsaanwijzing Lucht met het attribuut </w:t>
      </w:r>
      <w:r w:rsidRPr="00E07AB6">
        <w:rPr>
          <w:i/>
          <w:iCs/>
        </w:rPr>
        <w:t>groep</w:t>
      </w:r>
      <w:r>
        <w:t xml:space="preserve"> en de juiste waarde van de waardelijst Luchtgroep </w:t>
      </w:r>
      <w:r w:rsidR="00843583">
        <w:t>kunnen de Locaties van alle specifieke vormen van de Gebiedsaanwijzing</w:t>
      </w:r>
      <w:r>
        <w:t xml:space="preserve"> Lucht </w:t>
      </w:r>
      <w:r w:rsidR="004D0F9D">
        <w:t>in een (interactieve) viewer met de standaardweergave worden weergegeven op een kaart</w:t>
      </w:r>
      <w:r>
        <w:t>. Het is dan mogelijk om een integraal beeld van alle locaties van de Gebiedsaanwijzing Lucht weer te geven, maar ook om alle locaties van de Gebiedsaanwijzing Lucht van een bepaalde groep weer te geven.</w:t>
      </w:r>
    </w:p>
    <w:p w14:paraId="42DB3745" w14:textId="77777777" w:rsidR="00896D53" w:rsidRDefault="00896D53" w:rsidP="007D5679">
      <w:pPr>
        <w:pStyle w:val="Kop5"/>
      </w:pPr>
      <w:bookmarkStart w:id="625" w:name="_Toc93476103"/>
      <w:r>
        <w:t>Definitie</w:t>
      </w:r>
      <w:bookmarkEnd w:id="625"/>
    </w:p>
    <w:p w14:paraId="63CEA775" w14:textId="6BE4C392" w:rsidR="009D5321" w:rsidRDefault="00FA2C6A" w:rsidP="007D5679">
      <w:r>
        <w:t xml:space="preserve">Lucht </w:t>
      </w:r>
      <w:r w:rsidR="00816840">
        <w:t xml:space="preserve">is </w:t>
      </w:r>
      <w:r w:rsidR="00643090">
        <w:t>het objecttype dat machineleesbaar maakt dat een Juridische regel of een Tekstdeel</w:t>
      </w:r>
      <w:r w:rsidR="009D5321" w:rsidRPr="009D5321">
        <w:t xml:space="preserve"> </w:t>
      </w:r>
      <w:r w:rsidR="00CE4DE1">
        <w:t xml:space="preserve">en de bijbehorende Locatie(s) een gebied aanwijzen </w:t>
      </w:r>
      <w:r w:rsidR="00A4291A">
        <w:t xml:space="preserve">waar de </w:t>
      </w:r>
      <w:r w:rsidR="0065043D" w:rsidRPr="0065043D">
        <w:t xml:space="preserve">regels of </w:t>
      </w:r>
      <w:r w:rsidR="00A4291A">
        <w:t xml:space="preserve">het </w:t>
      </w:r>
      <w:r w:rsidR="0065043D" w:rsidRPr="0065043D">
        <w:t xml:space="preserve">beleid gericht </w:t>
      </w:r>
      <w:r w:rsidR="00A4291A">
        <w:t xml:space="preserve">zijn </w:t>
      </w:r>
      <w:r w:rsidR="0065043D" w:rsidRPr="0065043D">
        <w:t>op de bescherming van de kwaliteit van de buitenlucht.</w:t>
      </w:r>
    </w:p>
    <w:p w14:paraId="4703F249" w14:textId="7DA20840" w:rsidR="0037771A" w:rsidRDefault="007E54E1" w:rsidP="007E54E1">
      <w:pPr>
        <w:pStyle w:val="Kop5"/>
      </w:pPr>
      <w:bookmarkStart w:id="626" w:name="_Toc93476104"/>
      <w:r>
        <w:t>Doel</w:t>
      </w:r>
      <w:bookmarkEnd w:id="626"/>
    </w:p>
    <w:p w14:paraId="4C23830C" w14:textId="3D8CBC67" w:rsidR="007E54E1" w:rsidRDefault="003C660C" w:rsidP="007E54E1">
      <w:r>
        <w:t>Doel van het objecttype</w:t>
      </w:r>
      <w:r w:rsidR="000C1C78">
        <w:t xml:space="preserve"> Lucht is:</w:t>
      </w:r>
    </w:p>
    <w:p w14:paraId="78F4DF89" w14:textId="75F202A9"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l</w:t>
      </w:r>
      <w:r w:rsidR="00D67077" w:rsidRPr="00D67077">
        <w:t>ucht</w:t>
      </w:r>
      <w:r>
        <w:t>;</w:t>
      </w:r>
    </w:p>
    <w:p w14:paraId="65307EC2" w14:textId="5A297C03" w:rsidR="00D85B7D" w:rsidRDefault="00D85B7D" w:rsidP="00D85B7D">
      <w:pPr>
        <w:pStyle w:val="Opsommingtekens1"/>
      </w:pPr>
      <w:r>
        <w:t xml:space="preserve">betekenisvol presenteren van de Locaties waar de regels of het beleid over het aspect </w:t>
      </w:r>
      <w:r w:rsidR="00153296">
        <w:t>l</w:t>
      </w:r>
      <w:r w:rsidR="00D67077" w:rsidRPr="00D67077">
        <w:t xml:space="preserve">ucht </w:t>
      </w:r>
      <w:r>
        <w:t>gelden;</w:t>
      </w:r>
    </w:p>
    <w:p w14:paraId="39AE2B0E" w14:textId="5B25CC52" w:rsidR="000C1C78" w:rsidRPr="007E54E1" w:rsidRDefault="00153296" w:rsidP="00E07AB6">
      <w:pPr>
        <w:pStyle w:val="Opsommingtekens1"/>
      </w:pPr>
      <w:r>
        <w:t>k</w:t>
      </w:r>
      <w:r w:rsidR="00931A71">
        <w:t>unnen filteren in een viewer of op een kaart</w:t>
      </w:r>
      <w:r w:rsidR="00D85B7D">
        <w:t>.</w:t>
      </w:r>
    </w:p>
    <w:p w14:paraId="40222FB9" w14:textId="77777777" w:rsidR="00896D53" w:rsidRDefault="00896D53" w:rsidP="007D5679">
      <w:pPr>
        <w:pStyle w:val="Kop5"/>
      </w:pPr>
      <w:bookmarkStart w:id="627" w:name="_Toc93476105"/>
      <w:r>
        <w:t>Norm</w:t>
      </w:r>
      <w:bookmarkEnd w:id="627"/>
    </w:p>
    <w:p w14:paraId="7A8DAEBC" w14:textId="77777777" w:rsidR="00896D53" w:rsidRDefault="00896D53" w:rsidP="007D5679">
      <w:r>
        <w:t>De Gebiedsaanwijzing Lucht kent de volgende attributen:</w:t>
      </w:r>
    </w:p>
    <w:p w14:paraId="28755D08" w14:textId="77777777" w:rsidR="00896D53" w:rsidRDefault="00896D53" w:rsidP="007D5679">
      <w:pPr>
        <w:pStyle w:val="Opsommingtekens1"/>
      </w:pPr>
      <w:r w:rsidRPr="007D5679">
        <w:rPr>
          <w:i/>
          <w:iCs/>
        </w:rPr>
        <w:lastRenderedPageBreak/>
        <w:t>identificatie</w:t>
      </w:r>
      <w:r>
        <w:t>: de unieke identificatie waaronder elk object van dit type bekend is. Identificatie conform datatype NEN3610-ID. Verplicht attribuut. Komt 1 keer voor.</w:t>
      </w:r>
    </w:p>
    <w:p w14:paraId="397EC3C3" w14:textId="53657825" w:rsidR="00896D53" w:rsidRDefault="00896D5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Lucht. Verplicht attribuut. Komt 1 keer voor.</w:t>
      </w:r>
    </w:p>
    <w:p w14:paraId="21E69BC4" w14:textId="1BCA77B9" w:rsidR="00414026" w:rsidRDefault="00896D53"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639CF0D8" w:rsidR="00F509A7" w:rsidRDefault="00896D53" w:rsidP="00AD7615">
      <w:pPr>
        <w:pStyle w:val="Opsommingtekens1"/>
      </w:pPr>
      <w:r w:rsidRPr="00F509A7">
        <w:rPr>
          <w:i/>
          <w:iCs/>
        </w:rPr>
        <w:t>groep</w:t>
      </w:r>
      <w:r>
        <w:t xml:space="preserve">: de categorie waartoe de specifieke vorm van de Gebiedsaanwijzing Lucht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Luchtgroep</w:t>
      </w:r>
      <w:r w:rsidR="00175570">
        <w:t>’</w:t>
      </w:r>
      <w:r>
        <w:t>. Verplicht attribuut. Komt 1 keer voor.</w:t>
      </w:r>
    </w:p>
    <w:p w14:paraId="47F7A9F2" w14:textId="1AF69C4D"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Optioneel attribuut. Komt</w:t>
      </w:r>
      <w:r w:rsidR="0023032B">
        <w:t xml:space="preserve"> 0 of</w:t>
      </w:r>
      <w:r w:rsidR="005276EA">
        <w:t xml:space="preserve"> 1 keer voor.</w:t>
      </w:r>
    </w:p>
    <w:p w14:paraId="4038CD55" w14:textId="1BD4A62C" w:rsidR="00F509A7" w:rsidRDefault="00896D53" w:rsidP="00AD7615">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E07AB6" w:rsidRDefault="00E07AB6" w:rsidP="00613B8D"/>
    <w:p w14:paraId="1D928DD8" w14:textId="5D478420" w:rsidR="00613B8D" w:rsidRDefault="00381D72" w:rsidP="00613B8D">
      <w:r>
        <w:t xml:space="preserve">Het </w:t>
      </w:r>
      <w:r w:rsidR="00AF2372" w:rsidRPr="00AF2372">
        <w:t>Gebiedsaanwijzing</w:t>
      </w:r>
      <w:r>
        <w:t>type</w:t>
      </w:r>
      <w:r w:rsidR="00AF2372" w:rsidRPr="00AF2372">
        <w:t xml:space="preserve"> </w:t>
      </w:r>
      <w:r w:rsidR="00AF2372">
        <w:t>Lucht</w:t>
      </w:r>
      <w:r w:rsidR="00AF2372" w:rsidRPr="00AF2372">
        <w:t xml:space="preserve"> kent geen constraints.</w:t>
      </w:r>
    </w:p>
    <w:p w14:paraId="6176C012" w14:textId="15AE6FC0" w:rsidR="00896D53" w:rsidRDefault="00231CD4" w:rsidP="007D5679">
      <w:pPr>
        <w:pStyle w:val="Kop5"/>
      </w:pPr>
      <w:bookmarkStart w:id="628" w:name="_Toc93476106"/>
      <w:r>
        <w:t>Toelichting op de norm</w:t>
      </w:r>
      <w:bookmarkEnd w:id="628"/>
    </w:p>
    <w:p w14:paraId="23B36149" w14:textId="5C435373" w:rsidR="00896D53" w:rsidRDefault="00896D5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Lucht gekozen. Zie voor verdere toelichting paragraaf </w:t>
      </w:r>
      <w:r w:rsidR="00DB5100" w:rsidRPr="002B3669">
        <w:rPr>
          <w:rStyle w:val="Verwijzing"/>
        </w:rPr>
        <w:fldChar w:fldCharType="begin"/>
      </w:r>
      <w:r w:rsidR="00DB5100" w:rsidRPr="002B3669">
        <w:rPr>
          <w:rStyle w:val="Verwijzing"/>
        </w:rPr>
        <w:instrText xml:space="preserve"> REF _Ref26278905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36102DE8" w14:textId="7A04758B" w:rsidR="00381D72" w:rsidRDefault="00896D53" w:rsidP="007D5679">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63B9CC98" w:rsidR="002A4644" w:rsidRDefault="00896D53" w:rsidP="00AD7615">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Luchtgroep</w:t>
      </w:r>
      <w:r w:rsidR="00175570">
        <w:t>’</w:t>
      </w:r>
      <w:r>
        <w:t>.</w:t>
      </w:r>
    </w:p>
    <w:p w14:paraId="549B3CFB" w14:textId="00AEEFEB"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4672B">
        <w:t>gebiedsaanwijzing</w:t>
      </w:r>
      <w:r w:rsidR="0094672B" w:rsidRPr="00AD7615">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63AE1032" w14:textId="3FAC6B40" w:rsidR="005776AC" w:rsidRDefault="001B7B7E" w:rsidP="00AD7615">
      <w:pPr>
        <w:pStyle w:val="Opsommingtekens1"/>
      </w:pPr>
      <w:r w:rsidRPr="002A4644">
        <w:rPr>
          <w:i/>
          <w:iCs/>
        </w:rPr>
        <w:t>l</w:t>
      </w:r>
      <w:r w:rsidR="00896D53" w:rsidRPr="002A4644">
        <w:rPr>
          <w:i/>
          <w:iCs/>
        </w:rPr>
        <w:t>ocatieaanduiding</w:t>
      </w:r>
      <w:r w:rsidR="00896D53">
        <w:t xml:space="preserve">: het attribuut dat de verwijzing bevat naar de identificatie van de specifieke Locatie die bij deze specifieke vorm van de Gebiedsaanwijzing Lucht hoort én </w:t>
      </w:r>
      <w:r w:rsidR="00896D53">
        <w:lastRenderedPageBreak/>
        <w:t>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E07AB6" w:rsidRDefault="00E07AB6" w:rsidP="007D5679"/>
    <w:p w14:paraId="08D1D1B5" w14:textId="0FE42EBC" w:rsidR="00896D53" w:rsidRDefault="00896D53" w:rsidP="007D5679">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B87B26">
        <w:t>Als in een volgende Juridische regel</w:t>
      </w:r>
      <w:r w:rsidR="00040856">
        <w:t xml:space="preserve"> </w:t>
      </w:r>
      <w:r>
        <w:t>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896D53" w:rsidRDefault="00896D53" w:rsidP="00896D53">
      <w:pPr>
        <w:pStyle w:val="Kop4"/>
      </w:pPr>
      <w:bookmarkStart w:id="629" w:name="_Toc93476107"/>
      <w:r>
        <w:t>Gebiedsaanwijzingtype Mijnbouw</w:t>
      </w:r>
      <w:bookmarkEnd w:id="629"/>
    </w:p>
    <w:p w14:paraId="53C760E1" w14:textId="77777777" w:rsidR="00896D53" w:rsidRDefault="00896D53" w:rsidP="007D5679">
      <w:pPr>
        <w:pStyle w:val="Kop5"/>
      </w:pPr>
      <w:bookmarkStart w:id="630" w:name="_Toc93476108"/>
      <w:r>
        <w:t>Toelichting op de toepassing</w:t>
      </w:r>
      <w:bookmarkEnd w:id="630"/>
    </w:p>
    <w:p w14:paraId="22DC89DB" w14:textId="70C6E6D9" w:rsidR="00896D53" w:rsidRDefault="00896D53" w:rsidP="007D5679">
      <w:r>
        <w:t>De Gebiedsaanwijzing van het type Mijnbouw wordt gebruikt voor gebieden waar met het oog op het kunnen uitvoeren van mijnbouwactiviteiten specifieke regels gelden. De Gebiedsaanwijzing Mijnbouw kan ook worden gebruikt in visies en programma</w:t>
      </w:r>
      <w:r w:rsidR="00175570">
        <w:t>’</w:t>
      </w:r>
      <w:r>
        <w:t>s voor het aangeven van gebieden en objecten waar beleidsmatig bijzondere aandacht is voor de mijnbouw.</w:t>
      </w:r>
    </w:p>
    <w:p w14:paraId="01A1628A" w14:textId="77777777" w:rsidR="00896D53" w:rsidRDefault="00896D53" w:rsidP="007D5679">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896D53" w:rsidRDefault="00896D53" w:rsidP="007D5679"/>
    <w:p w14:paraId="76C8952F" w14:textId="0511EC30" w:rsidR="00896D53" w:rsidRDefault="00896D53" w:rsidP="007D5679">
      <w:r>
        <w:t xml:space="preserve">Om de geometrische begrenzing van de Gebiedsaanwijzing Mijnbouw te kunnen vastleggen en de verschillende gebieden van dit type op een kaartbeeld weer te geven </w:t>
      </w:r>
      <w:r w:rsidR="00B07BC9">
        <w:t>wo</w:t>
      </w:r>
      <w:r w:rsidR="00CB0809">
        <w:t>r</w:t>
      </w:r>
      <w:r w:rsidR="00B07BC9">
        <w:t>dt</w:t>
      </w:r>
      <w:r>
        <w:t xml:space="preserve"> de annotatie Mijnbouw </w:t>
      </w:r>
      <w:r w:rsidR="00B07BC9" w:rsidRPr="00B07BC9">
        <w:t>gebruikt</w:t>
      </w:r>
      <w:r>
        <w:t xml:space="preserve">. Op voorhand is niet te zeggen hoeveel en welke specifieke vormen van de Gebiedsaanwijzing Mijnbouw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w:t>
      </w:r>
      <w:r w:rsidR="00AE2C2F">
        <w:t>limitatieve waardelijst</w:t>
      </w:r>
      <w:r>
        <w:t xml:space="preserve">. Iedere groep heeft een eigen </w:t>
      </w:r>
      <w:r w:rsidR="00AD7615">
        <w:t>symbolisatie</w:t>
      </w:r>
      <w:r>
        <w:t xml:space="preserve">. Door te </w:t>
      </w:r>
      <w:r w:rsidR="00A86BC8" w:rsidRPr="00A86BC8">
        <w:t>annoteren</w:t>
      </w:r>
      <w:r w:rsidR="00A86BC8" w:rsidRPr="00A86BC8" w:rsidDel="00A86BC8">
        <w:t xml:space="preserve"> </w:t>
      </w:r>
      <w:r>
        <w:t xml:space="preserve">met de Gebiedsaanwijzing Mijnbouw met het attribuut </w:t>
      </w:r>
      <w:r w:rsidRPr="00E07AB6">
        <w:rPr>
          <w:i/>
          <w:iCs/>
        </w:rPr>
        <w:t>groep</w:t>
      </w:r>
      <w:r>
        <w:t xml:space="preserve"> en de juiste waarde van de waardelijst Mijnbouwgroep </w:t>
      </w:r>
      <w:r w:rsidR="00843583">
        <w:t>kunnen de Locaties van alle specifieke vormen van de Gebiedsaanwijzing</w:t>
      </w:r>
      <w:r>
        <w:t xml:space="preserve"> Mijnbouw </w:t>
      </w:r>
      <w:r w:rsidR="004D0F9D">
        <w:t>in een (interactieve) viewer met de standaardweergave worden weergegeven op een kaart</w:t>
      </w:r>
      <w:r>
        <w:t xml:space="preserve">. Het is dan mogelijk om een integraal beeld van alle </w:t>
      </w:r>
      <w:r w:rsidR="009226EF">
        <w:t>L</w:t>
      </w:r>
      <w:r>
        <w:t xml:space="preserve">ocaties van de Gebiedsaanwijzing Mijnbouw weer te geven, maar ook om alle </w:t>
      </w:r>
      <w:r w:rsidR="009226EF">
        <w:t>L</w:t>
      </w:r>
      <w:r>
        <w:t>ocaties van de Gebiedsaanwijzing Mijnbouw van een bepaalde groep weer te geven.</w:t>
      </w:r>
    </w:p>
    <w:p w14:paraId="08103396" w14:textId="77777777" w:rsidR="00896D53" w:rsidRDefault="00896D53" w:rsidP="007D5679">
      <w:pPr>
        <w:pStyle w:val="Kop5"/>
      </w:pPr>
      <w:bookmarkStart w:id="631" w:name="_Toc93476109"/>
      <w:r>
        <w:lastRenderedPageBreak/>
        <w:t>Definitie</w:t>
      </w:r>
      <w:bookmarkEnd w:id="631"/>
    </w:p>
    <w:p w14:paraId="5F7F5C2E" w14:textId="68553E34" w:rsidR="004C3D96" w:rsidRDefault="00FA2C6A" w:rsidP="007D5679">
      <w:r>
        <w:t xml:space="preserve">Mijnbouw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815408" w:rsidRPr="00815408">
        <w:t xml:space="preserve"> op het kunnen verrichten van mijnbouwactiviteiten.</w:t>
      </w:r>
    </w:p>
    <w:p w14:paraId="5B8EFD93" w14:textId="55CD838E" w:rsidR="007E54E1" w:rsidRDefault="007E54E1" w:rsidP="007E54E1">
      <w:pPr>
        <w:pStyle w:val="Kop5"/>
      </w:pPr>
      <w:bookmarkStart w:id="632" w:name="_Toc93476110"/>
      <w:r>
        <w:t>Doel</w:t>
      </w:r>
      <w:bookmarkEnd w:id="632"/>
    </w:p>
    <w:p w14:paraId="483CB295" w14:textId="23962CA3" w:rsidR="007E54E1" w:rsidRDefault="003C660C" w:rsidP="007E54E1">
      <w:r>
        <w:t>Doel van het objecttype</w:t>
      </w:r>
      <w:r w:rsidR="000C1C78">
        <w:t xml:space="preserve"> Mijnbouw is:</w:t>
      </w:r>
    </w:p>
    <w:p w14:paraId="0094FFAA" w14:textId="5B56A6FF"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m</w:t>
      </w:r>
      <w:r w:rsidR="00D67077" w:rsidRPr="00D67077">
        <w:t>ijnbouw</w:t>
      </w:r>
      <w:r>
        <w:t>;</w:t>
      </w:r>
    </w:p>
    <w:p w14:paraId="6F20BC60" w14:textId="072547B1" w:rsidR="00D85B7D" w:rsidRDefault="00D85B7D" w:rsidP="00D85B7D">
      <w:pPr>
        <w:pStyle w:val="Opsommingtekens1"/>
      </w:pPr>
      <w:r>
        <w:t xml:space="preserve">betekenisvol presenteren van de Locaties waar de regels of het beleid over het aspect </w:t>
      </w:r>
      <w:r w:rsidR="00153296">
        <w:t>m</w:t>
      </w:r>
      <w:r w:rsidR="00D67077" w:rsidRPr="00D67077">
        <w:t xml:space="preserve">ijnbouw </w:t>
      </w:r>
      <w:r>
        <w:t>gelden;</w:t>
      </w:r>
    </w:p>
    <w:p w14:paraId="0DB013E3" w14:textId="1D7F3F04" w:rsidR="000C1C78" w:rsidRPr="007E54E1" w:rsidRDefault="00931A71" w:rsidP="00E07AB6">
      <w:pPr>
        <w:pStyle w:val="Opsommingtekens1"/>
      </w:pPr>
      <w:r>
        <w:t>k</w:t>
      </w:r>
      <w:r w:rsidR="00153296">
        <w:t>u</w:t>
      </w:r>
      <w:r>
        <w:t>nnen filteren in een viewer of op een kaart</w:t>
      </w:r>
      <w:r w:rsidR="00D85B7D">
        <w:t>.</w:t>
      </w:r>
    </w:p>
    <w:p w14:paraId="07065FC5" w14:textId="77777777" w:rsidR="00896D53" w:rsidRDefault="00896D53" w:rsidP="007D5679">
      <w:pPr>
        <w:pStyle w:val="Kop5"/>
      </w:pPr>
      <w:bookmarkStart w:id="633" w:name="_Toc93476111"/>
      <w:r>
        <w:t>Norm</w:t>
      </w:r>
      <w:bookmarkEnd w:id="633"/>
    </w:p>
    <w:p w14:paraId="1A94BBBF" w14:textId="77777777" w:rsidR="00896D53" w:rsidRDefault="00896D53" w:rsidP="007D5679">
      <w:r>
        <w:t>De Gebiedsaanwijzing Mijnbouw kent de volgende attributen:</w:t>
      </w:r>
    </w:p>
    <w:p w14:paraId="56F3442F" w14:textId="77777777" w:rsidR="00896D53" w:rsidRDefault="00896D5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896D53" w:rsidRDefault="00896D5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Mijnbouw. Verplicht attribuut. Komt 1 keer voor.</w:t>
      </w:r>
    </w:p>
    <w:p w14:paraId="47BC150F" w14:textId="07CC07BD" w:rsidR="00414026" w:rsidRDefault="00896D53" w:rsidP="007D5679">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555823B2" w:rsidR="00CA7AA8" w:rsidRDefault="00896D53" w:rsidP="00AD7615">
      <w:pPr>
        <w:pStyle w:val="Opsommingtekens1"/>
      </w:pPr>
      <w:r w:rsidRPr="00E07AB6">
        <w:rPr>
          <w:i/>
          <w:iCs/>
        </w:rPr>
        <w:t>groep</w:t>
      </w:r>
      <w:r>
        <w:t xml:space="preserve">: de categorie waartoe de specifieke vorm van de Gebiedsaanwijzing Mijnbouw </w:t>
      </w:r>
      <w:r w:rsidR="00F6734F">
        <w:t xml:space="preserve">behoort. Attribuut dat zorgt voor symbolisatie conform de standaardweergave. Te kiezen uit </w:t>
      </w:r>
      <w:r>
        <w:t xml:space="preserve">de </w:t>
      </w:r>
      <w:r w:rsidR="00AE2C2F">
        <w:t>limitatieve waardelijst</w:t>
      </w:r>
      <w:r>
        <w:t xml:space="preserve"> </w:t>
      </w:r>
      <w:r w:rsidR="00175570">
        <w:t>‘</w:t>
      </w:r>
      <w:r>
        <w:t>Mijnbouwgroep</w:t>
      </w:r>
      <w:r w:rsidR="00175570">
        <w:t>’</w:t>
      </w:r>
      <w:r>
        <w:t>. Verplicht attribuut. Komt 1 keer voor.</w:t>
      </w:r>
    </w:p>
    <w:p w14:paraId="72245640" w14:textId="6D50CCBE"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65EF41F9" w14:textId="5751A499" w:rsidR="00CB5ED2" w:rsidRDefault="00896D53" w:rsidP="00AD7615">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E07AB6" w:rsidRDefault="00E07AB6" w:rsidP="0059714D"/>
    <w:p w14:paraId="0626EF59" w14:textId="4E2D5D47" w:rsidR="0059714D" w:rsidRDefault="00B71697" w:rsidP="0059714D">
      <w:r>
        <w:t xml:space="preserve">Het </w:t>
      </w:r>
      <w:r w:rsidR="00AF2372" w:rsidRPr="00AF2372">
        <w:t>Gebiedsaanwijzing</w:t>
      </w:r>
      <w:r>
        <w:t>type</w:t>
      </w:r>
      <w:r w:rsidR="00AF2372" w:rsidRPr="00AF2372">
        <w:t xml:space="preserve"> </w:t>
      </w:r>
      <w:r w:rsidR="00AF2372">
        <w:t>Mijnbouw</w:t>
      </w:r>
      <w:r w:rsidR="00AF2372" w:rsidRPr="00AF2372">
        <w:t xml:space="preserve"> kent geen constraints.</w:t>
      </w:r>
    </w:p>
    <w:p w14:paraId="26866BB5" w14:textId="34B001ED" w:rsidR="00896D53" w:rsidRDefault="00896D53" w:rsidP="007D5679">
      <w:pPr>
        <w:pStyle w:val="Kop5"/>
      </w:pPr>
      <w:bookmarkStart w:id="634" w:name="_Toc93476112"/>
      <w:r>
        <w:t xml:space="preserve">Toelichting op de </w:t>
      </w:r>
      <w:r w:rsidR="005420BB">
        <w:t>norm</w:t>
      </w:r>
      <w:bookmarkEnd w:id="634"/>
    </w:p>
    <w:p w14:paraId="0DDEC3EB" w14:textId="15D6A545" w:rsidR="00896D53" w:rsidRDefault="00896D53" w:rsidP="007D5679">
      <w:pPr>
        <w:pStyle w:val="Opsommingtekens1"/>
      </w:pPr>
      <w:r w:rsidRPr="007D5679">
        <w:rPr>
          <w:i/>
          <w:iCs/>
        </w:rPr>
        <w:t>type</w:t>
      </w:r>
      <w:r>
        <w:t xml:space="preserve">: attribuut dat aangeeft van welk type deze specifieke Gebiedsaanwijzing is. In dit geval wordt uit de </w:t>
      </w:r>
      <w:r w:rsidR="005420BB">
        <w:t xml:space="preserve">limitatieve </w:t>
      </w:r>
      <w:r>
        <w:t xml:space="preserve">waardelijst </w:t>
      </w:r>
      <w:r w:rsidR="00175570">
        <w:t>‘</w:t>
      </w:r>
      <w:r>
        <w:t>TypeGebiedsaanwijzing</w:t>
      </w:r>
      <w:r w:rsidR="00175570">
        <w:t>’</w:t>
      </w:r>
      <w:r>
        <w:t xml:space="preserve"> altijd Mijnbouw gekozen. Zie voor verdere toelichting paragraaf </w:t>
      </w:r>
      <w:r w:rsidR="00DB5100" w:rsidRPr="002B3669">
        <w:rPr>
          <w:rStyle w:val="Verwijzing"/>
        </w:rPr>
        <w:fldChar w:fldCharType="begin"/>
      </w:r>
      <w:r w:rsidR="00DB5100" w:rsidRPr="002B3669">
        <w:rPr>
          <w:rStyle w:val="Verwijzing"/>
        </w:rPr>
        <w:instrText xml:space="preserve"> REF _Ref26278917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76D839B3" w14:textId="654D4F2C" w:rsidR="00B71697" w:rsidRDefault="00896D53" w:rsidP="007D5679">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6D63BA1E" w:rsidR="00197747" w:rsidRDefault="00896D53" w:rsidP="007D5679">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w:t>
      </w:r>
      <w:r w:rsidR="0034107D">
        <w:t xml:space="preserve">De groep vormt het kenmerk waarop de symbolisatie (kleur, arcering, lijnstijl) van de standaardweergave </w:t>
      </w:r>
      <w:r w:rsidR="0034107D">
        <w:lastRenderedPageBreak/>
        <w:t>wordt georganiseerd</w:t>
      </w:r>
      <w:r>
        <w:t xml:space="preserve">. De groepen die gebruikt kunnen worden zijn opgenomen in de </w:t>
      </w:r>
      <w:r w:rsidR="00EE3416">
        <w:t xml:space="preserve">limitatieve </w:t>
      </w:r>
      <w:r>
        <w:t xml:space="preserve">waardelijst </w:t>
      </w:r>
      <w:r w:rsidR="00175570">
        <w:t>‘</w:t>
      </w:r>
      <w:r>
        <w:t>Mijnbouwgroep</w:t>
      </w:r>
      <w:r w:rsidR="00175570">
        <w:t>’</w:t>
      </w:r>
      <w:r>
        <w:t>.</w:t>
      </w:r>
    </w:p>
    <w:p w14:paraId="0A892AE6" w14:textId="1A17C9D9" w:rsidR="005232BD" w:rsidRPr="00E07AB6" w:rsidRDefault="005232BD" w:rsidP="00B71697">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F0A47">
        <w:t>gebiedsaanwijzing</w:t>
      </w:r>
      <w:r w:rsidR="00CF0A47" w:rsidRPr="00AD7615">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7CDF3015" w14:textId="73EDF2D1" w:rsidR="005776AC" w:rsidRDefault="001B7B7E" w:rsidP="00B71697">
      <w:pPr>
        <w:pStyle w:val="Opsommingtekens1"/>
      </w:pPr>
      <w:r w:rsidRPr="007D5679">
        <w:rPr>
          <w:i/>
          <w:iCs/>
        </w:rPr>
        <w:t>l</w:t>
      </w:r>
      <w:r w:rsidR="00896D53" w:rsidRPr="007D5679">
        <w:rPr>
          <w:i/>
          <w:iCs/>
        </w:rPr>
        <w:t>ocatieaanduiding</w:t>
      </w:r>
      <w:r w:rsidR="00896D53">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59714D" w:rsidRDefault="0059714D" w:rsidP="007D5679"/>
    <w:p w14:paraId="1CC9F78C" w14:textId="23AAF341" w:rsidR="00896D53" w:rsidRDefault="00896D53" w:rsidP="007D5679">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B87B26">
        <w:t>Als in een volgende Juridische regel</w:t>
      </w:r>
      <w:r>
        <w:t xml:space="preserve"> of Tekstdeel diezelfde specifieke vorm van Mijnbouw wordt gebruikt, wordt in die Juridische regel of Tekstdeel volstaan met een verwijzing naar het betreffende al bestaande </w:t>
      </w:r>
      <w:r w:rsidR="005F4EBF">
        <w:t>Mijnbouw</w:t>
      </w:r>
      <w:r>
        <w:t>-object,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6742B0" w:rsidRDefault="006742B0" w:rsidP="00A10CC5">
      <w:pPr>
        <w:pStyle w:val="Kop4"/>
      </w:pPr>
      <w:bookmarkStart w:id="635" w:name="_Toc93476113"/>
      <w:bookmarkStart w:id="636" w:name="_Ref17980481"/>
      <w:bookmarkStart w:id="637" w:name="_Toc531298129"/>
      <w:bookmarkStart w:id="638" w:name="_Ref532368171"/>
      <w:bookmarkStart w:id="639" w:name="_Toc12431630"/>
      <w:bookmarkStart w:id="640" w:name="_Ref13643307"/>
      <w:bookmarkStart w:id="641" w:name="_Ref13663848"/>
      <w:bookmarkStart w:id="642" w:name="_Ref14273445"/>
      <w:bookmarkEnd w:id="447"/>
      <w:bookmarkEnd w:id="448"/>
      <w:bookmarkEnd w:id="449"/>
      <w:bookmarkEnd w:id="549"/>
      <w:bookmarkEnd w:id="550"/>
      <w:bookmarkEnd w:id="551"/>
      <w:bookmarkEnd w:id="552"/>
      <w:bookmarkEnd w:id="553"/>
      <w:bookmarkEnd w:id="554"/>
      <w:bookmarkEnd w:id="555"/>
      <w:bookmarkEnd w:id="556"/>
      <w:bookmarkEnd w:id="557"/>
      <w:r>
        <w:t>Gebiedsaanwijzing</w:t>
      </w:r>
      <w:r w:rsidR="007C397D">
        <w:t>type Natuur</w:t>
      </w:r>
      <w:bookmarkEnd w:id="635"/>
    </w:p>
    <w:p w14:paraId="21797AC3" w14:textId="0CAAF6D6" w:rsidR="007C397D" w:rsidRDefault="007C397D" w:rsidP="007C397D">
      <w:pPr>
        <w:pStyle w:val="Kop5"/>
      </w:pPr>
      <w:bookmarkStart w:id="643" w:name="_Toc93476114"/>
      <w:bookmarkStart w:id="644" w:name="_Hlk26533744"/>
      <w:r>
        <w:t>Toelichting op de toepassing</w:t>
      </w:r>
      <w:bookmarkEnd w:id="643"/>
    </w:p>
    <w:p w14:paraId="24C68763" w14:textId="001F6E06" w:rsidR="00224017" w:rsidRDefault="00224017" w:rsidP="00224017">
      <w:r>
        <w:t xml:space="preserve">De Omgevingswet verplicht </w:t>
      </w:r>
      <w:r w:rsidR="005F4EBF">
        <w:t>ertoe</w:t>
      </w:r>
      <w:r>
        <w:t xml:space="preserve"> om bepaalde gebieden en landschappen aan te wijzen. Het gaat dan </w:t>
      </w:r>
      <w:r w:rsidR="0013130F">
        <w:t xml:space="preserve">bijvoorbeeld </w:t>
      </w:r>
      <w:r>
        <w:t>om Natura 2000-gebieden, gebieden behorend tot het natuurnetwerk Nederland, nationale parken</w:t>
      </w:r>
      <w:r w:rsidR="00E85701">
        <w:t xml:space="preserve"> en</w:t>
      </w:r>
      <w:r>
        <w:t xml:space="preserve"> bijzondere nationale en provinciale natuurgebieden. Doelen van die aanwijzingen zijn het behoud of herstel van dier- en plantensoorten,</w:t>
      </w:r>
      <w:r w:rsidR="00E85701">
        <w:t xml:space="preserve"> </w:t>
      </w:r>
      <w:r>
        <w:t>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w:t>
      </w:r>
      <w:r w:rsidR="0086169C">
        <w:t xml:space="preserve">. </w:t>
      </w:r>
      <w:r w:rsidR="0086169C" w:rsidRPr="0086169C">
        <w:t xml:space="preserve">Ook gemeenten zullen in omgevingsvisie en omgevingsplan beleid en regels over </w:t>
      </w:r>
      <w:r w:rsidR="0086169C">
        <w:t xml:space="preserve">natuur </w:t>
      </w:r>
      <w:r w:rsidR="0086169C" w:rsidRPr="0086169C">
        <w:t xml:space="preserve">opnemen en kunnen daarvoor gebruik maken van de Gebiedsaanwijzing </w:t>
      </w:r>
      <w:r w:rsidR="0086169C">
        <w:t>Natuur</w:t>
      </w:r>
      <w:r w:rsidR="0086169C" w:rsidRPr="0086169C">
        <w:t xml:space="preserve">, maar uitgangspunt is dat zij in </w:t>
      </w:r>
      <w:r w:rsidR="0086169C" w:rsidRPr="0086169C">
        <w:lastRenderedPageBreak/>
        <w:t>het omgevingsplan voor het toedelen van functies bij voorkeur gebruik maken van de Gebiedsaanwijzing van het type Functie.</w:t>
      </w:r>
    </w:p>
    <w:p w14:paraId="15CC23AC" w14:textId="1B9E9CF2" w:rsidR="007C397D" w:rsidRDefault="00224017" w:rsidP="00224017">
      <w:r>
        <w:t xml:space="preserve">Om de geometrische begrenzing van Natuur te kunnen vastleggen en de verschillende gebieden van dit type op een kaartbeeld weer te geven </w:t>
      </w:r>
      <w:r w:rsidR="00B07BC9">
        <w:t>wordt</w:t>
      </w:r>
      <w:r>
        <w:t xml:space="preserve"> de annotatie Natuur </w:t>
      </w:r>
      <w:r w:rsidR="00B07BC9" w:rsidRPr="00B07BC9">
        <w:t>gebruikt</w:t>
      </w:r>
      <w:r>
        <w:t>.</w:t>
      </w:r>
      <w:r w:rsidR="00B31A11">
        <w:t xml:space="preserve"> </w:t>
      </w:r>
      <w:r>
        <w:t xml:space="preserve">Op voorhand is niet te zeggen hoeveel en welke gebieden van het Gebiedsaanwijzingtype Natuur in de verschillende omgevingsdocumenten begrensd zullen worden, het is mogelijk dat het er veel verschillende zullen zijn. Er is geen </w:t>
      </w:r>
      <w:r w:rsidR="00AD7615">
        <w:t>symbolisatie</w:t>
      </w:r>
      <w:r>
        <w:t xml:space="preserve"> (kleur, arcering, lijnstijl) voorhanden die een grote hoeveelheid verschillende gebieden van het type Natuur kan weergeven op een manier waarbij voor het menselijk oog voldoende onderscheid is tussen de verschillende gebieden. Daarom is er ten behoeve van de weergave voor gekozen om Natuur in groepen in te delen. De Natuurgroepen die gebruikt kunnen worden, zijn opgenomen in een </w:t>
      </w:r>
      <w:r w:rsidR="00AE2C2F">
        <w:t>limitatieve waardelijst</w:t>
      </w:r>
      <w:r>
        <w:t xml:space="preserve">. Iedere groep heeft een eigen </w:t>
      </w:r>
      <w:r w:rsidR="00AD7615">
        <w:t>symbolisatie</w:t>
      </w:r>
      <w:r>
        <w:t xml:space="preserve">. Door te </w:t>
      </w:r>
      <w:r w:rsidR="008140C5" w:rsidRPr="008140C5">
        <w:t>annoteren</w:t>
      </w:r>
      <w:r w:rsidR="008140C5"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w:t>
      </w:r>
      <w:r w:rsidR="004D0F9D">
        <w:t>in een (interactieve) viewer met de standaardweergave worden weergegeven op een kaart</w:t>
      </w:r>
      <w:r>
        <w:t xml:space="preserve">. </w:t>
      </w:r>
      <w:r w:rsidR="00AC309A">
        <w:t>Het is dan mogelijk om een integraal beeld van de Locaties</w:t>
      </w:r>
      <w:r>
        <w:t xml:space="preserve"> van alle gebieden van het Gebiedsaanwijzingtype Natuur weer te geven, </w:t>
      </w:r>
      <w:r w:rsidR="00AC309A">
        <w:t>maar ook om de Locaties van alle gebieden van het Gebiedsaanwijzingtype</w:t>
      </w:r>
      <w:r>
        <w:t xml:space="preserve"> Natuur van een bepaalde groep weer te geven.</w:t>
      </w:r>
    </w:p>
    <w:p w14:paraId="1D8B0730" w14:textId="0BAD81A4" w:rsidR="007C397D" w:rsidRDefault="00931686" w:rsidP="00931686">
      <w:pPr>
        <w:pStyle w:val="Kop5"/>
      </w:pPr>
      <w:bookmarkStart w:id="645" w:name="_Toc93476115"/>
      <w:r>
        <w:t>Definitie</w:t>
      </w:r>
      <w:bookmarkEnd w:id="645"/>
    </w:p>
    <w:p w14:paraId="2DCA0C50" w14:textId="5E6E119A" w:rsidR="004C3D96" w:rsidRDefault="00FA2C6A" w:rsidP="00931686">
      <w:r>
        <w:t xml:space="preserve">Natuur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F86C51" w:rsidRPr="00F86C51">
        <w:t xml:space="preserve"> op de bescherming van natuur en landschap</w:t>
      </w:r>
      <w:r w:rsidR="00F86C51">
        <w:t>.</w:t>
      </w:r>
    </w:p>
    <w:p w14:paraId="02888FFD" w14:textId="66FB2DAE" w:rsidR="007E54E1" w:rsidRDefault="007E54E1" w:rsidP="007E54E1">
      <w:pPr>
        <w:pStyle w:val="Kop5"/>
      </w:pPr>
      <w:bookmarkStart w:id="646" w:name="_Toc93476116"/>
      <w:r>
        <w:t>Doel</w:t>
      </w:r>
      <w:bookmarkEnd w:id="646"/>
    </w:p>
    <w:p w14:paraId="4D146106" w14:textId="1F38736C" w:rsidR="007E54E1" w:rsidRDefault="003C660C" w:rsidP="007E54E1">
      <w:r>
        <w:t>Doel van het objecttype</w:t>
      </w:r>
      <w:r w:rsidR="000C1C78">
        <w:t xml:space="preserve"> Natuur is:</w:t>
      </w:r>
    </w:p>
    <w:p w14:paraId="6F9A49B6" w14:textId="66DAA917"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n</w:t>
      </w:r>
      <w:r w:rsidR="00D67077" w:rsidRPr="00D67077">
        <w:t>atuur</w:t>
      </w:r>
      <w:r>
        <w:t>;</w:t>
      </w:r>
    </w:p>
    <w:p w14:paraId="0D0AC661" w14:textId="2661D2CF" w:rsidR="00D85B7D" w:rsidRDefault="00D85B7D" w:rsidP="00D85B7D">
      <w:pPr>
        <w:pStyle w:val="Opsommingtekens1"/>
      </w:pPr>
      <w:r>
        <w:t xml:space="preserve">betekenisvol presenteren van de Locaties waar de regels of het beleid over het aspect </w:t>
      </w:r>
      <w:r w:rsidR="00153296">
        <w:t>n</w:t>
      </w:r>
      <w:r w:rsidR="00D67077" w:rsidRPr="00D67077">
        <w:t xml:space="preserve">atuur </w:t>
      </w:r>
      <w:r>
        <w:t>gelden;</w:t>
      </w:r>
    </w:p>
    <w:p w14:paraId="527BBFEC" w14:textId="48D75BCF" w:rsidR="000C1C78" w:rsidRPr="007E54E1" w:rsidRDefault="00931A71" w:rsidP="00E07AB6">
      <w:pPr>
        <w:pStyle w:val="Opsommingtekens1"/>
      </w:pPr>
      <w:r>
        <w:t>kunnen filteren in een viewer of op een kaart</w:t>
      </w:r>
      <w:r w:rsidR="00D85B7D">
        <w:t>.</w:t>
      </w:r>
    </w:p>
    <w:p w14:paraId="2C4F205C" w14:textId="569C62AC" w:rsidR="00931686" w:rsidRDefault="00931686" w:rsidP="00931686">
      <w:pPr>
        <w:pStyle w:val="Kop5"/>
      </w:pPr>
      <w:bookmarkStart w:id="647" w:name="_Toc93476117"/>
      <w:r>
        <w:t>Norm</w:t>
      </w:r>
      <w:bookmarkEnd w:id="647"/>
    </w:p>
    <w:p w14:paraId="58B179CA" w14:textId="3B132C5D" w:rsidR="00F3280C" w:rsidRDefault="00697D18" w:rsidP="00F3280C">
      <w:r>
        <w:t xml:space="preserve">De Gebiedsaanwijzing </w:t>
      </w:r>
      <w:r w:rsidR="00F3280C">
        <w:t>Natuur kent de volgende attributen:</w:t>
      </w:r>
    </w:p>
    <w:p w14:paraId="7C06CE34" w14:textId="77777777" w:rsidR="00584BD3" w:rsidRDefault="00F3280C" w:rsidP="00F3280C">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584BD3" w:rsidRDefault="00F3280C" w:rsidP="00F3280C">
      <w:pPr>
        <w:pStyle w:val="Opsommingtekens1"/>
      </w:pPr>
      <w:r w:rsidRPr="0069128E">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Natuur. Verplicht attribuut. Komt 1 keer voor.</w:t>
      </w:r>
    </w:p>
    <w:p w14:paraId="76BA1738" w14:textId="47C332ED" w:rsidR="00414026" w:rsidRDefault="00F3280C" w:rsidP="00F3280C">
      <w:pPr>
        <w:pStyle w:val="Opsommingtekens1"/>
      </w:pPr>
      <w:r w:rsidRPr="0069128E">
        <w:rPr>
          <w:i/>
          <w:iCs/>
        </w:rPr>
        <w:t>naam</w:t>
      </w:r>
      <w:r>
        <w:t xml:space="preserve">: de naam van </w:t>
      </w:r>
      <w:r w:rsidR="00CC2741" w:rsidRPr="00CC2741">
        <w:t>de specifieke vorm van de Gebiedsaanwijzing</w:t>
      </w:r>
      <w:r>
        <w:t xml:space="preserve"> Natuur. Het bevoegd gezag is vrij in de keuze van de naam. Verplicht attribuut. Komt 1 keer voor.</w:t>
      </w:r>
    </w:p>
    <w:p w14:paraId="6F14A492" w14:textId="0A10B105" w:rsidR="00AD4353" w:rsidRDefault="00F3280C" w:rsidP="00AD7615">
      <w:pPr>
        <w:pStyle w:val="Opsommingtekens1"/>
      </w:pPr>
      <w:r w:rsidRPr="00AD4353">
        <w:rPr>
          <w:i/>
          <w:iCs/>
        </w:rPr>
        <w:t>groep</w:t>
      </w:r>
      <w:r>
        <w:t xml:space="preserve">: de categorie waartoe het </w:t>
      </w:r>
      <w:r w:rsidR="00A664AB" w:rsidRPr="00A664AB">
        <w:t xml:space="preserve">een specifieke vorm van de Gebiedsaanwijzing </w:t>
      </w:r>
      <w:r>
        <w:t xml:space="preserve">Natuur </w:t>
      </w:r>
      <w:r w:rsidR="00F6734F">
        <w:t xml:space="preserve">behoort. Attribuut dat zorgt voor symbolisatie conform de standaardweergave. Te kiezen uit </w:t>
      </w:r>
      <w:r>
        <w:t xml:space="preserve">de </w:t>
      </w:r>
      <w:r w:rsidR="00AE2C2F">
        <w:t>limitatieve waardelijst</w:t>
      </w:r>
      <w:r>
        <w:t xml:space="preserve"> </w:t>
      </w:r>
      <w:r w:rsidR="00175570">
        <w:t>‘</w:t>
      </w:r>
      <w:r>
        <w:t>Natuurgroep</w:t>
      </w:r>
      <w:r w:rsidR="00175570">
        <w:t>’</w:t>
      </w:r>
      <w:r>
        <w:t>. Verplicht attribuut. Komt 1 keer voor.</w:t>
      </w:r>
    </w:p>
    <w:p w14:paraId="2759C172" w14:textId="00A326CF"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115C74C6" w14:textId="3969B537" w:rsidR="00CB5ED2" w:rsidRDefault="00F3280C" w:rsidP="00AD7615">
      <w:pPr>
        <w:pStyle w:val="Opsommingtekens1"/>
      </w:pPr>
      <w:r w:rsidRPr="00AD4353">
        <w:rPr>
          <w:i/>
          <w:iCs/>
        </w:rPr>
        <w:t>locatieaanduiding</w:t>
      </w:r>
      <w:r>
        <w:t>: de verwijzing van een specifiek</w:t>
      </w:r>
      <w:r w:rsidR="002F1AE0">
        <w:t>e vorm</w:t>
      </w:r>
      <w:r>
        <w:t xml:space="preserve"> van </w:t>
      </w:r>
      <w:r w:rsidR="002F1AE0">
        <w:t xml:space="preserve">de </w:t>
      </w:r>
      <w:r w:rsidR="00AF79AD">
        <w:t>Gebiedsaanwijzing</w:t>
      </w:r>
      <w:r>
        <w:t xml:space="preserve"> Natuur naar (de identificatie van) de bijbehorende Locatie; attribuut waarmee de Locatie </w:t>
      </w:r>
      <w:r>
        <w:lastRenderedPageBreak/>
        <w:t xml:space="preserve">wordt aangeduid waar deze annotatie Natuur van toepassing is. Verplicht attribuut. </w:t>
      </w:r>
      <w:r w:rsidR="00A31514">
        <w:t xml:space="preserve">De Gebiedsaanwijzing </w:t>
      </w:r>
      <w:r>
        <w:t xml:space="preserve">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E07AB6" w:rsidRDefault="00E07AB6" w:rsidP="0059714D"/>
    <w:p w14:paraId="30D51CB6" w14:textId="38D6ECB2" w:rsidR="0059714D" w:rsidRDefault="00573F5D" w:rsidP="0059714D">
      <w:r>
        <w:t xml:space="preserve">Het </w:t>
      </w:r>
      <w:r w:rsidR="00AF2372" w:rsidRPr="00AF2372">
        <w:t>Gebiedsaanwijzing</w:t>
      </w:r>
      <w:r>
        <w:t>type</w:t>
      </w:r>
      <w:r w:rsidR="00AF2372" w:rsidRPr="00AF2372">
        <w:t xml:space="preserve"> </w:t>
      </w:r>
      <w:r w:rsidR="00AF2372">
        <w:t xml:space="preserve">Natuur </w:t>
      </w:r>
      <w:r w:rsidR="00AF2372" w:rsidRPr="00AF2372">
        <w:t>kent geen constraints.</w:t>
      </w:r>
    </w:p>
    <w:p w14:paraId="01D37C16" w14:textId="354FF813" w:rsidR="00931686" w:rsidRDefault="00231CD4" w:rsidP="00931686">
      <w:pPr>
        <w:pStyle w:val="Kop5"/>
      </w:pPr>
      <w:bookmarkStart w:id="648" w:name="_Toc93476118"/>
      <w:r>
        <w:t>Toelichting op de norm</w:t>
      </w:r>
      <w:bookmarkEnd w:id="648"/>
    </w:p>
    <w:p w14:paraId="18F4BFEF" w14:textId="33EAB13E" w:rsidR="0069128E" w:rsidRDefault="004D1874" w:rsidP="004D1874">
      <w:pPr>
        <w:pStyle w:val="Opsommingtekens1"/>
      </w:pPr>
      <w:r w:rsidRPr="0069128E">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Natuur gekozen. Zie voor verdere toelichting paragraaf </w:t>
      </w:r>
      <w:r w:rsidR="00DB5100" w:rsidRPr="002B3669">
        <w:rPr>
          <w:rStyle w:val="Verwijzing"/>
        </w:rPr>
        <w:fldChar w:fldCharType="begin"/>
      </w:r>
      <w:r w:rsidR="00DB5100" w:rsidRPr="002B3669">
        <w:rPr>
          <w:rStyle w:val="Verwijzing"/>
        </w:rPr>
        <w:instrText xml:space="preserve"> REF _Ref26278938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60E10F2A" w14:textId="1FAA748B" w:rsidR="00573F5D" w:rsidRDefault="004D1874" w:rsidP="004D1874">
      <w:pPr>
        <w:pStyle w:val="Opsommingtekens1"/>
      </w:pPr>
      <w:r w:rsidRPr="0069128E">
        <w:rPr>
          <w:i/>
          <w:iCs/>
        </w:rPr>
        <w:t>naam</w:t>
      </w:r>
      <w:r>
        <w:t>: door het bevoegd gezag zelf te kiezen</w:t>
      </w:r>
      <w:r w:rsidR="00C545FB" w:rsidRPr="00C545FB">
        <w:t>, er is geen waardelijst voor de naam van specifieke vormen van de Gebiedsaanwijzing</w:t>
      </w:r>
      <w:r w:rsidR="00C545FB">
        <w:t xml:space="preserve"> </w:t>
      </w:r>
      <w:r w:rsidR="00C9248D">
        <w:t>Natuur</w:t>
      </w:r>
      <w:r>
        <w:t>. De naam mag dezelfde zijn als de naam van de Natuurgroep.</w:t>
      </w:r>
    </w:p>
    <w:p w14:paraId="2FB24ECB" w14:textId="7ABC7B74" w:rsidR="00AD4353" w:rsidRDefault="004D1874" w:rsidP="00AD7615">
      <w:pPr>
        <w:pStyle w:val="Opsommingtekens1"/>
      </w:pPr>
      <w:r w:rsidRPr="00AD4353">
        <w:rPr>
          <w:i/>
          <w:iCs/>
        </w:rPr>
        <w:t>groep</w:t>
      </w:r>
      <w:r>
        <w:t xml:space="preserve">: om een groot aantal verschillende </w:t>
      </w:r>
      <w:r w:rsidR="00C9248D" w:rsidRPr="00C9248D">
        <w:t xml:space="preserve">specifieke vormen van de Gebiedsaanwijzing </w:t>
      </w:r>
      <w:r>
        <w:t xml:space="preserve">Natuur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Natuurgroep</w:t>
      </w:r>
      <w:r w:rsidR="00175570">
        <w:t>’</w:t>
      </w:r>
    </w:p>
    <w:p w14:paraId="353DC7B9" w14:textId="51C07658"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F0A47">
        <w:t>gebiedsaanwijzing</w:t>
      </w:r>
      <w:r w:rsidR="00CF0A47" w:rsidRPr="00AD7615" w:rsidDel="00CF0A47">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25E5CC6B" w14:textId="49CF6AB7" w:rsidR="005776AC" w:rsidRDefault="004D1874" w:rsidP="00AD7615">
      <w:pPr>
        <w:pStyle w:val="Opsommingtekens1"/>
      </w:pPr>
      <w:r w:rsidRPr="00AD4353">
        <w:rPr>
          <w:i/>
          <w:iCs/>
        </w:rPr>
        <w:t>locatieaanduiding</w:t>
      </w:r>
      <w:r>
        <w:t xml:space="preserve">: het attribuut dat de verwijzing bevat naar de identificatie van de specifieke Locatie die </w:t>
      </w:r>
      <w:r w:rsidR="00D161D5">
        <w:t xml:space="preserve">bij </w:t>
      </w:r>
      <w:r w:rsidR="00D161D5" w:rsidRPr="00D161D5">
        <w:t xml:space="preserve">deze specifieke vorm van de Gebiedsaanwijzing </w:t>
      </w:r>
      <w:r>
        <w:t xml:space="preserve">Natuur hoort én aangeeft wat de betekenis van Locatie is voor het object waar het </w:t>
      </w:r>
      <w:r w:rsidR="00CE0A7B">
        <w:t>bij hoort</w:t>
      </w:r>
      <w:r>
        <w:t xml:space="preserve">; in dit geval voor Natuur. Dit attribuut legt dus vast dat deze Locatie de locatie is waar </w:t>
      </w:r>
      <w:r w:rsidR="00D161D5" w:rsidRPr="00D161D5">
        <w:t xml:space="preserve">deze specifieke vorm van de Gebiedsaanwijzing </w:t>
      </w:r>
      <w:r>
        <w:t>Natuur van toepassing is.</w:t>
      </w:r>
    </w:p>
    <w:p w14:paraId="6DFB1E82" w14:textId="77777777" w:rsidR="00E07AB6" w:rsidRDefault="00E07AB6" w:rsidP="004D1874"/>
    <w:p w14:paraId="12CBE38C" w14:textId="6335DBCD" w:rsidR="00931686" w:rsidRDefault="004D1874" w:rsidP="004D1874">
      <w:r>
        <w:t xml:space="preserve">De eerste keer dat een specifieke vorm van </w:t>
      </w:r>
      <w:r w:rsidR="00401516">
        <w:t xml:space="preserve">de Gebiedsaanwijzing </w:t>
      </w:r>
      <w:r>
        <w:t xml:space="preserve">Natuur (bij voorbeeld natuurnetwerk Nederland) in een omgevingsdocument in een Juridische regel </w:t>
      </w:r>
      <w:r w:rsidR="00401516">
        <w:t xml:space="preserve">of Tekstdeel </w:t>
      </w:r>
      <w:r>
        <w:t xml:space="preserve">voorkomt, wordt deze met </w:t>
      </w:r>
      <w:r w:rsidR="00B36187" w:rsidRPr="00B36187">
        <w:t xml:space="preserve">de Gebiedsaanwijzing </w:t>
      </w:r>
      <w:r>
        <w:t xml:space="preserve">Natuur geannoteerd, met een verwijzing naar de Locatie die bij die Juridische regel </w:t>
      </w:r>
      <w:r w:rsidR="00401516" w:rsidRPr="00401516">
        <w:t xml:space="preserve">of Tekstdeel </w:t>
      </w:r>
      <w:r>
        <w:t xml:space="preserve">behoort. </w:t>
      </w:r>
      <w:r w:rsidR="00B87B26">
        <w:t>Als in een volgende Juridische regel</w:t>
      </w:r>
      <w:r w:rsidR="00040856">
        <w:t xml:space="preserve"> </w:t>
      </w:r>
      <w:r w:rsidR="00401516" w:rsidRPr="00401516">
        <w:t xml:space="preserve">of Tekstdeel </w:t>
      </w:r>
      <w:r>
        <w:t xml:space="preserve">dezelfde </w:t>
      </w:r>
      <w:r w:rsidR="00422E54">
        <w:t xml:space="preserve">specifieke </w:t>
      </w:r>
      <w:r>
        <w:t xml:space="preserve">vorm van Natuur wordt gebruikt, wordt in die Juridische regel </w:t>
      </w:r>
      <w:r w:rsidR="00401516" w:rsidRPr="00401516">
        <w:t xml:space="preserve">of Tekstdeel </w:t>
      </w:r>
      <w:r>
        <w:t xml:space="preserve">volstaan met een verwijzing naar het betreffende al bestaande Natuur-object, en wordt verwezen naar de Locatie die bij die andere Juridische regel </w:t>
      </w:r>
      <w:r w:rsidR="00B36187" w:rsidRPr="00B36187">
        <w:t xml:space="preserve">of Tekstdeel </w:t>
      </w:r>
      <w:r>
        <w:t xml:space="preserve">hoort. Op deze manier is van iedere afzonderlijke Juridische regel </w:t>
      </w:r>
      <w:r w:rsidR="00B36187" w:rsidRPr="00B36187">
        <w:t xml:space="preserve">of Tekstdeel </w:t>
      </w:r>
      <w:r>
        <w:t xml:space="preserve">over die specifieke vorm van het </w:t>
      </w:r>
      <w:r w:rsidR="00AF79AD">
        <w:t>Gebiedsaanwijzingtype</w:t>
      </w:r>
      <w:r>
        <w:t xml:space="preserve"> Natuur te zien welke Locatie er bij hoort en is ook zichtbaar welke Locaties horen bij de specifieke vorm van Natuur. Natuur heeft dus altijd met 1 of meer Juridische regels </w:t>
      </w:r>
      <w:r w:rsidR="00651859">
        <w:t>o</w:t>
      </w:r>
      <w:r w:rsidR="00521AF6">
        <w:t>f</w:t>
      </w:r>
      <w:r w:rsidR="00651859">
        <w:t xml:space="preserve"> Tekstdelen </w:t>
      </w:r>
      <w:r>
        <w:t>een relatie.</w:t>
      </w:r>
    </w:p>
    <w:p w14:paraId="6A98A490" w14:textId="77777777" w:rsidR="008E597C" w:rsidRDefault="008E597C" w:rsidP="008E597C">
      <w:pPr>
        <w:pStyle w:val="Kop4"/>
      </w:pPr>
      <w:bookmarkStart w:id="649" w:name="_Toc93476119"/>
      <w:bookmarkEnd w:id="644"/>
      <w:r>
        <w:lastRenderedPageBreak/>
        <w:t>Gebiedsaanwijzingtype Recreatie</w:t>
      </w:r>
      <w:bookmarkEnd w:id="649"/>
    </w:p>
    <w:p w14:paraId="7CEE2298" w14:textId="77777777" w:rsidR="008E597C" w:rsidRDefault="008E597C" w:rsidP="007D5679">
      <w:pPr>
        <w:pStyle w:val="Kop5"/>
      </w:pPr>
      <w:bookmarkStart w:id="650" w:name="_Toc93476120"/>
      <w:r>
        <w:t>Toelichting op de toepassing</w:t>
      </w:r>
      <w:bookmarkEnd w:id="650"/>
    </w:p>
    <w:p w14:paraId="56B20BD7" w14:textId="0FE323ED" w:rsidR="008E597C" w:rsidRDefault="008E597C" w:rsidP="007D5679">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w:t>
      </w:r>
      <w:r w:rsidR="00175570">
        <w:t>’</w:t>
      </w:r>
      <w:r>
        <w:t>s voor het aangeven van gebieden en objecten waar beleidsmatig bijzondere aandacht is voor recreatie.</w:t>
      </w:r>
    </w:p>
    <w:p w14:paraId="077D233B" w14:textId="77777777" w:rsidR="008E597C" w:rsidRDefault="008E597C" w:rsidP="007D5679">
      <w:r>
        <w:t>Provincies zullen de Gebiedsaanwijzing Recreatie onder andere gebruiken voor beleid en regels over verblijfsrecreatie en kleinschalige vormen van recreatie. Ook gemeenten zullen in omgevingsvisie en omgevingsplan beleid en regels over vormen van recreatie opnemen en kunnen daarvoor gebruik maken van de Gebiedsaanwijzing Recreatie, maar uitgangspunt is dat zij in het omgevingsplan voor het toedelen van functies bij voorkeur gebruik maken van de Gebiedsaanwijzing van het type Functie.</w:t>
      </w:r>
    </w:p>
    <w:p w14:paraId="66BD4607" w14:textId="77777777" w:rsidR="008E597C" w:rsidRDefault="008E597C" w:rsidP="007D5679"/>
    <w:p w14:paraId="06347235" w14:textId="014E10CC" w:rsidR="008E597C" w:rsidRDefault="008E597C" w:rsidP="007D5679">
      <w:r>
        <w:t xml:space="preserve">Om de geometrische begrenzing van de Gebiedsaanwijzing Recreatie te kunnen vastleggen en de verschillende gebieden van dit type op een kaartbeeld weer te geven </w:t>
      </w:r>
      <w:r w:rsidR="00B07BC9">
        <w:t>wordt</w:t>
      </w:r>
      <w:r>
        <w:t xml:space="preserve"> de annotatie Recreatie </w:t>
      </w:r>
      <w:r w:rsidR="00B07BC9" w:rsidRPr="00B07BC9">
        <w:t>gebruikt</w:t>
      </w:r>
      <w:r>
        <w:t xml:space="preserve">. Op voorhand is niet te zeggen hoeveel en welke specifieke vormen van de Gebiedsaanwijzing Recreatie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w:t>
      </w:r>
      <w:r w:rsidR="00AE2C2F">
        <w:t>limitatieve waardelijst</w:t>
      </w:r>
      <w:r>
        <w:t xml:space="preserve">. Iedere groep heeft een eigen </w:t>
      </w:r>
      <w:r w:rsidR="00AD7615">
        <w:t>symbolisatie</w:t>
      </w:r>
      <w:r>
        <w:t xml:space="preserve">. Door te </w:t>
      </w:r>
      <w:r w:rsidR="00AF433B" w:rsidRPr="00AF433B">
        <w:t>annoteren</w:t>
      </w:r>
      <w:r w:rsidR="00AF433B" w:rsidRPr="00AF433B" w:rsidDel="00AF433B">
        <w:t xml:space="preserve"> </w:t>
      </w:r>
      <w:r>
        <w:t xml:space="preserve">met de Gebiedsaanwijzing Recreatie met het attribuut </w:t>
      </w:r>
      <w:r w:rsidRPr="00E07AB6">
        <w:rPr>
          <w:i/>
          <w:iCs/>
        </w:rPr>
        <w:t>groep</w:t>
      </w:r>
      <w:r>
        <w:t xml:space="preserve"> en de juiste waarde van de waardelijst Recreatiegroep </w:t>
      </w:r>
      <w:r w:rsidR="00843583">
        <w:t>kunnen de Locaties van alle specifieke vormen van de Gebiedsaanwijzing</w:t>
      </w:r>
      <w:r>
        <w:t xml:space="preserve"> Recreatie </w:t>
      </w:r>
      <w:r w:rsidR="004D0F9D">
        <w:t>in een (interactieve) viewer met de standaardweergave worden weergegeven op een kaart</w:t>
      </w:r>
      <w:r>
        <w:t>. Het is dan mogelijk om een integraal beeld van alle locaties van de Gebiedsaanwijzing Recreatie weer te geven, maar ook om alle locaties van de Gebiedsaanwijzing Recreatie van een bepaalde groep weer te geven.</w:t>
      </w:r>
    </w:p>
    <w:p w14:paraId="250E11CE" w14:textId="77777777" w:rsidR="008E597C" w:rsidRDefault="008E597C" w:rsidP="007D5679">
      <w:pPr>
        <w:pStyle w:val="Kop5"/>
      </w:pPr>
      <w:bookmarkStart w:id="651" w:name="_Toc93476121"/>
      <w:r>
        <w:t>Definitie</w:t>
      </w:r>
      <w:bookmarkEnd w:id="651"/>
    </w:p>
    <w:p w14:paraId="4DDE6055" w14:textId="36571926" w:rsidR="004C3D96" w:rsidRDefault="00FA2C6A" w:rsidP="007D5679">
      <w:r>
        <w:t xml:space="preserve">Recreatie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F86C51" w:rsidRPr="00F86C51">
        <w:t xml:space="preserve"> op de beheersing en ontwikkeling van recreatie</w:t>
      </w:r>
      <w:r w:rsidR="004C3D96" w:rsidRPr="004C3D96">
        <w:t>.</w:t>
      </w:r>
    </w:p>
    <w:p w14:paraId="6A2F0EB8" w14:textId="3902D7AC" w:rsidR="007E54E1" w:rsidRDefault="007E54E1" w:rsidP="007E54E1">
      <w:pPr>
        <w:pStyle w:val="Kop5"/>
      </w:pPr>
      <w:bookmarkStart w:id="652" w:name="_Toc93476122"/>
      <w:r>
        <w:t>Doel</w:t>
      </w:r>
      <w:bookmarkEnd w:id="652"/>
    </w:p>
    <w:p w14:paraId="3D18C387" w14:textId="3CCA2D03" w:rsidR="007E54E1" w:rsidRDefault="003C660C" w:rsidP="007E54E1">
      <w:r>
        <w:t>Doel van het objecttype</w:t>
      </w:r>
      <w:r w:rsidR="000C1C78">
        <w:t xml:space="preserve"> Recreatie is:</w:t>
      </w:r>
    </w:p>
    <w:p w14:paraId="218C058A" w14:textId="00A3735A"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r</w:t>
      </w:r>
      <w:r w:rsidR="00D67077" w:rsidRPr="00D67077">
        <w:t>ecreatie</w:t>
      </w:r>
      <w:r>
        <w:t>;</w:t>
      </w:r>
    </w:p>
    <w:p w14:paraId="13BD52D5" w14:textId="38EC2B9C" w:rsidR="00D85B7D" w:rsidRDefault="00D85B7D" w:rsidP="00D85B7D">
      <w:pPr>
        <w:pStyle w:val="Opsommingtekens1"/>
      </w:pPr>
      <w:r>
        <w:t xml:space="preserve">betekenisvol presenteren van de Locaties waar de regels of het beleid over het aspect </w:t>
      </w:r>
      <w:r w:rsidR="00153296">
        <w:t>r</w:t>
      </w:r>
      <w:r w:rsidR="00D67077" w:rsidRPr="00D67077">
        <w:t xml:space="preserve">ecreatie </w:t>
      </w:r>
      <w:r>
        <w:t>gelden;</w:t>
      </w:r>
    </w:p>
    <w:p w14:paraId="48465EF8" w14:textId="126EDB06" w:rsidR="000C1C78" w:rsidRPr="007E54E1" w:rsidRDefault="00931A71" w:rsidP="00E07AB6">
      <w:pPr>
        <w:pStyle w:val="Opsommingtekens1"/>
      </w:pPr>
      <w:r>
        <w:t>kunnen filteren in een viewer of op een kaart</w:t>
      </w:r>
      <w:r w:rsidR="00D85B7D">
        <w:t>.</w:t>
      </w:r>
    </w:p>
    <w:p w14:paraId="1C8A2238" w14:textId="77777777" w:rsidR="008E597C" w:rsidRDefault="008E597C" w:rsidP="007D5679">
      <w:pPr>
        <w:pStyle w:val="Kop5"/>
      </w:pPr>
      <w:bookmarkStart w:id="653" w:name="_Toc93476123"/>
      <w:r>
        <w:t>Norm</w:t>
      </w:r>
      <w:bookmarkEnd w:id="653"/>
    </w:p>
    <w:p w14:paraId="7A4F7590" w14:textId="77777777" w:rsidR="008E597C" w:rsidRDefault="008E597C" w:rsidP="007D5679">
      <w:r>
        <w:t>De Gebiedsaanwijzing Recreatie kent de volgende attributen:</w:t>
      </w:r>
    </w:p>
    <w:p w14:paraId="555E107E" w14:textId="77777777" w:rsidR="008E597C" w:rsidRDefault="008E597C"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8E597C" w:rsidRDefault="008E597C" w:rsidP="007D5679">
      <w:pPr>
        <w:pStyle w:val="Opsommingtekens1"/>
      </w:pPr>
      <w:r w:rsidRPr="007D5679">
        <w:rPr>
          <w:i/>
          <w:iCs/>
        </w:rPr>
        <w:lastRenderedPageBreak/>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Recreatie. Verplicht attribuut. Komt 1 keer voor.</w:t>
      </w:r>
    </w:p>
    <w:p w14:paraId="10E546BE" w14:textId="4D5ACBF7" w:rsidR="00414026" w:rsidRDefault="008E597C"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34BE26F9" w:rsidR="00BB4EFC" w:rsidRDefault="008E597C" w:rsidP="00AD7615">
      <w:pPr>
        <w:pStyle w:val="Opsommingtekens1"/>
      </w:pPr>
      <w:r w:rsidRPr="00BB4EFC">
        <w:rPr>
          <w:i/>
          <w:iCs/>
        </w:rPr>
        <w:t>groep</w:t>
      </w:r>
      <w:r>
        <w:t xml:space="preserve">: de categorie waartoe de specifieke vorm van de Gebiedsaanwijzing Recreatie </w:t>
      </w:r>
      <w:r w:rsidR="00F6734F">
        <w:t xml:space="preserve">behoort. Attribuut dat zorgt voor symbolisatie conform de standaardweergave. Te kiezen uit </w:t>
      </w:r>
      <w:r>
        <w:t xml:space="preserve">de </w:t>
      </w:r>
      <w:r w:rsidR="00AE2C2F">
        <w:t>limitatieve waardelijst</w:t>
      </w:r>
      <w:r>
        <w:t xml:space="preserve"> </w:t>
      </w:r>
      <w:r w:rsidR="00175570">
        <w:t>‘</w:t>
      </w:r>
      <w:r>
        <w:t>Recreatiegroep</w:t>
      </w:r>
      <w:r w:rsidR="00175570">
        <w:t>’</w:t>
      </w:r>
      <w:r>
        <w:t>. Verplicht attribuut. Komt 1 keer voor.</w:t>
      </w:r>
    </w:p>
    <w:p w14:paraId="7E7C3705" w14:textId="15BFD727"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19C86B28" w14:textId="7CFC84B6" w:rsidR="00CB5ED2" w:rsidRDefault="008E597C" w:rsidP="00AD7615">
      <w:pPr>
        <w:pStyle w:val="Opsommingtekens1"/>
      </w:pPr>
      <w:r w:rsidRPr="00BB4EFC">
        <w:rPr>
          <w:i/>
          <w:iCs/>
        </w:rPr>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E07AB6" w:rsidRDefault="00E07AB6" w:rsidP="0059714D"/>
    <w:p w14:paraId="757FE847" w14:textId="7EB35896" w:rsidR="0059714D" w:rsidRDefault="000D7504" w:rsidP="0059714D">
      <w:r>
        <w:t xml:space="preserve">Het </w:t>
      </w:r>
      <w:r w:rsidR="00AF2372" w:rsidRPr="00AF2372">
        <w:t>Gebiedsaanwijzing</w:t>
      </w:r>
      <w:r>
        <w:t>type</w:t>
      </w:r>
      <w:r w:rsidR="00AF2372" w:rsidRPr="00AF2372">
        <w:t xml:space="preserve"> </w:t>
      </w:r>
      <w:r w:rsidR="00AF2372">
        <w:t>Recreatie</w:t>
      </w:r>
      <w:r w:rsidR="00AF2372" w:rsidRPr="00AF2372">
        <w:t xml:space="preserve"> kent geen constraints.</w:t>
      </w:r>
    </w:p>
    <w:p w14:paraId="2E374D7A" w14:textId="48110FD7" w:rsidR="008E597C" w:rsidRDefault="00231CD4" w:rsidP="007D5679">
      <w:pPr>
        <w:pStyle w:val="Kop5"/>
      </w:pPr>
      <w:bookmarkStart w:id="654" w:name="_Toc93476124"/>
      <w:r>
        <w:t>Toelichting op de norm</w:t>
      </w:r>
      <w:bookmarkEnd w:id="654"/>
    </w:p>
    <w:p w14:paraId="1AA417CA" w14:textId="254DFE0D" w:rsidR="008E597C" w:rsidRDefault="008E597C"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Recreatie gekozen. Zie voor verdere toelichting paragraaf </w:t>
      </w:r>
      <w:r w:rsidR="00DB5100" w:rsidRPr="002B3669">
        <w:rPr>
          <w:rStyle w:val="Verwijzing"/>
        </w:rPr>
        <w:fldChar w:fldCharType="begin"/>
      </w:r>
      <w:r w:rsidR="00DB5100" w:rsidRPr="002B3669">
        <w:rPr>
          <w:rStyle w:val="Verwijzing"/>
        </w:rPr>
        <w:instrText xml:space="preserve"> REF _Ref26278952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7185A1A1" w14:textId="3510B002" w:rsidR="000D7504" w:rsidRDefault="008E597C" w:rsidP="007D5679">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420AE840" w:rsidR="00BB4EFC" w:rsidRDefault="008E597C" w:rsidP="00AD7615">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Recreatiegroep</w:t>
      </w:r>
      <w:r w:rsidR="00175570">
        <w:t>’</w:t>
      </w:r>
      <w:r>
        <w:t>.</w:t>
      </w:r>
    </w:p>
    <w:p w14:paraId="187AEB88" w14:textId="7E2342CE"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1BFE083E" w14:textId="0DA545FE" w:rsidR="005776AC" w:rsidRDefault="00F1183D" w:rsidP="00AD7615">
      <w:pPr>
        <w:pStyle w:val="Opsommingtekens1"/>
      </w:pPr>
      <w:r w:rsidRPr="00BB4EFC">
        <w:rPr>
          <w:i/>
          <w:iCs/>
        </w:rPr>
        <w:t>l</w:t>
      </w:r>
      <w:r w:rsidR="008E597C" w:rsidRPr="00BB4EFC">
        <w:rPr>
          <w:i/>
          <w:iCs/>
        </w:rPr>
        <w:t>ocatieaanduiding</w:t>
      </w:r>
      <w:r w:rsidR="008E597C">
        <w:t xml:space="preserve">: het attribuut dat de verwijzing bevat naar de identificatie van de specifieke Locatie die bij deze specifieke vorm van de Gebiedsaanwijzing Recreatie hoort én aangeeft wat de betekenis van Locatie is voor het object waar het bij hoort; in dit </w:t>
      </w:r>
      <w:r w:rsidR="008E597C">
        <w:lastRenderedPageBreak/>
        <w:t>geval voor Recreatie. Dit attribuut legt dus vast dat deze Locatie de locatie is waar deze specifieke vorm van de Gebiedsaanwijzing Recreatie van toepassing is.</w:t>
      </w:r>
    </w:p>
    <w:p w14:paraId="269750E2" w14:textId="77777777" w:rsidR="00E07AB6" w:rsidRDefault="00E07AB6" w:rsidP="007D5679"/>
    <w:p w14:paraId="301F732C" w14:textId="58A0DA20" w:rsidR="008E597C" w:rsidRDefault="008E597C" w:rsidP="007D5679">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B87B26">
        <w:t>Als in een volgende Juridische regel</w:t>
      </w:r>
      <w:r w:rsidR="00040856">
        <w:t xml:space="preserve"> </w:t>
      </w:r>
      <w:r>
        <w:t xml:space="preserve">of Tekstdeel diezelfde specifieke vorm van Recreatie wordt gebruikt, wordt in die Juridische regel of Tekstdeel volstaan met een verwijzing naar het betreffende al bestaande </w:t>
      </w:r>
      <w:r w:rsidR="005F4EBF">
        <w:t>R</w:t>
      </w:r>
      <w:r>
        <w:t>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3B5C83" w:rsidRDefault="003B5C83" w:rsidP="003B5C83">
      <w:pPr>
        <w:pStyle w:val="Kop4"/>
      </w:pPr>
      <w:bookmarkStart w:id="655" w:name="_Toc93476125"/>
      <w:r>
        <w:t>Gebiedsaanwijzingtype Ruimtelijk gebruik</w:t>
      </w:r>
      <w:bookmarkEnd w:id="655"/>
    </w:p>
    <w:p w14:paraId="24758248" w14:textId="77777777" w:rsidR="003B5C83" w:rsidRDefault="003B5C83" w:rsidP="007D5679">
      <w:pPr>
        <w:pStyle w:val="Kop5"/>
      </w:pPr>
      <w:bookmarkStart w:id="656" w:name="_Toc93476126"/>
      <w:r>
        <w:t>Toelichting op de toepassing</w:t>
      </w:r>
      <w:bookmarkEnd w:id="656"/>
    </w:p>
    <w:p w14:paraId="4B13D77A" w14:textId="6B524608" w:rsidR="003B5C83" w:rsidRDefault="003B5C83" w:rsidP="007D5679">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w:t>
      </w:r>
      <w:r w:rsidR="00175570">
        <w:t>’</w:t>
      </w:r>
      <w:r>
        <w:t>s voor het aangeven van gebieden waarvoor het ruimtelijk gebruik beleidsmatig bijzondere aandacht vereist.</w:t>
      </w:r>
    </w:p>
    <w:p w14:paraId="5AF499EC" w14:textId="6D3805BA" w:rsidR="00197747" w:rsidRDefault="003B5C83" w:rsidP="007D5679">
      <w:r>
        <w:t xml:space="preserve">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w:t>
      </w:r>
      <w:r w:rsidR="00175570">
        <w:t>‘</w:t>
      </w:r>
      <w:r>
        <w:t>stedelijk gebied-buiten centrum</w:t>
      </w:r>
      <w:r w:rsidR="00175570">
        <w:t>’</w:t>
      </w:r>
      <w:r>
        <w:t>.</w:t>
      </w:r>
    </w:p>
    <w:p w14:paraId="15A6209B" w14:textId="74C1CF45" w:rsidR="003B5C83" w:rsidRDefault="003B5C83" w:rsidP="007D5679"/>
    <w:p w14:paraId="213D87F1" w14:textId="77660356" w:rsidR="003B5C83" w:rsidRDefault="003B5C83" w:rsidP="007D5679">
      <w:r>
        <w:t xml:space="preserve">Om de geometrische begrenzing van de Gebiedsaanwijzing Ruimtelijk gebruik te kunnen vastleggen en de verschillende gebieden van dit type op een kaartbeeld weer te geven </w:t>
      </w:r>
      <w:r w:rsidR="00B07BC9">
        <w:t>wordt</w:t>
      </w:r>
      <w:r>
        <w:t xml:space="preserve"> de annotatie Ruimtelijk gebruik </w:t>
      </w:r>
      <w:r w:rsidR="00B07BC9" w:rsidRPr="00B07BC9">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w:t>
      </w:r>
      <w:r w:rsidR="00AE2C2F">
        <w:t>limitatieve waardelijst</w:t>
      </w:r>
      <w:r>
        <w:t xml:space="preserve">. Iedere groep heeft een eigen </w:t>
      </w:r>
      <w:r w:rsidR="00AD7615">
        <w:t>symbolisatie</w:t>
      </w:r>
      <w:r>
        <w:t xml:space="preserve">. Door te </w:t>
      </w:r>
      <w:r w:rsidR="00B85650" w:rsidRPr="00B85650">
        <w:t>annoteren</w:t>
      </w:r>
      <w:r w:rsidR="00B85650"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w:t>
      </w:r>
      <w:r w:rsidR="00843583">
        <w:t>kunnen de Locaties van alle specifieke vormen van de Gebiedsaanwijzing</w:t>
      </w:r>
      <w:r>
        <w:t xml:space="preserve"> Ruimtelijk gebruik </w:t>
      </w:r>
      <w:r w:rsidR="004D0F9D">
        <w:t>in een (interactieve) viewer met de standaardweergave worden weergegeven op een kaart</w:t>
      </w:r>
      <w:r>
        <w:t xml:space="preserve">. Het is dan mogelijk om een integraal beeld van alle </w:t>
      </w:r>
      <w:r>
        <w:lastRenderedPageBreak/>
        <w:t>locaties van de Gebiedsaanwijzing Ruimtelijk gebruik weer te geven, maar ook om alle locaties van de Gebiedsaanwijzing Ruimtelijk gebruik van een bepaalde groep weer te geven.</w:t>
      </w:r>
    </w:p>
    <w:p w14:paraId="5094F3C7" w14:textId="77777777" w:rsidR="003B5C83" w:rsidRDefault="003B5C83" w:rsidP="003B5C83">
      <w:pPr>
        <w:pStyle w:val="Kop5"/>
      </w:pPr>
      <w:bookmarkStart w:id="657" w:name="_Toc93476127"/>
      <w:r>
        <w:t>Definitie</w:t>
      </w:r>
      <w:bookmarkEnd w:id="657"/>
    </w:p>
    <w:p w14:paraId="538EB0F1" w14:textId="18C1B4A3" w:rsidR="000C44F3" w:rsidRDefault="00FA2C6A" w:rsidP="007D5679">
      <w:r>
        <w:t xml:space="preserve">Ruimtelijk gebruik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76A37">
        <w:t>waar de regels of het beleid gericht zijn</w:t>
      </w:r>
      <w:r w:rsidR="00F86C51" w:rsidRPr="00F86C51">
        <w:t xml:space="preserve"> op die vormen van ruimtelijk gebruik die niet onder een van de andere Gebiedsaanwijzingtypen te vatten zijn</w:t>
      </w:r>
      <w:r w:rsidR="000C44F3" w:rsidRPr="000C44F3">
        <w:t>.</w:t>
      </w:r>
    </w:p>
    <w:p w14:paraId="36BB9E5D" w14:textId="2EB8A929" w:rsidR="000A6E3C" w:rsidRDefault="000A6E3C" w:rsidP="000A6E3C">
      <w:pPr>
        <w:pStyle w:val="Kop5"/>
      </w:pPr>
      <w:bookmarkStart w:id="658" w:name="_Toc93476128"/>
      <w:r>
        <w:t>Doel</w:t>
      </w:r>
      <w:bookmarkEnd w:id="658"/>
    </w:p>
    <w:p w14:paraId="7D3E4370" w14:textId="7896F4E4" w:rsidR="000A6E3C" w:rsidRDefault="003C660C" w:rsidP="000A6E3C">
      <w:r>
        <w:t>Doel van het objecttype</w:t>
      </w:r>
      <w:r w:rsidR="000C1C78">
        <w:t xml:space="preserve"> Ruimtelijk gebruik is:</w:t>
      </w:r>
    </w:p>
    <w:p w14:paraId="0236BF03" w14:textId="6CCF42D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821CEF">
        <w:t>r</w:t>
      </w:r>
      <w:r w:rsidR="00D67077" w:rsidRPr="00D67077">
        <w:t>uimtelijk gebruik</w:t>
      </w:r>
      <w:r>
        <w:t>;</w:t>
      </w:r>
    </w:p>
    <w:p w14:paraId="094A9509" w14:textId="627B84BC" w:rsidR="00D85B7D" w:rsidRDefault="00D85B7D" w:rsidP="00D85B7D">
      <w:pPr>
        <w:pStyle w:val="Opsommingtekens1"/>
      </w:pPr>
      <w:r>
        <w:t xml:space="preserve">betekenisvol presenteren van de Locaties waar de regels of het beleid over het aspect </w:t>
      </w:r>
      <w:r w:rsidR="00821CEF">
        <w:t>r</w:t>
      </w:r>
      <w:r w:rsidR="00D67077" w:rsidRPr="00D67077">
        <w:t xml:space="preserve">uimtelijk gebruik </w:t>
      </w:r>
      <w:r>
        <w:t>gelden;</w:t>
      </w:r>
    </w:p>
    <w:p w14:paraId="41C40F01" w14:textId="2846750F" w:rsidR="000C1C78" w:rsidRPr="000A6E3C" w:rsidRDefault="00931A71" w:rsidP="00E07AB6">
      <w:pPr>
        <w:pStyle w:val="Opsommingtekens1"/>
      </w:pPr>
      <w:r>
        <w:t>kunnen filteren in een viewer of op een kaart</w:t>
      </w:r>
      <w:r w:rsidR="00D85B7D">
        <w:t>.</w:t>
      </w:r>
    </w:p>
    <w:p w14:paraId="5A9098B5" w14:textId="77777777" w:rsidR="003B5C83" w:rsidRDefault="003B5C83" w:rsidP="007D5679">
      <w:pPr>
        <w:pStyle w:val="Kop5"/>
      </w:pPr>
      <w:bookmarkStart w:id="659" w:name="_Toc93476129"/>
      <w:r>
        <w:t>Norm</w:t>
      </w:r>
      <w:bookmarkEnd w:id="659"/>
    </w:p>
    <w:p w14:paraId="783F5029" w14:textId="77777777" w:rsidR="003B5C83" w:rsidRDefault="003B5C83" w:rsidP="007D5679">
      <w:r>
        <w:t>De Gebiedsaanwijzing Ruimtelijk gebruik kent de volgende attributen:</w:t>
      </w:r>
    </w:p>
    <w:p w14:paraId="2FF33121"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Ruimtelijk gebruik. Verplicht attribuut. Komt 1 keer voor.</w:t>
      </w:r>
    </w:p>
    <w:p w14:paraId="5F58DBB6" w14:textId="4A739597" w:rsidR="00414026" w:rsidRDefault="003B5C83" w:rsidP="007D5679">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7C6A02FD" w:rsidR="00421DB6" w:rsidRDefault="003B5C83" w:rsidP="00AD7615">
      <w:pPr>
        <w:pStyle w:val="Opsommingtekens1"/>
      </w:pPr>
      <w:r w:rsidRPr="00E07AB6">
        <w:rPr>
          <w:i/>
          <w:iCs/>
        </w:rPr>
        <w:t>groep</w:t>
      </w:r>
      <w:r>
        <w:t xml:space="preserve">: de categorie waartoe de specifieke vorm van de Gebiedsaanwijzing Ruimtelijk gebruik </w:t>
      </w:r>
      <w:r w:rsidR="00F6734F">
        <w:t>behoort. Attribuut dat zorgt voor symbolisatie conform de standaardweergave. Te kiezen uit de limitatieve waardelijst</w:t>
      </w:r>
      <w:r>
        <w:t xml:space="preserve"> </w:t>
      </w:r>
      <w:r w:rsidR="00175570">
        <w:t>‘</w:t>
      </w:r>
      <w:r>
        <w:t>Ruimtelijk</w:t>
      </w:r>
      <w:r w:rsidR="005F4EBF">
        <w:t>G</w:t>
      </w:r>
      <w:r>
        <w:t>ebruikgroep</w:t>
      </w:r>
      <w:r w:rsidR="00175570">
        <w:t>’</w:t>
      </w:r>
      <w:r>
        <w:t>. Verplicht attribuut. Komt 1 keer voor.</w:t>
      </w:r>
    </w:p>
    <w:p w14:paraId="61E0068F" w14:textId="2B4C1FEB"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40ED1A41" w14:textId="62794885" w:rsidR="00CB5ED2" w:rsidRDefault="003B5C83" w:rsidP="00AD7615">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E07AB6" w:rsidRDefault="00E07AB6" w:rsidP="0059714D"/>
    <w:p w14:paraId="2FE35BD2" w14:textId="6A2B84F6" w:rsidR="0059714D" w:rsidRDefault="001B49E4" w:rsidP="0059714D">
      <w:r>
        <w:t xml:space="preserve">Het </w:t>
      </w:r>
      <w:r w:rsidR="00AF2372" w:rsidRPr="00AF2372">
        <w:t>Gebiedsaanwijzing</w:t>
      </w:r>
      <w:r>
        <w:t>type</w:t>
      </w:r>
      <w:r w:rsidR="00AF2372" w:rsidRPr="00AF2372">
        <w:t xml:space="preserve"> </w:t>
      </w:r>
      <w:r w:rsidR="00AF2372">
        <w:t>Ruimtelijk gebruik</w:t>
      </w:r>
      <w:r w:rsidR="00AF2372" w:rsidRPr="00AF2372">
        <w:t xml:space="preserve"> kent geen constraints.</w:t>
      </w:r>
    </w:p>
    <w:p w14:paraId="5C964DD8" w14:textId="26E59A81" w:rsidR="003B5C83" w:rsidRDefault="00231CD4" w:rsidP="007D5679">
      <w:pPr>
        <w:pStyle w:val="Kop5"/>
      </w:pPr>
      <w:bookmarkStart w:id="660" w:name="_Toc93476130"/>
      <w:r>
        <w:t>Toelichting op de norm</w:t>
      </w:r>
      <w:bookmarkEnd w:id="660"/>
    </w:p>
    <w:p w14:paraId="0D354551" w14:textId="4DAEF8BA" w:rsidR="003B5C83" w:rsidRDefault="003B5C8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Ruimtelijk gebruik gekozen. Zie voor verdere toelichting paragraaf </w:t>
      </w:r>
      <w:r w:rsidR="00DB5100" w:rsidRPr="002B3669">
        <w:rPr>
          <w:rStyle w:val="Verwijzing"/>
        </w:rPr>
        <w:fldChar w:fldCharType="begin"/>
      </w:r>
      <w:r w:rsidR="00DB5100" w:rsidRPr="002B3669">
        <w:rPr>
          <w:rStyle w:val="Verwijzing"/>
        </w:rPr>
        <w:instrText xml:space="preserve"> REF _Ref26278961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52F93F01" w14:textId="121CA8C4" w:rsidR="001B49E4" w:rsidRDefault="003B5C83" w:rsidP="007D5679">
      <w:pPr>
        <w:pStyle w:val="Opsommingtekens1"/>
      </w:pPr>
      <w:r w:rsidRPr="007D5679">
        <w:rPr>
          <w:i/>
          <w:iCs/>
        </w:rPr>
        <w:lastRenderedPageBreak/>
        <w:t>naam</w:t>
      </w:r>
      <w:r>
        <w:t>: door het bevoegd gezag zelf te kiezen, er is geen waardelijst voor de naam van specifieke vormen van de Gebiedsaanwijzing Ruimtelijk gebruik. De naam mag ook dezelfde zijn als de naam van de RuimtelijkGebruikgroep.</w:t>
      </w:r>
    </w:p>
    <w:p w14:paraId="37FF27A6" w14:textId="45AD6659" w:rsidR="00421DB6" w:rsidRDefault="003B5C83" w:rsidP="00AD7615">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Ruimte</w:t>
      </w:r>
      <w:r w:rsidR="005F4EBF">
        <w:t>l</w:t>
      </w:r>
      <w:r>
        <w:t>ijkGebruikgroep</w:t>
      </w:r>
      <w:r w:rsidR="00175570">
        <w:t>’</w:t>
      </w:r>
      <w:r>
        <w:t>.</w:t>
      </w:r>
    </w:p>
    <w:p w14:paraId="6EDD21EF" w14:textId="362A2E16"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10BE6D8B" w14:textId="11867903" w:rsidR="005776AC" w:rsidRDefault="00E44E39" w:rsidP="00AD7615">
      <w:pPr>
        <w:pStyle w:val="Opsommingtekens1"/>
      </w:pPr>
      <w:r w:rsidRPr="00421DB6">
        <w:rPr>
          <w:i/>
          <w:iCs/>
        </w:rPr>
        <w:t>l</w:t>
      </w:r>
      <w:r w:rsidR="003B5C83" w:rsidRPr="00421DB6">
        <w:rPr>
          <w:i/>
          <w:iCs/>
        </w:rPr>
        <w:t>ocatieaanduiding</w:t>
      </w:r>
      <w:r w:rsidR="003B5C83">
        <w:t xml:space="preserve">: het attribuut dat de verwijzing bevat naar de identificatie van de specifieke Locatie die bij deze specifieke vorm van de Gebiedsaanwijzing </w:t>
      </w:r>
      <w:r w:rsidR="0024475B">
        <w:t>Ruimtelijk gebruik</w:t>
      </w:r>
      <w:r w:rsidR="003B5C83">
        <w:t xml:space="preserve"> hoort én aangeeft wat de betekenis van Locatie is voor het object waar het bij hoort; in dit geval voor</w:t>
      </w:r>
      <w:r w:rsidR="0024475B" w:rsidRPr="0024475B">
        <w:t xml:space="preserve"> Ruimtelijk gebruik</w:t>
      </w:r>
      <w:r w:rsidR="003B5C83">
        <w:t xml:space="preserve">. Dit attribuut legt dus vast dat deze Locatie de locatie is waar deze specifieke vorm van de Gebiedsaanwijzing </w:t>
      </w:r>
      <w:r w:rsidR="0024475B" w:rsidRPr="0024475B">
        <w:t>Ruimtelijk gebruik</w:t>
      </w:r>
      <w:r w:rsidR="003B5C83">
        <w:t xml:space="preserve"> van toepassing is.</w:t>
      </w:r>
    </w:p>
    <w:p w14:paraId="69F182B0" w14:textId="77777777" w:rsidR="00E07AB6" w:rsidRDefault="00E07AB6" w:rsidP="007D5679"/>
    <w:p w14:paraId="3D2A6750" w14:textId="601F46F8" w:rsidR="003B5C83" w:rsidRDefault="003B5C83" w:rsidP="007D5679">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B87B26">
        <w:t>Als in een volgende Juridische regel</w:t>
      </w:r>
      <w:r w:rsidR="00040856">
        <w:t xml:space="preserve"> </w:t>
      </w:r>
      <w:r>
        <w:t>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3B5C83" w:rsidRDefault="003B5C83" w:rsidP="003B5C83">
      <w:pPr>
        <w:pStyle w:val="Kop4"/>
      </w:pPr>
      <w:bookmarkStart w:id="661" w:name="_Toc93476131"/>
      <w:r>
        <w:t>Gebiedsaanwijzingtype Verkeer</w:t>
      </w:r>
      <w:bookmarkEnd w:id="661"/>
    </w:p>
    <w:p w14:paraId="5DCF9220" w14:textId="77777777" w:rsidR="003B5C83" w:rsidRDefault="003B5C83" w:rsidP="007D5679">
      <w:pPr>
        <w:pStyle w:val="Kop5"/>
      </w:pPr>
      <w:bookmarkStart w:id="662" w:name="_Toc93476132"/>
      <w:r>
        <w:t>Toelichting op de toepassing</w:t>
      </w:r>
      <w:bookmarkEnd w:id="662"/>
    </w:p>
    <w:p w14:paraId="7F25B30F" w14:textId="508D0B98" w:rsidR="003B5C83" w:rsidRDefault="003B5C83" w:rsidP="007D5679">
      <w:r>
        <w:t>De Gebiedsaanwijzing van het type Verkeer wordt gebruikt voor gebieden waar mobiliteit een belangrijk aspect is. Het kan hi</w:t>
      </w:r>
      <w:r w:rsidR="005F4EBF">
        <w:t>er bij</w:t>
      </w:r>
      <w:r>
        <w:t xml:space="preserve">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w:t>
      </w:r>
      <w:r w:rsidR="00175570">
        <w:t>’</w:t>
      </w:r>
      <w:r>
        <w:t xml:space="preserve">s </w:t>
      </w:r>
      <w:r>
        <w:lastRenderedPageBreak/>
        <w:t>voor het aangeven van gebieden en objecten waar beleidsmatig bijzondere aandacht is voor verkeer.</w:t>
      </w:r>
    </w:p>
    <w:p w14:paraId="645333B1" w14:textId="77777777" w:rsidR="003B5C83" w:rsidRDefault="003B5C83" w:rsidP="007D5679">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3B5C83" w:rsidRDefault="003B5C83" w:rsidP="007D5679"/>
    <w:p w14:paraId="14686A67" w14:textId="2B800C4C" w:rsidR="003B5C83" w:rsidRDefault="003B5C83" w:rsidP="007D5679">
      <w:r>
        <w:t xml:space="preserve">Om de geometrische begrenzing van de Gebiedsaanwijzing Verkeer te kunnen vastleggen en de verschillende gebieden van dit type op een kaartbeeld weer te geven </w:t>
      </w:r>
      <w:r w:rsidR="00B07BC9">
        <w:t>wordt</w:t>
      </w:r>
      <w:r>
        <w:t xml:space="preserve"> de annotatie Verkeer </w:t>
      </w:r>
      <w:r w:rsidR="00B07BC9" w:rsidRPr="00B07BC9">
        <w:t>gebruikt</w:t>
      </w:r>
      <w:r>
        <w:t xml:space="preserve">. Op voorhand is niet te zeggen hoeveel en welke specifieke vormen van de Gebiedsaanwijzing Verkeer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w:t>
      </w:r>
      <w:r w:rsidR="00AE2C2F">
        <w:t>limitatieve waardelijst</w:t>
      </w:r>
      <w:r>
        <w:t xml:space="preserve">. Iedere groep heeft een eigen </w:t>
      </w:r>
      <w:r w:rsidR="00AD7615">
        <w:t>symbolisatie</w:t>
      </w:r>
      <w:r>
        <w:t xml:space="preserve">. Door te </w:t>
      </w:r>
      <w:r w:rsidR="00B85650" w:rsidRPr="00B85650">
        <w:t>annoteren</w:t>
      </w:r>
      <w:r w:rsidR="00B85650" w:rsidRPr="00B85650" w:rsidDel="00B85650">
        <w:t xml:space="preserve"> </w:t>
      </w:r>
      <w:r>
        <w:t xml:space="preserve">met de Gebiedsaanwijzing Verkeer met het attribuut </w:t>
      </w:r>
      <w:r w:rsidRPr="00E07AB6">
        <w:rPr>
          <w:i/>
          <w:iCs/>
        </w:rPr>
        <w:t>groep</w:t>
      </w:r>
      <w:r>
        <w:t xml:space="preserve"> en de juiste waarde van de waardelijst Verkeergroep </w:t>
      </w:r>
      <w:r w:rsidR="00843583">
        <w:t>kunnen de Locaties van alle specifieke vormen van de Gebiedsaanwijzing</w:t>
      </w:r>
      <w:r>
        <w:t xml:space="preserve"> Verkeer </w:t>
      </w:r>
      <w:r w:rsidR="004D0F9D">
        <w:t>in een (interactieve) viewer met de standaardweergave worden weergegeven op een kaart</w:t>
      </w:r>
      <w:r>
        <w:t>. Het is dan mogelijk om een integraal beeld van alle locaties van de Gebiedsaanwijzing Verkeer weer te geven, maar ook om alle locaties van de Gebiedsaanwijzing Verkeer van een bepaalde groep weer te geven.</w:t>
      </w:r>
    </w:p>
    <w:p w14:paraId="04C6A559" w14:textId="77777777" w:rsidR="003B5C83" w:rsidRDefault="003B5C83" w:rsidP="007D5679">
      <w:pPr>
        <w:pStyle w:val="Kop5"/>
      </w:pPr>
      <w:bookmarkStart w:id="663" w:name="_Toc93476133"/>
      <w:r>
        <w:t>Definitie</w:t>
      </w:r>
      <w:bookmarkEnd w:id="663"/>
    </w:p>
    <w:p w14:paraId="5AE98CB8" w14:textId="57DC3143" w:rsidR="000C44F3" w:rsidRDefault="00FA2C6A" w:rsidP="007D5679">
      <w:r>
        <w:t xml:space="preserve">Verkeer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21BFB">
        <w:t xml:space="preserve">waar de </w:t>
      </w:r>
      <w:r w:rsidR="00F86C51" w:rsidRPr="00F86C51">
        <w:t xml:space="preserve">regels of </w:t>
      </w:r>
      <w:r w:rsidR="00221BFB">
        <w:t xml:space="preserve">het </w:t>
      </w:r>
      <w:r w:rsidR="00F86C51" w:rsidRPr="00F86C51">
        <w:t xml:space="preserve">beleid gericht </w:t>
      </w:r>
      <w:r w:rsidR="00221BFB">
        <w:t xml:space="preserve">zijn </w:t>
      </w:r>
      <w:r w:rsidR="00F86C51" w:rsidRPr="00F86C51">
        <w:t>op beheer, onderhoud en ontwikkeling van verkeer en mobiliteit</w:t>
      </w:r>
      <w:r w:rsidR="000C44F3" w:rsidRPr="000C44F3">
        <w:t>.</w:t>
      </w:r>
    </w:p>
    <w:p w14:paraId="1D98A302" w14:textId="1E78CCC0" w:rsidR="007E54E1" w:rsidRDefault="007E54E1" w:rsidP="007E54E1">
      <w:pPr>
        <w:pStyle w:val="Kop5"/>
      </w:pPr>
      <w:bookmarkStart w:id="664" w:name="_Toc93476134"/>
      <w:r>
        <w:t>Doel</w:t>
      </w:r>
      <w:bookmarkEnd w:id="664"/>
    </w:p>
    <w:p w14:paraId="1B539AEC" w14:textId="24FA9D29" w:rsidR="007E54E1" w:rsidRDefault="003C660C" w:rsidP="007E54E1">
      <w:r>
        <w:t>Doel van het objecttype</w:t>
      </w:r>
      <w:r w:rsidR="005B55AA">
        <w:t xml:space="preserve"> Verkeer is:</w:t>
      </w:r>
    </w:p>
    <w:p w14:paraId="776B6935" w14:textId="13CC8E8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821CEF">
        <w:t>v</w:t>
      </w:r>
      <w:r w:rsidR="00D67077" w:rsidRPr="00D67077">
        <w:t>erkeer</w:t>
      </w:r>
      <w:r>
        <w:t>;</w:t>
      </w:r>
    </w:p>
    <w:p w14:paraId="6EAFFC01" w14:textId="611B1797" w:rsidR="00D85B7D" w:rsidRDefault="00D85B7D" w:rsidP="00D85B7D">
      <w:pPr>
        <w:pStyle w:val="Opsommingtekens1"/>
      </w:pPr>
      <w:r>
        <w:t xml:space="preserve">betekenisvol presenteren van de Locaties waar de regels of het beleid over het aspect </w:t>
      </w:r>
      <w:r w:rsidR="00821CEF">
        <w:t>v</w:t>
      </w:r>
      <w:r w:rsidR="00D67077" w:rsidRPr="00D67077">
        <w:t xml:space="preserve">erkeer </w:t>
      </w:r>
      <w:r>
        <w:t>gelden;</w:t>
      </w:r>
    </w:p>
    <w:p w14:paraId="5A986CC3" w14:textId="1B7B8060" w:rsidR="005B55AA" w:rsidRPr="007E54E1" w:rsidRDefault="00931A71" w:rsidP="00E07AB6">
      <w:pPr>
        <w:pStyle w:val="Opsommingtekens1"/>
      </w:pPr>
      <w:r>
        <w:t>kunnen filteren in een viewer of op een kaart</w:t>
      </w:r>
      <w:r w:rsidR="00D85B7D">
        <w:t>.</w:t>
      </w:r>
    </w:p>
    <w:p w14:paraId="530A9105" w14:textId="77777777" w:rsidR="003B5C83" w:rsidRDefault="003B5C83" w:rsidP="007D5679">
      <w:pPr>
        <w:pStyle w:val="Kop5"/>
      </w:pPr>
      <w:bookmarkStart w:id="665" w:name="_Toc93476135"/>
      <w:r>
        <w:t>Norm</w:t>
      </w:r>
      <w:bookmarkEnd w:id="665"/>
    </w:p>
    <w:p w14:paraId="576A3D4A" w14:textId="77777777" w:rsidR="003B5C83" w:rsidRDefault="003B5C83" w:rsidP="007D5679">
      <w:r>
        <w:t>De Gebiedsaanwijzing Verkeer kent de volgende attributen:</w:t>
      </w:r>
    </w:p>
    <w:p w14:paraId="21BE1CDF"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Verkeer. Verplicht attribuut. Komt 1 keer voor.</w:t>
      </w:r>
    </w:p>
    <w:p w14:paraId="62415C24" w14:textId="2E321C61" w:rsidR="00414026" w:rsidRDefault="003B5C83"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3540427C" w:rsidR="00510B1F" w:rsidRDefault="003B5C83" w:rsidP="00AD7615">
      <w:pPr>
        <w:pStyle w:val="Opsommingtekens1"/>
      </w:pPr>
      <w:r w:rsidRPr="00510B1F">
        <w:rPr>
          <w:i/>
          <w:iCs/>
        </w:rPr>
        <w:t>groep</w:t>
      </w:r>
      <w:r>
        <w:t xml:space="preserve">: de categorie waartoe de specifieke vorm van de Gebiedsaanwijzing Verkeer </w:t>
      </w:r>
      <w:r w:rsidR="00F6734F">
        <w:t>behoort. Attribuut dat zorgt voor symbolisatie conform de standaardweergave. Te kiezen uit de limitatieve waardelijst</w:t>
      </w:r>
      <w:r>
        <w:t xml:space="preserve"> </w:t>
      </w:r>
      <w:r w:rsidR="00175570">
        <w:t>‘</w:t>
      </w:r>
      <w:r>
        <w:t>Verkeergroep</w:t>
      </w:r>
      <w:r w:rsidR="00175570">
        <w:t>’</w:t>
      </w:r>
      <w:r>
        <w:t>. Verplicht attribuut. Komt 1 keer voor.</w:t>
      </w:r>
    </w:p>
    <w:p w14:paraId="1FAF9969" w14:textId="5FCE6AE3" w:rsidR="00244CC4" w:rsidRPr="00E07AB6" w:rsidRDefault="00244CC4" w:rsidP="00AD7615">
      <w:pPr>
        <w:pStyle w:val="Opsommingtekens1"/>
      </w:pPr>
      <w:r w:rsidRPr="00E07AB6">
        <w:rPr>
          <w:i/>
          <w:iCs/>
        </w:rPr>
        <w:lastRenderedPageBreak/>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2277BCC8" w14:textId="2741BAFF" w:rsidR="00CB5ED2" w:rsidRDefault="003B5C83" w:rsidP="00AD7615">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E07AB6" w:rsidRDefault="00E07AB6" w:rsidP="0059714D"/>
    <w:p w14:paraId="3B0B22A5" w14:textId="60AFDE4C" w:rsidR="0059714D" w:rsidRDefault="001631BF" w:rsidP="0059714D">
      <w:r>
        <w:t xml:space="preserve">Het </w:t>
      </w:r>
      <w:r w:rsidR="00405368" w:rsidRPr="00405368">
        <w:t>Gebiedsaanwijzing</w:t>
      </w:r>
      <w:r>
        <w:t>type</w:t>
      </w:r>
      <w:r w:rsidR="00405368" w:rsidRPr="00405368">
        <w:t xml:space="preserve"> </w:t>
      </w:r>
      <w:r w:rsidR="00405368">
        <w:t>Verkeer</w:t>
      </w:r>
      <w:r w:rsidR="00405368" w:rsidRPr="00405368">
        <w:t xml:space="preserve"> kent geen constraints.</w:t>
      </w:r>
    </w:p>
    <w:p w14:paraId="0AC29B6C" w14:textId="706B33A2" w:rsidR="003B5C83" w:rsidRDefault="00231CD4" w:rsidP="007D5679">
      <w:pPr>
        <w:pStyle w:val="Kop5"/>
      </w:pPr>
      <w:bookmarkStart w:id="666" w:name="_Toc93476136"/>
      <w:r>
        <w:t>Toelichting op de norm</w:t>
      </w:r>
      <w:bookmarkEnd w:id="666"/>
    </w:p>
    <w:p w14:paraId="66D141AB" w14:textId="5293AC70" w:rsidR="003B5C83" w:rsidRDefault="003B5C8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Verkeer gekozen. Zie voor verdere toelichting paragraaf </w:t>
      </w:r>
      <w:r w:rsidR="00DB5100" w:rsidRPr="002B3669">
        <w:rPr>
          <w:rStyle w:val="Verwijzing"/>
        </w:rPr>
        <w:fldChar w:fldCharType="begin"/>
      </w:r>
      <w:r w:rsidR="00DB5100" w:rsidRPr="002B3669">
        <w:rPr>
          <w:rStyle w:val="Verwijzing"/>
        </w:rPr>
        <w:instrText xml:space="preserve"> REF _Ref26278972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5806EC88" w14:textId="28D09E3A" w:rsidR="001631BF" w:rsidRDefault="003B5C83" w:rsidP="007D5679">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2A778C2B" w:rsidR="00510B1F" w:rsidRDefault="003B5C83" w:rsidP="00AD7615">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Verkeergroep</w:t>
      </w:r>
      <w:r w:rsidR="00175570">
        <w:t>’</w:t>
      </w:r>
      <w:r>
        <w:t>.</w:t>
      </w:r>
    </w:p>
    <w:p w14:paraId="1336D77C" w14:textId="0CA7FE28"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6D08FC6B" w14:textId="652C74B2" w:rsidR="005776AC" w:rsidRDefault="00E44E39" w:rsidP="00AD7615">
      <w:pPr>
        <w:pStyle w:val="Opsommingtekens1"/>
      </w:pPr>
      <w:r w:rsidRPr="00510B1F">
        <w:rPr>
          <w:i/>
          <w:iCs/>
        </w:rPr>
        <w:t>l</w:t>
      </w:r>
      <w:r w:rsidR="003B5C83" w:rsidRPr="00510B1F">
        <w:rPr>
          <w:i/>
          <w:iCs/>
        </w:rPr>
        <w:t>ocatieaanduiding</w:t>
      </w:r>
      <w:r w:rsidR="003B5C83">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E07AB6" w:rsidRDefault="00E07AB6" w:rsidP="007D5679"/>
    <w:p w14:paraId="6A524D91" w14:textId="46C845A3" w:rsidR="003B5C83" w:rsidRDefault="003B5C83" w:rsidP="007D5679">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B87B26">
        <w:t>Als in een volgende Juridische regel</w:t>
      </w:r>
      <w:r w:rsidR="00040856">
        <w:t xml:space="preserve"> </w:t>
      </w:r>
      <w:r>
        <w:t xml:space="preserve">of Tekstdeel diezelfde specifieke vorm van Verkeer wordt gebruikt, wordt in die Juridische regel of </w:t>
      </w:r>
      <w:r>
        <w:lastRenderedPageBreak/>
        <w:t>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3B5C83" w:rsidRDefault="003B5C83" w:rsidP="003B5C83">
      <w:pPr>
        <w:pStyle w:val="Kop4"/>
      </w:pPr>
      <w:bookmarkStart w:id="667" w:name="_Toc93476137"/>
      <w:r>
        <w:t>Gebiedsaanwijzingtype Water en watersysteem</w:t>
      </w:r>
      <w:bookmarkEnd w:id="667"/>
    </w:p>
    <w:p w14:paraId="5EFDABAD" w14:textId="77777777" w:rsidR="003B5C83" w:rsidRDefault="003B5C83" w:rsidP="007D5679">
      <w:pPr>
        <w:pStyle w:val="Kop5"/>
      </w:pPr>
      <w:bookmarkStart w:id="668" w:name="_Toc93476138"/>
      <w:r>
        <w:t>Toelichting op de toepassing</w:t>
      </w:r>
      <w:bookmarkEnd w:id="668"/>
    </w:p>
    <w:p w14:paraId="44AFE8AF" w14:textId="34EAE380" w:rsidR="003B5C83" w:rsidRDefault="003B5C83" w:rsidP="007D5679">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w:t>
      </w:r>
      <w:r w:rsidR="00175570">
        <w:t>’</w:t>
      </w:r>
      <w:r>
        <w:t>s voor het aangeven van gebieden en objecten waar beleidsmatig bijzondere aandacht is voor water en watersysteem.</w:t>
      </w:r>
    </w:p>
    <w:p w14:paraId="2B7E5D70" w14:textId="72603A43" w:rsidR="003B5C83" w:rsidRDefault="003B5C83" w:rsidP="007D5679">
      <w:r>
        <w:t xml:space="preserve">Provincies </w:t>
      </w:r>
      <w:r w:rsidR="001E4825">
        <w:t xml:space="preserve">en waterschappen </w:t>
      </w:r>
      <w:r>
        <w:t xml:space="preserve">zullen de Gebiedsaanwijzing Water en watersysteem vooral gebruiken voor waterbergingsgebieden, grondwater en grondwaterbeschermingsgebieden, oppervlaktewateren en </w:t>
      </w:r>
      <w:r w:rsidR="00266B8B">
        <w:t xml:space="preserve">(primaire en </w:t>
      </w:r>
      <w:r>
        <w:t>regionale</w:t>
      </w:r>
      <w:r w:rsidR="00266B8B">
        <w:t>)</w:t>
      </w:r>
      <w:r>
        <w:t xml:space="preserve"> keringen. </w:t>
      </w:r>
      <w:r w:rsidR="00421EFC">
        <w:t xml:space="preserve">Voor </w:t>
      </w:r>
      <w:r w:rsidR="00A07FA4">
        <w:t xml:space="preserve">de </w:t>
      </w:r>
      <w:r w:rsidR="00421EFC">
        <w:t>waterschap</w:t>
      </w:r>
      <w:r w:rsidR="00A07FA4">
        <w:t>sverordening</w:t>
      </w:r>
      <w:r w:rsidR="00421EFC">
        <w:t xml:space="preserve"> zal het Gebiedsaanwijzingtype Water en watersystemen </w:t>
      </w:r>
      <w:r w:rsidR="00A07FA4">
        <w:t xml:space="preserve">het belangrijkste objecttype zijn. </w:t>
      </w:r>
      <w:r>
        <w:t>Ook gemeenten zullen in omgevingsvisie en omgevingsplan beleid en regels over water en watersystem</w:t>
      </w:r>
      <w:r w:rsidR="00E866FF">
        <w:t>en</w:t>
      </w:r>
      <w:r>
        <w:t xml:space="preserve">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3B5C83" w:rsidRDefault="003B5C83" w:rsidP="007D5679"/>
    <w:p w14:paraId="2D0AC026" w14:textId="2DD7974B" w:rsidR="003B5C83" w:rsidRDefault="003B5C83" w:rsidP="007D5679">
      <w:r>
        <w:t xml:space="preserve">Om de geometrische begrenzing van de Gebiedsaanwijzing Water en watersysteem te kunnen vastleggen en de verschillende gebieden van dit type op een kaartbeeld weer te geven </w:t>
      </w:r>
      <w:r w:rsidR="00B07BC9">
        <w:t>wordt</w:t>
      </w:r>
      <w:r>
        <w:t xml:space="preserve"> de annotatie Water en watersysteem </w:t>
      </w:r>
      <w:r w:rsidR="00B07BC9" w:rsidRPr="00B07BC9">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w:t>
      </w:r>
      <w:r w:rsidR="00AE2C2F">
        <w:t>limitatieve waardelijst</w:t>
      </w:r>
      <w:r>
        <w:t xml:space="preserve">. Iedere groep heeft een eigen </w:t>
      </w:r>
      <w:r w:rsidR="00AD7615">
        <w:t>symbolisatie</w:t>
      </w:r>
      <w:r>
        <w:t xml:space="preserve">. Door te </w:t>
      </w:r>
      <w:r w:rsidR="007552A3" w:rsidRPr="007552A3">
        <w:t>annoteren</w:t>
      </w:r>
      <w:r w:rsidR="007552A3"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w:t>
      </w:r>
      <w:r w:rsidR="00843583">
        <w:t>kunnen de Locaties van alle specifieke vormen van de Gebiedsaanwijzing</w:t>
      </w:r>
      <w:r>
        <w:t xml:space="preserve"> Water en watersysteem </w:t>
      </w:r>
      <w:r w:rsidR="004D0F9D">
        <w:t>in een (interactieve) viewer met de standaardweergave worden weergegeven op een kaart</w:t>
      </w:r>
      <w:r>
        <w: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3B5C83" w:rsidRDefault="003B5C83" w:rsidP="007D5679">
      <w:pPr>
        <w:pStyle w:val="Kop5"/>
      </w:pPr>
      <w:bookmarkStart w:id="669" w:name="_Toc93476139"/>
      <w:r>
        <w:t>Definitie</w:t>
      </w:r>
      <w:bookmarkEnd w:id="669"/>
    </w:p>
    <w:p w14:paraId="2379B7D8" w14:textId="567AD6B7" w:rsidR="000C44F3" w:rsidRDefault="00FA2C6A" w:rsidP="007D5679">
      <w:r w:rsidRPr="00FA2C6A">
        <w:t xml:space="preserve">Water en watersysteem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76A37">
        <w:t>waar de regels of het beleid gericht zijn</w:t>
      </w:r>
      <w:r w:rsidR="000B7A1E" w:rsidRPr="000B7A1E">
        <w:t xml:space="preserve"> op het beheer van water en watersystemen</w:t>
      </w:r>
      <w:r w:rsidR="000C44F3" w:rsidRPr="000C44F3">
        <w:t>.</w:t>
      </w:r>
    </w:p>
    <w:p w14:paraId="34CDF91B" w14:textId="75C71CA4" w:rsidR="007E54E1" w:rsidRDefault="007E54E1" w:rsidP="007E54E1">
      <w:pPr>
        <w:pStyle w:val="Kop5"/>
      </w:pPr>
      <w:bookmarkStart w:id="670" w:name="_Toc93476140"/>
      <w:r>
        <w:lastRenderedPageBreak/>
        <w:t>Doel</w:t>
      </w:r>
      <w:bookmarkEnd w:id="670"/>
    </w:p>
    <w:p w14:paraId="72A2B7C3" w14:textId="708C15D8" w:rsidR="007E54E1" w:rsidRDefault="003C660C" w:rsidP="007E54E1">
      <w:r>
        <w:t>Doel van het objecttype</w:t>
      </w:r>
      <w:r w:rsidR="004B7F4E">
        <w:t xml:space="preserve"> Water en </w:t>
      </w:r>
      <w:r w:rsidR="005B55AA">
        <w:t>watersysteem is:</w:t>
      </w:r>
    </w:p>
    <w:p w14:paraId="70FB38C5" w14:textId="6A569F2F" w:rsidR="00D85B7D" w:rsidRDefault="00D85B7D" w:rsidP="00D85B7D">
      <w:pPr>
        <w:pStyle w:val="Opsommingtekens1"/>
      </w:pPr>
      <w:r>
        <w:t xml:space="preserve">machineleesbaar vastleggen dat een Juridische regel of Tekstdeel en de bijbehorende Locatie(s) gaan over een gebied waar regels of beleid gelden voor </w:t>
      </w:r>
      <w:r w:rsidR="00ED54DF">
        <w:t>w</w:t>
      </w:r>
      <w:r w:rsidR="007C3390" w:rsidRPr="007C3390">
        <w:t>ater en watersystem</w:t>
      </w:r>
      <w:r w:rsidR="00ED54DF">
        <w:t>en</w:t>
      </w:r>
      <w:r>
        <w:t>;</w:t>
      </w:r>
    </w:p>
    <w:p w14:paraId="70BDD752" w14:textId="4485BD32" w:rsidR="00D85B7D" w:rsidRDefault="00D85B7D" w:rsidP="00D85B7D">
      <w:pPr>
        <w:pStyle w:val="Opsommingtekens1"/>
      </w:pPr>
      <w:r>
        <w:t xml:space="preserve">betekenisvol presenteren van de Locaties waar de regels of het beleid </w:t>
      </w:r>
      <w:r w:rsidR="00ED54DF" w:rsidRPr="00ED54DF">
        <w:t xml:space="preserve">voor water en watersystemen </w:t>
      </w:r>
      <w:r>
        <w:t>gelden;</w:t>
      </w:r>
    </w:p>
    <w:p w14:paraId="5FA552F7" w14:textId="3F66F5EC" w:rsidR="005B55AA" w:rsidRPr="007E54E1" w:rsidRDefault="00931A71" w:rsidP="0014301D">
      <w:pPr>
        <w:pStyle w:val="Opsommingtekens1"/>
      </w:pPr>
      <w:r>
        <w:t>kunnen filteren in een viewer of op een kaart</w:t>
      </w:r>
      <w:r w:rsidR="00D85B7D">
        <w:t>.</w:t>
      </w:r>
    </w:p>
    <w:p w14:paraId="1B4D7C9D" w14:textId="77777777" w:rsidR="003B5C83" w:rsidRDefault="003B5C83" w:rsidP="007D5679">
      <w:pPr>
        <w:pStyle w:val="Kop5"/>
      </w:pPr>
      <w:bookmarkStart w:id="671" w:name="_Toc93476141"/>
      <w:r>
        <w:t>Norm</w:t>
      </w:r>
      <w:bookmarkEnd w:id="671"/>
    </w:p>
    <w:p w14:paraId="06B259C5" w14:textId="77777777" w:rsidR="003B5C83" w:rsidRDefault="003B5C83" w:rsidP="007D5679">
      <w:r>
        <w:t>De Gebiedsaanwijzing Water en watersysteem kent de volgende attributen:</w:t>
      </w:r>
    </w:p>
    <w:p w14:paraId="032AA007"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Water en watersysteem. Verplicht attribuut. Komt 1 keer voor.</w:t>
      </w:r>
    </w:p>
    <w:p w14:paraId="6185256E" w14:textId="219FB9E4" w:rsidR="00061299" w:rsidRDefault="003B5C83" w:rsidP="007D5679">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5C71ACF2" w:rsidR="00B46848" w:rsidRDefault="003B5C83" w:rsidP="00AD7615">
      <w:pPr>
        <w:pStyle w:val="Opsommingtekens1"/>
      </w:pPr>
      <w:r w:rsidRPr="00B46848">
        <w:rPr>
          <w:i/>
          <w:iCs/>
        </w:rPr>
        <w:t>groep</w:t>
      </w:r>
      <w:r>
        <w:t xml:space="preserve">: de categorie waartoe de specifieke vorm van de Gebiedsaanwijzing Water en watersysteem behoort. </w:t>
      </w:r>
      <w:r w:rsidR="00FD6EDA">
        <w:t xml:space="preserve">Attribuut dat zorgt voor symbolisatie conform de standaardweergave. </w:t>
      </w:r>
      <w:r>
        <w:t xml:space="preserve">Te kiezen uit de </w:t>
      </w:r>
      <w:r w:rsidR="00AE2C2F">
        <w:t>limitatieve waardelijst</w:t>
      </w:r>
      <w:r>
        <w:t xml:space="preserve"> </w:t>
      </w:r>
      <w:r w:rsidR="00175570">
        <w:t>‘</w:t>
      </w:r>
      <w:r>
        <w:t>WaterEn</w:t>
      </w:r>
      <w:r w:rsidR="005F4EBF">
        <w:t>W</w:t>
      </w:r>
      <w:r>
        <w:t>atersysteemgroep</w:t>
      </w:r>
      <w:r w:rsidR="00175570">
        <w:t>’</w:t>
      </w:r>
      <w:r>
        <w:t>. Verplicht attribuut. Komt 1 keer voor.</w:t>
      </w:r>
    </w:p>
    <w:p w14:paraId="354997E6" w14:textId="085A28E3" w:rsidR="00244CC4" w:rsidRPr="0014301D" w:rsidRDefault="00244CC4" w:rsidP="00AD7615">
      <w:pPr>
        <w:pStyle w:val="Opsommingtekens1"/>
      </w:pPr>
      <w:r w:rsidRPr="0014301D">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6E830007" w14:textId="3AA05E2C" w:rsidR="00CB5ED2" w:rsidRDefault="003B5C83" w:rsidP="00AD7615">
      <w:pPr>
        <w:pStyle w:val="Opsommingtekens1"/>
      </w:pPr>
      <w:r w:rsidRPr="0014301D">
        <w:rPr>
          <w:i/>
          <w:iCs/>
        </w:rPr>
        <w:t>locatieaanduiding</w:t>
      </w:r>
      <w:r>
        <w:t xml:space="preserve">: de verwijzing van een specifieke vorm van de Gebiedsaanwijzing Water en watersysteem naar (de identificatie van) de bijbehorende Locatie; attribuut waarmee de </w:t>
      </w:r>
      <w:r w:rsidR="00E44E39">
        <w:t>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14301D" w:rsidRDefault="0014301D" w:rsidP="0059714D"/>
    <w:p w14:paraId="71D7B8A1" w14:textId="2F08FC9A" w:rsidR="0059714D" w:rsidRDefault="004541A5" w:rsidP="0059714D">
      <w:r>
        <w:t xml:space="preserve">Het </w:t>
      </w:r>
      <w:r w:rsidR="001E14B3" w:rsidRPr="001E14B3">
        <w:t>Gebiedsaanwijzing</w:t>
      </w:r>
      <w:r>
        <w:t>type</w:t>
      </w:r>
      <w:r w:rsidR="001E14B3" w:rsidRPr="001E14B3">
        <w:t xml:space="preserve"> Water en Watersystemen kent geen constraints.</w:t>
      </w:r>
    </w:p>
    <w:p w14:paraId="00DB3F2C" w14:textId="5E9A1B8C" w:rsidR="003B5C83" w:rsidRDefault="00231CD4" w:rsidP="007D5679">
      <w:pPr>
        <w:pStyle w:val="Kop5"/>
      </w:pPr>
      <w:bookmarkStart w:id="672" w:name="_Toc93476142"/>
      <w:r>
        <w:t>Toelichting op de norm</w:t>
      </w:r>
      <w:bookmarkEnd w:id="672"/>
    </w:p>
    <w:p w14:paraId="76132AA3" w14:textId="2F291C7A" w:rsidR="003B5C83" w:rsidRDefault="003B5C83" w:rsidP="002D7FBC">
      <w:pPr>
        <w:pStyle w:val="Opsommingtekens1"/>
      </w:pPr>
      <w:r w:rsidRPr="00BA0B48">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Water en watersysteem gekozen. Zie voor verdere toelichting paragraaf </w:t>
      </w:r>
      <w:r w:rsidR="00DB5100" w:rsidRPr="002B3669">
        <w:rPr>
          <w:rStyle w:val="Verwijzing"/>
        </w:rPr>
        <w:fldChar w:fldCharType="begin"/>
      </w:r>
      <w:r w:rsidR="00DB5100" w:rsidRPr="002B3669">
        <w:rPr>
          <w:rStyle w:val="Verwijzing"/>
        </w:rPr>
        <w:instrText xml:space="preserve"> REF _Ref26278982 </w:instrText>
      </w:r>
      <w:r w:rsidR="00936B1B" w:rsidRPr="002B3669">
        <w:rPr>
          <w:rStyle w:val="Verwijzing"/>
        </w:rPr>
        <w:instrText>\n \h</w:instrText>
      </w:r>
      <w:r w:rsidR="00DB5100" w:rsidRPr="002B3669">
        <w:rPr>
          <w:rStyle w:val="Verwijzing"/>
        </w:rPr>
        <w:instrText xml:space="preserve"> </w:instrText>
      </w:r>
      <w:r w:rsidR="005776AC" w:rsidRPr="002B3669">
        <w:rPr>
          <w:rStyle w:val="Verwijzing"/>
        </w:rPr>
        <w:instrText xml:space="preserve"> \* MERGEFORMAT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0B3DB66D" w14:textId="4C543BD8" w:rsidR="0044672B" w:rsidRDefault="003B5C83" w:rsidP="00AD7615">
      <w:pPr>
        <w:pStyle w:val="Opsommingtekens1"/>
      </w:pPr>
      <w:r w:rsidRPr="00CB2C7A">
        <w:rPr>
          <w:i/>
          <w:iCs/>
        </w:rPr>
        <w:t>naam</w:t>
      </w:r>
      <w:r>
        <w:t>: door het bevoegd gezag zelf te kiezen, er is geen waardelijst voor de naam van specifieke vormen van de Gebiedsaanwijzing Water en watersysteem. De naam mag ook dezelfde zijn als de naam van de WaterEnWatersysteemgroep.</w:t>
      </w:r>
    </w:p>
    <w:p w14:paraId="056A7131" w14:textId="598C2C9E" w:rsidR="00B46848" w:rsidRDefault="003B5C83" w:rsidP="00CB2C7A">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WaterEnWatersysteemgroep</w:t>
      </w:r>
      <w:r w:rsidR="00175570">
        <w:t>’</w:t>
      </w:r>
      <w:r>
        <w:t>.</w:t>
      </w:r>
    </w:p>
    <w:p w14:paraId="46EB1889" w14:textId="5997EA1C" w:rsidR="00244CC4" w:rsidRPr="0014301D" w:rsidRDefault="00244CC4" w:rsidP="00B46848">
      <w:pPr>
        <w:pStyle w:val="Opsommingtekens1"/>
      </w:pPr>
      <w:r w:rsidRPr="0014301D">
        <w:rPr>
          <w:i/>
          <w:iCs/>
        </w:rPr>
        <w:lastRenderedPageBreak/>
        <w:t>specifiekeSymbolisatie</w:t>
      </w:r>
      <w:r w:rsidRPr="00244CC4">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14301D">
        <w:rPr>
          <w:i/>
          <w:iCs/>
        </w:rPr>
        <w:t>specifiekeSymbolisatie</w:t>
      </w:r>
      <w:r w:rsidR="009A54ED" w:rsidRPr="009A54ED">
        <w:t xml:space="preserve"> is toegevoegd, is dat het attribuut dat voor de weergave zorgt. Het gaat dan dus boven de weergave-werking van het attribuut </w:t>
      </w:r>
      <w:r w:rsidR="009A54ED" w:rsidRPr="0014301D">
        <w:rPr>
          <w:i/>
          <w:iCs/>
        </w:rPr>
        <w:t>groep</w:t>
      </w:r>
      <w:r w:rsidR="009A54ED" w:rsidRPr="009A54ED">
        <w:t>.</w:t>
      </w:r>
      <w:r w:rsidR="008B7065">
        <w:br/>
      </w:r>
      <w:r w:rsidR="008B706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B7065" w:rsidRPr="00BE505F">
        <w:rPr>
          <w:i/>
          <w:iCs/>
        </w:rPr>
        <w:t>specifiekeSymbolisatie</w:t>
      </w:r>
      <w:r w:rsidR="008B7065" w:rsidRPr="00BE505F">
        <w:t xml:space="preserve"> maar van het objecttype SymbolisatieItem. Zie hiervoor paragraaf </w:t>
      </w:r>
      <w:r w:rsidR="008B7065" w:rsidRPr="002B3669">
        <w:rPr>
          <w:rStyle w:val="Verwijzing"/>
        </w:rPr>
        <w:fldChar w:fldCharType="begin"/>
      </w:r>
      <w:r w:rsidR="008B7065" w:rsidRPr="002B3669">
        <w:rPr>
          <w:rStyle w:val="Verwijzing"/>
        </w:rPr>
        <w:instrText xml:space="preserve"> REF _Ref53170877 </w:instrText>
      </w:r>
      <w:r w:rsidR="003B5FBC" w:rsidRPr="002B3669">
        <w:rPr>
          <w:rStyle w:val="Verwijzing"/>
        </w:rPr>
        <w:instrText>\n \h</w:instrText>
      </w:r>
      <w:r w:rsidR="008B7065" w:rsidRPr="002B3669">
        <w:rPr>
          <w:rStyle w:val="Verwijzing"/>
        </w:rPr>
        <w:instrText xml:space="preserve"> </w:instrText>
      </w:r>
      <w:r w:rsidR="008B7065" w:rsidRPr="002B3669">
        <w:rPr>
          <w:rStyle w:val="Verwijzing"/>
        </w:rPr>
      </w:r>
      <w:r w:rsidR="008B7065" w:rsidRPr="002B3669">
        <w:rPr>
          <w:rStyle w:val="Verwijzing"/>
        </w:rPr>
        <w:fldChar w:fldCharType="separate"/>
      </w:r>
      <w:r w:rsidR="00176B7A" w:rsidRPr="002B3669">
        <w:rPr>
          <w:rStyle w:val="Verwijzing"/>
        </w:rPr>
        <w:t>6.4.32</w:t>
      </w:r>
      <w:r w:rsidR="008B7065" w:rsidRPr="002B3669">
        <w:rPr>
          <w:rStyle w:val="Verwijzing"/>
        </w:rPr>
        <w:fldChar w:fldCharType="end"/>
      </w:r>
      <w:r w:rsidR="008B7065" w:rsidRPr="00BE505F">
        <w:t>.</w:t>
      </w:r>
    </w:p>
    <w:p w14:paraId="62EA5287" w14:textId="61D86D6F" w:rsidR="005776AC" w:rsidRDefault="006E6596" w:rsidP="00B46848">
      <w:pPr>
        <w:pStyle w:val="Opsommingtekens1"/>
      </w:pPr>
      <w:r w:rsidRPr="00B46848">
        <w:rPr>
          <w:i/>
          <w:iCs/>
        </w:rPr>
        <w:t>l</w:t>
      </w:r>
      <w:r w:rsidR="003B5C83" w:rsidRPr="00B46848">
        <w:rPr>
          <w:i/>
          <w:iCs/>
        </w:rPr>
        <w:t>ocatieaanduiding</w:t>
      </w:r>
      <w:r w:rsidR="003B5C83">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14301D" w:rsidRDefault="0014301D" w:rsidP="007D5679"/>
    <w:p w14:paraId="6045DB72" w14:textId="791AB009" w:rsidR="003B5C83" w:rsidRDefault="003B5C83" w:rsidP="007D5679">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B87B26">
        <w:t>Als in een volgende Juridische regel</w:t>
      </w:r>
      <w:r w:rsidR="00040856">
        <w:t xml:space="preserve"> </w:t>
      </w:r>
      <w:r>
        <w:t>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5AAE9435" w14:textId="75DDF658" w:rsidR="00A10CC5" w:rsidRDefault="00EF5157" w:rsidP="00A10CC5">
      <w:pPr>
        <w:pStyle w:val="Kop4"/>
      </w:pPr>
      <w:bookmarkStart w:id="673" w:name="_Ref26775674"/>
      <w:bookmarkStart w:id="674" w:name="_Toc93476143"/>
      <w:r>
        <w:t xml:space="preserve">Objecttype </w:t>
      </w:r>
      <w:r w:rsidR="00A10CC5">
        <w:t>Pons</w:t>
      </w:r>
      <w:bookmarkEnd w:id="636"/>
      <w:bookmarkEnd w:id="673"/>
      <w:bookmarkEnd w:id="674"/>
    </w:p>
    <w:p w14:paraId="12235CD3" w14:textId="3F9AAD33" w:rsidR="00401CDC" w:rsidRDefault="00D60BFF" w:rsidP="00805135">
      <w:pPr>
        <w:pStyle w:val="Kop5"/>
      </w:pPr>
      <w:bookmarkStart w:id="675" w:name="_Toc93476144"/>
      <w:r w:rsidRPr="00D60BFF">
        <w:t>Toelichting op de toepassing</w:t>
      </w:r>
      <w:bookmarkEnd w:id="675"/>
    </w:p>
    <w:p w14:paraId="2182ACBC" w14:textId="0DC1BE42" w:rsidR="00553312" w:rsidRDefault="00A80FE2" w:rsidP="00401CDC">
      <w:r>
        <w:t>I</w:t>
      </w:r>
      <w:r w:rsidR="004E4018">
        <w:t>n paragraaf</w:t>
      </w:r>
      <w:r w:rsidR="00062137">
        <w:t xml:space="preserve"> </w:t>
      </w:r>
      <w:r w:rsidR="00062137" w:rsidRPr="002B3669">
        <w:rPr>
          <w:rStyle w:val="Verwijzing"/>
        </w:rPr>
        <w:fldChar w:fldCharType="begin"/>
      </w:r>
      <w:r w:rsidR="00062137" w:rsidRPr="002B3669">
        <w:rPr>
          <w:rStyle w:val="Verwijzing"/>
        </w:rPr>
        <w:instrText xml:space="preserve"> REF _Ref531292820 \n \h </w:instrText>
      </w:r>
      <w:r w:rsidR="00062137" w:rsidRPr="002B3669">
        <w:rPr>
          <w:rStyle w:val="Verwijzing"/>
        </w:rPr>
      </w:r>
      <w:r w:rsidR="00062137" w:rsidRPr="002B3669">
        <w:rPr>
          <w:rStyle w:val="Verwijzing"/>
        </w:rPr>
        <w:fldChar w:fldCharType="separate"/>
      </w:r>
      <w:r w:rsidR="00176B7A" w:rsidRPr="002B3669">
        <w:rPr>
          <w:rStyle w:val="Verwijzing"/>
        </w:rPr>
        <w:t></w:t>
      </w:r>
      <w:r w:rsidR="00062137" w:rsidRPr="002B3669">
        <w:rPr>
          <w:rStyle w:val="Verwijzing"/>
        </w:rPr>
        <w:fldChar w:fldCharType="end"/>
      </w:r>
      <w:r>
        <w:t>, die over de overgangsfase van het omgevingsplan</w:t>
      </w:r>
      <w:r w:rsidR="00B41841">
        <w:t xml:space="preserve"> gaat,</w:t>
      </w:r>
      <w:r w:rsidR="004E4018">
        <w:t xml:space="preserve"> is beschreven </w:t>
      </w:r>
      <w:r w:rsidR="00DF4990">
        <w:t>dat diverse instrumenten op basis van de Wet ruimtelijke ordening, Crisis- en herstelwet</w:t>
      </w:r>
      <w:r w:rsidR="009F55EC">
        <w:t xml:space="preserve"> en dergelijke na inwerkingtreden van de Omgevingswet samen het omgevingsplan van rechtswege vormen. </w:t>
      </w:r>
      <w:r w:rsidR="00EA1FB5">
        <w:t>G</w:t>
      </w:r>
      <w:r w:rsidR="00EA1FB5" w:rsidRPr="00EA1FB5">
        <w:t xml:space="preserve">edurende de overgangsfase </w:t>
      </w:r>
      <w:r w:rsidR="00EA1FB5">
        <w:t xml:space="preserve">wordt het </w:t>
      </w:r>
      <w:r w:rsidR="005E329A" w:rsidRPr="005E329A">
        <w:t>omgevingsplan van rechtswege</w:t>
      </w:r>
      <w:r w:rsidR="005E329A">
        <w:t xml:space="preserve"> vervangen</w:t>
      </w:r>
      <w:r w:rsidR="00F46948">
        <w:t xml:space="preserve"> door het omgevingsplan op grond van de Omgevingswet.</w:t>
      </w:r>
    </w:p>
    <w:p w14:paraId="2E0D6849" w14:textId="3FF0CDA2" w:rsidR="004E4018" w:rsidRDefault="004E4018" w:rsidP="004E4018">
      <w:r>
        <w:t>De via ruimtelijkeplannen.nl elektronisch beschikbaar gestelde ruimtelijke plannen</w:t>
      </w:r>
      <w:r w:rsidR="00E36ACD">
        <w:t xml:space="preserve">, </w:t>
      </w:r>
      <w:r w:rsidR="00E36ACD" w:rsidRPr="00E36ACD">
        <w:t>onderdeel van het omgevingsplan van rechtswege</w:t>
      </w:r>
      <w:r w:rsidR="00E36ACD">
        <w:t>,</w:t>
      </w:r>
      <w:r>
        <w:t xml:space="preserve"> blijven via een overbruggingsfunctie in DSO-LV raadpleegbaar. </w:t>
      </w:r>
      <w:r w:rsidR="003D48CB">
        <w:t>Voor de gebruiker van DS</w:t>
      </w:r>
      <w:r w:rsidR="002D31E6">
        <w:t>O</w:t>
      </w:r>
      <w:r w:rsidR="003D48CB">
        <w:t xml:space="preserve">-LV is het van belang om te weten </w:t>
      </w:r>
      <w:r w:rsidR="00C07E1E">
        <w:t>welke regels gelden: die uit het omgevingsplan van rechtswege, die uit het omgevingsplan</w:t>
      </w:r>
      <w:r w:rsidR="00A11CA8">
        <w:t xml:space="preserve"> c</w:t>
      </w:r>
      <w:r w:rsidR="00A60086">
        <w:t>on</w:t>
      </w:r>
      <w:r w:rsidR="00A11CA8">
        <w:t>f</w:t>
      </w:r>
      <w:r w:rsidR="00A60086">
        <w:t>o</w:t>
      </w:r>
      <w:r w:rsidR="008E7B8A">
        <w:t>r</w:t>
      </w:r>
      <w:r w:rsidR="00A60086">
        <w:t>m</w:t>
      </w:r>
      <w:r w:rsidR="00A11CA8">
        <w:t xml:space="preserve"> Omgevingswet of allebei. Om die duidelijkheid te kunnen verschaffen kan h</w:t>
      </w:r>
      <w:r>
        <w:t xml:space="preserve">et bevoegd gezag bij het aanleveren van een besluit tot vaststelling of wijziging van het omgevingsplan </w:t>
      </w:r>
      <w:r w:rsidR="00F5615A">
        <w:t xml:space="preserve">een stukje </w:t>
      </w:r>
      <w:r w:rsidR="0095174E">
        <w:t xml:space="preserve">extra informatie </w:t>
      </w:r>
      <w:r w:rsidR="00F5615A">
        <w:t xml:space="preserve">aanleveren waarmee het </w:t>
      </w:r>
      <w:r>
        <w:t>aangee</w:t>
      </w:r>
      <w:r w:rsidR="00F5615A">
        <w:t>ft</w:t>
      </w:r>
      <w:r>
        <w:t xml:space="preserve"> </w:t>
      </w:r>
      <w:r w:rsidR="00F365D0">
        <w:t>dat</w:t>
      </w:r>
      <w:r>
        <w:t xml:space="preserve"> dat besluit een deel van het omgevingsplan van rechtswege vervangt. Met andere woorden: aangegeven kan worden of door het besluit één of meer</w:t>
      </w:r>
      <w:r w:rsidR="00E86181">
        <w:t xml:space="preserve"> </w:t>
      </w:r>
      <w:r>
        <w:t>de</w:t>
      </w:r>
      <w:r w:rsidR="00E86181">
        <w:t>l</w:t>
      </w:r>
      <w:r>
        <w:t>e</w:t>
      </w:r>
      <w:r w:rsidR="00E86181">
        <w:t>n van</w:t>
      </w:r>
      <w:r>
        <w:t xml:space="preserve"> in de overbruggingsfunctie aanwezige </w:t>
      </w:r>
      <w:r>
        <w:lastRenderedPageBreak/>
        <w:t>bestemmingsplan</w:t>
      </w:r>
      <w:r w:rsidR="00412AB2">
        <w:t>(</w:t>
      </w:r>
      <w:r>
        <w:t>nen</w:t>
      </w:r>
      <w:r w:rsidR="00412AB2">
        <w:t>)</w:t>
      </w:r>
      <w:r>
        <w:t xml:space="preserve"> vervallen. Als dat het geval is wordt met het besluit een geometrie meegeleverd van het vervallen deel. Dit deel wordt dan in DSO-LV niet meer getoond. </w:t>
      </w:r>
      <w:r w:rsidR="00426EF2">
        <w:t xml:space="preserve">Als door het besluit </w:t>
      </w:r>
      <w:r w:rsidR="00426EF2" w:rsidRPr="00426EF2">
        <w:t>één of meer</w:t>
      </w:r>
      <w:r w:rsidR="00426EF2">
        <w:t xml:space="preserve"> bestemmingsplannen volledig vervallen is dit niet nodig: dan </w:t>
      </w:r>
      <w:r w:rsidR="0002732F">
        <w:t xml:space="preserve">verwijdert het bevoegd gezag het plan uit het Wro-manifest van de gemeente en wordt het langs die weg </w:t>
      </w:r>
      <w:r w:rsidR="00552812">
        <w:t xml:space="preserve">ook </w:t>
      </w:r>
      <w:r w:rsidR="0002732F">
        <w:t>uit de overbruggingsfunctie verwijderd.</w:t>
      </w:r>
      <w:r w:rsidR="00D57B65">
        <w:t xml:space="preserve"> </w:t>
      </w:r>
      <w:r w:rsidR="00B425B2">
        <w:t>Voor het aanleveren van d</w:t>
      </w:r>
      <w:r w:rsidR="00D57B65">
        <w:t xml:space="preserve">e extra informatie </w:t>
      </w:r>
      <w:r w:rsidR="00B425B2">
        <w:t xml:space="preserve">wordt het object </w:t>
      </w:r>
      <w:r w:rsidR="00D57B65">
        <w:t>Pons ge</w:t>
      </w:r>
      <w:r w:rsidR="00B425B2">
        <w:t>bruikt</w:t>
      </w:r>
      <w:r w:rsidR="00D57B65">
        <w:t>.</w:t>
      </w:r>
    </w:p>
    <w:p w14:paraId="6BB3D4F3" w14:textId="77AAAAE5" w:rsidR="00197747" w:rsidRDefault="004E4018" w:rsidP="004E4018">
      <w:r>
        <w:t xml:space="preserve">Met het vervallen van </w:t>
      </w:r>
      <w:r w:rsidR="006267F9">
        <w:t xml:space="preserve">delen van </w:t>
      </w:r>
      <w:r>
        <w:t>een bestemmingsplan wordt in dit verband uitsluitend bedoeld de situatie waarin voor een deel van het plangebied het bestemmingsplan vervalt: alle in dat deel aanwezige bestemmingen, aanduidingen en regels vervallen. Er ontstaan daardoor gaten in de plankaart waar het bestemmingsplan niet meer geldt. Er wordt niet de situatie bedoeld waarin een of meer aanduidingen vervallen en/of een deel van de regels van een bestemming vervalt</w:t>
      </w:r>
      <w:r w:rsidR="00183676">
        <w:t xml:space="preserve">, of bijvoorbeeld alle regels </w:t>
      </w:r>
      <w:r w:rsidR="00C867AE">
        <w:t>over monumentale bomen</w:t>
      </w:r>
      <w:r>
        <w:t>.</w:t>
      </w:r>
    </w:p>
    <w:p w14:paraId="270308FB" w14:textId="6CFD68C8" w:rsidR="00553312" w:rsidRDefault="00553312" w:rsidP="00805135">
      <w:pPr>
        <w:pStyle w:val="Kop5"/>
      </w:pPr>
      <w:bookmarkStart w:id="676" w:name="_Toc93476145"/>
      <w:r w:rsidRPr="00553312">
        <w:t>Definitie</w:t>
      </w:r>
      <w:bookmarkEnd w:id="676"/>
    </w:p>
    <w:p w14:paraId="512F22E7" w14:textId="2CECF8C0" w:rsidR="004B0B1B" w:rsidRDefault="00D57B65" w:rsidP="00401CDC">
      <w:r>
        <w:t>P</w:t>
      </w:r>
      <w:r w:rsidR="004B0B1B">
        <w:t xml:space="preserve">ons is </w:t>
      </w:r>
      <w:r w:rsidR="005D613E">
        <w:t>het</w:t>
      </w:r>
      <w:r w:rsidR="005D613E" w:rsidRPr="004B0B1B">
        <w:t xml:space="preserve"> </w:t>
      </w:r>
      <w:r w:rsidR="004B0B1B" w:rsidRPr="004B0B1B">
        <w:t>object</w:t>
      </w:r>
      <w:r w:rsidR="004B0B1B">
        <w:t xml:space="preserve"> </w:t>
      </w:r>
      <w:r w:rsidR="00CE2C3A">
        <w:t xml:space="preserve">voor het omgevingsplan </w:t>
      </w:r>
      <w:r w:rsidR="00F107F5">
        <w:t xml:space="preserve">waarmee het bevoegd gezag aangeeft dat een of meer delen van </w:t>
      </w:r>
      <w:r w:rsidR="00C94CCB">
        <w:t>een bestemmingsplan dat in de overbruggingsfunctie van DSO-LV aanwezig is</w:t>
      </w:r>
      <w:r w:rsidR="001625EB">
        <w:t xml:space="preserve">, niet langer geldig </w:t>
      </w:r>
      <w:r w:rsidR="00AA66B1">
        <w:t>zijn</w:t>
      </w:r>
      <w:r w:rsidR="001625EB">
        <w:t xml:space="preserve"> en </w:t>
      </w:r>
      <w:r w:rsidR="007A0EA0">
        <w:t xml:space="preserve">dat er voor zorgt dat </w:t>
      </w:r>
      <w:r w:rsidR="001625EB" w:rsidRPr="001625EB">
        <w:t>de overbruggingsfunctie van DSO-LV</w:t>
      </w:r>
      <w:r w:rsidR="007A0EA0">
        <w:t xml:space="preserve"> dat deel of die delen niet meer toont.</w:t>
      </w:r>
    </w:p>
    <w:p w14:paraId="65FD86AD" w14:textId="558FF2C9" w:rsidR="007E54E1" w:rsidRDefault="007E54E1" w:rsidP="007E54E1">
      <w:pPr>
        <w:pStyle w:val="Kop5"/>
      </w:pPr>
      <w:bookmarkStart w:id="677" w:name="_Toc93476146"/>
      <w:r>
        <w:t>Doel</w:t>
      </w:r>
      <w:bookmarkEnd w:id="677"/>
    </w:p>
    <w:p w14:paraId="54D53A9F" w14:textId="26D78C10" w:rsidR="004B7F4E" w:rsidRPr="007E54E1" w:rsidRDefault="003C660C" w:rsidP="000602DE">
      <w:r>
        <w:t>Doel van het objecttype</w:t>
      </w:r>
      <w:r w:rsidR="004B7F4E">
        <w:t xml:space="preserve"> Pons is</w:t>
      </w:r>
      <w:r w:rsidR="000602DE">
        <w:t xml:space="preserve"> h</w:t>
      </w:r>
      <w:r w:rsidR="00447DEB">
        <w:t>et bieden van een instrument waarmee de overbruggingsfunctie van DSO-LV kan bepalen of aan een gebruiker</w:t>
      </w:r>
      <w:r w:rsidR="00C57B73">
        <w:t xml:space="preserve"> regels uit het omgevingsplan </w:t>
      </w:r>
      <w:r w:rsidR="000602DE">
        <w:t xml:space="preserve">cf. Omgevingswet </w:t>
      </w:r>
      <w:r w:rsidR="00C57B73">
        <w:t xml:space="preserve">of uit het tijdelijk deel </w:t>
      </w:r>
      <w:r w:rsidR="000602DE">
        <w:t>van het omgevingsplan getoond moeten worden.</w:t>
      </w:r>
    </w:p>
    <w:p w14:paraId="6B403990" w14:textId="23CCC254" w:rsidR="00553312" w:rsidRDefault="00553312" w:rsidP="00751D5C">
      <w:pPr>
        <w:pStyle w:val="Kop5"/>
      </w:pPr>
      <w:bookmarkStart w:id="678" w:name="_Ref18161940"/>
      <w:bookmarkStart w:id="679" w:name="_Toc93476147"/>
      <w:r w:rsidRPr="00553312">
        <w:t>Norm</w:t>
      </w:r>
      <w:bookmarkEnd w:id="678"/>
      <w:bookmarkEnd w:id="679"/>
    </w:p>
    <w:p w14:paraId="607A25BB" w14:textId="76BB75A6" w:rsidR="003D5712" w:rsidRPr="003D5712" w:rsidRDefault="004C4709" w:rsidP="003D5712">
      <w:pPr>
        <w:pStyle w:val="Figuur"/>
      </w:pPr>
      <w:r>
        <w:rPr>
          <w:noProof/>
        </w:rPr>
        <w:drawing>
          <wp:inline distT="0" distB="0" distL="0" distR="0" wp14:anchorId="109D615C" wp14:editId="7B417C9F">
            <wp:extent cx="5400040" cy="133032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5">
                      <a:extLst>
                        <a:ext uri="{96DAC541-7B7A-43D3-8B79-37D633B846F1}">
                          <asvg:svgBlip xmlns:asvg="http://schemas.microsoft.com/office/drawing/2016/SVG/main" r:embed="rId66"/>
                        </a:ext>
                      </a:extLst>
                    </a:blip>
                    <a:stretch>
                      <a:fillRect/>
                    </a:stretch>
                  </pic:blipFill>
                  <pic:spPr>
                    <a:xfrm>
                      <a:off x="0" y="0"/>
                      <a:ext cx="5400040" cy="1330325"/>
                    </a:xfrm>
                    <a:prstGeom prst="rect">
                      <a:avLst/>
                    </a:prstGeom>
                  </pic:spPr>
                </pic:pic>
              </a:graphicData>
            </a:graphic>
          </wp:inline>
        </w:drawing>
      </w:r>
    </w:p>
    <w:p w14:paraId="1466A936" w14:textId="127D2B2A" w:rsidR="005C2215" w:rsidRPr="005C2215" w:rsidRDefault="00EB1CC0" w:rsidP="00E55369">
      <w:pPr>
        <w:pStyle w:val="Figuurbijschrift"/>
      </w:pPr>
      <w:r>
        <w:t>Uitsnede uit IMOW-diagram voor</w:t>
      </w:r>
      <w:r w:rsidR="005C2215">
        <w:t xml:space="preserve"> </w:t>
      </w:r>
      <w:r w:rsidR="00C94C1F">
        <w:t>objecttype Pons</w:t>
      </w:r>
    </w:p>
    <w:p w14:paraId="3DD9FB63" w14:textId="5688A74F" w:rsidR="0044672B" w:rsidRDefault="006017C4" w:rsidP="00800AC6">
      <w:r>
        <w:t xml:space="preserve">Het object Pons </w:t>
      </w:r>
      <w:r w:rsidR="00444B88">
        <w:t xml:space="preserve">dient te worden </w:t>
      </w:r>
      <w:r w:rsidR="00DA6134">
        <w:t xml:space="preserve">aangeleverd wanneer het </w:t>
      </w:r>
      <w:r>
        <w:t xml:space="preserve">bevoegd gezag een besluit tot vaststelling of wijziging van het omgevingsplan </w:t>
      </w:r>
      <w:r w:rsidR="00EE5F64" w:rsidRPr="00EE5F64">
        <w:t xml:space="preserve">heeft </w:t>
      </w:r>
      <w:r>
        <w:t xml:space="preserve">genomen </w:t>
      </w:r>
      <w:r w:rsidR="00FB438A">
        <w:t xml:space="preserve">waardoor </w:t>
      </w:r>
      <w:r>
        <w:t xml:space="preserve">één of meer delen van een bestemmingsplan dat in de overbruggingsfunctie aanwezig is, </w:t>
      </w:r>
      <w:r w:rsidR="00FB438A">
        <w:t xml:space="preserve">zijn </w:t>
      </w:r>
      <w:r>
        <w:t xml:space="preserve">vervallen: alle bestemmingen, aanduidingen en regels die in dat deel of die delen van toepassing waren, zijn vervallen. De </w:t>
      </w:r>
      <w:r w:rsidR="00450E1E" w:rsidRPr="00450E1E">
        <w:t xml:space="preserve">overbruggingsfunctie </w:t>
      </w:r>
      <w:r w:rsidR="00450E1E">
        <w:t xml:space="preserve">hoeft de </w:t>
      </w:r>
      <w:r>
        <w:t>bestemmingsplandelen die zijn vervallen niet meer te tonen.</w:t>
      </w:r>
    </w:p>
    <w:p w14:paraId="71D04E47" w14:textId="6E8DD68F" w:rsidR="006017C4" w:rsidRDefault="006017C4" w:rsidP="00D86775"/>
    <w:p w14:paraId="199FAF54" w14:textId="66889546" w:rsidR="00BE7B0E" w:rsidRDefault="00BE7B0E" w:rsidP="00D86775">
      <w:r>
        <w:t>Pons kent de volgende attributen:</w:t>
      </w:r>
    </w:p>
    <w:p w14:paraId="59AEFA81" w14:textId="77777777" w:rsidR="004B3C9A" w:rsidRPr="004B3C9A" w:rsidRDefault="004B3C9A" w:rsidP="004B3C9A">
      <w:pPr>
        <w:pStyle w:val="Opsommingtekens1"/>
      </w:pPr>
      <w:r w:rsidRPr="00C9705F">
        <w:rPr>
          <w:i/>
          <w:iCs/>
        </w:rPr>
        <w:t>identificatie</w:t>
      </w:r>
      <w:r w:rsidRPr="004B3C9A">
        <w:t>: de unieke identificatie waaronder elk object van dit type bekend is. Identificatie conform datatype NEN3610-ID. Verplicht attribuut. Komt 1 keer voor.</w:t>
      </w:r>
    </w:p>
    <w:p w14:paraId="49B40FAF" w14:textId="06ECC1DD" w:rsidR="003545DD" w:rsidRDefault="00DE1259" w:rsidP="00805135">
      <w:pPr>
        <w:pStyle w:val="Opsommingtekens1"/>
      </w:pPr>
      <w:r w:rsidRPr="00805135">
        <w:rPr>
          <w:i/>
        </w:rPr>
        <w:lastRenderedPageBreak/>
        <w:t>l</w:t>
      </w:r>
      <w:r w:rsidR="003545DD" w:rsidRPr="00805135">
        <w:rPr>
          <w:i/>
        </w:rPr>
        <w:t>ocatieaanduiding</w:t>
      </w:r>
      <w:r w:rsidR="003545DD">
        <w:t xml:space="preserve">: </w:t>
      </w:r>
      <w:r w:rsidR="003A2EE8" w:rsidRPr="003A2EE8">
        <w:t xml:space="preserve">de verwijzing van een </w:t>
      </w:r>
      <w:r w:rsidR="00903DDF">
        <w:t>Pons</w:t>
      </w:r>
      <w:r w:rsidR="003A2EE8" w:rsidRPr="003A2EE8">
        <w:t xml:space="preserve"> naar (de identificatie van) de bijbehorende Locatie; attribuut dat de specifieke Locatie aanduidt waar deze </w:t>
      </w:r>
      <w:r w:rsidR="001E4446">
        <w:t xml:space="preserve">Pons </w:t>
      </w:r>
      <w:r w:rsidR="003A2EE8" w:rsidRPr="003A2EE8">
        <w:t xml:space="preserve">van toepassing is. Verplicht attribuut. </w:t>
      </w:r>
      <w:r w:rsidR="003A2EE8" w:rsidRPr="00961E15">
        <w:t xml:space="preserve">Komt </w:t>
      </w:r>
      <w:r w:rsidR="00961E15" w:rsidRPr="00805135">
        <w:t xml:space="preserve">1 keer </w:t>
      </w:r>
      <w:r w:rsidR="009A7EBF" w:rsidRPr="00805135">
        <w:t>voor</w:t>
      </w:r>
      <w:r w:rsidR="003A2EE8" w:rsidRPr="00961E15">
        <w:t>.</w:t>
      </w:r>
    </w:p>
    <w:p w14:paraId="43D60278" w14:textId="04297E81" w:rsidR="00432CEC" w:rsidRDefault="00432CEC" w:rsidP="00432CEC"/>
    <w:p w14:paraId="46E6C439" w14:textId="4002477C" w:rsidR="00432CEC" w:rsidRDefault="00856CB4" w:rsidP="00432CEC">
      <w:r>
        <w:t xml:space="preserve">Pons kent geen </w:t>
      </w:r>
      <w:r w:rsidR="0068788F">
        <w:t xml:space="preserve">waardelijsten en </w:t>
      </w:r>
      <w:r>
        <w:t>constraints</w:t>
      </w:r>
      <w:r w:rsidR="001F182D">
        <w:t>.</w:t>
      </w:r>
    </w:p>
    <w:p w14:paraId="2AD7E7B8" w14:textId="5AD39C5D" w:rsidR="00751D5C" w:rsidRDefault="00231CD4" w:rsidP="00751D5C">
      <w:pPr>
        <w:pStyle w:val="Kop5"/>
      </w:pPr>
      <w:bookmarkStart w:id="680" w:name="_Toc93476148"/>
      <w:r>
        <w:t>Toelichting op de norm</w:t>
      </w:r>
      <w:bookmarkEnd w:id="680"/>
    </w:p>
    <w:p w14:paraId="41386432" w14:textId="07E39F9C" w:rsidR="003B4C31" w:rsidRDefault="003B4C31" w:rsidP="003C3008">
      <w:r w:rsidRPr="00805135">
        <w:rPr>
          <w:i/>
        </w:rPr>
        <w:t>locatieaanduiding</w:t>
      </w:r>
      <w:r>
        <w:t xml:space="preserve">: </w:t>
      </w:r>
      <w:r w:rsidR="00460435" w:rsidRPr="00460435">
        <w:t xml:space="preserve">het attribuut dat de verwijzing bevat naar de identificatie van de </w:t>
      </w:r>
      <w:r w:rsidR="00AB5CDF" w:rsidRPr="00460435">
        <w:t>specifieke</w:t>
      </w:r>
      <w:r w:rsidR="00460435" w:rsidRPr="00460435">
        <w:t xml:space="preserve"> Locatie die bij deze </w:t>
      </w:r>
      <w:r w:rsidR="00460435">
        <w:t xml:space="preserve">Pons </w:t>
      </w:r>
      <w:r w:rsidR="00460435" w:rsidRPr="00460435">
        <w:t xml:space="preserve">hoort én aangeeft wat de betekenis van Locatie is voor het object waar het </w:t>
      </w:r>
      <w:r w:rsidR="00CE0A7B">
        <w:t>bij hoort</w:t>
      </w:r>
      <w:r w:rsidR="00460435" w:rsidRPr="00460435">
        <w:t xml:space="preserve">; in dit geval voor </w:t>
      </w:r>
      <w:r w:rsidR="00D678AC">
        <w:t>Pons</w:t>
      </w:r>
      <w:r w:rsidR="00460435" w:rsidRPr="00460435">
        <w:t xml:space="preserve">. Dit attribuut legt dus vast dat deze Locatie de locatie is waar de </w:t>
      </w:r>
      <w:r w:rsidR="00A46CE8">
        <w:t>Pons</w:t>
      </w:r>
      <w:r w:rsidR="00460435" w:rsidRPr="00460435">
        <w:t xml:space="preserve"> van toepassing is.</w:t>
      </w:r>
      <w:r w:rsidR="00402887">
        <w:t xml:space="preserve"> </w:t>
      </w:r>
      <w:r w:rsidR="00D74A73">
        <w:t xml:space="preserve">Voor Pons bevat </w:t>
      </w:r>
      <w:r w:rsidR="00402887">
        <w:t>Locatie</w:t>
      </w:r>
      <w:r w:rsidR="00F56435">
        <w:t xml:space="preserve"> de </w:t>
      </w:r>
      <w:r w:rsidR="003A09F2">
        <w:t>geometrie</w:t>
      </w:r>
      <w:r w:rsidR="00DF2C0F">
        <w:t xml:space="preserve">(ën) </w:t>
      </w:r>
      <w:r w:rsidR="0096167B">
        <w:t xml:space="preserve">van de </w:t>
      </w:r>
      <w:r w:rsidR="00111169" w:rsidRPr="00111169">
        <w:t xml:space="preserve">delen van een bestemmingsplan </w:t>
      </w:r>
      <w:r w:rsidR="0096167B">
        <w:t>waarvoor</w:t>
      </w:r>
      <w:r w:rsidR="00111169" w:rsidRPr="00111169">
        <w:t xml:space="preserve"> alle bestemmingen, aanduidingen en regels </w:t>
      </w:r>
      <w:r w:rsidR="00CD05BC">
        <w:t>zijn</w:t>
      </w:r>
      <w:r w:rsidR="00111169" w:rsidRPr="00111169">
        <w:t xml:space="preserve"> vervallen</w:t>
      </w:r>
      <w:r w:rsidR="0096167B">
        <w:t xml:space="preserve"> door het </w:t>
      </w:r>
      <w:r w:rsidR="00CD05BC">
        <w:t xml:space="preserve">in werking treden van het </w:t>
      </w:r>
      <w:r w:rsidR="00EB0BD4">
        <w:t xml:space="preserve">besluit tot </w:t>
      </w:r>
      <w:r w:rsidR="00CD05BC">
        <w:t>vaststelling of wijziging van het omgevingsplan.</w:t>
      </w:r>
    </w:p>
    <w:p w14:paraId="4974EB7A" w14:textId="39196D0D" w:rsidR="00CC0F89" w:rsidRDefault="00CC0F89" w:rsidP="001524B2"/>
    <w:p w14:paraId="31CA552F" w14:textId="3C396EBD" w:rsidR="008B6749" w:rsidRDefault="008B6749" w:rsidP="001524B2">
      <w:r w:rsidRPr="008B6749">
        <w:t xml:space="preserve">Opgemerkt wordt dat aan de hand van de STOP-metadata de werking van Pons bepaald kan worden. De metadata bevatten de datum waarop een besluit tot vaststelling of wijziging van het omgevingsplan dat een of meer delen van een bestemmingsplan vervangt, in werking is getreden. Vanaf die datum zorgt Pons er voor dat in DSO-LV op de betreffende locaties het in werking getreden deel van het omgevingsplan wordt getoond en niet de delen van het bestemmingsplan die zijn vervangen. Het is mogelijk dat het besluit tot vaststelling of wijziging van het omgevingsplan dat een of meer delen van een bestemmingsplan vervangt, is geschorst, vernietigd of anderszins is vervallen. Vanaf deze datum heeft het deel of de delen van het bestemmingsplan dat het besluit beoogde te vervangen, weer juridische werking. Het schorsen, vernietigen of anderszins vervallen van het besluit tot vaststelling of wijziging van het omgevingsplan dient met een mutatie van de STOP-metadata aangegeven te worden. </w:t>
      </w:r>
      <w:r w:rsidR="0090713A">
        <w:t xml:space="preserve">In zo’n geval moet ook een </w:t>
      </w:r>
      <w:r w:rsidR="00A156D8">
        <w:t xml:space="preserve">nieuwe of gewijzigde </w:t>
      </w:r>
      <w:r w:rsidR="00CE3668">
        <w:t>versie van Pons worden aangeleverd.</w:t>
      </w:r>
      <w:r w:rsidR="00A156D8">
        <w:t xml:space="preserve"> </w:t>
      </w:r>
      <w:r w:rsidR="006764A3">
        <w:t xml:space="preserve">Dit heeft tot gevolg dat </w:t>
      </w:r>
      <w:r w:rsidRPr="008B6749">
        <w:t>in DSO-LV op de betreffende locaties de bestemmingsplandelen weer getoond</w:t>
      </w:r>
      <w:r w:rsidR="006764A3">
        <w:t xml:space="preserve"> worden</w:t>
      </w:r>
      <w:r w:rsidRPr="008B6749">
        <w:t>; het geschorste, vernietigde of anderszins vervallen deel van het omgevingsplan wordt niet meer getoond.</w:t>
      </w:r>
    </w:p>
    <w:p w14:paraId="0F625002" w14:textId="49F0ABAF" w:rsidR="0066651F" w:rsidRDefault="00D07567" w:rsidP="00D07567">
      <w:pPr>
        <w:pStyle w:val="Kop4"/>
      </w:pPr>
      <w:bookmarkStart w:id="681" w:name="_Ref51333351"/>
      <w:bookmarkStart w:id="682" w:name="_Toc93476149"/>
      <w:r>
        <w:t>Objecttype Regelingsgebied</w:t>
      </w:r>
      <w:bookmarkEnd w:id="681"/>
      <w:bookmarkEnd w:id="682"/>
    </w:p>
    <w:p w14:paraId="6B90E268" w14:textId="77777777" w:rsidR="00DB384E" w:rsidRDefault="00DB384E" w:rsidP="00DB384E">
      <w:pPr>
        <w:pStyle w:val="Kop5"/>
      </w:pPr>
      <w:bookmarkStart w:id="683" w:name="_Toc93476150"/>
      <w:r w:rsidRPr="00D60BFF">
        <w:t>Toelichting op de toepassing</w:t>
      </w:r>
      <w:bookmarkEnd w:id="683"/>
    </w:p>
    <w:p w14:paraId="14369D35" w14:textId="5C455AD0" w:rsidR="004D4BDA" w:rsidRDefault="005B59A9" w:rsidP="00DB384E">
      <w:r w:rsidRPr="005B59A9">
        <w:t>Het objecttype Regelingsgebied is bedoeld om</w:t>
      </w:r>
      <w:r>
        <w:t xml:space="preserve"> </w:t>
      </w:r>
      <w:r w:rsidR="0037304E">
        <w:t xml:space="preserve">het volledige gebied waar de </w:t>
      </w:r>
      <w:r w:rsidR="00AC43F0">
        <w:t>R</w:t>
      </w:r>
      <w:r w:rsidR="008304FC">
        <w:t xml:space="preserve">egeling over gaat </w:t>
      </w:r>
      <w:r>
        <w:t>aan te geven</w:t>
      </w:r>
      <w:r w:rsidR="00020C7E">
        <w:t xml:space="preserve">. </w:t>
      </w:r>
      <w:r w:rsidR="00781512">
        <w:t>Da</w:t>
      </w:r>
      <w:r w:rsidR="00020C7E">
        <w:t xml:space="preserve">t volledige gebied wordt gevormd door </w:t>
      </w:r>
      <w:r w:rsidR="00113752">
        <w:t>de optelling van alle Locaties van de Juridische regels of Tekstdelen die in de Regeling voorkomen.</w:t>
      </w:r>
      <w:r w:rsidR="004927EA">
        <w:t xml:space="preserve"> </w:t>
      </w:r>
      <w:r w:rsidR="00996D7D">
        <w:t xml:space="preserve">Het object </w:t>
      </w:r>
      <w:r w:rsidR="003D595A">
        <w:t xml:space="preserve">Regelingsgebied </w:t>
      </w:r>
      <w:r w:rsidR="00EA3B07">
        <w:t xml:space="preserve">bestaat uit één Locatie die de buitengrens van de optelling van alle Locaties </w:t>
      </w:r>
      <w:r w:rsidR="00F13720">
        <w:t xml:space="preserve">vormt. </w:t>
      </w:r>
      <w:r w:rsidR="00770FA1">
        <w:t xml:space="preserve">Wanneer het Regelingsgebied </w:t>
      </w:r>
      <w:r w:rsidR="002A0EB6">
        <w:t xml:space="preserve">niet één aaneengesloten geheel vormt, kan de Locatie uiteraard bestaan uit </w:t>
      </w:r>
      <w:r w:rsidR="00413698">
        <w:t xml:space="preserve">de </w:t>
      </w:r>
      <w:r w:rsidR="00770FA1" w:rsidRPr="00770FA1">
        <w:t>samenvoeg</w:t>
      </w:r>
      <w:r w:rsidR="00413698">
        <w:t>i</w:t>
      </w:r>
      <w:r w:rsidR="00770FA1" w:rsidRPr="00770FA1">
        <w:t>n</w:t>
      </w:r>
      <w:r w:rsidR="00413698">
        <w:t>g</w:t>
      </w:r>
      <w:r w:rsidR="00770FA1" w:rsidRPr="00770FA1">
        <w:t xml:space="preserve"> van twee of meer Gebieden tot een Gebiedengroep</w:t>
      </w:r>
      <w:r w:rsidR="002761B6">
        <w:t>.</w:t>
      </w:r>
      <w:r w:rsidR="00770FA1" w:rsidRPr="00770FA1">
        <w:t xml:space="preserve"> </w:t>
      </w:r>
      <w:r w:rsidR="00A70B86">
        <w:t>Aan de hand van dit object</w:t>
      </w:r>
      <w:r w:rsidR="00FC1394">
        <w:t xml:space="preserve">, samen met </w:t>
      </w:r>
      <w:r w:rsidR="00CE0087">
        <w:t xml:space="preserve">de </w:t>
      </w:r>
      <w:r w:rsidR="00CE7A85">
        <w:t>STOP-</w:t>
      </w:r>
      <w:r w:rsidR="00CE0087">
        <w:t xml:space="preserve">metadata </w:t>
      </w:r>
      <w:r w:rsidR="00261FC9">
        <w:t xml:space="preserve">die </w:t>
      </w:r>
      <w:r w:rsidR="007C30DE">
        <w:t xml:space="preserve">over </w:t>
      </w:r>
      <w:r w:rsidR="007C30DE" w:rsidRPr="007C30DE">
        <w:t xml:space="preserve">de Regeling </w:t>
      </w:r>
      <w:r w:rsidR="00261FC9">
        <w:t>aangeven van welk</w:t>
      </w:r>
      <w:r w:rsidR="002D74C6">
        <w:t xml:space="preserve"> bevoegd gezag </w:t>
      </w:r>
      <w:r w:rsidR="00354DAE">
        <w:t>de Regeling is</w:t>
      </w:r>
      <w:r w:rsidR="007C30DE">
        <w:t xml:space="preserve"> </w:t>
      </w:r>
      <w:r w:rsidR="002D140B">
        <w:t>(STOP-</w:t>
      </w:r>
      <w:r w:rsidR="00670C07">
        <w:t>metadata-element</w:t>
      </w:r>
      <w:r w:rsidR="002D140B">
        <w:t xml:space="preserve"> </w:t>
      </w:r>
      <w:r w:rsidR="00CC4642">
        <w:t>‘E</w:t>
      </w:r>
      <w:r w:rsidR="002D140B">
        <w:t>indverantwoordelijke</w:t>
      </w:r>
      <w:r w:rsidR="00760707">
        <w:t>’</w:t>
      </w:r>
      <w:r w:rsidR="00670C07">
        <w:t>)</w:t>
      </w:r>
      <w:r w:rsidR="00061A15">
        <w:t xml:space="preserve"> </w:t>
      </w:r>
      <w:r w:rsidR="002D74C6">
        <w:t xml:space="preserve">en het type omgevingsdocument </w:t>
      </w:r>
      <w:r w:rsidR="00744DCC" w:rsidRPr="00744DCC">
        <w:t xml:space="preserve">(STOP-metadata-element </w:t>
      </w:r>
      <w:r w:rsidR="008B3D09">
        <w:t>‘Soort regeling’</w:t>
      </w:r>
      <w:r w:rsidR="00744DCC" w:rsidRPr="00744DCC">
        <w:t xml:space="preserve">) </w:t>
      </w:r>
      <w:r w:rsidR="00141712">
        <w:t xml:space="preserve">kan </w:t>
      </w:r>
      <w:r w:rsidR="002E469A">
        <w:t xml:space="preserve">DSO-LV bepalen </w:t>
      </w:r>
      <w:r w:rsidR="00AE1F13">
        <w:t>w</w:t>
      </w:r>
      <w:r w:rsidR="002F71A9">
        <w:t>elke regelingen op welke gebieden van toepassing zijn.</w:t>
      </w:r>
      <w:r w:rsidR="00020376">
        <w:t xml:space="preserve"> </w:t>
      </w:r>
      <w:r w:rsidR="00020376" w:rsidRPr="00020376">
        <w:t>Het objecttype Regelingsgebied is noodzakelijk voor DSO-LV om het omgevingsdocument te kunnen tonen.</w:t>
      </w:r>
    </w:p>
    <w:p w14:paraId="2E02550A" w14:textId="0B8C060A" w:rsidR="00DB384E" w:rsidRDefault="004D4BDA" w:rsidP="00DB384E">
      <w:r>
        <w:t xml:space="preserve">Het bevoegd gezag dient </w:t>
      </w:r>
      <w:r w:rsidR="00FB2FD2" w:rsidRPr="00FB2FD2">
        <w:t xml:space="preserve">eenmalig </w:t>
      </w:r>
      <w:r w:rsidR="005C4047">
        <w:t xml:space="preserve">per Regeling </w:t>
      </w:r>
      <w:r>
        <w:t xml:space="preserve">het Regelingsgebied aan te leveren. </w:t>
      </w:r>
      <w:r w:rsidR="0095474E">
        <w:t>In veel gevallen zal het Regelingsgebied samenvallen met het grondgebied van het bev</w:t>
      </w:r>
      <w:r w:rsidR="00B80B19">
        <w:t>o</w:t>
      </w:r>
      <w:r w:rsidR="0095474E">
        <w:t>egd gez</w:t>
      </w:r>
      <w:r w:rsidR="00B80B19">
        <w:t>a</w:t>
      </w:r>
      <w:r w:rsidR="0095474E">
        <w:t>g</w:t>
      </w:r>
      <w:r w:rsidR="002D7A90">
        <w:t>, bijvoorbeeld bij omgevingsverordening, waterschapsverordening, omgevingsplan en omgevingsvisie</w:t>
      </w:r>
      <w:r w:rsidR="0095474E">
        <w:t xml:space="preserve">. </w:t>
      </w:r>
      <w:r w:rsidR="002D7A90">
        <w:t xml:space="preserve">Bij een projectbesluit en programma zal dat anders zijn. </w:t>
      </w:r>
      <w:r w:rsidR="007D4B28">
        <w:t>Voor omgevingsplan</w:t>
      </w:r>
      <w:r w:rsidR="00897CF7">
        <w:t xml:space="preserve"> </w:t>
      </w:r>
      <w:r w:rsidR="007D4B28">
        <w:t xml:space="preserve">en waterschapsverordening zal het Regelingsgebied </w:t>
      </w:r>
      <w:r w:rsidR="001E1BA0">
        <w:t xml:space="preserve">samen met de </w:t>
      </w:r>
      <w:r w:rsidR="001E1BA0">
        <w:lastRenderedPageBreak/>
        <w:t xml:space="preserve">bruidsschat door het Rijk worden aangeleverd en hoeven </w:t>
      </w:r>
      <w:r w:rsidR="00D539B3">
        <w:t>gemeente respectievelijk waterschap dat niet zelf te doen.</w:t>
      </w:r>
    </w:p>
    <w:p w14:paraId="59C77372" w14:textId="0BC8D154" w:rsidR="00DB384E" w:rsidRDefault="00DB384E" w:rsidP="00DB384E">
      <w:pPr>
        <w:pStyle w:val="Kop5"/>
      </w:pPr>
      <w:bookmarkStart w:id="684" w:name="_Toc93476151"/>
      <w:r>
        <w:t>Definitie</w:t>
      </w:r>
      <w:bookmarkEnd w:id="684"/>
    </w:p>
    <w:p w14:paraId="284B07C3" w14:textId="6B416D02" w:rsidR="00DB384E" w:rsidRDefault="00DD6699" w:rsidP="00DB384E">
      <w:r>
        <w:t>R</w:t>
      </w:r>
      <w:r w:rsidR="003A0753">
        <w:t xml:space="preserve">egelingsgebied is </w:t>
      </w:r>
      <w:r w:rsidR="007A2645">
        <w:t xml:space="preserve">het </w:t>
      </w:r>
      <w:r w:rsidR="00343FDB" w:rsidRPr="00343FDB">
        <w:t xml:space="preserve">objecttype </w:t>
      </w:r>
      <w:r w:rsidR="00B8102B" w:rsidRPr="00B8102B">
        <w:t>dat machineleesbaar vastlegt waar</w:t>
      </w:r>
      <w:r w:rsidR="00B8102B">
        <w:t xml:space="preserve"> de volledige Regeling</w:t>
      </w:r>
      <w:r w:rsidR="00590D13">
        <w:t xml:space="preserve"> </w:t>
      </w:r>
      <w:r w:rsidR="005E0739">
        <w:t>van toepassing is</w:t>
      </w:r>
      <w:r w:rsidR="00DB384E">
        <w:t>.</w:t>
      </w:r>
    </w:p>
    <w:p w14:paraId="54E11630" w14:textId="0B72A643" w:rsidR="00DB384E" w:rsidRDefault="00DB384E" w:rsidP="00DB384E">
      <w:pPr>
        <w:pStyle w:val="Kop5"/>
      </w:pPr>
      <w:bookmarkStart w:id="685" w:name="_Toc93476152"/>
      <w:r>
        <w:t>Doel</w:t>
      </w:r>
      <w:bookmarkEnd w:id="685"/>
    </w:p>
    <w:p w14:paraId="554926C4" w14:textId="5D524C3D" w:rsidR="00DB384E" w:rsidRDefault="005E0739" w:rsidP="00DB384E">
      <w:r>
        <w:t>D</w:t>
      </w:r>
      <w:r w:rsidR="007A2645">
        <w:t>oel van het object</w:t>
      </w:r>
      <w:r w:rsidR="00434590">
        <w:t>type</w:t>
      </w:r>
      <w:r w:rsidR="007A2645">
        <w:t xml:space="preserve"> Regelingsgebied is </w:t>
      </w:r>
      <w:r w:rsidR="00E216E9">
        <w:t>het geheel van L</w:t>
      </w:r>
      <w:r w:rsidR="00DD6699">
        <w:t xml:space="preserve">ocaties </w:t>
      </w:r>
      <w:r w:rsidR="00E216E9" w:rsidRPr="00E216E9">
        <w:t xml:space="preserve">aan te geven </w:t>
      </w:r>
      <w:r w:rsidR="005F25AC">
        <w:t xml:space="preserve">waarover in een bepaalde Regeling regels </w:t>
      </w:r>
      <w:r w:rsidR="000B3599">
        <w:t>dan wel beleid zijn vast</w:t>
      </w:r>
      <w:r w:rsidR="005F25AC">
        <w:t>gesteld</w:t>
      </w:r>
      <w:r w:rsidR="00DB384E">
        <w:t>.</w:t>
      </w:r>
    </w:p>
    <w:p w14:paraId="4E14A6AC" w14:textId="4CDE41D6" w:rsidR="00DB384E" w:rsidRDefault="00DB384E" w:rsidP="00DB384E">
      <w:pPr>
        <w:pStyle w:val="Kop5"/>
      </w:pPr>
      <w:bookmarkStart w:id="686" w:name="_Toc93476153"/>
      <w:r>
        <w:t>Norm</w:t>
      </w:r>
      <w:bookmarkEnd w:id="686"/>
    </w:p>
    <w:p w14:paraId="68FECD63" w14:textId="2798B618" w:rsidR="009030E8" w:rsidRDefault="00C05101" w:rsidP="00CE2492">
      <w:pPr>
        <w:pStyle w:val="Figuur"/>
      </w:pPr>
      <w:r>
        <w:rPr>
          <w:noProof/>
        </w:rPr>
        <w:drawing>
          <wp:inline distT="0" distB="0" distL="0" distR="0" wp14:anchorId="288E79C8" wp14:editId="712388D3">
            <wp:extent cx="5400040" cy="140716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40" cy="1407160"/>
                    </a:xfrm>
                    <a:prstGeom prst="rect">
                      <a:avLst/>
                    </a:prstGeom>
                  </pic:spPr>
                </pic:pic>
              </a:graphicData>
            </a:graphic>
          </wp:inline>
        </w:drawing>
      </w:r>
    </w:p>
    <w:p w14:paraId="0A7F673B" w14:textId="63E2773C" w:rsidR="00B9782D" w:rsidRPr="00B9782D" w:rsidRDefault="00B9782D" w:rsidP="00E55369">
      <w:pPr>
        <w:pStyle w:val="Figuurbijschrift"/>
      </w:pPr>
      <w:r>
        <w:t>Uitsnede uit IMOW-diagram voor objecttype Regelingsgebied</w:t>
      </w:r>
    </w:p>
    <w:p w14:paraId="536A0CE2" w14:textId="716F6ACE" w:rsidR="00E71894" w:rsidRPr="00844FA4" w:rsidRDefault="00E71894" w:rsidP="00844FA4">
      <w:r>
        <w:t xml:space="preserve">Regelingsgebied </w:t>
      </w:r>
      <w:r w:rsidRPr="00E71894">
        <w:t>kent de volgende attributen:</w:t>
      </w:r>
    </w:p>
    <w:p w14:paraId="7756A7E5" w14:textId="068C6778" w:rsidR="00CF1014" w:rsidRDefault="00CF1014" w:rsidP="0014301D">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F65A4" w:rsidRDefault="00CF1014" w:rsidP="0014301D">
      <w:pPr>
        <w:pStyle w:val="Opsommingtekens1"/>
      </w:pPr>
      <w:r w:rsidRPr="0014301D">
        <w:rPr>
          <w:i/>
          <w:iCs/>
        </w:rPr>
        <w:t>locatieaanduiding</w:t>
      </w:r>
      <w:r>
        <w:t xml:space="preserve">: de verwijzing van een </w:t>
      </w:r>
      <w:r w:rsidR="006D6134">
        <w:t>Regelingsgebied</w:t>
      </w:r>
      <w:r>
        <w:t xml:space="preserve"> naar (de identificatie van) de bijbehorende Locatie; attribuut dat de specifieke Locatie aanduidt waar </w:t>
      </w:r>
      <w:r w:rsidR="005455D3">
        <w:t>dit</w:t>
      </w:r>
      <w:r>
        <w:t xml:space="preserve"> </w:t>
      </w:r>
      <w:r w:rsidR="006D6134">
        <w:t xml:space="preserve">Regelingsgebied </w:t>
      </w:r>
      <w:r>
        <w:t>van toepassing is. Verplicht attribuut. Komt 1 keer voor.</w:t>
      </w:r>
    </w:p>
    <w:p w14:paraId="014802FE" w14:textId="2A410565" w:rsidR="00CF65A4" w:rsidRDefault="00CF65A4" w:rsidP="00CF1014">
      <w:r>
        <w:br/>
        <w:t xml:space="preserve">Regelingsgebied kent geen </w:t>
      </w:r>
      <w:r w:rsidR="00B64318">
        <w:t xml:space="preserve">waardelijsten en </w:t>
      </w:r>
      <w:r>
        <w:t>constraints.</w:t>
      </w:r>
    </w:p>
    <w:p w14:paraId="2B4EF2CF" w14:textId="474C89D1" w:rsidR="00BE10B4" w:rsidRDefault="00BE10B4" w:rsidP="00BE10B4">
      <w:pPr>
        <w:pStyle w:val="Kop5"/>
      </w:pPr>
      <w:bookmarkStart w:id="687" w:name="_Toc93476154"/>
      <w:r>
        <w:t>Toelichting op de norm</w:t>
      </w:r>
      <w:bookmarkEnd w:id="687"/>
    </w:p>
    <w:p w14:paraId="27D30F4B" w14:textId="07A8B845" w:rsidR="00BE10B4" w:rsidRPr="006948B2" w:rsidRDefault="00B53695" w:rsidP="0014301D">
      <w:r>
        <w:rPr>
          <w:i/>
          <w:iCs/>
        </w:rPr>
        <w:t>l</w:t>
      </w:r>
      <w:r w:rsidRPr="0014301D">
        <w:rPr>
          <w:i/>
          <w:iCs/>
        </w:rPr>
        <w:t>ocatieaanduiding</w:t>
      </w:r>
      <w:r>
        <w:t xml:space="preserve">: </w:t>
      </w:r>
      <w:r w:rsidR="00772F48" w:rsidRPr="00772F48">
        <w:t xml:space="preserve">het attribuut dat de verwijzing bevat naar de identificatie van de specifieke Locatie die bij </w:t>
      </w:r>
      <w:r w:rsidR="00BF616C">
        <w:t>het Regelingsgebied</w:t>
      </w:r>
      <w:r w:rsidR="00772F48" w:rsidRPr="00772F48">
        <w:t xml:space="preserve"> hoort</w:t>
      </w:r>
      <w:r w:rsidR="00EA0284">
        <w:t xml:space="preserve">. </w:t>
      </w:r>
      <w:r w:rsidR="00772F48" w:rsidRPr="00772F48">
        <w:t xml:space="preserve">Voor </w:t>
      </w:r>
      <w:r w:rsidR="00EA0284">
        <w:t xml:space="preserve">Regelingsgebied </w:t>
      </w:r>
      <w:r w:rsidR="00772F48" w:rsidRPr="00772F48">
        <w:t>bevat Locatie de geometrie(ën)</w:t>
      </w:r>
      <w:r w:rsidR="00282F67">
        <w:t xml:space="preserve"> </w:t>
      </w:r>
      <w:r w:rsidR="000C4DBB">
        <w:t xml:space="preserve">die </w:t>
      </w:r>
      <w:r w:rsidR="00D65CDD">
        <w:t>de buitengrens van</w:t>
      </w:r>
      <w:r w:rsidR="000C4DBB">
        <w:t xml:space="preserve"> de regeling</w:t>
      </w:r>
      <w:r w:rsidR="00D65CDD">
        <w:t xml:space="preserve"> vormen</w:t>
      </w:r>
      <w:r w:rsidR="00BE10B4">
        <w:t>.</w:t>
      </w:r>
    </w:p>
    <w:p w14:paraId="659AA658" w14:textId="50CE73EE" w:rsidR="00BE10B4" w:rsidRDefault="00BE10B4" w:rsidP="00BE10B4">
      <w:pPr>
        <w:pStyle w:val="Kop4"/>
      </w:pPr>
      <w:bookmarkStart w:id="688" w:name="_Ref37334422"/>
      <w:bookmarkStart w:id="689" w:name="_Toc93476155"/>
      <w:r>
        <w:t>Objecttype Kaart</w:t>
      </w:r>
      <w:bookmarkEnd w:id="688"/>
      <w:bookmarkEnd w:id="689"/>
    </w:p>
    <w:p w14:paraId="234114B4" w14:textId="77777777" w:rsidR="00BE10B4" w:rsidRDefault="00BE10B4" w:rsidP="00BE10B4">
      <w:pPr>
        <w:pStyle w:val="Kop5"/>
      </w:pPr>
      <w:bookmarkStart w:id="690" w:name="_Toc93476156"/>
      <w:r w:rsidRPr="00D60BFF">
        <w:t>Toelichting op de toepassing</w:t>
      </w:r>
      <w:bookmarkEnd w:id="690"/>
    </w:p>
    <w:p w14:paraId="5E16B803" w14:textId="647D642F" w:rsidR="00696EB8" w:rsidRDefault="00696EB8" w:rsidP="00BE10B4">
      <w:r>
        <w:t xml:space="preserve">Zoals in paragraaf </w:t>
      </w:r>
      <w:r w:rsidRPr="002B3669">
        <w:rPr>
          <w:rStyle w:val="Verwijzing"/>
        </w:rPr>
        <w:fldChar w:fldCharType="begin"/>
      </w:r>
      <w:r w:rsidRPr="002B3669">
        <w:rPr>
          <w:rStyle w:val="Verwijzing"/>
        </w:rPr>
        <w:instrText xml:space="preserve"> REF _Ref37591642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r>
        <w:t xml:space="preserve"> is beschreven </w:t>
      </w:r>
      <w:r w:rsidR="00366DBC">
        <w:t xml:space="preserve">heeft het bevoegd gezag twee </w:t>
      </w:r>
      <w:r w:rsidR="00C24438">
        <w:t xml:space="preserve">methoden om </w:t>
      </w:r>
      <w:r w:rsidR="00C24438" w:rsidRPr="00C24438">
        <w:t>zelf invloed uit te oefenen op de weergave</w:t>
      </w:r>
      <w:r w:rsidR="00D6647A">
        <w:t xml:space="preserve"> </w:t>
      </w:r>
      <w:r w:rsidR="00D6647A" w:rsidRPr="00D6647A">
        <w:t>van objecten, Locaties en waarden op een kaart.</w:t>
      </w:r>
      <w:r w:rsidR="00D6647A">
        <w:t xml:space="preserve"> De eerste methode</w:t>
      </w:r>
      <w:r w:rsidR="00497AC8">
        <w:t>, die bestaat uit het kiezen van een eigen, specifieke symbolisatie, is beschreven in de paragrafen over de objecten Activiteit, Omgevingswaarde, Om</w:t>
      </w:r>
      <w:r w:rsidR="00A47AFA">
        <w:t>gevingsnorm, Gebiedsaanwijzing en alle Gebiedsaanwijzingtypen.</w:t>
      </w:r>
    </w:p>
    <w:p w14:paraId="0EECF479" w14:textId="1D016B9B" w:rsidR="00A47AFA" w:rsidRDefault="00A47AFA" w:rsidP="00BE10B4">
      <w:r>
        <w:t xml:space="preserve">De tweede methode </w:t>
      </w:r>
      <w:r w:rsidR="0005577A">
        <w:t>die bevoegde gezagen ter beschikking staat</w:t>
      </w:r>
      <w:r w:rsidR="00795D0E">
        <w:t>,</w:t>
      </w:r>
      <w:r w:rsidR="0005577A">
        <w:t xml:space="preserve"> is het zelf samenstellen van kaarten en kaartlagen. </w:t>
      </w:r>
      <w:r w:rsidR="00124578">
        <w:t xml:space="preserve">Met deze methode kan </w:t>
      </w:r>
      <w:r w:rsidR="00CD7038" w:rsidRPr="00CD7038">
        <w:t>het bevoegd gezag zelf aan</w:t>
      </w:r>
      <w:r w:rsidR="00124578">
        <w:t>geven</w:t>
      </w:r>
      <w:r w:rsidR="00CD7038" w:rsidRPr="00CD7038">
        <w:t xml:space="preserve"> dat bepaalde informatie, of een set van informatie, op een </w:t>
      </w:r>
      <w:r w:rsidR="002015CC">
        <w:t xml:space="preserve">afzonderlijke </w:t>
      </w:r>
      <w:r w:rsidR="00CD7038" w:rsidRPr="00CD7038">
        <w:t xml:space="preserve">kaart of kaartlaag </w:t>
      </w:r>
      <w:r w:rsidR="002015CC">
        <w:t xml:space="preserve">moet </w:t>
      </w:r>
      <w:r w:rsidR="00CD7038" w:rsidRPr="00CD7038">
        <w:lastRenderedPageBreak/>
        <w:t>word</w:t>
      </w:r>
      <w:r w:rsidR="002015CC">
        <w:t>en</w:t>
      </w:r>
      <w:r w:rsidR="00CD7038" w:rsidRPr="00CD7038">
        <w:t xml:space="preserve"> weergegeven. </w:t>
      </w:r>
      <w:r w:rsidR="000C18C2">
        <w:t xml:space="preserve">Die </w:t>
      </w:r>
      <w:r w:rsidR="00F805A3">
        <w:t xml:space="preserve">tweede </w:t>
      </w:r>
      <w:r w:rsidR="000C18C2">
        <w:t>methode wordt b</w:t>
      </w:r>
      <w:r w:rsidR="00F805A3">
        <w:t>eschreven in deze en in de volgende paragraaf.</w:t>
      </w:r>
    </w:p>
    <w:p w14:paraId="2E6F8C4A" w14:textId="5387535F" w:rsidR="0044672B" w:rsidRDefault="00F15109" w:rsidP="00BE10B4">
      <w:r>
        <w:t xml:space="preserve">Het objecttype </w:t>
      </w:r>
      <w:r w:rsidR="00D1115B">
        <w:t>K</w:t>
      </w:r>
      <w:r>
        <w:t xml:space="preserve">aart </w:t>
      </w:r>
      <w:r w:rsidR="007D4F33">
        <w:t xml:space="preserve">kan </w:t>
      </w:r>
      <w:r w:rsidR="004746F4">
        <w:t xml:space="preserve">gebruikt worden </w:t>
      </w:r>
      <w:r>
        <w:t xml:space="preserve">om </w:t>
      </w:r>
      <w:r w:rsidR="00A34070">
        <w:t xml:space="preserve">vast te leggen </w:t>
      </w:r>
      <w:r>
        <w:t xml:space="preserve">dat een </w:t>
      </w:r>
      <w:r w:rsidR="00BB4EDF">
        <w:t xml:space="preserve">Juridische regel of een </w:t>
      </w:r>
      <w:r w:rsidR="003C1FB1">
        <w:t xml:space="preserve">Tekstdeel </w:t>
      </w:r>
      <w:r w:rsidR="00BB4EDF">
        <w:t xml:space="preserve">wordt weergegeven op </w:t>
      </w:r>
      <w:r w:rsidR="003C1FB1">
        <w:t xml:space="preserve">een specifieke kaart. </w:t>
      </w:r>
      <w:r w:rsidR="001A4CA1">
        <w:t xml:space="preserve">Daarmee is het mogelijk om een kaart te genereren </w:t>
      </w:r>
      <w:r w:rsidR="004F185A">
        <w:t xml:space="preserve">waarop alle </w:t>
      </w:r>
      <w:r w:rsidR="00A41D17">
        <w:t xml:space="preserve">Locaties en IMOW-objecten </w:t>
      </w:r>
      <w:r w:rsidR="00D95C94">
        <w:t xml:space="preserve">worden weergegeven </w:t>
      </w:r>
      <w:r w:rsidR="00A41D17">
        <w:t xml:space="preserve">die </w:t>
      </w:r>
      <w:r w:rsidR="00D95C94">
        <w:t xml:space="preserve">horen </w:t>
      </w:r>
      <w:r w:rsidR="00A41D17">
        <w:t xml:space="preserve">bij </w:t>
      </w:r>
      <w:r w:rsidR="00BB4EDF">
        <w:t xml:space="preserve">Juridische regels respectievelijk </w:t>
      </w:r>
      <w:r w:rsidR="00D95C94">
        <w:t>Tekstdelen die met het objecttype Kaart zijn geannoteerd.</w:t>
      </w:r>
    </w:p>
    <w:p w14:paraId="4628B346" w14:textId="0865C203" w:rsidR="005030A4" w:rsidRDefault="005030A4" w:rsidP="00BE10B4">
      <w:r>
        <w:t xml:space="preserve">Deze </w:t>
      </w:r>
      <w:r w:rsidR="00E82747">
        <w:t xml:space="preserve">eigen </w:t>
      </w:r>
      <w:r>
        <w:t>weergavemogelijkheden</w:t>
      </w:r>
      <w:r w:rsidR="00B6733A">
        <w:t xml:space="preserve"> </w:t>
      </w:r>
      <w:r w:rsidR="006D5824">
        <w:t>gelden alleen voor DSO-LV en een eventuele eigen viewer van het bevoegd gezag, niet op overheid.nl</w:t>
      </w:r>
    </w:p>
    <w:p w14:paraId="0304BA6D" w14:textId="77777777" w:rsidR="00BE10B4" w:rsidRDefault="00BE10B4" w:rsidP="00BE10B4">
      <w:pPr>
        <w:pStyle w:val="Kop5"/>
      </w:pPr>
      <w:bookmarkStart w:id="691" w:name="_Toc93476157"/>
      <w:r>
        <w:t>Definitie</w:t>
      </w:r>
      <w:bookmarkEnd w:id="691"/>
    </w:p>
    <w:p w14:paraId="15EC8444" w14:textId="0C84300A" w:rsidR="00CB7614" w:rsidRDefault="00930C4F" w:rsidP="00CB7614">
      <w:r>
        <w:t xml:space="preserve">Het objecttype </w:t>
      </w:r>
      <w:r w:rsidR="00CB7614">
        <w:t xml:space="preserve">Kaart is het object waarmee een bevoegd gezag aan kan geven </w:t>
      </w:r>
      <w:r w:rsidR="004627B4">
        <w:t xml:space="preserve">dat </w:t>
      </w:r>
      <w:r w:rsidR="00E107A6">
        <w:t xml:space="preserve">de Locaties </w:t>
      </w:r>
      <w:r w:rsidR="000F2937">
        <w:t xml:space="preserve">en IMOW-objecten </w:t>
      </w:r>
      <w:r w:rsidR="00E107A6">
        <w:t xml:space="preserve">behorend bij </w:t>
      </w:r>
      <w:r w:rsidR="004627B4">
        <w:t xml:space="preserve">een </w:t>
      </w:r>
      <w:r w:rsidR="00E107A6">
        <w:t>specifiek</w:t>
      </w:r>
      <w:r w:rsidR="00747348">
        <w:t>e Juridische regel respectievelijk een specifiek</w:t>
      </w:r>
      <w:r w:rsidR="00E107A6">
        <w:t xml:space="preserve"> </w:t>
      </w:r>
      <w:r w:rsidR="00D36F82">
        <w:t xml:space="preserve">Tekstdeel </w:t>
      </w:r>
      <w:r w:rsidR="00313783">
        <w:t>moeten worden weergegeven</w:t>
      </w:r>
      <w:r w:rsidR="002D5366">
        <w:t xml:space="preserve"> op een specifieke kaart</w:t>
      </w:r>
    </w:p>
    <w:p w14:paraId="66953297" w14:textId="77777777" w:rsidR="00BE10B4" w:rsidRDefault="00BE10B4" w:rsidP="00BE10B4">
      <w:pPr>
        <w:pStyle w:val="Kop5"/>
      </w:pPr>
      <w:bookmarkStart w:id="692" w:name="_Toc93476158"/>
      <w:r>
        <w:t>Doel</w:t>
      </w:r>
      <w:bookmarkEnd w:id="692"/>
    </w:p>
    <w:p w14:paraId="43121ECE" w14:textId="50D9B78C" w:rsidR="00ED72A1" w:rsidRDefault="00304CDA" w:rsidP="0014301D">
      <w:r>
        <w:t>Het doel van</w:t>
      </w:r>
      <w:r w:rsidR="00434590">
        <w:t xml:space="preserve"> het objecttype</w:t>
      </w:r>
      <w:r>
        <w:t xml:space="preserve"> </w:t>
      </w:r>
      <w:r w:rsidR="00434590">
        <w:t>K</w:t>
      </w:r>
      <w:r>
        <w:t>aart is</w:t>
      </w:r>
      <w:r w:rsidR="00A756F0">
        <w:t xml:space="preserve"> het kunnen </w:t>
      </w:r>
      <w:r w:rsidR="005034DD">
        <w:t xml:space="preserve">genereren </w:t>
      </w:r>
      <w:r w:rsidR="00A41553">
        <w:t xml:space="preserve">van een kaart </w:t>
      </w:r>
      <w:r w:rsidR="002A24E5" w:rsidRPr="002A24E5">
        <w:t xml:space="preserve">waarop </w:t>
      </w:r>
      <w:r w:rsidR="00881392">
        <w:t xml:space="preserve">de </w:t>
      </w:r>
      <w:r w:rsidR="002A24E5" w:rsidRPr="002A24E5">
        <w:t xml:space="preserve">Locaties en IMOW-objecten worden weergegeven die horen bij </w:t>
      </w:r>
      <w:r w:rsidR="00567B0C">
        <w:t xml:space="preserve">één of meer </w:t>
      </w:r>
      <w:r w:rsidR="008D4A6C">
        <w:t xml:space="preserve">bepaalde </w:t>
      </w:r>
      <w:r w:rsidR="00567B0C">
        <w:t xml:space="preserve">Juridische regels of </w:t>
      </w:r>
      <w:r w:rsidR="002A24E5" w:rsidRPr="002A24E5">
        <w:t xml:space="preserve">Tekstdelen </w:t>
      </w:r>
      <w:r w:rsidR="008D4A6C">
        <w:t>zodat die in samenhang kunnen worden getoond</w:t>
      </w:r>
      <w:r w:rsidR="00567B0C">
        <w:t>.</w:t>
      </w:r>
    </w:p>
    <w:p w14:paraId="3EBB7E38" w14:textId="77777777" w:rsidR="00BE10B4" w:rsidRDefault="00BE10B4" w:rsidP="00BE10B4">
      <w:pPr>
        <w:pStyle w:val="Kop5"/>
      </w:pPr>
      <w:bookmarkStart w:id="693" w:name="_Toc93476159"/>
      <w:r>
        <w:lastRenderedPageBreak/>
        <w:t>Norm</w:t>
      </w:r>
      <w:bookmarkEnd w:id="693"/>
    </w:p>
    <w:p w14:paraId="089692F8" w14:textId="09963CE8" w:rsidR="0044672B" w:rsidRPr="00037D86" w:rsidRDefault="2B157C99" w:rsidP="0014301D">
      <w:pPr>
        <w:pStyle w:val="Figuur"/>
      </w:pPr>
      <w:r>
        <w:rPr>
          <w:noProof/>
        </w:rPr>
        <w:drawing>
          <wp:inline distT="0" distB="0" distL="0" distR="0" wp14:anchorId="7B51B976" wp14:editId="442EDA2C">
            <wp:extent cx="5400040" cy="6069966"/>
            <wp:effectExtent l="0" t="0" r="0" b="0"/>
            <wp:docPr id="953334271"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6069966"/>
                    </a:xfrm>
                    <a:prstGeom prst="rect">
                      <a:avLst/>
                    </a:prstGeom>
                  </pic:spPr>
                </pic:pic>
              </a:graphicData>
            </a:graphic>
          </wp:inline>
        </w:drawing>
      </w:r>
    </w:p>
    <w:p w14:paraId="12D02183" w14:textId="1390F8A8" w:rsidR="000F7479" w:rsidRPr="000F7479" w:rsidRDefault="004B0854" w:rsidP="00E55369">
      <w:pPr>
        <w:pStyle w:val="Figuurbijschrift"/>
      </w:pPr>
      <w:r>
        <w:t>Uitsnede uit IMOW-diagram voor objecttype Kaart</w:t>
      </w:r>
    </w:p>
    <w:p w14:paraId="39E5F892" w14:textId="3D626BB4" w:rsidR="00BE10B4" w:rsidRDefault="00A3402B" w:rsidP="00BE10B4">
      <w:r>
        <w:t>Kaart kent de volgende attributen:</w:t>
      </w:r>
    </w:p>
    <w:p w14:paraId="1007EB6C" w14:textId="5007A6A2" w:rsidR="00A3402B" w:rsidRDefault="00D32191" w:rsidP="00166667">
      <w:pPr>
        <w:pStyle w:val="Opsommingtekens1"/>
      </w:pPr>
      <w:r w:rsidRPr="0014301D">
        <w:rPr>
          <w:i/>
          <w:iCs/>
        </w:rPr>
        <w:t>identificatie</w:t>
      </w:r>
      <w:r w:rsidR="000361CE">
        <w:t xml:space="preserve">: </w:t>
      </w:r>
      <w:r w:rsidR="000361CE" w:rsidRPr="000361CE">
        <w:t>de unieke identificatie waaronder elk object van dit type bekend is. Identificatie conform datatype NEN3610-ID. Verplicht attribuut. Komt 1 keer voor.</w:t>
      </w:r>
    </w:p>
    <w:p w14:paraId="2C9C817F" w14:textId="6DE8ED22" w:rsidR="00D32191" w:rsidRDefault="00AE70A1" w:rsidP="00166667">
      <w:pPr>
        <w:pStyle w:val="Opsommingtekens1"/>
      </w:pPr>
      <w:r w:rsidRPr="0014301D">
        <w:rPr>
          <w:i/>
          <w:iCs/>
        </w:rPr>
        <w:t>n</w:t>
      </w:r>
      <w:r w:rsidR="00D32191" w:rsidRPr="0014301D">
        <w:rPr>
          <w:i/>
          <w:iCs/>
        </w:rPr>
        <w:t>aam</w:t>
      </w:r>
      <w:r>
        <w:t xml:space="preserve">: </w:t>
      </w:r>
      <w:r w:rsidRPr="00AE70A1">
        <w:t xml:space="preserve">de naam van de </w:t>
      </w:r>
      <w:r w:rsidR="00C1531E">
        <w:t>kaart</w:t>
      </w:r>
      <w:r w:rsidRPr="00AE70A1">
        <w:t xml:space="preserve">. </w:t>
      </w:r>
      <w:r w:rsidR="00C85AB1" w:rsidRPr="00C85AB1">
        <w:t>Het bevoegd gezag is vrij in de keuze van de naam.</w:t>
      </w:r>
      <w:r w:rsidR="005F7608">
        <w:t xml:space="preserve"> </w:t>
      </w:r>
      <w:r w:rsidRPr="00AE70A1">
        <w:t>Verplicht attribuut. Komt 1 keer voor.</w:t>
      </w:r>
    </w:p>
    <w:p w14:paraId="38F02B70" w14:textId="63BE804F" w:rsidR="00393FF6" w:rsidRDefault="00393FF6" w:rsidP="00166667">
      <w:pPr>
        <w:pStyle w:val="Opsommingtekens1"/>
      </w:pPr>
      <w:r>
        <w:rPr>
          <w:i/>
          <w:iCs/>
        </w:rPr>
        <w:t>nummer</w:t>
      </w:r>
      <w:r w:rsidRPr="0014301D">
        <w:t>:</w:t>
      </w:r>
      <w:r>
        <w:t xml:space="preserve"> </w:t>
      </w:r>
      <w:r w:rsidR="005F7608">
        <w:t xml:space="preserve">het nummer van de kaart. </w:t>
      </w:r>
      <w:r w:rsidR="007D77AA">
        <w:t xml:space="preserve">Door het bevoegd gezag te kiezen. </w:t>
      </w:r>
      <w:r w:rsidR="007D77AA" w:rsidRPr="007D77AA">
        <w:t>Verplicht attribuut. Komt 1 keer voor.</w:t>
      </w:r>
    </w:p>
    <w:p w14:paraId="35C79EB2" w14:textId="01729CA5" w:rsidR="00A7214F" w:rsidRDefault="00A7214F" w:rsidP="00166667">
      <w:pPr>
        <w:pStyle w:val="Opsommingtekens1"/>
      </w:pPr>
      <w:r w:rsidRPr="0014301D">
        <w:rPr>
          <w:i/>
          <w:iCs/>
        </w:rPr>
        <w:t>uitsnede</w:t>
      </w:r>
      <w:r w:rsidR="001A6181">
        <w:rPr>
          <w:i/>
          <w:iCs/>
        </w:rPr>
        <w:t>:</w:t>
      </w:r>
      <w:r w:rsidR="004C5A33">
        <w:t xml:space="preserve"> de ligging van de kaart. </w:t>
      </w:r>
      <w:r w:rsidR="004C5A33" w:rsidRPr="004C5A33">
        <w:t>Verplicht attribuut. Komt 1 keer voor.</w:t>
      </w:r>
      <w:r w:rsidR="004C5A33">
        <w:t xml:space="preserve"> Het attribuut </w:t>
      </w:r>
      <w:r w:rsidR="004C5A33" w:rsidRPr="0014301D">
        <w:rPr>
          <w:i/>
          <w:iCs/>
        </w:rPr>
        <w:t>uitsnede</w:t>
      </w:r>
      <w:r w:rsidR="00EF14C8">
        <w:rPr>
          <w:i/>
          <w:iCs/>
        </w:rPr>
        <w:t xml:space="preserve"> </w:t>
      </w:r>
      <w:r w:rsidR="00EF14C8">
        <w:t xml:space="preserve">wordt ingevuld met de gegevensgroep Kaartextent die de volgende </w:t>
      </w:r>
      <w:r w:rsidR="004E5D69">
        <w:t>attributen kent</w:t>
      </w:r>
      <w:r w:rsidR="00304CDA">
        <w:t>:</w:t>
      </w:r>
    </w:p>
    <w:p w14:paraId="7CD34F02" w14:textId="3666E71D" w:rsidR="0076596F" w:rsidRDefault="0076596F" w:rsidP="00166667">
      <w:pPr>
        <w:pStyle w:val="Opsommingtekens2"/>
      </w:pPr>
      <w:r>
        <w:lastRenderedPageBreak/>
        <w:t>minX</w:t>
      </w:r>
      <w:r w:rsidR="004E5D69">
        <w:t xml:space="preserve">: </w:t>
      </w:r>
      <w:r w:rsidR="000B6220">
        <w:t>de</w:t>
      </w:r>
      <w:r w:rsidR="00CA441C">
        <w:t xml:space="preserve"> laagste X-coördinaat</w:t>
      </w:r>
      <w:r w:rsidR="00EC2C85">
        <w:t>, bepaalt</w:t>
      </w:r>
      <w:r w:rsidR="00CA441C">
        <w:t xml:space="preserve"> de </w:t>
      </w:r>
      <w:r w:rsidR="003811CC">
        <w:t>linkergrens van de kaart.</w:t>
      </w:r>
      <w:r w:rsidR="000E6884" w:rsidRPr="000E6884">
        <w:t xml:space="preserve"> Verplicht attribuut. Komt 1 keer voor.</w:t>
      </w:r>
    </w:p>
    <w:p w14:paraId="7BF7E4A7" w14:textId="3D660378" w:rsidR="0076596F" w:rsidRDefault="0076596F" w:rsidP="00166667">
      <w:pPr>
        <w:pStyle w:val="Opsommingtekens2"/>
      </w:pPr>
      <w:r>
        <w:t>minY</w:t>
      </w:r>
      <w:r w:rsidR="003811CC">
        <w:t xml:space="preserve">: </w:t>
      </w:r>
      <w:r w:rsidR="000B6220">
        <w:t>de</w:t>
      </w:r>
      <w:r w:rsidR="003811CC">
        <w:t xml:space="preserve"> laagste Y-coördinaat</w:t>
      </w:r>
      <w:r w:rsidR="00EC2C85">
        <w:t>,</w:t>
      </w:r>
      <w:r w:rsidR="003811CC">
        <w:t xml:space="preserve"> </w:t>
      </w:r>
      <w:r w:rsidR="00EC2C85">
        <w:t>bepaalt</w:t>
      </w:r>
      <w:r w:rsidR="003811CC">
        <w:t xml:space="preserve"> de ondergrens van de kaart.</w:t>
      </w:r>
      <w:r w:rsidR="000E6884" w:rsidRPr="000E6884">
        <w:t xml:space="preserve"> Verplicht attribuut. Komt 1 keer voor.</w:t>
      </w:r>
    </w:p>
    <w:p w14:paraId="6E91D302" w14:textId="00A68749" w:rsidR="00AA63E5" w:rsidRPr="00AA63E5" w:rsidRDefault="00AA63E5" w:rsidP="00166667">
      <w:pPr>
        <w:pStyle w:val="Opsommingtekens2"/>
      </w:pPr>
      <w:r w:rsidRPr="00AA63E5">
        <w:t xml:space="preserve">maxX: </w:t>
      </w:r>
      <w:r w:rsidR="000B6220">
        <w:t>de</w:t>
      </w:r>
      <w:r w:rsidRPr="00AA63E5">
        <w:t xml:space="preserve"> hoogste X-coördinaat</w:t>
      </w:r>
      <w:r w:rsidR="00EC2C85">
        <w:t>,</w:t>
      </w:r>
      <w:r w:rsidRPr="00AA63E5">
        <w:t xml:space="preserve"> </w:t>
      </w:r>
      <w:r w:rsidR="00EC2C85" w:rsidRPr="00EC2C85">
        <w:t>bepaalt</w:t>
      </w:r>
      <w:r w:rsidR="0014301D">
        <w:t xml:space="preserve"> </w:t>
      </w:r>
      <w:r w:rsidRPr="00AA63E5">
        <w:t>de rechtergrens van de kaart.</w:t>
      </w:r>
      <w:r w:rsidR="000E6884" w:rsidRPr="000E6884">
        <w:t xml:space="preserve"> Verplicht attribuut. Komt 1 keer voor.</w:t>
      </w:r>
    </w:p>
    <w:p w14:paraId="3527E55C" w14:textId="0E100741" w:rsidR="0076596F" w:rsidRDefault="0076596F" w:rsidP="00166667">
      <w:pPr>
        <w:pStyle w:val="Opsommingtekens2"/>
      </w:pPr>
      <w:r>
        <w:t>maxY</w:t>
      </w:r>
      <w:r w:rsidR="003811CC">
        <w:t xml:space="preserve">: </w:t>
      </w:r>
      <w:r w:rsidR="000B6220">
        <w:t>de</w:t>
      </w:r>
      <w:r w:rsidR="003811CC">
        <w:t xml:space="preserve"> hoogste Y-coördinaat</w:t>
      </w:r>
      <w:r w:rsidR="00EC2C85">
        <w:t>,</w:t>
      </w:r>
      <w:r w:rsidR="003811CC">
        <w:t xml:space="preserve"> </w:t>
      </w:r>
      <w:r w:rsidR="00EC2C85" w:rsidRPr="00EC2C85">
        <w:t>bepaalt</w:t>
      </w:r>
      <w:r w:rsidR="0034407E">
        <w:t xml:space="preserve"> </w:t>
      </w:r>
      <w:r w:rsidR="003811CC">
        <w:t>de bovengrens van de kaart.</w:t>
      </w:r>
      <w:r w:rsidR="000E6884" w:rsidRPr="000E6884">
        <w:t xml:space="preserve"> Verplicht attribuut. Komt 1 keer voor.</w:t>
      </w:r>
    </w:p>
    <w:p w14:paraId="53E8D7FE" w14:textId="3D661BC5" w:rsidR="004023C5" w:rsidRDefault="00747718" w:rsidP="00166667">
      <w:pPr>
        <w:pStyle w:val="Opsommingtekens1"/>
      </w:pPr>
      <w:r>
        <w:rPr>
          <w:i/>
          <w:iCs/>
        </w:rPr>
        <w:t>k</w:t>
      </w:r>
      <w:r w:rsidR="004023C5" w:rsidRPr="0034407E">
        <w:rPr>
          <w:i/>
          <w:iCs/>
        </w:rPr>
        <w:t>aartlagen</w:t>
      </w:r>
      <w:r w:rsidR="004023C5">
        <w:t xml:space="preserve">: </w:t>
      </w:r>
      <w:r w:rsidR="00D10196">
        <w:t xml:space="preserve">de verwijzing van een specifieke Kaart naar </w:t>
      </w:r>
      <w:r w:rsidR="005E7AED">
        <w:t>(</w:t>
      </w:r>
      <w:r w:rsidR="00D10196">
        <w:t>de identificatie van</w:t>
      </w:r>
      <w:r w:rsidR="005E7AED">
        <w:t>)</w:t>
      </w:r>
      <w:r w:rsidR="00D10196">
        <w:t xml:space="preserve"> de kaartlagen die deze kaart vormen.</w:t>
      </w:r>
      <w:r w:rsidR="000D1B3E">
        <w:t xml:space="preserve"> Verplicht attribuut. Komt 1 of meerdere keren voor.</w:t>
      </w:r>
    </w:p>
    <w:p w14:paraId="0B3FE4C4" w14:textId="5592D0CB" w:rsidR="000B3640" w:rsidRDefault="000B3640" w:rsidP="000B3640"/>
    <w:p w14:paraId="7C60CE9D" w14:textId="39E6D529" w:rsidR="000B3640" w:rsidRDefault="000B3640" w:rsidP="000B3640">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2867A1" w:rsidRDefault="002867A1" w:rsidP="000B3640"/>
    <w:p w14:paraId="02ED2422" w14:textId="5B2DD589" w:rsidR="002867A1" w:rsidRDefault="002867A1" w:rsidP="0034407E">
      <w:r w:rsidRPr="002867A1">
        <w:t>Kaart</w:t>
      </w:r>
      <w:r>
        <w:t xml:space="preserve"> </w:t>
      </w:r>
      <w:r w:rsidRPr="002867A1">
        <w:t>kent geen waardelijsten</w:t>
      </w:r>
      <w:r>
        <w:t xml:space="preserve"> en geen constraints</w:t>
      </w:r>
      <w:r w:rsidRPr="002867A1">
        <w:t>.</w:t>
      </w:r>
    </w:p>
    <w:p w14:paraId="467DC4CB" w14:textId="77777777" w:rsidR="00BE10B4" w:rsidRDefault="00BE10B4" w:rsidP="00BE10B4">
      <w:pPr>
        <w:pStyle w:val="Kop5"/>
      </w:pPr>
      <w:bookmarkStart w:id="694" w:name="_Toc93476160"/>
      <w:r>
        <w:t>Toelichting op de norm</w:t>
      </w:r>
      <w:bookmarkEnd w:id="694"/>
    </w:p>
    <w:p w14:paraId="394CEB06" w14:textId="63AB3824" w:rsidR="0044672B" w:rsidRPr="00567F32" w:rsidRDefault="00EB2BB8" w:rsidP="00BE10B4">
      <w:r w:rsidRPr="0034407E">
        <w:rPr>
          <w:i/>
          <w:iCs/>
        </w:rPr>
        <w:t>kaartuitsnede</w:t>
      </w:r>
      <w:r>
        <w:t>:</w:t>
      </w:r>
      <w:r w:rsidR="00F621D4">
        <w:t xml:space="preserve"> </w:t>
      </w:r>
      <w:r w:rsidR="00747C6C">
        <w:t xml:space="preserve">met het attribuut </w:t>
      </w:r>
      <w:r w:rsidR="00D17034" w:rsidRPr="0034407E">
        <w:rPr>
          <w:i/>
          <w:iCs/>
        </w:rPr>
        <w:t>kaartuitsnede</w:t>
      </w:r>
      <w:r w:rsidR="00D17034">
        <w:t xml:space="preserve"> </w:t>
      </w:r>
      <w:r w:rsidR="00747C6C">
        <w:t xml:space="preserve">kan het </w:t>
      </w:r>
      <w:r w:rsidR="00A11CEC">
        <w:t xml:space="preserve">bevoegd gezag </w:t>
      </w:r>
      <w:r w:rsidR="00B3620E">
        <w:t xml:space="preserve">de </w:t>
      </w:r>
      <w:r w:rsidR="007555BE">
        <w:t xml:space="preserve">exacte </w:t>
      </w:r>
      <w:r w:rsidR="00B3620E">
        <w:t xml:space="preserve">grenzen van een specifieke kaart </w:t>
      </w:r>
      <w:r w:rsidR="007555BE">
        <w:t>aangeven</w:t>
      </w:r>
      <w:r w:rsidR="00B3620E">
        <w:t>.</w:t>
      </w:r>
      <w:r w:rsidR="00036F70">
        <w:t xml:space="preserve"> </w:t>
      </w:r>
      <w:r w:rsidR="004D1DD0">
        <w:t xml:space="preserve">DSO-LV </w:t>
      </w:r>
      <w:r w:rsidR="000D5EB0">
        <w:t xml:space="preserve">kan </w:t>
      </w:r>
      <w:r w:rsidR="00F733CA">
        <w:t>dit gebruiken in de weergave.</w:t>
      </w:r>
    </w:p>
    <w:p w14:paraId="634A1627" w14:textId="56E125D6" w:rsidR="00974760" w:rsidRPr="00567F32" w:rsidRDefault="00974760" w:rsidP="00BE10B4">
      <w:r w:rsidRPr="0034407E">
        <w:rPr>
          <w:i/>
          <w:iCs/>
        </w:rPr>
        <w:t>kaartlagen</w:t>
      </w:r>
      <w:r>
        <w:t>:</w:t>
      </w:r>
      <w:r w:rsidR="00D0759C">
        <w:t xml:space="preserve"> </w:t>
      </w:r>
      <w:r w:rsidR="009B0B80">
        <w:t>h</w:t>
      </w:r>
      <w:r w:rsidR="001977F5">
        <w:t xml:space="preserve">et attribuut </w:t>
      </w:r>
      <w:r w:rsidR="009B0B80">
        <w:t xml:space="preserve">dat </w:t>
      </w:r>
      <w:r w:rsidR="001977F5">
        <w:t xml:space="preserve">de </w:t>
      </w:r>
      <w:r w:rsidR="00F5097D">
        <w:t xml:space="preserve">verwijzing </w:t>
      </w:r>
      <w:r w:rsidR="003824E2">
        <w:t xml:space="preserve">bevat </w:t>
      </w:r>
      <w:r w:rsidR="0050504F">
        <w:t xml:space="preserve">van een specifieke kaart </w:t>
      </w:r>
      <w:r w:rsidR="00F5097D">
        <w:t xml:space="preserve">naar </w:t>
      </w:r>
      <w:r w:rsidR="00F72971">
        <w:t xml:space="preserve">de identificatie van </w:t>
      </w:r>
      <w:r w:rsidR="00F5097D">
        <w:t>de afzonderlijke kaartlagen die de kaart opbouwen.</w:t>
      </w:r>
      <w:r w:rsidR="00CE2AD4">
        <w:t xml:space="preserve"> </w:t>
      </w:r>
      <w:r w:rsidR="00DB18E0">
        <w:t xml:space="preserve">De volgorde waarmee verwezen wordt naar de afzonderlijke kaartlagen </w:t>
      </w:r>
      <w:r w:rsidR="00E34B5B">
        <w:t xml:space="preserve">heeft geen invloed </w:t>
      </w:r>
      <w:r w:rsidR="00DB18E0">
        <w:t xml:space="preserve">aangezien de opbouw van de kaart bepaald wordt </w:t>
      </w:r>
      <w:r w:rsidR="00BC5C9E">
        <w:t xml:space="preserve">door </w:t>
      </w:r>
      <w:r w:rsidR="00DB18E0">
        <w:t xml:space="preserve">het attribuut </w:t>
      </w:r>
      <w:r w:rsidR="00DB18E0" w:rsidRPr="0034407E">
        <w:rPr>
          <w:i/>
          <w:iCs/>
        </w:rPr>
        <w:t>niveau</w:t>
      </w:r>
      <w:r w:rsidR="00DB18E0">
        <w:t xml:space="preserve"> </w:t>
      </w:r>
      <w:r w:rsidR="00BC5C9E">
        <w:t xml:space="preserve">van het object </w:t>
      </w:r>
      <w:r w:rsidR="00DB18E0">
        <w:t>Kaartlaag.</w:t>
      </w:r>
    </w:p>
    <w:p w14:paraId="1272652A" w14:textId="680198F5" w:rsidR="00BE10B4" w:rsidRDefault="00BE10B4" w:rsidP="00BE10B4">
      <w:pPr>
        <w:pStyle w:val="Kop4"/>
      </w:pPr>
      <w:bookmarkStart w:id="695" w:name="_Ref37334428"/>
      <w:bookmarkStart w:id="696" w:name="_Toc93476161"/>
      <w:r>
        <w:t>Objecttype Kaartlaag</w:t>
      </w:r>
      <w:bookmarkEnd w:id="695"/>
      <w:bookmarkEnd w:id="696"/>
    </w:p>
    <w:p w14:paraId="0CBB6144" w14:textId="77777777" w:rsidR="00BE10B4" w:rsidRDefault="00BE10B4" w:rsidP="00BE10B4">
      <w:pPr>
        <w:pStyle w:val="Kop5"/>
      </w:pPr>
      <w:bookmarkStart w:id="697" w:name="_Toc93476162"/>
      <w:r w:rsidRPr="00D60BFF">
        <w:t>Toelichting op de toepassing</w:t>
      </w:r>
      <w:bookmarkEnd w:id="697"/>
    </w:p>
    <w:p w14:paraId="0B8F3543" w14:textId="418A6E08" w:rsidR="00BE10B4" w:rsidRDefault="002F7AB3" w:rsidP="00BE10B4">
      <w:r>
        <w:t xml:space="preserve">Op een kaart kan veel informatie voorkomen. </w:t>
      </w:r>
      <w:r w:rsidR="00D13B9F">
        <w:t xml:space="preserve">Wanneer die informatie </w:t>
      </w:r>
      <w:r w:rsidR="00DF0680">
        <w:t>in</w:t>
      </w:r>
      <w:r w:rsidR="00D13B9F">
        <w:t xml:space="preserve"> verschillende </w:t>
      </w:r>
      <w:r w:rsidR="00396C16">
        <w:t xml:space="preserve">kaartlagen </w:t>
      </w:r>
      <w:r w:rsidR="00D13B9F">
        <w:t xml:space="preserve">wordt vastgelegd </w:t>
      </w:r>
      <w:r w:rsidR="00396C16">
        <w:t xml:space="preserve">is het mogelijk om </w:t>
      </w:r>
      <w:r w:rsidR="003328E2">
        <w:t xml:space="preserve">alle informatie van de kaart tegelijk </w:t>
      </w:r>
      <w:r w:rsidR="002C212D">
        <w:t xml:space="preserve">weer </w:t>
      </w:r>
      <w:r w:rsidR="003328E2">
        <w:t xml:space="preserve">te </w:t>
      </w:r>
      <w:r w:rsidR="002C212D">
        <w:t>geven</w:t>
      </w:r>
      <w:r w:rsidR="003328E2">
        <w:t xml:space="preserve">, om de informatie van één van de kaartlagen </w:t>
      </w:r>
      <w:r w:rsidR="002C212D">
        <w:t xml:space="preserve">weer </w:t>
      </w:r>
      <w:r w:rsidR="003328E2">
        <w:t xml:space="preserve">te </w:t>
      </w:r>
      <w:r w:rsidR="002C212D">
        <w:t>geven en om de informatie van een deel van de kaartlagen in samenhang weer te geven.</w:t>
      </w:r>
    </w:p>
    <w:p w14:paraId="0FFB10BA" w14:textId="77777777" w:rsidR="00BE10B4" w:rsidRDefault="00BE10B4" w:rsidP="00BE10B4">
      <w:pPr>
        <w:pStyle w:val="Kop5"/>
      </w:pPr>
      <w:bookmarkStart w:id="698" w:name="_Toc93476163"/>
      <w:r>
        <w:t>Definitie</w:t>
      </w:r>
      <w:bookmarkEnd w:id="698"/>
    </w:p>
    <w:p w14:paraId="2DBD6AB1" w14:textId="5EDBFC9A" w:rsidR="00BE10B4" w:rsidRDefault="00930C4F" w:rsidP="00BE10B4">
      <w:r>
        <w:t xml:space="preserve">Kaartlaag is </w:t>
      </w:r>
      <w:r w:rsidR="008A7D55">
        <w:t>h</w:t>
      </w:r>
      <w:r w:rsidR="008A7D55" w:rsidRPr="008A7D55">
        <w:t xml:space="preserve">et objecttype </w:t>
      </w:r>
      <w:r w:rsidR="00ED7E85">
        <w:t xml:space="preserve">waarmee de lagen </w:t>
      </w:r>
      <w:r w:rsidR="008D3E89">
        <w:t xml:space="preserve">worden gedefinieerd </w:t>
      </w:r>
      <w:r w:rsidR="00416613">
        <w:t>waar</w:t>
      </w:r>
      <w:r w:rsidR="001E0916">
        <w:t>uit</w:t>
      </w:r>
      <w:r w:rsidR="00C06E4D">
        <w:t xml:space="preserve"> </w:t>
      </w:r>
      <w:r w:rsidR="00434590">
        <w:t xml:space="preserve">een kaart </w:t>
      </w:r>
      <w:r w:rsidR="008D3E89">
        <w:t xml:space="preserve">wordt </w:t>
      </w:r>
      <w:r w:rsidR="00434590">
        <w:t>opgebouwd</w:t>
      </w:r>
      <w:r w:rsidR="00BE10B4">
        <w:t>.</w:t>
      </w:r>
    </w:p>
    <w:p w14:paraId="56B2C7D7" w14:textId="77777777" w:rsidR="00BE10B4" w:rsidRDefault="00BE10B4" w:rsidP="00BE10B4">
      <w:pPr>
        <w:pStyle w:val="Kop5"/>
      </w:pPr>
      <w:bookmarkStart w:id="699" w:name="_Toc93476164"/>
      <w:r>
        <w:t>Doel</w:t>
      </w:r>
      <w:bookmarkEnd w:id="699"/>
    </w:p>
    <w:p w14:paraId="23A95E25" w14:textId="7A5020A6" w:rsidR="00BE10B4" w:rsidRDefault="006166F7" w:rsidP="00BE10B4">
      <w:r>
        <w:t>D</w:t>
      </w:r>
      <w:r w:rsidR="00434590">
        <w:t>oel van het object</w:t>
      </w:r>
      <w:r>
        <w:t>type</w:t>
      </w:r>
      <w:r w:rsidR="00434590">
        <w:t xml:space="preserve"> Kaartlaag</w:t>
      </w:r>
      <w:r w:rsidR="00830BD0">
        <w:t xml:space="preserve"> is om </w:t>
      </w:r>
      <w:r w:rsidR="001E0916">
        <w:t xml:space="preserve">het </w:t>
      </w:r>
      <w:r w:rsidR="00D94051">
        <w:t xml:space="preserve">mogelijk te maken </w:t>
      </w:r>
      <w:r w:rsidR="00830BD0">
        <w:t>dat een kaart kan worden</w:t>
      </w:r>
      <w:r w:rsidR="00573377">
        <w:t xml:space="preserve"> </w:t>
      </w:r>
      <w:r w:rsidR="000A1070" w:rsidRPr="000A1070">
        <w:t xml:space="preserve">opgebouwd </w:t>
      </w:r>
      <w:r w:rsidR="000A1070">
        <w:t>uit verschillende, door het bevoegd gezag te kiezen lagen</w:t>
      </w:r>
      <w:r w:rsidR="005260B8">
        <w:t xml:space="preserve"> en </w:t>
      </w:r>
      <w:r w:rsidR="00ED7841">
        <w:t>dat geselecteerd kan worden welk</w:t>
      </w:r>
      <w:r w:rsidR="005260B8">
        <w:t>e informatie</w:t>
      </w:r>
      <w:r w:rsidR="00ED7841">
        <w:t xml:space="preserve"> </w:t>
      </w:r>
      <w:r w:rsidR="00AE7B95">
        <w:t>van een kaart wordt weergegeven.</w:t>
      </w:r>
    </w:p>
    <w:p w14:paraId="338D7F85" w14:textId="77777777" w:rsidR="00BE10B4" w:rsidRDefault="00BE10B4" w:rsidP="00BE10B4">
      <w:pPr>
        <w:pStyle w:val="Kop5"/>
      </w:pPr>
      <w:bookmarkStart w:id="700" w:name="_Toc93476165"/>
      <w:r>
        <w:lastRenderedPageBreak/>
        <w:t>Norm</w:t>
      </w:r>
      <w:bookmarkEnd w:id="700"/>
    </w:p>
    <w:p w14:paraId="7F1432E7" w14:textId="38C083B8" w:rsidR="004B0854" w:rsidRDefault="36ABF669" w:rsidP="004B0854">
      <w:pPr>
        <w:pStyle w:val="Figuur"/>
      </w:pPr>
      <w:r>
        <w:rPr>
          <w:noProof/>
        </w:rPr>
        <w:drawing>
          <wp:inline distT="0" distB="0" distL="0" distR="0" wp14:anchorId="4C89FB97" wp14:editId="486886A6">
            <wp:extent cx="5400040" cy="6069966"/>
            <wp:effectExtent l="0" t="0" r="0" b="0"/>
            <wp:docPr id="1099651496"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6069966"/>
                    </a:xfrm>
                    <a:prstGeom prst="rect">
                      <a:avLst/>
                    </a:prstGeom>
                  </pic:spPr>
                </pic:pic>
              </a:graphicData>
            </a:graphic>
          </wp:inline>
        </w:drawing>
      </w:r>
    </w:p>
    <w:p w14:paraId="1F0DAB4B" w14:textId="378C31B7" w:rsidR="00A37F55" w:rsidRPr="00A37F55" w:rsidRDefault="00694AC1" w:rsidP="00E55369">
      <w:pPr>
        <w:pStyle w:val="Figuurbijschrift"/>
      </w:pPr>
      <w:r>
        <w:t xml:space="preserve">Uitsnede </w:t>
      </w:r>
      <w:r w:rsidR="00282B16">
        <w:t xml:space="preserve">uit IMOW-diagram </w:t>
      </w:r>
      <w:r w:rsidR="00F871DF">
        <w:t>voor objecttype Kaartlaag</w:t>
      </w:r>
    </w:p>
    <w:p w14:paraId="5661CF22" w14:textId="72EEB764" w:rsidR="00BE10B4" w:rsidRDefault="006E773C" w:rsidP="00BE10B4">
      <w:r>
        <w:t>Kaartlaag kent de volgende attributen:</w:t>
      </w:r>
    </w:p>
    <w:p w14:paraId="1DC3DF06" w14:textId="56466EA2" w:rsidR="006E773C" w:rsidRDefault="006E773C" w:rsidP="00166667">
      <w:pPr>
        <w:pStyle w:val="Opsommingtekens1"/>
      </w:pPr>
      <w:r w:rsidRPr="00D26E6F">
        <w:rPr>
          <w:i/>
        </w:rPr>
        <w:t>identificatie</w:t>
      </w:r>
      <w:r w:rsidR="007B4C00">
        <w:t xml:space="preserve">: </w:t>
      </w:r>
      <w:r w:rsidR="007B4C00" w:rsidRPr="007B4C00">
        <w:t>de unieke identificatie waaronder elk object van dit type bekend is. Identificatie conform datatype NEN3610-ID. Verplicht attribuut. Komt 1 keer voor.</w:t>
      </w:r>
    </w:p>
    <w:p w14:paraId="19A0484E" w14:textId="20861525" w:rsidR="006E773C" w:rsidRDefault="007B4C00" w:rsidP="00166667">
      <w:pPr>
        <w:pStyle w:val="Opsommingtekens1"/>
      </w:pPr>
      <w:r w:rsidRPr="00D26E6F">
        <w:rPr>
          <w:i/>
        </w:rPr>
        <w:t>n</w:t>
      </w:r>
      <w:r w:rsidR="006E773C" w:rsidRPr="00D26E6F">
        <w:rPr>
          <w:i/>
        </w:rPr>
        <w:t>aam</w:t>
      </w:r>
      <w:r>
        <w:t xml:space="preserve">: </w:t>
      </w:r>
      <w:r w:rsidR="008F6CED" w:rsidRPr="008F6CED">
        <w:t xml:space="preserve">de naam van </w:t>
      </w:r>
      <w:r w:rsidR="00F05C43">
        <w:t xml:space="preserve">de </w:t>
      </w:r>
      <w:r w:rsidR="002505E3">
        <w:t>K</w:t>
      </w:r>
      <w:r w:rsidR="008F6CED" w:rsidRPr="008F6CED">
        <w:t>aart</w:t>
      </w:r>
      <w:r w:rsidR="008F6CED">
        <w:t>laag</w:t>
      </w:r>
      <w:r w:rsidR="008F6CED" w:rsidRPr="008F6CED">
        <w:t xml:space="preserve">. </w:t>
      </w:r>
      <w:r w:rsidR="00F05C43" w:rsidRPr="00F05C43">
        <w:t xml:space="preserve">Het bevoegd gezag is vrij in de keuze van de naam. </w:t>
      </w:r>
      <w:r w:rsidR="004D3CAF">
        <w:t>Optioneel</w:t>
      </w:r>
      <w:r w:rsidR="008F6CED" w:rsidRPr="008F6CED">
        <w:t xml:space="preserve"> attribuut. Komt </w:t>
      </w:r>
      <w:r w:rsidR="004D3CAF">
        <w:t xml:space="preserve">0 of </w:t>
      </w:r>
      <w:r w:rsidR="008F6CED" w:rsidRPr="008F6CED">
        <w:t>1 keer voor.</w:t>
      </w:r>
    </w:p>
    <w:p w14:paraId="744F94BD" w14:textId="1DAAFB49" w:rsidR="001A40F6" w:rsidRDefault="006E773C" w:rsidP="00166667">
      <w:pPr>
        <w:pStyle w:val="Opsommingtekens1"/>
      </w:pPr>
      <w:r w:rsidRPr="00D26E6F">
        <w:rPr>
          <w:i/>
        </w:rPr>
        <w:t>niveau</w:t>
      </w:r>
      <w:r w:rsidR="007B4C00">
        <w:t xml:space="preserve">: </w:t>
      </w:r>
      <w:r w:rsidR="000B696E">
        <w:t xml:space="preserve">de </w:t>
      </w:r>
      <w:r w:rsidR="001F2A99">
        <w:t xml:space="preserve">plaats van een specifieke Kaartlaag </w:t>
      </w:r>
      <w:r w:rsidR="00520E03">
        <w:t>in de volgorde van Kaartlagen waar</w:t>
      </w:r>
      <w:r w:rsidR="00B85B8E">
        <w:t>m</w:t>
      </w:r>
      <w:r w:rsidR="00520E03">
        <w:t xml:space="preserve">ee </w:t>
      </w:r>
      <w:r w:rsidR="00060D49">
        <w:t>een</w:t>
      </w:r>
      <w:r w:rsidR="00520E03">
        <w:t xml:space="preserve"> Kaart </w:t>
      </w:r>
      <w:r w:rsidR="000B696E">
        <w:t>moet worden opgebouwd.</w:t>
      </w:r>
      <w:r w:rsidR="00F82032">
        <w:t xml:space="preserve"> Verplicht attribuut. Komt 1 keer voor.</w:t>
      </w:r>
      <w:r w:rsidR="000151D4">
        <w:t xml:space="preserve"> Wordt </w:t>
      </w:r>
      <w:r w:rsidR="00887C65">
        <w:t xml:space="preserve">vastgelegd door middel van een </w:t>
      </w:r>
      <w:r w:rsidR="000151D4">
        <w:t>positie</w:t>
      </w:r>
      <w:r w:rsidR="00887C65">
        <w:t>f</w:t>
      </w:r>
      <w:r w:rsidR="000151D4">
        <w:t xml:space="preserve"> gehe</w:t>
      </w:r>
      <w:r w:rsidR="00887C65">
        <w:t>e</w:t>
      </w:r>
      <w:r w:rsidR="000151D4">
        <w:t>l getal.</w:t>
      </w:r>
    </w:p>
    <w:p w14:paraId="19F704DB" w14:textId="5FB86262" w:rsidR="001A40F6" w:rsidRDefault="001A40F6" w:rsidP="00166667">
      <w:pPr>
        <w:pStyle w:val="Opsommingtekens1"/>
      </w:pPr>
      <w:r w:rsidRPr="00EC509B">
        <w:rPr>
          <w:i/>
        </w:rPr>
        <w:lastRenderedPageBreak/>
        <w:t>gebiedsaanwijzing</w:t>
      </w:r>
      <w:r w:rsidR="006C0E43">
        <w:rPr>
          <w:i/>
          <w:iCs/>
        </w:rPr>
        <w:t>weergave</w:t>
      </w:r>
      <w:r>
        <w:t xml:space="preserve">: </w:t>
      </w:r>
      <w:r w:rsidR="00C1373B">
        <w:t xml:space="preserve">de </w:t>
      </w:r>
      <w:r w:rsidR="00743819">
        <w:t xml:space="preserve">verwijzing </w:t>
      </w:r>
      <w:r w:rsidR="00C1373B">
        <w:t xml:space="preserve">van een specifieke Kaartlaag </w:t>
      </w:r>
      <w:r w:rsidR="00743819">
        <w:t xml:space="preserve">naar </w:t>
      </w:r>
      <w:r w:rsidR="00C1373B">
        <w:t>(</w:t>
      </w:r>
      <w:r w:rsidR="00743819">
        <w:t xml:space="preserve">de </w:t>
      </w:r>
      <w:r w:rsidR="00C1373B" w:rsidRPr="00C1373B">
        <w:t xml:space="preserve">identificatie van) een </w:t>
      </w:r>
      <w:r w:rsidR="00992EE2">
        <w:t>G</w:t>
      </w:r>
      <w:r w:rsidR="00743819">
        <w:t xml:space="preserve">ebiedsaanwijzing die </w:t>
      </w:r>
      <w:r w:rsidR="0048504D" w:rsidRPr="0048504D">
        <w:t>op de kaartlaag</w:t>
      </w:r>
      <w:r w:rsidR="0048504D">
        <w:t xml:space="preserve"> </w:t>
      </w:r>
      <w:r w:rsidR="00BD0658">
        <w:t>weergegeven</w:t>
      </w:r>
      <w:r w:rsidR="00743819">
        <w:t xml:space="preserve"> dient te worden</w:t>
      </w:r>
      <w:r w:rsidR="0009079F">
        <w:t>.</w:t>
      </w:r>
      <w:r w:rsidR="00E750A7">
        <w:t xml:space="preserve"> Optioneel attribuut. Komt zo vaak voor als gewenst.</w:t>
      </w:r>
    </w:p>
    <w:p w14:paraId="34821189" w14:textId="34D9259A" w:rsidR="001A40F6" w:rsidRDefault="00BA5476" w:rsidP="00166667">
      <w:pPr>
        <w:pStyle w:val="Opsommingtekens1"/>
      </w:pPr>
      <w:r>
        <w:rPr>
          <w:i/>
        </w:rPr>
        <w:t>n</w:t>
      </w:r>
      <w:r w:rsidR="001A40F6" w:rsidRPr="00EC509B">
        <w:rPr>
          <w:i/>
        </w:rPr>
        <w:t>orm</w:t>
      </w:r>
      <w:r w:rsidR="006C0E43">
        <w:rPr>
          <w:i/>
          <w:iCs/>
        </w:rPr>
        <w:t>weergave</w:t>
      </w:r>
      <w:r w:rsidR="0009079F">
        <w:t xml:space="preserve">: </w:t>
      </w:r>
      <w:r w:rsidR="00BA129B">
        <w:t xml:space="preserve">de </w:t>
      </w:r>
      <w:r w:rsidR="0009079F" w:rsidRPr="0009079F">
        <w:t xml:space="preserve">verwijzing </w:t>
      </w:r>
      <w:r w:rsidR="00BA129B">
        <w:t xml:space="preserve">van een specifieke Kaartlaag </w:t>
      </w:r>
      <w:r w:rsidR="0009079F" w:rsidRPr="0009079F">
        <w:t xml:space="preserve">naar </w:t>
      </w:r>
      <w:r w:rsidR="00BA129B">
        <w:t>(</w:t>
      </w:r>
      <w:r w:rsidR="0009079F" w:rsidRPr="0009079F">
        <w:t xml:space="preserve">de </w:t>
      </w:r>
      <w:r w:rsidR="00BA129B" w:rsidRPr="00BA129B">
        <w:t xml:space="preserve">identificatie van) een </w:t>
      </w:r>
      <w:r w:rsidR="00DA6DC9">
        <w:t>Omgevingsn</w:t>
      </w:r>
      <w:r w:rsidR="0009079F">
        <w:t xml:space="preserve">orm </w:t>
      </w:r>
      <w:r w:rsidR="00DA6DC9">
        <w:t>of Omgevingswaarde</w:t>
      </w:r>
      <w:r w:rsidR="0009079F">
        <w:t xml:space="preserve"> </w:t>
      </w:r>
      <w:r w:rsidR="0009079F" w:rsidRPr="0009079F">
        <w:t xml:space="preserve">die </w:t>
      </w:r>
      <w:r w:rsidR="000929D0" w:rsidRPr="000929D0">
        <w:t>op de kaartlaag</w:t>
      </w:r>
      <w:r w:rsidR="000929D0">
        <w:t xml:space="preserve"> </w:t>
      </w:r>
      <w:r w:rsidR="00992EE2" w:rsidRPr="00992EE2">
        <w:t>weergegeven</w:t>
      </w:r>
      <w:r w:rsidR="00EC570F">
        <w:t xml:space="preserve"> </w:t>
      </w:r>
      <w:r w:rsidR="0009079F" w:rsidRPr="0009079F">
        <w:t>dient te worden.</w:t>
      </w:r>
      <w:r w:rsidR="00E750A7" w:rsidRPr="00E750A7">
        <w:t xml:space="preserve"> Optioneel attribuut. Komt zo vaak voor als gewenst.</w:t>
      </w:r>
    </w:p>
    <w:p w14:paraId="1C9E4E16" w14:textId="58B2A0E0" w:rsidR="006E773C" w:rsidRDefault="001A40F6" w:rsidP="00166667">
      <w:pPr>
        <w:pStyle w:val="Opsommingtekens1"/>
      </w:pPr>
      <w:r w:rsidRPr="00EC509B">
        <w:rPr>
          <w:i/>
          <w:iCs/>
        </w:rPr>
        <w:t>activiteit</w:t>
      </w:r>
      <w:r w:rsidR="00B17F7F">
        <w:rPr>
          <w:i/>
          <w:iCs/>
        </w:rPr>
        <w:t>locatie</w:t>
      </w:r>
      <w:r w:rsidR="00FC49EB">
        <w:rPr>
          <w:i/>
          <w:iCs/>
        </w:rPr>
        <w:t>weergave</w:t>
      </w:r>
      <w:r w:rsidR="0009079F">
        <w:t xml:space="preserve">: </w:t>
      </w:r>
      <w:r w:rsidR="00BA129B">
        <w:t xml:space="preserve">de </w:t>
      </w:r>
      <w:r w:rsidR="0009079F" w:rsidRPr="0009079F">
        <w:t xml:space="preserve">verwijzing </w:t>
      </w:r>
      <w:r w:rsidR="00BA129B">
        <w:t xml:space="preserve">van een specifieke Kaartlaag </w:t>
      </w:r>
      <w:r w:rsidR="0009079F" w:rsidRPr="0009079F">
        <w:t xml:space="preserve">naar </w:t>
      </w:r>
      <w:r w:rsidR="00BA129B">
        <w:t>(</w:t>
      </w:r>
      <w:r w:rsidR="0009079F" w:rsidRPr="0009079F">
        <w:t xml:space="preserve">de </w:t>
      </w:r>
      <w:r w:rsidR="00BA129B" w:rsidRPr="00BA129B">
        <w:t xml:space="preserve">identificatie van) een </w:t>
      </w:r>
      <w:r w:rsidR="00992EE2">
        <w:t>A</w:t>
      </w:r>
      <w:r w:rsidR="0009079F">
        <w:t>ctiviteit</w:t>
      </w:r>
      <w:r w:rsidR="00CE4838">
        <w:t>Locatieaan</w:t>
      </w:r>
      <w:r w:rsidR="00B0058A">
        <w:t>dui</w:t>
      </w:r>
      <w:r w:rsidR="00CE4838">
        <w:t>ding</w:t>
      </w:r>
      <w:r w:rsidR="0009079F">
        <w:t xml:space="preserve"> </w:t>
      </w:r>
      <w:r w:rsidR="0009079F" w:rsidRPr="0009079F">
        <w:t xml:space="preserve">die </w:t>
      </w:r>
      <w:r w:rsidR="0062254F" w:rsidRPr="0062254F">
        <w:t>op de kaartlaag</w:t>
      </w:r>
      <w:r w:rsidR="0062254F">
        <w:t xml:space="preserve"> </w:t>
      </w:r>
      <w:r w:rsidR="00EC570F" w:rsidRPr="00EC570F">
        <w:t>weergegeven</w:t>
      </w:r>
      <w:r w:rsidR="00EC570F">
        <w:t xml:space="preserve"> </w:t>
      </w:r>
      <w:r w:rsidR="0009079F" w:rsidRPr="0009079F">
        <w:t>dient te worden.</w:t>
      </w:r>
      <w:r w:rsidR="00E750A7">
        <w:t xml:space="preserve"> </w:t>
      </w:r>
      <w:r w:rsidR="00E750A7" w:rsidRPr="00E750A7">
        <w:t>Optioneel attribuut. Komt zo vaak voor als gewenst.</w:t>
      </w:r>
    </w:p>
    <w:p w14:paraId="46DF75A0" w14:textId="21AB1267" w:rsidR="00A555C7" w:rsidRDefault="00A555C7" w:rsidP="00A555C7"/>
    <w:p w14:paraId="3AEDCBB1" w14:textId="4ADB1BB4" w:rsidR="00B249A2" w:rsidRPr="00A555C7" w:rsidRDefault="00B249A2" w:rsidP="00A555C7">
      <w:r w:rsidRPr="00B249A2">
        <w:t>Kaart</w:t>
      </w:r>
      <w:r w:rsidR="004A1157">
        <w:t>laag</w:t>
      </w:r>
      <w:r w:rsidRPr="00B249A2">
        <w:t xml:space="preserve"> kent geen waardelijsten en geen constraints.</w:t>
      </w:r>
    </w:p>
    <w:p w14:paraId="01541F93" w14:textId="470B38C5" w:rsidR="00BE10B4" w:rsidRDefault="00BE10B4" w:rsidP="00BE10B4">
      <w:pPr>
        <w:pStyle w:val="Kop5"/>
      </w:pPr>
      <w:bookmarkStart w:id="701" w:name="_Toc93476166"/>
      <w:r>
        <w:t>Toelichting op de norm</w:t>
      </w:r>
      <w:bookmarkEnd w:id="701"/>
    </w:p>
    <w:p w14:paraId="134C042D" w14:textId="2FD3A80C" w:rsidR="00BE10B4" w:rsidRDefault="00AA74A7" w:rsidP="000F2BCF">
      <w:pPr>
        <w:pStyle w:val="Opsommingtekens1"/>
      </w:pPr>
      <w:r w:rsidRPr="00C06E4D">
        <w:rPr>
          <w:i/>
          <w:iCs/>
        </w:rPr>
        <w:t>n</w:t>
      </w:r>
      <w:r w:rsidR="00323CE9" w:rsidRPr="00C06E4D">
        <w:rPr>
          <w:i/>
          <w:iCs/>
        </w:rPr>
        <w:t>iveau</w:t>
      </w:r>
      <w:r w:rsidR="00323CE9">
        <w:t xml:space="preserve">: het niveau </w:t>
      </w:r>
      <w:r>
        <w:t xml:space="preserve">bepaalt de volgorde waarin </w:t>
      </w:r>
      <w:r w:rsidR="005D3F05">
        <w:t>de kaartlagen worden opgebouwd</w:t>
      </w:r>
      <w:r w:rsidR="00BE10B4">
        <w:t>.</w:t>
      </w:r>
      <w:r w:rsidR="005D3F05">
        <w:t xml:space="preserve"> Niveau 1 is de onderste Kaartlaag, de hier op</w:t>
      </w:r>
      <w:r w:rsidR="00472433">
        <w:t xml:space="preserve"> </w:t>
      </w:r>
      <w:r w:rsidR="005D3F05">
        <w:t>volgende kaartlagen worden daarboven geprojecteerd.</w:t>
      </w:r>
    </w:p>
    <w:p w14:paraId="491238A9" w14:textId="7B2D134E" w:rsidR="009154A5" w:rsidRPr="00E7571A" w:rsidRDefault="0072257B" w:rsidP="00C06E4D">
      <w:pPr>
        <w:pStyle w:val="Opsommingtekens1"/>
      </w:pPr>
      <w:r w:rsidRPr="00C06E4D">
        <w:rPr>
          <w:i/>
          <w:iCs/>
        </w:rPr>
        <w:t>a</w:t>
      </w:r>
      <w:r w:rsidR="009154A5" w:rsidRPr="00C06E4D">
        <w:rPr>
          <w:i/>
          <w:iCs/>
        </w:rPr>
        <w:t>ctiviteitlocatieweergave</w:t>
      </w:r>
      <w:r w:rsidR="009154A5">
        <w:t xml:space="preserve">, </w:t>
      </w:r>
      <w:r w:rsidR="009154A5" w:rsidRPr="00C06E4D">
        <w:rPr>
          <w:i/>
          <w:iCs/>
        </w:rPr>
        <w:t>gebiedsaanwijzingweergave</w:t>
      </w:r>
      <w:r w:rsidR="009154A5">
        <w:t xml:space="preserve">, </w:t>
      </w:r>
      <w:r w:rsidR="009154A5" w:rsidRPr="00C06E4D">
        <w:rPr>
          <w:i/>
          <w:iCs/>
        </w:rPr>
        <w:t>normweergave</w:t>
      </w:r>
      <w:r w:rsidR="0058100F">
        <w:t>: de attributen</w:t>
      </w:r>
      <w:r w:rsidR="007821EA">
        <w:t xml:space="preserve"> die de verwijzing bevatten van de Kaartlaag </w:t>
      </w:r>
      <w:r w:rsidR="00CB2ECE" w:rsidRPr="00CB2ECE">
        <w:t xml:space="preserve">naar de identificatie van </w:t>
      </w:r>
      <w:r w:rsidR="0099611B">
        <w:t>een</w:t>
      </w:r>
      <w:r w:rsidR="00CB2ECE" w:rsidRPr="00CB2ECE">
        <w:t xml:space="preserve"> specifieke Activiteit</w:t>
      </w:r>
      <w:r w:rsidR="00451373">
        <w:t>Locatieaanduiding</w:t>
      </w:r>
      <w:r w:rsidR="00CB2ECE" w:rsidRPr="00CB2ECE">
        <w:t>, Gebiedsaanwijzing, Omgevingswaarde of Omgevingsnorm</w:t>
      </w:r>
      <w:r w:rsidR="00677064">
        <w:t>. Dit attribuut geeft aan welke</w:t>
      </w:r>
      <w:r w:rsidR="005D5482">
        <w:t xml:space="preserve"> van die objecten moet worden weergegeven op een bepaalde kaartlaag.</w:t>
      </w:r>
      <w:r w:rsidR="00D62206">
        <w:t xml:space="preserve"> </w:t>
      </w:r>
      <w:r w:rsidR="00C6049E">
        <w:t xml:space="preserve">Wanneer bij de specifieke </w:t>
      </w:r>
      <w:r w:rsidR="00C6049E" w:rsidRPr="00C6049E">
        <w:t>ActiviteitLocatieaanduiding, Gebiedsaanwijzing, Omgevingswaarde of Omgevingsnorm</w:t>
      </w:r>
      <w:r w:rsidR="00C6049E">
        <w:t xml:space="preserve"> het </w:t>
      </w:r>
      <w:r w:rsidR="00C6049E" w:rsidRPr="00C6049E">
        <w:t xml:space="preserve">attribuut </w:t>
      </w:r>
      <w:r w:rsidR="00C6049E" w:rsidRPr="00C06E4D">
        <w:rPr>
          <w:i/>
          <w:iCs/>
        </w:rPr>
        <w:t>specifiekeSymbolisatie</w:t>
      </w:r>
      <w:r w:rsidR="00C6049E" w:rsidRPr="00C6049E">
        <w:t xml:space="preserve"> gevuld is</w:t>
      </w:r>
      <w:r w:rsidR="00C6049E">
        <w:t xml:space="preserve">, wordt het object op de kaartlaag weergegeven met de door het bevoegd gezag gekozen symbolisatie. </w:t>
      </w:r>
      <w:r w:rsidR="00723F1B">
        <w:t xml:space="preserve">Wanneer het </w:t>
      </w:r>
      <w:r w:rsidR="00723F1B" w:rsidRPr="00723F1B">
        <w:t xml:space="preserve">attribuut </w:t>
      </w:r>
      <w:r w:rsidR="00723F1B" w:rsidRPr="00C06E4D">
        <w:rPr>
          <w:i/>
          <w:iCs/>
        </w:rPr>
        <w:t>specifiekeSymbolisatie</w:t>
      </w:r>
      <w:r w:rsidR="00723F1B" w:rsidRPr="00723F1B">
        <w:t xml:space="preserve"> </w:t>
      </w:r>
      <w:r w:rsidR="00723F1B">
        <w:t xml:space="preserve">niet </w:t>
      </w:r>
      <w:r w:rsidR="00723F1B" w:rsidRPr="00723F1B">
        <w:t>gevuld is, wordt het object op de kaartlaag weergegeven met</w:t>
      </w:r>
      <w:r w:rsidR="00723F1B">
        <w:t xml:space="preserve"> de standaardweergave</w:t>
      </w:r>
      <w:r w:rsidR="004E5945">
        <w:t xml:space="preserve"> van de </w:t>
      </w:r>
      <w:r w:rsidR="004E5945" w:rsidRPr="004E5945">
        <w:t xml:space="preserve">groep </w:t>
      </w:r>
      <w:r w:rsidR="00595EA0">
        <w:t xml:space="preserve">die </w:t>
      </w:r>
      <w:r w:rsidR="004E5945">
        <w:t xml:space="preserve">bij het specifieke object </w:t>
      </w:r>
      <w:r w:rsidR="00595EA0">
        <w:t>is aangegeven</w:t>
      </w:r>
      <w:r w:rsidR="004E5945">
        <w:t>.</w:t>
      </w:r>
      <w:r w:rsidR="00164D47">
        <w:br/>
      </w:r>
      <w:r w:rsidR="00E7571A" w:rsidRPr="008764E7">
        <w:t xml:space="preserve">Let op: in de 1.1-versie van de TPOD-standaard gaat het attribuut </w:t>
      </w:r>
      <w:r w:rsidR="00E7571A" w:rsidRPr="008764E7">
        <w:rPr>
          <w:i/>
          <w:iCs/>
        </w:rPr>
        <w:t>specifiekeSymbolisatie</w:t>
      </w:r>
      <w:r w:rsidR="00E7571A" w:rsidRPr="008764E7">
        <w:t xml:space="preserve"> vervallen. Het wordt dan vervangen door het objecttype SymbolisatieItem, zie paragraaf </w:t>
      </w:r>
      <w:r w:rsidR="00E7571A" w:rsidRPr="002B3669">
        <w:rPr>
          <w:rStyle w:val="Verwijzing"/>
        </w:rPr>
        <w:fldChar w:fldCharType="begin"/>
      </w:r>
      <w:r w:rsidR="00E7571A" w:rsidRPr="002B3669">
        <w:rPr>
          <w:rStyle w:val="Verwijzing"/>
        </w:rPr>
        <w:instrText xml:space="preserve"> REF _Ref53170877 </w:instrText>
      </w:r>
      <w:r w:rsidR="002D1A36" w:rsidRPr="002B3669">
        <w:rPr>
          <w:rStyle w:val="Verwijzing"/>
        </w:rPr>
        <w:instrText>\n \h</w:instrText>
      </w:r>
      <w:r w:rsidR="00E7571A" w:rsidRPr="002B3669">
        <w:rPr>
          <w:rStyle w:val="Verwijzing"/>
        </w:rPr>
        <w:instrText xml:space="preserve">  \* MERGEFORMAT </w:instrText>
      </w:r>
      <w:r w:rsidR="00E7571A" w:rsidRPr="002B3669">
        <w:rPr>
          <w:rStyle w:val="Verwijzing"/>
        </w:rPr>
      </w:r>
      <w:r w:rsidR="00E7571A" w:rsidRPr="002B3669">
        <w:rPr>
          <w:rStyle w:val="Verwijzing"/>
        </w:rPr>
        <w:fldChar w:fldCharType="separate"/>
      </w:r>
      <w:r w:rsidR="00176B7A" w:rsidRPr="002B3669">
        <w:rPr>
          <w:rStyle w:val="Verwijzing"/>
        </w:rPr>
        <w:t>6.4.32</w:t>
      </w:r>
      <w:r w:rsidR="00E7571A" w:rsidRPr="002B3669">
        <w:rPr>
          <w:rStyle w:val="Verwijzing"/>
        </w:rPr>
        <w:fldChar w:fldCharType="end"/>
      </w:r>
      <w:r w:rsidR="00E7571A" w:rsidRPr="008764E7">
        <w:t xml:space="preserve">. Daarom wordt dringend geadviseerd om, indien het wenselijk wordt geacht om met een eigen symbolisatie te werken, geen gebruik te maken van het attribuut </w:t>
      </w:r>
      <w:r w:rsidR="00E7571A" w:rsidRPr="008764E7">
        <w:rPr>
          <w:i/>
          <w:iCs/>
        </w:rPr>
        <w:t>specifiekeSymbolisatie</w:t>
      </w:r>
      <w:r w:rsidR="00E7571A" w:rsidRPr="008764E7">
        <w:t xml:space="preserve"> maar van het objecttype SymbolisatieItem. In dat geval geldt dat wanneer gebruik is gemaakt van het objecttype SymbolisatieItem, de specifieke ActiviteitLocatieaanduiding, Gebiedsaanwijzing, Omgevingswaarde of Omgevingsnorm op de kaartlaag wordt weergegeven met de door het bevoegd gezag gekozen symbolisatie. Wanneer geen gebruik is gemaakt van het objecttype SymbolisatieItem, wordt het object op de kaartlaag weergegeven met de standaardweergave van de groep die bij het specifieke object is aangegeven.</w:t>
      </w:r>
    </w:p>
    <w:p w14:paraId="3CC73867" w14:textId="77777777" w:rsidR="00FD1988" w:rsidRDefault="00FD1988" w:rsidP="00FD1988">
      <w:pPr>
        <w:pStyle w:val="Kop4"/>
      </w:pPr>
      <w:bookmarkStart w:id="702" w:name="_Ref53170877"/>
      <w:bookmarkStart w:id="703" w:name="_Toc93476167"/>
      <w:r>
        <w:t>Objecttype SymbolisatieItem</w:t>
      </w:r>
      <w:bookmarkEnd w:id="702"/>
      <w:bookmarkEnd w:id="703"/>
    </w:p>
    <w:p w14:paraId="41CBADEC" w14:textId="77777777" w:rsidR="00FD1988" w:rsidRDefault="00FD1988" w:rsidP="00FD1988">
      <w:pPr>
        <w:pStyle w:val="Kop5"/>
      </w:pPr>
      <w:bookmarkStart w:id="704" w:name="_Toc93476168"/>
      <w:r>
        <w:t>Toelichting op de toepassing</w:t>
      </w:r>
      <w:bookmarkEnd w:id="704"/>
    </w:p>
    <w:p w14:paraId="3DDBFCCB" w14:textId="46DE03E1" w:rsidR="00FD1988" w:rsidRDefault="00FD1988" w:rsidP="00FD1988">
      <w:r>
        <w:t xml:space="preserve">Zoals in paragraaf </w:t>
      </w:r>
      <w:r w:rsidRPr="002B3669">
        <w:rPr>
          <w:rStyle w:val="Verwijzing"/>
        </w:rPr>
        <w:fldChar w:fldCharType="begin"/>
      </w:r>
      <w:r w:rsidRPr="002B3669">
        <w:rPr>
          <w:rStyle w:val="Verwijzing"/>
        </w:rPr>
        <w:instrText xml:space="preserve"> REF _Ref37591642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r>
        <w:t xml:space="preserve"> is beschreven, heeft het bevoegd gezag twee methoden om zelf invloed uit te oefenen op de weergave van objecten, Locaties en waarden op een kaart. De eerste methode bestaat uit het kiezen van een eigen, specifieke symbolisatie voor een aantal objecttypen. Het </w:t>
      </w:r>
      <w:r w:rsidRPr="0095277C">
        <w:t xml:space="preserve">bevoegd gezag </w:t>
      </w:r>
      <w:r>
        <w:t>kan d</w:t>
      </w:r>
      <w:r w:rsidRPr="00D71506">
        <w:t>e symbolisatie zelf kiezen uit de lijst van gestandaardiseerde symboolcodes, te vinden in de symbolenbibliotheek.</w:t>
      </w:r>
    </w:p>
    <w:p w14:paraId="3B7DCB38" w14:textId="77777777" w:rsidR="00FD1988" w:rsidRDefault="00FD1988" w:rsidP="00FD1988">
      <w:r>
        <w:t xml:space="preserve">In IMOW is daarvoor het attribuut </w:t>
      </w:r>
      <w:r w:rsidRPr="00872DAE">
        <w:rPr>
          <w:i/>
          <w:iCs/>
        </w:rPr>
        <w:t>specifiekeSymbolisatie</w:t>
      </w:r>
      <w:r>
        <w:t xml:space="preserve"> toegevoegd aan de objecttypen ActiviteitLocatieaanduiding, Normwaarde en (de verschillende typen) Gebiedsaanwijzing. Gebleken is dat het in DSO-LV niet goed werkt om </w:t>
      </w:r>
      <w:r w:rsidRPr="00837C1D">
        <w:t xml:space="preserve">met een attribuut </w:t>
      </w:r>
      <w:r>
        <w:t xml:space="preserve">een symbolisatie mee te geven. Daarom is in IMOW versie 1.0.3 het objecttype SymbolisatieItem geïntroduceerd. </w:t>
      </w:r>
      <w:r>
        <w:lastRenderedPageBreak/>
        <w:t xml:space="preserve">Met </w:t>
      </w:r>
      <w:r w:rsidRPr="00333A71">
        <w:t>SymbolisatieItem</w:t>
      </w:r>
      <w:r>
        <w:t xml:space="preserve"> kan het bevoegd gezag een </w:t>
      </w:r>
      <w:r w:rsidRPr="00014416">
        <w:t xml:space="preserve">eigen, specifieke symbolisatie </w:t>
      </w:r>
      <w:r>
        <w:t>geven aan</w:t>
      </w:r>
      <w:r w:rsidRPr="00014416">
        <w:t xml:space="preserve"> ActiviteitLocatieaanduiding, Normwaarde en </w:t>
      </w:r>
      <w:r>
        <w:t xml:space="preserve">(de verschillende typen) </w:t>
      </w:r>
      <w:r w:rsidRPr="00014416">
        <w:t>Gebiedsaanwijzing.</w:t>
      </w:r>
      <w:r>
        <w:t xml:space="preserve"> In verband met de eis dat in de 1.0.x-versie van de standaard geen wijzigingen worden aangebracht die niet backwards compatible zijn, blijft het attribuut </w:t>
      </w:r>
      <w:r w:rsidRPr="00872DAE">
        <w:rPr>
          <w:i/>
          <w:iCs/>
        </w:rPr>
        <w:t>specifiekeSymbolisatie</w:t>
      </w:r>
      <w:r w:rsidRPr="000C106C">
        <w:t xml:space="preserve"> </w:t>
      </w:r>
      <w:r>
        <w:t xml:space="preserve">gehandhaafd, naast het nieuwe objecttype. In versie 1.1 van de TPOD-standaard zal het attribuut </w:t>
      </w:r>
      <w:r w:rsidRPr="00872DAE">
        <w:rPr>
          <w:i/>
          <w:iCs/>
        </w:rPr>
        <w:t>specifiekeSymbolisatie</w:t>
      </w:r>
      <w:r>
        <w:t xml:space="preserve"> volledig vervallen. Om er voor te zorgen dat er dan geen omgevingsdocumenten zijn waarvan onderdelen niet meer door de standaard en de systemen van DSO-LV worden ondersteund, wordt dringend geadviseerd om, indien het wenselijk wordt geacht om met een eigen symbolisatie te werken, het objecttype </w:t>
      </w:r>
      <w:r w:rsidRPr="00503B1F">
        <w:t>SymbolisatieItem</w:t>
      </w:r>
      <w:r>
        <w:t xml:space="preserve"> te gebruiken en geen gebruik te maken van het attribuut </w:t>
      </w:r>
      <w:r w:rsidRPr="00872DAE">
        <w:rPr>
          <w:i/>
          <w:iCs/>
        </w:rPr>
        <w:t>specifiekeSymbolisatie</w:t>
      </w:r>
      <w:r>
        <w:t>.</w:t>
      </w:r>
    </w:p>
    <w:p w14:paraId="57E6335B" w14:textId="3A95AF32" w:rsidR="0044672B" w:rsidRDefault="00FD1988" w:rsidP="00FD1988">
      <w:r>
        <w:t xml:space="preserve">De tweede methode, het zelf samenstellen van kaarten en kaartlagen, is beschreven in de paragrafen </w:t>
      </w:r>
      <w:r w:rsidRPr="002B3669">
        <w:rPr>
          <w:rStyle w:val="Verwijzing"/>
        </w:rPr>
        <w:fldChar w:fldCharType="begin"/>
      </w:r>
      <w:r w:rsidRPr="002B3669">
        <w:rPr>
          <w:rStyle w:val="Verwijzing"/>
        </w:rPr>
        <w:instrText xml:space="preserve"> REF _Ref37334422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6.4.30</w:t>
      </w:r>
      <w:r w:rsidRPr="002B3669">
        <w:rPr>
          <w:rStyle w:val="Verwijzing"/>
        </w:rPr>
        <w:fldChar w:fldCharType="end"/>
      </w:r>
      <w:r>
        <w:t xml:space="preserve"> en </w:t>
      </w:r>
      <w:r w:rsidRPr="002B3669">
        <w:rPr>
          <w:rStyle w:val="Verwijzing"/>
        </w:rPr>
        <w:fldChar w:fldCharType="begin"/>
      </w:r>
      <w:r w:rsidRPr="002B3669">
        <w:rPr>
          <w:rStyle w:val="Verwijzing"/>
        </w:rPr>
        <w:instrText xml:space="preserve"> REF _Ref37334428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6.4.31</w:t>
      </w:r>
      <w:r w:rsidRPr="002B3669">
        <w:rPr>
          <w:rStyle w:val="Verwijzing"/>
        </w:rPr>
        <w:fldChar w:fldCharType="end"/>
      </w:r>
      <w:r>
        <w:t>.</w:t>
      </w:r>
    </w:p>
    <w:p w14:paraId="1EE2B0F1" w14:textId="354D211F" w:rsidR="00FD1988" w:rsidRDefault="00FD1988" w:rsidP="00FD1988">
      <w:pPr>
        <w:pStyle w:val="Kop5"/>
      </w:pPr>
      <w:bookmarkStart w:id="705" w:name="_Toc93476169"/>
      <w:r>
        <w:t>Definitie</w:t>
      </w:r>
      <w:bookmarkEnd w:id="705"/>
    </w:p>
    <w:p w14:paraId="79AAE24B" w14:textId="77777777" w:rsidR="00FD1988" w:rsidRPr="008A1944" w:rsidRDefault="00FD1988" w:rsidP="00FD1988">
      <w:r>
        <w:t xml:space="preserve">SymbolisatieItem is het objecttype </w:t>
      </w:r>
      <w:r w:rsidRPr="00456271">
        <w:t xml:space="preserve">waarmee een bevoegd gezag </w:t>
      </w:r>
      <w:r>
        <w:t>zelf de symbolisatie van domeinspecifieke objecten kan bepalen, die daarmee voorrang krijgt boven</w:t>
      </w:r>
      <w:r w:rsidRPr="005258D5">
        <w:t xml:space="preserve"> de standaardsymbolisatie</w:t>
      </w:r>
      <w:r>
        <w:t>.</w:t>
      </w:r>
    </w:p>
    <w:p w14:paraId="2BB841CC" w14:textId="77777777" w:rsidR="00FD1988" w:rsidRDefault="00FD1988" w:rsidP="00FD1988">
      <w:pPr>
        <w:pStyle w:val="Kop5"/>
      </w:pPr>
      <w:bookmarkStart w:id="706" w:name="_Toc93476170"/>
      <w:r>
        <w:t>Doel</w:t>
      </w:r>
      <w:bookmarkEnd w:id="706"/>
    </w:p>
    <w:p w14:paraId="39910153" w14:textId="1B6EDD25" w:rsidR="0044672B" w:rsidRPr="00A54AC8" w:rsidRDefault="00FD1988" w:rsidP="0060292E">
      <w:r w:rsidRPr="000C1730">
        <w:t xml:space="preserve">Doel van het objecttype </w:t>
      </w:r>
      <w:r w:rsidRPr="002B5538">
        <w:t xml:space="preserve">SymbolisatieItem </w:t>
      </w:r>
      <w:r>
        <w:t>is om het bevoegd gezag de mogelijkheid te bieden om zelf de symbolisatie van objecten te bepalen.</w:t>
      </w:r>
    </w:p>
    <w:p w14:paraId="50481207" w14:textId="0AECB036" w:rsidR="00FD1988" w:rsidRDefault="00FD1988" w:rsidP="00FD1988">
      <w:pPr>
        <w:pStyle w:val="Kop5"/>
      </w:pPr>
      <w:bookmarkStart w:id="707" w:name="_Toc93476171"/>
      <w:r>
        <w:t>Norm</w:t>
      </w:r>
      <w:bookmarkEnd w:id="707"/>
    </w:p>
    <w:p w14:paraId="77E87759" w14:textId="45943675" w:rsidR="00FD1988" w:rsidRDefault="00FD1988" w:rsidP="00FD1988">
      <w:pPr>
        <w:pStyle w:val="Figuur"/>
      </w:pPr>
      <w:r w:rsidRPr="001F4CC2">
        <w:rPr>
          <w:noProof/>
        </w:rPr>
        <w:drawing>
          <wp:inline distT="0" distB="0" distL="0" distR="0" wp14:anchorId="271A7355" wp14:editId="0DA672F1">
            <wp:extent cx="5343525" cy="3638550"/>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71"/>
                    <a:stretch>
                      <a:fillRect/>
                    </a:stretch>
                  </pic:blipFill>
                  <pic:spPr>
                    <a:xfrm>
                      <a:off x="0" y="0"/>
                      <a:ext cx="5343525" cy="3638550"/>
                    </a:xfrm>
                    <a:prstGeom prst="rect">
                      <a:avLst/>
                    </a:prstGeom>
                  </pic:spPr>
                </pic:pic>
              </a:graphicData>
            </a:graphic>
          </wp:inline>
        </w:drawing>
      </w:r>
    </w:p>
    <w:p w14:paraId="2C37853F" w14:textId="77777777" w:rsidR="00FD1988" w:rsidRDefault="00FD1988" w:rsidP="00E55369">
      <w:pPr>
        <w:pStyle w:val="Figuurbijschrift"/>
      </w:pPr>
      <w:r>
        <w:t>Uitsnede uit IMOW-diagram voor objecttype SymbolisatieItem</w:t>
      </w:r>
    </w:p>
    <w:p w14:paraId="68FF9BB9" w14:textId="77777777" w:rsidR="00FD1988" w:rsidRDefault="00FD1988" w:rsidP="00FD1988">
      <w:r>
        <w:t>SymbolisatieItem kent de volgende attributen:</w:t>
      </w:r>
    </w:p>
    <w:p w14:paraId="3106003E" w14:textId="77777777" w:rsidR="00FD1988" w:rsidRDefault="00FD1988" w:rsidP="00FD1988">
      <w:pPr>
        <w:pStyle w:val="Opsommingtekens1"/>
      </w:pPr>
      <w:r w:rsidRPr="00872DAE">
        <w:rPr>
          <w:i/>
          <w:iCs/>
        </w:rPr>
        <w:lastRenderedPageBreak/>
        <w:t>symboolcode</w:t>
      </w:r>
      <w:r>
        <w:t xml:space="preserve">: een waarde uit </w:t>
      </w:r>
      <w:r w:rsidRPr="005258D5">
        <w:t xml:space="preserve">de lijst van gestandaardiseerde symboolcodes, te vinden in de symbolenbibliotheek. </w:t>
      </w:r>
      <w:r>
        <w:t>Verplicht</w:t>
      </w:r>
      <w:r w:rsidRPr="005258D5">
        <w:t xml:space="preserve"> attribuut. Komt 1 keer voor.</w:t>
      </w:r>
    </w:p>
    <w:p w14:paraId="4E4423EA" w14:textId="77777777" w:rsidR="00FD1988" w:rsidRDefault="00FD1988" w:rsidP="00FD1988">
      <w:pPr>
        <w:pStyle w:val="Opsommingtekens1"/>
      </w:pPr>
      <w:r w:rsidRPr="00872DAE">
        <w:rPr>
          <w:i/>
          <w:iCs/>
        </w:rPr>
        <w:t>activiteitLocatieaanduidingSymbolisatie</w:t>
      </w:r>
      <w:r>
        <w:t xml:space="preserve">: de Activiteitlocatieaanduiding die weergegeven dient te worden met </w:t>
      </w:r>
      <w:r w:rsidRPr="00101DDA">
        <w:t>de symbolisatie die door het bevoegd gezag is bepaald en afwijkt van de standaardsymbolisatie</w:t>
      </w:r>
      <w:r>
        <w:t>. Optioneel attribuut. Komt zo vaak voor als gewenst.</w:t>
      </w:r>
    </w:p>
    <w:p w14:paraId="2722963C" w14:textId="77777777" w:rsidR="00FD1988" w:rsidRDefault="00FD1988" w:rsidP="00FD1988">
      <w:pPr>
        <w:pStyle w:val="Opsommingtekens1"/>
      </w:pPr>
      <w:r w:rsidRPr="00872DAE">
        <w:rPr>
          <w:i/>
          <w:iCs/>
        </w:rPr>
        <w:t>gebiedsaanwijzingSymbolisatie</w:t>
      </w:r>
      <w:r>
        <w:t xml:space="preserve">: de Gebiedsaanwijzing die weergegeven dient te worden met de stijl behorende bij de symboolcode. Optioneel attribuut. </w:t>
      </w:r>
      <w:r w:rsidRPr="00440701">
        <w:t>Komt zo vaak voor als gewenst</w:t>
      </w:r>
      <w:r>
        <w:t>.</w:t>
      </w:r>
    </w:p>
    <w:p w14:paraId="74EA478C" w14:textId="6BCE250B" w:rsidR="00FD1988" w:rsidRDefault="00FD1988" w:rsidP="00FD1988">
      <w:pPr>
        <w:pStyle w:val="Opsommingtekens1"/>
      </w:pPr>
      <w:r w:rsidRPr="00872DAE">
        <w:rPr>
          <w:i/>
          <w:iCs/>
        </w:rPr>
        <w:t>normwaardeSymbolisatie</w:t>
      </w:r>
      <w:r>
        <w:t xml:space="preserve">: de normwaarde die weergegeven dient te worden met de stijl behorende bij de symboolcode. Optioneel attribuut. </w:t>
      </w:r>
      <w:r w:rsidRPr="00440701">
        <w:t>Komt zo vaak voor als gewenst</w:t>
      </w:r>
      <w:r>
        <w:t>.</w:t>
      </w:r>
    </w:p>
    <w:p w14:paraId="5E6FFB2C" w14:textId="73D2E31B" w:rsidR="008374EE" w:rsidRDefault="008374EE" w:rsidP="008374EE"/>
    <w:p w14:paraId="7C5F8ABA" w14:textId="1B61D329" w:rsidR="008374EE" w:rsidRPr="00E12B75" w:rsidRDefault="008374EE" w:rsidP="008764E7">
      <w:r>
        <w:t>SymbolisatieItem kent geen constraints.</w:t>
      </w:r>
    </w:p>
    <w:p w14:paraId="5AC7B833" w14:textId="77777777" w:rsidR="00FD1988" w:rsidRDefault="00FD1988" w:rsidP="00FD1988">
      <w:pPr>
        <w:pStyle w:val="Kop5"/>
      </w:pPr>
      <w:bookmarkStart w:id="708" w:name="_Toc93476172"/>
      <w:r>
        <w:t>Toelichting op de norm</w:t>
      </w:r>
      <w:bookmarkEnd w:id="708"/>
    </w:p>
    <w:p w14:paraId="3AF25D8F" w14:textId="6CE21915" w:rsidR="00FD1988" w:rsidRDefault="00FD1988" w:rsidP="00FD1988">
      <w:pPr>
        <w:pStyle w:val="Opsommingtekens1"/>
      </w:pPr>
      <w:r w:rsidRPr="00872DAE">
        <w:rPr>
          <w:i/>
          <w:iCs/>
        </w:rPr>
        <w:t>symboolcode</w:t>
      </w:r>
      <w:r>
        <w:t xml:space="preserve">: het attribuut waarmee de gekozen symboolcode wordt vastgelegd. Het bevoegd gezag kiest de symboolcode uit de </w:t>
      </w:r>
      <w:r w:rsidR="0056627A">
        <w:t>symbolenbibliotheek</w:t>
      </w:r>
      <w:r>
        <w:t xml:space="preserve"> die hoort bij de symbolisatie die overeenkomt met de wijze waarop het bevoegd gezag de objecten wil weergeven. Wanneer het object SymbolisatieItem wordt gebruikt, is dat het object dat voor de weergave zorgt. Het gaat dan dus boven de weergave-werking van het attribuut </w:t>
      </w:r>
      <w:r w:rsidRPr="00872DAE">
        <w:rPr>
          <w:i/>
          <w:iCs/>
        </w:rPr>
        <w:t>groep</w:t>
      </w:r>
      <w:r>
        <w:t>.</w:t>
      </w:r>
    </w:p>
    <w:p w14:paraId="647552FA" w14:textId="1744DAC5" w:rsidR="00166ECF" w:rsidRPr="0047317F" w:rsidRDefault="00FD1988" w:rsidP="00844FA4">
      <w:pPr>
        <w:pStyle w:val="Opsommingtekens1"/>
      </w:pPr>
      <w:r w:rsidRPr="00872DAE">
        <w:rPr>
          <w:i/>
          <w:iCs/>
        </w:rPr>
        <w:t>activiteitLocatieaanduidingSymbolisatie</w:t>
      </w:r>
      <w:r>
        <w:t xml:space="preserve">, </w:t>
      </w:r>
      <w:r w:rsidRPr="00872DAE">
        <w:rPr>
          <w:i/>
          <w:iCs/>
        </w:rPr>
        <w:t>gebiedsaanwijzingSymbolisatie</w:t>
      </w:r>
      <w:r>
        <w:t xml:space="preserve">, </w:t>
      </w:r>
      <w:r w:rsidRPr="00872DAE">
        <w:rPr>
          <w:i/>
          <w:iCs/>
        </w:rPr>
        <w:t>normwaardeSymbolisatie</w:t>
      </w:r>
      <w:r>
        <w:t>: de attributen die de verwijzing bevatten van het SymbolisatieItem naar de identificatie van een specifieke ActiviteitLocatieaanduiding, Gebiedsaanwijzing of Normwaarde. Dit attribuut geeft aan welke van die objecten weergegeven wordt met de symboolcode uit het SymbolisatieItem. Wanneer er niet verwezen wordt naar de specifieke ActiviteitLocatieaanduiding, Gebiedsaanwijzing of Normwaarde wordt het object weergegeven met de standaardweergave van de groep die bij het specifieke object is aangegeven. Als er wel verwezen wordt naar het specifieke object, dan wordt het weergegeven met de bijbehorende symboolcode.</w:t>
      </w:r>
      <w:r>
        <w:br/>
        <w:t xml:space="preserve">Met </w:t>
      </w:r>
      <w:r w:rsidRPr="00872DAE">
        <w:rPr>
          <w:i/>
          <w:iCs/>
        </w:rPr>
        <w:t>activiteitLocatieaanduidingSymbolisatie</w:t>
      </w:r>
      <w:r>
        <w:t xml:space="preserve"> </w:t>
      </w:r>
      <w:r w:rsidRPr="001C4137">
        <w:t xml:space="preserve">is het mogelijk </w:t>
      </w:r>
      <w:r w:rsidRPr="00FA7C67">
        <w:t xml:space="preserve">om de activiteiten ‘het exploiteren van een discotheek’ en ‘het exploiteren van daghoreca’ ieder op een eigen manier weer te geven in plaats van met de standaardweergave die hoort bij de Activiteitengroep ‘exploitatieactiviteit horeca’. Ook is het </w:t>
      </w:r>
      <w:r>
        <w:t>hier</w:t>
      </w:r>
      <w:r w:rsidRPr="00FA7C67">
        <w:t>me</w:t>
      </w:r>
      <w:r>
        <w:t>e</w:t>
      </w:r>
      <w:r w:rsidRPr="00FA7C67">
        <w:t xml:space="preserve"> mogelijk </w:t>
      </w:r>
      <w:r w:rsidRPr="001C4137">
        <w:t>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w:t>
      </w:r>
      <w:r w:rsidR="00BB4051">
        <w:t xml:space="preserve"> </w:t>
      </w:r>
      <w:r w:rsidR="006D1126">
        <w:br/>
      </w:r>
      <w:r>
        <w:t xml:space="preserve">Met </w:t>
      </w:r>
      <w:r w:rsidRPr="00872DAE">
        <w:rPr>
          <w:i/>
          <w:iCs/>
        </w:rPr>
        <w:t>gebiedsaanwijzingSymbolisatie</w:t>
      </w:r>
      <w:r>
        <w:t xml:space="preserve"> kunnen specifieke voorkomens van een type Gebiedsaanwijzing die tot dezelfde groep behoren, ieder op een manier worden weergegeven </w:t>
      </w:r>
      <w:r w:rsidRPr="00145668">
        <w:t>in plaats van met de standaardweergave die hoort bij de</w:t>
      </w:r>
      <w:r>
        <w:t xml:space="preserve"> betreffende groep.</w:t>
      </w:r>
      <w:r>
        <w:br/>
        <w:t xml:space="preserve">Met </w:t>
      </w:r>
      <w:r w:rsidRPr="00872DAE">
        <w:rPr>
          <w:i/>
          <w:iCs/>
        </w:rPr>
        <w:t>normwaardeSymbolisatie</w:t>
      </w:r>
      <w:r>
        <w:t xml:space="preserve"> is het </w:t>
      </w:r>
      <w:r w:rsidRPr="00B93B3E">
        <w:t xml:space="preserve">bijvoorbeeld mogelijk om van een omgevingsnorm </w:t>
      </w:r>
      <w:r>
        <w:t xml:space="preserve">of omgevingswaarde </w:t>
      </w:r>
      <w:r w:rsidRPr="00B93B3E">
        <w:t>alle waarden die liggen tussen 0 en 5 met een rode kleur weer te geven en alle waarden die liggen tussen 6 en 10 met een blauwe kleur.</w:t>
      </w:r>
    </w:p>
    <w:p w14:paraId="4E74A304" w14:textId="1B7460B4" w:rsidR="00EB0E3A" w:rsidRDefault="00EB0E3A" w:rsidP="00CF3959">
      <w:pPr>
        <w:pStyle w:val="Kop3"/>
      </w:pPr>
      <w:bookmarkStart w:id="709" w:name="_Ref18422781"/>
      <w:bookmarkStart w:id="710" w:name="_Toc93476173"/>
      <w:bookmarkStart w:id="711" w:name="_Hlk18297494"/>
      <w:r>
        <w:t>Het niveau van annoteren</w:t>
      </w:r>
      <w:bookmarkEnd w:id="709"/>
      <w:bookmarkEnd w:id="710"/>
    </w:p>
    <w:p w14:paraId="7123AD63" w14:textId="194B9957" w:rsidR="00EB0E3A" w:rsidRDefault="00EA5D01" w:rsidP="00805135">
      <w:r>
        <w:t xml:space="preserve">Een annotatie </w:t>
      </w:r>
      <w:r w:rsidR="00566A03">
        <w:t xml:space="preserve">met een IMOW-object </w:t>
      </w:r>
      <w:r>
        <w:t xml:space="preserve">kan -in inhoudelijke zin- betrekking hebben </w:t>
      </w:r>
      <w:r w:rsidRPr="00EA5D01">
        <w:t xml:space="preserve">op een hele Regeltekst </w:t>
      </w:r>
      <w:r w:rsidR="004412EB">
        <w:t xml:space="preserve">respectievelijk een hele Divisie, </w:t>
      </w:r>
      <w:r w:rsidRPr="00EA5D01">
        <w:t xml:space="preserve">of </w:t>
      </w:r>
      <w:r w:rsidR="00267982">
        <w:t xml:space="preserve">alleen </w:t>
      </w:r>
      <w:r w:rsidR="004412EB">
        <w:t xml:space="preserve">op </w:t>
      </w:r>
      <w:r w:rsidRPr="00EA5D01">
        <w:t xml:space="preserve">een Juridische regel </w:t>
      </w:r>
      <w:r w:rsidR="00A374C6">
        <w:t xml:space="preserve">of </w:t>
      </w:r>
      <w:r w:rsidR="00372216" w:rsidRPr="00372216">
        <w:t>een Tekstdeel</w:t>
      </w:r>
      <w:r w:rsidRPr="00EA5D01">
        <w:t xml:space="preserve">, </w:t>
      </w:r>
      <w:r>
        <w:lastRenderedPageBreak/>
        <w:t xml:space="preserve">en indien gewenst zelfs </w:t>
      </w:r>
      <w:r w:rsidRPr="00EA5D01">
        <w:t>op een onderdeel daarvan.</w:t>
      </w:r>
      <w:r>
        <w:t xml:space="preserve"> In de technische uitwerking </w:t>
      </w:r>
      <w:bookmarkStart w:id="712" w:name="_Hlk18298180"/>
      <w:r w:rsidR="00023FB7">
        <w:t>worden annotaties</w:t>
      </w:r>
      <w:r>
        <w:t xml:space="preserve"> </w:t>
      </w:r>
      <w:bookmarkEnd w:id="712"/>
      <w:r w:rsidR="002D1034">
        <w:t>gepositioneerd op het niveau van Regeltekst</w:t>
      </w:r>
      <w:r w:rsidR="00A2302D">
        <w:t xml:space="preserve"> </w:t>
      </w:r>
      <w:r w:rsidR="00A2302D" w:rsidRPr="00A2302D">
        <w:t xml:space="preserve">respectievelijk </w:t>
      </w:r>
      <w:r w:rsidR="00C91FE9">
        <w:t>Divisie</w:t>
      </w:r>
      <w:r w:rsidR="002D1034">
        <w:t xml:space="preserve">: </w:t>
      </w:r>
      <w:r>
        <w:t xml:space="preserve">iedere annotatie </w:t>
      </w:r>
      <w:r w:rsidR="002D1034">
        <w:t xml:space="preserve">verwijst </w:t>
      </w:r>
      <w:r w:rsidR="00F6581E" w:rsidRPr="00F6581E">
        <w:t>naar de identificatie van de Regeltekst</w:t>
      </w:r>
      <w:r w:rsidR="009A49BF">
        <w:t xml:space="preserve"> </w:t>
      </w:r>
      <w:r w:rsidR="009A49BF" w:rsidRPr="009A49BF">
        <w:t xml:space="preserve">dan wel </w:t>
      </w:r>
      <w:r w:rsidR="00C91FE9">
        <w:t xml:space="preserve">de </w:t>
      </w:r>
      <w:r w:rsidR="00C91FE9" w:rsidRPr="00C91FE9">
        <w:t>Divisie</w:t>
      </w:r>
      <w:r w:rsidR="00F6581E" w:rsidRPr="00F6581E">
        <w:t xml:space="preserve">. De annotatie die inhoudelijk gaat over een onderdeel van een Regeltekst </w:t>
      </w:r>
      <w:r w:rsidR="00D64AF4" w:rsidRPr="00D64AF4">
        <w:t xml:space="preserve">of </w:t>
      </w:r>
      <w:r w:rsidR="00F51E9A" w:rsidRPr="00F51E9A">
        <w:t xml:space="preserve">Divisie </w:t>
      </w:r>
      <w:r w:rsidR="00F6581E" w:rsidRPr="00F6581E">
        <w:t xml:space="preserve">verwijst dus niet exact naar het opsommingsonderdeel of het stukje tekst waarop de annotatie van toepassing is, maar naar </w:t>
      </w:r>
      <w:r w:rsidR="00F6581E">
        <w:t xml:space="preserve">(de identificatie van) </w:t>
      </w:r>
      <w:r w:rsidR="001F6B9B">
        <w:t>de Regeltekst</w:t>
      </w:r>
      <w:r w:rsidR="0077641B">
        <w:t xml:space="preserve"> </w:t>
      </w:r>
      <w:r w:rsidR="0077641B" w:rsidRPr="0077641B">
        <w:t xml:space="preserve">(oftewel het artikel of lid) of </w:t>
      </w:r>
      <w:r w:rsidR="00A90880">
        <w:t xml:space="preserve">de </w:t>
      </w:r>
      <w:r w:rsidR="00A90880" w:rsidRPr="00A90880">
        <w:t>Divisie</w:t>
      </w:r>
      <w:r w:rsidR="00F6581E" w:rsidRPr="00F6581E">
        <w:t xml:space="preserve"> waarin de annotatie voorkomt. </w:t>
      </w:r>
      <w:r w:rsidR="00F6581E">
        <w:t xml:space="preserve">Gevolg daarvan is </w:t>
      </w:r>
      <w:r w:rsidR="00F6581E" w:rsidRPr="00F6581E">
        <w:t>dat DSO</w:t>
      </w:r>
      <w:r w:rsidR="00F6581E">
        <w:t>-LV</w:t>
      </w:r>
      <w:r w:rsidR="00F6581E" w:rsidRPr="00F6581E">
        <w:t xml:space="preserve"> bij een bevraging het hele </w:t>
      </w:r>
      <w:r w:rsidR="00677E00">
        <w:t>A</w:t>
      </w:r>
      <w:r w:rsidR="00F6581E" w:rsidRPr="00F6581E">
        <w:t xml:space="preserve">rtikel of het hele </w:t>
      </w:r>
      <w:r w:rsidR="00677E00">
        <w:t>L</w:t>
      </w:r>
      <w:r w:rsidR="00F6581E" w:rsidRPr="00F6581E">
        <w:t xml:space="preserve">id </w:t>
      </w:r>
      <w:r w:rsidR="00F424B7" w:rsidRPr="00F424B7">
        <w:t xml:space="preserve">c.q. </w:t>
      </w:r>
      <w:r w:rsidR="00A90880">
        <w:t>de</w:t>
      </w:r>
      <w:r w:rsidR="00F424B7" w:rsidRPr="00F424B7">
        <w:t xml:space="preserve"> hele </w:t>
      </w:r>
      <w:r w:rsidR="00A90880" w:rsidRPr="00A90880">
        <w:t xml:space="preserve">Divisie </w:t>
      </w:r>
      <w:r w:rsidR="00F6581E" w:rsidRPr="00F6581E">
        <w:t>toon</w:t>
      </w:r>
      <w:r w:rsidR="00F6581E">
        <w:t>t</w:t>
      </w:r>
      <w:r w:rsidR="00F6581E" w:rsidRPr="00F6581E">
        <w:t xml:space="preserve"> en niet alleen de </w:t>
      </w:r>
      <w:r w:rsidR="00F6581E">
        <w:t>J</w:t>
      </w:r>
      <w:r w:rsidR="00F6581E" w:rsidRPr="00F6581E">
        <w:t>uridische regel</w:t>
      </w:r>
      <w:r w:rsidR="00A90880">
        <w:t>, Tekstdeel</w:t>
      </w:r>
      <w:r w:rsidR="00F6581E" w:rsidRPr="00F6581E">
        <w:t xml:space="preserve"> of het stukje tekst waar de annotatie </w:t>
      </w:r>
      <w:r w:rsidR="00F6581E">
        <w:t>inhoudelijk betrekking op heeft</w:t>
      </w:r>
      <w:r w:rsidR="00F6581E" w:rsidRPr="00F6581E">
        <w:t>.</w:t>
      </w:r>
      <w:r w:rsidR="00F6581E">
        <w:t xml:space="preserve"> Dat is ook wenselijk omdat op die manier de volledige context wordt getoond.</w:t>
      </w:r>
    </w:p>
    <w:p w14:paraId="471DCF86" w14:textId="77777777" w:rsidR="00E00CF4" w:rsidRDefault="00E00CF4" w:rsidP="00E00CF4">
      <w:pPr>
        <w:pStyle w:val="Kop3"/>
      </w:pPr>
      <w:bookmarkStart w:id="713" w:name="_Toc51304848"/>
      <w:bookmarkStart w:id="714" w:name="_Toc93476174"/>
      <w:r>
        <w:t>Annoteren wanneer een deel van norm of beleid in een bijlage staat</w:t>
      </w:r>
      <w:bookmarkEnd w:id="713"/>
      <w:bookmarkEnd w:id="714"/>
    </w:p>
    <w:p w14:paraId="5DAF30F4" w14:textId="77777777" w:rsidR="00E00CF4" w:rsidRDefault="00E00CF4" w:rsidP="00E00CF4">
      <w:r>
        <w:t xml:space="preserve">Zoals hiervoor al een aantal keren is opgemerkt wordt het annoteren met IMOW-objecten alleen toegepast </w:t>
      </w:r>
      <w:r w:rsidRPr="00DA1E5D">
        <w:t>op het inhoudelijke deel van omgevingsdocumenten, oftewel het onderdeel dat de artikelen respectievelijk de beleidsteksten bevat.</w:t>
      </w:r>
      <w:r>
        <w:t xml:space="preserve"> Bij dat inhoudelijke deel kunnen bijlagen worden gevoegd, maar aan (onderdelen van) die bijlagen kunnen geen annotaties worden toegevoegd. In omgevingsdocumenten met Artikelstructuur kunnen de domeinspecifieke annotaties (Activiteit, Omgevingsnorm, Omgevingswaarde en Gebiedsaanwijzing) immers alleen gekoppeld worden aan het IMOW-object Juridische regel. Het object Juridische regel kan alleen in een artikel of een lid voorkomen en niet in een bijlage. Datzelfde geldt ook voor omgevingsdocumenten met Vrijetekststructuur: daar kan de domeinspecifieke annotatie (i.c. Gebiedsaanwijzing) alleen gekoppeld worden aan het IMOW-object Divisietekst. Het object Divisietekst kan voorkomen in de (beleids)tekst van het omgevingsdocument en niet in de bijlagen.</w:t>
      </w:r>
    </w:p>
    <w:p w14:paraId="24F5E259" w14:textId="77777777" w:rsidR="00E00CF4" w:rsidRDefault="00E00CF4" w:rsidP="00E00CF4">
      <w:r w:rsidRPr="00104E0B">
        <w:t xml:space="preserve">Er zijn situaties waarin het, bijvoorbeeld om redenen van leesbaarheid of vormgeving (denk aan lange lijsten en complexe tabellen), wenselijk is om </w:t>
      </w:r>
      <w:r>
        <w:t>onderdelen</w:t>
      </w:r>
      <w:r w:rsidRPr="00104E0B">
        <w:t xml:space="preserve"> van een norm niet in het artikel van de norm maar in een bijlage te plaatsen</w:t>
      </w:r>
      <w:r>
        <w:t xml:space="preserve">. Voorbeelden van die onderdelen zijn de </w:t>
      </w:r>
      <w:r w:rsidRPr="006030A5">
        <w:t xml:space="preserve">waarden </w:t>
      </w:r>
      <w:r>
        <w:t xml:space="preserve">van </w:t>
      </w:r>
      <w:r w:rsidRPr="006030A5">
        <w:t xml:space="preserve">een omgevingsnorm of omgevingswaarde </w:t>
      </w:r>
      <w:r>
        <w:t>en</w:t>
      </w:r>
      <w:r w:rsidRPr="006030A5">
        <w:t xml:space="preserve"> </w:t>
      </w:r>
      <w:r>
        <w:t xml:space="preserve">de </w:t>
      </w:r>
      <w:r w:rsidRPr="006030A5">
        <w:t>locaties waar een norm geldt</w:t>
      </w:r>
      <w:r>
        <w:t xml:space="preserve">. In zo’n geval wordt het annoteren toegepast door de </w:t>
      </w:r>
      <w:r w:rsidRPr="000F3E77">
        <w:t>annotaties aan het artikel (of lid) toe</w:t>
      </w:r>
      <w:r>
        <w:t xml:space="preserve"> t</w:t>
      </w:r>
      <w:r w:rsidRPr="000F3E77">
        <w:t>e</w:t>
      </w:r>
      <w:r>
        <w:t xml:space="preserve"> </w:t>
      </w:r>
      <w:r w:rsidRPr="000F3E77">
        <w:t>voeg</w:t>
      </w:r>
      <w:r>
        <w:t>en</w:t>
      </w:r>
      <w:r w:rsidRPr="000F3E77">
        <w:t xml:space="preserve"> en niet aan de bijlage. De mensleesbare informatie staat dan in de bijlage; de machineleesbare informatie is gekoppeld aan het artikel of lid. Een gebruiker merkt dat niet.</w:t>
      </w:r>
    </w:p>
    <w:p w14:paraId="07F944C8" w14:textId="77777777" w:rsidR="00E00CF4" w:rsidRDefault="00E00CF4" w:rsidP="00E00CF4"/>
    <w:p w14:paraId="00D054F9" w14:textId="77777777" w:rsidR="00E00CF4" w:rsidRDefault="00E00CF4" w:rsidP="00E00CF4">
      <w:r>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IMOW-objecten Omgevingsnorm en Omgevingswaarde kan dit principe worden toegepast. Er moet dan echter wel rekening mee gehouden worden dat de STOP/TPOD-standaard niet toestaat dat numerieke en kwalitatieve waarden die bij een norm horen zowel in de tekst als in </w:t>
      </w:r>
      <w:r w:rsidRPr="008F0F2B">
        <w:t>geografische informatieobjecten</w:t>
      </w:r>
      <w:r>
        <w:t xml:space="preserve"> en het normwaarde-attribuut van </w:t>
      </w:r>
      <w:r w:rsidRPr="00F1613B">
        <w:t xml:space="preserve">Omgevingsnorm </w:t>
      </w:r>
      <w:r>
        <w:t>of</w:t>
      </w:r>
      <w:r w:rsidRPr="00F1613B">
        <w:t xml:space="preserve"> Omgevingswaarde</w:t>
      </w:r>
      <w:r>
        <w:t xml:space="preserve"> voorkomen. Wanneer de waarden in de tekst van de bijlage zijn geplaatst moet bij het annoteren met Omgevingsnorm of Omgevingswaarde gekozen worden voor het normwaarde-attribuut ‘</w:t>
      </w:r>
      <w:r w:rsidRPr="003A01AA">
        <w:rPr>
          <w:i/>
          <w:iCs/>
        </w:rPr>
        <w:t>waardeInRegeltekst</w:t>
      </w:r>
      <w:r>
        <w:t xml:space="preserve">’. Daarmee wordt een verwijzing gemaakt naar de tekst van het artikel dat de norm bevat; het artikel bevat dan weer de verwijzing naar de bijlage. De GIO bevat in zo’n geval alleen de geometrie en geen waarden (en ook geen verwijzing naar de tekst, die kent alleen de TPOD-standaard). Dit geldt overigens ook wanneer numerieke en kwalitatieve waarden in de tekst van het artikel staan; ook dan moet bij </w:t>
      </w:r>
      <w:r w:rsidRPr="00BB677E">
        <w:t xml:space="preserve">het annoteren met </w:t>
      </w:r>
      <w:r w:rsidRPr="00BB677E">
        <w:lastRenderedPageBreak/>
        <w:t>Omgevingsnorm of Omgevingswaarde gekozen worden voor het normwaarde-attribuut ‘</w:t>
      </w:r>
      <w:r w:rsidRPr="003A01AA">
        <w:rPr>
          <w:i/>
          <w:iCs/>
        </w:rPr>
        <w:t>waardeInRegeltekst</w:t>
      </w:r>
      <w:r w:rsidRPr="00BB677E">
        <w:t>’</w:t>
      </w:r>
      <w:r>
        <w:t>.</w:t>
      </w:r>
    </w:p>
    <w:p w14:paraId="26076169" w14:textId="53587D4B" w:rsidR="00E00CF4" w:rsidRPr="00EB0E3A" w:rsidRDefault="00E00CF4" w:rsidP="00E00CF4">
      <w:r>
        <w:t>Hier kan nog worden opgemerkt dat het vanuit de standaard niet nodig is om te werken met waarden en locaties in een bijlage. De kenbaarheid is afdoende juridisch geborgd wanneer die informatie in de GIO is opgenomen. Vanuit dat principe volstaat het om de norm in het artikel op te nemen en de geometrie en de waarden in de GIO (en in het normwaarde-attribuut van Omgevingsnorm of Omgevingswaarde) vast te leggen.</w:t>
      </w:r>
    </w:p>
    <w:p w14:paraId="58D5F056" w14:textId="319DCEAE" w:rsidR="00E33EDD" w:rsidRDefault="00E33EDD" w:rsidP="00E33EDD">
      <w:pPr>
        <w:pStyle w:val="Kop3"/>
      </w:pPr>
      <w:bookmarkStart w:id="715" w:name="_Ref18422804"/>
      <w:bookmarkStart w:id="716" w:name="_Toc93476175"/>
      <w:bookmarkEnd w:id="711"/>
      <w:r>
        <w:t xml:space="preserve">Standaardfrase als verbinding tussen </w:t>
      </w:r>
      <w:r w:rsidR="00E70C47">
        <w:t>R</w:t>
      </w:r>
      <w:r>
        <w:t xml:space="preserve">egeltekst, </w:t>
      </w:r>
      <w:r w:rsidR="00EA7796">
        <w:t xml:space="preserve">Locatie </w:t>
      </w:r>
      <w:r>
        <w:t>en waarden</w:t>
      </w:r>
      <w:bookmarkEnd w:id="637"/>
      <w:bookmarkEnd w:id="638"/>
      <w:bookmarkEnd w:id="639"/>
      <w:bookmarkEnd w:id="640"/>
      <w:bookmarkEnd w:id="641"/>
      <w:bookmarkEnd w:id="642"/>
      <w:bookmarkEnd w:id="715"/>
      <w:bookmarkEnd w:id="716"/>
    </w:p>
    <w:p w14:paraId="227202BD" w14:textId="6670D1B8" w:rsidR="00E33EDD" w:rsidRDefault="00E33EDD" w:rsidP="00E33EDD">
      <w:r>
        <w:t>In</w:t>
      </w:r>
      <w:r w:rsidR="00F452CD">
        <w:t xml:space="preserve"> omgevingsdocumenten</w:t>
      </w:r>
      <w:r>
        <w:t xml:space="preserve"> met regels zullen normen voorkomen die in verschillende gebieden verschillende waarden hebben, denk hierbij bijvoorbeeld aan maximum bouwhoogte in </w:t>
      </w:r>
      <w:r w:rsidR="00342367">
        <w:t>het omgevingsplan</w:t>
      </w:r>
      <w:r w:rsidR="00331BF4">
        <w:t xml:space="preserve"> of </w:t>
      </w:r>
      <w:r w:rsidR="00331BF4" w:rsidRPr="00331BF4">
        <w:t>minim</w:t>
      </w:r>
      <w:r w:rsidR="009435FC">
        <w:t>um</w:t>
      </w:r>
      <w:r w:rsidR="00331BF4" w:rsidRPr="00331BF4">
        <w:t xml:space="preserve"> doorvaarthoogte in</w:t>
      </w:r>
      <w:r w:rsidR="00EF5D43">
        <w:t xml:space="preserve"> de waterschapsverordening</w:t>
      </w:r>
      <w:r>
        <w:t xml:space="preserve">. Het is mogelijk om in de </w:t>
      </w:r>
      <w:r w:rsidR="002E448B">
        <w:t>R</w:t>
      </w:r>
      <w:r>
        <w:t xml:space="preserve">egeltekst van het </w:t>
      </w:r>
      <w:r w:rsidR="0044321E">
        <w:t>omgevingsdocument</w:t>
      </w:r>
      <w:r w:rsidR="007D692E">
        <w:t xml:space="preserve"> </w:t>
      </w:r>
      <w:r>
        <w:t xml:space="preserve">voor iedere norm zoveel regels op te nemen als er gebieden zijn, dan wel als er waarden zijn die de norm kan aannemen. </w:t>
      </w:r>
      <w:r w:rsidRPr="002B3669">
        <w:rPr>
          <w:rStyle w:val="Verwijzing"/>
        </w:rPr>
        <w:fldChar w:fldCharType="begin"/>
      </w:r>
      <w:r w:rsidRPr="002B3669">
        <w:rPr>
          <w:rStyle w:val="Verwijzing"/>
        </w:rPr>
        <w:instrText xml:space="preserve"> REF _Ref532298169 \n \h </w:instrText>
      </w:r>
      <w:r w:rsidRPr="002B3669">
        <w:rPr>
          <w:rStyle w:val="Verwijzing"/>
        </w:rPr>
      </w:r>
      <w:r w:rsidRPr="002B3669">
        <w:rPr>
          <w:rStyle w:val="Verwijzing"/>
        </w:rPr>
        <w:fldChar w:fldCharType="separate"/>
      </w:r>
      <w:r w:rsidR="00176B7A" w:rsidRPr="002B3669">
        <w:rPr>
          <w:rStyle w:val="Verwijzing"/>
        </w:rPr>
        <w:t>Figuur 42</w:t>
      </w:r>
      <w:r w:rsidRPr="002B3669">
        <w:rPr>
          <w:rStyle w:val="Verwijzing"/>
        </w:rPr>
        <w:fldChar w:fldCharType="end"/>
      </w:r>
      <w:r>
        <w:t xml:space="preserve"> </w:t>
      </w:r>
      <w:r w:rsidR="00305A78">
        <w:t xml:space="preserve">en </w:t>
      </w:r>
      <w:r w:rsidR="004129BF" w:rsidRPr="002B3669">
        <w:rPr>
          <w:rStyle w:val="Verwijzing"/>
        </w:rPr>
        <w:fldChar w:fldCharType="begin"/>
      </w:r>
      <w:r w:rsidR="004129BF" w:rsidRPr="002B3669">
        <w:rPr>
          <w:rStyle w:val="Verwijzing"/>
        </w:rPr>
        <w:instrText xml:space="preserve"> REF _Ref37152125 \n \h </w:instrText>
      </w:r>
      <w:r w:rsidR="004129BF" w:rsidRPr="002B3669">
        <w:rPr>
          <w:rStyle w:val="Verwijzing"/>
        </w:rPr>
      </w:r>
      <w:r w:rsidR="004129BF" w:rsidRPr="002B3669">
        <w:rPr>
          <w:rStyle w:val="Verwijzing"/>
        </w:rPr>
        <w:fldChar w:fldCharType="separate"/>
      </w:r>
      <w:r w:rsidR="00176B7A" w:rsidRPr="002B3669">
        <w:rPr>
          <w:rStyle w:val="Verwijzing"/>
        </w:rPr>
        <w:t>Figuur 43</w:t>
      </w:r>
      <w:r w:rsidR="004129BF" w:rsidRPr="002B3669">
        <w:rPr>
          <w:rStyle w:val="Verwijzing"/>
        </w:rPr>
        <w:fldChar w:fldCharType="end"/>
      </w:r>
      <w:r w:rsidR="00112D63">
        <w:t xml:space="preserve"> </w:t>
      </w:r>
      <w:r w:rsidR="008F31AE">
        <w:t xml:space="preserve">laten </w:t>
      </w:r>
      <w:r w:rsidR="00826824">
        <w:t xml:space="preserve">voor omgevingsplan en waterschapsverordening </w:t>
      </w:r>
      <w:r>
        <w:t xml:space="preserve">een stukje </w:t>
      </w:r>
      <w:r w:rsidR="002E448B">
        <w:t>R</w:t>
      </w:r>
      <w:r>
        <w:t>egeltekst zien waarin deze systematiek is toegepast:</w:t>
      </w:r>
    </w:p>
    <w:p w14:paraId="0ADFCAEE" w14:textId="7D2C8059" w:rsidR="00E33EDD" w:rsidRDefault="18758FB5" w:rsidP="00E33EDD">
      <w:pPr>
        <w:pStyle w:val="Figuur"/>
      </w:pPr>
      <w:bookmarkStart w:id="717" w:name="_Hlk532307118"/>
      <w:r>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2">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E33EDD" w:rsidRDefault="00E33EDD" w:rsidP="00E55369">
      <w:pPr>
        <w:pStyle w:val="Figuurbijschrift"/>
      </w:pPr>
      <w:bookmarkStart w:id="718" w:name="_Ref532298169"/>
      <w:r w:rsidRPr="00D97732">
        <w:t xml:space="preserve">Beschrijving gebieden waar norm geldt én </w:t>
      </w:r>
      <w:r>
        <w:t xml:space="preserve">de </w:t>
      </w:r>
      <w:r w:rsidRPr="00D97732">
        <w:t xml:space="preserve">waarden in </w:t>
      </w:r>
      <w:r w:rsidR="00F44D57">
        <w:t>R</w:t>
      </w:r>
      <w:r w:rsidRPr="00D97732">
        <w:t>egeltekst opgenomen</w:t>
      </w:r>
      <w:bookmarkEnd w:id="718"/>
      <w:r w:rsidR="00953E8E">
        <w:t xml:space="preserve">, </w:t>
      </w:r>
      <w:r w:rsidR="0042394B">
        <w:t>v</w:t>
      </w:r>
      <w:r w:rsidR="0042394B" w:rsidRPr="0042394B">
        <w:t>oorbeeld omgevingsplan</w:t>
      </w:r>
    </w:p>
    <w:bookmarkEnd w:id="717"/>
    <w:p w14:paraId="134900EB" w14:textId="5EBB697B" w:rsidR="002F4009" w:rsidRDefault="02F5C3B1" w:rsidP="002F4009">
      <w:pPr>
        <w:pStyle w:val="Figuur"/>
      </w:pPr>
      <w:r>
        <w:rPr>
          <w:noProof/>
        </w:rPr>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3">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953E8E" w:rsidRPr="00953E8E" w:rsidRDefault="005C125A" w:rsidP="00E55369">
      <w:pPr>
        <w:pStyle w:val="Figuurbijschrift"/>
      </w:pPr>
      <w:bookmarkStart w:id="719" w:name="_Ref37152125"/>
      <w:r w:rsidRPr="005C125A">
        <w:t>Beschrijving gebieden waar norm geldt én de waarden in Regeltekst opgenomen, voorbeeld</w:t>
      </w:r>
      <w:r w:rsidR="00F2133C" w:rsidRPr="00F2133C">
        <w:t xml:space="preserve"> </w:t>
      </w:r>
      <w:r w:rsidR="00D9155D">
        <w:t>waterschapsverordening</w:t>
      </w:r>
      <w:bookmarkEnd w:id="719"/>
    </w:p>
    <w:p w14:paraId="6A91AC77" w14:textId="0C6707BC"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2B62A1DA" w:rsidR="00E33EDD" w:rsidRDefault="00E33EDD" w:rsidP="00E33EDD">
      <w:r>
        <w:lastRenderedPageBreak/>
        <w:t xml:space="preserve">Voor die tweede methode biedt het model de mogelijkheid om de norm zodanig te formuleren dat deze voor de mens leesbaar en begrijpelijk is én de verbinding legt met </w:t>
      </w:r>
      <w:r w:rsidR="00576EDA">
        <w:t>de Locaties</w:t>
      </w:r>
      <w:r>
        <w:t xml:space="preserve"> en alle waarden die de betreffende norm op de afzonderlijke </w:t>
      </w:r>
      <w:r w:rsidR="00C114C8">
        <w:t>L</w:t>
      </w:r>
      <w:r>
        <w:t xml:space="preserve">ocaties van heeft. Hiertoe wordt in de norm een standaardfrase opgenomen. De standaardfrase is een in algemene bewoording geformuleerde verwijzing naar </w:t>
      </w:r>
      <w:r w:rsidR="00B5320D">
        <w:t>de Locaties</w:t>
      </w:r>
      <w:r>
        <w:t xml:space="preserve">. Het </w:t>
      </w:r>
      <w:r w:rsidR="004F3BD4">
        <w:t>P</w:t>
      </w:r>
      <w:r>
        <w:t>resentatiemodel zorgt er vervolgens voor dat de waarden voor de betreffende norm op een kaartbeeld wordt getoond</w:t>
      </w:r>
      <w:r w:rsidR="000571D9" w:rsidRPr="000571D9">
        <w:t xml:space="preserve"> en dat na interactie met het kaartbeeld de op die locatie geldende waarde wordt getoond</w:t>
      </w:r>
      <w:r>
        <w:t xml:space="preserve">. Zoals in de paragrafen over </w:t>
      </w:r>
      <w:r w:rsidR="000C1B38">
        <w:t>het annoteren met de IMOW-objecten O</w:t>
      </w:r>
      <w:r>
        <w:t xml:space="preserve">mgevingswaarde en </w:t>
      </w:r>
      <w:r w:rsidR="000C1B38">
        <w:t>O</w:t>
      </w:r>
      <w:r>
        <w:t>mgevingsnorm is aangegeven</w:t>
      </w:r>
      <w:r w:rsidR="000C1B38">
        <w:t>,</w:t>
      </w:r>
      <w:r>
        <w:t xml:space="preserve"> kunnen de waarden numeriek zijn, </w:t>
      </w:r>
      <w:r w:rsidR="00E20F00">
        <w:t xml:space="preserve">kwalitatief oftewel </w:t>
      </w:r>
      <w:r>
        <w:t>in woorden beschreven</w:t>
      </w:r>
      <w:r w:rsidR="00E20F00">
        <w:t xml:space="preserve"> zijn</w:t>
      </w:r>
      <w:r w:rsidR="00E20B6F">
        <w:t>.</w:t>
      </w:r>
      <w:r w:rsidR="00E20F00">
        <w:t xml:space="preserve"> </w:t>
      </w:r>
      <w:r w:rsidR="00E20B6F">
        <w:t xml:space="preserve">Ook </w:t>
      </w:r>
      <w:r w:rsidR="00E20F00">
        <w:t>kan de waarde een verwijzing naar de Regeltekst zijn</w:t>
      </w:r>
      <w:r>
        <w:t xml:space="preserve">. Het </w:t>
      </w:r>
      <w:r w:rsidR="004F3BD4">
        <w:t>Presentatiemodel</w:t>
      </w:r>
      <w:r>
        <w:t xml:space="preserve"> maakt het weergeven </w:t>
      </w:r>
      <w:r w:rsidR="00E20F00">
        <w:t xml:space="preserve">van alle varianten </w:t>
      </w:r>
      <w:r>
        <w:t>mogelijk.</w:t>
      </w:r>
    </w:p>
    <w:p w14:paraId="1FA76569" w14:textId="24F82F9F" w:rsidR="00E33EDD" w:rsidRDefault="00E33EDD" w:rsidP="00E33EDD">
      <w:r>
        <w:t xml:space="preserve">Een voorbeeld van een norm met een standaardfrase die in </w:t>
      </w:r>
      <w:r w:rsidR="001101A8">
        <w:t xml:space="preserve">het omgevingsplan </w:t>
      </w:r>
      <w:r>
        <w:t xml:space="preserve">kan voorkomen: "De maximum bouwhoogte van een woning is </w:t>
      </w:r>
      <w:r>
        <w:rPr>
          <w:i/>
        </w:rPr>
        <w:t xml:space="preserve">de ter plaatse van het werkingsgebied </w:t>
      </w:r>
      <w:r w:rsidR="00175570">
        <w:rPr>
          <w:i/>
        </w:rPr>
        <w:t>‘</w:t>
      </w:r>
      <w:r>
        <w:rPr>
          <w:i/>
        </w:rPr>
        <w:t>maximum bouwhoogte woning</w:t>
      </w:r>
      <w:r w:rsidR="00175570">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w:t>
      </w:r>
      <w:r w:rsidR="00B16F9C" w:rsidRPr="002B3669">
        <w:rPr>
          <w:rStyle w:val="Verwijzing"/>
        </w:rPr>
        <w:fldChar w:fldCharType="begin"/>
      </w:r>
      <w:r w:rsidR="00B16F9C" w:rsidRPr="002B3669">
        <w:rPr>
          <w:rStyle w:val="Verwijzing"/>
        </w:rPr>
        <w:instrText xml:space="preserve"> REF _Ref36220898 </w:instrText>
      </w:r>
      <w:r w:rsidR="00936B1B" w:rsidRPr="002B3669">
        <w:rPr>
          <w:rStyle w:val="Verwijzing"/>
        </w:rPr>
        <w:instrText>\n \h</w:instrText>
      </w:r>
      <w:r w:rsidR="00B16F9C" w:rsidRPr="002B3669">
        <w:rPr>
          <w:rStyle w:val="Verwijzing"/>
        </w:rPr>
        <w:instrText xml:space="preserve"> </w:instrText>
      </w:r>
      <w:r w:rsidR="00B16F9C" w:rsidRPr="002B3669">
        <w:rPr>
          <w:rStyle w:val="Verwijzing"/>
        </w:rPr>
      </w:r>
      <w:r w:rsidR="00B16F9C" w:rsidRPr="002B3669">
        <w:rPr>
          <w:rStyle w:val="Verwijzing"/>
        </w:rPr>
        <w:fldChar w:fldCharType="separate"/>
      </w:r>
      <w:r w:rsidR="00176B7A" w:rsidRPr="002B3669">
        <w:rPr>
          <w:rStyle w:val="Verwijzing"/>
        </w:rPr>
        <w:t>Figuur 44</w:t>
      </w:r>
      <w:r w:rsidR="00B16F9C" w:rsidRPr="002B3669">
        <w:rPr>
          <w:rStyle w:val="Verwijzing"/>
        </w:rPr>
        <w:fldChar w:fldCharType="end"/>
      </w:r>
      <w:r w:rsidR="00D10E2F">
        <w:t xml:space="preserve"> </w:t>
      </w:r>
      <w:r w:rsidR="003B2C1F">
        <w:t>laat hiervan een voorbeeld zien:</w:t>
      </w:r>
    </w:p>
    <w:p w14:paraId="2B9553A0" w14:textId="3ACAA68C" w:rsidR="0004471E" w:rsidRDefault="030C0650" w:rsidP="00C37971">
      <w:pPr>
        <w:pStyle w:val="Figuur"/>
      </w:pPr>
      <w:r>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4">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2E769B" w:rsidRPr="002E769B" w:rsidRDefault="002E769B" w:rsidP="00E55369">
      <w:pPr>
        <w:pStyle w:val="Figuurbijschrift"/>
      </w:pPr>
      <w:bookmarkStart w:id="720" w:name="_Ref36220898"/>
      <w:r w:rsidRPr="002E769B">
        <w:t xml:space="preserve">Standaardfrase in </w:t>
      </w:r>
      <w:r w:rsidR="00C04DD3">
        <w:t>R</w:t>
      </w:r>
      <w:r w:rsidRPr="002E769B">
        <w:t>egeltekst</w:t>
      </w:r>
      <w:r w:rsidR="004C6130">
        <w:t>,</w:t>
      </w:r>
      <w:r w:rsidRPr="002E769B">
        <w:t xml:space="preserve"> weergave van de waarden </w:t>
      </w:r>
      <w:r w:rsidR="00D10E2F">
        <w:t>door</w:t>
      </w:r>
      <w:r w:rsidRPr="002E769B">
        <w:t xml:space="preserve"> interactie met kaart, </w:t>
      </w:r>
      <w:r w:rsidR="0028186F">
        <w:t>omgevingsplan</w:t>
      </w:r>
      <w:bookmarkEnd w:id="720"/>
    </w:p>
    <w:p w14:paraId="5560FD22" w14:textId="5871D43F" w:rsidR="00A85E29" w:rsidRDefault="003B2C1F" w:rsidP="00A85E29">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39648042" w:rsidR="00A85E29" w:rsidRPr="00930F0A" w:rsidRDefault="00A85E29" w:rsidP="0047144B">
      <w:r w:rsidRPr="00A85E29">
        <w:t xml:space="preserve">Een voorbeeld van een norm met een standaardfrase die in de </w:t>
      </w:r>
      <w:r w:rsidR="006A4F21">
        <w:t xml:space="preserve">waterschapsverordening </w:t>
      </w:r>
      <w:r w:rsidRPr="00A85E29">
        <w:t xml:space="preserve">kan voorkomen: "De </w:t>
      </w:r>
      <w:r w:rsidR="00C24876">
        <w:t xml:space="preserve">doorvaarthoogte van een watergang bedraagt niet </w:t>
      </w:r>
      <w:r w:rsidR="009542CD">
        <w:t>minder</w:t>
      </w:r>
      <w:r w:rsidR="00C24876">
        <w:t xml:space="preserve"> dan </w:t>
      </w:r>
      <w:r w:rsidRPr="0047144B">
        <w:rPr>
          <w:i/>
          <w:iCs/>
        </w:rPr>
        <w:t>de ter plaatse van het werkingsgebied ‘m</w:t>
      </w:r>
      <w:r w:rsidR="00C24876" w:rsidRPr="0047144B">
        <w:rPr>
          <w:i/>
          <w:iCs/>
        </w:rPr>
        <w:t>in</w:t>
      </w:r>
      <w:r w:rsidRPr="0047144B">
        <w:rPr>
          <w:i/>
          <w:iCs/>
        </w:rPr>
        <w:t xml:space="preserve">imum </w:t>
      </w:r>
      <w:r w:rsidR="00C24876" w:rsidRPr="0047144B">
        <w:rPr>
          <w:i/>
          <w:iCs/>
        </w:rPr>
        <w:t>doorvaart</w:t>
      </w:r>
      <w:r w:rsidRPr="0047144B">
        <w:rPr>
          <w:i/>
          <w:iCs/>
        </w:rPr>
        <w:t xml:space="preserve">hoogte </w:t>
      </w:r>
      <w:r w:rsidR="00C24876" w:rsidRPr="0047144B">
        <w:rPr>
          <w:i/>
          <w:iCs/>
        </w:rPr>
        <w:t>watergang</w:t>
      </w:r>
      <w:r w:rsidRPr="0047144B">
        <w:rPr>
          <w:i/>
          <w:iCs/>
        </w:rPr>
        <w:t>’ bepaalde waarde</w:t>
      </w:r>
      <w:r w:rsidRPr="00A85E29">
        <w:t>." In dit voorbeeld is de standaardfrase in cursieve tekst aangegeven. Afhankelijk van de plaats die wordt geraadpleegd, wordt de op die plaats geldende waarde na interactie met het kaartbeeld getoond.</w:t>
      </w:r>
      <w:r w:rsidR="00FF2DB9">
        <w:t xml:space="preserve"> </w:t>
      </w:r>
      <w:r w:rsidR="00942705" w:rsidRPr="002B3669">
        <w:rPr>
          <w:rStyle w:val="Verwijzing"/>
        </w:rPr>
        <w:fldChar w:fldCharType="begin"/>
      </w:r>
      <w:r w:rsidR="00942705" w:rsidRPr="002B3669">
        <w:rPr>
          <w:rStyle w:val="Verwijzing"/>
        </w:rPr>
        <w:instrText xml:space="preserve"> REF _Ref14293537 </w:instrText>
      </w:r>
      <w:r w:rsidR="00936B1B" w:rsidRPr="002B3669">
        <w:rPr>
          <w:rStyle w:val="Verwijzing"/>
        </w:rPr>
        <w:instrText>\n \h</w:instrText>
      </w:r>
      <w:r w:rsidR="00942705" w:rsidRPr="002B3669">
        <w:rPr>
          <w:rStyle w:val="Verwijzing"/>
        </w:rPr>
        <w:instrText xml:space="preserve"> </w:instrText>
      </w:r>
      <w:r w:rsidR="00942705" w:rsidRPr="002B3669">
        <w:rPr>
          <w:rStyle w:val="Verwijzing"/>
        </w:rPr>
      </w:r>
      <w:r w:rsidR="00942705" w:rsidRPr="002B3669">
        <w:rPr>
          <w:rStyle w:val="Verwijzing"/>
        </w:rPr>
        <w:fldChar w:fldCharType="separate"/>
      </w:r>
      <w:r w:rsidR="00176B7A" w:rsidRPr="002B3669">
        <w:rPr>
          <w:rStyle w:val="Verwijzing"/>
        </w:rPr>
        <w:t>Figuur 45</w:t>
      </w:r>
      <w:r w:rsidR="00942705" w:rsidRPr="002B3669">
        <w:rPr>
          <w:rStyle w:val="Verwijzing"/>
        </w:rPr>
        <w:fldChar w:fldCharType="end"/>
      </w:r>
      <w:r w:rsidR="00942705">
        <w:t xml:space="preserve"> </w:t>
      </w:r>
      <w:r w:rsidRPr="00A85E29">
        <w:t>laat hiervan een voorbeeld zien:</w:t>
      </w:r>
    </w:p>
    <w:p w14:paraId="4C4F4545" w14:textId="46366161" w:rsidR="00E33EDD" w:rsidRDefault="5F1E8F00" w:rsidP="00E33EDD">
      <w:pPr>
        <w:pStyle w:val="Figuur"/>
      </w:pPr>
      <w:r>
        <w:rPr>
          <w:noProof/>
        </w:rPr>
        <w:lastRenderedPageBreak/>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5">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E33EDD" w:rsidRDefault="00E33EDD" w:rsidP="00E55369">
      <w:pPr>
        <w:pStyle w:val="Figuurbijschrift"/>
      </w:pPr>
      <w:bookmarkStart w:id="721" w:name="_Ref14293537"/>
      <w:r w:rsidRPr="00C24D0D">
        <w:t>Standaardfrase</w:t>
      </w:r>
      <w:r>
        <w:t xml:space="preserve"> in </w:t>
      </w:r>
      <w:r w:rsidR="0019147F">
        <w:t>R</w:t>
      </w:r>
      <w:r>
        <w:t>egeltekst</w:t>
      </w:r>
      <w:r w:rsidR="0019147F">
        <w:t>,</w:t>
      </w:r>
      <w:r>
        <w:t xml:space="preserve"> weergave van de waarden </w:t>
      </w:r>
      <w:r w:rsidR="0019147F">
        <w:t xml:space="preserve">door </w:t>
      </w:r>
      <w:r w:rsidR="00B56279" w:rsidRPr="00B56279">
        <w:t xml:space="preserve">interactie met kaart, </w:t>
      </w:r>
      <w:bookmarkEnd w:id="721"/>
      <w:r w:rsidR="0019147F">
        <w:t>waterschapsverordening</w:t>
      </w:r>
    </w:p>
    <w:p w14:paraId="78AE43FE" w14:textId="77777777" w:rsidR="000E4EC3" w:rsidRPr="000E4EC3" w:rsidRDefault="000E4EC3" w:rsidP="000E4EC3"/>
    <w:p w14:paraId="4B977C06" w14:textId="08FE01E9" w:rsidR="00B25E0C" w:rsidRDefault="00B25E0C" w:rsidP="000E4EC3">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B25E0C" w:rsidRDefault="00B25E0C" w:rsidP="000E4EC3"/>
    <w:p w14:paraId="5A4FB50F" w14:textId="7CEBCB82" w:rsidR="000E4EC3" w:rsidRDefault="000E4EC3" w:rsidP="000E4EC3">
      <w:r>
        <w:t xml:space="preserve">Dit kan ook </w:t>
      </w:r>
      <w:r w:rsidR="00B25E0C">
        <w:t>met</w:t>
      </w:r>
      <w:r>
        <w:t xml:space="preserve"> kwalitatief geformuleerde waarden</w:t>
      </w:r>
      <w:r w:rsidR="0069386B">
        <w:t xml:space="preserve">, waarbij </w:t>
      </w:r>
      <w:r w:rsidR="00446BA8">
        <w:t xml:space="preserve">bijvoorbeeld </w:t>
      </w:r>
      <w:r w:rsidR="0069386B">
        <w:t>loc</w:t>
      </w:r>
      <w:r w:rsidR="00CB1981">
        <w:t>atie C de waarde</w:t>
      </w:r>
    </w:p>
    <w:p w14:paraId="12CA6E6E" w14:textId="51C909AC" w:rsidR="00856ED9" w:rsidRPr="000E4EC3" w:rsidRDefault="00856ED9" w:rsidP="000E4EC3">
      <w:r w:rsidRPr="00856ED9">
        <w:t xml:space="preserve">'passend in het straatbeeld' </w:t>
      </w:r>
      <w:r w:rsidR="00CB1981">
        <w:t>heeft en locatie D de waarde</w:t>
      </w:r>
      <w:r w:rsidRPr="00856ED9">
        <w:t xml:space="preserve"> 'niet hoger dan de kerk'</w:t>
      </w:r>
      <w:r w:rsidR="00C918D1">
        <w:t>:</w:t>
      </w:r>
    </w:p>
    <w:p w14:paraId="280E6D08" w14:textId="578E1C75" w:rsidR="00174446" w:rsidRDefault="54932B0D" w:rsidP="00174446">
      <w:pPr>
        <w:pStyle w:val="Figuur"/>
      </w:pPr>
      <w:r>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174446" w:rsidRDefault="00174446" w:rsidP="00E55369">
      <w:pPr>
        <w:pStyle w:val="Figuurbijschrift"/>
      </w:pPr>
      <w:bookmarkStart w:id="722" w:name="_Ref14293630"/>
      <w:r w:rsidRPr="00174446">
        <w:t xml:space="preserve">Standaardfrase in </w:t>
      </w:r>
      <w:r w:rsidR="00C918D1">
        <w:t>R</w:t>
      </w:r>
      <w:r w:rsidRPr="00174446">
        <w:t>egeltekst</w:t>
      </w:r>
      <w:r w:rsidR="00C918D1">
        <w:t>,</w:t>
      </w:r>
      <w:r w:rsidRPr="00174446">
        <w:t xml:space="preserve"> weergave van de waarden </w:t>
      </w:r>
      <w:r w:rsidR="00052C98">
        <w:t>door</w:t>
      </w:r>
      <w:r w:rsidR="00B56279" w:rsidRPr="00B56279">
        <w:t xml:space="preserve"> interactie met kaart, kwa</w:t>
      </w:r>
      <w:r w:rsidR="00B56279">
        <w:t>l</w:t>
      </w:r>
      <w:r w:rsidR="00B56279" w:rsidRPr="00B56279">
        <w:t>itatief</w:t>
      </w:r>
      <w:bookmarkEnd w:id="722"/>
      <w:r w:rsidR="00052C98">
        <w:t>, omgevingsplan</w:t>
      </w:r>
    </w:p>
    <w:p w14:paraId="79F99848" w14:textId="333635B1" w:rsidR="004503DB" w:rsidRDefault="00446B8B">
      <w:pPr>
        <w:pStyle w:val="Kop3"/>
      </w:pPr>
      <w:bookmarkStart w:id="723" w:name="_Ref18422823"/>
      <w:bookmarkStart w:id="724" w:name="_Toc93476176"/>
      <w:r w:rsidRPr="00446B8B">
        <w:t xml:space="preserve">Verplichte en onverplichte onderdelen van de standaard en </w:t>
      </w:r>
      <w:bookmarkEnd w:id="723"/>
      <w:r w:rsidR="00A55029">
        <w:t>onderdelen die noodzakelijk zijn om</w:t>
      </w:r>
      <w:r w:rsidR="00A41A41" w:rsidRPr="00A41A41">
        <w:t xml:space="preserve"> </w:t>
      </w:r>
      <w:r w:rsidR="00CA3273">
        <w:t>omgevingsdocumenten</w:t>
      </w:r>
      <w:r w:rsidR="00A41A41" w:rsidRPr="00A41A41">
        <w:t xml:space="preserve"> met Artikelstructuur</w:t>
      </w:r>
      <w:r w:rsidR="002B7357">
        <w:t xml:space="preserve"> in DSO-LV te kunnen tonen</w:t>
      </w:r>
      <w:bookmarkEnd w:id="724"/>
    </w:p>
    <w:p w14:paraId="4F232FA1" w14:textId="6308AFFA" w:rsidR="00BC1739" w:rsidRDefault="00BC1739" w:rsidP="00BC1739">
      <w:r>
        <w:t xml:space="preserve">In </w:t>
      </w:r>
      <w:r w:rsidR="00313094">
        <w:t xml:space="preserve">hoofdstuk </w:t>
      </w:r>
      <w:r w:rsidR="00313094" w:rsidRPr="002B3669">
        <w:rPr>
          <w:rStyle w:val="Verwijzing"/>
        </w:rPr>
        <w:fldChar w:fldCharType="begin"/>
      </w:r>
      <w:r w:rsidR="00313094" w:rsidRPr="002B3669">
        <w:rPr>
          <w:rStyle w:val="Verwijzing"/>
        </w:rPr>
        <w:instrText xml:space="preserve"> REF _Ref26775438 </w:instrText>
      </w:r>
      <w:r w:rsidR="00936B1B" w:rsidRPr="002B3669">
        <w:rPr>
          <w:rStyle w:val="Verwijzing"/>
        </w:rPr>
        <w:instrText>\n \h</w:instrText>
      </w:r>
      <w:r w:rsidR="00313094" w:rsidRPr="002B3669">
        <w:rPr>
          <w:rStyle w:val="Verwijzing"/>
        </w:rPr>
        <w:instrText xml:space="preserve"> </w:instrText>
      </w:r>
      <w:r w:rsidR="00313094" w:rsidRPr="002B3669">
        <w:rPr>
          <w:rStyle w:val="Verwijzing"/>
        </w:rPr>
      </w:r>
      <w:r w:rsidR="00313094" w:rsidRPr="002B3669">
        <w:rPr>
          <w:rStyle w:val="Verwijzing"/>
        </w:rPr>
        <w:fldChar w:fldCharType="separate"/>
      </w:r>
      <w:r w:rsidR="00176B7A" w:rsidRPr="002B3669">
        <w:rPr>
          <w:rStyle w:val="Verwijzing"/>
        </w:rPr>
        <w:t>5</w:t>
      </w:r>
      <w:r w:rsidR="00313094" w:rsidRPr="002B3669">
        <w:rPr>
          <w:rStyle w:val="Verwijzing"/>
        </w:rPr>
        <w:fldChar w:fldCharType="end"/>
      </w:r>
      <w:r w:rsidR="00313094">
        <w:t xml:space="preserve"> en </w:t>
      </w:r>
      <w:r>
        <w:t xml:space="preserve">het voorgaande deel van hoofdstuk </w:t>
      </w:r>
      <w:r w:rsidR="009436BF" w:rsidRPr="002B3669">
        <w:rPr>
          <w:rStyle w:val="Verwijzing"/>
        </w:rPr>
        <w:fldChar w:fldCharType="begin"/>
      </w:r>
      <w:r w:rsidR="009436BF" w:rsidRPr="002B3669">
        <w:rPr>
          <w:rStyle w:val="Verwijzing"/>
        </w:rPr>
        <w:instrText xml:space="preserve"> REF _Ref18402186 </w:instrText>
      </w:r>
      <w:r w:rsidR="00936B1B" w:rsidRPr="002B3669">
        <w:rPr>
          <w:rStyle w:val="Verwijzing"/>
        </w:rPr>
        <w:instrText>\n \h</w:instrText>
      </w:r>
      <w:r w:rsidR="009436BF" w:rsidRPr="002B3669">
        <w:rPr>
          <w:rStyle w:val="Verwijzing"/>
        </w:rPr>
        <w:instrText xml:space="preserve"> </w:instrText>
      </w:r>
      <w:r w:rsidR="009436BF" w:rsidRPr="002B3669">
        <w:rPr>
          <w:rStyle w:val="Verwijzing"/>
        </w:rPr>
      </w:r>
      <w:r w:rsidR="009436BF" w:rsidRPr="002B3669">
        <w:rPr>
          <w:rStyle w:val="Verwijzing"/>
        </w:rPr>
        <w:fldChar w:fldCharType="separate"/>
      </w:r>
      <w:r w:rsidR="00176B7A" w:rsidRPr="002B3669">
        <w:rPr>
          <w:rStyle w:val="Verwijzing"/>
        </w:rPr>
        <w:t>6</w:t>
      </w:r>
      <w:r w:rsidR="009436BF" w:rsidRPr="002B3669">
        <w:rPr>
          <w:rStyle w:val="Verwijzing"/>
        </w:rPr>
        <w:fldChar w:fldCharType="end"/>
      </w:r>
      <w:r w:rsidR="009436BF">
        <w:t xml:space="preserve"> </w:t>
      </w:r>
      <w:r>
        <w:t xml:space="preserve">is de modellering van </w:t>
      </w:r>
      <w:r>
        <w:fldChar w:fldCharType="begin"/>
      </w:r>
      <w:r>
        <w:instrText>DOCVARIABLE ID01+</w:instrText>
      </w:r>
      <w:r>
        <w:fldChar w:fldCharType="separate"/>
      </w:r>
      <w:r w:rsidR="00176B7A">
        <w:t>het omgevingsplan</w:t>
      </w:r>
      <w:r>
        <w:fldChar w:fldCharType="end"/>
      </w:r>
      <w:r w:rsidR="00337B1C">
        <w:t xml:space="preserve"> </w:t>
      </w:r>
      <w:r>
        <w:t xml:space="preserve">beschreven: de tekststructuur en de toepassing van IMOW. Een deel hiervan is verplicht, een deel is niet verplicht en keuzes daarin hebben juridische gevolgen. </w:t>
      </w:r>
      <w:r w:rsidR="00691665" w:rsidRPr="00691665">
        <w:t xml:space="preserve">Ook is </w:t>
      </w:r>
      <w:r w:rsidR="00691665" w:rsidRPr="00691665">
        <w:lastRenderedPageBreak/>
        <w:t xml:space="preserve">een deel noodzakelijk om </w:t>
      </w:r>
      <w:r w:rsidR="001A0081">
        <w:fldChar w:fldCharType="begin"/>
      </w:r>
      <w:r w:rsidR="001A0081">
        <w:instrText xml:space="preserve"> DOCVARIABLE ID01+ </w:instrText>
      </w:r>
      <w:r w:rsidR="001A0081">
        <w:fldChar w:fldCharType="separate"/>
      </w:r>
      <w:r w:rsidR="00176B7A">
        <w:t>het omgevingsplan</w:t>
      </w:r>
      <w:r w:rsidR="001A0081">
        <w:fldChar w:fldCharType="end"/>
      </w:r>
      <w:r w:rsidR="00691665" w:rsidRPr="00691665">
        <w:t xml:space="preserve"> in DSO-LV te kunnen tonen. Dat wordt</w:t>
      </w:r>
      <w:r>
        <w:t xml:space="preserve"> in deze paragraaf besproken.</w:t>
      </w:r>
    </w:p>
    <w:p w14:paraId="13E70FF4" w14:textId="77777777" w:rsidR="00BC1739" w:rsidRDefault="00BC1739" w:rsidP="00BC1739"/>
    <w:p w14:paraId="34F99CC7" w14:textId="31C4BE09" w:rsidR="002239DE" w:rsidRDefault="00BC1739" w:rsidP="00BC1739">
      <w:r>
        <w:t xml:space="preserve">Het </w:t>
      </w:r>
      <w:r w:rsidR="00063043">
        <w:t xml:space="preserve">inhoudelijke </w:t>
      </w:r>
      <w:r>
        <w:t xml:space="preserve">deel van </w:t>
      </w:r>
      <w:r>
        <w:fldChar w:fldCharType="begin"/>
      </w:r>
      <w:r>
        <w:instrText>DOCVARIABLE ID01+</w:instrText>
      </w:r>
      <w:r>
        <w:fldChar w:fldCharType="separate"/>
      </w:r>
      <w:r w:rsidR="00176B7A">
        <w:t>het omgevingsplan</w:t>
      </w:r>
      <w:r>
        <w:fldChar w:fldCharType="end"/>
      </w:r>
      <w:r>
        <w:t xml:space="preserve"> dat de tekst van de regels bevat kent een Artikelstructuur. Het is verplicht om hierop het STOP-tekstmodel voor de Artikelstructuur </w:t>
      </w:r>
      <w:r w:rsidR="00CF2602">
        <w:t>zoals gespecificeerd</w:t>
      </w:r>
      <w:r>
        <w:t xml:space="preserve"> voor </w:t>
      </w:r>
      <w:r>
        <w:fldChar w:fldCharType="begin"/>
      </w:r>
      <w:r>
        <w:instrText>DOCVARIABLE ID01+</w:instrText>
      </w:r>
      <w:r>
        <w:fldChar w:fldCharType="separate"/>
      </w:r>
      <w:r w:rsidR="00176B7A">
        <w:t>het omgevingsplan</w:t>
      </w:r>
      <w:r>
        <w:fldChar w:fldCharType="end"/>
      </w:r>
      <w:r>
        <w:t>, beschreven in paragraaf</w:t>
      </w:r>
      <w:r w:rsidR="009D1F4C">
        <w:t xml:space="preserve"> </w:t>
      </w:r>
      <w:r w:rsidR="009D1F4C" w:rsidRPr="002B3669">
        <w:rPr>
          <w:rStyle w:val="Verwijzing"/>
        </w:rPr>
        <w:fldChar w:fldCharType="begin"/>
      </w:r>
      <w:r w:rsidR="009D1F4C" w:rsidRPr="002B3669">
        <w:rPr>
          <w:rStyle w:val="Verwijzing"/>
        </w:rPr>
        <w:instrText xml:space="preserve"> REF _Ref26958355 </w:instrText>
      </w:r>
      <w:r w:rsidR="00936B1B" w:rsidRPr="002B3669">
        <w:rPr>
          <w:rStyle w:val="Verwijzing"/>
        </w:rPr>
        <w:instrText>\n \h</w:instrText>
      </w:r>
      <w:r w:rsidR="009D1F4C" w:rsidRPr="002B3669">
        <w:rPr>
          <w:rStyle w:val="Verwijzing"/>
        </w:rPr>
        <w:instrText xml:space="preserve"> </w:instrText>
      </w:r>
      <w:r w:rsidR="009D1F4C" w:rsidRPr="002B3669">
        <w:rPr>
          <w:rStyle w:val="Verwijzing"/>
        </w:rPr>
      </w:r>
      <w:r w:rsidR="009D1F4C" w:rsidRPr="002B3669">
        <w:rPr>
          <w:rStyle w:val="Verwijzing"/>
        </w:rPr>
        <w:fldChar w:fldCharType="separate"/>
      </w:r>
      <w:r w:rsidR="00176B7A" w:rsidRPr="002B3669">
        <w:rPr>
          <w:rStyle w:val="Verwijzing"/>
        </w:rPr>
        <w:t>5.2</w:t>
      </w:r>
      <w:r w:rsidR="009D1F4C" w:rsidRPr="002B3669">
        <w:rPr>
          <w:rStyle w:val="Verwijzing"/>
        </w:rPr>
        <w:fldChar w:fldCharType="end"/>
      </w:r>
      <w:r>
        <w:t xml:space="preserve">, toe te passen. </w:t>
      </w:r>
      <w:r w:rsidR="002239DE" w:rsidRPr="002239DE">
        <w:t xml:space="preserve">Ook is het verplicht om </w:t>
      </w:r>
      <w:r w:rsidR="001A0081">
        <w:fldChar w:fldCharType="begin"/>
      </w:r>
      <w:r w:rsidR="001A0081">
        <w:instrText xml:space="preserve"> DOCVARIABLE ID01+ </w:instrText>
      </w:r>
      <w:r w:rsidR="001A0081">
        <w:fldChar w:fldCharType="separate"/>
      </w:r>
      <w:r w:rsidR="00176B7A">
        <w:t>het omgevingsplan</w:t>
      </w:r>
      <w:r w:rsidR="001A0081">
        <w:fldChar w:fldCharType="end"/>
      </w:r>
      <w:r w:rsidR="002239DE" w:rsidRPr="002239DE">
        <w:t xml:space="preserve"> in te delen overeenkomstig de standaardindeling voor </w:t>
      </w:r>
      <w:r w:rsidR="001A0081">
        <w:fldChar w:fldCharType="begin"/>
      </w:r>
      <w:r w:rsidR="001A0081">
        <w:instrText xml:space="preserve"> DOCVARIABLE ID01+ </w:instrText>
      </w:r>
      <w:r w:rsidR="001A0081">
        <w:fldChar w:fldCharType="separate"/>
      </w:r>
      <w:r w:rsidR="00176B7A">
        <w:t>het omgevingsplan</w:t>
      </w:r>
      <w:r w:rsidR="001A0081">
        <w:fldChar w:fldCharType="end"/>
      </w:r>
      <w:r w:rsidR="002239DE" w:rsidRPr="002239DE">
        <w:t xml:space="preserve">, die is vastgelegd in paragraaf </w:t>
      </w:r>
      <w:r w:rsidR="002239DE" w:rsidRPr="002B3669">
        <w:rPr>
          <w:rStyle w:val="Verwijzing"/>
        </w:rPr>
        <w:fldChar w:fldCharType="begin"/>
      </w:r>
      <w:r w:rsidR="002239DE" w:rsidRPr="002B3669">
        <w:rPr>
          <w:rStyle w:val="Verwijzing"/>
        </w:rPr>
        <w:instrText xml:space="preserve"> REF _Ref43821304 </w:instrText>
      </w:r>
      <w:r w:rsidR="00F774B6" w:rsidRPr="002B3669">
        <w:rPr>
          <w:rStyle w:val="Verwijzing"/>
        </w:rPr>
        <w:instrText>\n \h</w:instrText>
      </w:r>
      <w:r w:rsidR="002239DE" w:rsidRPr="002B3669">
        <w:rPr>
          <w:rStyle w:val="Verwijzing"/>
        </w:rPr>
        <w:instrText xml:space="preserve"> </w:instrText>
      </w:r>
      <w:r w:rsidR="002239DE" w:rsidRPr="002B3669">
        <w:rPr>
          <w:rStyle w:val="Verwijzing"/>
        </w:rPr>
      </w:r>
      <w:r w:rsidR="002239DE" w:rsidRPr="002B3669">
        <w:rPr>
          <w:rStyle w:val="Verwijzing"/>
        </w:rPr>
        <w:fldChar w:fldCharType="separate"/>
      </w:r>
      <w:r w:rsidR="00176B7A" w:rsidRPr="002B3669">
        <w:rPr>
          <w:rStyle w:val="Verwijzing"/>
        </w:rPr>
        <w:t>5.4</w:t>
      </w:r>
      <w:r w:rsidR="002239DE" w:rsidRPr="002B3669">
        <w:rPr>
          <w:rStyle w:val="Verwijzing"/>
        </w:rPr>
        <w:fldChar w:fldCharType="end"/>
      </w:r>
      <w:r w:rsidR="002239DE" w:rsidRPr="002239DE">
        <w:t>.</w:t>
      </w:r>
    </w:p>
    <w:p w14:paraId="225BBCAA" w14:textId="1E03F5F2" w:rsidR="00BC1739" w:rsidRDefault="00740267" w:rsidP="00BC1739">
      <w:r w:rsidRPr="00740267">
        <w:t xml:space="preserve">Het annoteren met Regeltekst en Juridische regel is niet verplicht. Wanneer dat wel wordt gedaan heeft iedere Regeltekst een werkingsgebied. </w:t>
      </w:r>
      <w:r w:rsidR="00BC1739">
        <w:t xml:space="preserve">Dit werkingsgebied </w:t>
      </w:r>
      <w:r w:rsidR="00546D15">
        <w:t xml:space="preserve">wordt afgeleid </w:t>
      </w:r>
      <w:r w:rsidR="00CC4DA5">
        <w:t xml:space="preserve">van </w:t>
      </w:r>
      <w:r w:rsidR="00BC1739">
        <w:t xml:space="preserve">de </w:t>
      </w:r>
      <w:r w:rsidR="00A75F23">
        <w:t>L</w:t>
      </w:r>
      <w:r w:rsidR="00BC1739">
        <w:t>ocatie</w:t>
      </w:r>
      <w:r w:rsidR="001A52B9">
        <w:t>(s)</w:t>
      </w:r>
      <w:r w:rsidR="00BC1739">
        <w:t xml:space="preserve"> van de </w:t>
      </w:r>
      <w:r w:rsidR="008E1B68">
        <w:t>R</w:t>
      </w:r>
      <w:r w:rsidR="00BC1739">
        <w:t xml:space="preserve">egeltekst dan wel de </w:t>
      </w:r>
      <w:r w:rsidR="00A75F23">
        <w:t>L</w:t>
      </w:r>
      <w:r w:rsidR="00BC1739">
        <w:t xml:space="preserve">ocaties van de </w:t>
      </w:r>
      <w:r w:rsidR="00FF2720">
        <w:t>J</w:t>
      </w:r>
      <w:r w:rsidR="00BC1739">
        <w:t xml:space="preserve">uridische regels in die </w:t>
      </w:r>
      <w:r w:rsidR="008E1B68">
        <w:t>R</w:t>
      </w:r>
      <w:r w:rsidR="00BC1739">
        <w:t xml:space="preserve">egeltekst. Het toepassen van de specificaties voor </w:t>
      </w:r>
      <w:r w:rsidR="00531982">
        <w:t>L</w:t>
      </w:r>
      <w:r w:rsidR="00BC1739">
        <w:t>ocatie (zie hiervoor paragraaf</w:t>
      </w:r>
      <w:r w:rsidR="009D1F4C">
        <w:t xml:space="preserve"> </w:t>
      </w:r>
      <w:r w:rsidR="009D1F4C" w:rsidRPr="002B3669">
        <w:rPr>
          <w:rStyle w:val="Verwijzing"/>
        </w:rPr>
        <w:fldChar w:fldCharType="begin"/>
      </w:r>
      <w:r w:rsidR="009D1F4C" w:rsidRPr="002B3669">
        <w:rPr>
          <w:rStyle w:val="Verwijzing"/>
        </w:rPr>
        <w:instrText xml:space="preserve"> REF _Ref26776079 </w:instrText>
      </w:r>
      <w:r w:rsidR="00936B1B" w:rsidRPr="002B3669">
        <w:rPr>
          <w:rStyle w:val="Verwijzing"/>
        </w:rPr>
        <w:instrText>\n \h</w:instrText>
      </w:r>
      <w:r w:rsidR="009D1F4C" w:rsidRPr="002B3669">
        <w:rPr>
          <w:rStyle w:val="Verwijzing"/>
        </w:rPr>
        <w:instrText xml:space="preserve"> </w:instrText>
      </w:r>
      <w:r w:rsidR="009D1F4C" w:rsidRPr="002B3669">
        <w:rPr>
          <w:rStyle w:val="Verwijzing"/>
        </w:rPr>
      </w:r>
      <w:r w:rsidR="009D1F4C" w:rsidRPr="002B3669">
        <w:rPr>
          <w:rStyle w:val="Verwijzing"/>
        </w:rPr>
        <w:fldChar w:fldCharType="separate"/>
      </w:r>
      <w:r w:rsidR="00176B7A" w:rsidRPr="002B3669">
        <w:rPr>
          <w:rStyle w:val="Verwijzing"/>
        </w:rPr>
        <w:t>6.4.4</w:t>
      </w:r>
      <w:r w:rsidR="009D1F4C" w:rsidRPr="002B3669">
        <w:rPr>
          <w:rStyle w:val="Verwijzing"/>
        </w:rPr>
        <w:fldChar w:fldCharType="end"/>
      </w:r>
      <w:r w:rsidR="00BC1739">
        <w:t xml:space="preserve">) is verplicht. </w:t>
      </w:r>
      <w:r w:rsidR="00CF2090" w:rsidRPr="00CF2090">
        <w:t>Locatie moet worden vastgelegd in de vorm van een geografisch informatieobject en in de Juridische regel moet een verwijzing naar het geografisch informatieobject gemaakt worden door daarin de tekstuele aanduiding van het geografisch informatieobject op te nemen. Door deze verwijzing in de Juridische regel</w:t>
      </w:r>
      <w:r w:rsidR="00AF5EA5">
        <w:t xml:space="preserve"> </w:t>
      </w:r>
      <w:r w:rsidR="00BC1739">
        <w:t xml:space="preserve">krijgt het </w:t>
      </w:r>
      <w:r w:rsidR="004B70B0">
        <w:t>geografisch informatieobject</w:t>
      </w:r>
      <w:r w:rsidR="00BC1739">
        <w:t xml:space="preserve"> juridische status.</w:t>
      </w:r>
    </w:p>
    <w:p w14:paraId="34618200" w14:textId="60248501" w:rsidR="00BC1739" w:rsidRDefault="00BC1739" w:rsidP="00BC1739">
      <w:r>
        <w:t xml:space="preserve">Voor de bekendmaking van een besluit tot vaststelling of wijziging van </w:t>
      </w:r>
      <w:r>
        <w:fldChar w:fldCharType="begin"/>
      </w:r>
      <w:r>
        <w:instrText>DOCVARIABLE ID01+</w:instrText>
      </w:r>
      <w:r>
        <w:fldChar w:fldCharType="separate"/>
      </w:r>
      <w:r w:rsidR="00176B7A">
        <w:t>het omgevingsplan</w:t>
      </w:r>
      <w:r>
        <w:fldChar w:fldCharType="end"/>
      </w:r>
      <w:r>
        <w:t xml:space="preserve"> in het officiële publicatieblad volstaat het, naast uiteraard het toepassen van een aantal algemene verplichtingen die uit STOP voortvloeien, om aan </w:t>
      </w:r>
      <w:r w:rsidR="004D6DD0">
        <w:t xml:space="preserve">de hiervoor beschreven </w:t>
      </w:r>
      <w:r>
        <w:t xml:space="preserve">verplichtingen te voldoen. Zoals in paragraaf </w:t>
      </w:r>
      <w:r w:rsidR="00BA609A" w:rsidRPr="002B3669">
        <w:rPr>
          <w:rStyle w:val="Verwijzing"/>
        </w:rPr>
        <w:fldChar w:fldCharType="begin"/>
      </w:r>
      <w:r w:rsidR="00BA609A" w:rsidRPr="002B3669">
        <w:rPr>
          <w:rStyle w:val="Verwijzing"/>
        </w:rPr>
        <w:instrText xml:space="preserve"> REF _Ref36120083 </w:instrText>
      </w:r>
      <w:r w:rsidR="00936B1B" w:rsidRPr="002B3669">
        <w:rPr>
          <w:rStyle w:val="Verwijzing"/>
        </w:rPr>
        <w:instrText>\n \h</w:instrText>
      </w:r>
      <w:r w:rsidR="00BA609A" w:rsidRPr="002B3669">
        <w:rPr>
          <w:rStyle w:val="Verwijzing"/>
        </w:rPr>
        <w:instrText xml:space="preserve"> </w:instrText>
      </w:r>
      <w:r w:rsidR="00BA609A" w:rsidRPr="002B3669">
        <w:rPr>
          <w:rStyle w:val="Verwijzing"/>
        </w:rPr>
      </w:r>
      <w:r w:rsidR="00BA609A" w:rsidRPr="002B3669">
        <w:rPr>
          <w:rStyle w:val="Verwijzing"/>
        </w:rPr>
        <w:fldChar w:fldCharType="separate"/>
      </w:r>
      <w:r w:rsidR="00176B7A" w:rsidRPr="002B3669">
        <w:rPr>
          <w:rStyle w:val="Verwijzing"/>
        </w:rPr>
        <w:t>6.2.3</w:t>
      </w:r>
      <w:r w:rsidR="00BA609A" w:rsidRPr="002B3669">
        <w:rPr>
          <w:rStyle w:val="Verwijzing"/>
        </w:rPr>
        <w:fldChar w:fldCharType="end"/>
      </w:r>
      <w:r>
        <w:t xml:space="preserve"> gezegd: een computer weet met deze methode dat </w:t>
      </w:r>
      <w:r w:rsidR="00434A01">
        <w:t>R</w:t>
      </w:r>
      <w:r>
        <w:t xml:space="preserve">egeltekst en </w:t>
      </w:r>
      <w:r w:rsidR="00182B53">
        <w:t>Locatie</w:t>
      </w:r>
      <w:r w:rsidR="00F356B8">
        <w:t xml:space="preserve"> </w:t>
      </w:r>
      <w:r>
        <w:t xml:space="preserve">bij elkaar horen maar kan geen verdere betekenis aan die relatie geven en kan </w:t>
      </w:r>
      <w:r w:rsidR="00926D32">
        <w:t>de Locatie</w:t>
      </w:r>
      <w:r>
        <w:t xml:space="preserv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176B7A">
        <w:t>het omgevingsplan</w:t>
      </w:r>
      <w:r>
        <w:fldChar w:fldCharType="end"/>
      </w:r>
      <w:r>
        <w:t xml:space="preserve"> is beperkt tot het niveau van de bekendmaking in het officiële publicatieblad.</w:t>
      </w:r>
    </w:p>
    <w:p w14:paraId="1BC51557" w14:textId="66409FDF" w:rsidR="00BC1739" w:rsidRDefault="00BC1739" w:rsidP="00A1066A">
      <w:r>
        <w:t xml:space="preserve">Het is alleen mogelijk het afgesproken dienstverleningsniveau van DSO-LV te bereiken door aan de </w:t>
      </w:r>
      <w:r w:rsidR="00EF1592">
        <w:t xml:space="preserve">Juridische regels </w:t>
      </w:r>
      <w:r>
        <w:t xml:space="preserve">en de </w:t>
      </w:r>
      <w:r w:rsidR="00C06192" w:rsidRPr="00C06192">
        <w:t>Locaties</w:t>
      </w:r>
      <w:r w:rsidR="00C06192" w:rsidRPr="00C06192" w:rsidDel="00C06192">
        <w:t xml:space="preserve"> </w:t>
      </w:r>
      <w:r>
        <w:t xml:space="preserve">extra informatie toe te voegen door het annoteren met de IMOW-objecten </w:t>
      </w:r>
      <w:r w:rsidR="00A75F23">
        <w:t>A</w:t>
      </w:r>
      <w:r>
        <w:t xml:space="preserve">ctiviteit, </w:t>
      </w:r>
      <w:r w:rsidR="00A75F23">
        <w:t>O</w:t>
      </w:r>
      <w:r>
        <w:t xml:space="preserve">mgevingswaarde, </w:t>
      </w:r>
      <w:r w:rsidR="00A75F23">
        <w:t>O</w:t>
      </w:r>
      <w:r>
        <w:t xml:space="preserve">mgevingsnorm en de verschillende typen </w:t>
      </w:r>
      <w:r w:rsidR="00A75F23">
        <w:t>G</w:t>
      </w:r>
      <w:r>
        <w:t xml:space="preserve">ebiedsaanwijzing. Daarnaast </w:t>
      </w:r>
      <w:r w:rsidR="00A75F23">
        <w:t>kan he</w:t>
      </w:r>
      <w:r w:rsidR="00033AB2">
        <w:t>t</w:t>
      </w:r>
      <w:r w:rsidR="00A75F23">
        <w:t xml:space="preserve"> attribuut </w:t>
      </w:r>
      <w:r w:rsidRPr="00805135">
        <w:rPr>
          <w:i/>
        </w:rPr>
        <w:t>gerelateerde</w:t>
      </w:r>
      <w:r w:rsidR="006D335A">
        <w:rPr>
          <w:i/>
        </w:rPr>
        <w:t>R</w:t>
      </w:r>
      <w:r w:rsidRPr="00805135">
        <w:rPr>
          <w:i/>
        </w:rPr>
        <w:t>egeltekst</w:t>
      </w:r>
      <w:r>
        <w:t xml:space="preserve"> worden toegevoegd</w:t>
      </w:r>
      <w:r w:rsidR="00033AB2">
        <w:t>.</w:t>
      </w:r>
      <w:r w:rsidR="00A75F23">
        <w:t xml:space="preserve"> </w:t>
      </w:r>
      <w:r w:rsidR="00033AB2">
        <w:t xml:space="preserve">Door het gebruik van het relevante </w:t>
      </w:r>
      <w:r w:rsidR="00A75F23">
        <w:t>type Juridische regel word</w:t>
      </w:r>
      <w:r w:rsidR="00033AB2">
        <w:t>t informatie over de beoogde doelgroep voor de Juridische regel toegevoegd</w:t>
      </w:r>
      <w:r>
        <w:t xml:space="preserve">.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t>
      </w:r>
      <w:r w:rsidR="007E5A47">
        <w:t xml:space="preserve">ook </w:t>
      </w:r>
      <w:r w:rsidR="00274A3F">
        <w:t>gegevens</w:t>
      </w:r>
      <w:r w:rsidR="00967232">
        <w:t xml:space="preserve"> </w:t>
      </w:r>
      <w:r w:rsidR="00580C22">
        <w:t xml:space="preserve">die </w:t>
      </w:r>
      <w:r w:rsidR="008F0BE6">
        <w:t xml:space="preserve">ook in </w:t>
      </w:r>
      <w:r w:rsidR="00E41F0E">
        <w:t>het juridisch bindende deel</w:t>
      </w:r>
      <w:r w:rsidR="00E11B5E">
        <w:t xml:space="preserve">, </w:t>
      </w:r>
      <w:r w:rsidR="00651295">
        <w:t xml:space="preserve">bestaande uit </w:t>
      </w:r>
      <w:r w:rsidR="008F0BE6">
        <w:t xml:space="preserve">de Juridische regel en het </w:t>
      </w:r>
      <w:r w:rsidR="004D0616" w:rsidRPr="004D0616">
        <w:t>geografische informatieobject</w:t>
      </w:r>
      <w:r w:rsidR="00651295">
        <w:t>,</w:t>
      </w:r>
      <w:r w:rsidR="004D0616">
        <w:t xml:space="preserve"> voorkomen, </w:t>
      </w:r>
      <w:r w:rsidR="004D0616" w:rsidRPr="004D0616">
        <w:t xml:space="preserve">zoals de naam van </w:t>
      </w:r>
      <w:r w:rsidR="004D0616">
        <w:t>een</w:t>
      </w:r>
      <w:r w:rsidR="004D0616" w:rsidRPr="004D0616">
        <w:t xml:space="preserve"> activiteit.</w:t>
      </w:r>
      <w:r w:rsidR="00B26050">
        <w:t xml:space="preserve"> Die gegevens </w:t>
      </w:r>
      <w:r w:rsidR="005D213F">
        <w:t xml:space="preserve">moeten </w:t>
      </w:r>
      <w:r w:rsidR="00194362">
        <w:t xml:space="preserve">in beide delen </w:t>
      </w:r>
      <w:r w:rsidR="00635922">
        <w:t>consistent zijn</w:t>
      </w:r>
      <w:r w:rsidR="00E462AB">
        <w:t>.</w:t>
      </w:r>
      <w:r w:rsidR="00635922">
        <w:t xml:space="preserve"> </w:t>
      </w:r>
      <w:r w:rsidR="003F6A6F">
        <w:t>B</w:t>
      </w:r>
      <w:r>
        <w:t>eide delen worden als een set gezien en gepubliceerd.</w:t>
      </w:r>
    </w:p>
    <w:p w14:paraId="5EF243B2" w14:textId="0C2D30B5" w:rsidR="00D53DA8" w:rsidRDefault="00D53DA8" w:rsidP="00BC1739">
      <w:bookmarkStart w:id="725" w:name="_Hlk17921670"/>
      <w:bookmarkStart w:id="726" w:name="_Hlk17885416"/>
      <w:r w:rsidRPr="00D53DA8">
        <w:t xml:space="preserve">Wanneer het bevoegd bezag bepaalde normen op verschillende plekken verschillende waarden wil geven kan dat op twee manieren. </w:t>
      </w:r>
      <w:r w:rsidR="005E10F1">
        <w:t>De eerste manier is door voor alle adressen of percelen</w:t>
      </w:r>
      <w:r w:rsidR="008147C5" w:rsidRPr="00D53DA8">
        <w:t xml:space="preserve"> </w:t>
      </w:r>
      <w:r w:rsidR="008147C5">
        <w:t xml:space="preserve">de bijbehorende </w:t>
      </w:r>
      <w:r w:rsidRPr="00D53DA8">
        <w:t xml:space="preserve">waarden in de tekst van de regel op te nemen, zoals getoond in </w:t>
      </w:r>
      <w:r w:rsidR="009C2DC0" w:rsidRPr="002B3669">
        <w:rPr>
          <w:rStyle w:val="Verwijzing"/>
        </w:rPr>
        <w:fldChar w:fldCharType="begin"/>
      </w:r>
      <w:r w:rsidR="009C2DC0" w:rsidRPr="002B3669">
        <w:rPr>
          <w:rStyle w:val="Verwijzing"/>
        </w:rPr>
        <w:instrText xml:space="preserve"> REF _Ref532298169 \n \h </w:instrText>
      </w:r>
      <w:r w:rsidR="009C2DC0" w:rsidRPr="002B3669">
        <w:rPr>
          <w:rStyle w:val="Verwijzing"/>
        </w:rPr>
      </w:r>
      <w:r w:rsidR="009C2DC0" w:rsidRPr="002B3669">
        <w:rPr>
          <w:rStyle w:val="Verwijzing"/>
        </w:rPr>
        <w:fldChar w:fldCharType="separate"/>
      </w:r>
      <w:r w:rsidR="00176B7A" w:rsidRPr="002B3669">
        <w:rPr>
          <w:rStyle w:val="Verwijzing"/>
        </w:rPr>
        <w:t>Figuur 42</w:t>
      </w:r>
      <w:r w:rsidR="009C2DC0" w:rsidRPr="002B3669">
        <w:rPr>
          <w:rStyle w:val="Verwijzing"/>
        </w:rPr>
        <w:fldChar w:fldCharType="end"/>
      </w:r>
      <w:r w:rsidRPr="00D53DA8">
        <w:t xml:space="preserve"> in paragraaf </w:t>
      </w:r>
      <w:r w:rsidR="00181B82" w:rsidRPr="002B3669">
        <w:rPr>
          <w:rStyle w:val="Verwijzing"/>
        </w:rPr>
        <w:fldChar w:fldCharType="begin"/>
      </w:r>
      <w:r w:rsidR="00181B82" w:rsidRPr="002B3669">
        <w:rPr>
          <w:rStyle w:val="Verwijzing"/>
        </w:rPr>
        <w:instrText xml:space="preserve"> REF _Ref18422804 </w:instrText>
      </w:r>
      <w:r w:rsidR="00936B1B" w:rsidRPr="002B3669">
        <w:rPr>
          <w:rStyle w:val="Verwijzing"/>
        </w:rPr>
        <w:instrText>\n \h</w:instrText>
      </w:r>
      <w:r w:rsidR="00181B82" w:rsidRPr="002B3669">
        <w:rPr>
          <w:rStyle w:val="Verwijzing"/>
        </w:rPr>
        <w:instrText xml:space="preserve"> </w:instrText>
      </w:r>
      <w:r w:rsidR="00181B82" w:rsidRPr="002B3669">
        <w:rPr>
          <w:rStyle w:val="Verwijzing"/>
        </w:rPr>
      </w:r>
      <w:r w:rsidR="00181B82" w:rsidRPr="002B3669">
        <w:rPr>
          <w:rStyle w:val="Verwijzing"/>
        </w:rPr>
        <w:fldChar w:fldCharType="separate"/>
      </w:r>
      <w:r w:rsidR="00176B7A" w:rsidRPr="002B3669">
        <w:rPr>
          <w:rStyle w:val="Verwijzing"/>
        </w:rPr>
        <w:t>6.7</w:t>
      </w:r>
      <w:r w:rsidR="00181B82" w:rsidRPr="002B3669">
        <w:rPr>
          <w:rStyle w:val="Verwijzing"/>
        </w:rPr>
        <w:fldChar w:fldCharType="end"/>
      </w:r>
      <w:r w:rsidRPr="00D53DA8">
        <w:t xml:space="preserve">. </w:t>
      </w:r>
      <w:r w:rsidR="00A63A5A">
        <w:t xml:space="preserve">Doordat </w:t>
      </w:r>
      <w:r w:rsidR="00795AF3" w:rsidRPr="00795AF3">
        <w:t xml:space="preserve">de waarden en de adressen of </w:t>
      </w:r>
      <w:r w:rsidR="00A63A5A">
        <w:t>percelen</w:t>
      </w:r>
      <w:r w:rsidR="00A63A5A" w:rsidRPr="00795AF3">
        <w:t xml:space="preserve"> </w:t>
      </w:r>
      <w:r w:rsidR="00795AF3" w:rsidRPr="00795AF3">
        <w:t xml:space="preserve">waar die waarden gelden in de (mensleesbare) tekst </w:t>
      </w:r>
      <w:r w:rsidR="007566B9">
        <w:t>staan,</w:t>
      </w:r>
      <w:r w:rsidR="00795AF3"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933A2A" w:rsidRPr="00933A2A">
        <w:t>dan kiest het bevoegd gezag voor de tweede manier:</w:t>
      </w:r>
      <w:bookmarkEnd w:id="725"/>
      <w:r w:rsidR="00933A2A" w:rsidRPr="00933A2A">
        <w:t xml:space="preserve"> </w:t>
      </w:r>
      <w:r w:rsidR="001911B4">
        <w:t>het</w:t>
      </w:r>
      <w:r w:rsidRPr="00D53DA8">
        <w:t xml:space="preserve"> </w:t>
      </w:r>
      <w:bookmarkStart w:id="727" w:name="_Hlk17921697"/>
      <w:r w:rsidRPr="00D53DA8">
        <w:t xml:space="preserve">annoteren met het IMOW-object </w:t>
      </w:r>
      <w:r w:rsidR="00FF4574">
        <w:t>O</w:t>
      </w:r>
      <w:r w:rsidRPr="00D53DA8">
        <w:t xml:space="preserve">mgevingsnorm respectievelijk </w:t>
      </w:r>
      <w:r w:rsidR="00FF4574">
        <w:t>O</w:t>
      </w:r>
      <w:r w:rsidRPr="00D53DA8">
        <w:t>mgevingswaarde.</w:t>
      </w:r>
      <w:bookmarkEnd w:id="727"/>
      <w:r w:rsidRPr="00D53DA8">
        <w:t xml:space="preserve"> </w:t>
      </w:r>
      <w:r w:rsidR="00684FD2" w:rsidRPr="00684FD2">
        <w:t xml:space="preserve">In dat geval moeten </w:t>
      </w:r>
      <w:r w:rsidR="00C335AC">
        <w:t>d</w:t>
      </w:r>
      <w:r w:rsidRPr="00D53DA8">
        <w:t xml:space="preserve">e </w:t>
      </w:r>
      <w:r w:rsidR="00225CA2">
        <w:t>L</w:t>
      </w:r>
      <w:r w:rsidRPr="00D53DA8">
        <w:t xml:space="preserve">ocaties en de bij de omgevingsnorm of omgevingswaarde behorende </w:t>
      </w:r>
      <w:r w:rsidRPr="00D53DA8">
        <w:lastRenderedPageBreak/>
        <w:t xml:space="preserve">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793A1A">
        <w:t xml:space="preserve"> (</w:t>
      </w:r>
      <w:r w:rsidR="00596D65">
        <w:t xml:space="preserve">zie </w:t>
      </w:r>
      <w:r w:rsidR="00FC4448" w:rsidRPr="002B3669">
        <w:rPr>
          <w:rStyle w:val="Verwijzing"/>
        </w:rPr>
        <w:fldChar w:fldCharType="begin"/>
      </w:r>
      <w:r w:rsidR="00FC4448" w:rsidRPr="002B3669">
        <w:rPr>
          <w:rStyle w:val="Verwijzing"/>
        </w:rPr>
        <w:instrText xml:space="preserve"> REF _Ref36015565 \n \h </w:instrText>
      </w:r>
      <w:r w:rsidR="00FC4448" w:rsidRPr="002B3669">
        <w:rPr>
          <w:rStyle w:val="Verwijzing"/>
        </w:rPr>
      </w:r>
      <w:r w:rsidR="00FC4448" w:rsidRPr="002B3669">
        <w:rPr>
          <w:rStyle w:val="Verwijzing"/>
        </w:rPr>
        <w:fldChar w:fldCharType="separate"/>
      </w:r>
      <w:r w:rsidR="00176B7A" w:rsidRPr="002B3669">
        <w:rPr>
          <w:rStyle w:val="Verwijzing"/>
        </w:rPr>
        <w:t>Figuur 15</w:t>
      </w:r>
      <w:r w:rsidR="00FC4448" w:rsidRPr="002B3669">
        <w:rPr>
          <w:rStyle w:val="Verwijzing"/>
        </w:rPr>
        <w:fldChar w:fldCharType="end"/>
      </w:r>
      <w:r w:rsidR="00596D65">
        <w:t xml:space="preserve"> voor een illustratie</w:t>
      </w:r>
      <w:r w:rsidR="004B5650">
        <w:t>)</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bookmarkEnd w:id="726"/>
    </w:p>
    <w:p w14:paraId="2574549D" w14:textId="2105DADD" w:rsidR="00B12639" w:rsidRDefault="00B12639" w:rsidP="00BC1739">
      <w:r>
        <w:t>T</w:t>
      </w:r>
      <w:r w:rsidRPr="00B12639">
        <w:t xml:space="preserve">ot slot is het verplicht om, eenmalig per omgevingsdocument, het Regelingsgebied aan te leveren. Zoals in paragraaf </w:t>
      </w:r>
      <w:r w:rsidR="00AF5EA5" w:rsidRPr="002B3669">
        <w:rPr>
          <w:rStyle w:val="Verwijzing"/>
        </w:rPr>
        <w:fldChar w:fldCharType="begin"/>
      </w:r>
      <w:r w:rsidR="00AF5EA5" w:rsidRPr="002B3669">
        <w:rPr>
          <w:rStyle w:val="Verwijzing"/>
        </w:rPr>
        <w:instrText xml:space="preserve"> REF _Ref51333351 </w:instrText>
      </w:r>
      <w:r w:rsidR="00F774B6" w:rsidRPr="002B3669">
        <w:rPr>
          <w:rStyle w:val="Verwijzing"/>
        </w:rPr>
        <w:instrText>\n \h</w:instrText>
      </w:r>
      <w:r w:rsidR="00AF5EA5" w:rsidRPr="002B3669">
        <w:rPr>
          <w:rStyle w:val="Verwijzing"/>
        </w:rPr>
        <w:instrText xml:space="preserve"> </w:instrText>
      </w:r>
      <w:r w:rsidR="00AF5EA5" w:rsidRPr="002B3669">
        <w:rPr>
          <w:rStyle w:val="Verwijzing"/>
        </w:rPr>
      </w:r>
      <w:r w:rsidR="00AF5EA5" w:rsidRPr="002B3669">
        <w:rPr>
          <w:rStyle w:val="Verwijzing"/>
        </w:rPr>
        <w:fldChar w:fldCharType="separate"/>
      </w:r>
      <w:r w:rsidR="00176B7A" w:rsidRPr="002B3669">
        <w:rPr>
          <w:rStyle w:val="Verwijzing"/>
        </w:rPr>
        <w:t>6.4.29</w:t>
      </w:r>
      <w:r w:rsidR="00AF5EA5" w:rsidRPr="002B3669">
        <w:rPr>
          <w:rStyle w:val="Verwijzing"/>
        </w:rPr>
        <w:fldChar w:fldCharType="end"/>
      </w:r>
      <w:r w:rsidRPr="00B12639">
        <w:t xml:space="preserve"> is beschreven is het objecttype Regelingsgebied noodzakelijk voor DSO-LV om het omgevingsdocument te kunnen tonen.</w:t>
      </w:r>
    </w:p>
    <w:p w14:paraId="20C05074" w14:textId="07268EF7" w:rsidR="0044672B" w:rsidRDefault="00677327" w:rsidP="00060FF8">
      <w:pPr>
        <w:pStyle w:val="Kop1"/>
      </w:pPr>
      <w:bookmarkStart w:id="728" w:name="_Ref37766527"/>
      <w:bookmarkStart w:id="729" w:name="_Toc93476177"/>
      <w:bookmarkStart w:id="730" w:name="_Toc521341946"/>
      <w:bookmarkStart w:id="731" w:name="_Toc522087915"/>
      <w:bookmarkStart w:id="732" w:name="_Toc523395798"/>
      <w:bookmarkStart w:id="733" w:name="_Toc523473060"/>
      <w:bookmarkStart w:id="734" w:name="_Ref523478577"/>
      <w:bookmarkStart w:id="735" w:name="_Toc12431637"/>
      <w:bookmarkEnd w:id="163"/>
      <w:bookmarkEnd w:id="164"/>
      <w:bookmarkEnd w:id="165"/>
      <w:bookmarkEnd w:id="166"/>
      <w:bookmarkEnd w:id="167"/>
      <w:bookmarkEnd w:id="168"/>
      <w:bookmarkEnd w:id="169"/>
      <w:bookmarkEnd w:id="170"/>
      <w:r>
        <w:lastRenderedPageBreak/>
        <w:t>Aspecten van d</w:t>
      </w:r>
      <w:r w:rsidR="00934F92">
        <w:t>e a</w:t>
      </w:r>
      <w:r w:rsidR="00060FF8">
        <w:t>anlevering</w:t>
      </w:r>
      <w:bookmarkEnd w:id="728"/>
      <w:bookmarkEnd w:id="729"/>
    </w:p>
    <w:p w14:paraId="0AF9CADF" w14:textId="0CDB3BA6" w:rsidR="008A5EE6" w:rsidRPr="008A5EE6" w:rsidRDefault="0037522C" w:rsidP="000A2FA4">
      <w:r w:rsidRPr="0037522C">
        <w:t xml:space="preserve">In </w:t>
      </w:r>
      <w:r>
        <w:t xml:space="preserve">dit </w:t>
      </w:r>
      <w:r w:rsidRPr="0037522C">
        <w:t xml:space="preserve">deel </w:t>
      </w:r>
      <w:r w:rsidR="00540375">
        <w:t xml:space="preserve">worden vier </w:t>
      </w:r>
      <w:r w:rsidRPr="0037522C">
        <w:t xml:space="preserve">aanleveringsaspecten </w:t>
      </w:r>
      <w:r w:rsidR="00540375">
        <w:t>beschreven</w:t>
      </w:r>
      <w:r w:rsidRPr="0037522C">
        <w:t xml:space="preserve">: de identificatie van </w:t>
      </w:r>
      <w:r w:rsidR="00540375">
        <w:t xml:space="preserve">Regelingsversies van </w:t>
      </w:r>
      <w:r w:rsidRPr="0037522C">
        <w:t xml:space="preserve">omgevingsdocumenten </w:t>
      </w:r>
      <w:r w:rsidR="00540375">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4F82BB40" w14:textId="3F1D4F22" w:rsidR="00934F92" w:rsidRDefault="00934F92" w:rsidP="000A2FA4">
      <w:pPr>
        <w:pStyle w:val="Kop2"/>
      </w:pPr>
      <w:bookmarkStart w:id="736" w:name="_Ref51565220"/>
      <w:bookmarkStart w:id="737" w:name="_Toc93476178"/>
      <w:r w:rsidRPr="00934F92">
        <w:lastRenderedPageBreak/>
        <w:t>Aanlevering van omgevingsdocumenten</w:t>
      </w:r>
      <w:bookmarkEnd w:id="736"/>
      <w:bookmarkEnd w:id="737"/>
    </w:p>
    <w:p w14:paraId="5E47562C" w14:textId="2A8240C4" w:rsidR="00A310DE" w:rsidRDefault="00B43132" w:rsidP="000A2FA4">
      <w:pPr>
        <w:pStyle w:val="Kop3"/>
      </w:pPr>
      <w:bookmarkStart w:id="738" w:name="_Toc93476179"/>
      <w:r>
        <w:t xml:space="preserve">Identificatie </w:t>
      </w:r>
      <w:r w:rsidR="001A2249">
        <w:t xml:space="preserve">van een Regelingversie </w:t>
      </w:r>
      <w:r w:rsidR="00A04A36">
        <w:t>met Doel</w:t>
      </w:r>
      <w:bookmarkEnd w:id="738"/>
    </w:p>
    <w:p w14:paraId="34EF4C38" w14:textId="704EDC41" w:rsidR="00E81CD0" w:rsidRDefault="00C01F5C" w:rsidP="00C45571">
      <w:pPr>
        <w:pStyle w:val="Kop4"/>
      </w:pPr>
      <w:bookmarkStart w:id="739" w:name="_Toc93476180"/>
      <w:r>
        <w:t>Algemeen</w:t>
      </w:r>
      <w:bookmarkEnd w:id="739"/>
    </w:p>
    <w:p w14:paraId="48F55E12" w14:textId="5309AAEE" w:rsidR="002F1FE1" w:rsidRDefault="00C45A0F" w:rsidP="003947FD">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rsidR="00E7343C">
        <w:t xml:space="preserve"> </w:t>
      </w:r>
      <w:r w:rsidR="004358CD">
        <w:t xml:space="preserve">Het </w:t>
      </w:r>
      <w:r w:rsidR="006157AF">
        <w:t xml:space="preserve">bevoegd gezag zorgt er voor dat </w:t>
      </w:r>
      <w:r w:rsidR="004358CD">
        <w:t xml:space="preserve">de </w:t>
      </w:r>
      <w:r w:rsidR="00214FF2">
        <w:t xml:space="preserve">bij </w:t>
      </w:r>
      <w:r w:rsidR="004358CD">
        <w:t xml:space="preserve">dat instrument </w:t>
      </w:r>
      <w:r w:rsidR="00214FF2">
        <w:t xml:space="preserve">behorende </w:t>
      </w:r>
      <w:r w:rsidR="004358CD">
        <w:t>procedure</w:t>
      </w:r>
      <w:r w:rsidR="006157AF">
        <w:t xml:space="preserve"> wordt doorlopen</w:t>
      </w:r>
      <w:r w:rsidR="00214FF2">
        <w:t xml:space="preserve">. In de loop van die procedure worden een </w:t>
      </w:r>
      <w:r w:rsidR="0085789D">
        <w:t xml:space="preserve">of meer versies van het </w:t>
      </w:r>
      <w:r w:rsidR="000C1779">
        <w:t>besluit</w:t>
      </w:r>
      <w:r w:rsidR="00F55023">
        <w:t xml:space="preserve"> </w:t>
      </w:r>
      <w:r w:rsidR="007C6CE8">
        <w:t xml:space="preserve">aan de LVBB aangeleverd. </w:t>
      </w:r>
      <w:r w:rsidR="00717F50">
        <w:t xml:space="preserve">Na </w:t>
      </w:r>
      <w:r w:rsidR="00047F7E">
        <w:t xml:space="preserve">het </w:t>
      </w:r>
      <w:r w:rsidR="00717F50">
        <w:t>aanlever</w:t>
      </w:r>
      <w:r w:rsidR="004C4B3C">
        <w:t>e</w:t>
      </w:r>
      <w:r w:rsidR="00717F50">
        <w:t xml:space="preserve">n van de versie </w:t>
      </w:r>
      <w:r w:rsidR="00AD2D99">
        <w:t xml:space="preserve">die </w:t>
      </w:r>
      <w:r w:rsidR="00AD5AC0">
        <w:t xml:space="preserve">het bevoegd gezag heeft vastgesteld </w:t>
      </w:r>
      <w:r w:rsidR="00C52A2B">
        <w:t xml:space="preserve">is </w:t>
      </w:r>
      <w:r w:rsidR="005A5B50">
        <w:t xml:space="preserve">voor een aantal </w:t>
      </w:r>
      <w:r w:rsidR="008C70CA">
        <w:t xml:space="preserve">instrumenten </w:t>
      </w:r>
      <w:r w:rsidR="00C52A2B">
        <w:t>de procedure afgelopen</w:t>
      </w:r>
      <w:r w:rsidR="00DB02E3">
        <w:t>.</w:t>
      </w:r>
      <w:r w:rsidR="00AE27BE">
        <w:t xml:space="preserve"> </w:t>
      </w:r>
      <w:r w:rsidR="00CD24C4">
        <w:t xml:space="preserve">In het geval van een </w:t>
      </w:r>
      <w:r w:rsidR="00A8354A">
        <w:t>besluit</w:t>
      </w:r>
      <w:r w:rsidR="00CD24C4">
        <w:t xml:space="preserve"> waartegen beroep kan worden ingesteld</w:t>
      </w:r>
      <w:r w:rsidR="00C52A2B">
        <w:t xml:space="preserve"> </w:t>
      </w:r>
      <w:r w:rsidR="008C70CA">
        <w:t>volg</w:t>
      </w:r>
      <w:r w:rsidR="00395FF2">
        <w:t xml:space="preserve">t </w:t>
      </w:r>
      <w:r w:rsidR="00362E9A">
        <w:t>nog een procedure</w:t>
      </w:r>
      <w:r w:rsidR="00491DD2">
        <w:t>gede</w:t>
      </w:r>
      <w:r w:rsidR="007B3068">
        <w:t>elte dat kan leiden tot wijziging</w:t>
      </w:r>
      <w:r w:rsidR="009315DB">
        <w:t xml:space="preserve">en in de </w:t>
      </w:r>
      <w:r w:rsidR="000D2D9E">
        <w:t>geldigheid</w:t>
      </w:r>
      <w:r w:rsidR="009315DB">
        <w:t xml:space="preserve"> en zelfs tot wijzigingen in </w:t>
      </w:r>
      <w:r w:rsidR="002A1447">
        <w:t xml:space="preserve">de inhoud van </w:t>
      </w:r>
      <w:r w:rsidR="00957EAA">
        <w:t xml:space="preserve">het </w:t>
      </w:r>
      <w:r w:rsidR="001F1F42">
        <w:t>besluit</w:t>
      </w:r>
      <w:r w:rsidR="00D61E3D">
        <w:t xml:space="preserve">. Een wijziging in de </w:t>
      </w:r>
      <w:r w:rsidR="000D2D9E" w:rsidRPr="000D2D9E">
        <w:t xml:space="preserve">geldigheid </w:t>
      </w:r>
      <w:r w:rsidR="00D61E3D">
        <w:t xml:space="preserve">kan zich </w:t>
      </w:r>
      <w:r w:rsidR="00070A75">
        <w:t xml:space="preserve">bijvoorbeeld </w:t>
      </w:r>
      <w:r w:rsidR="00D61E3D">
        <w:t xml:space="preserve">voordoen </w:t>
      </w:r>
      <w:r w:rsidR="009708C9">
        <w:t xml:space="preserve">wanneer een besluit naar aanleiding van een verzoek om voorlopige voorziening </w:t>
      </w:r>
      <w:r w:rsidR="001A4A67">
        <w:t xml:space="preserve">door de rechter </w:t>
      </w:r>
      <w:r w:rsidR="009708C9">
        <w:t xml:space="preserve">wordt geschorst. Een wijziging in </w:t>
      </w:r>
      <w:r w:rsidR="0019700D" w:rsidRPr="0019700D">
        <w:t xml:space="preserve">de inhoud </w:t>
      </w:r>
      <w:r w:rsidR="001A4A67">
        <w:t xml:space="preserve">is mogelijk wanneer de rechter </w:t>
      </w:r>
      <w:r w:rsidR="00797EC9">
        <w:t>een besluit geheel of gedeeltelijk vernietig</w:t>
      </w:r>
      <w:r w:rsidR="009A7953">
        <w:t>t</w:t>
      </w:r>
      <w:r w:rsidR="00797EC9">
        <w:t xml:space="preserve">, dan wel zelf in de zaak voorziend </w:t>
      </w:r>
      <w:r w:rsidR="00D73D2F">
        <w:t xml:space="preserve">het besluit </w:t>
      </w:r>
      <w:r w:rsidR="001C5426">
        <w:t>wijzigt.</w:t>
      </w:r>
      <w:r w:rsidR="000E1761">
        <w:t xml:space="preserve"> </w:t>
      </w:r>
      <w:r w:rsidR="008E759A">
        <w:t xml:space="preserve">Het </w:t>
      </w:r>
      <w:r w:rsidR="009B6B06">
        <w:t>uiteindelijke</w:t>
      </w:r>
      <w:r w:rsidR="00C75F0D">
        <w:t xml:space="preserve"> resultaat van </w:t>
      </w:r>
      <w:r w:rsidR="004021F0">
        <w:t xml:space="preserve">het hele proces </w:t>
      </w:r>
      <w:r w:rsidR="00481201">
        <w:t xml:space="preserve">is </w:t>
      </w:r>
      <w:r w:rsidR="00B830B8">
        <w:t xml:space="preserve">dat er </w:t>
      </w:r>
      <w:r w:rsidR="00481201">
        <w:t>een nieuwe Regeling</w:t>
      </w:r>
      <w:r w:rsidR="00AB1A14">
        <w:t xml:space="preserve"> </w:t>
      </w:r>
      <w:r w:rsidR="00B830B8">
        <w:t>ontstaat</w:t>
      </w:r>
      <w:r w:rsidR="00C53FDB">
        <w:t xml:space="preserve">, </w:t>
      </w:r>
      <w:r w:rsidR="00AB1A14">
        <w:t>of een nieuwe versie van een bestaande Regeling.</w:t>
      </w:r>
    </w:p>
    <w:p w14:paraId="1BEADF44" w14:textId="77777777" w:rsidR="00B65845" w:rsidRDefault="00B65845" w:rsidP="003947FD"/>
    <w:p w14:paraId="6B9B48E2" w14:textId="0041E326" w:rsidR="001F7CB3" w:rsidRDefault="00A228E9" w:rsidP="001F7CB3">
      <w:r w:rsidRPr="00A228E9">
        <w:t xml:space="preserve">Om </w:t>
      </w:r>
      <w:r w:rsidR="00A83554">
        <w:t xml:space="preserve">van </w:t>
      </w:r>
      <w:r w:rsidR="00A83554" w:rsidRPr="00A83554">
        <w:t xml:space="preserve">een omgevingsdocument </w:t>
      </w:r>
      <w:r w:rsidR="00F34EBE">
        <w:t xml:space="preserve">vast te leggen dat </w:t>
      </w:r>
      <w:r w:rsidRPr="00A228E9">
        <w:t>tekst, informatieobjecten</w:t>
      </w:r>
      <w:r>
        <w:t xml:space="preserve"> en IMOW-informatie </w:t>
      </w:r>
      <w:r w:rsidR="002C6345" w:rsidRPr="002C6345">
        <w:t>bij elkaar horen</w:t>
      </w:r>
      <w:r w:rsidR="002C6345">
        <w:t>,</w:t>
      </w:r>
      <w:r w:rsidR="002C6345" w:rsidRPr="002C6345">
        <w:t xml:space="preserve"> </w:t>
      </w:r>
      <w:r w:rsidR="00250FBC" w:rsidRPr="00250FBC">
        <w:t>gedurende alle stadia van het proces van concipiëren, voorbereidingsprocedure, besluitvorming, bekendmaken en consolideren</w:t>
      </w:r>
      <w:r w:rsidR="00332663">
        <w:t xml:space="preserve">, </w:t>
      </w:r>
      <w:r w:rsidR="00332663" w:rsidRPr="00332663">
        <w:t>is een unieke identificatie nodig</w:t>
      </w:r>
      <w:r w:rsidR="007621AE">
        <w:t xml:space="preserve">. De </w:t>
      </w:r>
      <w:r w:rsidR="007621AE" w:rsidRPr="007621AE">
        <w:t>STOP/TPOD-standaard</w:t>
      </w:r>
      <w:r w:rsidR="007621AE">
        <w:t xml:space="preserve"> </w:t>
      </w:r>
      <w:r w:rsidR="007621AE" w:rsidRPr="007621AE">
        <w:t>noemt die identificatie Doel</w:t>
      </w:r>
      <w:r w:rsidR="007621AE">
        <w:t xml:space="preserve">. </w:t>
      </w:r>
      <w:r w:rsidR="00AF0D5B">
        <w:t xml:space="preserve">De term </w:t>
      </w:r>
      <w:r w:rsidR="00020324">
        <w:t>D</w:t>
      </w:r>
      <w:r w:rsidR="001F7CB3">
        <w:t xml:space="preserve">oel </w:t>
      </w:r>
      <w:r w:rsidR="00690D78">
        <w:t xml:space="preserve">is afgeleid van het </w:t>
      </w:r>
      <w:r w:rsidR="00317778">
        <w:t xml:space="preserve">doel dat </w:t>
      </w:r>
      <w:r w:rsidR="00860E72">
        <w:t xml:space="preserve">het bevoegd gezag voor ogen heeft als aanleiding </w:t>
      </w:r>
      <w:r w:rsidR="001F7CB3">
        <w:t xml:space="preserve">voor de introductie van </w:t>
      </w:r>
      <w:r w:rsidR="00885ECB">
        <w:t xml:space="preserve">een </w:t>
      </w:r>
      <w:r w:rsidR="00664991" w:rsidRPr="00664991">
        <w:t xml:space="preserve">specifiek </w:t>
      </w:r>
      <w:r w:rsidR="001F7CB3">
        <w:t xml:space="preserve">nieuw </w:t>
      </w:r>
      <w:r w:rsidR="00885ECB">
        <w:t xml:space="preserve">omgevingsdocument of wijziging daarvan </w:t>
      </w:r>
      <w:r w:rsidR="001F7CB3">
        <w:t xml:space="preserve">op één moment in de tijd. </w:t>
      </w:r>
      <w:r w:rsidR="0009254D">
        <w:t>Voor degenen die met de RO-Standaarden en IMRO bekend zijn</w:t>
      </w:r>
      <w:r w:rsidR="006D1B79">
        <w:t xml:space="preserve"> is</w:t>
      </w:r>
      <w:r w:rsidR="00B55AFE">
        <w:t xml:space="preserve"> Doel </w:t>
      </w:r>
      <w:r w:rsidR="00C01F5C">
        <w:t xml:space="preserve">enigszins </w:t>
      </w:r>
      <w:r w:rsidR="00B55AFE">
        <w:t xml:space="preserve">vergelijkbaar met </w:t>
      </w:r>
      <w:r w:rsidR="00B625FC">
        <w:t xml:space="preserve">het </w:t>
      </w:r>
      <w:r w:rsidR="00082315">
        <w:t>d</w:t>
      </w:r>
      <w:r w:rsidR="00B625FC">
        <w:t>ossier</w:t>
      </w:r>
      <w:r w:rsidR="00082315">
        <w:t xml:space="preserve">nummer </w:t>
      </w:r>
      <w:r w:rsidR="002E39E9">
        <w:t xml:space="preserve">oftewel de IMRO-code </w:t>
      </w:r>
      <w:r w:rsidR="0008337F">
        <w:t>van een plan of besluit op grond van de Wet ruimtelijke ordening.</w:t>
      </w:r>
    </w:p>
    <w:p w14:paraId="6974A6A2" w14:textId="50897395" w:rsidR="00CC1672" w:rsidRDefault="001F7CB3" w:rsidP="001F7CB3">
      <w:r>
        <w:t>Doel</w:t>
      </w:r>
      <w:r w:rsidR="005A5201">
        <w:t xml:space="preserve"> </w:t>
      </w:r>
      <w:r w:rsidR="00B643EC">
        <w:t xml:space="preserve">wordt in STOP gedefinieerd als </w:t>
      </w:r>
      <w:r w:rsidR="005A5201">
        <w:t>de i</w:t>
      </w:r>
      <w:r>
        <w:t xml:space="preserve">dentificatie van </w:t>
      </w:r>
      <w:r w:rsidR="008B30EA">
        <w:t xml:space="preserve">een </w:t>
      </w:r>
      <w:r>
        <w:t xml:space="preserve">nieuw </w:t>
      </w:r>
      <w:r w:rsidR="00D37A17">
        <w:t xml:space="preserve">omgevingsdocument </w:t>
      </w:r>
      <w:r>
        <w:t xml:space="preserve">of </w:t>
      </w:r>
      <w:r w:rsidR="00D37A17">
        <w:t xml:space="preserve">de wijziging daarvan </w:t>
      </w:r>
      <w:r>
        <w:t>met één moment van inwerkingtreding</w:t>
      </w:r>
      <w:r w:rsidR="00834A22">
        <w:t xml:space="preserve"> en</w:t>
      </w:r>
      <w:r>
        <w:t xml:space="preserve"> één </w:t>
      </w:r>
      <w:r w:rsidR="00A70638">
        <w:t>(</w:t>
      </w:r>
      <w:r w:rsidR="00834A22">
        <w:t>beoogd</w:t>
      </w:r>
      <w:r w:rsidR="00A70638">
        <w:t>)</w:t>
      </w:r>
      <w:r w:rsidR="00834A22">
        <w:t xml:space="preserve"> </w:t>
      </w:r>
      <w:r>
        <w:t>moment waarop de regelgeving geldig wordt.</w:t>
      </w:r>
      <w:r w:rsidR="00E53463">
        <w:t xml:space="preserve"> </w:t>
      </w:r>
      <w:r w:rsidR="00CC1672" w:rsidRPr="00CC1672">
        <w:t>De LVBB gebruikt het Doel om de consolidatie van omgevingsdocumenten te sturen.</w:t>
      </w:r>
    </w:p>
    <w:p w14:paraId="18459B52" w14:textId="5AE0499B" w:rsidR="001F7CB3" w:rsidRDefault="000E0938" w:rsidP="001F7CB3">
      <w:r>
        <w:t xml:space="preserve">Wanneer </w:t>
      </w:r>
      <w:r w:rsidRPr="000E0938">
        <w:t>het bevoegd gezag</w:t>
      </w:r>
      <w:r>
        <w:t xml:space="preserve"> </w:t>
      </w:r>
      <w:r w:rsidR="00CC49A5" w:rsidRPr="00CC49A5">
        <w:t>constateert dat er</w:t>
      </w:r>
      <w:r w:rsidR="00CC49A5">
        <w:t xml:space="preserve"> </w:t>
      </w:r>
      <w:r w:rsidR="00CC49A5" w:rsidRPr="00CC49A5">
        <w:t>een nieuw omgevingsdocument</w:t>
      </w:r>
      <w:r w:rsidR="00CC49A5">
        <w:t xml:space="preserve"> nodig is</w:t>
      </w:r>
      <w:r w:rsidR="00CE11FA">
        <w:t xml:space="preserve">, of dat een bestaand omgevingsdocument gewijzigd moet worden, </w:t>
      </w:r>
      <w:r w:rsidR="007357C0">
        <w:t>en de ideeën daarover zodanig concreet zijn dat gestart kan worden met het opstellen ervan, maakt het een nieuw</w:t>
      </w:r>
      <w:r w:rsidR="0068508A">
        <w:t>e Regelingversie met een nieuw</w:t>
      </w:r>
      <w:r w:rsidR="007357C0">
        <w:t xml:space="preserve"> Doel oftewel identificatie aan. </w:t>
      </w:r>
      <w:r w:rsidR="00D871C4">
        <w:t xml:space="preserve">Afhankelijk van de gebruikte software kan </w:t>
      </w:r>
      <w:r w:rsidR="004A7FEE">
        <w:t xml:space="preserve">het bevoegd gezag </w:t>
      </w:r>
      <w:r w:rsidR="00523251">
        <w:t xml:space="preserve">het aanmaken van </w:t>
      </w:r>
      <w:r w:rsidR="00BE793D">
        <w:t>de identificatie</w:t>
      </w:r>
      <w:r w:rsidR="004A7FEE">
        <w:t xml:space="preserve"> aan de software overlaten.</w:t>
      </w:r>
      <w:r w:rsidR="007942AA">
        <w:t xml:space="preserve"> </w:t>
      </w:r>
      <w:r w:rsidR="001F7CB3">
        <w:t xml:space="preserve">Alles wat nodig is om </w:t>
      </w:r>
      <w:r w:rsidR="00947C5D">
        <w:t xml:space="preserve">de </w:t>
      </w:r>
      <w:r w:rsidR="00C840B8">
        <w:t xml:space="preserve">versie van de </w:t>
      </w:r>
      <w:r w:rsidR="00947C5D">
        <w:t xml:space="preserve">Regeling van </w:t>
      </w:r>
      <w:r w:rsidR="00CE2480">
        <w:t xml:space="preserve">het omgevingsdocument vast te leggen en </w:t>
      </w:r>
      <w:r w:rsidR="001F7CB3">
        <w:t xml:space="preserve">te beschrijven wordt aan een </w:t>
      </w:r>
      <w:r w:rsidR="00CE2480">
        <w:t>D</w:t>
      </w:r>
      <w:r w:rsidR="001F7CB3">
        <w:t>oel gekoppeld:</w:t>
      </w:r>
    </w:p>
    <w:p w14:paraId="4164485E" w14:textId="2128C19D" w:rsidR="001F7CB3" w:rsidRDefault="001F7CB3" w:rsidP="000A2FA4">
      <w:pPr>
        <w:pStyle w:val="Opsommingtekens1"/>
      </w:pPr>
      <w:r>
        <w:t xml:space="preserve">één versie van de tekst (inclusief afbeeldingen en dergelijke) voor </w:t>
      </w:r>
      <w:r w:rsidR="00474087">
        <w:t>het</w:t>
      </w:r>
      <w:r>
        <w:t xml:space="preserve"> </w:t>
      </w:r>
      <w:r w:rsidR="00BA6CC4">
        <w:t xml:space="preserve">omgevingsdocument </w:t>
      </w:r>
      <w:r>
        <w:t>d</w:t>
      </w:r>
      <w:r w:rsidR="00BA6CC4">
        <w:t>at</w:t>
      </w:r>
      <w:r>
        <w:t xml:space="preserve"> moet ontstaan of </w:t>
      </w:r>
      <w:r w:rsidR="00D832AF" w:rsidRPr="00D832AF">
        <w:t xml:space="preserve">wordt </w:t>
      </w:r>
      <w:r>
        <w:t xml:space="preserve">gewijzigd </w:t>
      </w:r>
      <w:r w:rsidR="00474087">
        <w:t xml:space="preserve">(of eventueel </w:t>
      </w:r>
      <w:r w:rsidR="00FA2B48" w:rsidRPr="00FA2B48">
        <w:t>één versie van de tekst</w:t>
      </w:r>
      <w:r w:rsidR="00FA2B48">
        <w:t xml:space="preserve"> voor elk omgevingsdocument dat </w:t>
      </w:r>
      <w:r w:rsidR="00BA46B6">
        <w:t xml:space="preserve">moet ontstaan of gewijzigd wordt in het geval </w:t>
      </w:r>
      <w:r w:rsidR="00E73933">
        <w:t xml:space="preserve">het besluit meerdere </w:t>
      </w:r>
      <w:r w:rsidR="00151390">
        <w:t>omgevingsdocumenten</w:t>
      </w:r>
      <w:r w:rsidR="00E73933">
        <w:t xml:space="preserve"> wijzigt</w:t>
      </w:r>
      <w:r w:rsidR="00151390">
        <w:t>)</w:t>
      </w:r>
      <w:r>
        <w:t>;</w:t>
      </w:r>
    </w:p>
    <w:p w14:paraId="3F39251A" w14:textId="66C3761C" w:rsidR="001F7CB3" w:rsidRDefault="001F7CB3" w:rsidP="000A2FA4">
      <w:pPr>
        <w:pStyle w:val="Opsommingtekens1"/>
      </w:pPr>
      <w:r>
        <w:t xml:space="preserve">één versie van elk informatieobject dat onderdeel is van </w:t>
      </w:r>
      <w:r w:rsidR="00EF1DAD">
        <w:t xml:space="preserve">het </w:t>
      </w:r>
      <w:r>
        <w:t xml:space="preserve">nieuwe of gewijzigde </w:t>
      </w:r>
      <w:r w:rsidR="00EF1DAD">
        <w:t>omgevingsdocument</w:t>
      </w:r>
      <w:r>
        <w:t>;</w:t>
      </w:r>
    </w:p>
    <w:p w14:paraId="0E511FF4" w14:textId="0188BC7A" w:rsidR="001F7CB3" w:rsidRDefault="001F7CB3" w:rsidP="000A2FA4">
      <w:pPr>
        <w:pStyle w:val="Opsommingtekens1"/>
      </w:pPr>
      <w:r>
        <w:lastRenderedPageBreak/>
        <w:t xml:space="preserve">één versie van de </w:t>
      </w:r>
      <w:r w:rsidR="006E20C2">
        <w:t>IMOW-</w:t>
      </w:r>
      <w:r>
        <w:t>informatie</w:t>
      </w:r>
      <w:r w:rsidR="000957D0">
        <w:t xml:space="preserve"> die hoort bij </w:t>
      </w:r>
      <w:r w:rsidR="000957D0" w:rsidRPr="000957D0">
        <w:t>het nieuwe of gewijzigde omgevingsdocument</w:t>
      </w:r>
      <w:r>
        <w:t>.</w:t>
      </w:r>
    </w:p>
    <w:p w14:paraId="70DFF45E" w14:textId="77777777" w:rsidR="007621AE" w:rsidRDefault="007621AE" w:rsidP="001F7CB3"/>
    <w:p w14:paraId="7E422F57" w14:textId="2BEB92AC" w:rsidR="00E6352A" w:rsidRDefault="00E6352A" w:rsidP="001F7CB3">
      <w:r>
        <w:t xml:space="preserve">Ten behoeve van de publicatie of bekendmaking genereert de software </w:t>
      </w:r>
      <w:r w:rsidR="001C6B65">
        <w:t>van het be</w:t>
      </w:r>
      <w:r w:rsidR="00194668">
        <w:t xml:space="preserve">voegd gezag </w:t>
      </w:r>
      <w:r w:rsidR="00C875AE">
        <w:t xml:space="preserve">een besluitversie </w:t>
      </w:r>
      <w:r w:rsidR="009A4FFA">
        <w:t xml:space="preserve">die, met de mutatie-informatie, wordt aangeleverd aan de LVBB. </w:t>
      </w:r>
      <w:r w:rsidR="00F10615">
        <w:t xml:space="preserve">Bij een </w:t>
      </w:r>
      <w:r w:rsidR="00F01D1D">
        <w:t xml:space="preserve">Doel </w:t>
      </w:r>
      <w:r w:rsidR="003427A5">
        <w:t xml:space="preserve">oftewel identificatie van een versie </w:t>
      </w:r>
      <w:r w:rsidR="0065759A">
        <w:t xml:space="preserve">van regelgeving </w:t>
      </w:r>
      <w:r w:rsidR="00F01D1D">
        <w:t xml:space="preserve">kunnen dus </w:t>
      </w:r>
      <w:r w:rsidR="003427A5">
        <w:t xml:space="preserve">in de loop van de procedure </w:t>
      </w:r>
      <w:r w:rsidR="00F01D1D">
        <w:t xml:space="preserve">meerdere </w:t>
      </w:r>
      <w:r w:rsidR="003427A5">
        <w:t>besluitversies worden aangeleverd</w:t>
      </w:r>
      <w:r w:rsidR="007E6CFB">
        <w:t>.</w:t>
      </w:r>
    </w:p>
    <w:p w14:paraId="34D6028D" w14:textId="4B942623" w:rsidR="0011689F" w:rsidRDefault="0011689F" w:rsidP="001F7CB3"/>
    <w:p w14:paraId="020E345A" w14:textId="77777777" w:rsidR="00D7789A" w:rsidRPr="00FE008A" w:rsidRDefault="00D7789A" w:rsidP="00D7789A">
      <w:r w:rsidRPr="00FE008A">
        <w:t xml:space="preserve">Zoals gezegd is Doel de identificatie van een nieuw omgevingsdocument of de wijziging daarvan met één moment van inwerkingtreding. </w:t>
      </w:r>
      <w:r w:rsidRPr="0092301F">
        <w:t>De LVBB gebruikt Doel om de consolidatie van omgevingsdocumenten te sturen</w:t>
      </w:r>
      <w:r w:rsidRPr="00FE008A">
        <w:t xml:space="preserve">: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w:t>
      </w:r>
      <w:r w:rsidRPr="00460031">
        <w:t>Ieder Doel hoort bij een instrumentversie van regeling en de bijbehorende geografische informatieobjecten</w:t>
      </w:r>
      <w:r w:rsidRPr="00FE008A">
        <w:t>. Een voorbeeld: Provinciale staten stellen bij besluit van 28 januari 2024 een wijziging van de omgevingsverordenin</w:t>
      </w:r>
      <w:r w:rsidRPr="0092301F">
        <w:t>g vast. Hiervan treden 10 onderdelen op 12 februari in werking, de resterende onderdelen treden op 24 maart in werking. De onderdelen die op 12 februari in werking treden</w:t>
      </w:r>
      <w:r w:rsidRPr="00460031">
        <w:t>, worden in één RegelingVersie ondergebracht en</w:t>
      </w:r>
      <w:r w:rsidRPr="00FE008A">
        <w:t xml:space="preserve"> krijgen Doel X, de onderdelen die op 24 maart in werking treden </w:t>
      </w:r>
      <w:r w:rsidRPr="00460031">
        <w:t>worden in een andere RegelingVersie ondergebracht en</w:t>
      </w:r>
      <w:r w:rsidRPr="00FE008A">
        <w:t xml:space="preserve"> krijgen Doel Y. Een besluit met verschillende inwerkingtredingsmomenten voor verschillende onderdelen zou zich bijvoorbeeld kunnen voordoen wanneer het dagelijks bestuur een be</w:t>
      </w:r>
      <w:r w:rsidRPr="0092301F">
        <w:t xml:space="preserve">sluit heeft voorbereid en vervolgens aan het algemeen bestuur voorlegt, waarna dat algemeen bestuur besluit niet alle onderdelen tegelijkertijd in werking te laten treden. </w:t>
      </w:r>
      <w:r w:rsidRPr="00460031">
        <w:t>Zoals hiervoor beschreven noodzaakt dat er toe om verschillende RegelingVersies te maken.</w:t>
      </w:r>
      <w:r w:rsidRPr="00FE008A">
        <w:t xml:space="preserve"> Uiteraard kunnen zich dit soort uitzonderingen voordoen, maar in zijn algemeenheid wordt aanbevolen (</w:t>
      </w:r>
      <w:r w:rsidRPr="00460031">
        <w:t>en soms is dat noodzakelijk)</w:t>
      </w:r>
      <w:r w:rsidRPr="00FE008A">
        <w:t xml:space="preserve"> om in één besluit alleen onderdelen met eenzelfde inwerkingtredingsdatum op te nemen. </w:t>
      </w:r>
      <w:r w:rsidRPr="00460031">
        <w:t>Om diezelfde reden wordt ook aanbevolen om bijtijds na te denken over welke wijzigingen gecombineerd worden, zodat ze direct in één RegelingVersie met één Doel samengebracht kunnen worden.</w:t>
      </w:r>
    </w:p>
    <w:p w14:paraId="75FB179D" w14:textId="77777777" w:rsidR="00D7789A" w:rsidRPr="00FE008A" w:rsidRDefault="00D7789A" w:rsidP="00D7789A">
      <w:r w:rsidRPr="0092301F">
        <w:t xml:space="preserve">De mogelijkheid bestaat dat er twee besluiten zijn voorbereid met ieder een eigen Doel omdat de verwachting was dat ze niet gelijktijdig in werking zouden </w:t>
      </w:r>
      <w:r w:rsidRPr="00FE008A">
        <w:t>treden, waarover toch gelijktijdig besluitvorming plaatsvindt waarna ze tegelijkertijd in werking kunnen treden. Het is dan niet nodig om de Doelen samen te voegen tot 1 Doel.</w:t>
      </w:r>
    </w:p>
    <w:p w14:paraId="3CC5E7B6" w14:textId="77777777" w:rsidR="00D7789A" w:rsidRPr="00FE008A" w:rsidRDefault="00D7789A" w:rsidP="00D7789A"/>
    <w:p w14:paraId="3AD7ED2D" w14:textId="6D4747E2" w:rsidR="0044672B" w:rsidRPr="00FE008A" w:rsidRDefault="00D7789A" w:rsidP="00D7789A">
      <w:r w:rsidRPr="00FE008A">
        <w:t>De identificatie van Doel wordt door de bronhouder bepaald en dient te voldoen aan de eisen die STOP daaraan stelt. De volledige eisen zijn te vinden in de STOP-documentatie.</w:t>
      </w:r>
    </w:p>
    <w:p w14:paraId="1746C1F5" w14:textId="08B2A6DA" w:rsidR="00D7789A" w:rsidRPr="00FE008A" w:rsidRDefault="00D7789A" w:rsidP="00D7789A">
      <w:r w:rsidRPr="00FE008A">
        <w:t>STOP stelt aan de identificatie de volgende eisen:</w:t>
      </w:r>
    </w:p>
    <w:p w14:paraId="108B93EC" w14:textId="77777777" w:rsidR="00D7789A" w:rsidRPr="00460031" w:rsidRDefault="00D7789A" w:rsidP="00D7789A">
      <w:pPr>
        <w:pStyle w:val="Opsommingtekens1"/>
      </w:pPr>
      <w:r w:rsidRPr="00460031">
        <w:t>de identificatie moet het volgende patroon volgen: /join/id/proces/" &lt;overheid&gt; "/" &lt;datum&gt; "/" &lt;overig&gt;</w:t>
      </w:r>
    </w:p>
    <w:p w14:paraId="55B675E3" w14:textId="77777777" w:rsidR="00D7789A" w:rsidRPr="00460031" w:rsidRDefault="00D7789A" w:rsidP="00D7789A">
      <w:pPr>
        <w:pStyle w:val="Opsommingtekens1"/>
      </w:pPr>
      <w:r w:rsidRPr="00460031">
        <w:t>overheid: code van het bevoegde gezag volgens één van de waardelijsten voor Overheid</w:t>
      </w:r>
    </w:p>
    <w:p w14:paraId="53D5654C" w14:textId="77777777" w:rsidR="00D7789A" w:rsidRPr="00460031" w:rsidRDefault="00D7789A" w:rsidP="00D7789A">
      <w:pPr>
        <w:pStyle w:val="Opsommingtekens1"/>
      </w:pPr>
      <w:r w:rsidRPr="00460031">
        <w:t>datum: datum van het ontstaan van het doel; dit mag een jaartal of een volledige datum zijn</w:t>
      </w:r>
    </w:p>
    <w:p w14:paraId="3C9BFAAA" w14:textId="77777777" w:rsidR="00D7789A" w:rsidRPr="00460031" w:rsidRDefault="00D7789A" w:rsidP="00D7789A">
      <w:pPr>
        <w:pStyle w:val="Opsommingtekens1"/>
      </w:pPr>
      <w:r w:rsidRPr="00460031">
        <w:t>overig: door het bevoegd gezag te bepalen; dit kan een betekenisloze code zijn of een betekenisvolle tekstuele beschrijving van (het resultaat van) het doel. Hiervoor gelden de volgende eisen:</w:t>
      </w:r>
    </w:p>
    <w:p w14:paraId="46EC0E5E" w14:textId="77777777" w:rsidR="00D7789A" w:rsidRPr="00460031" w:rsidRDefault="00D7789A" w:rsidP="00D7789A">
      <w:pPr>
        <w:pStyle w:val="Opsommingtekens2"/>
      </w:pPr>
      <w:r w:rsidRPr="00460031">
        <w:t>alleen toegestaan: boven- en onderkast letters, cijfers en underscore;</w:t>
      </w:r>
    </w:p>
    <w:p w14:paraId="68F01858" w14:textId="77777777" w:rsidR="00D7789A" w:rsidRPr="00460031" w:rsidRDefault="00D7789A" w:rsidP="00D7789A">
      <w:pPr>
        <w:pStyle w:val="Opsommingtekens2"/>
      </w:pPr>
      <w:r w:rsidRPr="00460031">
        <w:t>te beginnen met een cijfer of letter;</w:t>
      </w:r>
    </w:p>
    <w:p w14:paraId="5DE2CCE5" w14:textId="77777777" w:rsidR="00D7789A" w:rsidRPr="00460031" w:rsidRDefault="00D7789A" w:rsidP="00D7789A">
      <w:pPr>
        <w:pStyle w:val="Opsommingtekens2"/>
      </w:pPr>
      <w:r w:rsidRPr="00460031">
        <w:t>maximale lengte:128 karakters.</w:t>
      </w:r>
    </w:p>
    <w:p w14:paraId="1D3E8AC6" w14:textId="7F62043D" w:rsidR="005C05B5" w:rsidRDefault="0002706E" w:rsidP="005C05B5">
      <w:r>
        <w:lastRenderedPageBreak/>
        <w:t>Twee v</w:t>
      </w:r>
      <w:r w:rsidR="005C05B5">
        <w:t>oorbeeld</w:t>
      </w:r>
      <w:r>
        <w:t>en</w:t>
      </w:r>
      <w:r w:rsidR="005C05B5">
        <w:t>:</w:t>
      </w:r>
    </w:p>
    <w:p w14:paraId="3F88DDBA" w14:textId="4496074A" w:rsidR="005C05B5" w:rsidRDefault="00BB6537" w:rsidP="00BB6537">
      <w:pPr>
        <w:pStyle w:val="Opsommingtekens1"/>
      </w:pPr>
      <w:r w:rsidRPr="00BB6537">
        <w:t>het Doel van de Instelling van de Omgevingsregeling door het Ministerie van BZK</w:t>
      </w:r>
      <w:r>
        <w:t xml:space="preserve">: </w:t>
      </w:r>
      <w:r w:rsidR="005C05B5">
        <w:t>/join/id/proces/mnre1034/2019/InstellingOmgevingsregeling</w:t>
      </w:r>
    </w:p>
    <w:p w14:paraId="4AA28A8F" w14:textId="398CCABA" w:rsidR="005612E3" w:rsidRDefault="005612E3" w:rsidP="000A2FA4">
      <w:pPr>
        <w:pStyle w:val="Opsommingtekens1"/>
      </w:pPr>
      <w:r>
        <w:t xml:space="preserve">het Doel van </w:t>
      </w:r>
      <w:r w:rsidR="00A404A1">
        <w:t>een</w:t>
      </w:r>
      <w:r w:rsidR="00C779C2">
        <w:t xml:space="preserve"> wijziging van </w:t>
      </w:r>
      <w:r w:rsidR="001645A5">
        <w:t>de</w:t>
      </w:r>
      <w:r w:rsidR="00C779C2">
        <w:t xml:space="preserve"> waterschapsverordening</w:t>
      </w:r>
      <w:r w:rsidR="001645A5">
        <w:t xml:space="preserve"> van het Waterschap Vallei en Veluwe</w:t>
      </w:r>
      <w:r w:rsidR="00C779C2">
        <w:t>:</w:t>
      </w:r>
      <w:r w:rsidR="00C779C2">
        <w:br/>
      </w:r>
      <w:r w:rsidR="00C779C2" w:rsidRPr="00C779C2">
        <w:t>/join/id/proces/</w:t>
      </w:r>
      <w:r w:rsidR="007A1E7D" w:rsidRPr="007A1E7D">
        <w:t>ws0662</w:t>
      </w:r>
      <w:r w:rsidR="00C779C2" w:rsidRPr="00C779C2">
        <w:t>/20</w:t>
      </w:r>
      <w:r w:rsidR="00C779C2">
        <w:t>23</w:t>
      </w:r>
      <w:r w:rsidR="00C779C2" w:rsidRPr="00C779C2">
        <w:t>/</w:t>
      </w:r>
      <w:r w:rsidR="00C779C2">
        <w:t>waterschapsverordening</w:t>
      </w:r>
      <w:r w:rsidR="00B64DDD">
        <w:t>_</w:t>
      </w:r>
      <w:r w:rsidR="00C779C2">
        <w:t>w48</w:t>
      </w:r>
    </w:p>
    <w:p w14:paraId="682DE7EC" w14:textId="2DA9DE27" w:rsidR="00E573FC" w:rsidRDefault="00E573FC" w:rsidP="00E573FC">
      <w:pPr>
        <w:pStyle w:val="Kop4"/>
      </w:pPr>
      <w:bookmarkStart w:id="740" w:name="_Toc51304856"/>
      <w:bookmarkStart w:id="741" w:name="_Toc93476181"/>
      <w:r>
        <w:t xml:space="preserve">De toepassing van Doel bij </w:t>
      </w:r>
      <w:bookmarkEnd w:id="740"/>
      <w:r>
        <w:fldChar w:fldCharType="begin"/>
      </w:r>
      <w:r>
        <w:instrText xml:space="preserve"> DOCVARIABLE ID01+ </w:instrText>
      </w:r>
      <w:r>
        <w:fldChar w:fldCharType="separate"/>
      </w:r>
      <w:r w:rsidR="00176B7A">
        <w:t>het omgevingsplan</w:t>
      </w:r>
      <w:bookmarkEnd w:id="741"/>
      <w:r>
        <w:fldChar w:fldCharType="end"/>
      </w:r>
    </w:p>
    <w:p w14:paraId="44272C64" w14:textId="17E8CBAF" w:rsidR="00E573FC" w:rsidRDefault="00E573FC" w:rsidP="00E573FC">
      <w:r>
        <w:t xml:space="preserve">Bij het ter </w:t>
      </w:r>
      <w:r w:rsidRPr="00A16BF1">
        <w:t xml:space="preserve">bekendmaking </w:t>
      </w:r>
      <w:r>
        <w:t xml:space="preserve">aanleveren van een </w:t>
      </w:r>
      <w:r w:rsidR="001A0081">
        <w:fldChar w:fldCharType="begin"/>
      </w:r>
      <w:r w:rsidR="001A0081">
        <w:instrText xml:space="preserve"> DOCVARIABLE ID01 </w:instrText>
      </w:r>
      <w:r w:rsidR="001A0081">
        <w:fldChar w:fldCharType="separate"/>
      </w:r>
      <w:r w:rsidR="00176B7A">
        <w:t>omgevingsplan</w:t>
      </w:r>
      <w:r w:rsidR="001A0081">
        <w:fldChar w:fldCharType="end"/>
      </w:r>
      <w:r w:rsidR="00D957B7">
        <w:t xml:space="preserve"> </w:t>
      </w:r>
      <w:r>
        <w:t>moet het bevoegd gezag het Doel met bijbehorende consolidatie-informatie aanleveren. Een voorbeeld van hoe dat er uit zou kunnen zien:</w:t>
      </w:r>
    </w:p>
    <w:p w14:paraId="2DDECD99" w14:textId="105E93F7" w:rsidR="00E573FC" w:rsidRDefault="00E573FC" w:rsidP="00E573FC">
      <w:pPr>
        <w:pStyle w:val="Opsommingtekens1"/>
      </w:pPr>
      <w:r>
        <w:t>Doel van de beoogde Regeling: /join/id/proces/</w:t>
      </w:r>
      <w:r w:rsidR="009D1508">
        <w:t>omgevingsplan wijziging</w:t>
      </w:r>
      <w:r w:rsidR="0088708B">
        <w:t xml:space="preserve"> 51</w:t>
      </w:r>
    </w:p>
    <w:p w14:paraId="4ACD2DF7" w14:textId="629DA51B" w:rsidR="0044672B" w:rsidRDefault="00E573FC" w:rsidP="00E573FC">
      <w:pPr>
        <w:pStyle w:val="Opsommingtekens1"/>
      </w:pPr>
      <w:r>
        <w:t>Soort tijdstempel: juridischWerkendVanaf</w:t>
      </w:r>
    </w:p>
    <w:p w14:paraId="393F144E" w14:textId="3C692D5B" w:rsidR="00E573FC" w:rsidRDefault="00E573FC" w:rsidP="00E573FC">
      <w:pPr>
        <w:pStyle w:val="Opsommingtekens1"/>
      </w:pPr>
      <w:r>
        <w:t xml:space="preserve">Datum tijdstempel: &lt;datum inwerkingtreding </w:t>
      </w:r>
      <w:r w:rsidR="001A0081">
        <w:fldChar w:fldCharType="begin"/>
      </w:r>
      <w:r w:rsidR="001A0081">
        <w:instrText xml:space="preserve"> DOCVARIABLE ID01 </w:instrText>
      </w:r>
      <w:r w:rsidR="001A0081">
        <w:fldChar w:fldCharType="separate"/>
      </w:r>
      <w:r w:rsidR="00176B7A">
        <w:t>omgevingsplan</w:t>
      </w:r>
      <w:r w:rsidR="001A0081">
        <w:fldChar w:fldCharType="end"/>
      </w:r>
      <w:r>
        <w:t>&gt;</w:t>
      </w:r>
    </w:p>
    <w:p w14:paraId="43FAD212" w14:textId="77777777" w:rsidR="00E573FC" w:rsidRDefault="00E573FC" w:rsidP="00E573FC">
      <w:pPr>
        <w:pStyle w:val="Opsommingtekens1"/>
      </w:pPr>
      <w:r>
        <w:t>Verwijzingen naar:</w:t>
      </w:r>
    </w:p>
    <w:p w14:paraId="0859DF4C" w14:textId="77777777" w:rsidR="00E573FC" w:rsidRDefault="00E573FC" w:rsidP="00E573FC">
      <w:pPr>
        <w:pStyle w:val="Opsommingtekens2"/>
      </w:pPr>
      <w:r w:rsidRPr="00B511E7">
        <w:t>de identificatie van het WijzigArtikel in het wijzigingsbesluit dat de verwijzing naar de WijzigBijlage bevat;</w:t>
      </w:r>
    </w:p>
    <w:p w14:paraId="7AD82984" w14:textId="210E7415" w:rsidR="00E573FC" w:rsidRDefault="00E573FC" w:rsidP="00E573FC">
      <w:pPr>
        <w:pStyle w:val="Opsommingtekens2"/>
      </w:pPr>
      <w:r>
        <w:t xml:space="preserve">de identificatie van het artikel in het besluit waarin de inwerkingtreding van </w:t>
      </w:r>
      <w:r w:rsidR="00EF1D8E">
        <w:t xml:space="preserve">het besluit tot vaststelling of wijziging van </w:t>
      </w:r>
      <w:r w:rsidR="001A0081">
        <w:fldChar w:fldCharType="begin"/>
      </w:r>
      <w:r w:rsidR="001A0081">
        <w:instrText xml:space="preserve"> DOCVARIABLE ID01+ </w:instrText>
      </w:r>
      <w:r w:rsidR="001A0081">
        <w:fldChar w:fldCharType="separate"/>
      </w:r>
      <w:r w:rsidR="00176B7A">
        <w:t>het omgevingsplan</w:t>
      </w:r>
      <w:r w:rsidR="001A0081">
        <w:fldChar w:fldCharType="end"/>
      </w:r>
      <w:r>
        <w:t xml:space="preserve"> is geregeld (in het voorbeeld van </w:t>
      </w:r>
      <w:r w:rsidR="00825F4D" w:rsidRPr="002B3669">
        <w:rPr>
          <w:rStyle w:val="Verwijzing"/>
        </w:rPr>
        <w:fldChar w:fldCharType="begin"/>
      </w:r>
      <w:r w:rsidR="00825F4D" w:rsidRPr="002B3669">
        <w:rPr>
          <w:rStyle w:val="Verwijzing"/>
        </w:rPr>
        <w:instrText xml:space="preserve"> REF _Ref43821820 \n \h </w:instrText>
      </w:r>
      <w:r w:rsidR="00825F4D" w:rsidRPr="002B3669">
        <w:rPr>
          <w:rStyle w:val="Verwijzing"/>
        </w:rPr>
      </w:r>
      <w:r w:rsidR="00825F4D" w:rsidRPr="002B3669">
        <w:rPr>
          <w:rStyle w:val="Verwijzing"/>
        </w:rPr>
        <w:fldChar w:fldCharType="separate"/>
      </w:r>
      <w:r w:rsidR="00176B7A" w:rsidRPr="002B3669">
        <w:rPr>
          <w:rStyle w:val="Verwijzing"/>
        </w:rPr>
        <w:t>Figuur 48</w:t>
      </w:r>
      <w:r w:rsidR="00825F4D" w:rsidRPr="002B3669">
        <w:rPr>
          <w:rStyle w:val="Verwijzing"/>
        </w:rPr>
        <w:fldChar w:fldCharType="end"/>
      </w:r>
      <w:r>
        <w:t xml:space="preserve"> in subparagraaf </w:t>
      </w:r>
      <w:r w:rsidR="009D1508" w:rsidRPr="002B3669">
        <w:rPr>
          <w:rStyle w:val="Verwijzing"/>
        </w:rPr>
        <w:fldChar w:fldCharType="begin"/>
      </w:r>
      <w:r w:rsidR="009D1508" w:rsidRPr="002B3669">
        <w:rPr>
          <w:rStyle w:val="Verwijzing"/>
        </w:rPr>
        <w:instrText xml:space="preserve"> REF _Ref51337282 </w:instrText>
      </w:r>
      <w:r w:rsidR="00F774B6" w:rsidRPr="002B3669">
        <w:rPr>
          <w:rStyle w:val="Verwijzing"/>
        </w:rPr>
        <w:instrText>\n \h</w:instrText>
      </w:r>
      <w:r w:rsidR="009D1508" w:rsidRPr="002B3669">
        <w:rPr>
          <w:rStyle w:val="Verwijzing"/>
        </w:rPr>
        <w:instrText xml:space="preserve"> </w:instrText>
      </w:r>
      <w:r w:rsidR="009D1508" w:rsidRPr="002B3669">
        <w:rPr>
          <w:rStyle w:val="Verwijzing"/>
        </w:rPr>
      </w:r>
      <w:r w:rsidR="009D1508" w:rsidRPr="002B3669">
        <w:rPr>
          <w:rStyle w:val="Verwijzing"/>
        </w:rPr>
        <w:fldChar w:fldCharType="separate"/>
      </w:r>
      <w:r w:rsidR="00176B7A" w:rsidRPr="002B3669">
        <w:rPr>
          <w:rStyle w:val="Verwijzing"/>
        </w:rPr>
        <w:t>7.2.3.2</w:t>
      </w:r>
      <w:r w:rsidR="009D1508" w:rsidRPr="002B3669">
        <w:rPr>
          <w:rStyle w:val="Verwijzing"/>
        </w:rPr>
        <w:fldChar w:fldCharType="end"/>
      </w:r>
      <w:r>
        <w:t xml:space="preserve"> is dat artikel II);</w:t>
      </w:r>
    </w:p>
    <w:p w14:paraId="19822455" w14:textId="77F7101B" w:rsidR="00880701" w:rsidRDefault="00E573FC" w:rsidP="00460031">
      <w:pPr>
        <w:pStyle w:val="Opsommingtekens2"/>
      </w:pPr>
      <w:r>
        <w:t>de AKN (identificatie) van (</w:t>
      </w:r>
      <w:r w:rsidR="00584242">
        <w:t xml:space="preserve">de </w:t>
      </w:r>
      <w:r>
        <w:t xml:space="preserve">regelingversie van) </w:t>
      </w:r>
      <w:r w:rsidR="001A0081">
        <w:fldChar w:fldCharType="begin"/>
      </w:r>
      <w:r w:rsidR="001A0081">
        <w:instrText xml:space="preserve"> DOCVARIABLE ID01+ </w:instrText>
      </w:r>
      <w:r w:rsidR="001A0081">
        <w:fldChar w:fldCharType="separate"/>
      </w:r>
      <w:r w:rsidR="00176B7A">
        <w:t>het omgevingsplan</w:t>
      </w:r>
      <w:r w:rsidR="001A0081">
        <w:fldChar w:fldCharType="end"/>
      </w:r>
      <w:r>
        <w:t>.</w:t>
      </w:r>
    </w:p>
    <w:p w14:paraId="51BB3DBD" w14:textId="0F6C93AD" w:rsidR="00A84377" w:rsidRDefault="00A84377" w:rsidP="0046487C">
      <w:pPr>
        <w:pStyle w:val="Kop3"/>
      </w:pPr>
      <w:bookmarkStart w:id="742" w:name="_Ref37950724"/>
      <w:bookmarkStart w:id="743" w:name="_Toc93476182"/>
      <w:bookmarkStart w:id="744" w:name="_Ref37752551"/>
      <w:r w:rsidRPr="00A84377">
        <w:t xml:space="preserve">De vormgeving van Regeling en Besluit </w:t>
      </w:r>
      <w:r w:rsidR="003D552A">
        <w:t>bij</w:t>
      </w:r>
      <w:r w:rsidR="003870F9">
        <w:t xml:space="preserve"> </w:t>
      </w:r>
      <w:r w:rsidR="00542228">
        <w:t>omgevingsdocumenten met Artikelstructuur</w:t>
      </w:r>
      <w:bookmarkEnd w:id="742"/>
      <w:bookmarkEnd w:id="743"/>
    </w:p>
    <w:p w14:paraId="107883D6" w14:textId="524EA7B0" w:rsidR="006331DF" w:rsidRDefault="004A152B" w:rsidP="00535E41">
      <w:pPr>
        <w:pStyle w:val="Kop4"/>
      </w:pPr>
      <w:bookmarkStart w:id="745" w:name="_Toc93476183"/>
      <w:r>
        <w:t>Model</w:t>
      </w:r>
      <w:bookmarkEnd w:id="745"/>
    </w:p>
    <w:p w14:paraId="78F907AD" w14:textId="046421FC" w:rsidR="00535E41" w:rsidRDefault="00535E41" w:rsidP="004A152B">
      <w:pPr>
        <w:pStyle w:val="Kop5"/>
      </w:pPr>
      <w:bookmarkStart w:id="746" w:name="_Toc93476184"/>
      <w:r>
        <w:t>Toelichting</w:t>
      </w:r>
      <w:bookmarkEnd w:id="746"/>
    </w:p>
    <w:p w14:paraId="40112BD2" w14:textId="77777777" w:rsidR="00D77FBB" w:rsidRDefault="00D77FBB" w:rsidP="00D77FBB">
      <w:r>
        <w:t xml:space="preserve">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w:t>
      </w:r>
      <w:bookmarkStart w:id="747" w:name="_Hlk43188450"/>
      <w:r>
        <w:t xml:space="preserve">Besluit dat </w:t>
      </w:r>
      <w:r w:rsidRPr="00072EFF">
        <w:t xml:space="preserve">in renvooiweergave </w:t>
      </w:r>
      <w:r>
        <w:t>de wijzigingen bevat van de bestaande Regelingversie naar de nieuwe Regelingversie, oftewel een</w:t>
      </w:r>
      <w:bookmarkEnd w:id="747"/>
      <w:r>
        <w:t xml:space="preserve">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 voor dat 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tekstmodellen voor Regeling en tekstmodellen voor Besluit.</w:t>
      </w:r>
    </w:p>
    <w:p w14:paraId="6DCAFA6B" w14:textId="77777777" w:rsidR="00D77FBB" w:rsidRDefault="00D77FBB" w:rsidP="00D77FBB">
      <w:r>
        <w:lastRenderedPageBreak/>
        <w:t>STOP kent twee modellen voor documenten met Artikelstructuur: het compacte model en het klassieke model. Naast technische verschillen zijn er wellicht ook visuele of gevoelsmatige verschillen tussen het compacte model en het klassieke model:</w:t>
      </w:r>
    </w:p>
    <w:p w14:paraId="1EF5C0A0" w14:textId="77777777" w:rsidR="00D77FBB" w:rsidRDefault="00D77FBB" w:rsidP="00D77FBB">
      <w:pPr>
        <w:pStyle w:val="Opsommingtekens1"/>
      </w:pPr>
      <w:r>
        <w:t>Het compacte model kent een duidelijke scheiding tussen het nemen van besluiten en de inhoud waarover besloten is. In een compacte Regeling zitten alleen Regeling-onderdelen en geen elementen die tot de besluitvorming behoren. In het klassieke model bevat de Regeling naast Regeling-onderdelen ook enige besluitvormings-onderdelen, zoals Aanhef en Sluiting.</w:t>
      </w:r>
    </w:p>
    <w:p w14:paraId="63271F81" w14:textId="54D3EE53" w:rsidR="0044672B" w:rsidRDefault="00D77FBB" w:rsidP="00D77FBB">
      <w:pPr>
        <w:pStyle w:val="Opsommingtekens1"/>
      </w:pPr>
      <w:r>
        <w:t>Bij het compacte Besluit-model staat de inhoud van het omgevingsdocument altijd in een (wijzig)bijlage bij het Besluit en niet in het lichaam. Bij het klassieke Besluit-model is het mogelijk om bij een initiële Regeling de inhoud van het omgevingsdocument in het Besluit zelf op te nemen.</w:t>
      </w:r>
    </w:p>
    <w:p w14:paraId="432400A1" w14:textId="6EF08CAD" w:rsidR="00535E41" w:rsidRDefault="00D77FBB" w:rsidP="00D77FB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3EB1C828" w14:textId="57F895DA" w:rsidR="00535E41" w:rsidRDefault="00535E41" w:rsidP="004A152B">
      <w:pPr>
        <w:pStyle w:val="Kop5"/>
      </w:pPr>
      <w:bookmarkStart w:id="748" w:name="_Toc93476185"/>
      <w:r>
        <w:t>Nor</w:t>
      </w:r>
      <w:r w:rsidR="004A152B">
        <w:t>m</w:t>
      </w:r>
      <w:bookmarkEnd w:id="748"/>
    </w:p>
    <w:p w14:paraId="0F9C3F46" w14:textId="616AC71C" w:rsidR="0044672B" w:rsidRDefault="005220C0" w:rsidP="00F51A27">
      <w:r>
        <w:t xml:space="preserve">Voor </w:t>
      </w:r>
      <w:r w:rsidR="001A0081">
        <w:fldChar w:fldCharType="begin"/>
      </w:r>
      <w:r w:rsidR="001A0081">
        <w:instrText xml:space="preserve"> DOCVARIABLE ID01+ </w:instrText>
      </w:r>
      <w:r w:rsidR="001A0081">
        <w:fldChar w:fldCharType="separate"/>
      </w:r>
      <w:r w:rsidR="00176B7A">
        <w:t>het omgevingsplan</w:t>
      </w:r>
      <w:r w:rsidR="001A0081">
        <w:fldChar w:fldCharType="end"/>
      </w:r>
      <w:r w:rsidR="000F00A4">
        <w:t xml:space="preserve"> </w:t>
      </w:r>
      <w:r w:rsidR="00DC5670">
        <w:t xml:space="preserve">moet </w:t>
      </w:r>
      <w:r>
        <w:t xml:space="preserve">het </w:t>
      </w:r>
      <w:r w:rsidRPr="005220C0">
        <w:t>compacte model</w:t>
      </w:r>
      <w:r>
        <w:t xml:space="preserve"> </w:t>
      </w:r>
      <w:r w:rsidR="000D3CF3">
        <w:t>voor Regeling en Besluit</w:t>
      </w:r>
      <w:r w:rsidR="00DC5670">
        <w:t xml:space="preserve"> worden</w:t>
      </w:r>
      <w:r w:rsidR="000D3CF3">
        <w:t xml:space="preserve"> </w:t>
      </w:r>
      <w:r>
        <w:t>toe</w:t>
      </w:r>
      <w:r w:rsidR="00DC5670">
        <w:t>g</w:t>
      </w:r>
      <w:r>
        <w:t>epas</w:t>
      </w:r>
      <w:r w:rsidR="00DC5670">
        <w:t>t</w:t>
      </w:r>
      <w:r>
        <w:t>.</w:t>
      </w:r>
      <w:bookmarkStart w:id="749" w:name="_Ref43822212"/>
    </w:p>
    <w:p w14:paraId="03632C54" w14:textId="78341F5E" w:rsidR="004A152B" w:rsidRDefault="004A152B" w:rsidP="004A152B">
      <w:pPr>
        <w:pStyle w:val="Kop4"/>
      </w:pPr>
      <w:bookmarkStart w:id="750" w:name="_Toc93476186"/>
      <w:r>
        <w:t>Regeling</w:t>
      </w:r>
      <w:bookmarkEnd w:id="749"/>
      <w:bookmarkEnd w:id="750"/>
    </w:p>
    <w:p w14:paraId="2753350C" w14:textId="0FB12789" w:rsidR="00036382" w:rsidRDefault="000870C0" w:rsidP="004A152B">
      <w:pPr>
        <w:pStyle w:val="Kop5"/>
      </w:pPr>
      <w:bookmarkStart w:id="751" w:name="_Toc93476187"/>
      <w:r>
        <w:t>Norm</w:t>
      </w:r>
      <w:bookmarkEnd w:id="751"/>
    </w:p>
    <w:p w14:paraId="7133A63A" w14:textId="77777777" w:rsidR="00977A77" w:rsidRDefault="00977A77" w:rsidP="00977A77">
      <w:r>
        <w:t xml:space="preserve">Door toepassing van het compacte model is het eindresultaat een Regeling die voldoet aan de eisen van STOP voor het tekstmodel RegelingCompact. In dit model </w:t>
      </w:r>
      <w:r w:rsidRPr="005A23EB">
        <w:t>bevat</w:t>
      </w:r>
      <w:r>
        <w:t xml:space="preserve"> de Regeling de volgende elementen:</w:t>
      </w:r>
    </w:p>
    <w:p w14:paraId="657CFE12" w14:textId="77777777" w:rsidR="00977A77" w:rsidRDefault="00977A77" w:rsidP="00977A77">
      <w:pPr>
        <w:pStyle w:val="Opsommingtekens1"/>
      </w:pPr>
      <w:r>
        <w:t xml:space="preserve">RegelingOpschrift: </w:t>
      </w:r>
      <w:r w:rsidRPr="00333191">
        <w:t xml:space="preserve">element dat </w:t>
      </w:r>
      <w:r>
        <w:t>de officiële titel van het omgevingsdocument bevat. Verplicht element. Komt 1 keer voor.</w:t>
      </w:r>
    </w:p>
    <w:p w14:paraId="4C421F87" w14:textId="586558A8" w:rsidR="0044672B" w:rsidRDefault="00977A77" w:rsidP="00977A77">
      <w:pPr>
        <w:pStyle w:val="Opsommingtekens1"/>
      </w:pPr>
      <w:r>
        <w:t xml:space="preserve">Lichaam: </w:t>
      </w:r>
      <w:r w:rsidRPr="00333191">
        <w:t xml:space="preserve">element dat </w:t>
      </w:r>
      <w:r>
        <w:t xml:space="preserve">dat de artikelen van de nieuwe (versie van de) Regeling bevat. </w:t>
      </w:r>
      <w:r w:rsidRPr="00F625DA">
        <w:t>Verplicht element. Komt 1 keer voor.</w:t>
      </w:r>
      <w:r>
        <w:br/>
        <w:t xml:space="preserve">NB1: de artikelen in het lichaam moeten voldoen aan de specificaties voor de Artikelstructuur die zijn vastgelegd in paragraaf </w:t>
      </w:r>
      <w:r w:rsidRPr="002B3669">
        <w:rPr>
          <w:rStyle w:val="Verwijzing"/>
        </w:rPr>
        <w:fldChar w:fldCharType="begin"/>
      </w:r>
      <w:r w:rsidRPr="002B3669">
        <w:rPr>
          <w:rStyle w:val="Verwijzing"/>
        </w:rPr>
        <w:instrText xml:space="preserve"> REF _Ref26958355 \n \h </w:instrText>
      </w:r>
      <w:r w:rsidRPr="002B3669">
        <w:rPr>
          <w:rStyle w:val="Verwijzing"/>
        </w:rPr>
      </w:r>
      <w:r w:rsidRPr="002B3669">
        <w:rPr>
          <w:rStyle w:val="Verwijzing"/>
        </w:rPr>
        <w:fldChar w:fldCharType="separate"/>
      </w:r>
      <w:r w:rsidR="00176B7A" w:rsidRPr="002B3669">
        <w:rPr>
          <w:rStyle w:val="Verwijzing"/>
        </w:rPr>
        <w:t>5.2</w:t>
      </w:r>
      <w:r w:rsidRPr="002B3669">
        <w:rPr>
          <w:rStyle w:val="Verwijzing"/>
        </w:rPr>
        <w:fldChar w:fldCharType="end"/>
      </w:r>
      <w:r>
        <w:t>;</w:t>
      </w:r>
      <w:r>
        <w:br/>
        <w:t xml:space="preserve">NB2: dit is het deel waarop de annotaties met de in paragraaf </w:t>
      </w:r>
      <w:r w:rsidRPr="002B3669">
        <w:rPr>
          <w:rStyle w:val="Verwijzing"/>
        </w:rPr>
        <w:fldChar w:fldCharType="begin"/>
      </w:r>
      <w:r w:rsidRPr="002B3669">
        <w:rPr>
          <w:rStyle w:val="Verwijzing"/>
        </w:rPr>
        <w:instrText xml:space="preserve"> REF _Ref13649769 \n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r>
        <w:t xml:space="preserve"> beschreven </w:t>
      </w:r>
      <w:r w:rsidRPr="00845259">
        <w:t>IMOW-objecten</w:t>
      </w:r>
      <w:r>
        <w:t xml:space="preserve"> worden toegepast.</w:t>
      </w:r>
    </w:p>
    <w:p w14:paraId="3C45EA75" w14:textId="1FC067D8" w:rsidR="00977A77" w:rsidRDefault="00977A77" w:rsidP="00977A77">
      <w:pPr>
        <w:pStyle w:val="Opsommingtekens1"/>
      </w:pPr>
      <w:r>
        <w:t xml:space="preserve">Bijlage: </w:t>
      </w:r>
      <w:r w:rsidRPr="00333191">
        <w:t xml:space="preserve">element dat </w:t>
      </w:r>
      <w:r>
        <w:t>een bijlage bij de Regeling bevat. Indien de bijlage zoals hier in de Regeling is opgenomen, wordt deze geconsolideerd. Optioneel element. Komt zo vaak voor als gewenst.</w:t>
      </w:r>
    </w:p>
    <w:p w14:paraId="61404E9D" w14:textId="77777777" w:rsidR="00977A77" w:rsidRDefault="00977A77" w:rsidP="00977A77">
      <w:pPr>
        <w:pStyle w:val="Opsommingtekens1"/>
      </w:pPr>
      <w:r>
        <w:t xml:space="preserve">Toelichting: </w:t>
      </w:r>
      <w:r w:rsidRPr="00BC36A9">
        <w:t xml:space="preserve">element dat </w:t>
      </w:r>
      <w:r>
        <w:t>de toelichting op de Regeling bevat. Dit element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10CB2DCE" w14:textId="43071CEB" w:rsidR="0044672B" w:rsidRDefault="00977A77" w:rsidP="00977A77">
      <w:pPr>
        <w:pStyle w:val="Opsommingtekens1"/>
      </w:pPr>
      <w:r>
        <w:t xml:space="preserve">Artikelsgewijze toelichting: </w:t>
      </w:r>
      <w:r w:rsidRPr="00BC36A9">
        <w:t xml:space="preserve">element dat </w:t>
      </w:r>
      <w:r>
        <w:t>de toelichting op de artikelen in de Regeling bevat. Dit element wordt gebruikt voor een toelichting die uitsluitend een artikelsgewijze toelichting is. Indien de Artikelsgewijze toelichting zoals hier in de Regeling is opgenomen, wordt deze geconsolideerd. Optioneel element. Komt 0 of 1 keer voor.</w:t>
      </w:r>
    </w:p>
    <w:p w14:paraId="55901A36" w14:textId="5DA8FFD7" w:rsidR="000870C0" w:rsidRDefault="000F00A4" w:rsidP="004A152B">
      <w:pPr>
        <w:pStyle w:val="Kop5"/>
      </w:pPr>
      <w:bookmarkStart w:id="752" w:name="_Toc93476188"/>
      <w:r>
        <w:lastRenderedPageBreak/>
        <w:t>Voorbeeld</w:t>
      </w:r>
      <w:bookmarkEnd w:id="752"/>
    </w:p>
    <w:p w14:paraId="563793B6" w14:textId="61523752" w:rsidR="00AA2DEE" w:rsidRDefault="004E3A5C" w:rsidP="00AA2DEE">
      <w:r>
        <w:t>D</w:t>
      </w:r>
      <w:r w:rsidR="00297C7D">
        <w:t xml:space="preserve">oor toepassing van </w:t>
      </w:r>
      <w:r w:rsidR="00297C7D" w:rsidRPr="00297C7D">
        <w:t xml:space="preserve">tekstmodel RegelingCompact </w:t>
      </w:r>
      <w:r w:rsidR="00297C7D">
        <w:t xml:space="preserve">ziet de </w:t>
      </w:r>
      <w:r w:rsidR="00AA2DEE">
        <w:t xml:space="preserve">Regeling </w:t>
      </w:r>
      <w:r w:rsidR="00B63B9A">
        <w:t xml:space="preserve">van een omgevingsdocument met Artikelstructuur </w:t>
      </w:r>
      <w:r w:rsidR="00AA2DEE">
        <w:t xml:space="preserve">er </w:t>
      </w:r>
      <w:r w:rsidR="00CE347A">
        <w:t xml:space="preserve">schematisch </w:t>
      </w:r>
      <w:r w:rsidR="00AA2DEE">
        <w:t xml:space="preserve">uit zoals aangegeven in </w:t>
      </w:r>
      <w:r w:rsidR="005563A3" w:rsidRPr="002B3669">
        <w:rPr>
          <w:rStyle w:val="Verwijzing"/>
        </w:rPr>
        <w:fldChar w:fldCharType="begin"/>
      </w:r>
      <w:r w:rsidR="005563A3" w:rsidRPr="002B3669">
        <w:rPr>
          <w:rStyle w:val="Verwijzing"/>
        </w:rPr>
        <w:instrText xml:space="preserve"> REF _Ref37917101 \n \h </w:instrText>
      </w:r>
      <w:r w:rsidR="005563A3" w:rsidRPr="002B3669">
        <w:rPr>
          <w:rStyle w:val="Verwijzing"/>
        </w:rPr>
      </w:r>
      <w:r w:rsidR="005563A3" w:rsidRPr="002B3669">
        <w:rPr>
          <w:rStyle w:val="Verwijzing"/>
        </w:rPr>
        <w:fldChar w:fldCharType="separate"/>
      </w:r>
      <w:r w:rsidR="00176B7A" w:rsidRPr="002B3669">
        <w:rPr>
          <w:rStyle w:val="Verwijzing"/>
        </w:rPr>
        <w:t>Figuur 47</w:t>
      </w:r>
      <w:r w:rsidR="005563A3" w:rsidRPr="002B3669">
        <w:rPr>
          <w:rStyle w:val="Verwijzing"/>
        </w:rPr>
        <w:fldChar w:fldCharType="end"/>
      </w:r>
      <w:r w:rsidR="00AA2DEE">
        <w:t>.</w:t>
      </w:r>
    </w:p>
    <w:p w14:paraId="2D2A9305" w14:textId="363422CF" w:rsidR="00AA2DEE" w:rsidRDefault="00AA2DEE" w:rsidP="00B63B9A">
      <w:pPr>
        <w:pStyle w:val="Figuur"/>
      </w:pPr>
      <w:r>
        <w:t xml:space="preserve"> </w:t>
      </w:r>
      <w:r w:rsidR="004204AF">
        <w:rPr>
          <w:noProof/>
        </w:rPr>
        <w:drawing>
          <wp:inline distT="0" distB="0" distL="0" distR="0" wp14:anchorId="09282A0E" wp14:editId="64E2202B">
            <wp:extent cx="5359400" cy="3175000"/>
            <wp:effectExtent l="0" t="0" r="0" b="0"/>
            <wp:docPr id="4"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9400" cy="3175000"/>
                    </a:xfrm>
                    <a:prstGeom prst="rect">
                      <a:avLst/>
                    </a:prstGeom>
                  </pic:spPr>
                </pic:pic>
              </a:graphicData>
            </a:graphic>
          </wp:inline>
        </w:drawing>
      </w:r>
    </w:p>
    <w:p w14:paraId="25515D04" w14:textId="2644D4B1" w:rsidR="00036382" w:rsidRDefault="00AA2DEE" w:rsidP="00E55369">
      <w:pPr>
        <w:pStyle w:val="Figuurbijschrift"/>
      </w:pPr>
      <w:bookmarkStart w:id="753" w:name="_Ref37917101"/>
      <w:r>
        <w:t xml:space="preserve">Voorbeeld </w:t>
      </w:r>
      <w:r w:rsidR="00953379" w:rsidRPr="00953379">
        <w:t xml:space="preserve">toepassing tekstmodel </w:t>
      </w:r>
      <w:r>
        <w:t>Regeling</w:t>
      </w:r>
      <w:bookmarkEnd w:id="753"/>
      <w:r w:rsidR="00953379">
        <w:t>Compact op</w:t>
      </w:r>
      <w:r w:rsidR="00CE347A">
        <w:t xml:space="preserve"> </w:t>
      </w:r>
      <w:r w:rsidR="00693413">
        <w:t>omgevingsverordening</w:t>
      </w:r>
    </w:p>
    <w:p w14:paraId="2E056D06" w14:textId="5769EE0A" w:rsidR="00036382" w:rsidRPr="00036382" w:rsidRDefault="00036382" w:rsidP="00D053B4">
      <w:pPr>
        <w:pStyle w:val="Kop4"/>
      </w:pPr>
      <w:bookmarkStart w:id="754" w:name="_Toc93476189"/>
      <w:r>
        <w:t>Besluit</w:t>
      </w:r>
      <w:bookmarkEnd w:id="754"/>
    </w:p>
    <w:p w14:paraId="29695480" w14:textId="19BDBFAB" w:rsidR="00D053B4" w:rsidRDefault="00D053B4" w:rsidP="00D053B4">
      <w:pPr>
        <w:pStyle w:val="Kop5"/>
      </w:pPr>
      <w:bookmarkStart w:id="755" w:name="_Toc93476190"/>
      <w:r>
        <w:t>Norm</w:t>
      </w:r>
      <w:bookmarkEnd w:id="755"/>
    </w:p>
    <w:p w14:paraId="48B7C490" w14:textId="55BA5FFA" w:rsidR="00A1631D" w:rsidRDefault="00A1631D" w:rsidP="00A1631D">
      <w:r>
        <w:t xml:space="preserve">Voor een besluit tot vaststelling of wijziging van </w:t>
      </w:r>
      <w:r w:rsidR="001A0081">
        <w:fldChar w:fldCharType="begin"/>
      </w:r>
      <w:r w:rsidR="001A0081">
        <w:instrText xml:space="preserve"> DOCVARIABLE ID01+ </w:instrText>
      </w:r>
      <w:r w:rsidR="001A0081">
        <w:fldChar w:fldCharType="separate"/>
      </w:r>
      <w:r w:rsidR="00176B7A">
        <w:t>het omgevingsplan</w:t>
      </w:r>
      <w:r w:rsidR="001A0081">
        <w:fldChar w:fldCharType="end"/>
      </w:r>
      <w:r w:rsidR="00F409B2">
        <w:t xml:space="preserve"> </w:t>
      </w:r>
      <w:r>
        <w:t xml:space="preserve">moet gebruik gemaakt worden van het model BesluitCompact. </w:t>
      </w:r>
      <w:r w:rsidRPr="009822BE">
        <w:t xml:space="preserve">In dit model </w:t>
      </w:r>
      <w:r w:rsidRPr="005A23EB">
        <w:t>bevat</w:t>
      </w:r>
      <w:r w:rsidRPr="009822BE">
        <w:t xml:space="preserve"> </w:t>
      </w:r>
      <w:r>
        <w:t>het</w:t>
      </w:r>
      <w:r w:rsidRPr="009822BE">
        <w:t xml:space="preserve"> </w:t>
      </w:r>
      <w:r>
        <w:t>Besluit de volgende elementen:</w:t>
      </w:r>
    </w:p>
    <w:p w14:paraId="4CFCA5BF" w14:textId="77777777" w:rsidR="00A1631D" w:rsidRDefault="00A1631D" w:rsidP="00A1631D">
      <w:pPr>
        <w:pStyle w:val="Opsommingtekens1"/>
      </w:pPr>
      <w:r>
        <w:t xml:space="preserve">RegelingOpschrift: </w:t>
      </w:r>
      <w:r w:rsidRPr="009971AE">
        <w:t xml:space="preserve">element dat </w:t>
      </w:r>
      <w:r>
        <w:t>de officiële titel van het besluit bevat. Verplicht element. Komt 1 keer voor.</w:t>
      </w:r>
    </w:p>
    <w:p w14:paraId="136F7DA3" w14:textId="77777777" w:rsidR="00A1631D" w:rsidRDefault="00A1631D" w:rsidP="00A1631D">
      <w:pPr>
        <w:pStyle w:val="Opsommingtekens1"/>
      </w:pPr>
      <w:r>
        <w:t xml:space="preserve">Aanhef: </w:t>
      </w:r>
      <w:r w:rsidRPr="009971AE">
        <w:t xml:space="preserve">element dat </w:t>
      </w:r>
      <w:r>
        <w:t>een blok tekst aan het begin van een Regeling bevat. Optioneel element. Komt 0 of 1 keer voor.</w:t>
      </w:r>
    </w:p>
    <w:p w14:paraId="3733833F" w14:textId="77777777" w:rsidR="00A1631D" w:rsidRDefault="00A1631D" w:rsidP="00A1631D">
      <w:pPr>
        <w:pStyle w:val="Opsommingtekens1"/>
      </w:pPr>
      <w:r>
        <w:t>Lichaam: v</w:t>
      </w:r>
      <w:r w:rsidRPr="00EC3022">
        <w:t>erplicht element. Komt 1 keer voor</w:t>
      </w:r>
      <w:r>
        <w:t>.</w:t>
      </w:r>
      <w:r w:rsidRPr="00EC3022">
        <w:t xml:space="preserve"> </w:t>
      </w:r>
      <w:r>
        <w:t>B</w:t>
      </w:r>
      <w:r w:rsidRPr="00867D4A">
        <w:t xml:space="preserve">estaat voor zowel initieel besluit </w:t>
      </w:r>
      <w:r>
        <w:t xml:space="preserve">(besluit dat een regeling instelt) </w:t>
      </w:r>
      <w:r w:rsidRPr="00867D4A">
        <w:t xml:space="preserve">als wijzigingsbesluit </w:t>
      </w:r>
      <w:r>
        <w:t xml:space="preserve">(besluit dat een regeling wijzigt) </w:t>
      </w:r>
      <w:r w:rsidRPr="00867D4A">
        <w:t>uit</w:t>
      </w:r>
      <w:r>
        <w:t xml:space="preserve"> de volgende onderdelen, waarbij geldt dat de hier aangegeven volgorde WijzigArtikel-Artikel gebruikelijk is maar dat daar indien gewenst van kan worden afgeweken:</w:t>
      </w:r>
    </w:p>
    <w:p w14:paraId="4E3EE818" w14:textId="560355F6" w:rsidR="00A1631D" w:rsidRDefault="00A1631D" w:rsidP="00A1631D">
      <w:pPr>
        <w:pStyle w:val="Opsommingtekens2"/>
      </w:pPr>
      <w:r w:rsidRPr="00867D4A">
        <w:t xml:space="preserve">WijzigArtikel (eventueel onderverdeeld in WijzigLeden). </w:t>
      </w:r>
      <w:r w:rsidRPr="005A1FE5">
        <w:t xml:space="preserve">Verplicht element. </w:t>
      </w:r>
      <w:r>
        <w:t xml:space="preserve">Komt </w:t>
      </w:r>
      <w:r w:rsidR="00CF3D2D">
        <w:t>ten minste 1 keer</w:t>
      </w:r>
      <w:r>
        <w:t xml:space="preserve"> voor. </w:t>
      </w:r>
      <w:r>
        <w:br/>
      </w:r>
      <w:r w:rsidR="00F248AD">
        <w:t>Ieder</w:t>
      </w:r>
      <w:r w:rsidR="00F248AD" w:rsidRPr="00C60D7E">
        <w:t xml:space="preserve"> </w:t>
      </w:r>
      <w:r w:rsidRPr="00C60D7E">
        <w:t xml:space="preserve">WijzigArtikel </w:t>
      </w:r>
      <w:r>
        <w:t xml:space="preserve">(of WijzigLid) </w:t>
      </w:r>
      <w:r w:rsidRPr="00C60D7E">
        <w:t xml:space="preserve">moet </w:t>
      </w:r>
      <w:r>
        <w:t>de volgende onderdelen bevatten:</w:t>
      </w:r>
    </w:p>
    <w:p w14:paraId="5E5AC33F" w14:textId="77777777" w:rsidR="00A1631D" w:rsidRDefault="00A1631D" w:rsidP="00A1631D">
      <w:pPr>
        <w:pStyle w:val="Opsommingtekens3"/>
      </w:pPr>
      <w:r>
        <w:t>een tekstuele omschrijving van de vaststelling (in het geval van een initieel besluit) respectievelijk van de wijziging (in het geval van een wijzigingsbesluit);</w:t>
      </w:r>
      <w:r>
        <w:br/>
        <w:t>(</w:t>
      </w:r>
      <w:r w:rsidRPr="001C1C8E">
        <w:t>Een voorbeeld van de tekstuele omschrijving van een vaststelling: “De omgevingsverordening Utrecht wordt vastgesteld zoals is aangegeven in Bijlage 1”. Een voorbeeld van de tekstuele omschrijving van een wijziging: “De omgevingsverordening Utrecht wordt gewijzigd zoals is aangegeven in Bijlage 1”.</w:t>
      </w:r>
      <w:r>
        <w:t>)</w:t>
      </w:r>
    </w:p>
    <w:p w14:paraId="5B01429E" w14:textId="77777777" w:rsidR="00A1631D" w:rsidRDefault="00A1631D" w:rsidP="00A1631D">
      <w:pPr>
        <w:pStyle w:val="Opsommingtekens3"/>
      </w:pPr>
      <w:r>
        <w:t>een verwijzing met IntRef naar de WijzigBijlage.</w:t>
      </w:r>
    </w:p>
    <w:p w14:paraId="38101E1E" w14:textId="02ED2ED4" w:rsidR="0044672B" w:rsidRDefault="00A1631D" w:rsidP="00A1631D">
      <w:pPr>
        <w:pStyle w:val="Opsommingtekens2"/>
      </w:pPr>
      <w:r w:rsidRPr="00F247A6">
        <w:lastRenderedPageBreak/>
        <w:t xml:space="preserve">(regulier) </w:t>
      </w:r>
      <w:r w:rsidRPr="00A21FF3">
        <w:t>Artikel</w:t>
      </w:r>
      <w:r>
        <w:t xml:space="preserve">. </w:t>
      </w:r>
      <w:r w:rsidRPr="004027B2">
        <w:t xml:space="preserve">Verplicht element. </w:t>
      </w:r>
      <w:r w:rsidR="00C53491" w:rsidRPr="00C53491">
        <w:t>Komt ten minste 1 keer voor</w:t>
      </w:r>
      <w:r>
        <w:t>.</w:t>
      </w:r>
      <w:r w:rsidRPr="00A21FF3">
        <w:t xml:space="preserve"> </w:t>
      </w:r>
      <w:r>
        <w:br/>
        <w:t xml:space="preserve">Dit kan onder andere een artikel zijn waarin </w:t>
      </w:r>
      <w:r w:rsidRPr="00A21FF3">
        <w:t>de inwerkingtreding van het besluit wordt geregeld.</w:t>
      </w:r>
    </w:p>
    <w:p w14:paraId="0623EFEB" w14:textId="5D602A6E" w:rsidR="00A1631D" w:rsidRDefault="00A1631D" w:rsidP="00A1631D">
      <w:pPr>
        <w:pStyle w:val="Opsommingtekens1"/>
      </w:pPr>
      <w:r>
        <w:t xml:space="preserve">Sluiting: </w:t>
      </w:r>
      <w:r w:rsidRPr="00021146">
        <w:t xml:space="preserve">element dat </w:t>
      </w:r>
      <w:r>
        <w:t>het Besluit afsluit; bevat de optionele elementen slotformulier, dagtekening en ondertekening. Optioneel element. Komt 0 of 1 keer voor.</w:t>
      </w:r>
    </w:p>
    <w:p w14:paraId="2BB7BD40" w14:textId="782C5D7B" w:rsidR="00A1631D" w:rsidRDefault="00A1631D" w:rsidP="00A1631D">
      <w:pPr>
        <w:pStyle w:val="Opsommingtekens1"/>
      </w:pPr>
      <w:r>
        <w:t xml:space="preserve">WijzigBijlage: element dat voor zowel initieel besluit als wijzigingsbesluit de inhoud van de instelling of de wijzigingen van een versie van de Regeling bevat. Verplicht element. </w:t>
      </w:r>
      <w:r w:rsidR="00D8077F" w:rsidRPr="00D8077F">
        <w:t>Komt ten minste 1 keer voor</w:t>
      </w:r>
      <w:r>
        <w:t>.</w:t>
      </w:r>
      <w:r>
        <w:br/>
      </w:r>
      <w:r w:rsidR="001A08CB">
        <w:t xml:space="preserve">Iedere </w:t>
      </w:r>
      <w:r>
        <w:t>WijzigBijlage bevat:</w:t>
      </w:r>
    </w:p>
    <w:p w14:paraId="42E4008A" w14:textId="08C59D7B" w:rsidR="00A1631D" w:rsidRDefault="00A1631D" w:rsidP="00A1631D">
      <w:pPr>
        <w:pStyle w:val="Opsommingtekens2"/>
      </w:pPr>
      <w:r>
        <w:t>Kop: Verplicht element. Komt 1 keer voor.</w:t>
      </w:r>
      <w:r w:rsidR="004975D4">
        <w:t xml:space="preserve"> </w:t>
      </w:r>
      <w:r w:rsidR="004975D4" w:rsidRPr="004975D4">
        <w:t>Bevat ten minste één van de onderdelen Label, Nummer en Opschrift; ieder van deze onderdelen komt 0 of 1 keer voor.</w:t>
      </w:r>
    </w:p>
    <w:p w14:paraId="3FF58221" w14:textId="77777777" w:rsidR="00A1631D" w:rsidRDefault="00A1631D" w:rsidP="00A1631D">
      <w:pPr>
        <w:pStyle w:val="Opsommingtekens2"/>
      </w:pPr>
      <w:r>
        <w:t>Een verplichte keuze uit:</w:t>
      </w:r>
    </w:p>
    <w:p w14:paraId="7F019512" w14:textId="602A2B1E" w:rsidR="0044672B" w:rsidRDefault="00A1631D" w:rsidP="00A1631D">
      <w:pPr>
        <w:pStyle w:val="Opsommingtekens3"/>
      </w:pPr>
      <w:r w:rsidRPr="00CB2D00">
        <w:t>WijzigBijlage</w:t>
      </w:r>
      <w:r>
        <w:t xml:space="preserve">/RegelingCompact: </w:t>
      </w:r>
      <w:r w:rsidRPr="00A5395F">
        <w:t>element dat</w:t>
      </w:r>
      <w:r w:rsidRPr="00A5395F" w:rsidDel="00A5395F">
        <w:t xml:space="preserve"> </w:t>
      </w:r>
      <w:r>
        <w:t xml:space="preserve">de tekst van de initiële regeling bevat. </w:t>
      </w:r>
      <w:r w:rsidRPr="00CB5A62">
        <w:t xml:space="preserve">Onder voorwaarde verplicht element: alleen te gebruiken </w:t>
      </w:r>
      <w:r>
        <w:t>bij een initieel besluit</w:t>
      </w:r>
      <w:r w:rsidRPr="00CB5A62">
        <w:t>; dan verplicht. Komt 0 of 1 keer voor.</w:t>
      </w:r>
      <w:r>
        <w:t xml:space="preserve"> </w:t>
      </w:r>
      <w:r>
        <w:br/>
        <w:t xml:space="preserve">Dit onderdeel bevat alle elementen van RegelingCompact, zie daarvoor paragraaf </w:t>
      </w:r>
      <w:r w:rsidR="00556D4B" w:rsidRPr="002B3669">
        <w:rPr>
          <w:rStyle w:val="Verwijzing"/>
        </w:rPr>
        <w:fldChar w:fldCharType="begin"/>
      </w:r>
      <w:r w:rsidR="00556D4B" w:rsidRPr="002B3669">
        <w:rPr>
          <w:rStyle w:val="Verwijzing"/>
        </w:rPr>
        <w:instrText xml:space="preserve"> REF _Ref43822212 </w:instrText>
      </w:r>
      <w:r w:rsidR="00F774B6" w:rsidRPr="002B3669">
        <w:rPr>
          <w:rStyle w:val="Verwijzing"/>
        </w:rPr>
        <w:instrText>\n \h</w:instrText>
      </w:r>
      <w:r w:rsidR="00556D4B" w:rsidRPr="002B3669">
        <w:rPr>
          <w:rStyle w:val="Verwijzing"/>
        </w:rPr>
        <w:instrText xml:space="preserve"> </w:instrText>
      </w:r>
      <w:r w:rsidR="00556D4B" w:rsidRPr="002B3669">
        <w:rPr>
          <w:rStyle w:val="Verwijzing"/>
        </w:rPr>
      </w:r>
      <w:r w:rsidR="00556D4B" w:rsidRPr="002B3669">
        <w:rPr>
          <w:rStyle w:val="Verwijzing"/>
        </w:rPr>
        <w:fldChar w:fldCharType="separate"/>
      </w:r>
      <w:r w:rsidR="00176B7A" w:rsidRPr="002B3669">
        <w:rPr>
          <w:rStyle w:val="Verwijzing"/>
        </w:rPr>
        <w:t>7.2.2</w:t>
      </w:r>
      <w:r w:rsidR="00556D4B" w:rsidRPr="002B3669">
        <w:rPr>
          <w:rStyle w:val="Verwijzing"/>
        </w:rPr>
        <w:fldChar w:fldCharType="end"/>
      </w:r>
      <w:r w:rsidRPr="00FB5622">
        <w:t>.</w:t>
      </w:r>
    </w:p>
    <w:p w14:paraId="0951E0E9" w14:textId="7AC0E246" w:rsidR="00A1631D" w:rsidRDefault="00A1631D" w:rsidP="00A1631D">
      <w:pPr>
        <w:pStyle w:val="Opsommingtekens3"/>
      </w:pPr>
      <w:r w:rsidRPr="007A63EF">
        <w:t>WijzigBijlage</w:t>
      </w:r>
      <w:r>
        <w:t xml:space="preserve">/RegelingMutatie: </w:t>
      </w:r>
      <w:r w:rsidRPr="00A5395F">
        <w:t xml:space="preserve">element dat </w:t>
      </w:r>
      <w:r>
        <w:t xml:space="preserve">de wijzigingen tussen twee RegelingVersies in was-wordt oftewel renvooiweergave bevat. </w:t>
      </w:r>
      <w:r w:rsidRPr="007A1221">
        <w:t xml:space="preserve">Onder voorwaarde verplicht element: alleen te gebruiken bij een </w:t>
      </w:r>
      <w:r>
        <w:t>wijzigings</w:t>
      </w:r>
      <w:r w:rsidRPr="007A1221">
        <w:t>besluit; dan verplicht. Komt 0 of 1 keer voor.</w:t>
      </w:r>
      <w:r>
        <w:br/>
        <w:t>Per onderdeel moet een keuze gemaakt worden tussen:</w:t>
      </w:r>
    </w:p>
    <w:p w14:paraId="252DFBA6" w14:textId="77777777" w:rsidR="00A1631D" w:rsidRDefault="00A1631D" w:rsidP="00A1631D">
      <w:pPr>
        <w:pStyle w:val="Opsommingtekens4"/>
      </w:pPr>
      <w:r>
        <w:t xml:space="preserve">VoegToe: </w:t>
      </w:r>
      <w:r w:rsidRPr="00A5395F">
        <w:t xml:space="preserve">element dat </w:t>
      </w:r>
      <w:r>
        <w:t>aangeeft dat een tekstonderdeel aan een bestaande Regeling wordt toegevoegd, op welke plaats en op welke wijze;</w:t>
      </w:r>
    </w:p>
    <w:p w14:paraId="0B288E7F" w14:textId="4CC50F44" w:rsidR="0044672B" w:rsidRDefault="00A1631D" w:rsidP="00A1631D">
      <w:pPr>
        <w:pStyle w:val="Opsommingtekens4"/>
      </w:pPr>
      <w:r>
        <w:t xml:space="preserve">Vervang: </w:t>
      </w:r>
      <w:r w:rsidRPr="00A5395F">
        <w:t>element dat aan</w:t>
      </w:r>
      <w:r>
        <w:t>geeft dat het onderdeel een tekstonderdeel in een bestaande Regeling vervangt;</w:t>
      </w:r>
    </w:p>
    <w:p w14:paraId="789B4FD2" w14:textId="2DEF5F53" w:rsidR="00A1631D" w:rsidRDefault="00A1631D" w:rsidP="00A1631D">
      <w:pPr>
        <w:pStyle w:val="Opsommingtekens4"/>
      </w:pPr>
      <w:r>
        <w:t xml:space="preserve">VervangKop: </w:t>
      </w:r>
      <w:r w:rsidRPr="00A5395F">
        <w:t>element dat aan</w:t>
      </w:r>
      <w:r>
        <w:t xml:space="preserve">geeft dat (de tekstuele inhoud van) een Kop </w:t>
      </w:r>
      <w:r w:rsidR="00B337FB">
        <w:t>wordt gewijzigd</w:t>
      </w:r>
      <w:r>
        <w:t>;</w:t>
      </w:r>
    </w:p>
    <w:p w14:paraId="79521383" w14:textId="77777777" w:rsidR="00A1631D" w:rsidRDefault="00A1631D" w:rsidP="00A1631D">
      <w:pPr>
        <w:pStyle w:val="Opsommingtekens4"/>
      </w:pPr>
      <w:r>
        <w:t xml:space="preserve">Verwijder: </w:t>
      </w:r>
      <w:r w:rsidRPr="00A5395F">
        <w:t>element dat aan</w:t>
      </w:r>
      <w:r>
        <w:t>geeft dat een tekstonderdeel uit een bestaande Regeling wordt verwijderd.</w:t>
      </w:r>
    </w:p>
    <w:p w14:paraId="5CC37BE7" w14:textId="77777777" w:rsidR="00A1631D" w:rsidRDefault="00A1631D" w:rsidP="00A1631D">
      <w:pPr>
        <w:pStyle w:val="Opsommingtekens1"/>
      </w:pPr>
      <w:r>
        <w:t xml:space="preserve">Bijlage: </w:t>
      </w:r>
      <w:r w:rsidRPr="00A5395F">
        <w:t xml:space="preserve">element dat </w:t>
      </w:r>
      <w:r>
        <w:t>een bijlage bij het Besluit bevat. Een bijlage bij het Besluit wordt niet geconsolideerd. Optioneel element. Komt zo vaak voor als gewenst.</w:t>
      </w:r>
    </w:p>
    <w:p w14:paraId="52753BBC" w14:textId="77777777" w:rsidR="00A1631D" w:rsidRDefault="00A1631D" w:rsidP="00A1631D">
      <w:pPr>
        <w:pStyle w:val="Opsommingtekens1"/>
      </w:pPr>
      <w:r>
        <w:t xml:space="preserve">Toelichting: </w:t>
      </w:r>
      <w:r w:rsidRPr="00A5395F">
        <w:t xml:space="preserve">element dat </w:t>
      </w:r>
      <w:r>
        <w:t>de toelichting op het Besluit bevat. Dit element wordt gebruikt voor een toelichting die algemeen van aard is en voor een toelichting die zowel een algemeen deel als een artikelsgewijs deel heeft. Een Toelichting op het Besluit wordt niet geconsolideerd. Optioneel element. Komt 0 of 1 keer voor.</w:t>
      </w:r>
    </w:p>
    <w:p w14:paraId="76818DEF" w14:textId="77777777" w:rsidR="00A1631D" w:rsidRDefault="00A1631D" w:rsidP="00A1631D">
      <w:pPr>
        <w:pStyle w:val="Opsommingtekens1"/>
      </w:pPr>
      <w:r>
        <w:t xml:space="preserve">Artikelsgewijze toelichting: </w:t>
      </w:r>
      <w:r w:rsidRPr="00344DE0">
        <w:t xml:space="preserve">element dat </w:t>
      </w:r>
      <w:r>
        <w:t>de toelichting op de artikelen in het Besluit bevat. Dit element wordt gebruikt voor een toelichting die uitsluitend een artikelsgewijze toelichting is. Een Artikelsgewijze toelichting op het Besluit wordt niet geconsolideerd. Optioneel element. Komt 0 of 1 keer voor.</w:t>
      </w:r>
    </w:p>
    <w:p w14:paraId="632F0694" w14:textId="717511BE" w:rsidR="00A1631D" w:rsidRDefault="00A1631D" w:rsidP="00A1631D">
      <w:pPr>
        <w:pStyle w:val="Opsommingtekens1"/>
      </w:pPr>
      <w:r>
        <w:t xml:space="preserve">Motivering: </w:t>
      </w:r>
      <w:r w:rsidRPr="0034349E">
        <w:t xml:space="preserve">element dat </w:t>
      </w:r>
      <w:r>
        <w:t xml:space="preserve">de vaststellingsdocumenten en de motivering van het Besluit bevat. </w:t>
      </w:r>
      <w:r w:rsidR="00C66342">
        <w:t>Een motivering</w:t>
      </w:r>
      <w:r>
        <w:t xml:space="preserve"> wordt niet geconsolideerd. Optioneel element. Komt 0 of 1 keer voor.</w:t>
      </w:r>
    </w:p>
    <w:p w14:paraId="1F6ECCEE" w14:textId="1996A3C9" w:rsidR="00032C31" w:rsidRPr="00032C31" w:rsidRDefault="00A1631D" w:rsidP="007C66EF">
      <w:pPr>
        <w:pStyle w:val="Opsommingtekens1"/>
      </w:pPr>
      <w:r>
        <w:t xml:space="preserve">Inhoudsopgave: </w:t>
      </w:r>
      <w:r w:rsidRPr="0034349E">
        <w:t>element dat</w:t>
      </w:r>
      <w:r>
        <w:t xml:space="preserve"> de inhoudsopgave van het Besluit bevat. </w:t>
      </w:r>
      <w:r w:rsidR="002350CD" w:rsidRPr="002350CD">
        <w:t xml:space="preserve">Een inhoudsopgave wordt niet geconsolideerd. </w:t>
      </w:r>
      <w:r>
        <w:t>Optioneel element. Komt 0 of 1 keer voor.</w:t>
      </w:r>
    </w:p>
    <w:p w14:paraId="59895232" w14:textId="19E2BB14" w:rsidR="005220C0" w:rsidRDefault="00D053B4" w:rsidP="00D053B4">
      <w:pPr>
        <w:pStyle w:val="Kop5"/>
      </w:pPr>
      <w:bookmarkStart w:id="756" w:name="_Ref51337282"/>
      <w:bookmarkStart w:id="757" w:name="_Toc93476191"/>
      <w:r>
        <w:t>Voorbeeld</w:t>
      </w:r>
      <w:bookmarkEnd w:id="756"/>
      <w:bookmarkEnd w:id="757"/>
    </w:p>
    <w:p w14:paraId="2A2FA856" w14:textId="45A46B8F" w:rsidR="006339F7" w:rsidRDefault="003D3A12" w:rsidP="006339F7">
      <w:r w:rsidRPr="003D3A12">
        <w:t xml:space="preserve">Door toepassing van tekstmodel </w:t>
      </w:r>
      <w:r w:rsidR="006F49FA">
        <w:t xml:space="preserve">BesluitCompact ziet een besluit tot vaststelling van een omgevingsdocument met Artikelstructuur, oftewel </w:t>
      </w:r>
      <w:r w:rsidR="005B6EF8" w:rsidRPr="005B6EF8">
        <w:t xml:space="preserve">een initieel </w:t>
      </w:r>
      <w:r w:rsidR="00281986">
        <w:t>b</w:t>
      </w:r>
      <w:r w:rsidR="005B6EF8" w:rsidRPr="005B6EF8">
        <w:t xml:space="preserve">esluit dat een initiële Regeling instelt, </w:t>
      </w:r>
      <w:r w:rsidR="00281986" w:rsidRPr="00281986">
        <w:t xml:space="preserve">er schematisch uit zoals aangegeven in </w:t>
      </w:r>
      <w:r w:rsidR="003529AC" w:rsidRPr="002B3669">
        <w:rPr>
          <w:rStyle w:val="Verwijzing"/>
        </w:rPr>
        <w:fldChar w:fldCharType="begin"/>
      </w:r>
      <w:r w:rsidR="003529AC" w:rsidRPr="002B3669">
        <w:rPr>
          <w:rStyle w:val="Verwijzing"/>
        </w:rPr>
        <w:instrText xml:space="preserve"> REF _Ref37917731 \n \h </w:instrText>
      </w:r>
      <w:r w:rsidR="003529AC" w:rsidRPr="002B3669">
        <w:rPr>
          <w:rStyle w:val="Verwijzing"/>
        </w:rPr>
      </w:r>
      <w:r w:rsidR="003529AC" w:rsidRPr="002B3669">
        <w:rPr>
          <w:rStyle w:val="Verwijzing"/>
        </w:rPr>
        <w:fldChar w:fldCharType="separate"/>
      </w:r>
      <w:r w:rsidR="00176B7A" w:rsidRPr="002B3669">
        <w:rPr>
          <w:rStyle w:val="Verwijzing"/>
        </w:rPr>
        <w:t>Figuur 48</w:t>
      </w:r>
      <w:r w:rsidR="003529AC" w:rsidRPr="002B3669">
        <w:rPr>
          <w:rStyle w:val="Verwijzing"/>
        </w:rPr>
        <w:fldChar w:fldCharType="end"/>
      </w:r>
      <w:r w:rsidR="005B6EF8" w:rsidRPr="005B6EF8">
        <w:t>.</w:t>
      </w:r>
    </w:p>
    <w:p w14:paraId="672526FA" w14:textId="6CCC517E" w:rsidR="005B6EF8" w:rsidRDefault="00013225" w:rsidP="00921371">
      <w:pPr>
        <w:pStyle w:val="Figuur"/>
      </w:pPr>
      <w:r>
        <w:rPr>
          <w:noProof/>
        </w:rPr>
        <w:lastRenderedPageBreak/>
        <w:drawing>
          <wp:inline distT="0" distB="0" distL="0" distR="0" wp14:anchorId="755F3CFD" wp14:editId="61B3BD9B">
            <wp:extent cx="5346700" cy="3289300"/>
            <wp:effectExtent l="0" t="0" r="0" b="0"/>
            <wp:docPr id="5" name="Afbeelding 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6700" cy="3289300"/>
                    </a:xfrm>
                    <a:prstGeom prst="rect">
                      <a:avLst/>
                    </a:prstGeom>
                  </pic:spPr>
                </pic:pic>
              </a:graphicData>
            </a:graphic>
          </wp:inline>
        </w:drawing>
      </w:r>
    </w:p>
    <w:p w14:paraId="02F807BC" w14:textId="4E18E458" w:rsidR="00921371" w:rsidRDefault="00921371" w:rsidP="00E55369">
      <w:pPr>
        <w:pStyle w:val="Figuurbijschrift"/>
      </w:pPr>
      <w:bookmarkStart w:id="758" w:name="_Ref37917731"/>
      <w:bookmarkStart w:id="759" w:name="_Ref43821820"/>
      <w:r>
        <w:t xml:space="preserve">Voorbeeld </w:t>
      </w:r>
      <w:r w:rsidR="00FE7EC9" w:rsidRPr="00FE7EC9">
        <w:t xml:space="preserve">toepassing tekstmodel BesluitCompact en WijzigBijlage/RegelingCompact op </w:t>
      </w:r>
      <w:r>
        <w:t xml:space="preserve">initieel </w:t>
      </w:r>
      <w:r w:rsidR="008B4B6D">
        <w:t>b</w:t>
      </w:r>
      <w:r>
        <w:t>esluit</w:t>
      </w:r>
      <w:bookmarkEnd w:id="758"/>
      <w:r w:rsidR="008B4B6D">
        <w:t xml:space="preserve"> </w:t>
      </w:r>
      <w:bookmarkEnd w:id="759"/>
      <w:r w:rsidR="00F17D3D">
        <w:t>omgevingsverordening</w:t>
      </w:r>
    </w:p>
    <w:p w14:paraId="004D59C5" w14:textId="7511901A" w:rsidR="00921371" w:rsidRDefault="008B4B6D" w:rsidP="00A07696">
      <w:r w:rsidRPr="008B4B6D">
        <w:t xml:space="preserve">Door toepassing van tekstmodel BesluitCompact ziet een besluit tot </w:t>
      </w:r>
      <w:r>
        <w:t xml:space="preserve">wijziging </w:t>
      </w:r>
      <w:r w:rsidRPr="008B4B6D">
        <w:t xml:space="preserve">van een omgevingsdocument met Artikelstructuur, oftewel een </w:t>
      </w:r>
      <w:r w:rsidR="00A07696">
        <w:t>wijzigings</w:t>
      </w:r>
      <w:r w:rsidRPr="008B4B6D">
        <w:t>besluit, er schematisch uit zoals aangegeven in</w:t>
      </w:r>
      <w:r w:rsidR="00A07696">
        <w:t xml:space="preserve"> </w:t>
      </w:r>
      <w:r w:rsidR="00A07696" w:rsidRPr="002B3669">
        <w:rPr>
          <w:rStyle w:val="Verwijzing"/>
        </w:rPr>
        <w:fldChar w:fldCharType="begin"/>
      </w:r>
      <w:r w:rsidR="00A07696" w:rsidRPr="002B3669">
        <w:rPr>
          <w:rStyle w:val="Verwijzing"/>
        </w:rPr>
        <w:instrText xml:space="preserve"> REF _Ref37918317 \n \h </w:instrText>
      </w:r>
      <w:r w:rsidR="00A07696" w:rsidRPr="002B3669">
        <w:rPr>
          <w:rStyle w:val="Verwijzing"/>
        </w:rPr>
      </w:r>
      <w:r w:rsidR="00A07696" w:rsidRPr="002B3669">
        <w:rPr>
          <w:rStyle w:val="Verwijzing"/>
        </w:rPr>
        <w:fldChar w:fldCharType="separate"/>
      </w:r>
      <w:r w:rsidR="00176B7A" w:rsidRPr="002B3669">
        <w:rPr>
          <w:rStyle w:val="Verwijzing"/>
        </w:rPr>
        <w:t>Figuur 49</w:t>
      </w:r>
      <w:r w:rsidR="00A07696" w:rsidRPr="002B3669">
        <w:rPr>
          <w:rStyle w:val="Verwijzing"/>
        </w:rPr>
        <w:fldChar w:fldCharType="end"/>
      </w:r>
      <w:r w:rsidR="00921371">
        <w:t>.</w:t>
      </w:r>
    </w:p>
    <w:p w14:paraId="09339DF4" w14:textId="5E9DE32B" w:rsidR="00921371" w:rsidRDefault="00B956B9" w:rsidP="003529AC">
      <w:pPr>
        <w:pStyle w:val="Figuur"/>
      </w:pPr>
      <w:r>
        <w:rPr>
          <w:noProof/>
        </w:rPr>
        <w:lastRenderedPageBreak/>
        <w:drawing>
          <wp:inline distT="0" distB="0" distL="0" distR="0" wp14:anchorId="6A20CDD9" wp14:editId="0785E6E3">
            <wp:extent cx="5372100" cy="3378200"/>
            <wp:effectExtent l="0" t="0" r="0" b="0"/>
            <wp:docPr id="6" name="Afbeelding 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2100" cy="3378200"/>
                    </a:xfrm>
                    <a:prstGeom prst="rect">
                      <a:avLst/>
                    </a:prstGeom>
                  </pic:spPr>
                </pic:pic>
              </a:graphicData>
            </a:graphic>
          </wp:inline>
        </w:drawing>
      </w:r>
    </w:p>
    <w:p w14:paraId="52D52267" w14:textId="1DF8C9D5" w:rsidR="003529AC" w:rsidRDefault="003529AC" w:rsidP="00E55369">
      <w:pPr>
        <w:pStyle w:val="Figuurbijschrift"/>
      </w:pPr>
      <w:bookmarkStart w:id="760" w:name="_Ref37918317"/>
      <w:bookmarkStart w:id="761" w:name="_Ref43821884"/>
      <w:r w:rsidRPr="003529AC">
        <w:t xml:space="preserve">Voorbeeld </w:t>
      </w:r>
      <w:r w:rsidR="005E10D2" w:rsidRPr="005E10D2">
        <w:t xml:space="preserve">toepassing tekstmodel BesluitCompact en WijzigBijlage/RegelingMutatie op </w:t>
      </w:r>
      <w:r w:rsidRPr="003529AC">
        <w:t>wijzigingsbesluit</w:t>
      </w:r>
      <w:bookmarkEnd w:id="760"/>
      <w:r w:rsidR="00AB1886">
        <w:t xml:space="preserve"> </w:t>
      </w:r>
      <w:bookmarkEnd w:id="761"/>
      <w:r w:rsidR="005E10D2">
        <w:t>omgevingsverordening</w:t>
      </w:r>
    </w:p>
    <w:p w14:paraId="0A6A3BA7" w14:textId="7817F6BE" w:rsidR="00C92834" w:rsidRPr="00C92834" w:rsidRDefault="00C92834" w:rsidP="00C92834">
      <w:r w:rsidRPr="00FD4432">
        <w:t xml:space="preserve">In het voorbeeld van het initieel besluit </w:t>
      </w:r>
      <w:r>
        <w:t xml:space="preserve">van </w:t>
      </w:r>
      <w:r w:rsidR="00216F1C" w:rsidRPr="002B3669">
        <w:rPr>
          <w:rStyle w:val="Verwijzing"/>
        </w:rPr>
        <w:fldChar w:fldCharType="begin"/>
      </w:r>
      <w:r w:rsidR="00216F1C" w:rsidRPr="002B3669">
        <w:rPr>
          <w:rStyle w:val="Verwijzing"/>
        </w:rPr>
        <w:instrText xml:space="preserve"> REF _Ref43821820 \n \h </w:instrText>
      </w:r>
      <w:r w:rsidR="00216F1C" w:rsidRPr="002B3669">
        <w:rPr>
          <w:rStyle w:val="Verwijzing"/>
        </w:rPr>
      </w:r>
      <w:r w:rsidR="00216F1C" w:rsidRPr="002B3669">
        <w:rPr>
          <w:rStyle w:val="Verwijzing"/>
        </w:rPr>
        <w:fldChar w:fldCharType="separate"/>
      </w:r>
      <w:r w:rsidR="00176B7A" w:rsidRPr="002B3669">
        <w:rPr>
          <w:rStyle w:val="Verwijzing"/>
        </w:rPr>
        <w:t>Figuur 48</w:t>
      </w:r>
      <w:r w:rsidR="00216F1C" w:rsidRPr="002B3669">
        <w:rPr>
          <w:rStyle w:val="Verwijzing"/>
        </w:rPr>
        <w:fldChar w:fldCharType="end"/>
      </w:r>
      <w:r w:rsidR="00216F1C">
        <w:t xml:space="preserve"> </w:t>
      </w:r>
      <w:r w:rsidRPr="00FD4432">
        <w:t>zijn WijzigArtikel en Artikel in het Lichaam van het Besluit-deel letterlijk opgevat door ze een Kop met Label Artikel te geven. Dat is niet verplicht</w:t>
      </w:r>
      <w:r w:rsidR="000C5956" w:rsidRPr="000C5956">
        <w:t>, STOP verplicht er slechts toe dat de Kop van een Artikel ten minste één van de elementen Label, Nummer en Opschrift bevat. Het is dus ook mogelijk om in de kop van de betreffende artikelen alleen een nummer op te nemen</w:t>
      </w:r>
      <w:r w:rsidRPr="00FD4432">
        <w:t>.</w:t>
      </w:r>
      <w:r>
        <w:t xml:space="preserve"> Het voorbeeld van </w:t>
      </w:r>
      <w:r w:rsidR="00216F1C" w:rsidRPr="002B3669">
        <w:rPr>
          <w:rStyle w:val="Verwijzing"/>
        </w:rPr>
        <w:fldChar w:fldCharType="begin"/>
      </w:r>
      <w:r w:rsidR="00216F1C" w:rsidRPr="002B3669">
        <w:rPr>
          <w:rStyle w:val="Verwijzing"/>
        </w:rPr>
        <w:instrText xml:space="preserve"> REF _Ref43821884 \n \h </w:instrText>
      </w:r>
      <w:r w:rsidR="00216F1C" w:rsidRPr="002B3669">
        <w:rPr>
          <w:rStyle w:val="Verwijzing"/>
        </w:rPr>
      </w:r>
      <w:r w:rsidR="00216F1C" w:rsidRPr="002B3669">
        <w:rPr>
          <w:rStyle w:val="Verwijzing"/>
        </w:rPr>
        <w:fldChar w:fldCharType="separate"/>
      </w:r>
      <w:r w:rsidR="00176B7A" w:rsidRPr="002B3669">
        <w:rPr>
          <w:rStyle w:val="Verwijzing"/>
        </w:rPr>
        <w:t>Figuur 49</w:t>
      </w:r>
      <w:r w:rsidR="00216F1C" w:rsidRPr="002B3669">
        <w:rPr>
          <w:rStyle w:val="Verwijzing"/>
        </w:rPr>
        <w:fldChar w:fldCharType="end"/>
      </w:r>
      <w:r>
        <w:t xml:space="preserve"> toont een toepassing van een </w:t>
      </w:r>
      <w:r w:rsidRPr="000E116A">
        <w:t>WijzigArtikel en Artikel</w:t>
      </w:r>
      <w:r>
        <w:t xml:space="preserve"> zonder gebruik te maken van Label </w:t>
      </w:r>
      <w:r w:rsidR="00836D02">
        <w:t xml:space="preserve">en </w:t>
      </w:r>
      <w:r w:rsidR="006A2743">
        <w:t>Opschrift</w:t>
      </w:r>
      <w:r>
        <w:t>.</w:t>
      </w:r>
    </w:p>
    <w:p w14:paraId="79CBEAC7" w14:textId="6C6BA587" w:rsidR="00637C72" w:rsidRDefault="00F51490" w:rsidP="000A2FA4">
      <w:pPr>
        <w:pStyle w:val="Kop3"/>
      </w:pPr>
      <w:bookmarkStart w:id="762" w:name="_Toc93476192"/>
      <w:bookmarkEnd w:id="744"/>
      <w:r>
        <w:t>P</w:t>
      </w:r>
      <w:r w:rsidR="006546CB">
        <w:t>rocedure</w:t>
      </w:r>
      <w:r w:rsidR="003B5EE0">
        <w:t>-informatie</w:t>
      </w:r>
      <w:r w:rsidR="00ED3AA2">
        <w:t xml:space="preserve"> </w:t>
      </w:r>
      <w:r w:rsidR="001A3A79">
        <w:t>en consolidatie</w:t>
      </w:r>
      <w:bookmarkEnd w:id="762"/>
    </w:p>
    <w:p w14:paraId="27AF1428" w14:textId="3FF7443D" w:rsidR="001D09C2" w:rsidRDefault="001D09C2" w:rsidP="001D09C2">
      <w:pPr>
        <w:pStyle w:val="Kop4"/>
      </w:pPr>
      <w:bookmarkStart w:id="763" w:name="_Toc93476193"/>
      <w:r>
        <w:t>Algemeen</w:t>
      </w:r>
      <w:bookmarkEnd w:id="763"/>
    </w:p>
    <w:p w14:paraId="191DED24" w14:textId="090F369E" w:rsidR="00740422" w:rsidRDefault="00DE38AD" w:rsidP="004C34A8">
      <w:r>
        <w:t>Na</w:t>
      </w:r>
      <w:r w:rsidR="00D15679">
        <w:t>dat een bevoegd gezag</w:t>
      </w:r>
      <w:r>
        <w:t xml:space="preserve"> is ge</w:t>
      </w:r>
      <w:r w:rsidR="00D15679">
        <w:t xml:space="preserve">start met het opstellen </w:t>
      </w:r>
      <w:r w:rsidR="00740422" w:rsidRPr="00740422">
        <w:t>van een bij het betreffende instrument behorend omgevingsdocument</w:t>
      </w:r>
      <w:r w:rsidR="00915FE5">
        <w:t>, of wijziging daarvan,</w:t>
      </w:r>
      <w:r w:rsidR="001A1583">
        <w:t xml:space="preserve"> doorloopt het</w:t>
      </w:r>
      <w:r w:rsidR="00740422" w:rsidRPr="00740422">
        <w:t xml:space="preserve"> de bij dat instrument behorende procedure. In de loop van die procedure worden een of meer versies van het </w:t>
      </w:r>
      <w:r w:rsidR="00AF30D1">
        <w:t>besluit</w:t>
      </w:r>
      <w:r w:rsidR="00740422" w:rsidRPr="00740422">
        <w:t xml:space="preserve"> aan de LVBB aangeleverd. </w:t>
      </w:r>
      <w:r w:rsidR="00952813">
        <w:t xml:space="preserve">Nadat </w:t>
      </w:r>
      <w:r w:rsidR="0040114B" w:rsidRPr="0040114B">
        <w:t xml:space="preserve">het bevoegd gezag </w:t>
      </w:r>
      <w:r w:rsidR="00CB1035">
        <w:t xml:space="preserve">het besluit heeft genomen en ter bekendmaking heeft aangeleverd, </w:t>
      </w:r>
      <w:r w:rsidR="00740422" w:rsidRPr="00740422">
        <w:t>is voor een aantal instrumenten de procedure afgelopen. In het geval van een instrument waartegen beroep kan worden ingesteld</w:t>
      </w:r>
      <w:r w:rsidR="00827F73">
        <w:t>,</w:t>
      </w:r>
      <w:r w:rsidR="00740422" w:rsidRPr="00740422">
        <w:t xml:space="preserve"> volgt nog een proceduregedeelte dat kan leiden tot wijzigingen in de geldigheid en zelfs tot wijzigingen in de inhoud van het </w:t>
      </w:r>
      <w:r w:rsidR="00EA1D4D">
        <w:t>besluit</w:t>
      </w:r>
      <w:r w:rsidR="00740422"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rsidR="00E04831">
        <w:t>Deze wijzigingen moeten worden doorvertaald naar de geconsolideerde Regeling van het omgevingsdocument.</w:t>
      </w:r>
      <w:r w:rsidR="001A6A5C">
        <w:t xml:space="preserve"> Om dit hele proces te kunnen verwerken </w:t>
      </w:r>
      <w:r w:rsidR="00526425">
        <w:t xml:space="preserve">en het resultaat </w:t>
      </w:r>
      <w:r w:rsidR="000D4337">
        <w:t xml:space="preserve">en bijbehorende informatie </w:t>
      </w:r>
      <w:r w:rsidR="00526425">
        <w:t xml:space="preserve">correct </w:t>
      </w:r>
      <w:r w:rsidR="00526425" w:rsidRPr="00526425">
        <w:t>aan DSO-LV door</w:t>
      </w:r>
      <w:r w:rsidR="00526425">
        <w:t xml:space="preserve"> te kunnen </w:t>
      </w:r>
      <w:r w:rsidR="00526425" w:rsidRPr="00526425">
        <w:t>leveren</w:t>
      </w:r>
      <w:r w:rsidR="00526425">
        <w:t>,</w:t>
      </w:r>
      <w:r w:rsidR="00526425" w:rsidRPr="00526425">
        <w:t xml:space="preserve"> </w:t>
      </w:r>
      <w:r w:rsidR="001A6A5C">
        <w:t xml:space="preserve">heeft de LVBB </w:t>
      </w:r>
      <w:r w:rsidR="00646B9D">
        <w:lastRenderedPageBreak/>
        <w:t>informatie over de procedure en informatie voor de consolidatie nodig.</w:t>
      </w:r>
      <w:r w:rsidR="00000D0C">
        <w:t xml:space="preserve"> </w:t>
      </w:r>
      <w:r w:rsidR="007D320D">
        <w:t xml:space="preserve">Het bevoegd gezag </w:t>
      </w:r>
      <w:r w:rsidR="002205CF">
        <w:t xml:space="preserve">levert </w:t>
      </w:r>
      <w:r w:rsidR="007D320D">
        <w:t xml:space="preserve">die informatie </w:t>
      </w:r>
      <w:r w:rsidR="002205CF">
        <w:t xml:space="preserve">deels aan samen met de </w:t>
      </w:r>
      <w:r w:rsidR="007D320D">
        <w:t>aanlever</w:t>
      </w:r>
      <w:r w:rsidR="002205CF">
        <w:t>i</w:t>
      </w:r>
      <w:r w:rsidR="007D320D">
        <w:t>n</w:t>
      </w:r>
      <w:r w:rsidR="002205CF">
        <w:t xml:space="preserve">g van </w:t>
      </w:r>
      <w:r w:rsidR="00446F54">
        <w:t xml:space="preserve">de </w:t>
      </w:r>
      <w:r w:rsidR="002205CF">
        <w:t>besl</w:t>
      </w:r>
      <w:r w:rsidR="00446F54">
        <w:t>uitversie; deels moet het die informatie in een later stadium aanleveren.</w:t>
      </w:r>
      <w:r w:rsidR="001B3537">
        <w:t xml:space="preserve"> </w:t>
      </w:r>
      <w:r w:rsidR="001B3537" w:rsidRPr="001B3537">
        <w:t xml:space="preserve">Een volledig overzicht van </w:t>
      </w:r>
      <w:r w:rsidR="00B91F4F">
        <w:t xml:space="preserve">de aan te leveren gegevens </w:t>
      </w:r>
      <w:r w:rsidR="001B3537" w:rsidRPr="001B3537">
        <w:t>is te vinden in de STOP-documentatie.</w:t>
      </w:r>
    </w:p>
    <w:p w14:paraId="4B0648FE" w14:textId="51CB66DD" w:rsidR="00CB6CB9" w:rsidRDefault="00CB6CB9" w:rsidP="004C34A8"/>
    <w:p w14:paraId="00A6E21F" w14:textId="1090BC46" w:rsidR="00565E83" w:rsidRDefault="00D63C2E" w:rsidP="00A3684B">
      <w:r>
        <w:t xml:space="preserve">Bij de aanlevering van een besluitversie levert het bevoegd gezag de benodigde informatie aan in de vorm van besluitmetadata, regelingmetadata en consolidatie-informatie. </w:t>
      </w:r>
      <w:r w:rsidR="00513955">
        <w:t xml:space="preserve">Daarbij </w:t>
      </w:r>
      <w:r w:rsidR="00012FE6">
        <w:t xml:space="preserve">moeten </w:t>
      </w:r>
      <w:r w:rsidR="00513955">
        <w:t xml:space="preserve">voor de hand liggende </w:t>
      </w:r>
      <w:r w:rsidR="00012FE6">
        <w:t xml:space="preserve">gegevens worden </w:t>
      </w:r>
      <w:r w:rsidR="00B91F4F">
        <w:t xml:space="preserve">aangeleverd zoals van welk bevoegd gezag het besluit afkomstig is </w:t>
      </w:r>
      <w:r w:rsidR="001C3784">
        <w:t>(eindverantwoordelijke)</w:t>
      </w:r>
      <w:r w:rsidR="00C266A7">
        <w:t xml:space="preserve"> en</w:t>
      </w:r>
      <w:r w:rsidR="001C3784">
        <w:t xml:space="preserve"> </w:t>
      </w:r>
      <w:r w:rsidR="001E61F5">
        <w:t xml:space="preserve">het </w:t>
      </w:r>
      <w:r w:rsidR="001C3784">
        <w:t>soort Regeling (oftewel om welk type omgevingsdocument gaat het)</w:t>
      </w:r>
      <w:r w:rsidR="001E61F5">
        <w:t>.</w:t>
      </w:r>
    </w:p>
    <w:p w14:paraId="74F1C406" w14:textId="4C064680" w:rsidR="00AB5039" w:rsidRDefault="00322F92" w:rsidP="00A3684B">
      <w:r>
        <w:t xml:space="preserve">Vervolgens moet </w:t>
      </w:r>
      <w:r w:rsidR="00565E83" w:rsidRPr="00565E83">
        <w:t>de soort procedure worden gekozen</w:t>
      </w:r>
      <w:r>
        <w:t>. Aangegeven moet worden</w:t>
      </w:r>
      <w:r w:rsidR="00565E83" w:rsidRPr="00565E83">
        <w:t xml:space="preserve"> </w:t>
      </w:r>
      <w:r>
        <w:t xml:space="preserve">of </w:t>
      </w:r>
      <w:r w:rsidR="00565E83" w:rsidRPr="00565E83">
        <w:t>een ontwerpbesluit of een definitief besluit</w:t>
      </w:r>
      <w:r>
        <w:t xml:space="preserve"> wordt </w:t>
      </w:r>
      <w:r w:rsidR="00F845E4">
        <w:t>aangeleverd.</w:t>
      </w:r>
      <w:r w:rsidR="00274664">
        <w:t xml:space="preserve"> </w:t>
      </w:r>
      <w:r w:rsidR="00AB5039">
        <w:t>De procedure-informatie wordt verder ingevuld met het element Procedurestappen</w:t>
      </w:r>
      <w:r w:rsidR="007A712A">
        <w:t>. Dit is de</w:t>
      </w:r>
      <w:r w:rsidR="00AB5039">
        <w:t xml:space="preserve"> </w:t>
      </w:r>
      <w:r w:rsidR="007A712A">
        <w:t>v</w:t>
      </w:r>
      <w:r w:rsidR="007A712A" w:rsidRPr="007A712A">
        <w:t xml:space="preserve">erzameling van stappen in de </w:t>
      </w:r>
      <w:r w:rsidR="00E6585F">
        <w:t>p</w:t>
      </w:r>
      <w:r w:rsidR="007A712A" w:rsidRPr="007A712A">
        <w:t xml:space="preserve">rocedure die het </w:t>
      </w:r>
      <w:r w:rsidR="00E6585F">
        <w:t xml:space="preserve">bevoegd gezag </w:t>
      </w:r>
      <w:r w:rsidR="007A712A" w:rsidRPr="007A712A">
        <w:t>doorloopt in het opstellen van een BesluitVersie teneinde een bepaalde mijlpaal (eind van een Procedure) te bereiken.</w:t>
      </w:r>
      <w:r w:rsidR="00E8128B">
        <w:t xml:space="preserve"> Het element Procedurestappen kan dus meerdere stappen bevatten, en ook in de loop van de tijd aan de hand van het verloop van de procedure worden aangevuld. </w:t>
      </w:r>
      <w:r w:rsidR="008526E3">
        <w:t>Bij iedere stap wordt de bijbehorende datum ingevuld.</w:t>
      </w:r>
      <w:r w:rsidR="00815DC8">
        <w:t xml:space="preserve"> De procedurestappen </w:t>
      </w:r>
      <w:r w:rsidR="00132224">
        <w:t xml:space="preserve">die als metadata kunnen worden aangeleverd betreffen alleen het </w:t>
      </w:r>
      <w:r w:rsidR="00516F48">
        <w:t xml:space="preserve">formele </w:t>
      </w:r>
      <w:r w:rsidR="00132224">
        <w:t xml:space="preserve">deel van de </w:t>
      </w:r>
      <w:r w:rsidR="00516F48">
        <w:t>procedure, dus vanaf de terinzagelegging van een ontwerpbesluit. Daaraan voorafgaande stappen</w:t>
      </w:r>
      <w:r w:rsidR="00C31BDB">
        <w:t xml:space="preserve">, zoals participatie, conceptversies voor overleg </w:t>
      </w:r>
      <w:r w:rsidR="005210E1">
        <w:t>en voorbereiding van de besluitvorming door het bestuursorgaan,</w:t>
      </w:r>
      <w:r w:rsidR="00516F48">
        <w:t xml:space="preserve"> worden niet door de LVBB</w:t>
      </w:r>
      <w:r w:rsidR="004234D4">
        <w:t xml:space="preserve"> verwerkt maar </w:t>
      </w:r>
      <w:r w:rsidR="00516F48">
        <w:t xml:space="preserve">kunnen </w:t>
      </w:r>
      <w:r w:rsidR="004234D4">
        <w:t>uiteraard wel door het bevoegd gezag in de eigen software worden bijgehouden.</w:t>
      </w:r>
    </w:p>
    <w:p w14:paraId="5645926A" w14:textId="449F2EDD" w:rsidR="00565E83" w:rsidRDefault="00274664" w:rsidP="00A3684B">
      <w:r>
        <w:t>Aan de hand van de soort procedure</w:t>
      </w:r>
      <w:r w:rsidR="0070449E">
        <w:t xml:space="preserve"> bepaalt de LVBB welke consolidatiemethode op het besluit wordt toegepast. </w:t>
      </w:r>
      <w:r w:rsidR="00B33281">
        <w:t>De LVBB</w:t>
      </w:r>
      <w:r w:rsidR="00CA0941">
        <w:t xml:space="preserve"> stelt de proefconsolidatie van het ontwerpbesluit </w:t>
      </w:r>
      <w:r w:rsidR="00DD7A9B">
        <w:t xml:space="preserve">respectievelijk de </w:t>
      </w:r>
      <w:r w:rsidR="00CA0941">
        <w:t>geconsolideerde</w:t>
      </w:r>
      <w:r w:rsidR="00DD7A9B">
        <w:t xml:space="preserve"> Regeling </w:t>
      </w:r>
      <w:r w:rsidR="00CB3D82">
        <w:t xml:space="preserve">(bij een definitief besluit) </w:t>
      </w:r>
      <w:r w:rsidR="00DD7A9B">
        <w:t xml:space="preserve">beschikbaar voor DSO-LV en levert de IMOW-objecten door aan DSO-LV. Uiteraard moet </w:t>
      </w:r>
      <w:r w:rsidR="00DD7A9B" w:rsidRPr="00DD7A9B">
        <w:t>DSO-LV</w:t>
      </w:r>
      <w:r w:rsidR="00DD7A9B">
        <w:t xml:space="preserve"> weten of de aangeleverde </w:t>
      </w:r>
      <w:r w:rsidR="00DD7A9B" w:rsidRPr="00DD7A9B">
        <w:t>IMOW-objecten</w:t>
      </w:r>
      <w:r w:rsidR="00DD7A9B">
        <w:t xml:space="preserve"> horen bij een ontwerpbesluit of een definitief besluit. Daarvoor kent ook IMOW </w:t>
      </w:r>
      <w:r w:rsidR="00C126D2">
        <w:t>proceduregegevens.</w:t>
      </w:r>
    </w:p>
    <w:p w14:paraId="24A3F143" w14:textId="7A2BCF5C" w:rsidR="00565E83" w:rsidRDefault="008C085F" w:rsidP="00043A4F">
      <w:pPr>
        <w:pStyle w:val="Kop4"/>
      </w:pPr>
      <w:bookmarkStart w:id="764" w:name="_Toc93476194"/>
      <w:r>
        <w:t>Ontwerpbesluit</w:t>
      </w:r>
      <w:bookmarkEnd w:id="764"/>
    </w:p>
    <w:p w14:paraId="61A60F66" w14:textId="3EE78DBA" w:rsidR="0044672B" w:rsidRDefault="00BB64FD" w:rsidP="00A3684B">
      <w:r w:rsidRPr="00BB64FD">
        <w:t xml:space="preserve">Indien sprake is van een ontwerpbesluit levert het bevoegd gezag </w:t>
      </w:r>
      <w:r>
        <w:t xml:space="preserve">het </w:t>
      </w:r>
      <w:r w:rsidR="005D3E7A">
        <w:t>ontwerpbesluit</w:t>
      </w:r>
      <w:r>
        <w:t xml:space="preserve"> aan bij de LVBB</w:t>
      </w:r>
      <w:r w:rsidR="005D3E7A">
        <w:t xml:space="preserve"> </w:t>
      </w:r>
      <w:r w:rsidR="003B19A2">
        <w:t xml:space="preserve">met als soortProcedure </w:t>
      </w:r>
      <w:r w:rsidR="00C52D35">
        <w:t>‘</w:t>
      </w:r>
      <w:r w:rsidR="003B19A2">
        <w:t>ontwerpbesluit</w:t>
      </w:r>
      <w:r w:rsidR="00C52D35">
        <w:t>’</w:t>
      </w:r>
      <w:r w:rsidR="00B74496">
        <w:t>. Bij de procedurestappen</w:t>
      </w:r>
      <w:r w:rsidR="003B19A2">
        <w:t xml:space="preserve"> </w:t>
      </w:r>
      <w:r w:rsidR="000E38BB">
        <w:t>v</w:t>
      </w:r>
      <w:r w:rsidR="00B74496">
        <w:t>oeg</w:t>
      </w:r>
      <w:r w:rsidR="000E38BB">
        <w:t xml:space="preserve">t het bevoegd gezag in ieder geval </w:t>
      </w:r>
      <w:r w:rsidR="006F5A28">
        <w:t>de procedurestap</w:t>
      </w:r>
      <w:r w:rsidR="00706146">
        <w:t xml:space="preserve"> ‘einde inzagetermijn’ </w:t>
      </w:r>
      <w:r w:rsidR="00B74496">
        <w:t>met de bijbehorende datum toe</w:t>
      </w:r>
      <w:r w:rsidR="00706146">
        <w:t xml:space="preserve">. </w:t>
      </w:r>
      <w:r w:rsidR="005E4067">
        <w:t>De LVBB voegt daar zelf nog</w:t>
      </w:r>
      <w:r w:rsidR="003D4CEB">
        <w:t xml:space="preserve"> gegevens aan toe zoals de datum van publicatie.</w:t>
      </w:r>
    </w:p>
    <w:p w14:paraId="030C9157" w14:textId="5434F33C" w:rsidR="0044672B" w:rsidRDefault="00706146" w:rsidP="00A3684B">
      <w:r>
        <w:t xml:space="preserve">Van de terinzagelegging van een ontwerpbesluit </w:t>
      </w:r>
      <w:r w:rsidR="00137D7D">
        <w:t xml:space="preserve">moet op grond van de </w:t>
      </w:r>
      <w:r w:rsidR="00256147">
        <w:t>Awb</w:t>
      </w:r>
      <w:r w:rsidR="00137D7D">
        <w:t xml:space="preserve"> een voorafgaande kennisgeving in het officiële publicatieblad van het bevoegd gezag gedaan worden. </w:t>
      </w:r>
      <w:r w:rsidR="00FC7820">
        <w:t>Onderzocht wordt nog of het bevoegd gezag die kennisgeving samen met het ontwerpbesluit moet aanleveren, of dat de LVBB die uit het ontwerpbesluit kan afleiden.</w:t>
      </w:r>
    </w:p>
    <w:p w14:paraId="10E9614A" w14:textId="14306B5C" w:rsidR="00D36DBE" w:rsidRPr="00D36DBE" w:rsidRDefault="00CB6CB9" w:rsidP="0006411B">
      <w:r>
        <w:t xml:space="preserve">Na ontvangst van een ontwerpbesluit </w:t>
      </w:r>
      <w:r w:rsidR="00E92A4C">
        <w:t xml:space="preserve">voert </w:t>
      </w:r>
      <w:r w:rsidR="00095BCD">
        <w:t xml:space="preserve">de </w:t>
      </w:r>
      <w:r>
        <w:t xml:space="preserve">LVBB </w:t>
      </w:r>
      <w:r w:rsidR="00E92A4C">
        <w:t xml:space="preserve">een </w:t>
      </w:r>
      <w:r>
        <w:t>proef</w:t>
      </w:r>
      <w:r w:rsidR="00E92A4C">
        <w:t>consolidatie uit</w:t>
      </w:r>
      <w:r w:rsidR="00D04580">
        <w:t xml:space="preserve"> met als resultaat een proefversie</w:t>
      </w:r>
      <w:r>
        <w:t xml:space="preserve">: </w:t>
      </w:r>
      <w:r w:rsidR="008E6BF2">
        <w:t xml:space="preserve">de consolidatie van </w:t>
      </w:r>
      <w:r w:rsidR="00B53461" w:rsidRPr="00B53461">
        <w:t>het ontwerpbesluit</w:t>
      </w:r>
      <w:r w:rsidR="00B53461">
        <w:t xml:space="preserve"> in de op dat moment bestaande regeling, alsof het ontwerpbesluit al in werking was getreden</w:t>
      </w:r>
      <w:r w:rsidR="007C63AF">
        <w:t>.</w:t>
      </w:r>
      <w:r w:rsidR="00E50331">
        <w:t xml:space="preserve"> De LVBB stelt de proefversie beschikbaar voor DSO-LV</w:t>
      </w:r>
      <w:r w:rsidR="000D230A">
        <w:t xml:space="preserve"> en levert de IMOW-objecten door aan DSO-LV. </w:t>
      </w:r>
      <w:r w:rsidR="007E5236">
        <w:t xml:space="preserve">DSO-LV weet dat het gaat om </w:t>
      </w:r>
      <w:r w:rsidR="007E5236" w:rsidRPr="007E5236">
        <w:t>IMOW-objecten</w:t>
      </w:r>
      <w:r w:rsidR="007E5236">
        <w:t xml:space="preserve"> behorend bij een ontwerpbesluit omdat in dat geval </w:t>
      </w:r>
      <w:r w:rsidR="00EF1417">
        <w:t xml:space="preserve">bij de </w:t>
      </w:r>
      <w:r w:rsidR="00FE0C77">
        <w:t>IM</w:t>
      </w:r>
      <w:r w:rsidR="007E5236">
        <w:t>O</w:t>
      </w:r>
      <w:r w:rsidR="00971E06">
        <w:t>W</w:t>
      </w:r>
      <w:r w:rsidR="00FE0C77">
        <w:t>-</w:t>
      </w:r>
      <w:r w:rsidR="007E5236">
        <w:t>object</w:t>
      </w:r>
      <w:r w:rsidR="00EF1417">
        <w:t>en</w:t>
      </w:r>
      <w:r w:rsidR="007E5236">
        <w:t xml:space="preserve"> </w:t>
      </w:r>
      <w:r w:rsidR="00047EA2">
        <w:t xml:space="preserve">als </w:t>
      </w:r>
      <w:r w:rsidR="007E5236">
        <w:t>procedurestatus</w:t>
      </w:r>
      <w:r w:rsidR="00971E06">
        <w:t xml:space="preserve"> ‘ontwerp’</w:t>
      </w:r>
      <w:r w:rsidR="00047EA2">
        <w:t xml:space="preserve"> is aangegeven</w:t>
      </w:r>
      <w:r w:rsidR="00971E06">
        <w:t>.</w:t>
      </w:r>
    </w:p>
    <w:p w14:paraId="2887DE17" w14:textId="244BFAFD" w:rsidR="00387B78" w:rsidRDefault="00003C17" w:rsidP="00043A4F">
      <w:pPr>
        <w:pStyle w:val="Kop4"/>
      </w:pPr>
      <w:bookmarkStart w:id="765" w:name="_Toc93476195"/>
      <w:r>
        <w:t>Definitief besluit</w:t>
      </w:r>
      <w:bookmarkEnd w:id="765"/>
    </w:p>
    <w:p w14:paraId="459F5154" w14:textId="45B84D20" w:rsidR="00180A6F" w:rsidRDefault="00180A6F" w:rsidP="004C34A8">
      <w:r>
        <w:t>Nadat het bestuursorgaan een besluit over een omgevingsdocument heeft genomen</w:t>
      </w:r>
      <w:r w:rsidR="008E336B">
        <w:t>, levert het dat besluit aan bij de LVBB met als soort</w:t>
      </w:r>
      <w:r w:rsidR="00C52D35">
        <w:t>P</w:t>
      </w:r>
      <w:r w:rsidR="008E336B">
        <w:t xml:space="preserve">rocedure </w:t>
      </w:r>
      <w:r w:rsidR="00C52D35">
        <w:t>‘definitief besluit’</w:t>
      </w:r>
      <w:r w:rsidR="000037D6">
        <w:t xml:space="preserve">. </w:t>
      </w:r>
      <w:r w:rsidR="001277DC">
        <w:t xml:space="preserve">Bij de procedurestappen </w:t>
      </w:r>
      <w:r w:rsidR="000037D6" w:rsidRPr="000037D6">
        <w:t>v</w:t>
      </w:r>
      <w:r w:rsidR="00254D88">
        <w:t>oeg</w:t>
      </w:r>
      <w:r w:rsidR="000037D6" w:rsidRPr="000037D6">
        <w:t>t het bevoegd gezag in ieder geval de procedurestap ‘</w:t>
      </w:r>
      <w:r w:rsidR="006733E0">
        <w:t>vaststelling</w:t>
      </w:r>
      <w:r w:rsidR="000037D6" w:rsidRPr="000037D6">
        <w:t xml:space="preserve">’ </w:t>
      </w:r>
      <w:r w:rsidR="00254D88">
        <w:lastRenderedPageBreak/>
        <w:t>met de bijbehorende datum toe</w:t>
      </w:r>
      <w:r w:rsidR="000037D6" w:rsidRPr="000037D6">
        <w:t>. De LVBB voegt daar zelf nog gegevens aan toe zoals de datum van publicatie.</w:t>
      </w:r>
      <w:r w:rsidR="006A0E23">
        <w:t xml:space="preserve"> </w:t>
      </w:r>
      <w:r w:rsidR="00083D78" w:rsidRPr="00083D78">
        <w:t>Uit de meegeleverde consolidatie-informatie haalt de LVBB de datum van inwerkingtreden van het besluit en de nieuwe RegelingVersie op.</w:t>
      </w:r>
      <w:r w:rsidR="00496E80">
        <w:t xml:space="preserve"> </w:t>
      </w:r>
      <w:r w:rsidR="006A0E23">
        <w:t xml:space="preserve">In </w:t>
      </w:r>
      <w:r w:rsidR="002332AC">
        <w:t xml:space="preserve">de </w:t>
      </w:r>
      <w:r w:rsidR="006A0E23">
        <w:t xml:space="preserve">loop van de </w:t>
      </w:r>
      <w:r w:rsidR="002332AC">
        <w:t>procedure worden</w:t>
      </w:r>
      <w:r w:rsidR="00CA27A2">
        <w:t xml:space="preserve">, in ieder geval </w:t>
      </w:r>
      <w:r w:rsidR="00C8618F">
        <w:t>bij besluiten waartegen beroep kan worden ingesteld</w:t>
      </w:r>
      <w:r w:rsidR="005316DB">
        <w:t xml:space="preserve">, </w:t>
      </w:r>
      <w:r w:rsidR="00CA27A2">
        <w:t xml:space="preserve">nieuwe </w:t>
      </w:r>
      <w:r w:rsidR="005316DB">
        <w:t xml:space="preserve">procedurestappen toegevoegd. </w:t>
      </w:r>
      <w:r w:rsidR="00587E20">
        <w:t xml:space="preserve">In de STOP-documentatie </w:t>
      </w:r>
      <w:r w:rsidR="00EA7AD2">
        <w:t xml:space="preserve">zijn daarvoor </w:t>
      </w:r>
      <w:r w:rsidR="00847984">
        <w:t>alvast</w:t>
      </w:r>
      <w:r w:rsidR="00102073">
        <w:t xml:space="preserve"> procedurestappen opgenomen. In een volgende versie van de toepassingsprofielen zal dat per omgevingsdocument gedetailleerd worden beschreven.</w:t>
      </w:r>
    </w:p>
    <w:p w14:paraId="61F72156" w14:textId="470B52AC" w:rsidR="0011382F" w:rsidRDefault="00750FB5" w:rsidP="005F53EB">
      <w:pPr>
        <w:pStyle w:val="Kader"/>
      </w:pPr>
      <w:r>
        <w:rPr>
          <w:noProof/>
        </w:rPr>
        <mc:AlternateContent>
          <mc:Choice Requires="wps">
            <w:drawing>
              <wp:inline distT="0" distB="0" distL="0" distR="0" wp14:anchorId="186F62FC" wp14:editId="7C3868D1">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4CBD103" w14:textId="77777777" w:rsidR="00750FB5" w:rsidRPr="00AB29F5" w:rsidRDefault="00750FB5" w:rsidP="00750FB5">
                            <w:pPr>
                              <w:rPr>
                                <w:b/>
                                <w:bCs/>
                              </w:rPr>
                            </w:pPr>
                            <w:r w:rsidRPr="00AB29F5">
                              <w:rPr>
                                <w:b/>
                                <w:bCs/>
                              </w:rPr>
                              <w:t>Toekomstige functionaliteit</w:t>
                            </w:r>
                          </w:p>
                          <w:p w14:paraId="1A1E0CC0" w14:textId="6EDAD204" w:rsidR="00750FB5" w:rsidRPr="00540D05" w:rsidRDefault="00750FB5" w:rsidP="00750FB5">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86F62FC" id="Tekstvak 17"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TJ8UErAgAAWgQAAA4AAAAAAAAAAAAAAAAALgIAAGRycy9lMm9Eb2Mu&#10;eG1sUEsBAi0AFAAGAAgAAAAhALcMAwjXAAAABQEAAA8AAAAAAAAAAAAAAAAAhQQAAGRycy9kb3du&#10;cmV2LnhtbFBLBQYAAAAABAAEAPMAAACJBQAAAAA=&#10;" filled="f" strokeweight=".5pt">
                <v:textbox style="mso-fit-shape-to-text:t">
                  <w:txbxContent>
                    <w:p w14:paraId="04CBD103" w14:textId="77777777" w:rsidR="00750FB5" w:rsidRPr="00AB29F5" w:rsidRDefault="00750FB5" w:rsidP="00750FB5">
                      <w:pPr>
                        <w:rPr>
                          <w:b/>
                          <w:bCs/>
                        </w:rPr>
                      </w:pPr>
                      <w:r w:rsidRPr="00AB29F5">
                        <w:rPr>
                          <w:b/>
                          <w:bCs/>
                        </w:rPr>
                        <w:t>Toekomstige functionaliteit</w:t>
                      </w:r>
                    </w:p>
                    <w:p w14:paraId="1A1E0CC0" w14:textId="6EDAD204" w:rsidR="00750FB5" w:rsidRPr="00540D05" w:rsidRDefault="00750FB5" w:rsidP="00750FB5">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517C287A" w14:textId="56F3B084" w:rsidR="0011382F" w:rsidRDefault="00DB60FC" w:rsidP="005F53EB">
      <w:pPr>
        <w:pStyle w:val="Kader"/>
      </w:pPr>
      <w:r>
        <w:rPr>
          <w:noProof/>
        </w:rPr>
        <mc:AlternateContent>
          <mc:Choice Requires="wps">
            <w:drawing>
              <wp:inline distT="0" distB="0" distL="0" distR="0" wp14:anchorId="5DC79A2F" wp14:editId="10A2B43B">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F0B0EEC" w14:textId="77777777" w:rsidR="00DB60FC" w:rsidRPr="00044BBB" w:rsidRDefault="00DB60FC" w:rsidP="00DB60FC">
                            <w:pPr>
                              <w:rPr>
                                <w:b/>
                                <w:bCs/>
                              </w:rPr>
                            </w:pPr>
                            <w:r w:rsidRPr="00044BBB">
                              <w:rPr>
                                <w:b/>
                                <w:bCs/>
                              </w:rPr>
                              <w:t>Toekomstige functionaliteit</w:t>
                            </w:r>
                          </w:p>
                          <w:p w14:paraId="164877E9" w14:textId="77777777" w:rsidR="00DB60FC" w:rsidRPr="0034067F" w:rsidRDefault="00DB60FC" w:rsidP="00DB60FC">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C79A2F" id="Tekstvak 12" o:spid="_x0000_s1030"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Uh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6dDwFqoj4uCgHxFv+Vph+kfmwwtzOBPYH855eMZDasCa4CRRUoP79bf76I9UoZWSFmespAaXgBL9&#10;3SCFd+PpNI5kUqY3XyaouGvL9tpi9s0KsM0x7pPlSYz+QQ+idNC84TIs45toYobjyyUNg7gK/dzj&#10;MnGxXCYnHELLwqPZWB5TD6C+dm/M2RNZAXl+gmEWWfGOs943Rnq73AdkLhEaUe4xPYGPA5y4OS1b&#10;3JBrPXldfgm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CK+pSErAgAAWgQAAA4AAAAAAAAAAAAAAAAALgIAAGRycy9lMm9Eb2Mu&#10;eG1sUEsBAi0AFAAGAAgAAAAhALcMAwjXAAAABQEAAA8AAAAAAAAAAAAAAAAAhQQAAGRycy9kb3du&#10;cmV2LnhtbFBLBQYAAAAABAAEAPMAAACJBQAAAAA=&#10;" filled="f" strokeweight=".5pt">
                <v:textbox style="mso-fit-shape-to-text:t">
                  <w:txbxContent>
                    <w:p w14:paraId="6F0B0EEC" w14:textId="77777777" w:rsidR="00DB60FC" w:rsidRPr="00044BBB" w:rsidRDefault="00DB60FC" w:rsidP="00DB60FC">
                      <w:pPr>
                        <w:rPr>
                          <w:b/>
                          <w:bCs/>
                        </w:rPr>
                      </w:pPr>
                      <w:r w:rsidRPr="00044BBB">
                        <w:rPr>
                          <w:b/>
                          <w:bCs/>
                        </w:rPr>
                        <w:t>Toekomstige functionaliteit</w:t>
                      </w:r>
                    </w:p>
                    <w:p w14:paraId="164877E9" w14:textId="77777777" w:rsidR="00DB60FC" w:rsidRPr="0034067F" w:rsidRDefault="00DB60FC" w:rsidP="00DB60FC">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765511ED" w14:textId="77777777" w:rsidR="00835E81" w:rsidRDefault="00835E81" w:rsidP="00835E81">
      <w:pPr>
        <w:pStyle w:val="Kop4"/>
      </w:pPr>
      <w:bookmarkStart w:id="766" w:name="_Toc51304884"/>
      <w:bookmarkStart w:id="767" w:name="_Toc93476196"/>
      <w:r w:rsidRPr="00355A9A">
        <w:t>Procedurestatus van onderdelen van de Regeling</w:t>
      </w:r>
      <w:bookmarkEnd w:id="766"/>
      <w:bookmarkEnd w:id="767"/>
    </w:p>
    <w:p w14:paraId="389DAD08" w14:textId="77777777" w:rsidR="00835E81" w:rsidRPr="00355A9A" w:rsidRDefault="00835E81" w:rsidP="00835E81">
      <w:r w:rsidRPr="004E6730">
        <w:t>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geografische informatieobjecten en IMOW-objecten. De (procedure)status moet dan in de regelingenbank en DSO-LV ook raadpleegbaar zijn. In een aantal gevallen dient het bevoegd gezag wijzigingen in de procedurestatus door te geven.</w:t>
      </w:r>
    </w:p>
    <w:p w14:paraId="09C85A7F" w14:textId="42B5A39A" w:rsidR="0011382F" w:rsidRDefault="0020622E" w:rsidP="005F53EB">
      <w:pPr>
        <w:pStyle w:val="Kader"/>
      </w:pPr>
      <w:r>
        <w:rPr>
          <w:noProof/>
        </w:rPr>
        <mc:AlternateContent>
          <mc:Choice Requires="wps">
            <w:drawing>
              <wp:inline distT="0" distB="0" distL="0" distR="0" wp14:anchorId="4D521653" wp14:editId="269F7D95">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B34A394" w14:textId="77777777" w:rsidR="0020622E" w:rsidRPr="00D80A79" w:rsidRDefault="0020622E" w:rsidP="0020622E">
                            <w:pPr>
                              <w:rPr>
                                <w:b/>
                                <w:bCs/>
                              </w:rPr>
                            </w:pPr>
                            <w:r w:rsidRPr="00D80A79">
                              <w:rPr>
                                <w:b/>
                                <w:bCs/>
                              </w:rPr>
                              <w:t>Toekomstige functionaliteit</w:t>
                            </w:r>
                          </w:p>
                          <w:p w14:paraId="3D74365D" w14:textId="77777777" w:rsidR="0020622E" w:rsidRPr="0022671B" w:rsidRDefault="0020622E" w:rsidP="0020622E">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D521653" id="Tekstvak 18" o:spid="_x0000_s103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4B34A394" w14:textId="77777777" w:rsidR="0020622E" w:rsidRPr="00D80A79" w:rsidRDefault="0020622E" w:rsidP="0020622E">
                      <w:pPr>
                        <w:rPr>
                          <w:b/>
                          <w:bCs/>
                        </w:rPr>
                      </w:pPr>
                      <w:r w:rsidRPr="00D80A79">
                        <w:rPr>
                          <w:b/>
                          <w:bCs/>
                        </w:rPr>
                        <w:t>Toekomstige functionaliteit</w:t>
                      </w:r>
                    </w:p>
                    <w:p w14:paraId="3D74365D" w14:textId="77777777" w:rsidR="0020622E" w:rsidRPr="0022671B" w:rsidRDefault="0020622E" w:rsidP="0020622E">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24829D73" w14:textId="1E484521" w:rsidR="00424708" w:rsidRDefault="00424708" w:rsidP="000A2FA4">
      <w:pPr>
        <w:pStyle w:val="Kop3"/>
      </w:pPr>
      <w:bookmarkStart w:id="768" w:name="_Toc93476197"/>
      <w:bookmarkStart w:id="769" w:name="_Ref37940985"/>
      <w:bookmarkStart w:id="770" w:name="_Ref37940990"/>
      <w:bookmarkStart w:id="771" w:name="_Ref38202667"/>
      <w:r>
        <w:t>Kennisgeving</w:t>
      </w:r>
      <w:bookmarkEnd w:id="768"/>
    </w:p>
    <w:p w14:paraId="064C5870" w14:textId="77777777" w:rsidR="00E335C6" w:rsidRDefault="00E335C6" w:rsidP="00E335C6">
      <w:r>
        <w:t xml:space="preserve">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w:t>
      </w:r>
      <w:r>
        <w:lastRenderedPageBreak/>
        <w:t xml:space="preserve">ontwerpbesluit in het </w:t>
      </w:r>
      <w:r w:rsidRPr="00360B7B">
        <w:t>officiële publicatieblad</w:t>
      </w:r>
      <w:r>
        <w:t xml:space="preserve"> van dat bestuursorgaan op overheid.nl. De kennisgeving bestaat uit een zakelijke weergave van de inhoud van het (ontwerp-)besluit en vermeldt in ieder geval:</w:t>
      </w:r>
    </w:p>
    <w:p w14:paraId="39E97AC2" w14:textId="77777777" w:rsidR="00E335C6" w:rsidRDefault="00E335C6" w:rsidP="00E335C6">
      <w:pPr>
        <w:pStyle w:val="Opsommingtekens1"/>
      </w:pPr>
      <w:r>
        <w:t>de wijze waarop en de periode waarin de stukken waar de kennisgeving betrekking op heeft voor eenieder ter inzage liggen;</w:t>
      </w:r>
    </w:p>
    <w:p w14:paraId="4D17358C" w14:textId="77777777" w:rsidR="00E335C6" w:rsidRDefault="00E335C6" w:rsidP="00E335C6">
      <w:pPr>
        <w:pStyle w:val="Opsommingtekens1"/>
      </w:pPr>
      <w:r>
        <w:t>wie in de gelegenheid worden gesteld om zienswijzen naar voren te brengen en op welke wijze dit kan geschieden.</w:t>
      </w:r>
    </w:p>
    <w:p w14:paraId="0E6E2A3B" w14:textId="77777777" w:rsidR="00E335C6" w:rsidRDefault="00E335C6" w:rsidP="00E335C6"/>
    <w:p w14:paraId="3356E244" w14:textId="77777777" w:rsidR="00E335C6" w:rsidRDefault="00E335C6" w:rsidP="00E335C6">
      <w:r w:rsidRPr="001D6202">
        <w:t xml:space="preserve">Wanneer bij de voorbereiding van het besluit de uniforme openbare voorbereidingsprocedure van afdeling 3.4 is toegepast </w:t>
      </w:r>
      <w:r>
        <w:t>en tegen het besluit bezwaar kan worden gemaakt of beroep open staat, zoals het (besluit tot vaststelling of wijziging van) het omgevingsplan, de reactieve interventie en het projectbesluit, moet</w:t>
      </w:r>
      <w:r w:rsidRPr="003672F0">
        <w:t xml:space="preserve"> </w:t>
      </w:r>
      <w:r>
        <w:t xml:space="preserve">het bestuursorgaan tegelijk </w:t>
      </w:r>
      <w:r w:rsidRPr="00E4286A">
        <w:t>met de bekendmaking van het besluit kennis</w:t>
      </w:r>
      <w:r>
        <w:t xml:space="preserve"> </w:t>
      </w:r>
      <w:r w:rsidRPr="00E4286A">
        <w:t>geven van de terinzagelegging van de op de zaak betrekking hebbende stukken</w:t>
      </w:r>
      <w:r>
        <w:t xml:space="preserve"> </w:t>
      </w:r>
      <w:r w:rsidRPr="000C3CA2">
        <w:t>in het officiële publicatieblad van dat bestuursorgaan op overheid.nl</w:t>
      </w:r>
      <w:r>
        <w:t>. De kennisgeving bestaat uit een zakelijke weergave van de inhoud van het besluit en vermeldt in ieder geval:</w:t>
      </w:r>
    </w:p>
    <w:p w14:paraId="27331376" w14:textId="77777777" w:rsidR="00E335C6" w:rsidRDefault="00E335C6" w:rsidP="00E335C6">
      <w:pPr>
        <w:pStyle w:val="Opsommingtekens1"/>
      </w:pPr>
      <w:r>
        <w:t>de wijze waarop en de periode waarin de stukken waar de kennisgeving betrekking op heeft voor eenieder ter inzage liggen;</w:t>
      </w:r>
    </w:p>
    <w:p w14:paraId="6D7E57A7" w14:textId="77777777" w:rsidR="00E335C6" w:rsidRDefault="00E335C6" w:rsidP="00E335C6">
      <w:pPr>
        <w:pStyle w:val="Opsommingtekens1"/>
      </w:pPr>
      <w:r>
        <w:t xml:space="preserve">dat tegen het besluit </w:t>
      </w:r>
      <w:r w:rsidRPr="00546856">
        <w:t>bezwaar kan worden gemaakt of</w:t>
      </w:r>
      <w:r>
        <w:t xml:space="preserve"> </w:t>
      </w:r>
      <w:r w:rsidRPr="00491822">
        <w:t>beroep kan worden ingesteld</w:t>
      </w:r>
      <w:r>
        <w:t xml:space="preserve">, </w:t>
      </w:r>
      <w:r w:rsidRPr="003A5C4E">
        <w:t>door wie, binnen welke termijn en bij welk orgaan</w:t>
      </w:r>
      <w:r>
        <w:t>.</w:t>
      </w:r>
    </w:p>
    <w:p w14:paraId="22F58DF1" w14:textId="77777777" w:rsidR="00E335C6" w:rsidRDefault="00E335C6" w:rsidP="00E335C6">
      <w:r>
        <w:t xml:space="preserve">De bekendmaking van het besluit zelf gebeurt door </w:t>
      </w:r>
      <w:r w:rsidRPr="009A1EE3">
        <w:t>plaatsing van de volledige inhoud van het besluit in het officiële publicatieblad van dat bestuursorgaan op overheid.nl</w:t>
      </w:r>
      <w:r>
        <w:t>.</w:t>
      </w:r>
    </w:p>
    <w:p w14:paraId="41531C29" w14:textId="77777777" w:rsidR="00E335C6" w:rsidRDefault="00E335C6" w:rsidP="00E335C6">
      <w:r w:rsidRPr="00C224AB">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2C6C20EB" w14:textId="77777777" w:rsidR="00E335C6" w:rsidRDefault="00E335C6" w:rsidP="00E335C6"/>
    <w:p w14:paraId="0AC8A68D" w14:textId="0E641666" w:rsidR="0044672B" w:rsidRPr="00F03DD9" w:rsidRDefault="000F40C6" w:rsidP="000F40C6">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10DDFF29" w14:textId="4EAA361B" w:rsidR="000F40C6" w:rsidRPr="00F03DD9" w:rsidRDefault="000F40C6" w:rsidP="000F40C6">
      <w:r w:rsidRPr="00F03DD9">
        <w:t xml:space="preserve">De kennisgeving heeft de Vrijetekststructuur. </w:t>
      </w:r>
      <w:r>
        <w:t>De vormgeving en elementen van de kennisgeving</w:t>
      </w:r>
      <w:r w:rsidRPr="00B26823">
        <w:t xml:space="preserve"> </w:t>
      </w:r>
      <w:r>
        <w:t>zijn als volgt</w:t>
      </w:r>
      <w:r w:rsidRPr="00B26823">
        <w:t>:</w:t>
      </w:r>
    </w:p>
    <w:p w14:paraId="2F9275C1" w14:textId="77777777" w:rsidR="000F40C6" w:rsidRPr="00F03DD9" w:rsidRDefault="000F40C6" w:rsidP="000F40C6">
      <w:pPr>
        <w:pStyle w:val="Opsommingtekens1"/>
      </w:pPr>
      <w:r w:rsidRPr="00F03DD9">
        <w:t>RegelingOpschrift</w:t>
      </w:r>
      <w:r>
        <w:t>: verplicht element, komt 1 keer voor.</w:t>
      </w:r>
    </w:p>
    <w:p w14:paraId="20BC26E3" w14:textId="77777777" w:rsidR="000F40C6" w:rsidRPr="00F03DD9" w:rsidRDefault="000F40C6" w:rsidP="000F40C6">
      <w:pPr>
        <w:pStyle w:val="Opsommingtekens1"/>
      </w:pPr>
      <w:r w:rsidRPr="00F03DD9">
        <w:t>Lichaam</w:t>
      </w:r>
      <w:r w:rsidRPr="005F2FEC">
        <w:t>: verplicht element, komt 1 keer voor.</w:t>
      </w:r>
    </w:p>
    <w:p w14:paraId="6D2C87A9" w14:textId="77777777" w:rsidR="000F40C6" w:rsidRPr="00F03DD9" w:rsidRDefault="000F40C6" w:rsidP="000F40C6">
      <w:pPr>
        <w:pStyle w:val="Opsommingtekens2"/>
      </w:pPr>
      <w:r w:rsidRPr="00F03DD9">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605D5D3F" w14:textId="77777777" w:rsidR="000F40C6" w:rsidRDefault="000F40C6" w:rsidP="000F40C6">
      <w:pPr>
        <w:pStyle w:val="Opsommingtekens3"/>
      </w:pPr>
      <w:r w:rsidRPr="00F03DD9">
        <w:t>Kop</w:t>
      </w:r>
      <w:r>
        <w:t>:</w:t>
      </w:r>
    </w:p>
    <w:p w14:paraId="78CF27A7" w14:textId="77777777" w:rsidR="000F40C6" w:rsidRDefault="000F40C6" w:rsidP="000F40C6">
      <w:pPr>
        <w:pStyle w:val="Opsommingtekens4"/>
      </w:pPr>
      <w:r w:rsidRPr="000E40D3">
        <w:t>Optioneel element</w:t>
      </w:r>
      <w:r>
        <w:t xml:space="preserve"> w</w:t>
      </w:r>
      <w:r w:rsidRPr="00CC7DB7">
        <w:t xml:space="preserve">anneer er </w:t>
      </w:r>
      <w:r>
        <w:t xml:space="preserve">in het Lichaam van de kennisgeving </w:t>
      </w:r>
      <w:r w:rsidRPr="00CC7DB7">
        <w:t>slechts één element DivisieTekst voorkomt</w:t>
      </w:r>
      <w:r w:rsidRPr="000E40D3">
        <w:t xml:space="preserve">. Komt </w:t>
      </w:r>
      <w:r>
        <w:t xml:space="preserve">dan </w:t>
      </w:r>
      <w:r w:rsidRPr="000E40D3">
        <w:t>0 of 1 keer voor. Bevat ten minste één van de onderdelen Label, Nummer en Opschrift; ieder van deze onderdelen komt 0 of 1 keer voor.</w:t>
      </w:r>
    </w:p>
    <w:p w14:paraId="3E3135D8" w14:textId="77777777" w:rsidR="000F40C6" w:rsidRPr="00F03DD9" w:rsidRDefault="000F40C6" w:rsidP="000F40C6">
      <w:pPr>
        <w:pStyle w:val="Opsommingtekens4"/>
      </w:pPr>
      <w:r>
        <w:t>V</w:t>
      </w:r>
      <w:r w:rsidRPr="00CC7DB7">
        <w:t xml:space="preserve">erplicht element </w:t>
      </w:r>
      <w:r>
        <w:t>w</w:t>
      </w:r>
      <w:r w:rsidRPr="00104ED5">
        <w:t xml:space="preserve">anneer er </w:t>
      </w:r>
      <w:r w:rsidRPr="002C4CCA">
        <w:t xml:space="preserve">in het Lichaam van de kennisgeving </w:t>
      </w:r>
      <w:r>
        <w:t xml:space="preserve">meer dan </w:t>
      </w:r>
      <w:r w:rsidRPr="00104ED5">
        <w:t>één element DivisieTekst voorkomt</w:t>
      </w:r>
      <w:r>
        <w:t xml:space="preserve">. </w:t>
      </w:r>
      <w:r w:rsidRPr="00104ED5">
        <w:t xml:space="preserve">Komt </w:t>
      </w:r>
      <w:r>
        <w:t xml:space="preserve">dan </w:t>
      </w:r>
      <w:r w:rsidRPr="00104ED5">
        <w:t>1 keer voor. Bevat ten minste één van de onderdelen Label, Nummer en Opschrift; ieder van deze onderdelen komt 0 of 1 keer voor.</w:t>
      </w:r>
    </w:p>
    <w:p w14:paraId="00EB62D5" w14:textId="77777777" w:rsidR="000F40C6" w:rsidRPr="00F03DD9" w:rsidRDefault="000F40C6" w:rsidP="000F40C6">
      <w:pPr>
        <w:pStyle w:val="Opsommingtekens3"/>
      </w:pPr>
      <w:r w:rsidRPr="00F03DD9">
        <w:t>Inhoud</w:t>
      </w:r>
      <w:r w:rsidRPr="00930D12">
        <w:t xml:space="preserve">: element dat de inhoud van de </w:t>
      </w:r>
      <w:r>
        <w:t>kennisgeving</w:t>
      </w:r>
      <w:r w:rsidRPr="00930D12">
        <w:t xml:space="preserve"> bevat. Verplicht element. Komt </w:t>
      </w:r>
      <w:r w:rsidRPr="00616A04">
        <w:t xml:space="preserve">(per DivisieTekst) </w:t>
      </w:r>
      <w:r w:rsidRPr="00930D12">
        <w:t xml:space="preserve">1 keer voor. Het element Inhoud bevat ten minste één van de </w:t>
      </w:r>
      <w:r w:rsidRPr="00930D12">
        <w:lastRenderedPageBreak/>
        <w:t>tekstelementen die STOP daarvoor kent; alle tekstelementen voor Inhoud zijn toegestaan.</w:t>
      </w:r>
    </w:p>
    <w:p w14:paraId="613B442B" w14:textId="77777777" w:rsidR="000F40C6" w:rsidRPr="00F03DD9" w:rsidRDefault="000F40C6" w:rsidP="000F40C6">
      <w:r w:rsidRPr="00F03DD9">
        <w:t>De specificatie van de metadata staat in STOP. De belangrijkste metadata zijn:</w:t>
      </w:r>
    </w:p>
    <w:p w14:paraId="39B307B4" w14:textId="77777777" w:rsidR="000F40C6" w:rsidRPr="00F03DD9" w:rsidRDefault="000F40C6" w:rsidP="000F40C6">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43B60C7" w14:textId="77777777" w:rsidR="000F40C6" w:rsidRPr="00F03DD9" w:rsidRDefault="000F40C6" w:rsidP="000F40C6">
      <w:pPr>
        <w:pStyle w:val="Opsommingtekens1"/>
      </w:pPr>
      <w:r w:rsidRPr="00F03DD9">
        <w:t>Begin inzagetermijn op: De datum waarop de inzagetermijn van een ontwerpbesluit start.</w:t>
      </w:r>
    </w:p>
    <w:p w14:paraId="14FC8AB6" w14:textId="77777777" w:rsidR="000F40C6" w:rsidRPr="00F03DD9" w:rsidRDefault="000F40C6" w:rsidP="000F40C6">
      <w:pPr>
        <w:pStyle w:val="Opsommingtekens1"/>
      </w:pPr>
      <w:r w:rsidRPr="00F03DD9">
        <w:t>Einde inzagetermijn op: De datum waarop de inzagetermijn van een ontwerpbesluit eindigt. Dit is de eerste dag waarop géén zienswijzen op het ontwerpbesluit meer kunnen worden ingediend.</w:t>
      </w:r>
    </w:p>
    <w:p w14:paraId="3762287B" w14:textId="77777777" w:rsidR="000F40C6" w:rsidRPr="00F03DD9" w:rsidRDefault="000F40C6" w:rsidP="000F40C6">
      <w:pPr>
        <w:pStyle w:val="Opsommingtekens1"/>
      </w:pPr>
      <w:r w:rsidRPr="00F03DD9">
        <w:t>Einde bezwaartermijn op: De datum van de eerste dag waarop géén bezwaren tegen het besluit meer kunnen worden ingediend.</w:t>
      </w:r>
    </w:p>
    <w:p w14:paraId="4BB7D1A5" w14:textId="77777777" w:rsidR="000F40C6" w:rsidRPr="00F03DD9" w:rsidRDefault="000F40C6" w:rsidP="000F40C6">
      <w:pPr>
        <w:pStyle w:val="Opsommingtekens1"/>
      </w:pPr>
      <w:r w:rsidRPr="00F03DD9">
        <w:t>Einde beroeptermijn op: De datum van de eerste dag waarop géén beroep tegen het besluit meer kan worden ingesteld.</w:t>
      </w:r>
    </w:p>
    <w:p w14:paraId="3DECF220" w14:textId="487DFDE9" w:rsidR="00F563EC" w:rsidRPr="00BF6E53" w:rsidRDefault="00F563EC" w:rsidP="000A2FA4">
      <w:pPr>
        <w:pStyle w:val="Kop3"/>
      </w:pPr>
      <w:bookmarkStart w:id="772" w:name="_Toc93476198"/>
      <w:r>
        <w:t>Muteren</w:t>
      </w:r>
      <w:bookmarkEnd w:id="769"/>
      <w:bookmarkEnd w:id="770"/>
      <w:r w:rsidR="00BF61BA">
        <w:t xml:space="preserve"> van IMOW-objecten</w:t>
      </w:r>
      <w:bookmarkEnd w:id="771"/>
      <w:bookmarkEnd w:id="772"/>
    </w:p>
    <w:p w14:paraId="79CA8C67" w14:textId="30BBF31D" w:rsidR="0044672B" w:rsidRDefault="00992C4E" w:rsidP="00992C4E">
      <w:r>
        <w:t>Een wijzigingsbesluit kan ook gevolgen hebben voor de IMOW-objecten in de geconsolideerde regeling. Het bevoegd gezag kan het omgevingsdocument zo wijzigen dat de IMOW-objecten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w:t>
      </w:r>
    </w:p>
    <w:p w14:paraId="5FCBF5D0" w14:textId="6A79397C" w:rsidR="00992C4E" w:rsidRDefault="00992C4E" w:rsidP="00992C4E">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2EA21F21" w14:textId="437153D2" w:rsidR="00992C4E" w:rsidRDefault="00992C4E" w:rsidP="00992C4E">
      <w:r>
        <w:t xml:space="preserve">In het geval dat door of samen met het wijzigingsbesluit een bestaand IMOW-object moet vervallen (in mutatietermen: </w:t>
      </w:r>
      <w:r w:rsidR="008A1F4A" w:rsidRPr="008A1F4A">
        <w:t xml:space="preserve">het object wordt </w:t>
      </w:r>
      <w:r>
        <w:t>beëindig</w:t>
      </w:r>
      <w:r w:rsidR="008A1F4A">
        <w:t>d</w:t>
      </w:r>
      <w:r>
        <w:t xml:space="preserve">), voegt het bevoegd gezag bij de aanlevering van het bekend te maken besluit het IMOW-object met een bestaande identificatie toe met </w:t>
      </w:r>
      <w:r w:rsidR="006C5CEF">
        <w:t xml:space="preserve">de </w:t>
      </w:r>
      <w:r w:rsidR="008654C0">
        <w:t xml:space="preserve">status </w:t>
      </w:r>
      <w:r w:rsidR="006C5CEF" w:rsidRPr="006C5CEF">
        <w:t>‘beëindigen’</w:t>
      </w:r>
      <w:r>
        <w:t>. DSO-LV herkent de identificatie van het IMOW-object en verwerkt het op basis van de status ‘beëindigen’: (het effect van) het IMOW-object wordt niet meer getoond.</w:t>
      </w:r>
    </w:p>
    <w:p w14:paraId="1C91046A" w14:textId="77777777" w:rsidR="00992C4E" w:rsidRDefault="00992C4E" w:rsidP="00992C4E">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21E1CF35" w:rsidR="00E33EDD" w:rsidRDefault="00E33EDD" w:rsidP="00E33EDD">
      <w:pPr>
        <w:pStyle w:val="Kop1"/>
      </w:pPr>
      <w:bookmarkStart w:id="773" w:name="_Toc93476199"/>
      <w:r w:rsidRPr="00F62F31">
        <w:lastRenderedPageBreak/>
        <w:t>Bijlagen</w:t>
      </w:r>
      <w:bookmarkEnd w:id="730"/>
      <w:bookmarkEnd w:id="731"/>
      <w:bookmarkEnd w:id="732"/>
      <w:bookmarkEnd w:id="733"/>
      <w:bookmarkEnd w:id="734"/>
      <w:bookmarkEnd w:id="735"/>
      <w:bookmarkEnd w:id="773"/>
    </w:p>
    <w:p w14:paraId="5AE28A95" w14:textId="68DFD3EF" w:rsidR="00E33EDD" w:rsidRPr="00F62F31" w:rsidRDefault="00E33EDD" w:rsidP="00451E5F">
      <w:pPr>
        <w:pStyle w:val="Kop2bijlage"/>
      </w:pPr>
      <w:bookmarkStart w:id="774" w:name="_Toc522087916"/>
      <w:bookmarkStart w:id="775" w:name="_Toc12431638"/>
      <w:bookmarkStart w:id="776" w:name="_Toc93476200"/>
      <w:bookmarkStart w:id="777" w:name="_Toc521341947"/>
      <w:r w:rsidRPr="00F62F31">
        <w:lastRenderedPageBreak/>
        <w:t>Ontwerpkeuzen</w:t>
      </w:r>
      <w:bookmarkEnd w:id="774"/>
      <w:bookmarkEnd w:id="775"/>
      <w:bookmarkEnd w:id="776"/>
    </w:p>
    <w:p w14:paraId="3FEB6480" w14:textId="715D2271" w:rsidR="0063182B" w:rsidRDefault="00E33EDD" w:rsidP="00E33EDD">
      <w:r w:rsidRPr="00F62F31">
        <w:t xml:space="preserve">Voor </w:t>
      </w:r>
      <w:r>
        <w:fldChar w:fldCharType="begin"/>
      </w:r>
      <w:r>
        <w:instrText>DOCVARIABLE ID01+</w:instrText>
      </w:r>
      <w:r>
        <w:fldChar w:fldCharType="separate"/>
      </w:r>
      <w:r w:rsidR="00176B7A">
        <w:t>het omgevingsplan</w:t>
      </w:r>
      <w:r>
        <w:fldChar w:fldCharType="end"/>
      </w:r>
      <w:r w:rsidRPr="00F62F31">
        <w:t xml:space="preserve"> zijn geen </w:t>
      </w:r>
      <w:r w:rsidR="00175570">
        <w:t>‘</w:t>
      </w:r>
      <w:r w:rsidRPr="00F62F31">
        <w:t>van de standaard</w:t>
      </w:r>
      <w:r w:rsidR="00175570">
        <w:t>’</w:t>
      </w:r>
      <w:r w:rsidRPr="00F62F31">
        <w:t xml:space="preserve"> afwijkende ontwerpkeuzen van toepassing.</w:t>
      </w:r>
      <w:bookmarkEnd w:id="777"/>
    </w:p>
    <w:p w14:paraId="71A4F4D9" w14:textId="77777777" w:rsidR="0063182B" w:rsidRDefault="0063182B">
      <w:pPr>
        <w:spacing w:line="240" w:lineRule="auto"/>
      </w:pPr>
      <w:r>
        <w:br w:type="page"/>
      </w:r>
    </w:p>
    <w:p w14:paraId="05C9261E" w14:textId="1752C13C" w:rsidR="0063182B" w:rsidRDefault="008F7C6B" w:rsidP="0063182B">
      <w:pPr>
        <w:pStyle w:val="Kop2bijlage"/>
      </w:pPr>
      <w:bookmarkStart w:id="778" w:name="_Ref54966210"/>
      <w:bookmarkStart w:id="779" w:name="_Toc93476201"/>
      <w:r w:rsidRPr="008F7C6B">
        <w:lastRenderedPageBreak/>
        <w:t>De relatie tussen artikel 1.2 Omgevingswet en de waardelijst voor thema</w:t>
      </w:r>
      <w:bookmarkEnd w:id="778"/>
      <w:bookmarkEnd w:id="779"/>
    </w:p>
    <w:p w14:paraId="0E597498" w14:textId="20842DE6" w:rsidR="0061680E" w:rsidRPr="00247779" w:rsidRDefault="0061680E" w:rsidP="00263970">
      <w:r>
        <w:t xml:space="preserve">Zoals in paragraaf </w:t>
      </w:r>
      <w:r w:rsidR="00062655" w:rsidRPr="002B3669">
        <w:rPr>
          <w:rStyle w:val="Verwijzing"/>
        </w:rPr>
        <w:fldChar w:fldCharType="begin"/>
      </w:r>
      <w:r w:rsidR="00062655" w:rsidRPr="002B3669">
        <w:rPr>
          <w:rStyle w:val="Verwijzing"/>
        </w:rPr>
        <w:instrText xml:space="preserve"> REF _Ref18238620 </w:instrText>
      </w:r>
      <w:r w:rsidR="002D1A36" w:rsidRPr="002B3669">
        <w:rPr>
          <w:rStyle w:val="Verwijzing"/>
        </w:rPr>
        <w:instrText>\n \h</w:instrText>
      </w:r>
      <w:r w:rsidR="00062655" w:rsidRPr="002B3669">
        <w:rPr>
          <w:rStyle w:val="Verwijzing"/>
        </w:rPr>
        <w:instrText xml:space="preserve"> </w:instrText>
      </w:r>
      <w:r w:rsidR="00062655" w:rsidRPr="002B3669">
        <w:rPr>
          <w:rStyle w:val="Verwijzing"/>
        </w:rPr>
      </w:r>
      <w:r w:rsidR="00062655" w:rsidRPr="002B3669">
        <w:rPr>
          <w:rStyle w:val="Verwijzing"/>
        </w:rPr>
        <w:fldChar w:fldCharType="separate"/>
      </w:r>
      <w:r w:rsidR="00176B7A" w:rsidRPr="002B3669">
        <w:rPr>
          <w:rStyle w:val="Verwijzing"/>
        </w:rPr>
        <w:t>6.4.3.5</w:t>
      </w:r>
      <w:r w:rsidR="00062655" w:rsidRPr="002B3669">
        <w:rPr>
          <w:rStyle w:val="Verwijzing"/>
        </w:rPr>
        <w:fldChar w:fldCharType="end"/>
      </w:r>
      <w:r>
        <w:t xml:space="preserve"> is aangegeven zal in de 1.1-versie van de standaard de waardelijst voor het attribuut </w:t>
      </w:r>
      <w:r w:rsidRPr="00944E68">
        <w:rPr>
          <w:i/>
          <w:iCs/>
        </w:rPr>
        <w:t>thema</w:t>
      </w:r>
      <w:r>
        <w:t xml:space="preserve"> nog 15 waarden bevatten. Daarvan zijn 14 waarden rechtstreeks aan artikel 1.2 Omgevingswet ontleend. In onderstaande tabel is aangegeven hoe de relatie is tussen dat artikel en de waarden van de waardelijst.</w:t>
      </w:r>
    </w:p>
    <w:p w14:paraId="18DAABE2" w14:textId="77777777" w:rsidR="0061680E" w:rsidRPr="00AD5E2A" w:rsidRDefault="0061680E" w:rsidP="00263970"/>
    <w:tbl>
      <w:tblPr>
        <w:tblStyle w:val="Tabelraster"/>
        <w:tblW w:w="0" w:type="auto"/>
        <w:tblLook w:val="04A0" w:firstRow="1" w:lastRow="0" w:firstColumn="1" w:lastColumn="0" w:noHBand="0" w:noVBand="1"/>
      </w:tblPr>
      <w:tblGrid>
        <w:gridCol w:w="855"/>
        <w:gridCol w:w="4996"/>
        <w:gridCol w:w="2643"/>
      </w:tblGrid>
      <w:tr w:rsidR="0061680E" w:rsidRPr="007E24EE" w14:paraId="4E7D8CF6" w14:textId="77777777" w:rsidTr="00944E68">
        <w:tc>
          <w:tcPr>
            <w:tcW w:w="855" w:type="dxa"/>
          </w:tcPr>
          <w:p w14:paraId="1800CD94" w14:textId="77777777" w:rsidR="0061680E" w:rsidRPr="007E24EE" w:rsidRDefault="0061680E" w:rsidP="00944E68">
            <w:pPr>
              <w:rPr>
                <w:b/>
              </w:rPr>
            </w:pPr>
          </w:p>
        </w:tc>
        <w:tc>
          <w:tcPr>
            <w:tcW w:w="4996" w:type="dxa"/>
          </w:tcPr>
          <w:p w14:paraId="71DB5D63" w14:textId="15B08638" w:rsidR="0061680E" w:rsidRPr="007E24EE" w:rsidRDefault="0061680E" w:rsidP="00944E68">
            <w:pPr>
              <w:rPr>
                <w:b/>
              </w:rPr>
            </w:pPr>
            <w:r w:rsidRPr="007E24EE">
              <w:rPr>
                <w:b/>
              </w:rPr>
              <w:t xml:space="preserve">Onderdelen van </w:t>
            </w:r>
            <w:r w:rsidR="00AB6204" w:rsidRPr="00AB6204">
              <w:rPr>
                <w:b/>
              </w:rPr>
              <w:t xml:space="preserve">artikel </w:t>
            </w:r>
            <w:r w:rsidRPr="007E24EE">
              <w:rPr>
                <w:b/>
              </w:rPr>
              <w:t>1.2 Ow</w:t>
            </w:r>
          </w:p>
        </w:tc>
        <w:tc>
          <w:tcPr>
            <w:tcW w:w="2643" w:type="dxa"/>
          </w:tcPr>
          <w:p w14:paraId="079A88C4" w14:textId="77777777" w:rsidR="0061680E" w:rsidRPr="007E24EE" w:rsidRDefault="0061680E" w:rsidP="00944E68">
            <w:pPr>
              <w:rPr>
                <w:b/>
              </w:rPr>
            </w:pPr>
            <w:r w:rsidRPr="007E24EE">
              <w:rPr>
                <w:b/>
              </w:rPr>
              <w:t>Waarden uit de waardelijst</w:t>
            </w:r>
            <w:r>
              <w:rPr>
                <w:b/>
              </w:rPr>
              <w:t xml:space="preserve"> Thema</w:t>
            </w:r>
          </w:p>
        </w:tc>
      </w:tr>
      <w:tr w:rsidR="0061680E" w:rsidRPr="007E24EE" w14:paraId="7F2EBEC9" w14:textId="77777777" w:rsidTr="00944E68">
        <w:tc>
          <w:tcPr>
            <w:tcW w:w="855" w:type="dxa"/>
          </w:tcPr>
          <w:p w14:paraId="41959754" w14:textId="77777777" w:rsidR="0061680E" w:rsidRPr="007E24EE" w:rsidRDefault="0061680E" w:rsidP="00944E68">
            <w:r w:rsidRPr="007E24EE">
              <w:t>Aanhef</w:t>
            </w:r>
          </w:p>
        </w:tc>
        <w:tc>
          <w:tcPr>
            <w:tcW w:w="4996" w:type="dxa"/>
          </w:tcPr>
          <w:p w14:paraId="22DB42D1" w14:textId="77777777" w:rsidR="0061680E" w:rsidRPr="007E24EE" w:rsidRDefault="0061680E" w:rsidP="00944E68">
            <w:r w:rsidRPr="007E24EE">
              <w:t>Deze wet gaat over:</w:t>
            </w:r>
          </w:p>
        </w:tc>
        <w:tc>
          <w:tcPr>
            <w:tcW w:w="2643" w:type="dxa"/>
          </w:tcPr>
          <w:p w14:paraId="509F0279" w14:textId="77777777" w:rsidR="0061680E" w:rsidRPr="007E24EE" w:rsidRDefault="0061680E" w:rsidP="00944E68"/>
        </w:tc>
      </w:tr>
      <w:tr w:rsidR="0061680E" w:rsidRPr="007E24EE" w14:paraId="3C51CFC9" w14:textId="77777777" w:rsidTr="00944E68">
        <w:tc>
          <w:tcPr>
            <w:tcW w:w="855" w:type="dxa"/>
          </w:tcPr>
          <w:p w14:paraId="3F5A1543" w14:textId="77777777" w:rsidR="0061680E" w:rsidRPr="007E24EE" w:rsidRDefault="0061680E" w:rsidP="00944E68">
            <w:r w:rsidRPr="007E24EE">
              <w:t>Lid 1</w:t>
            </w:r>
          </w:p>
        </w:tc>
        <w:tc>
          <w:tcPr>
            <w:tcW w:w="4996" w:type="dxa"/>
          </w:tcPr>
          <w:p w14:paraId="7DEE8912" w14:textId="77777777" w:rsidR="0061680E" w:rsidRDefault="0061680E" w:rsidP="00944E68">
            <w:r w:rsidRPr="007E24EE">
              <w:t>a. de fysieke leefomgeving, en</w:t>
            </w:r>
          </w:p>
          <w:p w14:paraId="430D80A8" w14:textId="77777777" w:rsidR="0061680E" w:rsidRPr="007E24EE" w:rsidRDefault="0061680E" w:rsidP="00944E68">
            <w:r w:rsidRPr="001D5101">
              <w:t>b. activiteiten die gevolgen hebben of kunnen hebben voor de fysieke leefomgeving.</w:t>
            </w:r>
          </w:p>
        </w:tc>
        <w:tc>
          <w:tcPr>
            <w:tcW w:w="2643" w:type="dxa"/>
          </w:tcPr>
          <w:p w14:paraId="780D9674" w14:textId="77777777" w:rsidR="0061680E" w:rsidRPr="007E24EE" w:rsidRDefault="0061680E" w:rsidP="00944E68"/>
        </w:tc>
      </w:tr>
      <w:tr w:rsidR="0061680E" w:rsidRPr="007E24EE" w14:paraId="152E9267" w14:textId="77777777" w:rsidTr="00944E68">
        <w:tc>
          <w:tcPr>
            <w:tcW w:w="855" w:type="dxa"/>
          </w:tcPr>
          <w:p w14:paraId="299D1E60" w14:textId="77777777" w:rsidR="0061680E" w:rsidRPr="007E24EE" w:rsidRDefault="0061680E" w:rsidP="00944E68">
            <w:r w:rsidRPr="007E24EE">
              <w:t>Lid 2</w:t>
            </w:r>
          </w:p>
        </w:tc>
        <w:tc>
          <w:tcPr>
            <w:tcW w:w="4996" w:type="dxa"/>
          </w:tcPr>
          <w:p w14:paraId="0BA2FFE0" w14:textId="77777777" w:rsidR="0061680E" w:rsidRPr="007E24EE" w:rsidRDefault="0061680E" w:rsidP="00944E68">
            <w:r w:rsidRPr="007E24EE">
              <w:t>De fysieke leefomgeving omvat in ieder geval:</w:t>
            </w:r>
          </w:p>
        </w:tc>
        <w:tc>
          <w:tcPr>
            <w:tcW w:w="2643" w:type="dxa"/>
          </w:tcPr>
          <w:p w14:paraId="073EF44B" w14:textId="77777777" w:rsidR="0061680E" w:rsidRPr="007E24EE" w:rsidRDefault="0061680E" w:rsidP="00944E68"/>
        </w:tc>
      </w:tr>
      <w:tr w:rsidR="0061680E" w:rsidRPr="007E24EE" w14:paraId="2758144C" w14:textId="77777777" w:rsidTr="00944E68">
        <w:tc>
          <w:tcPr>
            <w:tcW w:w="855" w:type="dxa"/>
          </w:tcPr>
          <w:p w14:paraId="36B332E4" w14:textId="77777777" w:rsidR="0061680E" w:rsidRPr="007E24EE" w:rsidRDefault="0061680E" w:rsidP="00944E68"/>
        </w:tc>
        <w:tc>
          <w:tcPr>
            <w:tcW w:w="4996" w:type="dxa"/>
          </w:tcPr>
          <w:p w14:paraId="13B41485" w14:textId="77777777" w:rsidR="0061680E" w:rsidRPr="007E24EE" w:rsidRDefault="0061680E" w:rsidP="00944E68">
            <w:r w:rsidRPr="007E24EE">
              <w:t>a. bouwwerken,</w:t>
            </w:r>
          </w:p>
        </w:tc>
        <w:tc>
          <w:tcPr>
            <w:tcW w:w="2643" w:type="dxa"/>
          </w:tcPr>
          <w:p w14:paraId="7E83F4ED" w14:textId="77777777" w:rsidR="0061680E" w:rsidRPr="007E24EE" w:rsidRDefault="0061680E" w:rsidP="00944E68">
            <w:r w:rsidRPr="007E24EE">
              <w:t>Bouwwerken</w:t>
            </w:r>
          </w:p>
        </w:tc>
      </w:tr>
      <w:tr w:rsidR="0061680E" w:rsidRPr="007E24EE" w14:paraId="35E950C8" w14:textId="77777777" w:rsidTr="00944E68">
        <w:tc>
          <w:tcPr>
            <w:tcW w:w="855" w:type="dxa"/>
          </w:tcPr>
          <w:p w14:paraId="790F662C" w14:textId="77777777" w:rsidR="0061680E" w:rsidRPr="007E24EE" w:rsidRDefault="0061680E" w:rsidP="00944E68"/>
        </w:tc>
        <w:tc>
          <w:tcPr>
            <w:tcW w:w="4996" w:type="dxa"/>
          </w:tcPr>
          <w:p w14:paraId="5ECF9986" w14:textId="77777777" w:rsidR="0061680E" w:rsidRPr="007E24EE" w:rsidRDefault="0061680E" w:rsidP="00944E68">
            <w:r w:rsidRPr="007E24EE">
              <w:t>b. infrastructuur,</w:t>
            </w:r>
          </w:p>
        </w:tc>
        <w:tc>
          <w:tcPr>
            <w:tcW w:w="2643" w:type="dxa"/>
          </w:tcPr>
          <w:p w14:paraId="5D41871D" w14:textId="77777777" w:rsidR="0061680E" w:rsidRPr="007E24EE" w:rsidRDefault="0061680E" w:rsidP="00944E68">
            <w:r w:rsidRPr="007E24EE">
              <w:t>Infrastructuur</w:t>
            </w:r>
          </w:p>
        </w:tc>
      </w:tr>
      <w:tr w:rsidR="0061680E" w:rsidRPr="007E24EE" w14:paraId="0C2AEEA5" w14:textId="77777777" w:rsidTr="00944E68">
        <w:tc>
          <w:tcPr>
            <w:tcW w:w="855" w:type="dxa"/>
          </w:tcPr>
          <w:p w14:paraId="52CCDC0D" w14:textId="77777777" w:rsidR="0061680E" w:rsidRPr="007E24EE" w:rsidRDefault="0061680E" w:rsidP="00944E68"/>
        </w:tc>
        <w:tc>
          <w:tcPr>
            <w:tcW w:w="4996" w:type="dxa"/>
          </w:tcPr>
          <w:p w14:paraId="1822BEEF" w14:textId="77777777" w:rsidR="0061680E" w:rsidRPr="007E24EE" w:rsidRDefault="0061680E" w:rsidP="00944E68">
            <w:r w:rsidRPr="007E24EE">
              <w:t>c. watersystemen,</w:t>
            </w:r>
          </w:p>
        </w:tc>
        <w:tc>
          <w:tcPr>
            <w:tcW w:w="2643" w:type="dxa"/>
            <w:shd w:val="clear" w:color="auto" w:fill="auto"/>
          </w:tcPr>
          <w:p w14:paraId="080392FF" w14:textId="77777777" w:rsidR="0061680E" w:rsidRPr="007E24EE" w:rsidRDefault="0061680E" w:rsidP="00944E68">
            <w:r w:rsidRPr="007E24EE">
              <w:t>Water en watersystemen</w:t>
            </w:r>
          </w:p>
        </w:tc>
      </w:tr>
      <w:tr w:rsidR="0061680E" w:rsidRPr="007E24EE" w14:paraId="3DDFDB70" w14:textId="77777777" w:rsidTr="00944E68">
        <w:tc>
          <w:tcPr>
            <w:tcW w:w="855" w:type="dxa"/>
          </w:tcPr>
          <w:p w14:paraId="6611F7A5" w14:textId="77777777" w:rsidR="0061680E" w:rsidRPr="007E24EE" w:rsidRDefault="0061680E" w:rsidP="00944E68"/>
        </w:tc>
        <w:tc>
          <w:tcPr>
            <w:tcW w:w="4996" w:type="dxa"/>
          </w:tcPr>
          <w:p w14:paraId="5A566EA0" w14:textId="77777777" w:rsidR="0061680E" w:rsidRPr="007E24EE" w:rsidRDefault="0061680E" w:rsidP="00944E68">
            <w:r w:rsidRPr="007E24EE">
              <w:t>d. water,</w:t>
            </w:r>
          </w:p>
        </w:tc>
        <w:tc>
          <w:tcPr>
            <w:tcW w:w="2643" w:type="dxa"/>
          </w:tcPr>
          <w:p w14:paraId="40DEC95D" w14:textId="77777777" w:rsidR="0061680E" w:rsidRPr="007E24EE" w:rsidRDefault="0061680E" w:rsidP="00944E68">
            <w:r w:rsidRPr="007E24EE">
              <w:t>Water en watersystemen</w:t>
            </w:r>
          </w:p>
        </w:tc>
      </w:tr>
      <w:tr w:rsidR="0061680E" w:rsidRPr="007E24EE" w14:paraId="419E3B6C" w14:textId="77777777" w:rsidTr="00944E68">
        <w:tc>
          <w:tcPr>
            <w:tcW w:w="855" w:type="dxa"/>
          </w:tcPr>
          <w:p w14:paraId="4FF22BAE" w14:textId="77777777" w:rsidR="0061680E" w:rsidRPr="007E24EE" w:rsidRDefault="0061680E" w:rsidP="00944E68"/>
        </w:tc>
        <w:tc>
          <w:tcPr>
            <w:tcW w:w="4996" w:type="dxa"/>
          </w:tcPr>
          <w:p w14:paraId="1882A3CE" w14:textId="77777777" w:rsidR="0061680E" w:rsidRPr="007E24EE" w:rsidRDefault="0061680E" w:rsidP="00944E68">
            <w:r w:rsidRPr="007E24EE">
              <w:t>e. bodem,</w:t>
            </w:r>
          </w:p>
        </w:tc>
        <w:tc>
          <w:tcPr>
            <w:tcW w:w="2643" w:type="dxa"/>
          </w:tcPr>
          <w:p w14:paraId="66D2D765" w14:textId="77777777" w:rsidR="0061680E" w:rsidRPr="007E24EE" w:rsidRDefault="0061680E" w:rsidP="00944E68">
            <w:r w:rsidRPr="007E24EE">
              <w:t>Bodem</w:t>
            </w:r>
          </w:p>
        </w:tc>
      </w:tr>
      <w:tr w:rsidR="0061680E" w:rsidRPr="007E24EE" w14:paraId="29D0367B" w14:textId="77777777" w:rsidTr="00944E68">
        <w:tc>
          <w:tcPr>
            <w:tcW w:w="855" w:type="dxa"/>
          </w:tcPr>
          <w:p w14:paraId="6E5A7021" w14:textId="77777777" w:rsidR="0061680E" w:rsidRPr="007E24EE" w:rsidRDefault="0061680E" w:rsidP="00944E68"/>
        </w:tc>
        <w:tc>
          <w:tcPr>
            <w:tcW w:w="4996" w:type="dxa"/>
          </w:tcPr>
          <w:p w14:paraId="1E8C9049" w14:textId="77777777" w:rsidR="0061680E" w:rsidRPr="007E24EE" w:rsidRDefault="0061680E" w:rsidP="00944E68">
            <w:r w:rsidRPr="007E24EE">
              <w:t>f. lucht,</w:t>
            </w:r>
          </w:p>
        </w:tc>
        <w:tc>
          <w:tcPr>
            <w:tcW w:w="2643" w:type="dxa"/>
          </w:tcPr>
          <w:p w14:paraId="11880262" w14:textId="77777777" w:rsidR="0061680E" w:rsidRPr="007E24EE" w:rsidRDefault="0061680E" w:rsidP="00944E68">
            <w:r w:rsidRPr="007E24EE">
              <w:t xml:space="preserve">Lucht </w:t>
            </w:r>
          </w:p>
        </w:tc>
      </w:tr>
      <w:tr w:rsidR="0061680E" w:rsidRPr="007E24EE" w14:paraId="526C4A31" w14:textId="77777777" w:rsidTr="00944E68">
        <w:tc>
          <w:tcPr>
            <w:tcW w:w="855" w:type="dxa"/>
          </w:tcPr>
          <w:p w14:paraId="33C6CE19" w14:textId="77777777" w:rsidR="0061680E" w:rsidRPr="007E24EE" w:rsidRDefault="0061680E" w:rsidP="00944E68"/>
        </w:tc>
        <w:tc>
          <w:tcPr>
            <w:tcW w:w="4996" w:type="dxa"/>
          </w:tcPr>
          <w:p w14:paraId="6CDD5E82" w14:textId="77777777" w:rsidR="0061680E" w:rsidRPr="007E24EE" w:rsidRDefault="0061680E" w:rsidP="00944E68">
            <w:r w:rsidRPr="007E24EE">
              <w:t>g. landschappen,</w:t>
            </w:r>
          </w:p>
        </w:tc>
        <w:tc>
          <w:tcPr>
            <w:tcW w:w="2643" w:type="dxa"/>
          </w:tcPr>
          <w:p w14:paraId="037FA1BC" w14:textId="77777777" w:rsidR="0061680E" w:rsidRPr="007E24EE" w:rsidRDefault="0061680E" w:rsidP="00944E68">
            <w:r w:rsidRPr="007E24EE">
              <w:t>Landschap</w:t>
            </w:r>
          </w:p>
        </w:tc>
      </w:tr>
      <w:tr w:rsidR="0061680E" w:rsidRPr="007E24EE" w14:paraId="240F12D6" w14:textId="77777777" w:rsidTr="00944E68">
        <w:tc>
          <w:tcPr>
            <w:tcW w:w="855" w:type="dxa"/>
          </w:tcPr>
          <w:p w14:paraId="1F6709AD" w14:textId="77777777" w:rsidR="0061680E" w:rsidRPr="007E24EE" w:rsidRDefault="0061680E" w:rsidP="00944E68"/>
        </w:tc>
        <w:tc>
          <w:tcPr>
            <w:tcW w:w="4996" w:type="dxa"/>
          </w:tcPr>
          <w:p w14:paraId="4EEAFD73" w14:textId="77777777" w:rsidR="0061680E" w:rsidRPr="007E24EE" w:rsidRDefault="0061680E" w:rsidP="00944E68">
            <w:r w:rsidRPr="007E24EE">
              <w:t>h. natuur,</w:t>
            </w:r>
          </w:p>
        </w:tc>
        <w:tc>
          <w:tcPr>
            <w:tcW w:w="2643" w:type="dxa"/>
          </w:tcPr>
          <w:p w14:paraId="280A092F" w14:textId="77777777" w:rsidR="0061680E" w:rsidRPr="007E24EE" w:rsidRDefault="0061680E" w:rsidP="00944E68">
            <w:r w:rsidRPr="007E24EE">
              <w:t>Natuur</w:t>
            </w:r>
          </w:p>
        </w:tc>
      </w:tr>
      <w:tr w:rsidR="0061680E" w:rsidRPr="007E24EE" w14:paraId="1C779C6D" w14:textId="77777777" w:rsidTr="00944E68">
        <w:tc>
          <w:tcPr>
            <w:tcW w:w="855" w:type="dxa"/>
          </w:tcPr>
          <w:p w14:paraId="71526F82" w14:textId="77777777" w:rsidR="0061680E" w:rsidRPr="007E24EE" w:rsidRDefault="0061680E" w:rsidP="00944E68"/>
        </w:tc>
        <w:tc>
          <w:tcPr>
            <w:tcW w:w="4996" w:type="dxa"/>
          </w:tcPr>
          <w:p w14:paraId="028CD148" w14:textId="77777777" w:rsidR="0061680E" w:rsidRDefault="0061680E" w:rsidP="00944E68">
            <w:r w:rsidRPr="007E24EE">
              <w:t>i. cultureel erfgoed,</w:t>
            </w:r>
          </w:p>
          <w:p w14:paraId="6F455ECA" w14:textId="77777777" w:rsidR="0061680E" w:rsidRPr="007E24EE" w:rsidRDefault="0061680E" w:rsidP="00944E68">
            <w:r w:rsidRPr="00065F21">
              <w:t>j. werelderfgoed.</w:t>
            </w:r>
          </w:p>
        </w:tc>
        <w:tc>
          <w:tcPr>
            <w:tcW w:w="2643" w:type="dxa"/>
          </w:tcPr>
          <w:p w14:paraId="53526EF5" w14:textId="77777777" w:rsidR="0061680E" w:rsidRPr="007E24EE" w:rsidRDefault="0061680E" w:rsidP="00944E68">
            <w:r w:rsidRPr="007E24EE">
              <w:t>Cultureel erfgoed</w:t>
            </w:r>
          </w:p>
        </w:tc>
      </w:tr>
      <w:tr w:rsidR="0061680E" w:rsidRPr="007E24EE" w14:paraId="711C974F" w14:textId="77777777" w:rsidTr="00944E68">
        <w:tc>
          <w:tcPr>
            <w:tcW w:w="855" w:type="dxa"/>
          </w:tcPr>
          <w:p w14:paraId="33B8B8E5" w14:textId="77777777" w:rsidR="0061680E" w:rsidRPr="007E24EE" w:rsidRDefault="0061680E" w:rsidP="00944E68">
            <w:r w:rsidRPr="007E24EE">
              <w:t>Lid 3</w:t>
            </w:r>
          </w:p>
        </w:tc>
        <w:tc>
          <w:tcPr>
            <w:tcW w:w="4996" w:type="dxa"/>
          </w:tcPr>
          <w:p w14:paraId="509A04FA" w14:textId="77777777" w:rsidR="0061680E" w:rsidRPr="007E24EE" w:rsidRDefault="0061680E" w:rsidP="00944E68">
            <w:r w:rsidRPr="007E24EE">
              <w:t>Als gevolgen voor de fysieke leefomgeving worden in ieder geval aangemerkt gevolgen die kunnen voortvloeien uit:</w:t>
            </w:r>
          </w:p>
        </w:tc>
        <w:tc>
          <w:tcPr>
            <w:tcW w:w="2643" w:type="dxa"/>
          </w:tcPr>
          <w:p w14:paraId="3FBDD837" w14:textId="77777777" w:rsidR="0061680E" w:rsidRPr="007E24EE" w:rsidRDefault="0061680E" w:rsidP="00944E68"/>
        </w:tc>
      </w:tr>
      <w:tr w:rsidR="0061680E" w:rsidRPr="007E24EE" w14:paraId="5DF87F5C" w14:textId="77777777" w:rsidTr="00944E68">
        <w:tc>
          <w:tcPr>
            <w:tcW w:w="855" w:type="dxa"/>
          </w:tcPr>
          <w:p w14:paraId="70E5B007" w14:textId="77777777" w:rsidR="0061680E" w:rsidRPr="007E24EE" w:rsidRDefault="0061680E" w:rsidP="00944E68"/>
        </w:tc>
        <w:tc>
          <w:tcPr>
            <w:tcW w:w="4996" w:type="dxa"/>
          </w:tcPr>
          <w:p w14:paraId="369EDFF9" w14:textId="77777777" w:rsidR="0061680E" w:rsidRPr="007E24EE" w:rsidRDefault="0061680E" w:rsidP="00944E68">
            <w:r w:rsidRPr="007E24EE">
              <w:t xml:space="preserve">a. het wijzigen van onderdelen van de fysieke leefomgeving of het </w:t>
            </w:r>
            <w:r w:rsidRPr="007E24EE">
              <w:rPr>
                <w:i/>
                <w:iCs/>
              </w:rPr>
              <w:t>gebruik</w:t>
            </w:r>
            <w:r w:rsidRPr="007E24EE">
              <w:t xml:space="preserve"> daarvan,</w:t>
            </w:r>
          </w:p>
        </w:tc>
        <w:tc>
          <w:tcPr>
            <w:tcW w:w="2643" w:type="dxa"/>
          </w:tcPr>
          <w:p w14:paraId="08032ECC" w14:textId="77777777" w:rsidR="0061680E" w:rsidRPr="007E24EE" w:rsidRDefault="0061680E" w:rsidP="00944E68">
            <w:r w:rsidRPr="007E24EE">
              <w:t>Landgebruik</w:t>
            </w:r>
            <w:r>
              <w:rPr>
                <w:rStyle w:val="Voetnootmarkering"/>
              </w:rPr>
              <w:footnoteReference w:id="11"/>
            </w:r>
          </w:p>
          <w:p w14:paraId="7D270BB1" w14:textId="77777777" w:rsidR="0061680E" w:rsidRPr="007E24EE" w:rsidRDefault="0061680E" w:rsidP="00944E68"/>
        </w:tc>
      </w:tr>
      <w:tr w:rsidR="0061680E" w:rsidRPr="007E24EE" w14:paraId="425787F6" w14:textId="77777777" w:rsidTr="00944E68">
        <w:tc>
          <w:tcPr>
            <w:tcW w:w="855" w:type="dxa"/>
          </w:tcPr>
          <w:p w14:paraId="213AC238" w14:textId="77777777" w:rsidR="0061680E" w:rsidRPr="007E24EE" w:rsidRDefault="0061680E" w:rsidP="00944E68"/>
        </w:tc>
        <w:tc>
          <w:tcPr>
            <w:tcW w:w="4996" w:type="dxa"/>
          </w:tcPr>
          <w:p w14:paraId="663990FE" w14:textId="77777777" w:rsidR="0061680E" w:rsidRPr="007E24EE" w:rsidRDefault="0061680E" w:rsidP="00944E68">
            <w:r w:rsidRPr="007E24EE">
              <w:t xml:space="preserve">b. het gebruik van natuurlijke </w:t>
            </w:r>
            <w:r w:rsidRPr="007E24EE">
              <w:rPr>
                <w:i/>
                <w:iCs/>
              </w:rPr>
              <w:t>hulpbronnen</w:t>
            </w:r>
            <w:r w:rsidRPr="007E24EE">
              <w:t>,</w:t>
            </w:r>
          </w:p>
        </w:tc>
        <w:tc>
          <w:tcPr>
            <w:tcW w:w="2643" w:type="dxa"/>
          </w:tcPr>
          <w:p w14:paraId="497C5862" w14:textId="77777777" w:rsidR="0061680E" w:rsidRPr="007E24EE" w:rsidRDefault="0061680E" w:rsidP="00944E68">
            <w:r w:rsidRPr="007E24EE">
              <w:t>Energie en natuurlijke hulpbronnen</w:t>
            </w:r>
          </w:p>
        </w:tc>
      </w:tr>
      <w:tr w:rsidR="0061680E" w:rsidRPr="007E24EE" w14:paraId="1FE36EFD" w14:textId="77777777" w:rsidTr="00944E68">
        <w:tc>
          <w:tcPr>
            <w:tcW w:w="855" w:type="dxa"/>
          </w:tcPr>
          <w:p w14:paraId="3307B279" w14:textId="77777777" w:rsidR="0061680E" w:rsidRPr="007E24EE" w:rsidRDefault="0061680E" w:rsidP="00944E68"/>
        </w:tc>
        <w:tc>
          <w:tcPr>
            <w:tcW w:w="4996" w:type="dxa"/>
          </w:tcPr>
          <w:p w14:paraId="49569815" w14:textId="77777777" w:rsidR="0061680E" w:rsidRPr="007E24EE" w:rsidRDefault="0061680E" w:rsidP="00944E68">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1A154C73" w14:textId="77777777" w:rsidR="0061680E" w:rsidRPr="007E24EE" w:rsidRDefault="0061680E" w:rsidP="00944E68">
            <w:r w:rsidRPr="007E24EE">
              <w:t>Gezondheid</w:t>
            </w:r>
          </w:p>
          <w:p w14:paraId="3E22A40E" w14:textId="77777777" w:rsidR="0061680E" w:rsidRPr="007E24EE" w:rsidRDefault="0061680E" w:rsidP="00944E68">
            <w:r w:rsidRPr="007E24EE">
              <w:t>Milieu algemeen</w:t>
            </w:r>
          </w:p>
          <w:p w14:paraId="51FC837A" w14:textId="77777777" w:rsidR="0061680E" w:rsidRPr="007E24EE" w:rsidRDefault="0061680E" w:rsidP="00944E68">
            <w:r w:rsidRPr="007E24EE">
              <w:t>Externe veiligheid</w:t>
            </w:r>
          </w:p>
          <w:p w14:paraId="5F4CC9B8" w14:textId="77777777" w:rsidR="0061680E" w:rsidRPr="007E24EE" w:rsidRDefault="0061680E" w:rsidP="00944E68">
            <w:r w:rsidRPr="007E24EE">
              <w:t>Geluid</w:t>
            </w:r>
          </w:p>
        </w:tc>
      </w:tr>
      <w:tr w:rsidR="0061680E" w:rsidRPr="007E24EE" w14:paraId="32861E28" w14:textId="77777777" w:rsidTr="00944E68">
        <w:tc>
          <w:tcPr>
            <w:tcW w:w="855" w:type="dxa"/>
          </w:tcPr>
          <w:p w14:paraId="73259CE6" w14:textId="77777777" w:rsidR="0061680E" w:rsidRPr="007E24EE" w:rsidRDefault="0061680E" w:rsidP="00944E68"/>
        </w:tc>
        <w:tc>
          <w:tcPr>
            <w:tcW w:w="4996" w:type="dxa"/>
          </w:tcPr>
          <w:p w14:paraId="05011E37" w14:textId="77777777" w:rsidR="0061680E" w:rsidRPr="007E24EE" w:rsidRDefault="0061680E" w:rsidP="00944E68">
            <w:r w:rsidRPr="007E24EE">
              <w:t>d. het nalaten van activiteiten.</w:t>
            </w:r>
          </w:p>
        </w:tc>
        <w:tc>
          <w:tcPr>
            <w:tcW w:w="2643" w:type="dxa"/>
          </w:tcPr>
          <w:p w14:paraId="16F0E4CC" w14:textId="77777777" w:rsidR="0061680E" w:rsidRPr="007E24EE" w:rsidRDefault="0061680E" w:rsidP="00944E68"/>
        </w:tc>
      </w:tr>
      <w:tr w:rsidR="0061680E" w:rsidRPr="007E24EE" w14:paraId="762DDDAA" w14:textId="77777777" w:rsidTr="00944E68">
        <w:tc>
          <w:tcPr>
            <w:tcW w:w="855" w:type="dxa"/>
          </w:tcPr>
          <w:p w14:paraId="5E3FB946" w14:textId="77777777" w:rsidR="0061680E" w:rsidRPr="007E24EE" w:rsidRDefault="0061680E" w:rsidP="00944E68">
            <w:r w:rsidRPr="007E24EE">
              <w:t>Lid 4</w:t>
            </w:r>
          </w:p>
        </w:tc>
        <w:tc>
          <w:tcPr>
            <w:tcW w:w="4996" w:type="dxa"/>
          </w:tcPr>
          <w:p w14:paraId="4DB39CFA" w14:textId="77777777" w:rsidR="0061680E" w:rsidRPr="007E24EE" w:rsidRDefault="0061680E" w:rsidP="00944E68">
            <w:r w:rsidRPr="007E24EE">
              <w:t>Als gevolgen voor de fysieke leefomgeving worden ook aangemerkt gevolgen voor de mens, voor zover deze wordt of kan worden beïnvloed door of via onderdelen van de fysieke leefomgeving.</w:t>
            </w:r>
          </w:p>
        </w:tc>
        <w:tc>
          <w:tcPr>
            <w:tcW w:w="2643" w:type="dxa"/>
          </w:tcPr>
          <w:p w14:paraId="7E9A07E5" w14:textId="77777777" w:rsidR="0061680E" w:rsidRPr="007E24EE" w:rsidRDefault="0061680E" w:rsidP="00944E68"/>
        </w:tc>
      </w:tr>
    </w:tbl>
    <w:p w14:paraId="43232AA0"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13B00" w14:textId="77777777" w:rsidR="001A0081" w:rsidRDefault="001A0081">
      <w:r>
        <w:separator/>
      </w:r>
    </w:p>
    <w:p w14:paraId="5A41453E" w14:textId="77777777" w:rsidR="001A0081" w:rsidRDefault="001A0081"/>
  </w:endnote>
  <w:endnote w:type="continuationSeparator" w:id="0">
    <w:p w14:paraId="44129DEE" w14:textId="77777777" w:rsidR="001A0081" w:rsidRPr="003C450F" w:rsidRDefault="001A0081" w:rsidP="003C450F"/>
  </w:endnote>
  <w:endnote w:type="continuationNotice" w:id="1">
    <w:p w14:paraId="0426E584" w14:textId="77777777" w:rsidR="001A0081" w:rsidRDefault="001A0081"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AD760"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AD7615" w:rsidRPr="00BC3B53" w:rsidRDefault="00AD7615"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6F4C"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AD7615" w:rsidRPr="00BC3B53" w:rsidRDefault="00AD7615"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56B3C" w14:textId="77777777" w:rsidR="00AD7615" w:rsidRPr="00BC3B53" w:rsidRDefault="00AD7615"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E0E00"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AD7615" w:rsidRPr="00BC3B53" w:rsidRDefault="00AD7615"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AF683" w14:textId="77777777" w:rsidR="001A0081" w:rsidRPr="00B35331" w:rsidRDefault="001A0081" w:rsidP="00577995">
      <w:pPr>
        <w:pStyle w:val="Voettekst"/>
      </w:pPr>
    </w:p>
  </w:footnote>
  <w:footnote w:type="continuationSeparator" w:id="0">
    <w:p w14:paraId="0C8454A0" w14:textId="77777777" w:rsidR="001A0081" w:rsidRDefault="001A0081">
      <w:r>
        <w:continuationSeparator/>
      </w:r>
    </w:p>
    <w:p w14:paraId="4BAF37AB" w14:textId="77777777" w:rsidR="001A0081" w:rsidRDefault="001A0081"/>
    <w:p w14:paraId="1BF78825" w14:textId="77777777" w:rsidR="001A0081" w:rsidRDefault="001A0081"/>
  </w:footnote>
  <w:footnote w:type="continuationNotice" w:id="1">
    <w:p w14:paraId="546CE408" w14:textId="77777777" w:rsidR="001A0081" w:rsidRDefault="001A0081">
      <w:pPr>
        <w:spacing w:line="240" w:lineRule="auto"/>
      </w:pPr>
    </w:p>
  </w:footnote>
  <w:footnote w:id="2">
    <w:p w14:paraId="1FEC057D" w14:textId="159F77D4" w:rsidR="00AD7615" w:rsidRDefault="00AD7615" w:rsidP="00E33EDD">
      <w:pPr>
        <w:pStyle w:val="Voetnoottekst"/>
      </w:pPr>
      <w:r>
        <w:rPr>
          <w:rStyle w:val="Voetnootmarkering"/>
        </w:rPr>
        <w:footnoteRef/>
      </w:r>
      <w:r>
        <w:t xml:space="preserve"> </w:t>
      </w:r>
      <w:r w:rsidRPr="00D93583">
        <w:t>NvT Omgevingsbesluit (juni 2017), Par. 3.2.4, pag. 36</w:t>
      </w:r>
    </w:p>
  </w:footnote>
  <w:footnote w:id="3">
    <w:p w14:paraId="253DDBCB" w14:textId="7F0BED77" w:rsidR="0065617E" w:rsidRDefault="0065617E">
      <w:pPr>
        <w:pStyle w:val="Voetnoottekst"/>
      </w:pPr>
      <w:r>
        <w:rPr>
          <w:rStyle w:val="Voetnootmarkering"/>
        </w:rPr>
        <w:footnoteRef/>
      </w:r>
      <w:r>
        <w:t xml:space="preserve"> </w:t>
      </w:r>
      <w:r>
        <w:tab/>
      </w:r>
      <w:r w:rsidRPr="0065617E">
        <w:t>De Omgevingswet voorziet in (juridisch) meervoudig bronhouderschap. Bij inwerkingtreden van de Omgevingswet is meervoudig bronhouderschap in technische zin voor voorbereidingsbesluit en reactieve interventie nog niet mogelijk</w:t>
      </w:r>
      <w:r w:rsidR="000F0B6F">
        <w:t>.</w:t>
      </w:r>
      <w:r w:rsidRPr="0065617E">
        <w:t xml:space="preserve"> Vooralsnog wordt daarvoor een andere technische oplossing geboden, die is beschreven in de toepassingsprofielen voor die instrumenten.</w:t>
      </w:r>
    </w:p>
  </w:footnote>
  <w:footnote w:id="4">
    <w:p w14:paraId="1A68E432" w14:textId="56E9259B" w:rsidR="0065617E" w:rsidRDefault="0065617E">
      <w:pPr>
        <w:pStyle w:val="Voetnoottekst"/>
      </w:pPr>
      <w:r>
        <w:rPr>
          <w:rStyle w:val="Voetnootmarkering"/>
        </w:rPr>
        <w:footnoteRef/>
      </w:r>
      <w:r>
        <w:t xml:space="preserve"> </w:t>
      </w:r>
      <w:r>
        <w:tab/>
      </w:r>
      <w:r w:rsidRPr="0065617E">
        <w:t>Zie vorige noot</w:t>
      </w:r>
    </w:p>
  </w:footnote>
  <w:footnote w:id="5">
    <w:p w14:paraId="70AE1F4A" w14:textId="12B52DDF" w:rsidR="00AD7615" w:rsidRDefault="00AD7615">
      <w:pPr>
        <w:pStyle w:val="Voetnoottekst"/>
      </w:pPr>
      <w:r>
        <w:rPr>
          <w:rStyle w:val="Voetnootmarkering"/>
        </w:rPr>
        <w:footnoteRef/>
      </w:r>
      <w:r>
        <w:t xml:space="preserve"> </w:t>
      </w:r>
      <w:r>
        <w:tab/>
      </w:r>
      <w:r w:rsidR="0065617E">
        <w:t>Zie noot 2</w:t>
      </w:r>
    </w:p>
  </w:footnote>
  <w:footnote w:id="6">
    <w:p w14:paraId="086AE556" w14:textId="2F0F9581" w:rsidR="00AD7615" w:rsidRDefault="00AD7615">
      <w:pPr>
        <w:pStyle w:val="Voetnoottekst"/>
      </w:pPr>
      <w:r>
        <w:rPr>
          <w:rStyle w:val="Voetnootmarkering"/>
        </w:rPr>
        <w:footnoteRef/>
      </w:r>
      <w:r>
        <w:t xml:space="preserve"> </w:t>
      </w:r>
      <w:r>
        <w:tab/>
      </w:r>
      <w:r w:rsidR="0065617E" w:rsidRPr="0065617E">
        <w:t>Zie noot 2</w:t>
      </w:r>
    </w:p>
  </w:footnote>
  <w:footnote w:id="7">
    <w:p w14:paraId="1F70AC02" w14:textId="109823F3" w:rsidR="00AD7615" w:rsidRDefault="00AD7615" w:rsidP="00ED2C4F">
      <w:pPr>
        <w:pStyle w:val="Voetnoottekst"/>
      </w:pPr>
      <w:r>
        <w:rPr>
          <w:rStyle w:val="Voetnootmarkering"/>
        </w:rPr>
        <w:footnoteRef/>
      </w:r>
      <w:r>
        <w:t xml:space="preserve"> Lichaam van de regeling als bedoeld in Aanwijzing 3.53 van de Aanwijzingen voor de regelgeving en in STOP</w:t>
      </w:r>
    </w:p>
  </w:footnote>
  <w:footnote w:id="8">
    <w:p w14:paraId="008DABF9" w14:textId="77356B3F" w:rsidR="00AD7615" w:rsidRDefault="00AD7615">
      <w:pPr>
        <w:pStyle w:val="Voetnoottekst"/>
      </w:pPr>
      <w:r>
        <w:rPr>
          <w:rStyle w:val="Voetnootmarkering"/>
        </w:rPr>
        <w:footnoteRef/>
      </w:r>
      <w:r>
        <w:t xml:space="preserve"> </w:t>
      </w:r>
      <w:r w:rsidRPr="00C56F8B">
        <w:t xml:space="preserve">Een compleet overzicht van alle </w:t>
      </w:r>
      <w:r>
        <w:t>inhoud-</w:t>
      </w:r>
      <w:r w:rsidRPr="00C56F8B">
        <w:t>elementen is te vinden in het IMOP-tekstschema met de bijbehorende documentatie</w:t>
      </w:r>
    </w:p>
  </w:footnote>
  <w:footnote w:id="9">
    <w:p w14:paraId="51E09003" w14:textId="27CB9072" w:rsidR="00AD7615" w:rsidRDefault="00AD7615" w:rsidP="00E33EDD">
      <w:pPr>
        <w:pStyle w:val="Voetnoottekst"/>
      </w:pPr>
      <w:r>
        <w:rPr>
          <w:rStyle w:val="Voetnootmarkering"/>
        </w:rPr>
        <w:footnoteRef/>
      </w:r>
      <w:r>
        <w:t xml:space="preserve"> Ontleend aan Aanwijzing 3.57 van de Aanwijzingen voor de regelgeving</w:t>
      </w:r>
    </w:p>
  </w:footnote>
  <w:footnote w:id="10">
    <w:p w14:paraId="64DBF04C" w14:textId="77777777" w:rsidR="00AD7615" w:rsidRDefault="00AD7615" w:rsidP="00713C7A">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die </w:t>
      </w:r>
      <w:r w:rsidRPr="006D335A">
        <w:t xml:space="preserve">functieaanduiding </w:t>
      </w:r>
      <w:r>
        <w:t>een specificatie van een bestemming geeft.</w:t>
      </w:r>
    </w:p>
  </w:footnote>
  <w:footnote w:id="11">
    <w:p w14:paraId="36953164" w14:textId="77777777" w:rsidR="0061680E" w:rsidRDefault="0061680E" w:rsidP="0061680E">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AD7615" w:rsidRPr="00275984" w14:paraId="5B0A4196" w14:textId="77777777" w:rsidTr="007A7F8E">
      <w:trPr>
        <w:trHeight w:val="400"/>
      </w:trPr>
      <w:tc>
        <w:tcPr>
          <w:tcW w:w="7520" w:type="dxa"/>
          <w:shd w:val="clear" w:color="auto" w:fill="auto"/>
        </w:tcPr>
        <w:p w14:paraId="418D0BCB" w14:textId="137B2970" w:rsidR="00AD7615" w:rsidRPr="002E14E1" w:rsidRDefault="00AD7615"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w:t>
          </w:r>
          <w:r>
            <w:t xml:space="preserve"> omgevingsdocumenten | [datum]</w:t>
          </w:r>
        </w:p>
      </w:tc>
    </w:tr>
  </w:tbl>
  <w:p w14:paraId="338310CD" w14:textId="77777777" w:rsidR="00AD7615" w:rsidRDefault="00AD7615"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D7615" w14:paraId="7288EF6B" w14:textId="77777777" w:rsidTr="00FF3E80">
      <w:trPr>
        <w:cantSplit/>
        <w:trHeight w:hRule="exact" w:val="3402"/>
      </w:trPr>
      <w:tc>
        <w:tcPr>
          <w:tcW w:w="6236" w:type="dxa"/>
          <w:gridSpan w:val="2"/>
          <w:shd w:val="clear" w:color="auto" w:fill="auto"/>
        </w:tcPr>
        <w:p w14:paraId="16C083B2" w14:textId="21EDA29C" w:rsidR="00AD7615" w:rsidRPr="00BC3B53" w:rsidRDefault="00AD7615" w:rsidP="00FF3E80">
          <w:r>
            <w:rPr>
              <w:noProof/>
            </w:rPr>
            <w:drawing>
              <wp:anchor distT="0" distB="0" distL="114300" distR="114300" simplePos="0" relativeHeight="251657216" behindDoc="0" locked="1" layoutInCell="1" allowOverlap="1" wp14:anchorId="06615AC4" wp14:editId="4438FAA6">
                <wp:simplePos x="0" y="0"/>
                <wp:positionH relativeFrom="margin">
                  <wp:posOffset>-1083945</wp:posOffset>
                </wp:positionH>
                <wp:positionV relativeFrom="margin">
                  <wp:posOffset>363855</wp:posOffset>
                </wp:positionV>
                <wp:extent cx="3041650" cy="925195"/>
                <wp:effectExtent l="0" t="0" r="6350" b="8255"/>
                <wp:wrapNone/>
                <wp:docPr id="2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10"/>
                        <pic:cNvPicPr>
                          <a:picLocks noChangeAspect="1" noChangeArrowheads="1"/>
                        </pic:cNvPicPr>
                      </pic:nvPicPr>
                      <pic:blipFill>
                        <a:blip r:embed="rId1"/>
                        <a:srcRect l="1752" r="1752"/>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7615" w:rsidRPr="0056454C" w14:paraId="1B5B917B" w14:textId="77777777" w:rsidTr="00FF3E80">
      <w:trPr>
        <w:cantSplit/>
        <w:trHeight w:hRule="exact" w:val="1701"/>
      </w:trPr>
      <w:tc>
        <w:tcPr>
          <w:tcW w:w="6236" w:type="dxa"/>
          <w:gridSpan w:val="2"/>
          <w:shd w:val="clear" w:color="auto" w:fill="auto"/>
        </w:tcPr>
        <w:p w14:paraId="0A55DF13" w14:textId="4D914170" w:rsidR="00AD7615" w:rsidRPr="00FA6FAC" w:rsidRDefault="00AD7615"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176B7A">
            <w:rPr>
              <w:noProof/>
            </w:rPr>
            <w:t>omgevingsplan</w:t>
          </w:r>
          <w:r>
            <w:rPr>
              <w:noProof/>
            </w:rPr>
            <w:fldChar w:fldCharType="end"/>
          </w:r>
        </w:p>
      </w:tc>
    </w:tr>
    <w:tr w:rsidR="00AD7615" w:rsidRPr="00B60860" w14:paraId="7C46962B" w14:textId="77777777" w:rsidTr="00FF3E80">
      <w:trPr>
        <w:cantSplit/>
        <w:trHeight w:hRule="exact" w:val="1701"/>
      </w:trPr>
      <w:tc>
        <w:tcPr>
          <w:tcW w:w="6236" w:type="dxa"/>
          <w:gridSpan w:val="2"/>
          <w:shd w:val="clear" w:color="auto" w:fill="auto"/>
        </w:tcPr>
        <w:p w14:paraId="22E8CA4B" w14:textId="7DAF3313" w:rsidR="00AD7615" w:rsidRPr="00B60860" w:rsidRDefault="00AD7615" w:rsidP="00FF3E80">
          <w:r w:rsidRPr="00CA6C0C">
            <w:t xml:space="preserve">Versie </w:t>
          </w:r>
          <w:r>
            <w:rPr>
              <w:noProof/>
            </w:rPr>
            <w:fldChar w:fldCharType="begin"/>
          </w:r>
          <w:r>
            <w:rPr>
              <w:noProof/>
            </w:rPr>
            <w:instrText xml:space="preserve"> DOCVARIABLE ID04 </w:instrText>
          </w:r>
          <w:r>
            <w:rPr>
              <w:noProof/>
            </w:rPr>
            <w:fldChar w:fldCharType="separate"/>
          </w:r>
          <w:r w:rsidR="00176B7A">
            <w:rPr>
              <w:noProof/>
            </w:rPr>
            <w:t>2.0.0-rc</w:t>
          </w:r>
          <w:r>
            <w:rPr>
              <w:noProof/>
            </w:rPr>
            <w:fldChar w:fldCharType="end"/>
          </w:r>
        </w:p>
        <w:p w14:paraId="57A551F9" w14:textId="3A538484" w:rsidR="00AD7615" w:rsidRPr="00B60860" w:rsidRDefault="00AD7615" w:rsidP="00FF3E80">
          <w:r>
            <w:t>Geonovum</w:t>
          </w:r>
        </w:p>
      </w:tc>
    </w:tr>
    <w:tr w:rsidR="00AD7615" w:rsidRPr="00B60860" w14:paraId="7BEFBCE9" w14:textId="77777777" w:rsidTr="00FF3E80">
      <w:trPr>
        <w:cantSplit/>
      </w:trPr>
      <w:tc>
        <w:tcPr>
          <w:tcW w:w="1134" w:type="dxa"/>
          <w:shd w:val="clear" w:color="auto" w:fill="auto"/>
        </w:tcPr>
        <w:p w14:paraId="3AFBF239" w14:textId="77777777" w:rsidR="00AD7615" w:rsidRPr="00CA6C0C" w:rsidRDefault="00AD7615" w:rsidP="00FF3E80">
          <w:r>
            <w:t>Datum</w:t>
          </w:r>
        </w:p>
      </w:tc>
      <w:tc>
        <w:tcPr>
          <w:tcW w:w="3118" w:type="dxa"/>
          <w:shd w:val="clear" w:color="auto" w:fill="auto"/>
        </w:tcPr>
        <w:p w14:paraId="6E883F42" w14:textId="68B2C7E2" w:rsidR="00AD7615" w:rsidRPr="00CA6C0C" w:rsidRDefault="00AD7615" w:rsidP="00FF3E80">
          <w:r>
            <w:fldChar w:fldCharType="begin"/>
          </w:r>
          <w:r>
            <w:instrText xml:space="preserve"> SAVEDATE  \@ "d MMMM yyyy" </w:instrText>
          </w:r>
          <w:r>
            <w:fldChar w:fldCharType="separate"/>
          </w:r>
          <w:r w:rsidR="00171E3F">
            <w:rPr>
              <w:noProof/>
            </w:rPr>
            <w:t>19 januari 2022</w:t>
          </w:r>
          <w:r>
            <w:fldChar w:fldCharType="end"/>
          </w:r>
        </w:p>
      </w:tc>
    </w:tr>
  </w:tbl>
  <w:p w14:paraId="372F3340" w14:textId="77777777" w:rsidR="00AD7615" w:rsidRPr="00EB5B83" w:rsidRDefault="00AD7615"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D7615" w14:paraId="53B8126F" w14:textId="77777777" w:rsidTr="00E034D2">
      <w:trPr>
        <w:cantSplit/>
        <w:trHeight w:hRule="exact" w:val="3402"/>
      </w:trPr>
      <w:tc>
        <w:tcPr>
          <w:tcW w:w="6236" w:type="dxa"/>
          <w:gridSpan w:val="2"/>
          <w:shd w:val="clear" w:color="auto" w:fill="auto"/>
        </w:tcPr>
        <w:p w14:paraId="070130C1" w14:textId="77777777" w:rsidR="00AD7615" w:rsidRPr="00BC3B53" w:rsidRDefault="00AD7615" w:rsidP="00E034D2">
          <w:r>
            <w:rPr>
              <w:noProof/>
            </w:rPr>
            <w:drawing>
              <wp:anchor distT="0" distB="0" distL="114300" distR="114300" simplePos="0" relativeHeight="251659264"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26"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7615" w:rsidRPr="0056454C" w14:paraId="67F7FD47" w14:textId="77777777" w:rsidTr="00E034D2">
      <w:trPr>
        <w:cantSplit/>
        <w:trHeight w:hRule="exact" w:val="1701"/>
      </w:trPr>
      <w:tc>
        <w:tcPr>
          <w:tcW w:w="6236" w:type="dxa"/>
          <w:gridSpan w:val="2"/>
          <w:shd w:val="clear" w:color="auto" w:fill="auto"/>
        </w:tcPr>
        <w:p w14:paraId="57A8209D" w14:textId="719D855A" w:rsidR="00AD7615" w:rsidRPr="00FA6FAC" w:rsidRDefault="00AD7615"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414E6A">
            <w:rPr>
              <w:noProof/>
            </w:rPr>
            <w:t>omgevingsplan</w:t>
          </w:r>
          <w:r>
            <w:rPr>
              <w:noProof/>
            </w:rPr>
            <w:fldChar w:fldCharType="end"/>
          </w:r>
        </w:p>
      </w:tc>
    </w:tr>
    <w:tr w:rsidR="00AD7615" w:rsidRPr="00B60860" w14:paraId="3905363E" w14:textId="77777777" w:rsidTr="00C7236D">
      <w:trPr>
        <w:cantSplit/>
        <w:trHeight w:hRule="exact" w:val="1701"/>
      </w:trPr>
      <w:tc>
        <w:tcPr>
          <w:tcW w:w="6236" w:type="dxa"/>
          <w:gridSpan w:val="2"/>
          <w:shd w:val="clear" w:color="auto" w:fill="auto"/>
        </w:tcPr>
        <w:p w14:paraId="2FBC6941" w14:textId="1E1A569C" w:rsidR="00AD7615" w:rsidRPr="00B60860" w:rsidRDefault="00AD7615" w:rsidP="00577995">
          <w:r w:rsidRPr="00CA6C0C">
            <w:t xml:space="preserve">Versie </w:t>
          </w:r>
          <w:r>
            <w:rPr>
              <w:noProof/>
            </w:rPr>
            <w:fldChar w:fldCharType="begin"/>
          </w:r>
          <w:r>
            <w:rPr>
              <w:noProof/>
            </w:rPr>
            <w:instrText xml:space="preserve"> DOCVARIABLE ID04 </w:instrText>
          </w:r>
          <w:r>
            <w:rPr>
              <w:noProof/>
            </w:rPr>
            <w:fldChar w:fldCharType="separate"/>
          </w:r>
          <w:r w:rsidR="00414E6A">
            <w:rPr>
              <w:noProof/>
            </w:rPr>
            <w:t>1.0</w:t>
          </w:r>
          <w:r>
            <w:rPr>
              <w:noProof/>
            </w:rPr>
            <w:fldChar w:fldCharType="end"/>
          </w:r>
        </w:p>
        <w:p w14:paraId="6A1EC1FF" w14:textId="77777777" w:rsidR="00AD7615" w:rsidRPr="00B60860" w:rsidRDefault="00AD7615" w:rsidP="00577995">
          <w:r>
            <w:t>Geonovum – KOOP</w:t>
          </w:r>
        </w:p>
      </w:tc>
    </w:tr>
    <w:tr w:rsidR="00AD7615" w:rsidRPr="00B60860" w14:paraId="343D16B5" w14:textId="77777777" w:rsidTr="00C7236D">
      <w:trPr>
        <w:cantSplit/>
      </w:trPr>
      <w:tc>
        <w:tcPr>
          <w:tcW w:w="1134" w:type="dxa"/>
          <w:shd w:val="clear" w:color="auto" w:fill="auto"/>
        </w:tcPr>
        <w:p w14:paraId="17FEC3DD" w14:textId="77777777" w:rsidR="00AD7615" w:rsidRPr="00CA6C0C" w:rsidRDefault="00AD7615" w:rsidP="00577995">
          <w:r>
            <w:t>Datum</w:t>
          </w:r>
        </w:p>
      </w:tc>
      <w:tc>
        <w:tcPr>
          <w:tcW w:w="3118" w:type="dxa"/>
          <w:shd w:val="clear" w:color="auto" w:fill="auto"/>
        </w:tcPr>
        <w:p w14:paraId="23ACB8DF" w14:textId="7064B582" w:rsidR="00AD7615" w:rsidRPr="00CA6C0C" w:rsidRDefault="00AD7615" w:rsidP="00577995">
          <w:r>
            <w:fldChar w:fldCharType="begin"/>
          </w:r>
          <w:r>
            <w:instrText xml:space="preserve"> SAVEDATE  \@ "d MMMM yyyy" </w:instrText>
          </w:r>
          <w:r>
            <w:fldChar w:fldCharType="separate"/>
          </w:r>
          <w:r w:rsidR="00171E3F">
            <w:rPr>
              <w:noProof/>
            </w:rPr>
            <w:t>19 januari 2022</w:t>
          </w:r>
          <w:r>
            <w:fldChar w:fldCharType="end"/>
          </w:r>
        </w:p>
      </w:tc>
    </w:tr>
  </w:tbl>
  <w:p w14:paraId="269CF379" w14:textId="77777777" w:rsidR="00AD7615" w:rsidRDefault="00AD7615"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143D" w14:textId="120E23BE" w:rsidR="00AD7615" w:rsidRDefault="00AD7615"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176B7A">
      <w:rPr>
        <w:noProof/>
      </w:rPr>
      <w:t>omgevingsplan</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176B7A">
      <w:rPr>
        <w:noProof/>
      </w:rPr>
      <w:t>2.0.0-rc</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176B7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171E3F">
      <w:rPr>
        <w:noProof/>
      </w:rPr>
      <w:t>19 januari 2022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E8F0F506"/>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8E263B1"/>
    <w:multiLevelType w:val="multilevel"/>
    <w:tmpl w:val="6878510C"/>
    <w:lvl w:ilvl="0">
      <w:start w:val="1"/>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12"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C8727F8"/>
    <w:multiLevelType w:val="singleLevel"/>
    <w:tmpl w:val="E5C44152"/>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6"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7"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0"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1" w15:restartNumberingAfterBreak="0">
    <w:nsid w:val="6ED23940"/>
    <w:multiLevelType w:val="multilevel"/>
    <w:tmpl w:val="5EB4890C"/>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none"/>
      <w:lvlRestart w:val="0"/>
      <w:suff w:val="nothing"/>
      <w:lvlText w:val=""/>
      <w:lvlJc w:val="left"/>
      <w:pPr>
        <w:ind w:left="0" w:firstLine="0"/>
      </w:pPr>
    </w:lvl>
    <w:lvl w:ilvl="7">
      <w:start w:val="1"/>
      <w:numFmt w:val="decimal"/>
      <w:lvlRestart w:val="1"/>
      <w:pStyle w:val="Kop2bijlage"/>
      <w:lvlText w:val="%8"/>
      <w:lvlJc w:val="left"/>
      <w:pPr>
        <w:tabs>
          <w:tab w:val="num" w:pos="0"/>
        </w:tabs>
        <w:ind w:left="0" w:hanging="1134"/>
      </w:pPr>
    </w:lvl>
    <w:lvl w:ilvl="8">
      <w:start w:val="1"/>
      <w:numFmt w:val="decimal"/>
      <w:pStyle w:val="Kop3bijlage"/>
      <w:lvlText w:val="%8.%9"/>
      <w:lvlJc w:val="left"/>
      <w:pPr>
        <w:tabs>
          <w:tab w:val="num" w:pos="0"/>
        </w:tabs>
        <w:ind w:left="0" w:hanging="1134"/>
      </w:pPr>
    </w:lvl>
  </w:abstractNum>
  <w:abstractNum w:abstractNumId="22"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2"/>
  </w:num>
  <w:num w:numId="12">
    <w:abstractNumId w:val="6"/>
  </w:num>
  <w:num w:numId="13">
    <w:abstractNumId w:val="9"/>
  </w:num>
  <w:num w:numId="14">
    <w:abstractNumId w:val="18"/>
  </w:num>
  <w:num w:numId="15">
    <w:abstractNumId w:val="14"/>
  </w:num>
  <w:num w:numId="16">
    <w:abstractNumId w:val="8"/>
  </w:num>
  <w:num w:numId="17">
    <w:abstractNumId w:val="4"/>
  </w:num>
  <w:num w:numId="18">
    <w:abstractNumId w:val="1"/>
  </w:num>
  <w:num w:numId="19">
    <w:abstractNumId w:val="10"/>
  </w:num>
  <w:num w:numId="20">
    <w:abstractNumId w:val="22"/>
  </w:num>
  <w:num w:numId="21">
    <w:abstractNumId w:val="13"/>
  </w:num>
  <w:num w:numId="22">
    <w:abstractNumId w:val="17"/>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9"/>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5"/>
    <w:lvlOverride w:ilvl="0">
      <w:lvl w:ilvl="0">
        <w:numFmt w:val="decimal"/>
        <w:pStyle w:val="Opsommingnummers1"/>
        <w:lvlText w:val=""/>
        <w:lvlJc w:val="left"/>
      </w:lvl>
    </w:lvlOverride>
    <w:lvlOverride w:ilvl="1">
      <w:lvl w:ilvl="1">
        <w:start w:val="1"/>
        <w:numFmt w:val="bullet"/>
        <w:pStyle w:val="Opsommingtekens1"/>
        <w:lvlText w:val=""/>
        <w:lvlJc w:val="left"/>
        <w:pPr>
          <w:ind w:left="284" w:hanging="284"/>
        </w:pPr>
        <w:rPr>
          <w:rFonts w:ascii="Symbol" w:hAnsi="Symbol" w:hint="default"/>
          <w:color w:val="auto"/>
        </w:rPr>
      </w:lvl>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50"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 "/>
    <w:docVar w:name="ID001" w:val="Toepassingsprofiel omgevingsplan"/>
    <w:docVar w:name="ID003" w:val="TPOD-OP"/>
    <w:docVar w:name="ID004" w:val="tpod"/>
    <w:docVar w:name="ID005" w:val="GN-DEF"/>
    <w:docVar w:name="ID006" w:val="ST"/>
    <w:docVar w:name="ID007" w:val="cc-by-nd"/>
    <w:docVar w:name="ID008" w:val="2021-11-30"/>
    <w:docVar w:name="ID01" w:val="omgevingsplan"/>
    <w:docVar w:name="ID01_CAPS" w:val="Omgevingsplan"/>
    <w:docVar w:name="ID01+" w:val="het omgevingsplan"/>
    <w:docVar w:name="ID01+_CAPS" w:val="Het omgevingsplan"/>
    <w:docVar w:name="ID010" w:val="GN-VV"/>
    <w:docVar w:name="ID011" w:val="Waar"/>
    <w:docVar w:name="ID012" w:val="1"/>
    <w:docVar w:name="ID01201" w:val="Nienke Jansen|Geonovum|https://www.geonovum.nl"/>
    <w:docVar w:name="ID013" w:val="2"/>
    <w:docVar w:name="ID01301" w:val="Gerard Wolbers|Geonovum|https://www.geonovum.nl"/>
    <w:docVar w:name="ID01302" w:val="Jan van Gelder|Geonovum|https://www.geonovum.nl/"/>
    <w:docVar w:name="ID014" w:val="0"/>
    <w:docVar w:name="ID02" w:val="het"/>
    <w:docVar w:name="ID03" w:val="op"/>
    <w:docVar w:name="ID04" w:val="2.0.0-rc"/>
    <w:docVar w:name="ID05" w:val="STandaard Officiële Publicaties met ToepassingsProfielen voor OmgevingsDocumenten (STOP/TPOD)"/>
    <w:docVar w:name="ID06" w:val="PR33"/>
    <w:docVar w:name="ID07" w:val="Nienke Jansen"/>
    <w:docVar w:name="ID08" w:val="DSO project 33"/>
  </w:docVars>
  <w:rsids>
    <w:rsidRoot w:val="00E33EDD"/>
    <w:rsid w:val="000002C1"/>
    <w:rsid w:val="00000330"/>
    <w:rsid w:val="00000599"/>
    <w:rsid w:val="0000066F"/>
    <w:rsid w:val="0000073B"/>
    <w:rsid w:val="0000074A"/>
    <w:rsid w:val="0000078D"/>
    <w:rsid w:val="00000A05"/>
    <w:rsid w:val="00000AED"/>
    <w:rsid w:val="00000D0C"/>
    <w:rsid w:val="00000F4A"/>
    <w:rsid w:val="00001068"/>
    <w:rsid w:val="00001115"/>
    <w:rsid w:val="00001234"/>
    <w:rsid w:val="000016DA"/>
    <w:rsid w:val="0000199A"/>
    <w:rsid w:val="00001BB7"/>
    <w:rsid w:val="00001C13"/>
    <w:rsid w:val="00001C68"/>
    <w:rsid w:val="00001F48"/>
    <w:rsid w:val="00001FEB"/>
    <w:rsid w:val="00002021"/>
    <w:rsid w:val="00002460"/>
    <w:rsid w:val="000025B2"/>
    <w:rsid w:val="000026A9"/>
    <w:rsid w:val="0000284A"/>
    <w:rsid w:val="00002BE4"/>
    <w:rsid w:val="00002CE5"/>
    <w:rsid w:val="00002E9A"/>
    <w:rsid w:val="000030A7"/>
    <w:rsid w:val="000030F6"/>
    <w:rsid w:val="000031A2"/>
    <w:rsid w:val="00003291"/>
    <w:rsid w:val="0000329E"/>
    <w:rsid w:val="0000345F"/>
    <w:rsid w:val="000034F9"/>
    <w:rsid w:val="00003762"/>
    <w:rsid w:val="000037D6"/>
    <w:rsid w:val="00003855"/>
    <w:rsid w:val="00003AEB"/>
    <w:rsid w:val="00003B27"/>
    <w:rsid w:val="00003C17"/>
    <w:rsid w:val="00003DC1"/>
    <w:rsid w:val="00003EB5"/>
    <w:rsid w:val="0000404D"/>
    <w:rsid w:val="00004179"/>
    <w:rsid w:val="000041E2"/>
    <w:rsid w:val="000045FB"/>
    <w:rsid w:val="0000463D"/>
    <w:rsid w:val="0000475E"/>
    <w:rsid w:val="00004785"/>
    <w:rsid w:val="0000492F"/>
    <w:rsid w:val="00004C2D"/>
    <w:rsid w:val="00005080"/>
    <w:rsid w:val="000050E9"/>
    <w:rsid w:val="00005319"/>
    <w:rsid w:val="00005438"/>
    <w:rsid w:val="00005635"/>
    <w:rsid w:val="000056C8"/>
    <w:rsid w:val="000056D0"/>
    <w:rsid w:val="0000577D"/>
    <w:rsid w:val="00005897"/>
    <w:rsid w:val="000058EC"/>
    <w:rsid w:val="00005BA7"/>
    <w:rsid w:val="00005DB3"/>
    <w:rsid w:val="00005EFA"/>
    <w:rsid w:val="00005FF9"/>
    <w:rsid w:val="00006203"/>
    <w:rsid w:val="0000633F"/>
    <w:rsid w:val="00006438"/>
    <w:rsid w:val="0000676D"/>
    <w:rsid w:val="000067A6"/>
    <w:rsid w:val="00006B91"/>
    <w:rsid w:val="00006CFF"/>
    <w:rsid w:val="0000703D"/>
    <w:rsid w:val="000070BB"/>
    <w:rsid w:val="00007430"/>
    <w:rsid w:val="00007C1B"/>
    <w:rsid w:val="00007CED"/>
    <w:rsid w:val="00007E94"/>
    <w:rsid w:val="00010094"/>
    <w:rsid w:val="000100D3"/>
    <w:rsid w:val="00010161"/>
    <w:rsid w:val="000102F9"/>
    <w:rsid w:val="000104E4"/>
    <w:rsid w:val="00010782"/>
    <w:rsid w:val="000107B4"/>
    <w:rsid w:val="00010818"/>
    <w:rsid w:val="000109AA"/>
    <w:rsid w:val="000109C6"/>
    <w:rsid w:val="00010D0B"/>
    <w:rsid w:val="000112BE"/>
    <w:rsid w:val="000112C4"/>
    <w:rsid w:val="000112CC"/>
    <w:rsid w:val="00011683"/>
    <w:rsid w:val="000116CA"/>
    <w:rsid w:val="0001173D"/>
    <w:rsid w:val="00011865"/>
    <w:rsid w:val="00011869"/>
    <w:rsid w:val="0001191E"/>
    <w:rsid w:val="00011A1C"/>
    <w:rsid w:val="00011B02"/>
    <w:rsid w:val="000120F5"/>
    <w:rsid w:val="00012436"/>
    <w:rsid w:val="000124C4"/>
    <w:rsid w:val="000124F9"/>
    <w:rsid w:val="0001264F"/>
    <w:rsid w:val="000126D9"/>
    <w:rsid w:val="000127E5"/>
    <w:rsid w:val="0001292B"/>
    <w:rsid w:val="00012CC1"/>
    <w:rsid w:val="00012E11"/>
    <w:rsid w:val="00012E7B"/>
    <w:rsid w:val="00012F32"/>
    <w:rsid w:val="00012FE6"/>
    <w:rsid w:val="00013225"/>
    <w:rsid w:val="000132AB"/>
    <w:rsid w:val="00013342"/>
    <w:rsid w:val="00013380"/>
    <w:rsid w:val="000134C3"/>
    <w:rsid w:val="000135C1"/>
    <w:rsid w:val="0001361A"/>
    <w:rsid w:val="000137AA"/>
    <w:rsid w:val="00013C31"/>
    <w:rsid w:val="00013CBA"/>
    <w:rsid w:val="00013CC4"/>
    <w:rsid w:val="00013CE9"/>
    <w:rsid w:val="00013D56"/>
    <w:rsid w:val="00013D60"/>
    <w:rsid w:val="00013DAA"/>
    <w:rsid w:val="00013F1C"/>
    <w:rsid w:val="00014230"/>
    <w:rsid w:val="000142A0"/>
    <w:rsid w:val="000149A7"/>
    <w:rsid w:val="00014C94"/>
    <w:rsid w:val="000151D4"/>
    <w:rsid w:val="000152A3"/>
    <w:rsid w:val="000152DC"/>
    <w:rsid w:val="00015423"/>
    <w:rsid w:val="000154D8"/>
    <w:rsid w:val="00015503"/>
    <w:rsid w:val="00015835"/>
    <w:rsid w:val="0001583B"/>
    <w:rsid w:val="00015BAD"/>
    <w:rsid w:val="00015C74"/>
    <w:rsid w:val="00015CA2"/>
    <w:rsid w:val="00016134"/>
    <w:rsid w:val="0001678E"/>
    <w:rsid w:val="000168C8"/>
    <w:rsid w:val="000168D1"/>
    <w:rsid w:val="00016A79"/>
    <w:rsid w:val="00016A8B"/>
    <w:rsid w:val="00016B56"/>
    <w:rsid w:val="00016BB4"/>
    <w:rsid w:val="00016C48"/>
    <w:rsid w:val="00016D82"/>
    <w:rsid w:val="00016F94"/>
    <w:rsid w:val="00017407"/>
    <w:rsid w:val="000174A3"/>
    <w:rsid w:val="000178B1"/>
    <w:rsid w:val="00017ACF"/>
    <w:rsid w:val="00017B4C"/>
    <w:rsid w:val="00017C97"/>
    <w:rsid w:val="00017CA4"/>
    <w:rsid w:val="00017E76"/>
    <w:rsid w:val="00017F62"/>
    <w:rsid w:val="00017FF9"/>
    <w:rsid w:val="000200AB"/>
    <w:rsid w:val="000200C1"/>
    <w:rsid w:val="00020175"/>
    <w:rsid w:val="000202CC"/>
    <w:rsid w:val="00020324"/>
    <w:rsid w:val="00020376"/>
    <w:rsid w:val="000204E1"/>
    <w:rsid w:val="00020505"/>
    <w:rsid w:val="00020692"/>
    <w:rsid w:val="00020A25"/>
    <w:rsid w:val="00020C7E"/>
    <w:rsid w:val="00020E52"/>
    <w:rsid w:val="0002114B"/>
    <w:rsid w:val="000213B4"/>
    <w:rsid w:val="00021547"/>
    <w:rsid w:val="00021674"/>
    <w:rsid w:val="00021932"/>
    <w:rsid w:val="00021C89"/>
    <w:rsid w:val="00021D38"/>
    <w:rsid w:val="00021F1B"/>
    <w:rsid w:val="00021FE8"/>
    <w:rsid w:val="0002240A"/>
    <w:rsid w:val="000224E4"/>
    <w:rsid w:val="00022708"/>
    <w:rsid w:val="000227B5"/>
    <w:rsid w:val="00022EAD"/>
    <w:rsid w:val="00023125"/>
    <w:rsid w:val="00023130"/>
    <w:rsid w:val="00023301"/>
    <w:rsid w:val="00023485"/>
    <w:rsid w:val="0002356D"/>
    <w:rsid w:val="00023693"/>
    <w:rsid w:val="00023708"/>
    <w:rsid w:val="0002378A"/>
    <w:rsid w:val="00023FB7"/>
    <w:rsid w:val="00023FFE"/>
    <w:rsid w:val="00024083"/>
    <w:rsid w:val="000241AF"/>
    <w:rsid w:val="000246CD"/>
    <w:rsid w:val="0002480F"/>
    <w:rsid w:val="000248CA"/>
    <w:rsid w:val="00024A76"/>
    <w:rsid w:val="00024AAE"/>
    <w:rsid w:val="00024B58"/>
    <w:rsid w:val="00024CEA"/>
    <w:rsid w:val="00024D36"/>
    <w:rsid w:val="00024DF3"/>
    <w:rsid w:val="00024EC5"/>
    <w:rsid w:val="00024FEB"/>
    <w:rsid w:val="0002500B"/>
    <w:rsid w:val="00025052"/>
    <w:rsid w:val="000251B8"/>
    <w:rsid w:val="00025301"/>
    <w:rsid w:val="00025397"/>
    <w:rsid w:val="0002548D"/>
    <w:rsid w:val="00025618"/>
    <w:rsid w:val="00025666"/>
    <w:rsid w:val="0002577A"/>
    <w:rsid w:val="000257AF"/>
    <w:rsid w:val="000258DB"/>
    <w:rsid w:val="00025B3A"/>
    <w:rsid w:val="00025C3E"/>
    <w:rsid w:val="0002605E"/>
    <w:rsid w:val="00026469"/>
    <w:rsid w:val="000264EC"/>
    <w:rsid w:val="0002692E"/>
    <w:rsid w:val="00026B0D"/>
    <w:rsid w:val="00026BB7"/>
    <w:rsid w:val="00026E3D"/>
    <w:rsid w:val="0002706E"/>
    <w:rsid w:val="0002732F"/>
    <w:rsid w:val="0002738A"/>
    <w:rsid w:val="00027624"/>
    <w:rsid w:val="00027803"/>
    <w:rsid w:val="000278F9"/>
    <w:rsid w:val="000279A9"/>
    <w:rsid w:val="00027CA6"/>
    <w:rsid w:val="00027D82"/>
    <w:rsid w:val="00027D8F"/>
    <w:rsid w:val="00027E40"/>
    <w:rsid w:val="0003067C"/>
    <w:rsid w:val="00030761"/>
    <w:rsid w:val="00030A1B"/>
    <w:rsid w:val="00030EA9"/>
    <w:rsid w:val="00030F3D"/>
    <w:rsid w:val="00030FFD"/>
    <w:rsid w:val="00031235"/>
    <w:rsid w:val="0003133A"/>
    <w:rsid w:val="00031463"/>
    <w:rsid w:val="00031560"/>
    <w:rsid w:val="00031D37"/>
    <w:rsid w:val="00032041"/>
    <w:rsid w:val="0003206F"/>
    <w:rsid w:val="000322BE"/>
    <w:rsid w:val="000324B6"/>
    <w:rsid w:val="00032767"/>
    <w:rsid w:val="0003298B"/>
    <w:rsid w:val="00032B92"/>
    <w:rsid w:val="00032C31"/>
    <w:rsid w:val="00032D81"/>
    <w:rsid w:val="00032D98"/>
    <w:rsid w:val="00032E54"/>
    <w:rsid w:val="00032EA8"/>
    <w:rsid w:val="00032F98"/>
    <w:rsid w:val="000333A8"/>
    <w:rsid w:val="00033711"/>
    <w:rsid w:val="0003388B"/>
    <w:rsid w:val="00033949"/>
    <w:rsid w:val="00033AA8"/>
    <w:rsid w:val="00033AB2"/>
    <w:rsid w:val="00033E15"/>
    <w:rsid w:val="00033E2C"/>
    <w:rsid w:val="00033E50"/>
    <w:rsid w:val="000343B5"/>
    <w:rsid w:val="0003446E"/>
    <w:rsid w:val="0003502E"/>
    <w:rsid w:val="0003512A"/>
    <w:rsid w:val="000353E9"/>
    <w:rsid w:val="00035833"/>
    <w:rsid w:val="0003583D"/>
    <w:rsid w:val="000358D4"/>
    <w:rsid w:val="00035964"/>
    <w:rsid w:val="00035B5E"/>
    <w:rsid w:val="00035BC1"/>
    <w:rsid w:val="00035E6A"/>
    <w:rsid w:val="00035ED7"/>
    <w:rsid w:val="00035F79"/>
    <w:rsid w:val="000361CE"/>
    <w:rsid w:val="00036382"/>
    <w:rsid w:val="00036400"/>
    <w:rsid w:val="000365AA"/>
    <w:rsid w:val="000365D1"/>
    <w:rsid w:val="000367DC"/>
    <w:rsid w:val="00036B39"/>
    <w:rsid w:val="00036C0A"/>
    <w:rsid w:val="00036ED0"/>
    <w:rsid w:val="00036F70"/>
    <w:rsid w:val="00036F9D"/>
    <w:rsid w:val="000370E7"/>
    <w:rsid w:val="000371C4"/>
    <w:rsid w:val="0003729F"/>
    <w:rsid w:val="000378A4"/>
    <w:rsid w:val="00037902"/>
    <w:rsid w:val="00037D86"/>
    <w:rsid w:val="00037F12"/>
    <w:rsid w:val="00040125"/>
    <w:rsid w:val="00040599"/>
    <w:rsid w:val="000406C4"/>
    <w:rsid w:val="00040856"/>
    <w:rsid w:val="00040BCC"/>
    <w:rsid w:val="0004128E"/>
    <w:rsid w:val="00041327"/>
    <w:rsid w:val="0004136F"/>
    <w:rsid w:val="00041877"/>
    <w:rsid w:val="0004188A"/>
    <w:rsid w:val="00041B68"/>
    <w:rsid w:val="00041DD1"/>
    <w:rsid w:val="00041DEC"/>
    <w:rsid w:val="00041F13"/>
    <w:rsid w:val="0004208F"/>
    <w:rsid w:val="0004212E"/>
    <w:rsid w:val="000428F3"/>
    <w:rsid w:val="00042BA4"/>
    <w:rsid w:val="00042D35"/>
    <w:rsid w:val="00043214"/>
    <w:rsid w:val="00043215"/>
    <w:rsid w:val="000432DF"/>
    <w:rsid w:val="00043367"/>
    <w:rsid w:val="00043660"/>
    <w:rsid w:val="000436C7"/>
    <w:rsid w:val="0004387A"/>
    <w:rsid w:val="00043926"/>
    <w:rsid w:val="00043A4F"/>
    <w:rsid w:val="00043AA1"/>
    <w:rsid w:val="00043AA6"/>
    <w:rsid w:val="00043D44"/>
    <w:rsid w:val="00043D6E"/>
    <w:rsid w:val="00043DA7"/>
    <w:rsid w:val="00044353"/>
    <w:rsid w:val="000444EB"/>
    <w:rsid w:val="00044606"/>
    <w:rsid w:val="0004467A"/>
    <w:rsid w:val="0004470A"/>
    <w:rsid w:val="0004471E"/>
    <w:rsid w:val="0004476E"/>
    <w:rsid w:val="0004530B"/>
    <w:rsid w:val="00045416"/>
    <w:rsid w:val="000455AD"/>
    <w:rsid w:val="00045B7F"/>
    <w:rsid w:val="00045C1E"/>
    <w:rsid w:val="00045CE0"/>
    <w:rsid w:val="00045F8F"/>
    <w:rsid w:val="00045FE9"/>
    <w:rsid w:val="0004600B"/>
    <w:rsid w:val="0004600F"/>
    <w:rsid w:val="000460C3"/>
    <w:rsid w:val="00046125"/>
    <w:rsid w:val="000462C4"/>
    <w:rsid w:val="000463B0"/>
    <w:rsid w:val="000463EC"/>
    <w:rsid w:val="00046420"/>
    <w:rsid w:val="000468FA"/>
    <w:rsid w:val="00046A82"/>
    <w:rsid w:val="00046AF4"/>
    <w:rsid w:val="00046DB4"/>
    <w:rsid w:val="0004726C"/>
    <w:rsid w:val="000473A5"/>
    <w:rsid w:val="00047705"/>
    <w:rsid w:val="000477F3"/>
    <w:rsid w:val="00047C3A"/>
    <w:rsid w:val="00047EA2"/>
    <w:rsid w:val="00047EDE"/>
    <w:rsid w:val="00047F62"/>
    <w:rsid w:val="00047F7E"/>
    <w:rsid w:val="0005000F"/>
    <w:rsid w:val="000500B6"/>
    <w:rsid w:val="000504E4"/>
    <w:rsid w:val="00050909"/>
    <w:rsid w:val="000509CB"/>
    <w:rsid w:val="00050A11"/>
    <w:rsid w:val="00050A5B"/>
    <w:rsid w:val="00050E43"/>
    <w:rsid w:val="00051129"/>
    <w:rsid w:val="000514A5"/>
    <w:rsid w:val="000514AB"/>
    <w:rsid w:val="0005181B"/>
    <w:rsid w:val="00051F37"/>
    <w:rsid w:val="000520BA"/>
    <w:rsid w:val="000521D8"/>
    <w:rsid w:val="000524CA"/>
    <w:rsid w:val="0005261F"/>
    <w:rsid w:val="00052793"/>
    <w:rsid w:val="0005291E"/>
    <w:rsid w:val="00052B19"/>
    <w:rsid w:val="00052C98"/>
    <w:rsid w:val="00052CFE"/>
    <w:rsid w:val="00052D2D"/>
    <w:rsid w:val="00052ED2"/>
    <w:rsid w:val="00052EE8"/>
    <w:rsid w:val="00053394"/>
    <w:rsid w:val="000539FB"/>
    <w:rsid w:val="00053D0A"/>
    <w:rsid w:val="00053F65"/>
    <w:rsid w:val="000541BB"/>
    <w:rsid w:val="00054435"/>
    <w:rsid w:val="00054566"/>
    <w:rsid w:val="000548F2"/>
    <w:rsid w:val="00054943"/>
    <w:rsid w:val="00054D67"/>
    <w:rsid w:val="00054EA6"/>
    <w:rsid w:val="00054FCD"/>
    <w:rsid w:val="00055043"/>
    <w:rsid w:val="00055241"/>
    <w:rsid w:val="0005526C"/>
    <w:rsid w:val="00055410"/>
    <w:rsid w:val="00055561"/>
    <w:rsid w:val="0005570B"/>
    <w:rsid w:val="0005577A"/>
    <w:rsid w:val="000557CD"/>
    <w:rsid w:val="00055B82"/>
    <w:rsid w:val="00055D68"/>
    <w:rsid w:val="00055EDA"/>
    <w:rsid w:val="0005606A"/>
    <w:rsid w:val="000560A9"/>
    <w:rsid w:val="00056276"/>
    <w:rsid w:val="000564CB"/>
    <w:rsid w:val="00056A44"/>
    <w:rsid w:val="00056C9C"/>
    <w:rsid w:val="00056D6C"/>
    <w:rsid w:val="00056F09"/>
    <w:rsid w:val="000571D9"/>
    <w:rsid w:val="000577EC"/>
    <w:rsid w:val="000579D0"/>
    <w:rsid w:val="00057BCB"/>
    <w:rsid w:val="00057BE7"/>
    <w:rsid w:val="00057E19"/>
    <w:rsid w:val="00057F56"/>
    <w:rsid w:val="00060033"/>
    <w:rsid w:val="0006028E"/>
    <w:rsid w:val="000602DE"/>
    <w:rsid w:val="00060796"/>
    <w:rsid w:val="00060D18"/>
    <w:rsid w:val="00060D49"/>
    <w:rsid w:val="00060DAA"/>
    <w:rsid w:val="00060FF8"/>
    <w:rsid w:val="00061140"/>
    <w:rsid w:val="00061299"/>
    <w:rsid w:val="000614A1"/>
    <w:rsid w:val="00061546"/>
    <w:rsid w:val="00061706"/>
    <w:rsid w:val="00061812"/>
    <w:rsid w:val="000619F3"/>
    <w:rsid w:val="00061A15"/>
    <w:rsid w:val="00061F61"/>
    <w:rsid w:val="00062137"/>
    <w:rsid w:val="000623E3"/>
    <w:rsid w:val="00062571"/>
    <w:rsid w:val="00062655"/>
    <w:rsid w:val="00062E54"/>
    <w:rsid w:val="00062F6F"/>
    <w:rsid w:val="00063043"/>
    <w:rsid w:val="000635B9"/>
    <w:rsid w:val="00063A0C"/>
    <w:rsid w:val="00063A47"/>
    <w:rsid w:val="00063F0C"/>
    <w:rsid w:val="00063FD8"/>
    <w:rsid w:val="00064050"/>
    <w:rsid w:val="00064061"/>
    <w:rsid w:val="0006407F"/>
    <w:rsid w:val="0006410D"/>
    <w:rsid w:val="0006411B"/>
    <w:rsid w:val="000646BA"/>
    <w:rsid w:val="00064BEE"/>
    <w:rsid w:val="00064EB5"/>
    <w:rsid w:val="0006538A"/>
    <w:rsid w:val="00065394"/>
    <w:rsid w:val="000654B0"/>
    <w:rsid w:val="00065792"/>
    <w:rsid w:val="00065946"/>
    <w:rsid w:val="00065A0D"/>
    <w:rsid w:val="00065A83"/>
    <w:rsid w:val="00065D83"/>
    <w:rsid w:val="00065EBE"/>
    <w:rsid w:val="00065EF7"/>
    <w:rsid w:val="00065F61"/>
    <w:rsid w:val="0006627B"/>
    <w:rsid w:val="000662F7"/>
    <w:rsid w:val="0006638C"/>
    <w:rsid w:val="000663B5"/>
    <w:rsid w:val="000663E2"/>
    <w:rsid w:val="0006640C"/>
    <w:rsid w:val="000665E6"/>
    <w:rsid w:val="0006669D"/>
    <w:rsid w:val="00066AAB"/>
    <w:rsid w:val="00066B45"/>
    <w:rsid w:val="00066BE5"/>
    <w:rsid w:val="00066EB6"/>
    <w:rsid w:val="00067128"/>
    <w:rsid w:val="00067134"/>
    <w:rsid w:val="000674CB"/>
    <w:rsid w:val="00067676"/>
    <w:rsid w:val="00067908"/>
    <w:rsid w:val="00067A5D"/>
    <w:rsid w:val="00067AF6"/>
    <w:rsid w:val="00067D10"/>
    <w:rsid w:val="00070304"/>
    <w:rsid w:val="0007051C"/>
    <w:rsid w:val="000708AF"/>
    <w:rsid w:val="00070A75"/>
    <w:rsid w:val="00070C21"/>
    <w:rsid w:val="00070F68"/>
    <w:rsid w:val="0007128C"/>
    <w:rsid w:val="00071318"/>
    <w:rsid w:val="00071490"/>
    <w:rsid w:val="0007155B"/>
    <w:rsid w:val="000717DB"/>
    <w:rsid w:val="00071DF9"/>
    <w:rsid w:val="00071EEA"/>
    <w:rsid w:val="00071EEE"/>
    <w:rsid w:val="0007213E"/>
    <w:rsid w:val="00072159"/>
    <w:rsid w:val="000721BA"/>
    <w:rsid w:val="00072247"/>
    <w:rsid w:val="00072410"/>
    <w:rsid w:val="0007247A"/>
    <w:rsid w:val="0007267C"/>
    <w:rsid w:val="00072973"/>
    <w:rsid w:val="000729BF"/>
    <w:rsid w:val="00072AD0"/>
    <w:rsid w:val="00072E50"/>
    <w:rsid w:val="00072E83"/>
    <w:rsid w:val="00072F34"/>
    <w:rsid w:val="00073209"/>
    <w:rsid w:val="00073320"/>
    <w:rsid w:val="000733FC"/>
    <w:rsid w:val="00073483"/>
    <w:rsid w:val="000734D7"/>
    <w:rsid w:val="00073801"/>
    <w:rsid w:val="00073851"/>
    <w:rsid w:val="00073AED"/>
    <w:rsid w:val="00073B84"/>
    <w:rsid w:val="00073C0D"/>
    <w:rsid w:val="00073CBC"/>
    <w:rsid w:val="00073DE8"/>
    <w:rsid w:val="00073E22"/>
    <w:rsid w:val="00073EBC"/>
    <w:rsid w:val="00073ED5"/>
    <w:rsid w:val="00074025"/>
    <w:rsid w:val="00074228"/>
    <w:rsid w:val="0007431C"/>
    <w:rsid w:val="00074542"/>
    <w:rsid w:val="000745A3"/>
    <w:rsid w:val="000745A5"/>
    <w:rsid w:val="000745B6"/>
    <w:rsid w:val="000747B0"/>
    <w:rsid w:val="000748C1"/>
    <w:rsid w:val="00074A84"/>
    <w:rsid w:val="00074CD4"/>
    <w:rsid w:val="00074D78"/>
    <w:rsid w:val="00074E22"/>
    <w:rsid w:val="00075162"/>
    <w:rsid w:val="00075203"/>
    <w:rsid w:val="000755D6"/>
    <w:rsid w:val="00075786"/>
    <w:rsid w:val="00075AB5"/>
    <w:rsid w:val="00075C9F"/>
    <w:rsid w:val="00075D2D"/>
    <w:rsid w:val="000762D7"/>
    <w:rsid w:val="000763F9"/>
    <w:rsid w:val="00076FB8"/>
    <w:rsid w:val="000772D3"/>
    <w:rsid w:val="0007734C"/>
    <w:rsid w:val="000774B5"/>
    <w:rsid w:val="000774B8"/>
    <w:rsid w:val="000775E1"/>
    <w:rsid w:val="0007785C"/>
    <w:rsid w:val="000779E6"/>
    <w:rsid w:val="00077E2E"/>
    <w:rsid w:val="00077F37"/>
    <w:rsid w:val="000803CB"/>
    <w:rsid w:val="000804E1"/>
    <w:rsid w:val="000806CE"/>
    <w:rsid w:val="00080956"/>
    <w:rsid w:val="000809F0"/>
    <w:rsid w:val="00080AC3"/>
    <w:rsid w:val="00080B54"/>
    <w:rsid w:val="00080D86"/>
    <w:rsid w:val="00080EE4"/>
    <w:rsid w:val="0008120C"/>
    <w:rsid w:val="00081234"/>
    <w:rsid w:val="00081409"/>
    <w:rsid w:val="00081567"/>
    <w:rsid w:val="0008172F"/>
    <w:rsid w:val="00081A90"/>
    <w:rsid w:val="00081B59"/>
    <w:rsid w:val="00081BA9"/>
    <w:rsid w:val="00081C53"/>
    <w:rsid w:val="00081C82"/>
    <w:rsid w:val="0008209B"/>
    <w:rsid w:val="00082176"/>
    <w:rsid w:val="000822BE"/>
    <w:rsid w:val="000822C5"/>
    <w:rsid w:val="00082308"/>
    <w:rsid w:val="00082315"/>
    <w:rsid w:val="0008242B"/>
    <w:rsid w:val="0008242E"/>
    <w:rsid w:val="00082614"/>
    <w:rsid w:val="00082697"/>
    <w:rsid w:val="00082770"/>
    <w:rsid w:val="000828A3"/>
    <w:rsid w:val="000828F2"/>
    <w:rsid w:val="00082918"/>
    <w:rsid w:val="00082F0E"/>
    <w:rsid w:val="000832D2"/>
    <w:rsid w:val="000832E3"/>
    <w:rsid w:val="0008337F"/>
    <w:rsid w:val="000834C3"/>
    <w:rsid w:val="000834E6"/>
    <w:rsid w:val="0008352D"/>
    <w:rsid w:val="00083571"/>
    <w:rsid w:val="000836D8"/>
    <w:rsid w:val="000836DD"/>
    <w:rsid w:val="00083808"/>
    <w:rsid w:val="00083864"/>
    <w:rsid w:val="00083954"/>
    <w:rsid w:val="00083D78"/>
    <w:rsid w:val="0008406E"/>
    <w:rsid w:val="00084335"/>
    <w:rsid w:val="00084790"/>
    <w:rsid w:val="00084A40"/>
    <w:rsid w:val="00084DBB"/>
    <w:rsid w:val="00085076"/>
    <w:rsid w:val="00085088"/>
    <w:rsid w:val="000851D3"/>
    <w:rsid w:val="00085221"/>
    <w:rsid w:val="000852C2"/>
    <w:rsid w:val="00085316"/>
    <w:rsid w:val="00085546"/>
    <w:rsid w:val="00085824"/>
    <w:rsid w:val="00085837"/>
    <w:rsid w:val="00085A0E"/>
    <w:rsid w:val="00085B12"/>
    <w:rsid w:val="00085B5D"/>
    <w:rsid w:val="0008603E"/>
    <w:rsid w:val="0008613F"/>
    <w:rsid w:val="000864A0"/>
    <w:rsid w:val="00086547"/>
    <w:rsid w:val="000866C3"/>
    <w:rsid w:val="0008675C"/>
    <w:rsid w:val="00086A24"/>
    <w:rsid w:val="00086E9A"/>
    <w:rsid w:val="0008705C"/>
    <w:rsid w:val="000870C0"/>
    <w:rsid w:val="0008729A"/>
    <w:rsid w:val="000873F7"/>
    <w:rsid w:val="00087450"/>
    <w:rsid w:val="00087457"/>
    <w:rsid w:val="000879F4"/>
    <w:rsid w:val="00087B7F"/>
    <w:rsid w:val="00087D32"/>
    <w:rsid w:val="00087D4A"/>
    <w:rsid w:val="00087DD9"/>
    <w:rsid w:val="00087E40"/>
    <w:rsid w:val="00087F17"/>
    <w:rsid w:val="00087F51"/>
    <w:rsid w:val="00087FB4"/>
    <w:rsid w:val="00087FBD"/>
    <w:rsid w:val="00090228"/>
    <w:rsid w:val="0009034B"/>
    <w:rsid w:val="0009049B"/>
    <w:rsid w:val="00090657"/>
    <w:rsid w:val="000906D7"/>
    <w:rsid w:val="0009079F"/>
    <w:rsid w:val="00090937"/>
    <w:rsid w:val="00090A13"/>
    <w:rsid w:val="00090A91"/>
    <w:rsid w:val="00090B11"/>
    <w:rsid w:val="00090B75"/>
    <w:rsid w:val="00090BC0"/>
    <w:rsid w:val="00090D61"/>
    <w:rsid w:val="00090E68"/>
    <w:rsid w:val="0009117F"/>
    <w:rsid w:val="000912DE"/>
    <w:rsid w:val="00091320"/>
    <w:rsid w:val="00091669"/>
    <w:rsid w:val="000916A8"/>
    <w:rsid w:val="0009177C"/>
    <w:rsid w:val="0009183F"/>
    <w:rsid w:val="0009186D"/>
    <w:rsid w:val="000919EE"/>
    <w:rsid w:val="00091ADA"/>
    <w:rsid w:val="00091C16"/>
    <w:rsid w:val="00091C79"/>
    <w:rsid w:val="00091DBB"/>
    <w:rsid w:val="00091E2C"/>
    <w:rsid w:val="00091E31"/>
    <w:rsid w:val="00091E82"/>
    <w:rsid w:val="0009220B"/>
    <w:rsid w:val="00092329"/>
    <w:rsid w:val="000924C3"/>
    <w:rsid w:val="00092546"/>
    <w:rsid w:val="0009254D"/>
    <w:rsid w:val="0009255F"/>
    <w:rsid w:val="0009268C"/>
    <w:rsid w:val="000927B8"/>
    <w:rsid w:val="000928BC"/>
    <w:rsid w:val="00092997"/>
    <w:rsid w:val="000929D0"/>
    <w:rsid w:val="00092B15"/>
    <w:rsid w:val="00092DC5"/>
    <w:rsid w:val="00092DF8"/>
    <w:rsid w:val="00092E16"/>
    <w:rsid w:val="00093042"/>
    <w:rsid w:val="000931F8"/>
    <w:rsid w:val="00093761"/>
    <w:rsid w:val="00093AE3"/>
    <w:rsid w:val="00093B94"/>
    <w:rsid w:val="00093CEC"/>
    <w:rsid w:val="000942AC"/>
    <w:rsid w:val="000944C3"/>
    <w:rsid w:val="000945AD"/>
    <w:rsid w:val="000946D6"/>
    <w:rsid w:val="0009481B"/>
    <w:rsid w:val="000948DA"/>
    <w:rsid w:val="00094B77"/>
    <w:rsid w:val="00094BAC"/>
    <w:rsid w:val="00094BDE"/>
    <w:rsid w:val="00094C73"/>
    <w:rsid w:val="00094D1C"/>
    <w:rsid w:val="00094DBF"/>
    <w:rsid w:val="000950F1"/>
    <w:rsid w:val="00095568"/>
    <w:rsid w:val="00095684"/>
    <w:rsid w:val="0009573F"/>
    <w:rsid w:val="000957C6"/>
    <w:rsid w:val="000957D0"/>
    <w:rsid w:val="0009588D"/>
    <w:rsid w:val="0009599F"/>
    <w:rsid w:val="00095A11"/>
    <w:rsid w:val="00095BCD"/>
    <w:rsid w:val="00096E27"/>
    <w:rsid w:val="000972E6"/>
    <w:rsid w:val="0009730F"/>
    <w:rsid w:val="00097722"/>
    <w:rsid w:val="000977DD"/>
    <w:rsid w:val="00097810"/>
    <w:rsid w:val="0009791A"/>
    <w:rsid w:val="00097924"/>
    <w:rsid w:val="00097B14"/>
    <w:rsid w:val="00097B49"/>
    <w:rsid w:val="00097CBB"/>
    <w:rsid w:val="00097FD3"/>
    <w:rsid w:val="000A0056"/>
    <w:rsid w:val="000A0245"/>
    <w:rsid w:val="000A030A"/>
    <w:rsid w:val="000A042A"/>
    <w:rsid w:val="000A06F0"/>
    <w:rsid w:val="000A0AFE"/>
    <w:rsid w:val="000A1070"/>
    <w:rsid w:val="000A111E"/>
    <w:rsid w:val="000A11F8"/>
    <w:rsid w:val="000A1357"/>
    <w:rsid w:val="000A15E1"/>
    <w:rsid w:val="000A167C"/>
    <w:rsid w:val="000A17C3"/>
    <w:rsid w:val="000A1AA5"/>
    <w:rsid w:val="000A1CB1"/>
    <w:rsid w:val="000A1FE8"/>
    <w:rsid w:val="000A20B1"/>
    <w:rsid w:val="000A21C2"/>
    <w:rsid w:val="000A23B9"/>
    <w:rsid w:val="000A26F4"/>
    <w:rsid w:val="000A2A97"/>
    <w:rsid w:val="000A2C1B"/>
    <w:rsid w:val="000A2C5F"/>
    <w:rsid w:val="000A2CCD"/>
    <w:rsid w:val="000A2CD9"/>
    <w:rsid w:val="000A2D62"/>
    <w:rsid w:val="000A2DED"/>
    <w:rsid w:val="000A2FA4"/>
    <w:rsid w:val="000A319A"/>
    <w:rsid w:val="000A321C"/>
    <w:rsid w:val="000A361C"/>
    <w:rsid w:val="000A3AC3"/>
    <w:rsid w:val="000A3BF0"/>
    <w:rsid w:val="000A3C5B"/>
    <w:rsid w:val="000A402A"/>
    <w:rsid w:val="000A41DA"/>
    <w:rsid w:val="000A42DD"/>
    <w:rsid w:val="000A4480"/>
    <w:rsid w:val="000A44F0"/>
    <w:rsid w:val="000A46D6"/>
    <w:rsid w:val="000A4763"/>
    <w:rsid w:val="000A47FF"/>
    <w:rsid w:val="000A4852"/>
    <w:rsid w:val="000A497C"/>
    <w:rsid w:val="000A4A98"/>
    <w:rsid w:val="000A4AA6"/>
    <w:rsid w:val="000A4BE1"/>
    <w:rsid w:val="000A4C42"/>
    <w:rsid w:val="000A4E0B"/>
    <w:rsid w:val="000A5178"/>
    <w:rsid w:val="000A5236"/>
    <w:rsid w:val="000A529C"/>
    <w:rsid w:val="000A529D"/>
    <w:rsid w:val="000A5662"/>
    <w:rsid w:val="000A5758"/>
    <w:rsid w:val="000A57E9"/>
    <w:rsid w:val="000A59AA"/>
    <w:rsid w:val="000A5AC5"/>
    <w:rsid w:val="000A5B14"/>
    <w:rsid w:val="000A5B82"/>
    <w:rsid w:val="000A5C50"/>
    <w:rsid w:val="000A5E22"/>
    <w:rsid w:val="000A6421"/>
    <w:rsid w:val="000A647B"/>
    <w:rsid w:val="000A64EC"/>
    <w:rsid w:val="000A65DB"/>
    <w:rsid w:val="000A6788"/>
    <w:rsid w:val="000A6DF4"/>
    <w:rsid w:val="000A6E3C"/>
    <w:rsid w:val="000A6FFF"/>
    <w:rsid w:val="000A739C"/>
    <w:rsid w:val="000A73A0"/>
    <w:rsid w:val="000A7413"/>
    <w:rsid w:val="000A7754"/>
    <w:rsid w:val="000A7881"/>
    <w:rsid w:val="000A7903"/>
    <w:rsid w:val="000A7A59"/>
    <w:rsid w:val="000B00FB"/>
    <w:rsid w:val="000B0161"/>
    <w:rsid w:val="000B032A"/>
    <w:rsid w:val="000B05F3"/>
    <w:rsid w:val="000B0674"/>
    <w:rsid w:val="000B069D"/>
    <w:rsid w:val="000B0965"/>
    <w:rsid w:val="000B0AC9"/>
    <w:rsid w:val="000B0B42"/>
    <w:rsid w:val="000B0E84"/>
    <w:rsid w:val="000B10C1"/>
    <w:rsid w:val="000B1261"/>
    <w:rsid w:val="000B12ED"/>
    <w:rsid w:val="000B12F5"/>
    <w:rsid w:val="000B1543"/>
    <w:rsid w:val="000B168E"/>
    <w:rsid w:val="000B1AE0"/>
    <w:rsid w:val="000B1BE2"/>
    <w:rsid w:val="000B1DC7"/>
    <w:rsid w:val="000B1E58"/>
    <w:rsid w:val="000B25A1"/>
    <w:rsid w:val="000B2774"/>
    <w:rsid w:val="000B2B75"/>
    <w:rsid w:val="000B2C26"/>
    <w:rsid w:val="000B2C4B"/>
    <w:rsid w:val="000B2D4E"/>
    <w:rsid w:val="000B2EB9"/>
    <w:rsid w:val="000B2F16"/>
    <w:rsid w:val="000B30C6"/>
    <w:rsid w:val="000B315A"/>
    <w:rsid w:val="000B31C8"/>
    <w:rsid w:val="000B32B2"/>
    <w:rsid w:val="000B3545"/>
    <w:rsid w:val="000B3593"/>
    <w:rsid w:val="000B3599"/>
    <w:rsid w:val="000B3640"/>
    <w:rsid w:val="000B39CB"/>
    <w:rsid w:val="000B3C04"/>
    <w:rsid w:val="000B3CE6"/>
    <w:rsid w:val="000B3D8D"/>
    <w:rsid w:val="000B3E73"/>
    <w:rsid w:val="000B408A"/>
    <w:rsid w:val="000B40EF"/>
    <w:rsid w:val="000B437C"/>
    <w:rsid w:val="000B4B8A"/>
    <w:rsid w:val="000B4E74"/>
    <w:rsid w:val="000B4EB3"/>
    <w:rsid w:val="000B511B"/>
    <w:rsid w:val="000B51B2"/>
    <w:rsid w:val="000B51C1"/>
    <w:rsid w:val="000B52CA"/>
    <w:rsid w:val="000B5465"/>
    <w:rsid w:val="000B597C"/>
    <w:rsid w:val="000B5A4E"/>
    <w:rsid w:val="000B5F0F"/>
    <w:rsid w:val="000B60D3"/>
    <w:rsid w:val="000B6220"/>
    <w:rsid w:val="000B696E"/>
    <w:rsid w:val="000B6C7A"/>
    <w:rsid w:val="000B702E"/>
    <w:rsid w:val="000B707C"/>
    <w:rsid w:val="000B71E2"/>
    <w:rsid w:val="000B733E"/>
    <w:rsid w:val="000B7466"/>
    <w:rsid w:val="000B779E"/>
    <w:rsid w:val="000B7A1E"/>
    <w:rsid w:val="000B7A95"/>
    <w:rsid w:val="000B7AE5"/>
    <w:rsid w:val="000B7B3B"/>
    <w:rsid w:val="000C0318"/>
    <w:rsid w:val="000C05E9"/>
    <w:rsid w:val="000C0636"/>
    <w:rsid w:val="000C0942"/>
    <w:rsid w:val="000C0A13"/>
    <w:rsid w:val="000C0A9E"/>
    <w:rsid w:val="000C0F26"/>
    <w:rsid w:val="000C0F85"/>
    <w:rsid w:val="000C1050"/>
    <w:rsid w:val="000C15B2"/>
    <w:rsid w:val="000C1601"/>
    <w:rsid w:val="000C16B6"/>
    <w:rsid w:val="000C1760"/>
    <w:rsid w:val="000C1779"/>
    <w:rsid w:val="000C185C"/>
    <w:rsid w:val="000C1897"/>
    <w:rsid w:val="000C18C2"/>
    <w:rsid w:val="000C1957"/>
    <w:rsid w:val="000C1987"/>
    <w:rsid w:val="000C1A27"/>
    <w:rsid w:val="000C1B38"/>
    <w:rsid w:val="000C1C78"/>
    <w:rsid w:val="000C1D98"/>
    <w:rsid w:val="000C1F68"/>
    <w:rsid w:val="000C20AD"/>
    <w:rsid w:val="000C21F5"/>
    <w:rsid w:val="000C261F"/>
    <w:rsid w:val="000C2675"/>
    <w:rsid w:val="000C29E3"/>
    <w:rsid w:val="000C2A9A"/>
    <w:rsid w:val="000C2CFA"/>
    <w:rsid w:val="000C2DE9"/>
    <w:rsid w:val="000C31C3"/>
    <w:rsid w:val="000C332D"/>
    <w:rsid w:val="000C3579"/>
    <w:rsid w:val="000C35B0"/>
    <w:rsid w:val="000C35DA"/>
    <w:rsid w:val="000C375C"/>
    <w:rsid w:val="000C38DD"/>
    <w:rsid w:val="000C3D75"/>
    <w:rsid w:val="000C3F51"/>
    <w:rsid w:val="000C444E"/>
    <w:rsid w:val="000C44F3"/>
    <w:rsid w:val="000C46F5"/>
    <w:rsid w:val="000C4A61"/>
    <w:rsid w:val="000C4D5E"/>
    <w:rsid w:val="000C4DBB"/>
    <w:rsid w:val="000C4ECE"/>
    <w:rsid w:val="000C5088"/>
    <w:rsid w:val="000C509B"/>
    <w:rsid w:val="000C50EB"/>
    <w:rsid w:val="000C5162"/>
    <w:rsid w:val="000C5443"/>
    <w:rsid w:val="000C57D6"/>
    <w:rsid w:val="000C5956"/>
    <w:rsid w:val="000C595C"/>
    <w:rsid w:val="000C5B93"/>
    <w:rsid w:val="000C5DE9"/>
    <w:rsid w:val="000C5E89"/>
    <w:rsid w:val="000C611F"/>
    <w:rsid w:val="000C636D"/>
    <w:rsid w:val="000C687A"/>
    <w:rsid w:val="000C6882"/>
    <w:rsid w:val="000C6977"/>
    <w:rsid w:val="000C6A39"/>
    <w:rsid w:val="000C6B14"/>
    <w:rsid w:val="000C6D53"/>
    <w:rsid w:val="000C6F1A"/>
    <w:rsid w:val="000C6FAE"/>
    <w:rsid w:val="000C6FE2"/>
    <w:rsid w:val="000C6FF8"/>
    <w:rsid w:val="000C7125"/>
    <w:rsid w:val="000C7334"/>
    <w:rsid w:val="000C73D3"/>
    <w:rsid w:val="000C790B"/>
    <w:rsid w:val="000C7BB1"/>
    <w:rsid w:val="000C7C1A"/>
    <w:rsid w:val="000C7D76"/>
    <w:rsid w:val="000C7FFB"/>
    <w:rsid w:val="000D0142"/>
    <w:rsid w:val="000D04CB"/>
    <w:rsid w:val="000D093C"/>
    <w:rsid w:val="000D0D26"/>
    <w:rsid w:val="000D0EEB"/>
    <w:rsid w:val="000D0FC5"/>
    <w:rsid w:val="000D1390"/>
    <w:rsid w:val="000D1392"/>
    <w:rsid w:val="000D1406"/>
    <w:rsid w:val="000D141A"/>
    <w:rsid w:val="000D1542"/>
    <w:rsid w:val="000D16A6"/>
    <w:rsid w:val="000D173B"/>
    <w:rsid w:val="000D1A0F"/>
    <w:rsid w:val="000D1B3E"/>
    <w:rsid w:val="000D1BFE"/>
    <w:rsid w:val="000D202C"/>
    <w:rsid w:val="000D2213"/>
    <w:rsid w:val="000D2277"/>
    <w:rsid w:val="000D230A"/>
    <w:rsid w:val="000D236E"/>
    <w:rsid w:val="000D23EF"/>
    <w:rsid w:val="000D2479"/>
    <w:rsid w:val="000D24FE"/>
    <w:rsid w:val="000D252D"/>
    <w:rsid w:val="000D29BC"/>
    <w:rsid w:val="000D2C42"/>
    <w:rsid w:val="000D2D9E"/>
    <w:rsid w:val="000D2E24"/>
    <w:rsid w:val="000D3192"/>
    <w:rsid w:val="000D31F9"/>
    <w:rsid w:val="000D32D4"/>
    <w:rsid w:val="000D331A"/>
    <w:rsid w:val="000D33B8"/>
    <w:rsid w:val="000D33CA"/>
    <w:rsid w:val="000D3529"/>
    <w:rsid w:val="000D383D"/>
    <w:rsid w:val="000D3A60"/>
    <w:rsid w:val="000D3CA9"/>
    <w:rsid w:val="000D3CF3"/>
    <w:rsid w:val="000D3D6B"/>
    <w:rsid w:val="000D3DD1"/>
    <w:rsid w:val="000D4309"/>
    <w:rsid w:val="000D4337"/>
    <w:rsid w:val="000D4904"/>
    <w:rsid w:val="000D5129"/>
    <w:rsid w:val="000D524A"/>
    <w:rsid w:val="000D52F3"/>
    <w:rsid w:val="000D5341"/>
    <w:rsid w:val="000D53DA"/>
    <w:rsid w:val="000D546D"/>
    <w:rsid w:val="000D5474"/>
    <w:rsid w:val="000D58DF"/>
    <w:rsid w:val="000D5A37"/>
    <w:rsid w:val="000D5ABE"/>
    <w:rsid w:val="000D5EB0"/>
    <w:rsid w:val="000D6012"/>
    <w:rsid w:val="000D629C"/>
    <w:rsid w:val="000D6461"/>
    <w:rsid w:val="000D660B"/>
    <w:rsid w:val="000D666F"/>
    <w:rsid w:val="000D66CB"/>
    <w:rsid w:val="000D67FB"/>
    <w:rsid w:val="000D6A77"/>
    <w:rsid w:val="000D6AE5"/>
    <w:rsid w:val="000D6C95"/>
    <w:rsid w:val="000D6D1A"/>
    <w:rsid w:val="000D6F19"/>
    <w:rsid w:val="000D7119"/>
    <w:rsid w:val="000D736D"/>
    <w:rsid w:val="000D7504"/>
    <w:rsid w:val="000D7915"/>
    <w:rsid w:val="000D7927"/>
    <w:rsid w:val="000D7937"/>
    <w:rsid w:val="000D7A49"/>
    <w:rsid w:val="000D7D57"/>
    <w:rsid w:val="000D7DAA"/>
    <w:rsid w:val="000D7DEE"/>
    <w:rsid w:val="000D7E24"/>
    <w:rsid w:val="000D7E4E"/>
    <w:rsid w:val="000E0401"/>
    <w:rsid w:val="000E08A2"/>
    <w:rsid w:val="000E08DA"/>
    <w:rsid w:val="000E0938"/>
    <w:rsid w:val="000E0947"/>
    <w:rsid w:val="000E097B"/>
    <w:rsid w:val="000E0C9B"/>
    <w:rsid w:val="000E0CE2"/>
    <w:rsid w:val="000E0D4C"/>
    <w:rsid w:val="000E0DC1"/>
    <w:rsid w:val="000E0ED2"/>
    <w:rsid w:val="000E0F98"/>
    <w:rsid w:val="000E1094"/>
    <w:rsid w:val="000E1102"/>
    <w:rsid w:val="000E11BA"/>
    <w:rsid w:val="000E12FF"/>
    <w:rsid w:val="000E1341"/>
    <w:rsid w:val="000E146E"/>
    <w:rsid w:val="000E16CC"/>
    <w:rsid w:val="000E1761"/>
    <w:rsid w:val="000E17A1"/>
    <w:rsid w:val="000E180E"/>
    <w:rsid w:val="000E1891"/>
    <w:rsid w:val="000E1BF1"/>
    <w:rsid w:val="000E1C28"/>
    <w:rsid w:val="000E1E6C"/>
    <w:rsid w:val="000E2012"/>
    <w:rsid w:val="000E2038"/>
    <w:rsid w:val="000E20FA"/>
    <w:rsid w:val="000E292A"/>
    <w:rsid w:val="000E2949"/>
    <w:rsid w:val="000E2966"/>
    <w:rsid w:val="000E2A2D"/>
    <w:rsid w:val="000E2B03"/>
    <w:rsid w:val="000E2B6D"/>
    <w:rsid w:val="000E2FC2"/>
    <w:rsid w:val="000E3196"/>
    <w:rsid w:val="000E31FA"/>
    <w:rsid w:val="000E3266"/>
    <w:rsid w:val="000E34B7"/>
    <w:rsid w:val="000E353C"/>
    <w:rsid w:val="000E360C"/>
    <w:rsid w:val="000E37B3"/>
    <w:rsid w:val="000E38BB"/>
    <w:rsid w:val="000E39E2"/>
    <w:rsid w:val="000E3AC9"/>
    <w:rsid w:val="000E3B63"/>
    <w:rsid w:val="000E3CFD"/>
    <w:rsid w:val="000E3F22"/>
    <w:rsid w:val="000E4032"/>
    <w:rsid w:val="000E450D"/>
    <w:rsid w:val="000E498E"/>
    <w:rsid w:val="000E4ADE"/>
    <w:rsid w:val="000E4BEB"/>
    <w:rsid w:val="000E4D86"/>
    <w:rsid w:val="000E4EC3"/>
    <w:rsid w:val="000E4F78"/>
    <w:rsid w:val="000E50F1"/>
    <w:rsid w:val="000E5229"/>
    <w:rsid w:val="000E5302"/>
    <w:rsid w:val="000E5457"/>
    <w:rsid w:val="000E5796"/>
    <w:rsid w:val="000E58B5"/>
    <w:rsid w:val="000E5959"/>
    <w:rsid w:val="000E5CEC"/>
    <w:rsid w:val="000E5D9B"/>
    <w:rsid w:val="000E5FD6"/>
    <w:rsid w:val="000E6018"/>
    <w:rsid w:val="000E63B8"/>
    <w:rsid w:val="000E63CD"/>
    <w:rsid w:val="000E641E"/>
    <w:rsid w:val="000E64B2"/>
    <w:rsid w:val="000E660E"/>
    <w:rsid w:val="000E6610"/>
    <w:rsid w:val="000E673A"/>
    <w:rsid w:val="000E676B"/>
    <w:rsid w:val="000E6790"/>
    <w:rsid w:val="000E67E8"/>
    <w:rsid w:val="000E6884"/>
    <w:rsid w:val="000E6922"/>
    <w:rsid w:val="000E6AB0"/>
    <w:rsid w:val="000E6AC5"/>
    <w:rsid w:val="000E6BDE"/>
    <w:rsid w:val="000E6E18"/>
    <w:rsid w:val="000E6EC8"/>
    <w:rsid w:val="000E6F7B"/>
    <w:rsid w:val="000E70A2"/>
    <w:rsid w:val="000E722E"/>
    <w:rsid w:val="000E76D8"/>
    <w:rsid w:val="000E7773"/>
    <w:rsid w:val="000E777B"/>
    <w:rsid w:val="000E77DC"/>
    <w:rsid w:val="000E78C4"/>
    <w:rsid w:val="000E7BD8"/>
    <w:rsid w:val="000E7F3F"/>
    <w:rsid w:val="000F00A4"/>
    <w:rsid w:val="000F0116"/>
    <w:rsid w:val="000F0304"/>
    <w:rsid w:val="000F06E2"/>
    <w:rsid w:val="000F0765"/>
    <w:rsid w:val="000F0A54"/>
    <w:rsid w:val="000F0A76"/>
    <w:rsid w:val="000F0B6F"/>
    <w:rsid w:val="000F0B9B"/>
    <w:rsid w:val="000F0D47"/>
    <w:rsid w:val="000F1095"/>
    <w:rsid w:val="000F118D"/>
    <w:rsid w:val="000F13B8"/>
    <w:rsid w:val="000F1414"/>
    <w:rsid w:val="000F163F"/>
    <w:rsid w:val="000F1A0A"/>
    <w:rsid w:val="000F1DA5"/>
    <w:rsid w:val="000F1E4D"/>
    <w:rsid w:val="000F1FAD"/>
    <w:rsid w:val="000F1FF4"/>
    <w:rsid w:val="000F2130"/>
    <w:rsid w:val="000F2200"/>
    <w:rsid w:val="000F2317"/>
    <w:rsid w:val="000F250F"/>
    <w:rsid w:val="000F2780"/>
    <w:rsid w:val="000F2937"/>
    <w:rsid w:val="000F2B18"/>
    <w:rsid w:val="000F2BCF"/>
    <w:rsid w:val="000F2F29"/>
    <w:rsid w:val="000F2F7D"/>
    <w:rsid w:val="000F32C3"/>
    <w:rsid w:val="000F33FE"/>
    <w:rsid w:val="000F361D"/>
    <w:rsid w:val="000F3624"/>
    <w:rsid w:val="000F3657"/>
    <w:rsid w:val="000F381A"/>
    <w:rsid w:val="000F3A7E"/>
    <w:rsid w:val="000F3B81"/>
    <w:rsid w:val="000F3B96"/>
    <w:rsid w:val="000F3BF8"/>
    <w:rsid w:val="000F3CD6"/>
    <w:rsid w:val="000F40C6"/>
    <w:rsid w:val="000F4389"/>
    <w:rsid w:val="000F44E7"/>
    <w:rsid w:val="000F44F3"/>
    <w:rsid w:val="000F4526"/>
    <w:rsid w:val="000F457A"/>
    <w:rsid w:val="000F4B8E"/>
    <w:rsid w:val="000F4CDD"/>
    <w:rsid w:val="000F4F54"/>
    <w:rsid w:val="000F54C8"/>
    <w:rsid w:val="000F5BA8"/>
    <w:rsid w:val="000F5E0E"/>
    <w:rsid w:val="000F630C"/>
    <w:rsid w:val="000F6507"/>
    <w:rsid w:val="000F6961"/>
    <w:rsid w:val="000F69CC"/>
    <w:rsid w:val="000F6A2F"/>
    <w:rsid w:val="000F6A53"/>
    <w:rsid w:val="000F6ADB"/>
    <w:rsid w:val="000F6B8D"/>
    <w:rsid w:val="000F6D15"/>
    <w:rsid w:val="000F6D28"/>
    <w:rsid w:val="000F6D2C"/>
    <w:rsid w:val="000F71A1"/>
    <w:rsid w:val="000F71F8"/>
    <w:rsid w:val="000F723C"/>
    <w:rsid w:val="000F742D"/>
    <w:rsid w:val="000F7479"/>
    <w:rsid w:val="000F747E"/>
    <w:rsid w:val="000F7949"/>
    <w:rsid w:val="000F7D59"/>
    <w:rsid w:val="001001E1"/>
    <w:rsid w:val="00100238"/>
    <w:rsid w:val="00100259"/>
    <w:rsid w:val="001006A0"/>
    <w:rsid w:val="00100C0A"/>
    <w:rsid w:val="00100C3E"/>
    <w:rsid w:val="00100C9D"/>
    <w:rsid w:val="00100EE1"/>
    <w:rsid w:val="00100F7F"/>
    <w:rsid w:val="00100FDF"/>
    <w:rsid w:val="00101076"/>
    <w:rsid w:val="00101267"/>
    <w:rsid w:val="00101302"/>
    <w:rsid w:val="00101413"/>
    <w:rsid w:val="00101530"/>
    <w:rsid w:val="00101563"/>
    <w:rsid w:val="00101674"/>
    <w:rsid w:val="00101981"/>
    <w:rsid w:val="00101CEB"/>
    <w:rsid w:val="00101CEC"/>
    <w:rsid w:val="00101FE0"/>
    <w:rsid w:val="00101FF4"/>
    <w:rsid w:val="00102073"/>
    <w:rsid w:val="0010212A"/>
    <w:rsid w:val="0010217A"/>
    <w:rsid w:val="00102278"/>
    <w:rsid w:val="00102342"/>
    <w:rsid w:val="00102531"/>
    <w:rsid w:val="00102771"/>
    <w:rsid w:val="00102CCC"/>
    <w:rsid w:val="00102DDF"/>
    <w:rsid w:val="0010305E"/>
    <w:rsid w:val="00103421"/>
    <w:rsid w:val="00103581"/>
    <w:rsid w:val="00103833"/>
    <w:rsid w:val="00103933"/>
    <w:rsid w:val="00103AAB"/>
    <w:rsid w:val="00103B99"/>
    <w:rsid w:val="00103E21"/>
    <w:rsid w:val="001045B0"/>
    <w:rsid w:val="00104648"/>
    <w:rsid w:val="00104959"/>
    <w:rsid w:val="00104983"/>
    <w:rsid w:val="00104C66"/>
    <w:rsid w:val="00104DAB"/>
    <w:rsid w:val="00104E53"/>
    <w:rsid w:val="0010517D"/>
    <w:rsid w:val="00105390"/>
    <w:rsid w:val="0010547D"/>
    <w:rsid w:val="0010574F"/>
    <w:rsid w:val="00105786"/>
    <w:rsid w:val="00105794"/>
    <w:rsid w:val="001057BF"/>
    <w:rsid w:val="00105B3F"/>
    <w:rsid w:val="00105BAF"/>
    <w:rsid w:val="00105C5D"/>
    <w:rsid w:val="00105FD4"/>
    <w:rsid w:val="00106245"/>
    <w:rsid w:val="001062FA"/>
    <w:rsid w:val="001064A0"/>
    <w:rsid w:val="001065A8"/>
    <w:rsid w:val="0010694C"/>
    <w:rsid w:val="00106B3E"/>
    <w:rsid w:val="00106C28"/>
    <w:rsid w:val="00106C4A"/>
    <w:rsid w:val="00106C8A"/>
    <w:rsid w:val="00106CF8"/>
    <w:rsid w:val="00106EAF"/>
    <w:rsid w:val="00107288"/>
    <w:rsid w:val="00107308"/>
    <w:rsid w:val="001076B3"/>
    <w:rsid w:val="001077A8"/>
    <w:rsid w:val="00107850"/>
    <w:rsid w:val="001078F5"/>
    <w:rsid w:val="00107B68"/>
    <w:rsid w:val="00107C52"/>
    <w:rsid w:val="00107DBE"/>
    <w:rsid w:val="001101A8"/>
    <w:rsid w:val="00110625"/>
    <w:rsid w:val="0011068E"/>
    <w:rsid w:val="00110761"/>
    <w:rsid w:val="0011093C"/>
    <w:rsid w:val="0011097D"/>
    <w:rsid w:val="001109F7"/>
    <w:rsid w:val="00110D6E"/>
    <w:rsid w:val="001110CD"/>
    <w:rsid w:val="00111169"/>
    <w:rsid w:val="00111242"/>
    <w:rsid w:val="001115B9"/>
    <w:rsid w:val="001117B4"/>
    <w:rsid w:val="00111817"/>
    <w:rsid w:val="00111CE8"/>
    <w:rsid w:val="00112076"/>
    <w:rsid w:val="001121C6"/>
    <w:rsid w:val="00112314"/>
    <w:rsid w:val="001123F5"/>
    <w:rsid w:val="00112615"/>
    <w:rsid w:val="001129CD"/>
    <w:rsid w:val="00112D63"/>
    <w:rsid w:val="00112D81"/>
    <w:rsid w:val="001130B4"/>
    <w:rsid w:val="00113234"/>
    <w:rsid w:val="001133D6"/>
    <w:rsid w:val="00113714"/>
    <w:rsid w:val="00113752"/>
    <w:rsid w:val="0011377C"/>
    <w:rsid w:val="0011382F"/>
    <w:rsid w:val="00113C7E"/>
    <w:rsid w:val="00113D14"/>
    <w:rsid w:val="00113E1E"/>
    <w:rsid w:val="001141C7"/>
    <w:rsid w:val="001143F9"/>
    <w:rsid w:val="0011481E"/>
    <w:rsid w:val="001148F9"/>
    <w:rsid w:val="00114905"/>
    <w:rsid w:val="00114B11"/>
    <w:rsid w:val="00114C9A"/>
    <w:rsid w:val="00114CD4"/>
    <w:rsid w:val="00114D27"/>
    <w:rsid w:val="00114D69"/>
    <w:rsid w:val="00114EC6"/>
    <w:rsid w:val="00115211"/>
    <w:rsid w:val="0011599E"/>
    <w:rsid w:val="00115A12"/>
    <w:rsid w:val="0011655C"/>
    <w:rsid w:val="001165B9"/>
    <w:rsid w:val="001166CD"/>
    <w:rsid w:val="0011676B"/>
    <w:rsid w:val="0011689F"/>
    <w:rsid w:val="00116915"/>
    <w:rsid w:val="0011693F"/>
    <w:rsid w:val="001169DC"/>
    <w:rsid w:val="00116DC8"/>
    <w:rsid w:val="00116F13"/>
    <w:rsid w:val="00117113"/>
    <w:rsid w:val="001171EB"/>
    <w:rsid w:val="001173ED"/>
    <w:rsid w:val="00117803"/>
    <w:rsid w:val="0011791F"/>
    <w:rsid w:val="001179D3"/>
    <w:rsid w:val="00117C72"/>
    <w:rsid w:val="00117FEE"/>
    <w:rsid w:val="00120069"/>
    <w:rsid w:val="001202C1"/>
    <w:rsid w:val="00120312"/>
    <w:rsid w:val="001203BF"/>
    <w:rsid w:val="001206E9"/>
    <w:rsid w:val="0012074D"/>
    <w:rsid w:val="00120765"/>
    <w:rsid w:val="00120C4F"/>
    <w:rsid w:val="00120D17"/>
    <w:rsid w:val="00120E1F"/>
    <w:rsid w:val="001211E5"/>
    <w:rsid w:val="00121268"/>
    <w:rsid w:val="001212AB"/>
    <w:rsid w:val="0012136F"/>
    <w:rsid w:val="00121A6B"/>
    <w:rsid w:val="00121BA4"/>
    <w:rsid w:val="00121BC8"/>
    <w:rsid w:val="00121E1C"/>
    <w:rsid w:val="00121EAA"/>
    <w:rsid w:val="00121FA2"/>
    <w:rsid w:val="00121FD2"/>
    <w:rsid w:val="00122217"/>
    <w:rsid w:val="0012241E"/>
    <w:rsid w:val="0012244B"/>
    <w:rsid w:val="00122463"/>
    <w:rsid w:val="0012255E"/>
    <w:rsid w:val="001226B7"/>
    <w:rsid w:val="00122BB7"/>
    <w:rsid w:val="00122F84"/>
    <w:rsid w:val="0012330A"/>
    <w:rsid w:val="001233FB"/>
    <w:rsid w:val="001235F3"/>
    <w:rsid w:val="0012374A"/>
    <w:rsid w:val="0012377E"/>
    <w:rsid w:val="00123880"/>
    <w:rsid w:val="0012396B"/>
    <w:rsid w:val="001239AF"/>
    <w:rsid w:val="00123A1D"/>
    <w:rsid w:val="00123BDF"/>
    <w:rsid w:val="00123D73"/>
    <w:rsid w:val="00123DD3"/>
    <w:rsid w:val="00123DF9"/>
    <w:rsid w:val="00123F16"/>
    <w:rsid w:val="00123F6B"/>
    <w:rsid w:val="00124278"/>
    <w:rsid w:val="0012451F"/>
    <w:rsid w:val="00124578"/>
    <w:rsid w:val="001245C9"/>
    <w:rsid w:val="001245D3"/>
    <w:rsid w:val="00124A2B"/>
    <w:rsid w:val="00124A2C"/>
    <w:rsid w:val="00124CED"/>
    <w:rsid w:val="00124F4C"/>
    <w:rsid w:val="00124F76"/>
    <w:rsid w:val="001250C5"/>
    <w:rsid w:val="00125534"/>
    <w:rsid w:val="00125707"/>
    <w:rsid w:val="00125718"/>
    <w:rsid w:val="00125A0B"/>
    <w:rsid w:val="00125A6D"/>
    <w:rsid w:val="00125AEA"/>
    <w:rsid w:val="00125E82"/>
    <w:rsid w:val="00125F71"/>
    <w:rsid w:val="001260C8"/>
    <w:rsid w:val="0012637C"/>
    <w:rsid w:val="001269DF"/>
    <w:rsid w:val="00126B85"/>
    <w:rsid w:val="00126D84"/>
    <w:rsid w:val="00126EF6"/>
    <w:rsid w:val="00126FE7"/>
    <w:rsid w:val="00127000"/>
    <w:rsid w:val="00127004"/>
    <w:rsid w:val="0012766B"/>
    <w:rsid w:val="001277DC"/>
    <w:rsid w:val="0012782B"/>
    <w:rsid w:val="0012794E"/>
    <w:rsid w:val="00127999"/>
    <w:rsid w:val="00127A10"/>
    <w:rsid w:val="00127AFE"/>
    <w:rsid w:val="00127D53"/>
    <w:rsid w:val="00127F81"/>
    <w:rsid w:val="001300FD"/>
    <w:rsid w:val="00130140"/>
    <w:rsid w:val="001301A4"/>
    <w:rsid w:val="00130267"/>
    <w:rsid w:val="001303E9"/>
    <w:rsid w:val="00130478"/>
    <w:rsid w:val="001304F2"/>
    <w:rsid w:val="00130749"/>
    <w:rsid w:val="0013095F"/>
    <w:rsid w:val="00130A26"/>
    <w:rsid w:val="00130A88"/>
    <w:rsid w:val="00130E36"/>
    <w:rsid w:val="00130E9B"/>
    <w:rsid w:val="00130F4F"/>
    <w:rsid w:val="00130F86"/>
    <w:rsid w:val="00130F90"/>
    <w:rsid w:val="0013109E"/>
    <w:rsid w:val="0013130F"/>
    <w:rsid w:val="0013136A"/>
    <w:rsid w:val="00131379"/>
    <w:rsid w:val="001314DF"/>
    <w:rsid w:val="001315D7"/>
    <w:rsid w:val="0013163B"/>
    <w:rsid w:val="001316FC"/>
    <w:rsid w:val="001319A6"/>
    <w:rsid w:val="001319B7"/>
    <w:rsid w:val="00131A58"/>
    <w:rsid w:val="00131AC2"/>
    <w:rsid w:val="00131AE3"/>
    <w:rsid w:val="00131EDE"/>
    <w:rsid w:val="00131FD2"/>
    <w:rsid w:val="00132224"/>
    <w:rsid w:val="001325D4"/>
    <w:rsid w:val="00132722"/>
    <w:rsid w:val="00132847"/>
    <w:rsid w:val="00132A01"/>
    <w:rsid w:val="00132D83"/>
    <w:rsid w:val="00132DD1"/>
    <w:rsid w:val="0013322B"/>
    <w:rsid w:val="0013337D"/>
    <w:rsid w:val="0013345E"/>
    <w:rsid w:val="001334E6"/>
    <w:rsid w:val="001334F8"/>
    <w:rsid w:val="001335FA"/>
    <w:rsid w:val="00133663"/>
    <w:rsid w:val="00133690"/>
    <w:rsid w:val="00133888"/>
    <w:rsid w:val="00133A32"/>
    <w:rsid w:val="00133C33"/>
    <w:rsid w:val="00133E6D"/>
    <w:rsid w:val="00134218"/>
    <w:rsid w:val="001343F9"/>
    <w:rsid w:val="0013447F"/>
    <w:rsid w:val="001345EA"/>
    <w:rsid w:val="001348B6"/>
    <w:rsid w:val="001348F3"/>
    <w:rsid w:val="001349CB"/>
    <w:rsid w:val="00134FD9"/>
    <w:rsid w:val="00135060"/>
    <w:rsid w:val="00135197"/>
    <w:rsid w:val="001351BB"/>
    <w:rsid w:val="0013532B"/>
    <w:rsid w:val="001355A1"/>
    <w:rsid w:val="0013561F"/>
    <w:rsid w:val="00135741"/>
    <w:rsid w:val="00135909"/>
    <w:rsid w:val="00135A9B"/>
    <w:rsid w:val="00135C09"/>
    <w:rsid w:val="00135CF8"/>
    <w:rsid w:val="00136083"/>
    <w:rsid w:val="0013617B"/>
    <w:rsid w:val="001364A3"/>
    <w:rsid w:val="00136778"/>
    <w:rsid w:val="00136795"/>
    <w:rsid w:val="001368DB"/>
    <w:rsid w:val="00136ABB"/>
    <w:rsid w:val="00136C73"/>
    <w:rsid w:val="00136D3F"/>
    <w:rsid w:val="001371B4"/>
    <w:rsid w:val="0013737C"/>
    <w:rsid w:val="0013764C"/>
    <w:rsid w:val="00137795"/>
    <w:rsid w:val="001377ED"/>
    <w:rsid w:val="00137A08"/>
    <w:rsid w:val="00137D7D"/>
    <w:rsid w:val="00137E63"/>
    <w:rsid w:val="00137FB8"/>
    <w:rsid w:val="00140096"/>
    <w:rsid w:val="00140398"/>
    <w:rsid w:val="001404E8"/>
    <w:rsid w:val="001407B5"/>
    <w:rsid w:val="00140865"/>
    <w:rsid w:val="001408B6"/>
    <w:rsid w:val="00140C55"/>
    <w:rsid w:val="00140D3E"/>
    <w:rsid w:val="00140DD3"/>
    <w:rsid w:val="00140DE3"/>
    <w:rsid w:val="00140F99"/>
    <w:rsid w:val="00140FAE"/>
    <w:rsid w:val="0014111B"/>
    <w:rsid w:val="001412E9"/>
    <w:rsid w:val="00141316"/>
    <w:rsid w:val="0014162A"/>
    <w:rsid w:val="00141712"/>
    <w:rsid w:val="0014182C"/>
    <w:rsid w:val="001418A4"/>
    <w:rsid w:val="0014197E"/>
    <w:rsid w:val="00141EE1"/>
    <w:rsid w:val="001422CB"/>
    <w:rsid w:val="00142494"/>
    <w:rsid w:val="001429C3"/>
    <w:rsid w:val="00142A0E"/>
    <w:rsid w:val="00142AA7"/>
    <w:rsid w:val="0014301D"/>
    <w:rsid w:val="0014336D"/>
    <w:rsid w:val="001433C3"/>
    <w:rsid w:val="00143811"/>
    <w:rsid w:val="001439C8"/>
    <w:rsid w:val="00143A46"/>
    <w:rsid w:val="00143B63"/>
    <w:rsid w:val="00143D43"/>
    <w:rsid w:val="001440E7"/>
    <w:rsid w:val="0014453F"/>
    <w:rsid w:val="0014464F"/>
    <w:rsid w:val="0014468A"/>
    <w:rsid w:val="001446C6"/>
    <w:rsid w:val="001449AF"/>
    <w:rsid w:val="00144A76"/>
    <w:rsid w:val="00144B59"/>
    <w:rsid w:val="00144CEE"/>
    <w:rsid w:val="00145054"/>
    <w:rsid w:val="00145070"/>
    <w:rsid w:val="00145106"/>
    <w:rsid w:val="00145123"/>
    <w:rsid w:val="0014521D"/>
    <w:rsid w:val="00145335"/>
    <w:rsid w:val="001453F3"/>
    <w:rsid w:val="0014561A"/>
    <w:rsid w:val="0014565E"/>
    <w:rsid w:val="00145665"/>
    <w:rsid w:val="00145798"/>
    <w:rsid w:val="0014590F"/>
    <w:rsid w:val="00145C44"/>
    <w:rsid w:val="00145D89"/>
    <w:rsid w:val="00145E4A"/>
    <w:rsid w:val="001461B8"/>
    <w:rsid w:val="00146254"/>
    <w:rsid w:val="001462A5"/>
    <w:rsid w:val="00146373"/>
    <w:rsid w:val="00146595"/>
    <w:rsid w:val="001465A1"/>
    <w:rsid w:val="001468DB"/>
    <w:rsid w:val="00146C07"/>
    <w:rsid w:val="00146C0B"/>
    <w:rsid w:val="00146C99"/>
    <w:rsid w:val="00146E18"/>
    <w:rsid w:val="00146F5C"/>
    <w:rsid w:val="00146F97"/>
    <w:rsid w:val="00146F9E"/>
    <w:rsid w:val="00147103"/>
    <w:rsid w:val="00147173"/>
    <w:rsid w:val="00147174"/>
    <w:rsid w:val="00147356"/>
    <w:rsid w:val="001473ED"/>
    <w:rsid w:val="0014747C"/>
    <w:rsid w:val="001474A2"/>
    <w:rsid w:val="001475B5"/>
    <w:rsid w:val="001475F6"/>
    <w:rsid w:val="001479A2"/>
    <w:rsid w:val="001479B2"/>
    <w:rsid w:val="00147A6A"/>
    <w:rsid w:val="00147B3A"/>
    <w:rsid w:val="00147BA0"/>
    <w:rsid w:val="00147CC9"/>
    <w:rsid w:val="00147D1E"/>
    <w:rsid w:val="00147D59"/>
    <w:rsid w:val="001502DF"/>
    <w:rsid w:val="001504FC"/>
    <w:rsid w:val="00150566"/>
    <w:rsid w:val="001506BE"/>
    <w:rsid w:val="00150D8F"/>
    <w:rsid w:val="00150DC3"/>
    <w:rsid w:val="00150E0D"/>
    <w:rsid w:val="00151097"/>
    <w:rsid w:val="00151174"/>
    <w:rsid w:val="00151188"/>
    <w:rsid w:val="001511B7"/>
    <w:rsid w:val="00151224"/>
    <w:rsid w:val="00151272"/>
    <w:rsid w:val="00151390"/>
    <w:rsid w:val="0015165C"/>
    <w:rsid w:val="00151B67"/>
    <w:rsid w:val="00151BF1"/>
    <w:rsid w:val="00152055"/>
    <w:rsid w:val="0015218A"/>
    <w:rsid w:val="0015230B"/>
    <w:rsid w:val="001523A6"/>
    <w:rsid w:val="001524B2"/>
    <w:rsid w:val="001527A7"/>
    <w:rsid w:val="0015297F"/>
    <w:rsid w:val="00152A2E"/>
    <w:rsid w:val="00152A7E"/>
    <w:rsid w:val="00152A96"/>
    <w:rsid w:val="00152D1A"/>
    <w:rsid w:val="0015321B"/>
    <w:rsid w:val="00153296"/>
    <w:rsid w:val="0015332E"/>
    <w:rsid w:val="0015347F"/>
    <w:rsid w:val="001534D2"/>
    <w:rsid w:val="0015365C"/>
    <w:rsid w:val="00153748"/>
    <w:rsid w:val="0015389E"/>
    <w:rsid w:val="00153BE2"/>
    <w:rsid w:val="00153C0C"/>
    <w:rsid w:val="00153CA1"/>
    <w:rsid w:val="00153D1D"/>
    <w:rsid w:val="00154099"/>
    <w:rsid w:val="001541F0"/>
    <w:rsid w:val="00154225"/>
    <w:rsid w:val="0015422B"/>
    <w:rsid w:val="001543FE"/>
    <w:rsid w:val="00154764"/>
    <w:rsid w:val="001549E5"/>
    <w:rsid w:val="001549E6"/>
    <w:rsid w:val="00154A7B"/>
    <w:rsid w:val="00154BBC"/>
    <w:rsid w:val="00154C21"/>
    <w:rsid w:val="00154C6E"/>
    <w:rsid w:val="00154D4D"/>
    <w:rsid w:val="00154DD9"/>
    <w:rsid w:val="00154DE8"/>
    <w:rsid w:val="00154E13"/>
    <w:rsid w:val="001550F7"/>
    <w:rsid w:val="001557E3"/>
    <w:rsid w:val="0015585F"/>
    <w:rsid w:val="00155A6A"/>
    <w:rsid w:val="00155AB9"/>
    <w:rsid w:val="00155B13"/>
    <w:rsid w:val="00155D26"/>
    <w:rsid w:val="00155D3E"/>
    <w:rsid w:val="00155D5B"/>
    <w:rsid w:val="00155D94"/>
    <w:rsid w:val="001561E2"/>
    <w:rsid w:val="00156211"/>
    <w:rsid w:val="001564F0"/>
    <w:rsid w:val="001565CE"/>
    <w:rsid w:val="00156894"/>
    <w:rsid w:val="00156AC3"/>
    <w:rsid w:val="00156CC5"/>
    <w:rsid w:val="00156F0A"/>
    <w:rsid w:val="00157671"/>
    <w:rsid w:val="00157921"/>
    <w:rsid w:val="00157CA1"/>
    <w:rsid w:val="00157DAB"/>
    <w:rsid w:val="00160023"/>
    <w:rsid w:val="001602D5"/>
    <w:rsid w:val="0016033C"/>
    <w:rsid w:val="001608C6"/>
    <w:rsid w:val="00160AD2"/>
    <w:rsid w:val="00160F4C"/>
    <w:rsid w:val="00161160"/>
    <w:rsid w:val="00161169"/>
    <w:rsid w:val="0016117E"/>
    <w:rsid w:val="0016148B"/>
    <w:rsid w:val="0016159F"/>
    <w:rsid w:val="00161709"/>
    <w:rsid w:val="00161964"/>
    <w:rsid w:val="00161CD2"/>
    <w:rsid w:val="001622AE"/>
    <w:rsid w:val="00162342"/>
    <w:rsid w:val="00162378"/>
    <w:rsid w:val="00162380"/>
    <w:rsid w:val="001624C4"/>
    <w:rsid w:val="00162560"/>
    <w:rsid w:val="001625EB"/>
    <w:rsid w:val="00162678"/>
    <w:rsid w:val="001627BE"/>
    <w:rsid w:val="001627E5"/>
    <w:rsid w:val="00162908"/>
    <w:rsid w:val="00162E31"/>
    <w:rsid w:val="00163039"/>
    <w:rsid w:val="001631BF"/>
    <w:rsid w:val="001631FA"/>
    <w:rsid w:val="0016321C"/>
    <w:rsid w:val="001632A8"/>
    <w:rsid w:val="0016341F"/>
    <w:rsid w:val="00163598"/>
    <w:rsid w:val="001635D5"/>
    <w:rsid w:val="0016360E"/>
    <w:rsid w:val="001636BC"/>
    <w:rsid w:val="001638AD"/>
    <w:rsid w:val="00163BB9"/>
    <w:rsid w:val="00163CD7"/>
    <w:rsid w:val="00163CE9"/>
    <w:rsid w:val="00163FA2"/>
    <w:rsid w:val="00163FA6"/>
    <w:rsid w:val="001642EE"/>
    <w:rsid w:val="001645A5"/>
    <w:rsid w:val="00164A4A"/>
    <w:rsid w:val="00164A6F"/>
    <w:rsid w:val="00164ABB"/>
    <w:rsid w:val="00164C6A"/>
    <w:rsid w:val="00164CB6"/>
    <w:rsid w:val="00164D47"/>
    <w:rsid w:val="00164F8E"/>
    <w:rsid w:val="00164F96"/>
    <w:rsid w:val="001650FB"/>
    <w:rsid w:val="001651C1"/>
    <w:rsid w:val="00165441"/>
    <w:rsid w:val="0016546D"/>
    <w:rsid w:val="001655DC"/>
    <w:rsid w:val="001655EC"/>
    <w:rsid w:val="0016567B"/>
    <w:rsid w:val="0016577E"/>
    <w:rsid w:val="001658EE"/>
    <w:rsid w:val="00165A45"/>
    <w:rsid w:val="00165C85"/>
    <w:rsid w:val="00165D32"/>
    <w:rsid w:val="00165DC0"/>
    <w:rsid w:val="00166652"/>
    <w:rsid w:val="00166667"/>
    <w:rsid w:val="00166735"/>
    <w:rsid w:val="001667E6"/>
    <w:rsid w:val="0016681B"/>
    <w:rsid w:val="00166A21"/>
    <w:rsid w:val="00166AC5"/>
    <w:rsid w:val="00166B99"/>
    <w:rsid w:val="00166DD5"/>
    <w:rsid w:val="00166E60"/>
    <w:rsid w:val="00166E95"/>
    <w:rsid w:val="00166ECF"/>
    <w:rsid w:val="0016705B"/>
    <w:rsid w:val="00167103"/>
    <w:rsid w:val="001671BF"/>
    <w:rsid w:val="00167341"/>
    <w:rsid w:val="001673AE"/>
    <w:rsid w:val="00167605"/>
    <w:rsid w:val="00167661"/>
    <w:rsid w:val="0016779A"/>
    <w:rsid w:val="0016792F"/>
    <w:rsid w:val="0016794C"/>
    <w:rsid w:val="00167953"/>
    <w:rsid w:val="00167AC5"/>
    <w:rsid w:val="00167C71"/>
    <w:rsid w:val="00167CE4"/>
    <w:rsid w:val="00167F62"/>
    <w:rsid w:val="00170121"/>
    <w:rsid w:val="00170191"/>
    <w:rsid w:val="00170899"/>
    <w:rsid w:val="001708D8"/>
    <w:rsid w:val="00170952"/>
    <w:rsid w:val="00170A32"/>
    <w:rsid w:val="00170ADD"/>
    <w:rsid w:val="00171036"/>
    <w:rsid w:val="00171368"/>
    <w:rsid w:val="00171447"/>
    <w:rsid w:val="001714BA"/>
    <w:rsid w:val="00171775"/>
    <w:rsid w:val="001718B4"/>
    <w:rsid w:val="001718E7"/>
    <w:rsid w:val="00171968"/>
    <w:rsid w:val="00171B9A"/>
    <w:rsid w:val="00171C17"/>
    <w:rsid w:val="00171CAA"/>
    <w:rsid w:val="00171D70"/>
    <w:rsid w:val="00171E3F"/>
    <w:rsid w:val="00172002"/>
    <w:rsid w:val="001720FF"/>
    <w:rsid w:val="00172146"/>
    <w:rsid w:val="001721A7"/>
    <w:rsid w:val="0017225C"/>
    <w:rsid w:val="001723E6"/>
    <w:rsid w:val="00172639"/>
    <w:rsid w:val="001728FB"/>
    <w:rsid w:val="0017292D"/>
    <w:rsid w:val="00172D71"/>
    <w:rsid w:val="00172E0B"/>
    <w:rsid w:val="00172EBE"/>
    <w:rsid w:val="00173032"/>
    <w:rsid w:val="00173078"/>
    <w:rsid w:val="001730BA"/>
    <w:rsid w:val="00173228"/>
    <w:rsid w:val="00173499"/>
    <w:rsid w:val="001734EE"/>
    <w:rsid w:val="00173733"/>
    <w:rsid w:val="0017389D"/>
    <w:rsid w:val="00173B38"/>
    <w:rsid w:val="00173D8C"/>
    <w:rsid w:val="00173FA3"/>
    <w:rsid w:val="00174446"/>
    <w:rsid w:val="0017464C"/>
    <w:rsid w:val="00174934"/>
    <w:rsid w:val="001749A8"/>
    <w:rsid w:val="00174BD1"/>
    <w:rsid w:val="00174F3B"/>
    <w:rsid w:val="00174F8D"/>
    <w:rsid w:val="00174FFC"/>
    <w:rsid w:val="00175172"/>
    <w:rsid w:val="001751D8"/>
    <w:rsid w:val="001753A1"/>
    <w:rsid w:val="00175570"/>
    <w:rsid w:val="001757AB"/>
    <w:rsid w:val="0017582B"/>
    <w:rsid w:val="00175940"/>
    <w:rsid w:val="00175C79"/>
    <w:rsid w:val="00175D14"/>
    <w:rsid w:val="00175EAF"/>
    <w:rsid w:val="00175F01"/>
    <w:rsid w:val="00175F7D"/>
    <w:rsid w:val="0017617D"/>
    <w:rsid w:val="001763E2"/>
    <w:rsid w:val="00176402"/>
    <w:rsid w:val="00176492"/>
    <w:rsid w:val="001765E0"/>
    <w:rsid w:val="00176674"/>
    <w:rsid w:val="001766EF"/>
    <w:rsid w:val="0017674B"/>
    <w:rsid w:val="00176B7A"/>
    <w:rsid w:val="00176BA5"/>
    <w:rsid w:val="00176DD2"/>
    <w:rsid w:val="00176E43"/>
    <w:rsid w:val="00176F77"/>
    <w:rsid w:val="00177922"/>
    <w:rsid w:val="0017794D"/>
    <w:rsid w:val="00177B1B"/>
    <w:rsid w:val="00177C17"/>
    <w:rsid w:val="00177C34"/>
    <w:rsid w:val="00177DAD"/>
    <w:rsid w:val="0018026B"/>
    <w:rsid w:val="0018034B"/>
    <w:rsid w:val="00180497"/>
    <w:rsid w:val="0018062E"/>
    <w:rsid w:val="00180856"/>
    <w:rsid w:val="00180932"/>
    <w:rsid w:val="0018097C"/>
    <w:rsid w:val="00180A6F"/>
    <w:rsid w:val="00180B41"/>
    <w:rsid w:val="00180BB1"/>
    <w:rsid w:val="00180C2A"/>
    <w:rsid w:val="00180DC1"/>
    <w:rsid w:val="00180E0A"/>
    <w:rsid w:val="00180EAF"/>
    <w:rsid w:val="00180EBB"/>
    <w:rsid w:val="0018104F"/>
    <w:rsid w:val="001811E6"/>
    <w:rsid w:val="00181367"/>
    <w:rsid w:val="00181423"/>
    <w:rsid w:val="001817AA"/>
    <w:rsid w:val="001819B9"/>
    <w:rsid w:val="00181AC8"/>
    <w:rsid w:val="00181B82"/>
    <w:rsid w:val="00181BBF"/>
    <w:rsid w:val="00181CD5"/>
    <w:rsid w:val="00181E8E"/>
    <w:rsid w:val="00181F48"/>
    <w:rsid w:val="0018245D"/>
    <w:rsid w:val="001824D7"/>
    <w:rsid w:val="00182549"/>
    <w:rsid w:val="0018255D"/>
    <w:rsid w:val="00182813"/>
    <w:rsid w:val="0018290A"/>
    <w:rsid w:val="00182937"/>
    <w:rsid w:val="001829A2"/>
    <w:rsid w:val="00182AAF"/>
    <w:rsid w:val="00182B53"/>
    <w:rsid w:val="00182BED"/>
    <w:rsid w:val="00182CD2"/>
    <w:rsid w:val="00182D70"/>
    <w:rsid w:val="00182DCA"/>
    <w:rsid w:val="00182ED3"/>
    <w:rsid w:val="00182F5B"/>
    <w:rsid w:val="001831DD"/>
    <w:rsid w:val="00183676"/>
    <w:rsid w:val="00183888"/>
    <w:rsid w:val="00183D33"/>
    <w:rsid w:val="001841CC"/>
    <w:rsid w:val="00184280"/>
    <w:rsid w:val="0018429D"/>
    <w:rsid w:val="001843B0"/>
    <w:rsid w:val="00184562"/>
    <w:rsid w:val="0018469A"/>
    <w:rsid w:val="001846A6"/>
    <w:rsid w:val="00184E1E"/>
    <w:rsid w:val="00184FE9"/>
    <w:rsid w:val="00185232"/>
    <w:rsid w:val="001852C8"/>
    <w:rsid w:val="00185512"/>
    <w:rsid w:val="001855E2"/>
    <w:rsid w:val="00185ACD"/>
    <w:rsid w:val="00185E8E"/>
    <w:rsid w:val="0018626D"/>
    <w:rsid w:val="00186392"/>
    <w:rsid w:val="001863E7"/>
    <w:rsid w:val="00186467"/>
    <w:rsid w:val="0018682B"/>
    <w:rsid w:val="001868D0"/>
    <w:rsid w:val="0018696B"/>
    <w:rsid w:val="00186E13"/>
    <w:rsid w:val="00186EBB"/>
    <w:rsid w:val="00187196"/>
    <w:rsid w:val="00187224"/>
    <w:rsid w:val="00187344"/>
    <w:rsid w:val="0018735D"/>
    <w:rsid w:val="0018741F"/>
    <w:rsid w:val="00187516"/>
    <w:rsid w:val="0018756C"/>
    <w:rsid w:val="00187989"/>
    <w:rsid w:val="00187B54"/>
    <w:rsid w:val="00187D3B"/>
    <w:rsid w:val="00187D95"/>
    <w:rsid w:val="00187DBD"/>
    <w:rsid w:val="00187E27"/>
    <w:rsid w:val="001902A3"/>
    <w:rsid w:val="00190346"/>
    <w:rsid w:val="00190487"/>
    <w:rsid w:val="001904EB"/>
    <w:rsid w:val="00190878"/>
    <w:rsid w:val="00190AF1"/>
    <w:rsid w:val="00190B4F"/>
    <w:rsid w:val="001911B4"/>
    <w:rsid w:val="001912F2"/>
    <w:rsid w:val="0019147F"/>
    <w:rsid w:val="0019158C"/>
    <w:rsid w:val="001919A1"/>
    <w:rsid w:val="00191D85"/>
    <w:rsid w:val="001920D6"/>
    <w:rsid w:val="00192147"/>
    <w:rsid w:val="0019217F"/>
    <w:rsid w:val="00192316"/>
    <w:rsid w:val="001925D7"/>
    <w:rsid w:val="0019264E"/>
    <w:rsid w:val="001926A6"/>
    <w:rsid w:val="001926F3"/>
    <w:rsid w:val="00192872"/>
    <w:rsid w:val="00192881"/>
    <w:rsid w:val="00192949"/>
    <w:rsid w:val="00192C18"/>
    <w:rsid w:val="00192C97"/>
    <w:rsid w:val="00192D69"/>
    <w:rsid w:val="00192F12"/>
    <w:rsid w:val="00193113"/>
    <w:rsid w:val="001932E5"/>
    <w:rsid w:val="001933A0"/>
    <w:rsid w:val="001934B1"/>
    <w:rsid w:val="001937BF"/>
    <w:rsid w:val="00193837"/>
    <w:rsid w:val="001938A8"/>
    <w:rsid w:val="00193CCA"/>
    <w:rsid w:val="00193D50"/>
    <w:rsid w:val="00194056"/>
    <w:rsid w:val="0019415D"/>
    <w:rsid w:val="00194312"/>
    <w:rsid w:val="0019434D"/>
    <w:rsid w:val="00194362"/>
    <w:rsid w:val="00194668"/>
    <w:rsid w:val="00194700"/>
    <w:rsid w:val="00194CC2"/>
    <w:rsid w:val="00195104"/>
    <w:rsid w:val="00195A4F"/>
    <w:rsid w:val="00195B3F"/>
    <w:rsid w:val="00195F98"/>
    <w:rsid w:val="001963F2"/>
    <w:rsid w:val="00196623"/>
    <w:rsid w:val="00196648"/>
    <w:rsid w:val="001966D0"/>
    <w:rsid w:val="00196803"/>
    <w:rsid w:val="001968EF"/>
    <w:rsid w:val="00196A3E"/>
    <w:rsid w:val="00196C03"/>
    <w:rsid w:val="0019700D"/>
    <w:rsid w:val="001973B1"/>
    <w:rsid w:val="00197445"/>
    <w:rsid w:val="001975FD"/>
    <w:rsid w:val="00197699"/>
    <w:rsid w:val="001976AC"/>
    <w:rsid w:val="001976FE"/>
    <w:rsid w:val="00197747"/>
    <w:rsid w:val="001977F5"/>
    <w:rsid w:val="00197879"/>
    <w:rsid w:val="00197C37"/>
    <w:rsid w:val="00197E2A"/>
    <w:rsid w:val="00197E8F"/>
    <w:rsid w:val="00197FF9"/>
    <w:rsid w:val="001A002E"/>
    <w:rsid w:val="001A0081"/>
    <w:rsid w:val="001A0094"/>
    <w:rsid w:val="001A0113"/>
    <w:rsid w:val="001A01FE"/>
    <w:rsid w:val="001A04B8"/>
    <w:rsid w:val="001A06EE"/>
    <w:rsid w:val="001A08CB"/>
    <w:rsid w:val="001A0B1C"/>
    <w:rsid w:val="001A0C8E"/>
    <w:rsid w:val="001A0D56"/>
    <w:rsid w:val="001A0EB7"/>
    <w:rsid w:val="001A10E1"/>
    <w:rsid w:val="001A122D"/>
    <w:rsid w:val="001A13B3"/>
    <w:rsid w:val="001A1482"/>
    <w:rsid w:val="001A1583"/>
    <w:rsid w:val="001A15C0"/>
    <w:rsid w:val="001A1FD3"/>
    <w:rsid w:val="001A2249"/>
    <w:rsid w:val="001A25BC"/>
    <w:rsid w:val="001A2899"/>
    <w:rsid w:val="001A28B3"/>
    <w:rsid w:val="001A290F"/>
    <w:rsid w:val="001A2A5A"/>
    <w:rsid w:val="001A2E8B"/>
    <w:rsid w:val="001A3209"/>
    <w:rsid w:val="001A3300"/>
    <w:rsid w:val="001A34D8"/>
    <w:rsid w:val="001A3551"/>
    <w:rsid w:val="001A378D"/>
    <w:rsid w:val="001A3800"/>
    <w:rsid w:val="001A3A4C"/>
    <w:rsid w:val="001A3A79"/>
    <w:rsid w:val="001A3B89"/>
    <w:rsid w:val="001A3C41"/>
    <w:rsid w:val="001A3CAF"/>
    <w:rsid w:val="001A3D9A"/>
    <w:rsid w:val="001A3EAF"/>
    <w:rsid w:val="001A3F1F"/>
    <w:rsid w:val="001A40F0"/>
    <w:rsid w:val="001A40F6"/>
    <w:rsid w:val="001A474D"/>
    <w:rsid w:val="001A4A67"/>
    <w:rsid w:val="001A4B48"/>
    <w:rsid w:val="001A4CA1"/>
    <w:rsid w:val="001A4DE1"/>
    <w:rsid w:val="001A4E98"/>
    <w:rsid w:val="001A4FC1"/>
    <w:rsid w:val="001A4FF2"/>
    <w:rsid w:val="001A51B7"/>
    <w:rsid w:val="001A52B9"/>
    <w:rsid w:val="001A5638"/>
    <w:rsid w:val="001A5E45"/>
    <w:rsid w:val="001A5F1C"/>
    <w:rsid w:val="001A604F"/>
    <w:rsid w:val="001A60F8"/>
    <w:rsid w:val="001A6148"/>
    <w:rsid w:val="001A6181"/>
    <w:rsid w:val="001A625A"/>
    <w:rsid w:val="001A63CD"/>
    <w:rsid w:val="001A63FB"/>
    <w:rsid w:val="001A65A7"/>
    <w:rsid w:val="001A6655"/>
    <w:rsid w:val="001A6665"/>
    <w:rsid w:val="001A66D6"/>
    <w:rsid w:val="001A69D3"/>
    <w:rsid w:val="001A6A5C"/>
    <w:rsid w:val="001A6C2B"/>
    <w:rsid w:val="001A6E90"/>
    <w:rsid w:val="001A719B"/>
    <w:rsid w:val="001A7270"/>
    <w:rsid w:val="001A75DB"/>
    <w:rsid w:val="001A7748"/>
    <w:rsid w:val="001A7929"/>
    <w:rsid w:val="001A7A73"/>
    <w:rsid w:val="001A7E14"/>
    <w:rsid w:val="001A7E89"/>
    <w:rsid w:val="001A7EC9"/>
    <w:rsid w:val="001B0239"/>
    <w:rsid w:val="001B052E"/>
    <w:rsid w:val="001B0687"/>
    <w:rsid w:val="001B06A1"/>
    <w:rsid w:val="001B0943"/>
    <w:rsid w:val="001B0C47"/>
    <w:rsid w:val="001B10F4"/>
    <w:rsid w:val="001B1257"/>
    <w:rsid w:val="001B1B2C"/>
    <w:rsid w:val="001B1C1A"/>
    <w:rsid w:val="001B2103"/>
    <w:rsid w:val="001B2236"/>
    <w:rsid w:val="001B22CC"/>
    <w:rsid w:val="001B2315"/>
    <w:rsid w:val="001B288B"/>
    <w:rsid w:val="001B28BD"/>
    <w:rsid w:val="001B2B30"/>
    <w:rsid w:val="001B2E19"/>
    <w:rsid w:val="001B2EFD"/>
    <w:rsid w:val="001B30DC"/>
    <w:rsid w:val="001B33D3"/>
    <w:rsid w:val="001B33E2"/>
    <w:rsid w:val="001B3408"/>
    <w:rsid w:val="001B3521"/>
    <w:rsid w:val="001B3537"/>
    <w:rsid w:val="001B37F1"/>
    <w:rsid w:val="001B397D"/>
    <w:rsid w:val="001B39E0"/>
    <w:rsid w:val="001B3A21"/>
    <w:rsid w:val="001B3AF2"/>
    <w:rsid w:val="001B3DD9"/>
    <w:rsid w:val="001B417F"/>
    <w:rsid w:val="001B4189"/>
    <w:rsid w:val="001B44D9"/>
    <w:rsid w:val="001B4710"/>
    <w:rsid w:val="001B49A4"/>
    <w:rsid w:val="001B49B7"/>
    <w:rsid w:val="001B49CC"/>
    <w:rsid w:val="001B49E4"/>
    <w:rsid w:val="001B4AE8"/>
    <w:rsid w:val="001B4BC5"/>
    <w:rsid w:val="001B4F42"/>
    <w:rsid w:val="001B5130"/>
    <w:rsid w:val="001B5187"/>
    <w:rsid w:val="001B5339"/>
    <w:rsid w:val="001B5348"/>
    <w:rsid w:val="001B542C"/>
    <w:rsid w:val="001B54CE"/>
    <w:rsid w:val="001B593E"/>
    <w:rsid w:val="001B5A9D"/>
    <w:rsid w:val="001B5E8C"/>
    <w:rsid w:val="001B602F"/>
    <w:rsid w:val="001B6033"/>
    <w:rsid w:val="001B617B"/>
    <w:rsid w:val="001B6233"/>
    <w:rsid w:val="001B6340"/>
    <w:rsid w:val="001B64EE"/>
    <w:rsid w:val="001B662E"/>
    <w:rsid w:val="001B6681"/>
    <w:rsid w:val="001B6943"/>
    <w:rsid w:val="001B6999"/>
    <w:rsid w:val="001B6A44"/>
    <w:rsid w:val="001B6B17"/>
    <w:rsid w:val="001B6B7D"/>
    <w:rsid w:val="001B6C02"/>
    <w:rsid w:val="001B6D1D"/>
    <w:rsid w:val="001B6D5D"/>
    <w:rsid w:val="001B72F6"/>
    <w:rsid w:val="001B7314"/>
    <w:rsid w:val="001B7354"/>
    <w:rsid w:val="001B7B7E"/>
    <w:rsid w:val="001B7BA6"/>
    <w:rsid w:val="001B7C7D"/>
    <w:rsid w:val="001B7CB5"/>
    <w:rsid w:val="001B7FBB"/>
    <w:rsid w:val="001B7FD6"/>
    <w:rsid w:val="001C0518"/>
    <w:rsid w:val="001C0584"/>
    <w:rsid w:val="001C06A6"/>
    <w:rsid w:val="001C078C"/>
    <w:rsid w:val="001C081E"/>
    <w:rsid w:val="001C0B4A"/>
    <w:rsid w:val="001C112E"/>
    <w:rsid w:val="001C1472"/>
    <w:rsid w:val="001C14DA"/>
    <w:rsid w:val="001C183C"/>
    <w:rsid w:val="001C1BCF"/>
    <w:rsid w:val="001C1F86"/>
    <w:rsid w:val="001C1FA6"/>
    <w:rsid w:val="001C1FB6"/>
    <w:rsid w:val="001C22C3"/>
    <w:rsid w:val="001C233C"/>
    <w:rsid w:val="001C246E"/>
    <w:rsid w:val="001C2615"/>
    <w:rsid w:val="001C266A"/>
    <w:rsid w:val="001C2A1A"/>
    <w:rsid w:val="001C2D74"/>
    <w:rsid w:val="001C2E38"/>
    <w:rsid w:val="001C3079"/>
    <w:rsid w:val="001C3439"/>
    <w:rsid w:val="001C3470"/>
    <w:rsid w:val="001C3506"/>
    <w:rsid w:val="001C3784"/>
    <w:rsid w:val="001C3896"/>
    <w:rsid w:val="001C3D18"/>
    <w:rsid w:val="001C3F92"/>
    <w:rsid w:val="001C413A"/>
    <w:rsid w:val="001C42C2"/>
    <w:rsid w:val="001C44FE"/>
    <w:rsid w:val="001C46F9"/>
    <w:rsid w:val="001C4A5A"/>
    <w:rsid w:val="001C4B4B"/>
    <w:rsid w:val="001C4B8C"/>
    <w:rsid w:val="001C4D63"/>
    <w:rsid w:val="001C4F6D"/>
    <w:rsid w:val="001C4F82"/>
    <w:rsid w:val="001C50F1"/>
    <w:rsid w:val="001C5102"/>
    <w:rsid w:val="001C5426"/>
    <w:rsid w:val="001C5765"/>
    <w:rsid w:val="001C58E6"/>
    <w:rsid w:val="001C5939"/>
    <w:rsid w:val="001C5AB2"/>
    <w:rsid w:val="001C651D"/>
    <w:rsid w:val="001C6810"/>
    <w:rsid w:val="001C6A42"/>
    <w:rsid w:val="001C6B65"/>
    <w:rsid w:val="001C6F7B"/>
    <w:rsid w:val="001C7081"/>
    <w:rsid w:val="001C7129"/>
    <w:rsid w:val="001C715D"/>
    <w:rsid w:val="001C71C8"/>
    <w:rsid w:val="001C7595"/>
    <w:rsid w:val="001C779A"/>
    <w:rsid w:val="001C7984"/>
    <w:rsid w:val="001C7AC9"/>
    <w:rsid w:val="001C7EBB"/>
    <w:rsid w:val="001D0116"/>
    <w:rsid w:val="001D026B"/>
    <w:rsid w:val="001D032E"/>
    <w:rsid w:val="001D09C2"/>
    <w:rsid w:val="001D0A1F"/>
    <w:rsid w:val="001D0F32"/>
    <w:rsid w:val="001D10F3"/>
    <w:rsid w:val="001D1257"/>
    <w:rsid w:val="001D1271"/>
    <w:rsid w:val="001D137E"/>
    <w:rsid w:val="001D13AF"/>
    <w:rsid w:val="001D1649"/>
    <w:rsid w:val="001D1A08"/>
    <w:rsid w:val="001D1AC9"/>
    <w:rsid w:val="001D1B79"/>
    <w:rsid w:val="001D1C11"/>
    <w:rsid w:val="001D1DF8"/>
    <w:rsid w:val="001D1F9A"/>
    <w:rsid w:val="001D2062"/>
    <w:rsid w:val="001D206E"/>
    <w:rsid w:val="001D2091"/>
    <w:rsid w:val="001D235C"/>
    <w:rsid w:val="001D24D3"/>
    <w:rsid w:val="001D26EF"/>
    <w:rsid w:val="001D2AFE"/>
    <w:rsid w:val="001D2B25"/>
    <w:rsid w:val="001D2CB3"/>
    <w:rsid w:val="001D2F3E"/>
    <w:rsid w:val="001D3066"/>
    <w:rsid w:val="001D3548"/>
    <w:rsid w:val="001D36B2"/>
    <w:rsid w:val="001D384E"/>
    <w:rsid w:val="001D3AB7"/>
    <w:rsid w:val="001D3C6F"/>
    <w:rsid w:val="001D3D06"/>
    <w:rsid w:val="001D3D0C"/>
    <w:rsid w:val="001D4131"/>
    <w:rsid w:val="001D43B4"/>
    <w:rsid w:val="001D44CF"/>
    <w:rsid w:val="001D45E2"/>
    <w:rsid w:val="001D4601"/>
    <w:rsid w:val="001D4647"/>
    <w:rsid w:val="001D47CF"/>
    <w:rsid w:val="001D49A1"/>
    <w:rsid w:val="001D4B56"/>
    <w:rsid w:val="001D4B8B"/>
    <w:rsid w:val="001D4BDE"/>
    <w:rsid w:val="001D4D20"/>
    <w:rsid w:val="001D4F3D"/>
    <w:rsid w:val="001D5162"/>
    <w:rsid w:val="001D51D0"/>
    <w:rsid w:val="001D5343"/>
    <w:rsid w:val="001D5361"/>
    <w:rsid w:val="001D53A4"/>
    <w:rsid w:val="001D5408"/>
    <w:rsid w:val="001D577A"/>
    <w:rsid w:val="001D583B"/>
    <w:rsid w:val="001D5ABF"/>
    <w:rsid w:val="001D5CD3"/>
    <w:rsid w:val="001D5D4E"/>
    <w:rsid w:val="001D60BE"/>
    <w:rsid w:val="001D618B"/>
    <w:rsid w:val="001D637A"/>
    <w:rsid w:val="001D643A"/>
    <w:rsid w:val="001D6B73"/>
    <w:rsid w:val="001D6E8B"/>
    <w:rsid w:val="001D6EDD"/>
    <w:rsid w:val="001D70A7"/>
    <w:rsid w:val="001D71A9"/>
    <w:rsid w:val="001D73DF"/>
    <w:rsid w:val="001D76E8"/>
    <w:rsid w:val="001D77F9"/>
    <w:rsid w:val="001D7860"/>
    <w:rsid w:val="001D78CD"/>
    <w:rsid w:val="001D79D3"/>
    <w:rsid w:val="001D7C3F"/>
    <w:rsid w:val="001D7E95"/>
    <w:rsid w:val="001E015F"/>
    <w:rsid w:val="001E0182"/>
    <w:rsid w:val="001E02A4"/>
    <w:rsid w:val="001E034B"/>
    <w:rsid w:val="001E056F"/>
    <w:rsid w:val="001E07B4"/>
    <w:rsid w:val="001E07C3"/>
    <w:rsid w:val="001E0916"/>
    <w:rsid w:val="001E0A65"/>
    <w:rsid w:val="001E0B53"/>
    <w:rsid w:val="001E0D81"/>
    <w:rsid w:val="001E0F25"/>
    <w:rsid w:val="001E0F65"/>
    <w:rsid w:val="001E114D"/>
    <w:rsid w:val="001E1166"/>
    <w:rsid w:val="001E1386"/>
    <w:rsid w:val="001E13B0"/>
    <w:rsid w:val="001E14B3"/>
    <w:rsid w:val="001E14B6"/>
    <w:rsid w:val="001E14FA"/>
    <w:rsid w:val="001E15DA"/>
    <w:rsid w:val="001E178F"/>
    <w:rsid w:val="001E1900"/>
    <w:rsid w:val="001E1BA0"/>
    <w:rsid w:val="001E1C64"/>
    <w:rsid w:val="001E2433"/>
    <w:rsid w:val="001E2516"/>
    <w:rsid w:val="001E2774"/>
    <w:rsid w:val="001E2783"/>
    <w:rsid w:val="001E27C4"/>
    <w:rsid w:val="001E286A"/>
    <w:rsid w:val="001E2A52"/>
    <w:rsid w:val="001E2A7C"/>
    <w:rsid w:val="001E2ABF"/>
    <w:rsid w:val="001E2F78"/>
    <w:rsid w:val="001E3287"/>
    <w:rsid w:val="001E33B1"/>
    <w:rsid w:val="001E3557"/>
    <w:rsid w:val="001E3821"/>
    <w:rsid w:val="001E39ED"/>
    <w:rsid w:val="001E3A09"/>
    <w:rsid w:val="001E3D41"/>
    <w:rsid w:val="001E3FCC"/>
    <w:rsid w:val="001E4004"/>
    <w:rsid w:val="001E4010"/>
    <w:rsid w:val="001E4240"/>
    <w:rsid w:val="001E4446"/>
    <w:rsid w:val="001E465A"/>
    <w:rsid w:val="001E468D"/>
    <w:rsid w:val="001E47D1"/>
    <w:rsid w:val="001E4825"/>
    <w:rsid w:val="001E494F"/>
    <w:rsid w:val="001E4DB5"/>
    <w:rsid w:val="001E4FE4"/>
    <w:rsid w:val="001E52E1"/>
    <w:rsid w:val="001E5440"/>
    <w:rsid w:val="001E5550"/>
    <w:rsid w:val="001E58E9"/>
    <w:rsid w:val="001E59EF"/>
    <w:rsid w:val="001E5B87"/>
    <w:rsid w:val="001E5BDD"/>
    <w:rsid w:val="001E5DB3"/>
    <w:rsid w:val="001E5DCF"/>
    <w:rsid w:val="001E5E54"/>
    <w:rsid w:val="001E6013"/>
    <w:rsid w:val="001E603B"/>
    <w:rsid w:val="001E6057"/>
    <w:rsid w:val="001E6108"/>
    <w:rsid w:val="001E61F5"/>
    <w:rsid w:val="001E64C3"/>
    <w:rsid w:val="001E65FA"/>
    <w:rsid w:val="001E66F1"/>
    <w:rsid w:val="001E6706"/>
    <w:rsid w:val="001E6885"/>
    <w:rsid w:val="001E6A32"/>
    <w:rsid w:val="001E6AE0"/>
    <w:rsid w:val="001E6D6D"/>
    <w:rsid w:val="001E6F16"/>
    <w:rsid w:val="001E72D3"/>
    <w:rsid w:val="001E76EB"/>
    <w:rsid w:val="001E76FF"/>
    <w:rsid w:val="001E7ABB"/>
    <w:rsid w:val="001E7BA6"/>
    <w:rsid w:val="001F04ED"/>
    <w:rsid w:val="001F0664"/>
    <w:rsid w:val="001F0671"/>
    <w:rsid w:val="001F085A"/>
    <w:rsid w:val="001F092A"/>
    <w:rsid w:val="001F0E64"/>
    <w:rsid w:val="001F0E87"/>
    <w:rsid w:val="001F0F1C"/>
    <w:rsid w:val="001F1076"/>
    <w:rsid w:val="001F10D3"/>
    <w:rsid w:val="001F119F"/>
    <w:rsid w:val="001F149C"/>
    <w:rsid w:val="001F168A"/>
    <w:rsid w:val="001F182D"/>
    <w:rsid w:val="001F183A"/>
    <w:rsid w:val="001F19E6"/>
    <w:rsid w:val="001F1AEE"/>
    <w:rsid w:val="001F1C34"/>
    <w:rsid w:val="001F1F42"/>
    <w:rsid w:val="001F216D"/>
    <w:rsid w:val="001F216F"/>
    <w:rsid w:val="001F21BE"/>
    <w:rsid w:val="001F255E"/>
    <w:rsid w:val="001F273E"/>
    <w:rsid w:val="001F285A"/>
    <w:rsid w:val="001F299C"/>
    <w:rsid w:val="001F2A99"/>
    <w:rsid w:val="001F2B07"/>
    <w:rsid w:val="001F304F"/>
    <w:rsid w:val="001F3155"/>
    <w:rsid w:val="001F315D"/>
    <w:rsid w:val="001F31B9"/>
    <w:rsid w:val="001F32C9"/>
    <w:rsid w:val="001F34E1"/>
    <w:rsid w:val="001F37D6"/>
    <w:rsid w:val="001F37E7"/>
    <w:rsid w:val="001F3BAF"/>
    <w:rsid w:val="001F3EE8"/>
    <w:rsid w:val="001F41DC"/>
    <w:rsid w:val="001F4843"/>
    <w:rsid w:val="001F4ACC"/>
    <w:rsid w:val="001F4B63"/>
    <w:rsid w:val="001F4C8D"/>
    <w:rsid w:val="001F50DC"/>
    <w:rsid w:val="001F539E"/>
    <w:rsid w:val="001F5658"/>
    <w:rsid w:val="001F5983"/>
    <w:rsid w:val="001F59D7"/>
    <w:rsid w:val="001F5A08"/>
    <w:rsid w:val="001F5A5A"/>
    <w:rsid w:val="001F5B76"/>
    <w:rsid w:val="001F5BCA"/>
    <w:rsid w:val="001F5C1A"/>
    <w:rsid w:val="001F5CC9"/>
    <w:rsid w:val="001F5D64"/>
    <w:rsid w:val="001F5E27"/>
    <w:rsid w:val="001F62F5"/>
    <w:rsid w:val="001F661F"/>
    <w:rsid w:val="001F688E"/>
    <w:rsid w:val="001F689E"/>
    <w:rsid w:val="001F69BC"/>
    <w:rsid w:val="001F6A51"/>
    <w:rsid w:val="001F6AB4"/>
    <w:rsid w:val="001F6B9B"/>
    <w:rsid w:val="001F6E6D"/>
    <w:rsid w:val="001F6F4C"/>
    <w:rsid w:val="001F7027"/>
    <w:rsid w:val="001F73FD"/>
    <w:rsid w:val="001F7460"/>
    <w:rsid w:val="001F7680"/>
    <w:rsid w:val="001F78EC"/>
    <w:rsid w:val="001F7C98"/>
    <w:rsid w:val="001F7CB3"/>
    <w:rsid w:val="001F7F17"/>
    <w:rsid w:val="001F7FC3"/>
    <w:rsid w:val="001F7FF7"/>
    <w:rsid w:val="00200139"/>
    <w:rsid w:val="00200358"/>
    <w:rsid w:val="002003C3"/>
    <w:rsid w:val="0020048A"/>
    <w:rsid w:val="00200635"/>
    <w:rsid w:val="002007F2"/>
    <w:rsid w:val="002008D4"/>
    <w:rsid w:val="00200AE1"/>
    <w:rsid w:val="00200ED6"/>
    <w:rsid w:val="00200EF7"/>
    <w:rsid w:val="00201034"/>
    <w:rsid w:val="002012AF"/>
    <w:rsid w:val="002013AF"/>
    <w:rsid w:val="00201432"/>
    <w:rsid w:val="0020150D"/>
    <w:rsid w:val="00201525"/>
    <w:rsid w:val="002015CC"/>
    <w:rsid w:val="002016AE"/>
    <w:rsid w:val="0020174A"/>
    <w:rsid w:val="002017D8"/>
    <w:rsid w:val="00201866"/>
    <w:rsid w:val="002019C7"/>
    <w:rsid w:val="00201B92"/>
    <w:rsid w:val="002022D3"/>
    <w:rsid w:val="002023AE"/>
    <w:rsid w:val="00202985"/>
    <w:rsid w:val="002029EB"/>
    <w:rsid w:val="00202CDB"/>
    <w:rsid w:val="00202D92"/>
    <w:rsid w:val="00202DF2"/>
    <w:rsid w:val="002030BE"/>
    <w:rsid w:val="00203439"/>
    <w:rsid w:val="0020364E"/>
    <w:rsid w:val="00203CF1"/>
    <w:rsid w:val="00203D0E"/>
    <w:rsid w:val="00203EC2"/>
    <w:rsid w:val="00203F65"/>
    <w:rsid w:val="00203FE4"/>
    <w:rsid w:val="0020442F"/>
    <w:rsid w:val="00204495"/>
    <w:rsid w:val="0020452A"/>
    <w:rsid w:val="0020452C"/>
    <w:rsid w:val="002047ED"/>
    <w:rsid w:val="00204936"/>
    <w:rsid w:val="00204EC2"/>
    <w:rsid w:val="002050EA"/>
    <w:rsid w:val="0020526B"/>
    <w:rsid w:val="0020544B"/>
    <w:rsid w:val="002055B7"/>
    <w:rsid w:val="0020600E"/>
    <w:rsid w:val="002060EA"/>
    <w:rsid w:val="0020622E"/>
    <w:rsid w:val="0020630E"/>
    <w:rsid w:val="0020646F"/>
    <w:rsid w:val="00206479"/>
    <w:rsid w:val="002067C8"/>
    <w:rsid w:val="00206841"/>
    <w:rsid w:val="00206957"/>
    <w:rsid w:val="00206B76"/>
    <w:rsid w:val="00206C10"/>
    <w:rsid w:val="00206C53"/>
    <w:rsid w:val="00206D9B"/>
    <w:rsid w:val="00206EEA"/>
    <w:rsid w:val="002077A2"/>
    <w:rsid w:val="0020780A"/>
    <w:rsid w:val="00207875"/>
    <w:rsid w:val="002078BB"/>
    <w:rsid w:val="002078C8"/>
    <w:rsid w:val="00207AC9"/>
    <w:rsid w:val="00207C64"/>
    <w:rsid w:val="00207F33"/>
    <w:rsid w:val="00207F3F"/>
    <w:rsid w:val="00210114"/>
    <w:rsid w:val="0021047B"/>
    <w:rsid w:val="002104AE"/>
    <w:rsid w:val="00210742"/>
    <w:rsid w:val="00210771"/>
    <w:rsid w:val="002107D3"/>
    <w:rsid w:val="00210ADA"/>
    <w:rsid w:val="00210E63"/>
    <w:rsid w:val="00211044"/>
    <w:rsid w:val="002111E3"/>
    <w:rsid w:val="00211216"/>
    <w:rsid w:val="00211351"/>
    <w:rsid w:val="002113B6"/>
    <w:rsid w:val="00211BDC"/>
    <w:rsid w:val="00211C6F"/>
    <w:rsid w:val="00211D5E"/>
    <w:rsid w:val="00211EB6"/>
    <w:rsid w:val="00212089"/>
    <w:rsid w:val="00212315"/>
    <w:rsid w:val="00212386"/>
    <w:rsid w:val="002123C0"/>
    <w:rsid w:val="00212436"/>
    <w:rsid w:val="0021247D"/>
    <w:rsid w:val="002124C1"/>
    <w:rsid w:val="0021277B"/>
    <w:rsid w:val="002128BA"/>
    <w:rsid w:val="00212A05"/>
    <w:rsid w:val="00212F29"/>
    <w:rsid w:val="002130C7"/>
    <w:rsid w:val="002131F0"/>
    <w:rsid w:val="0021353F"/>
    <w:rsid w:val="002137CD"/>
    <w:rsid w:val="002138FF"/>
    <w:rsid w:val="00213998"/>
    <w:rsid w:val="00213D47"/>
    <w:rsid w:val="00213D93"/>
    <w:rsid w:val="002140A1"/>
    <w:rsid w:val="002140E4"/>
    <w:rsid w:val="002141F1"/>
    <w:rsid w:val="00214361"/>
    <w:rsid w:val="002147B5"/>
    <w:rsid w:val="002148FD"/>
    <w:rsid w:val="002149ED"/>
    <w:rsid w:val="00214AA3"/>
    <w:rsid w:val="00214AF4"/>
    <w:rsid w:val="00214CE5"/>
    <w:rsid w:val="00214D5D"/>
    <w:rsid w:val="00214ECF"/>
    <w:rsid w:val="00214FF2"/>
    <w:rsid w:val="002151E4"/>
    <w:rsid w:val="00215233"/>
    <w:rsid w:val="00215272"/>
    <w:rsid w:val="002154D8"/>
    <w:rsid w:val="00215776"/>
    <w:rsid w:val="00215ACF"/>
    <w:rsid w:val="00215B1B"/>
    <w:rsid w:val="00215BD7"/>
    <w:rsid w:val="00215C1E"/>
    <w:rsid w:val="00215FA8"/>
    <w:rsid w:val="002162F2"/>
    <w:rsid w:val="00216348"/>
    <w:rsid w:val="0021649B"/>
    <w:rsid w:val="0021657F"/>
    <w:rsid w:val="002165BD"/>
    <w:rsid w:val="0021666B"/>
    <w:rsid w:val="00216A20"/>
    <w:rsid w:val="00216C36"/>
    <w:rsid w:val="00216C70"/>
    <w:rsid w:val="00216D68"/>
    <w:rsid w:val="00216EB5"/>
    <w:rsid w:val="00216F1B"/>
    <w:rsid w:val="00216F1C"/>
    <w:rsid w:val="00216FA0"/>
    <w:rsid w:val="00217484"/>
    <w:rsid w:val="00217792"/>
    <w:rsid w:val="00217952"/>
    <w:rsid w:val="00220050"/>
    <w:rsid w:val="00220105"/>
    <w:rsid w:val="0022024F"/>
    <w:rsid w:val="002205CF"/>
    <w:rsid w:val="00220648"/>
    <w:rsid w:val="0022068C"/>
    <w:rsid w:val="00220710"/>
    <w:rsid w:val="00220756"/>
    <w:rsid w:val="002209D1"/>
    <w:rsid w:val="00220A0C"/>
    <w:rsid w:val="00220AB6"/>
    <w:rsid w:val="00220BB5"/>
    <w:rsid w:val="00220CF7"/>
    <w:rsid w:val="00220D69"/>
    <w:rsid w:val="00220D94"/>
    <w:rsid w:val="00220EC6"/>
    <w:rsid w:val="00220EDE"/>
    <w:rsid w:val="00221025"/>
    <w:rsid w:val="002213FF"/>
    <w:rsid w:val="002215F0"/>
    <w:rsid w:val="002218EA"/>
    <w:rsid w:val="0022192C"/>
    <w:rsid w:val="00221A80"/>
    <w:rsid w:val="00221BCD"/>
    <w:rsid w:val="00221BFB"/>
    <w:rsid w:val="00221D4E"/>
    <w:rsid w:val="00221F85"/>
    <w:rsid w:val="002221DE"/>
    <w:rsid w:val="00222200"/>
    <w:rsid w:val="00222380"/>
    <w:rsid w:val="00222445"/>
    <w:rsid w:val="002227A6"/>
    <w:rsid w:val="002229B6"/>
    <w:rsid w:val="002229C3"/>
    <w:rsid w:val="00222B49"/>
    <w:rsid w:val="00222C54"/>
    <w:rsid w:val="00222D5B"/>
    <w:rsid w:val="00223124"/>
    <w:rsid w:val="00223261"/>
    <w:rsid w:val="0022338D"/>
    <w:rsid w:val="002235C2"/>
    <w:rsid w:val="002237E1"/>
    <w:rsid w:val="0022383D"/>
    <w:rsid w:val="002239AC"/>
    <w:rsid w:val="002239DE"/>
    <w:rsid w:val="00223ABE"/>
    <w:rsid w:val="00223DDF"/>
    <w:rsid w:val="00224017"/>
    <w:rsid w:val="002240F9"/>
    <w:rsid w:val="002241C6"/>
    <w:rsid w:val="0022446D"/>
    <w:rsid w:val="00224515"/>
    <w:rsid w:val="0022452A"/>
    <w:rsid w:val="0022453A"/>
    <w:rsid w:val="0022458B"/>
    <w:rsid w:val="002245F0"/>
    <w:rsid w:val="002246A4"/>
    <w:rsid w:val="0022480E"/>
    <w:rsid w:val="002248BC"/>
    <w:rsid w:val="002249E9"/>
    <w:rsid w:val="00224ABB"/>
    <w:rsid w:val="0022500F"/>
    <w:rsid w:val="002251A0"/>
    <w:rsid w:val="002254A5"/>
    <w:rsid w:val="002256E6"/>
    <w:rsid w:val="0022596A"/>
    <w:rsid w:val="00225BAF"/>
    <w:rsid w:val="00225CA2"/>
    <w:rsid w:val="00225DCB"/>
    <w:rsid w:val="00225F73"/>
    <w:rsid w:val="0022609A"/>
    <w:rsid w:val="002260FB"/>
    <w:rsid w:val="0022612E"/>
    <w:rsid w:val="002261BF"/>
    <w:rsid w:val="002263EE"/>
    <w:rsid w:val="0022695C"/>
    <w:rsid w:val="00226AA8"/>
    <w:rsid w:val="002274A5"/>
    <w:rsid w:val="002277C4"/>
    <w:rsid w:val="00227972"/>
    <w:rsid w:val="00227C39"/>
    <w:rsid w:val="00227DFC"/>
    <w:rsid w:val="0023001C"/>
    <w:rsid w:val="0023018B"/>
    <w:rsid w:val="0023018D"/>
    <w:rsid w:val="0023020B"/>
    <w:rsid w:val="002302A4"/>
    <w:rsid w:val="0023032B"/>
    <w:rsid w:val="002303BC"/>
    <w:rsid w:val="0023052B"/>
    <w:rsid w:val="0023066C"/>
    <w:rsid w:val="00230702"/>
    <w:rsid w:val="00230A6C"/>
    <w:rsid w:val="00230C97"/>
    <w:rsid w:val="00230F75"/>
    <w:rsid w:val="00231368"/>
    <w:rsid w:val="002314A9"/>
    <w:rsid w:val="00231995"/>
    <w:rsid w:val="00231CD4"/>
    <w:rsid w:val="00232240"/>
    <w:rsid w:val="002323DA"/>
    <w:rsid w:val="0023241D"/>
    <w:rsid w:val="0023247B"/>
    <w:rsid w:val="00232518"/>
    <w:rsid w:val="002325CA"/>
    <w:rsid w:val="0023285B"/>
    <w:rsid w:val="0023296C"/>
    <w:rsid w:val="002329BD"/>
    <w:rsid w:val="00232C0C"/>
    <w:rsid w:val="0023328F"/>
    <w:rsid w:val="002332AC"/>
    <w:rsid w:val="00233858"/>
    <w:rsid w:val="002339BD"/>
    <w:rsid w:val="00233A44"/>
    <w:rsid w:val="00233CA9"/>
    <w:rsid w:val="00234017"/>
    <w:rsid w:val="0023404F"/>
    <w:rsid w:val="00234A70"/>
    <w:rsid w:val="00234BF9"/>
    <w:rsid w:val="002350CD"/>
    <w:rsid w:val="00235224"/>
    <w:rsid w:val="00235275"/>
    <w:rsid w:val="0023558E"/>
    <w:rsid w:val="00235789"/>
    <w:rsid w:val="00235976"/>
    <w:rsid w:val="00235A86"/>
    <w:rsid w:val="00235AAE"/>
    <w:rsid w:val="00235BD6"/>
    <w:rsid w:val="00235C21"/>
    <w:rsid w:val="00235DF4"/>
    <w:rsid w:val="00235E36"/>
    <w:rsid w:val="00236128"/>
    <w:rsid w:val="002361C0"/>
    <w:rsid w:val="002361C1"/>
    <w:rsid w:val="00236214"/>
    <w:rsid w:val="0023633F"/>
    <w:rsid w:val="00236366"/>
    <w:rsid w:val="00236594"/>
    <w:rsid w:val="002366BB"/>
    <w:rsid w:val="002367CE"/>
    <w:rsid w:val="00236D01"/>
    <w:rsid w:val="00236D0C"/>
    <w:rsid w:val="00236E45"/>
    <w:rsid w:val="00237023"/>
    <w:rsid w:val="002372E7"/>
    <w:rsid w:val="00237586"/>
    <w:rsid w:val="002375ED"/>
    <w:rsid w:val="0023776F"/>
    <w:rsid w:val="002377F0"/>
    <w:rsid w:val="00237925"/>
    <w:rsid w:val="00237931"/>
    <w:rsid w:val="00237E92"/>
    <w:rsid w:val="00240046"/>
    <w:rsid w:val="002402A9"/>
    <w:rsid w:val="00240490"/>
    <w:rsid w:val="002406B9"/>
    <w:rsid w:val="002406ED"/>
    <w:rsid w:val="0024088D"/>
    <w:rsid w:val="002408AC"/>
    <w:rsid w:val="00240A3B"/>
    <w:rsid w:val="00240D25"/>
    <w:rsid w:val="00240E70"/>
    <w:rsid w:val="00240E73"/>
    <w:rsid w:val="00240F7A"/>
    <w:rsid w:val="00240FE4"/>
    <w:rsid w:val="0024120B"/>
    <w:rsid w:val="002413FE"/>
    <w:rsid w:val="00241563"/>
    <w:rsid w:val="002415F4"/>
    <w:rsid w:val="00241604"/>
    <w:rsid w:val="002416C7"/>
    <w:rsid w:val="00241759"/>
    <w:rsid w:val="00241782"/>
    <w:rsid w:val="002417DB"/>
    <w:rsid w:val="00241951"/>
    <w:rsid w:val="00241A8C"/>
    <w:rsid w:val="00241B53"/>
    <w:rsid w:val="00241B73"/>
    <w:rsid w:val="00241BBC"/>
    <w:rsid w:val="00241CF6"/>
    <w:rsid w:val="00241D0E"/>
    <w:rsid w:val="00241EEC"/>
    <w:rsid w:val="0024228D"/>
    <w:rsid w:val="00242371"/>
    <w:rsid w:val="00242804"/>
    <w:rsid w:val="002429B9"/>
    <w:rsid w:val="00242AB7"/>
    <w:rsid w:val="00242BCA"/>
    <w:rsid w:val="0024314C"/>
    <w:rsid w:val="002433C0"/>
    <w:rsid w:val="00243598"/>
    <w:rsid w:val="00243755"/>
    <w:rsid w:val="002437CD"/>
    <w:rsid w:val="00243ECC"/>
    <w:rsid w:val="0024406A"/>
    <w:rsid w:val="002440C0"/>
    <w:rsid w:val="002443BB"/>
    <w:rsid w:val="002446E6"/>
    <w:rsid w:val="0024475B"/>
    <w:rsid w:val="00244813"/>
    <w:rsid w:val="00244A5D"/>
    <w:rsid w:val="00244CC4"/>
    <w:rsid w:val="00244E81"/>
    <w:rsid w:val="002450D0"/>
    <w:rsid w:val="002450E2"/>
    <w:rsid w:val="00245254"/>
    <w:rsid w:val="00245443"/>
    <w:rsid w:val="002454D6"/>
    <w:rsid w:val="00245702"/>
    <w:rsid w:val="002458C7"/>
    <w:rsid w:val="00245970"/>
    <w:rsid w:val="00245A3B"/>
    <w:rsid w:val="00245C9A"/>
    <w:rsid w:val="00245D10"/>
    <w:rsid w:val="00245DD8"/>
    <w:rsid w:val="00245DEE"/>
    <w:rsid w:val="00245EE9"/>
    <w:rsid w:val="002460ED"/>
    <w:rsid w:val="002461F6"/>
    <w:rsid w:val="002462AA"/>
    <w:rsid w:val="002462F7"/>
    <w:rsid w:val="00246A99"/>
    <w:rsid w:val="00246C91"/>
    <w:rsid w:val="00246FF5"/>
    <w:rsid w:val="00247058"/>
    <w:rsid w:val="00247093"/>
    <w:rsid w:val="00247183"/>
    <w:rsid w:val="00247246"/>
    <w:rsid w:val="00247427"/>
    <w:rsid w:val="002474D5"/>
    <w:rsid w:val="0024754C"/>
    <w:rsid w:val="0024770E"/>
    <w:rsid w:val="00247876"/>
    <w:rsid w:val="002478B5"/>
    <w:rsid w:val="00247EF7"/>
    <w:rsid w:val="00247FC7"/>
    <w:rsid w:val="00250092"/>
    <w:rsid w:val="00250376"/>
    <w:rsid w:val="00250515"/>
    <w:rsid w:val="00250541"/>
    <w:rsid w:val="002505E3"/>
    <w:rsid w:val="00250743"/>
    <w:rsid w:val="00250B20"/>
    <w:rsid w:val="00250C76"/>
    <w:rsid w:val="00250CDA"/>
    <w:rsid w:val="00250FBC"/>
    <w:rsid w:val="00251019"/>
    <w:rsid w:val="0025128C"/>
    <w:rsid w:val="00251608"/>
    <w:rsid w:val="00251797"/>
    <w:rsid w:val="00251840"/>
    <w:rsid w:val="00251B43"/>
    <w:rsid w:val="00251B69"/>
    <w:rsid w:val="00251F51"/>
    <w:rsid w:val="00251F95"/>
    <w:rsid w:val="00252169"/>
    <w:rsid w:val="002521FB"/>
    <w:rsid w:val="00252324"/>
    <w:rsid w:val="0025275D"/>
    <w:rsid w:val="002527FF"/>
    <w:rsid w:val="00252B6C"/>
    <w:rsid w:val="00252C34"/>
    <w:rsid w:val="00252CF2"/>
    <w:rsid w:val="00252FD0"/>
    <w:rsid w:val="002532AF"/>
    <w:rsid w:val="002532D5"/>
    <w:rsid w:val="00253450"/>
    <w:rsid w:val="002534D2"/>
    <w:rsid w:val="00253578"/>
    <w:rsid w:val="002536C8"/>
    <w:rsid w:val="0025397F"/>
    <w:rsid w:val="00253B97"/>
    <w:rsid w:val="00253E37"/>
    <w:rsid w:val="00253F37"/>
    <w:rsid w:val="00253FE6"/>
    <w:rsid w:val="002540DA"/>
    <w:rsid w:val="00254222"/>
    <w:rsid w:val="0025428F"/>
    <w:rsid w:val="002543E5"/>
    <w:rsid w:val="00254914"/>
    <w:rsid w:val="00254AC7"/>
    <w:rsid w:val="00254C9F"/>
    <w:rsid w:val="00254D88"/>
    <w:rsid w:val="00255143"/>
    <w:rsid w:val="00255313"/>
    <w:rsid w:val="0025531D"/>
    <w:rsid w:val="002553CC"/>
    <w:rsid w:val="00255407"/>
    <w:rsid w:val="002554D6"/>
    <w:rsid w:val="0025569C"/>
    <w:rsid w:val="002556AC"/>
    <w:rsid w:val="002556FD"/>
    <w:rsid w:val="002557A9"/>
    <w:rsid w:val="00255932"/>
    <w:rsid w:val="00255B18"/>
    <w:rsid w:val="00255FD9"/>
    <w:rsid w:val="00255FF3"/>
    <w:rsid w:val="00256147"/>
    <w:rsid w:val="00256283"/>
    <w:rsid w:val="002562D1"/>
    <w:rsid w:val="00256408"/>
    <w:rsid w:val="00256613"/>
    <w:rsid w:val="00256A55"/>
    <w:rsid w:val="00256D50"/>
    <w:rsid w:val="00256E50"/>
    <w:rsid w:val="00256FD5"/>
    <w:rsid w:val="0025720E"/>
    <w:rsid w:val="00257270"/>
    <w:rsid w:val="002572DF"/>
    <w:rsid w:val="002574D2"/>
    <w:rsid w:val="00257654"/>
    <w:rsid w:val="002576C0"/>
    <w:rsid w:val="0025777F"/>
    <w:rsid w:val="00257887"/>
    <w:rsid w:val="002578DA"/>
    <w:rsid w:val="00257973"/>
    <w:rsid w:val="00257978"/>
    <w:rsid w:val="00257E82"/>
    <w:rsid w:val="00257F48"/>
    <w:rsid w:val="00257F58"/>
    <w:rsid w:val="00260039"/>
    <w:rsid w:val="0026008C"/>
    <w:rsid w:val="0026041D"/>
    <w:rsid w:val="002607D0"/>
    <w:rsid w:val="0026089F"/>
    <w:rsid w:val="002608E1"/>
    <w:rsid w:val="002609DD"/>
    <w:rsid w:val="00260ACD"/>
    <w:rsid w:val="00260B8A"/>
    <w:rsid w:val="00260C67"/>
    <w:rsid w:val="002613B0"/>
    <w:rsid w:val="0026141D"/>
    <w:rsid w:val="00261446"/>
    <w:rsid w:val="00261514"/>
    <w:rsid w:val="0026170C"/>
    <w:rsid w:val="00261833"/>
    <w:rsid w:val="002618ED"/>
    <w:rsid w:val="00261F21"/>
    <w:rsid w:val="00261FC9"/>
    <w:rsid w:val="00262467"/>
    <w:rsid w:val="002626C2"/>
    <w:rsid w:val="002627B9"/>
    <w:rsid w:val="002627F5"/>
    <w:rsid w:val="00262815"/>
    <w:rsid w:val="00262A63"/>
    <w:rsid w:val="00262BB2"/>
    <w:rsid w:val="00262BC5"/>
    <w:rsid w:val="00262C37"/>
    <w:rsid w:val="00262D38"/>
    <w:rsid w:val="00262EC0"/>
    <w:rsid w:val="00262F9E"/>
    <w:rsid w:val="0026301F"/>
    <w:rsid w:val="002630C0"/>
    <w:rsid w:val="00263221"/>
    <w:rsid w:val="0026322D"/>
    <w:rsid w:val="00263289"/>
    <w:rsid w:val="002632A3"/>
    <w:rsid w:val="00263687"/>
    <w:rsid w:val="00263737"/>
    <w:rsid w:val="00263970"/>
    <w:rsid w:val="00263A35"/>
    <w:rsid w:val="00263AD6"/>
    <w:rsid w:val="002640E0"/>
    <w:rsid w:val="002640E1"/>
    <w:rsid w:val="0026450D"/>
    <w:rsid w:val="00264543"/>
    <w:rsid w:val="002645EF"/>
    <w:rsid w:val="0026476D"/>
    <w:rsid w:val="00264A36"/>
    <w:rsid w:val="00264AF0"/>
    <w:rsid w:val="00264C67"/>
    <w:rsid w:val="00264E8E"/>
    <w:rsid w:val="00264EE2"/>
    <w:rsid w:val="0026500F"/>
    <w:rsid w:val="0026528C"/>
    <w:rsid w:val="002652BF"/>
    <w:rsid w:val="0026547E"/>
    <w:rsid w:val="00265730"/>
    <w:rsid w:val="00265993"/>
    <w:rsid w:val="002659D4"/>
    <w:rsid w:val="00265A55"/>
    <w:rsid w:val="00266338"/>
    <w:rsid w:val="002664CA"/>
    <w:rsid w:val="00266606"/>
    <w:rsid w:val="00266B8B"/>
    <w:rsid w:val="00266D94"/>
    <w:rsid w:val="00266FA3"/>
    <w:rsid w:val="0026702C"/>
    <w:rsid w:val="00267077"/>
    <w:rsid w:val="002670CB"/>
    <w:rsid w:val="00267497"/>
    <w:rsid w:val="002678CC"/>
    <w:rsid w:val="00267982"/>
    <w:rsid w:val="002679F1"/>
    <w:rsid w:val="00267C70"/>
    <w:rsid w:val="00267D2E"/>
    <w:rsid w:val="0027009C"/>
    <w:rsid w:val="002700E7"/>
    <w:rsid w:val="002702D1"/>
    <w:rsid w:val="002703D9"/>
    <w:rsid w:val="002709A4"/>
    <w:rsid w:val="00270DF3"/>
    <w:rsid w:val="00270E49"/>
    <w:rsid w:val="00270E99"/>
    <w:rsid w:val="002713DB"/>
    <w:rsid w:val="0027151D"/>
    <w:rsid w:val="002717DF"/>
    <w:rsid w:val="002719B6"/>
    <w:rsid w:val="00271A0E"/>
    <w:rsid w:val="00271B40"/>
    <w:rsid w:val="00271BC8"/>
    <w:rsid w:val="002720F4"/>
    <w:rsid w:val="002721AF"/>
    <w:rsid w:val="00272202"/>
    <w:rsid w:val="0027228B"/>
    <w:rsid w:val="002722DA"/>
    <w:rsid w:val="002723A1"/>
    <w:rsid w:val="002725C4"/>
    <w:rsid w:val="00272671"/>
    <w:rsid w:val="00272813"/>
    <w:rsid w:val="002729F7"/>
    <w:rsid w:val="00272A77"/>
    <w:rsid w:val="00272B62"/>
    <w:rsid w:val="00272CD4"/>
    <w:rsid w:val="00272ED8"/>
    <w:rsid w:val="002731A9"/>
    <w:rsid w:val="00273519"/>
    <w:rsid w:val="00273595"/>
    <w:rsid w:val="00273635"/>
    <w:rsid w:val="002736B4"/>
    <w:rsid w:val="00273968"/>
    <w:rsid w:val="002739F1"/>
    <w:rsid w:val="00273B27"/>
    <w:rsid w:val="002740C6"/>
    <w:rsid w:val="002741E9"/>
    <w:rsid w:val="002745B6"/>
    <w:rsid w:val="00274664"/>
    <w:rsid w:val="002746D9"/>
    <w:rsid w:val="002749A3"/>
    <w:rsid w:val="002749A9"/>
    <w:rsid w:val="00274A3F"/>
    <w:rsid w:val="00274B3A"/>
    <w:rsid w:val="00274E45"/>
    <w:rsid w:val="00274F72"/>
    <w:rsid w:val="00275104"/>
    <w:rsid w:val="002752CE"/>
    <w:rsid w:val="0027536D"/>
    <w:rsid w:val="00275485"/>
    <w:rsid w:val="00275597"/>
    <w:rsid w:val="002756F3"/>
    <w:rsid w:val="0027573B"/>
    <w:rsid w:val="00275865"/>
    <w:rsid w:val="00275877"/>
    <w:rsid w:val="002759C9"/>
    <w:rsid w:val="002759FF"/>
    <w:rsid w:val="00275ACF"/>
    <w:rsid w:val="00275CC4"/>
    <w:rsid w:val="0027607F"/>
    <w:rsid w:val="002761B6"/>
    <w:rsid w:val="0027622B"/>
    <w:rsid w:val="0027641D"/>
    <w:rsid w:val="002767CD"/>
    <w:rsid w:val="00276971"/>
    <w:rsid w:val="00276A37"/>
    <w:rsid w:val="00276B9D"/>
    <w:rsid w:val="00276B9E"/>
    <w:rsid w:val="00276BC1"/>
    <w:rsid w:val="00276E17"/>
    <w:rsid w:val="00276E35"/>
    <w:rsid w:val="00276FD1"/>
    <w:rsid w:val="00276FE8"/>
    <w:rsid w:val="0027707D"/>
    <w:rsid w:val="0027711E"/>
    <w:rsid w:val="0027721D"/>
    <w:rsid w:val="0027732C"/>
    <w:rsid w:val="00277343"/>
    <w:rsid w:val="0027753F"/>
    <w:rsid w:val="00277633"/>
    <w:rsid w:val="002776A7"/>
    <w:rsid w:val="0027784D"/>
    <w:rsid w:val="0027789E"/>
    <w:rsid w:val="00277928"/>
    <w:rsid w:val="00277A32"/>
    <w:rsid w:val="00277AEE"/>
    <w:rsid w:val="00277C83"/>
    <w:rsid w:val="00277D49"/>
    <w:rsid w:val="00277E19"/>
    <w:rsid w:val="00277E8E"/>
    <w:rsid w:val="00280630"/>
    <w:rsid w:val="002807E0"/>
    <w:rsid w:val="002808C6"/>
    <w:rsid w:val="00280908"/>
    <w:rsid w:val="002809D3"/>
    <w:rsid w:val="00280D0B"/>
    <w:rsid w:val="00280DC5"/>
    <w:rsid w:val="00280DFC"/>
    <w:rsid w:val="00280EA8"/>
    <w:rsid w:val="00280F4F"/>
    <w:rsid w:val="00281025"/>
    <w:rsid w:val="002815AB"/>
    <w:rsid w:val="0028186F"/>
    <w:rsid w:val="00281956"/>
    <w:rsid w:val="00281986"/>
    <w:rsid w:val="00281A48"/>
    <w:rsid w:val="00281D1E"/>
    <w:rsid w:val="00281E61"/>
    <w:rsid w:val="0028229C"/>
    <w:rsid w:val="00282447"/>
    <w:rsid w:val="0028267F"/>
    <w:rsid w:val="002826F1"/>
    <w:rsid w:val="00282712"/>
    <w:rsid w:val="002829BB"/>
    <w:rsid w:val="00282B16"/>
    <w:rsid w:val="00282BA3"/>
    <w:rsid w:val="00282BE8"/>
    <w:rsid w:val="00282D97"/>
    <w:rsid w:val="00282DB5"/>
    <w:rsid w:val="00282F67"/>
    <w:rsid w:val="00283031"/>
    <w:rsid w:val="0028311A"/>
    <w:rsid w:val="0028344B"/>
    <w:rsid w:val="00283597"/>
    <w:rsid w:val="002835C3"/>
    <w:rsid w:val="0028382F"/>
    <w:rsid w:val="00283994"/>
    <w:rsid w:val="00283996"/>
    <w:rsid w:val="002839D4"/>
    <w:rsid w:val="00283A9B"/>
    <w:rsid w:val="00283B75"/>
    <w:rsid w:val="00283DB4"/>
    <w:rsid w:val="00283DBA"/>
    <w:rsid w:val="0028434A"/>
    <w:rsid w:val="00284547"/>
    <w:rsid w:val="002847B9"/>
    <w:rsid w:val="00284A21"/>
    <w:rsid w:val="00284A63"/>
    <w:rsid w:val="00284ACD"/>
    <w:rsid w:val="00284BB0"/>
    <w:rsid w:val="00284E63"/>
    <w:rsid w:val="00284EC7"/>
    <w:rsid w:val="00284FDB"/>
    <w:rsid w:val="002850C1"/>
    <w:rsid w:val="002853C9"/>
    <w:rsid w:val="002855F4"/>
    <w:rsid w:val="002857E3"/>
    <w:rsid w:val="002858AF"/>
    <w:rsid w:val="002859EA"/>
    <w:rsid w:val="00285CBC"/>
    <w:rsid w:val="00285D43"/>
    <w:rsid w:val="00285DBB"/>
    <w:rsid w:val="0028614A"/>
    <w:rsid w:val="0028615C"/>
    <w:rsid w:val="0028656F"/>
    <w:rsid w:val="002866CC"/>
    <w:rsid w:val="002867A1"/>
    <w:rsid w:val="00286B28"/>
    <w:rsid w:val="0028712D"/>
    <w:rsid w:val="00287289"/>
    <w:rsid w:val="00287405"/>
    <w:rsid w:val="0028766C"/>
    <w:rsid w:val="0028785B"/>
    <w:rsid w:val="002878D4"/>
    <w:rsid w:val="00287969"/>
    <w:rsid w:val="00287B4B"/>
    <w:rsid w:val="0029083D"/>
    <w:rsid w:val="00290950"/>
    <w:rsid w:val="00290CDE"/>
    <w:rsid w:val="00290FB7"/>
    <w:rsid w:val="00291244"/>
    <w:rsid w:val="0029124D"/>
    <w:rsid w:val="00291315"/>
    <w:rsid w:val="002913F8"/>
    <w:rsid w:val="00291481"/>
    <w:rsid w:val="002918A0"/>
    <w:rsid w:val="002918FC"/>
    <w:rsid w:val="00291978"/>
    <w:rsid w:val="00291B1F"/>
    <w:rsid w:val="00291E9C"/>
    <w:rsid w:val="00291FB8"/>
    <w:rsid w:val="002925D0"/>
    <w:rsid w:val="00292841"/>
    <w:rsid w:val="00292886"/>
    <w:rsid w:val="002928C5"/>
    <w:rsid w:val="00292A73"/>
    <w:rsid w:val="00293069"/>
    <w:rsid w:val="00293164"/>
    <w:rsid w:val="00293214"/>
    <w:rsid w:val="00293237"/>
    <w:rsid w:val="00293533"/>
    <w:rsid w:val="0029362E"/>
    <w:rsid w:val="00293B63"/>
    <w:rsid w:val="002941AD"/>
    <w:rsid w:val="002946AE"/>
    <w:rsid w:val="0029478C"/>
    <w:rsid w:val="00294915"/>
    <w:rsid w:val="00294CB5"/>
    <w:rsid w:val="00294DDA"/>
    <w:rsid w:val="00295042"/>
    <w:rsid w:val="0029526B"/>
    <w:rsid w:val="002954D1"/>
    <w:rsid w:val="00295617"/>
    <w:rsid w:val="00295651"/>
    <w:rsid w:val="00295666"/>
    <w:rsid w:val="00295668"/>
    <w:rsid w:val="0029580D"/>
    <w:rsid w:val="002959A0"/>
    <w:rsid w:val="00295A99"/>
    <w:rsid w:val="00295BA1"/>
    <w:rsid w:val="00295C69"/>
    <w:rsid w:val="00295C94"/>
    <w:rsid w:val="00295DB9"/>
    <w:rsid w:val="00295DDC"/>
    <w:rsid w:val="00295E8B"/>
    <w:rsid w:val="00296157"/>
    <w:rsid w:val="002963A7"/>
    <w:rsid w:val="002963AD"/>
    <w:rsid w:val="00296466"/>
    <w:rsid w:val="00296535"/>
    <w:rsid w:val="00296670"/>
    <w:rsid w:val="00296B29"/>
    <w:rsid w:val="00296E21"/>
    <w:rsid w:val="00296E2E"/>
    <w:rsid w:val="00296F62"/>
    <w:rsid w:val="00296FBD"/>
    <w:rsid w:val="0029702A"/>
    <w:rsid w:val="002970BD"/>
    <w:rsid w:val="0029713A"/>
    <w:rsid w:val="002972A5"/>
    <w:rsid w:val="0029734C"/>
    <w:rsid w:val="00297770"/>
    <w:rsid w:val="002978B5"/>
    <w:rsid w:val="00297C7D"/>
    <w:rsid w:val="002A0016"/>
    <w:rsid w:val="002A08A0"/>
    <w:rsid w:val="002A0A09"/>
    <w:rsid w:val="002A0EB6"/>
    <w:rsid w:val="002A1086"/>
    <w:rsid w:val="002A10C2"/>
    <w:rsid w:val="002A1447"/>
    <w:rsid w:val="002A14F6"/>
    <w:rsid w:val="002A19AB"/>
    <w:rsid w:val="002A1C3C"/>
    <w:rsid w:val="002A1C93"/>
    <w:rsid w:val="002A1C98"/>
    <w:rsid w:val="002A1CD3"/>
    <w:rsid w:val="002A1D55"/>
    <w:rsid w:val="002A1DCE"/>
    <w:rsid w:val="002A1EEC"/>
    <w:rsid w:val="002A1F29"/>
    <w:rsid w:val="002A2189"/>
    <w:rsid w:val="002A2225"/>
    <w:rsid w:val="002A2330"/>
    <w:rsid w:val="002A24E5"/>
    <w:rsid w:val="002A2562"/>
    <w:rsid w:val="002A2626"/>
    <w:rsid w:val="002A2767"/>
    <w:rsid w:val="002A2889"/>
    <w:rsid w:val="002A2B17"/>
    <w:rsid w:val="002A2B3F"/>
    <w:rsid w:val="002A2BC9"/>
    <w:rsid w:val="002A2C17"/>
    <w:rsid w:val="002A2C1D"/>
    <w:rsid w:val="002A2C24"/>
    <w:rsid w:val="002A3065"/>
    <w:rsid w:val="002A3109"/>
    <w:rsid w:val="002A314F"/>
    <w:rsid w:val="002A32A9"/>
    <w:rsid w:val="002A334F"/>
    <w:rsid w:val="002A350E"/>
    <w:rsid w:val="002A3518"/>
    <w:rsid w:val="002A3595"/>
    <w:rsid w:val="002A37EF"/>
    <w:rsid w:val="002A39BA"/>
    <w:rsid w:val="002A39C5"/>
    <w:rsid w:val="002A3B64"/>
    <w:rsid w:val="002A3B86"/>
    <w:rsid w:val="002A3E42"/>
    <w:rsid w:val="002A41B4"/>
    <w:rsid w:val="002A42BA"/>
    <w:rsid w:val="002A42FC"/>
    <w:rsid w:val="002A4542"/>
    <w:rsid w:val="002A4633"/>
    <w:rsid w:val="002A463E"/>
    <w:rsid w:val="002A4644"/>
    <w:rsid w:val="002A476E"/>
    <w:rsid w:val="002A4914"/>
    <w:rsid w:val="002A4973"/>
    <w:rsid w:val="002A4AAC"/>
    <w:rsid w:val="002A4B91"/>
    <w:rsid w:val="002A4E3F"/>
    <w:rsid w:val="002A4ECA"/>
    <w:rsid w:val="002A4FEF"/>
    <w:rsid w:val="002A5113"/>
    <w:rsid w:val="002A521D"/>
    <w:rsid w:val="002A52A6"/>
    <w:rsid w:val="002A5377"/>
    <w:rsid w:val="002A53AF"/>
    <w:rsid w:val="002A54E4"/>
    <w:rsid w:val="002A5691"/>
    <w:rsid w:val="002A56FD"/>
    <w:rsid w:val="002A5BAF"/>
    <w:rsid w:val="002A5C29"/>
    <w:rsid w:val="002A5E47"/>
    <w:rsid w:val="002A60EF"/>
    <w:rsid w:val="002A60FC"/>
    <w:rsid w:val="002A612F"/>
    <w:rsid w:val="002A63A5"/>
    <w:rsid w:val="002A6411"/>
    <w:rsid w:val="002A7449"/>
    <w:rsid w:val="002A785B"/>
    <w:rsid w:val="002A79D1"/>
    <w:rsid w:val="002A79F6"/>
    <w:rsid w:val="002A7AB3"/>
    <w:rsid w:val="002A7F52"/>
    <w:rsid w:val="002A7FC5"/>
    <w:rsid w:val="002B0297"/>
    <w:rsid w:val="002B0536"/>
    <w:rsid w:val="002B054B"/>
    <w:rsid w:val="002B073C"/>
    <w:rsid w:val="002B0776"/>
    <w:rsid w:val="002B0ABA"/>
    <w:rsid w:val="002B1236"/>
    <w:rsid w:val="002B128A"/>
    <w:rsid w:val="002B1316"/>
    <w:rsid w:val="002B14EE"/>
    <w:rsid w:val="002B15C5"/>
    <w:rsid w:val="002B1639"/>
    <w:rsid w:val="002B1A69"/>
    <w:rsid w:val="002B1D9B"/>
    <w:rsid w:val="002B1E17"/>
    <w:rsid w:val="002B1E39"/>
    <w:rsid w:val="002B214A"/>
    <w:rsid w:val="002B2301"/>
    <w:rsid w:val="002B2751"/>
    <w:rsid w:val="002B2770"/>
    <w:rsid w:val="002B2957"/>
    <w:rsid w:val="002B2A64"/>
    <w:rsid w:val="002B2B03"/>
    <w:rsid w:val="002B2B1A"/>
    <w:rsid w:val="002B2BB1"/>
    <w:rsid w:val="002B2BDD"/>
    <w:rsid w:val="002B2C58"/>
    <w:rsid w:val="002B2D7B"/>
    <w:rsid w:val="002B2F19"/>
    <w:rsid w:val="002B318A"/>
    <w:rsid w:val="002B3295"/>
    <w:rsid w:val="002B3386"/>
    <w:rsid w:val="002B3669"/>
    <w:rsid w:val="002B387E"/>
    <w:rsid w:val="002B3912"/>
    <w:rsid w:val="002B3E02"/>
    <w:rsid w:val="002B3F85"/>
    <w:rsid w:val="002B40D9"/>
    <w:rsid w:val="002B40DB"/>
    <w:rsid w:val="002B4166"/>
    <w:rsid w:val="002B41A5"/>
    <w:rsid w:val="002B440E"/>
    <w:rsid w:val="002B4423"/>
    <w:rsid w:val="002B4439"/>
    <w:rsid w:val="002B479C"/>
    <w:rsid w:val="002B4838"/>
    <w:rsid w:val="002B4D72"/>
    <w:rsid w:val="002B5128"/>
    <w:rsid w:val="002B5349"/>
    <w:rsid w:val="002B5654"/>
    <w:rsid w:val="002B56D9"/>
    <w:rsid w:val="002B572E"/>
    <w:rsid w:val="002B57AB"/>
    <w:rsid w:val="002B59CD"/>
    <w:rsid w:val="002B59CF"/>
    <w:rsid w:val="002B5BAA"/>
    <w:rsid w:val="002B5E82"/>
    <w:rsid w:val="002B5EDD"/>
    <w:rsid w:val="002B608D"/>
    <w:rsid w:val="002B60EB"/>
    <w:rsid w:val="002B63D0"/>
    <w:rsid w:val="002B647B"/>
    <w:rsid w:val="002B671E"/>
    <w:rsid w:val="002B68A6"/>
    <w:rsid w:val="002B69A8"/>
    <w:rsid w:val="002B69F2"/>
    <w:rsid w:val="002B6C00"/>
    <w:rsid w:val="002B6E04"/>
    <w:rsid w:val="002B6E5C"/>
    <w:rsid w:val="002B6F76"/>
    <w:rsid w:val="002B6F87"/>
    <w:rsid w:val="002B7048"/>
    <w:rsid w:val="002B7357"/>
    <w:rsid w:val="002B7437"/>
    <w:rsid w:val="002B7835"/>
    <w:rsid w:val="002B7A47"/>
    <w:rsid w:val="002B7B43"/>
    <w:rsid w:val="002B7CF2"/>
    <w:rsid w:val="002B7D87"/>
    <w:rsid w:val="002B7DA0"/>
    <w:rsid w:val="002B7E55"/>
    <w:rsid w:val="002B7F6C"/>
    <w:rsid w:val="002B7FA4"/>
    <w:rsid w:val="002C01AE"/>
    <w:rsid w:val="002C0403"/>
    <w:rsid w:val="002C04D9"/>
    <w:rsid w:val="002C0752"/>
    <w:rsid w:val="002C095E"/>
    <w:rsid w:val="002C0B6E"/>
    <w:rsid w:val="002C0BDA"/>
    <w:rsid w:val="002C0C5F"/>
    <w:rsid w:val="002C0D6E"/>
    <w:rsid w:val="002C0F06"/>
    <w:rsid w:val="002C0F40"/>
    <w:rsid w:val="002C13DC"/>
    <w:rsid w:val="002C13F2"/>
    <w:rsid w:val="002C144B"/>
    <w:rsid w:val="002C1A24"/>
    <w:rsid w:val="002C1E4E"/>
    <w:rsid w:val="002C1EDC"/>
    <w:rsid w:val="002C1F0F"/>
    <w:rsid w:val="002C1F32"/>
    <w:rsid w:val="002C2015"/>
    <w:rsid w:val="002C2037"/>
    <w:rsid w:val="002C203A"/>
    <w:rsid w:val="002C212D"/>
    <w:rsid w:val="002C2395"/>
    <w:rsid w:val="002C26AC"/>
    <w:rsid w:val="002C270C"/>
    <w:rsid w:val="002C272D"/>
    <w:rsid w:val="002C2736"/>
    <w:rsid w:val="002C2822"/>
    <w:rsid w:val="002C2826"/>
    <w:rsid w:val="002C2836"/>
    <w:rsid w:val="002C2B64"/>
    <w:rsid w:val="002C2D57"/>
    <w:rsid w:val="002C2D5F"/>
    <w:rsid w:val="002C2DD8"/>
    <w:rsid w:val="002C2F4A"/>
    <w:rsid w:val="002C2FB5"/>
    <w:rsid w:val="002C304B"/>
    <w:rsid w:val="002C30A5"/>
    <w:rsid w:val="002C31F4"/>
    <w:rsid w:val="002C3264"/>
    <w:rsid w:val="002C3281"/>
    <w:rsid w:val="002C3618"/>
    <w:rsid w:val="002C3880"/>
    <w:rsid w:val="002C3A61"/>
    <w:rsid w:val="002C3A7D"/>
    <w:rsid w:val="002C3CBD"/>
    <w:rsid w:val="002C3D1D"/>
    <w:rsid w:val="002C3DC1"/>
    <w:rsid w:val="002C3E9E"/>
    <w:rsid w:val="002C3F10"/>
    <w:rsid w:val="002C3F55"/>
    <w:rsid w:val="002C42CD"/>
    <w:rsid w:val="002C434C"/>
    <w:rsid w:val="002C43C5"/>
    <w:rsid w:val="002C46E8"/>
    <w:rsid w:val="002C49B1"/>
    <w:rsid w:val="002C4AD4"/>
    <w:rsid w:val="002C4BB9"/>
    <w:rsid w:val="002C519A"/>
    <w:rsid w:val="002C5224"/>
    <w:rsid w:val="002C5481"/>
    <w:rsid w:val="002C54DB"/>
    <w:rsid w:val="002C575E"/>
    <w:rsid w:val="002C58EC"/>
    <w:rsid w:val="002C59CA"/>
    <w:rsid w:val="002C5A20"/>
    <w:rsid w:val="002C5CE5"/>
    <w:rsid w:val="002C5D78"/>
    <w:rsid w:val="002C5D7C"/>
    <w:rsid w:val="002C5E35"/>
    <w:rsid w:val="002C5ED6"/>
    <w:rsid w:val="002C6345"/>
    <w:rsid w:val="002C6391"/>
    <w:rsid w:val="002C656B"/>
    <w:rsid w:val="002C65C5"/>
    <w:rsid w:val="002C66AC"/>
    <w:rsid w:val="002C6779"/>
    <w:rsid w:val="002C6833"/>
    <w:rsid w:val="002C69E9"/>
    <w:rsid w:val="002C6A1D"/>
    <w:rsid w:val="002C6B64"/>
    <w:rsid w:val="002C6C8F"/>
    <w:rsid w:val="002C70A6"/>
    <w:rsid w:val="002C7372"/>
    <w:rsid w:val="002C7707"/>
    <w:rsid w:val="002C7929"/>
    <w:rsid w:val="002C79AC"/>
    <w:rsid w:val="002C7A2A"/>
    <w:rsid w:val="002C7D33"/>
    <w:rsid w:val="002C7D78"/>
    <w:rsid w:val="002D0236"/>
    <w:rsid w:val="002D064F"/>
    <w:rsid w:val="002D0A4E"/>
    <w:rsid w:val="002D0D5A"/>
    <w:rsid w:val="002D1034"/>
    <w:rsid w:val="002D1068"/>
    <w:rsid w:val="002D140B"/>
    <w:rsid w:val="002D1586"/>
    <w:rsid w:val="002D1682"/>
    <w:rsid w:val="002D174E"/>
    <w:rsid w:val="002D1846"/>
    <w:rsid w:val="002D1A36"/>
    <w:rsid w:val="002D1B34"/>
    <w:rsid w:val="002D1B82"/>
    <w:rsid w:val="002D1C8E"/>
    <w:rsid w:val="002D1CEF"/>
    <w:rsid w:val="002D205C"/>
    <w:rsid w:val="002D2494"/>
    <w:rsid w:val="002D284A"/>
    <w:rsid w:val="002D294C"/>
    <w:rsid w:val="002D2B31"/>
    <w:rsid w:val="002D2B52"/>
    <w:rsid w:val="002D2FC6"/>
    <w:rsid w:val="002D3089"/>
    <w:rsid w:val="002D31E6"/>
    <w:rsid w:val="002D328C"/>
    <w:rsid w:val="002D33C9"/>
    <w:rsid w:val="002D34FD"/>
    <w:rsid w:val="002D3887"/>
    <w:rsid w:val="002D3C2C"/>
    <w:rsid w:val="002D40BE"/>
    <w:rsid w:val="002D420F"/>
    <w:rsid w:val="002D42E8"/>
    <w:rsid w:val="002D452E"/>
    <w:rsid w:val="002D457B"/>
    <w:rsid w:val="002D465E"/>
    <w:rsid w:val="002D46A9"/>
    <w:rsid w:val="002D47FF"/>
    <w:rsid w:val="002D4CD4"/>
    <w:rsid w:val="002D4CEE"/>
    <w:rsid w:val="002D508E"/>
    <w:rsid w:val="002D50B9"/>
    <w:rsid w:val="002D5140"/>
    <w:rsid w:val="002D5366"/>
    <w:rsid w:val="002D5811"/>
    <w:rsid w:val="002D5B99"/>
    <w:rsid w:val="002D5DEF"/>
    <w:rsid w:val="002D60EE"/>
    <w:rsid w:val="002D6105"/>
    <w:rsid w:val="002D6588"/>
    <w:rsid w:val="002D6788"/>
    <w:rsid w:val="002D691C"/>
    <w:rsid w:val="002D6C01"/>
    <w:rsid w:val="002D6C91"/>
    <w:rsid w:val="002D6DC4"/>
    <w:rsid w:val="002D6E7E"/>
    <w:rsid w:val="002D6F3C"/>
    <w:rsid w:val="002D7279"/>
    <w:rsid w:val="002D74C6"/>
    <w:rsid w:val="002D750C"/>
    <w:rsid w:val="002D755E"/>
    <w:rsid w:val="002D7A90"/>
    <w:rsid w:val="002D7C8A"/>
    <w:rsid w:val="002D7DE9"/>
    <w:rsid w:val="002D7FBC"/>
    <w:rsid w:val="002D7FFC"/>
    <w:rsid w:val="002E003B"/>
    <w:rsid w:val="002E01B6"/>
    <w:rsid w:val="002E01BF"/>
    <w:rsid w:val="002E0751"/>
    <w:rsid w:val="002E0817"/>
    <w:rsid w:val="002E0C80"/>
    <w:rsid w:val="002E0E74"/>
    <w:rsid w:val="002E0FC5"/>
    <w:rsid w:val="002E12D4"/>
    <w:rsid w:val="002E1470"/>
    <w:rsid w:val="002E1502"/>
    <w:rsid w:val="002E1601"/>
    <w:rsid w:val="002E1A4E"/>
    <w:rsid w:val="002E1AF5"/>
    <w:rsid w:val="002E1B0B"/>
    <w:rsid w:val="002E1BE1"/>
    <w:rsid w:val="002E1F44"/>
    <w:rsid w:val="002E213F"/>
    <w:rsid w:val="002E22CF"/>
    <w:rsid w:val="002E23C6"/>
    <w:rsid w:val="002E244F"/>
    <w:rsid w:val="002E2459"/>
    <w:rsid w:val="002E2577"/>
    <w:rsid w:val="002E2671"/>
    <w:rsid w:val="002E2C58"/>
    <w:rsid w:val="002E2E83"/>
    <w:rsid w:val="002E2FE0"/>
    <w:rsid w:val="002E33A3"/>
    <w:rsid w:val="002E3543"/>
    <w:rsid w:val="002E39E9"/>
    <w:rsid w:val="002E39F0"/>
    <w:rsid w:val="002E3A0B"/>
    <w:rsid w:val="002E3C58"/>
    <w:rsid w:val="002E3DC2"/>
    <w:rsid w:val="002E416B"/>
    <w:rsid w:val="002E41C1"/>
    <w:rsid w:val="002E448B"/>
    <w:rsid w:val="002E44E9"/>
    <w:rsid w:val="002E44FF"/>
    <w:rsid w:val="002E469A"/>
    <w:rsid w:val="002E4719"/>
    <w:rsid w:val="002E4762"/>
    <w:rsid w:val="002E485C"/>
    <w:rsid w:val="002E48A5"/>
    <w:rsid w:val="002E48B5"/>
    <w:rsid w:val="002E4A5D"/>
    <w:rsid w:val="002E4ADA"/>
    <w:rsid w:val="002E5065"/>
    <w:rsid w:val="002E51FF"/>
    <w:rsid w:val="002E58F8"/>
    <w:rsid w:val="002E5A23"/>
    <w:rsid w:val="002E5BE0"/>
    <w:rsid w:val="002E5D1C"/>
    <w:rsid w:val="002E5F3F"/>
    <w:rsid w:val="002E5FDE"/>
    <w:rsid w:val="002E605D"/>
    <w:rsid w:val="002E6573"/>
    <w:rsid w:val="002E6593"/>
    <w:rsid w:val="002E6A95"/>
    <w:rsid w:val="002E6B54"/>
    <w:rsid w:val="002E6CF3"/>
    <w:rsid w:val="002E6EEE"/>
    <w:rsid w:val="002E70FC"/>
    <w:rsid w:val="002E72C6"/>
    <w:rsid w:val="002E7395"/>
    <w:rsid w:val="002E74BF"/>
    <w:rsid w:val="002E752C"/>
    <w:rsid w:val="002E769B"/>
    <w:rsid w:val="002E7853"/>
    <w:rsid w:val="002E7AD5"/>
    <w:rsid w:val="002E7BB3"/>
    <w:rsid w:val="002E7BDF"/>
    <w:rsid w:val="002F012F"/>
    <w:rsid w:val="002F025B"/>
    <w:rsid w:val="002F030F"/>
    <w:rsid w:val="002F05AD"/>
    <w:rsid w:val="002F06B6"/>
    <w:rsid w:val="002F0791"/>
    <w:rsid w:val="002F07BB"/>
    <w:rsid w:val="002F09DA"/>
    <w:rsid w:val="002F0DB5"/>
    <w:rsid w:val="002F1017"/>
    <w:rsid w:val="002F103B"/>
    <w:rsid w:val="002F14E7"/>
    <w:rsid w:val="002F15DB"/>
    <w:rsid w:val="002F16A6"/>
    <w:rsid w:val="002F176D"/>
    <w:rsid w:val="002F190A"/>
    <w:rsid w:val="002F1AE0"/>
    <w:rsid w:val="002F1FE1"/>
    <w:rsid w:val="002F216D"/>
    <w:rsid w:val="002F22E6"/>
    <w:rsid w:val="002F2366"/>
    <w:rsid w:val="002F2505"/>
    <w:rsid w:val="002F2525"/>
    <w:rsid w:val="002F2533"/>
    <w:rsid w:val="002F25AC"/>
    <w:rsid w:val="002F2832"/>
    <w:rsid w:val="002F2BE1"/>
    <w:rsid w:val="002F3094"/>
    <w:rsid w:val="002F3231"/>
    <w:rsid w:val="002F347C"/>
    <w:rsid w:val="002F3728"/>
    <w:rsid w:val="002F37C0"/>
    <w:rsid w:val="002F37EF"/>
    <w:rsid w:val="002F3A13"/>
    <w:rsid w:val="002F3B2E"/>
    <w:rsid w:val="002F3DBE"/>
    <w:rsid w:val="002F3FCD"/>
    <w:rsid w:val="002F4009"/>
    <w:rsid w:val="002F4191"/>
    <w:rsid w:val="002F42A1"/>
    <w:rsid w:val="002F44D2"/>
    <w:rsid w:val="002F470E"/>
    <w:rsid w:val="002F477A"/>
    <w:rsid w:val="002F4890"/>
    <w:rsid w:val="002F49C7"/>
    <w:rsid w:val="002F4AF0"/>
    <w:rsid w:val="002F4B45"/>
    <w:rsid w:val="002F4B57"/>
    <w:rsid w:val="002F4C32"/>
    <w:rsid w:val="002F4DE6"/>
    <w:rsid w:val="002F52D6"/>
    <w:rsid w:val="002F539F"/>
    <w:rsid w:val="002F56E3"/>
    <w:rsid w:val="002F59DA"/>
    <w:rsid w:val="002F5B44"/>
    <w:rsid w:val="002F5C37"/>
    <w:rsid w:val="002F5C96"/>
    <w:rsid w:val="002F5D9D"/>
    <w:rsid w:val="002F5E37"/>
    <w:rsid w:val="002F5FE1"/>
    <w:rsid w:val="002F640F"/>
    <w:rsid w:val="002F64E4"/>
    <w:rsid w:val="002F64FF"/>
    <w:rsid w:val="002F65A5"/>
    <w:rsid w:val="002F676B"/>
    <w:rsid w:val="002F6855"/>
    <w:rsid w:val="002F692B"/>
    <w:rsid w:val="002F6A41"/>
    <w:rsid w:val="002F6AC3"/>
    <w:rsid w:val="002F71A9"/>
    <w:rsid w:val="002F71B9"/>
    <w:rsid w:val="002F7251"/>
    <w:rsid w:val="002F7311"/>
    <w:rsid w:val="002F759A"/>
    <w:rsid w:val="002F764E"/>
    <w:rsid w:val="002F76C4"/>
    <w:rsid w:val="002F797D"/>
    <w:rsid w:val="002F798A"/>
    <w:rsid w:val="002F79ED"/>
    <w:rsid w:val="002F7AB3"/>
    <w:rsid w:val="002F7AB4"/>
    <w:rsid w:val="002F7B0B"/>
    <w:rsid w:val="002F7B1B"/>
    <w:rsid w:val="002F7C41"/>
    <w:rsid w:val="002F7D79"/>
    <w:rsid w:val="003001A6"/>
    <w:rsid w:val="00300201"/>
    <w:rsid w:val="00300361"/>
    <w:rsid w:val="003003C2"/>
    <w:rsid w:val="00300401"/>
    <w:rsid w:val="0030045D"/>
    <w:rsid w:val="0030079F"/>
    <w:rsid w:val="003008CD"/>
    <w:rsid w:val="003010CE"/>
    <w:rsid w:val="00301471"/>
    <w:rsid w:val="00301532"/>
    <w:rsid w:val="00301903"/>
    <w:rsid w:val="00301A8C"/>
    <w:rsid w:val="00301B45"/>
    <w:rsid w:val="00301E6D"/>
    <w:rsid w:val="00301EF7"/>
    <w:rsid w:val="00301FCF"/>
    <w:rsid w:val="003020B7"/>
    <w:rsid w:val="003021E5"/>
    <w:rsid w:val="00302273"/>
    <w:rsid w:val="00302501"/>
    <w:rsid w:val="003025DF"/>
    <w:rsid w:val="003025FF"/>
    <w:rsid w:val="00302660"/>
    <w:rsid w:val="003026AA"/>
    <w:rsid w:val="0030295F"/>
    <w:rsid w:val="003029CD"/>
    <w:rsid w:val="00302B55"/>
    <w:rsid w:val="00302D59"/>
    <w:rsid w:val="00303150"/>
    <w:rsid w:val="00303498"/>
    <w:rsid w:val="00303526"/>
    <w:rsid w:val="0030381A"/>
    <w:rsid w:val="00303821"/>
    <w:rsid w:val="00303840"/>
    <w:rsid w:val="00303F1C"/>
    <w:rsid w:val="00303F20"/>
    <w:rsid w:val="003040CF"/>
    <w:rsid w:val="003040D5"/>
    <w:rsid w:val="00304613"/>
    <w:rsid w:val="00304618"/>
    <w:rsid w:val="003047BC"/>
    <w:rsid w:val="00304AE9"/>
    <w:rsid w:val="00304CDA"/>
    <w:rsid w:val="00304F9F"/>
    <w:rsid w:val="0030510F"/>
    <w:rsid w:val="003051EF"/>
    <w:rsid w:val="003052F4"/>
    <w:rsid w:val="00305638"/>
    <w:rsid w:val="0030585C"/>
    <w:rsid w:val="0030595B"/>
    <w:rsid w:val="00305996"/>
    <w:rsid w:val="00305A3B"/>
    <w:rsid w:val="00305A78"/>
    <w:rsid w:val="00305A7C"/>
    <w:rsid w:val="00305ACD"/>
    <w:rsid w:val="00305E07"/>
    <w:rsid w:val="00305E7C"/>
    <w:rsid w:val="00305ED4"/>
    <w:rsid w:val="00305F7D"/>
    <w:rsid w:val="00306055"/>
    <w:rsid w:val="003060EE"/>
    <w:rsid w:val="00306251"/>
    <w:rsid w:val="00306605"/>
    <w:rsid w:val="003067E9"/>
    <w:rsid w:val="0030699B"/>
    <w:rsid w:val="003069DB"/>
    <w:rsid w:val="00306B0E"/>
    <w:rsid w:val="00306E47"/>
    <w:rsid w:val="00306FD5"/>
    <w:rsid w:val="00307079"/>
    <w:rsid w:val="00307216"/>
    <w:rsid w:val="0030729F"/>
    <w:rsid w:val="003075DB"/>
    <w:rsid w:val="0030761E"/>
    <w:rsid w:val="003076D2"/>
    <w:rsid w:val="00307714"/>
    <w:rsid w:val="00307BD9"/>
    <w:rsid w:val="00307EE7"/>
    <w:rsid w:val="0031001C"/>
    <w:rsid w:val="00310147"/>
    <w:rsid w:val="003101FB"/>
    <w:rsid w:val="003102B9"/>
    <w:rsid w:val="00311284"/>
    <w:rsid w:val="0031141A"/>
    <w:rsid w:val="0031145D"/>
    <w:rsid w:val="00311693"/>
    <w:rsid w:val="0031174D"/>
    <w:rsid w:val="003119CC"/>
    <w:rsid w:val="00311A70"/>
    <w:rsid w:val="00311C35"/>
    <w:rsid w:val="00311D0C"/>
    <w:rsid w:val="00311D93"/>
    <w:rsid w:val="00311E84"/>
    <w:rsid w:val="00311E8F"/>
    <w:rsid w:val="00312058"/>
    <w:rsid w:val="003120EE"/>
    <w:rsid w:val="0031257E"/>
    <w:rsid w:val="003127AB"/>
    <w:rsid w:val="0031284A"/>
    <w:rsid w:val="003128EE"/>
    <w:rsid w:val="0031295C"/>
    <w:rsid w:val="003129A0"/>
    <w:rsid w:val="00312DC0"/>
    <w:rsid w:val="00312E65"/>
    <w:rsid w:val="00312E79"/>
    <w:rsid w:val="00312F02"/>
    <w:rsid w:val="00312F78"/>
    <w:rsid w:val="00313094"/>
    <w:rsid w:val="0031318A"/>
    <w:rsid w:val="00313209"/>
    <w:rsid w:val="003132E4"/>
    <w:rsid w:val="0031358C"/>
    <w:rsid w:val="00313598"/>
    <w:rsid w:val="00313702"/>
    <w:rsid w:val="00313783"/>
    <w:rsid w:val="003137BF"/>
    <w:rsid w:val="00313A24"/>
    <w:rsid w:val="00313AE9"/>
    <w:rsid w:val="00313C92"/>
    <w:rsid w:val="00314048"/>
    <w:rsid w:val="003141B3"/>
    <w:rsid w:val="003143BC"/>
    <w:rsid w:val="003144B3"/>
    <w:rsid w:val="00314600"/>
    <w:rsid w:val="00314D77"/>
    <w:rsid w:val="00314DFA"/>
    <w:rsid w:val="00314F6A"/>
    <w:rsid w:val="00314FAB"/>
    <w:rsid w:val="00315111"/>
    <w:rsid w:val="00315190"/>
    <w:rsid w:val="00315282"/>
    <w:rsid w:val="00315396"/>
    <w:rsid w:val="00315455"/>
    <w:rsid w:val="003155AA"/>
    <w:rsid w:val="0031565F"/>
    <w:rsid w:val="00315A41"/>
    <w:rsid w:val="00315B32"/>
    <w:rsid w:val="00315D0C"/>
    <w:rsid w:val="00315DD7"/>
    <w:rsid w:val="00315F48"/>
    <w:rsid w:val="00315F5A"/>
    <w:rsid w:val="00315FC2"/>
    <w:rsid w:val="00316125"/>
    <w:rsid w:val="003161C3"/>
    <w:rsid w:val="0031632F"/>
    <w:rsid w:val="00316470"/>
    <w:rsid w:val="003168A1"/>
    <w:rsid w:val="00316A94"/>
    <w:rsid w:val="00316E4C"/>
    <w:rsid w:val="003175CB"/>
    <w:rsid w:val="00317778"/>
    <w:rsid w:val="003179C5"/>
    <w:rsid w:val="00317B3A"/>
    <w:rsid w:val="00317B3F"/>
    <w:rsid w:val="00317CE3"/>
    <w:rsid w:val="00317D71"/>
    <w:rsid w:val="00317EF2"/>
    <w:rsid w:val="00317F7E"/>
    <w:rsid w:val="00320003"/>
    <w:rsid w:val="003201BC"/>
    <w:rsid w:val="00320262"/>
    <w:rsid w:val="003202B7"/>
    <w:rsid w:val="003202E5"/>
    <w:rsid w:val="00320329"/>
    <w:rsid w:val="00320365"/>
    <w:rsid w:val="0032049E"/>
    <w:rsid w:val="003204EF"/>
    <w:rsid w:val="00320568"/>
    <w:rsid w:val="0032059C"/>
    <w:rsid w:val="003205B2"/>
    <w:rsid w:val="00320643"/>
    <w:rsid w:val="00320C42"/>
    <w:rsid w:val="00320CE4"/>
    <w:rsid w:val="00320CFD"/>
    <w:rsid w:val="00320DAD"/>
    <w:rsid w:val="00320DCC"/>
    <w:rsid w:val="00320DCD"/>
    <w:rsid w:val="003210AE"/>
    <w:rsid w:val="003211C1"/>
    <w:rsid w:val="0032130B"/>
    <w:rsid w:val="003214E9"/>
    <w:rsid w:val="0032171F"/>
    <w:rsid w:val="0032172A"/>
    <w:rsid w:val="003218A6"/>
    <w:rsid w:val="00321B8A"/>
    <w:rsid w:val="00321C48"/>
    <w:rsid w:val="00321C5F"/>
    <w:rsid w:val="00321DD7"/>
    <w:rsid w:val="0032220D"/>
    <w:rsid w:val="003222A4"/>
    <w:rsid w:val="00322C61"/>
    <w:rsid w:val="00322D13"/>
    <w:rsid w:val="00322F92"/>
    <w:rsid w:val="003231D4"/>
    <w:rsid w:val="003232DF"/>
    <w:rsid w:val="00323356"/>
    <w:rsid w:val="00323402"/>
    <w:rsid w:val="003235A0"/>
    <w:rsid w:val="00323863"/>
    <w:rsid w:val="003238D1"/>
    <w:rsid w:val="00323BEF"/>
    <w:rsid w:val="00323CE9"/>
    <w:rsid w:val="00323CF0"/>
    <w:rsid w:val="00323DFB"/>
    <w:rsid w:val="00323E43"/>
    <w:rsid w:val="00323F5E"/>
    <w:rsid w:val="003241C6"/>
    <w:rsid w:val="003241F7"/>
    <w:rsid w:val="00324215"/>
    <w:rsid w:val="003247B9"/>
    <w:rsid w:val="003248F0"/>
    <w:rsid w:val="00324C6A"/>
    <w:rsid w:val="00324DD8"/>
    <w:rsid w:val="00325112"/>
    <w:rsid w:val="003251A9"/>
    <w:rsid w:val="00325332"/>
    <w:rsid w:val="00325837"/>
    <w:rsid w:val="00325A9A"/>
    <w:rsid w:val="00325AF2"/>
    <w:rsid w:val="0032617B"/>
    <w:rsid w:val="0032619D"/>
    <w:rsid w:val="003264CC"/>
    <w:rsid w:val="00326720"/>
    <w:rsid w:val="00326820"/>
    <w:rsid w:val="00326AF8"/>
    <w:rsid w:val="00326B36"/>
    <w:rsid w:val="00326C0C"/>
    <w:rsid w:val="00326D3D"/>
    <w:rsid w:val="00326D6B"/>
    <w:rsid w:val="00326F21"/>
    <w:rsid w:val="00327008"/>
    <w:rsid w:val="00327124"/>
    <w:rsid w:val="0032758B"/>
    <w:rsid w:val="003276BF"/>
    <w:rsid w:val="00327A79"/>
    <w:rsid w:val="00327C5F"/>
    <w:rsid w:val="003300F9"/>
    <w:rsid w:val="003301AC"/>
    <w:rsid w:val="003301F5"/>
    <w:rsid w:val="00330283"/>
    <w:rsid w:val="00330661"/>
    <w:rsid w:val="0033071D"/>
    <w:rsid w:val="003308B7"/>
    <w:rsid w:val="00330ACE"/>
    <w:rsid w:val="00330AE8"/>
    <w:rsid w:val="00330B0A"/>
    <w:rsid w:val="00330CAB"/>
    <w:rsid w:val="00330D8C"/>
    <w:rsid w:val="00330E59"/>
    <w:rsid w:val="00331012"/>
    <w:rsid w:val="00331083"/>
    <w:rsid w:val="0033143D"/>
    <w:rsid w:val="00331811"/>
    <w:rsid w:val="00331865"/>
    <w:rsid w:val="0033193D"/>
    <w:rsid w:val="0033198F"/>
    <w:rsid w:val="00331BF4"/>
    <w:rsid w:val="00331C12"/>
    <w:rsid w:val="00331C68"/>
    <w:rsid w:val="00331FE5"/>
    <w:rsid w:val="00332044"/>
    <w:rsid w:val="0033213C"/>
    <w:rsid w:val="003321EB"/>
    <w:rsid w:val="00332387"/>
    <w:rsid w:val="00332570"/>
    <w:rsid w:val="00332663"/>
    <w:rsid w:val="0033283B"/>
    <w:rsid w:val="003328E2"/>
    <w:rsid w:val="00332AEA"/>
    <w:rsid w:val="00332BB2"/>
    <w:rsid w:val="00332CB2"/>
    <w:rsid w:val="00332E03"/>
    <w:rsid w:val="00332E10"/>
    <w:rsid w:val="00332E85"/>
    <w:rsid w:val="00332F0A"/>
    <w:rsid w:val="00333027"/>
    <w:rsid w:val="00333128"/>
    <w:rsid w:val="003331B2"/>
    <w:rsid w:val="003333B9"/>
    <w:rsid w:val="0033346B"/>
    <w:rsid w:val="00333499"/>
    <w:rsid w:val="00333877"/>
    <w:rsid w:val="0033387D"/>
    <w:rsid w:val="003338D7"/>
    <w:rsid w:val="00333A88"/>
    <w:rsid w:val="00333D73"/>
    <w:rsid w:val="0033401A"/>
    <w:rsid w:val="003341A8"/>
    <w:rsid w:val="00334539"/>
    <w:rsid w:val="003345B6"/>
    <w:rsid w:val="003347D9"/>
    <w:rsid w:val="00334877"/>
    <w:rsid w:val="003348AA"/>
    <w:rsid w:val="00334C4E"/>
    <w:rsid w:val="00334F6D"/>
    <w:rsid w:val="00334FC3"/>
    <w:rsid w:val="00334FEB"/>
    <w:rsid w:val="003350E3"/>
    <w:rsid w:val="00335126"/>
    <w:rsid w:val="00335146"/>
    <w:rsid w:val="003351CB"/>
    <w:rsid w:val="003352CA"/>
    <w:rsid w:val="00335312"/>
    <w:rsid w:val="0033545C"/>
    <w:rsid w:val="00335799"/>
    <w:rsid w:val="00335956"/>
    <w:rsid w:val="00335AF7"/>
    <w:rsid w:val="00335D31"/>
    <w:rsid w:val="00335EBB"/>
    <w:rsid w:val="00335FDD"/>
    <w:rsid w:val="0033607E"/>
    <w:rsid w:val="003360BC"/>
    <w:rsid w:val="003363C9"/>
    <w:rsid w:val="00336477"/>
    <w:rsid w:val="00336589"/>
    <w:rsid w:val="003365EB"/>
    <w:rsid w:val="00336612"/>
    <w:rsid w:val="00336630"/>
    <w:rsid w:val="0033677C"/>
    <w:rsid w:val="003368C3"/>
    <w:rsid w:val="00336976"/>
    <w:rsid w:val="0033697B"/>
    <w:rsid w:val="00336C7D"/>
    <w:rsid w:val="00336C89"/>
    <w:rsid w:val="00336CB7"/>
    <w:rsid w:val="00336E4F"/>
    <w:rsid w:val="00336E5A"/>
    <w:rsid w:val="003374AE"/>
    <w:rsid w:val="003375C1"/>
    <w:rsid w:val="003376D8"/>
    <w:rsid w:val="0033777F"/>
    <w:rsid w:val="003377D8"/>
    <w:rsid w:val="00337995"/>
    <w:rsid w:val="003379BB"/>
    <w:rsid w:val="003379CE"/>
    <w:rsid w:val="00337AEC"/>
    <w:rsid w:val="00337AFC"/>
    <w:rsid w:val="00337B19"/>
    <w:rsid w:val="00337B1C"/>
    <w:rsid w:val="00337BCD"/>
    <w:rsid w:val="00337F74"/>
    <w:rsid w:val="0034004A"/>
    <w:rsid w:val="0034023A"/>
    <w:rsid w:val="0034023F"/>
    <w:rsid w:val="0034041C"/>
    <w:rsid w:val="00340692"/>
    <w:rsid w:val="00340A69"/>
    <w:rsid w:val="00340C32"/>
    <w:rsid w:val="00340D3E"/>
    <w:rsid w:val="00340F35"/>
    <w:rsid w:val="00340F55"/>
    <w:rsid w:val="00340FEB"/>
    <w:rsid w:val="00341055"/>
    <w:rsid w:val="0034107D"/>
    <w:rsid w:val="00341842"/>
    <w:rsid w:val="00341851"/>
    <w:rsid w:val="0034198E"/>
    <w:rsid w:val="00341A33"/>
    <w:rsid w:val="00341BFC"/>
    <w:rsid w:val="00341E5A"/>
    <w:rsid w:val="00341F44"/>
    <w:rsid w:val="003420C3"/>
    <w:rsid w:val="00342299"/>
    <w:rsid w:val="00342367"/>
    <w:rsid w:val="0034258B"/>
    <w:rsid w:val="003425E6"/>
    <w:rsid w:val="00342698"/>
    <w:rsid w:val="003426B5"/>
    <w:rsid w:val="003427A5"/>
    <w:rsid w:val="00342847"/>
    <w:rsid w:val="0034290A"/>
    <w:rsid w:val="003429F9"/>
    <w:rsid w:val="00342B2B"/>
    <w:rsid w:val="00342C6B"/>
    <w:rsid w:val="00342EAF"/>
    <w:rsid w:val="00342ED6"/>
    <w:rsid w:val="00342F6A"/>
    <w:rsid w:val="00343165"/>
    <w:rsid w:val="003432B7"/>
    <w:rsid w:val="00343432"/>
    <w:rsid w:val="00343444"/>
    <w:rsid w:val="003435A7"/>
    <w:rsid w:val="0034397C"/>
    <w:rsid w:val="00343A0B"/>
    <w:rsid w:val="00343ACB"/>
    <w:rsid w:val="00343BCA"/>
    <w:rsid w:val="00343C45"/>
    <w:rsid w:val="00343E02"/>
    <w:rsid w:val="00343FDB"/>
    <w:rsid w:val="0034407E"/>
    <w:rsid w:val="00344147"/>
    <w:rsid w:val="003441E1"/>
    <w:rsid w:val="00344302"/>
    <w:rsid w:val="0034431E"/>
    <w:rsid w:val="00344673"/>
    <w:rsid w:val="00344889"/>
    <w:rsid w:val="00344BAC"/>
    <w:rsid w:val="00344F0B"/>
    <w:rsid w:val="00345096"/>
    <w:rsid w:val="00345122"/>
    <w:rsid w:val="003451D2"/>
    <w:rsid w:val="00345335"/>
    <w:rsid w:val="003453BD"/>
    <w:rsid w:val="003455E5"/>
    <w:rsid w:val="00345C17"/>
    <w:rsid w:val="00345D07"/>
    <w:rsid w:val="003460E7"/>
    <w:rsid w:val="00346170"/>
    <w:rsid w:val="0034671C"/>
    <w:rsid w:val="00346815"/>
    <w:rsid w:val="00346A4B"/>
    <w:rsid w:val="00346CD5"/>
    <w:rsid w:val="00346E8D"/>
    <w:rsid w:val="00346F1E"/>
    <w:rsid w:val="00346FE7"/>
    <w:rsid w:val="003471E2"/>
    <w:rsid w:val="00347329"/>
    <w:rsid w:val="00347388"/>
    <w:rsid w:val="0034745D"/>
    <w:rsid w:val="0034759E"/>
    <w:rsid w:val="003476AA"/>
    <w:rsid w:val="00347994"/>
    <w:rsid w:val="00347A21"/>
    <w:rsid w:val="00347A25"/>
    <w:rsid w:val="00347A6C"/>
    <w:rsid w:val="00347BDD"/>
    <w:rsid w:val="00347C1A"/>
    <w:rsid w:val="00347D26"/>
    <w:rsid w:val="00347F08"/>
    <w:rsid w:val="00350392"/>
    <w:rsid w:val="003506B9"/>
    <w:rsid w:val="00350BB2"/>
    <w:rsid w:val="00350CF6"/>
    <w:rsid w:val="00350DE9"/>
    <w:rsid w:val="00350EA3"/>
    <w:rsid w:val="0035114E"/>
    <w:rsid w:val="00351386"/>
    <w:rsid w:val="003519D6"/>
    <w:rsid w:val="00351A13"/>
    <w:rsid w:val="00351B81"/>
    <w:rsid w:val="00351B98"/>
    <w:rsid w:val="00351D3E"/>
    <w:rsid w:val="00351E64"/>
    <w:rsid w:val="00351E68"/>
    <w:rsid w:val="00351EB1"/>
    <w:rsid w:val="00351F0A"/>
    <w:rsid w:val="0035206E"/>
    <w:rsid w:val="0035209E"/>
    <w:rsid w:val="003520F4"/>
    <w:rsid w:val="00352111"/>
    <w:rsid w:val="00352151"/>
    <w:rsid w:val="00352314"/>
    <w:rsid w:val="0035233B"/>
    <w:rsid w:val="003528A3"/>
    <w:rsid w:val="003529AC"/>
    <w:rsid w:val="003529F7"/>
    <w:rsid w:val="00352B9B"/>
    <w:rsid w:val="00352BA5"/>
    <w:rsid w:val="00352EAF"/>
    <w:rsid w:val="0035311E"/>
    <w:rsid w:val="0035330B"/>
    <w:rsid w:val="0035333E"/>
    <w:rsid w:val="00353568"/>
    <w:rsid w:val="003538CD"/>
    <w:rsid w:val="00353A15"/>
    <w:rsid w:val="00353D73"/>
    <w:rsid w:val="00353DA2"/>
    <w:rsid w:val="00353E5B"/>
    <w:rsid w:val="00353F5A"/>
    <w:rsid w:val="00353F9A"/>
    <w:rsid w:val="00354124"/>
    <w:rsid w:val="003543CF"/>
    <w:rsid w:val="0035440F"/>
    <w:rsid w:val="0035442D"/>
    <w:rsid w:val="003545DD"/>
    <w:rsid w:val="003549AA"/>
    <w:rsid w:val="00354ACB"/>
    <w:rsid w:val="00354DAE"/>
    <w:rsid w:val="00354E5B"/>
    <w:rsid w:val="003550C8"/>
    <w:rsid w:val="003554D6"/>
    <w:rsid w:val="003555BD"/>
    <w:rsid w:val="003558B0"/>
    <w:rsid w:val="00355985"/>
    <w:rsid w:val="00355B00"/>
    <w:rsid w:val="00355BB2"/>
    <w:rsid w:val="00355C49"/>
    <w:rsid w:val="00355C9B"/>
    <w:rsid w:val="00355D08"/>
    <w:rsid w:val="00355EB0"/>
    <w:rsid w:val="00356110"/>
    <w:rsid w:val="00356210"/>
    <w:rsid w:val="00356745"/>
    <w:rsid w:val="003567E6"/>
    <w:rsid w:val="00356843"/>
    <w:rsid w:val="00356CBF"/>
    <w:rsid w:val="00356D60"/>
    <w:rsid w:val="00356D7C"/>
    <w:rsid w:val="003570E1"/>
    <w:rsid w:val="00357237"/>
    <w:rsid w:val="0035730D"/>
    <w:rsid w:val="00357354"/>
    <w:rsid w:val="00357918"/>
    <w:rsid w:val="00357940"/>
    <w:rsid w:val="00357A87"/>
    <w:rsid w:val="00357ACD"/>
    <w:rsid w:val="00357BA6"/>
    <w:rsid w:val="00357C05"/>
    <w:rsid w:val="00357C60"/>
    <w:rsid w:val="00357CA5"/>
    <w:rsid w:val="00357DAB"/>
    <w:rsid w:val="00357EF4"/>
    <w:rsid w:val="003600E6"/>
    <w:rsid w:val="00360102"/>
    <w:rsid w:val="003607B5"/>
    <w:rsid w:val="00360A45"/>
    <w:rsid w:val="00360B23"/>
    <w:rsid w:val="00360B3A"/>
    <w:rsid w:val="00360B58"/>
    <w:rsid w:val="00360D99"/>
    <w:rsid w:val="0036109F"/>
    <w:rsid w:val="0036114E"/>
    <w:rsid w:val="00361248"/>
    <w:rsid w:val="003614D8"/>
    <w:rsid w:val="003615DB"/>
    <w:rsid w:val="0036172C"/>
    <w:rsid w:val="003617FF"/>
    <w:rsid w:val="00361825"/>
    <w:rsid w:val="00361AF8"/>
    <w:rsid w:val="00361D5B"/>
    <w:rsid w:val="00361FBB"/>
    <w:rsid w:val="0036205F"/>
    <w:rsid w:val="0036268C"/>
    <w:rsid w:val="00362A5D"/>
    <w:rsid w:val="00362B0E"/>
    <w:rsid w:val="00362B3A"/>
    <w:rsid w:val="00362CA3"/>
    <w:rsid w:val="00362E9A"/>
    <w:rsid w:val="003631A0"/>
    <w:rsid w:val="0036347E"/>
    <w:rsid w:val="003637F0"/>
    <w:rsid w:val="0036388C"/>
    <w:rsid w:val="003638EC"/>
    <w:rsid w:val="003638F1"/>
    <w:rsid w:val="00363942"/>
    <w:rsid w:val="00363946"/>
    <w:rsid w:val="00363B9E"/>
    <w:rsid w:val="00364077"/>
    <w:rsid w:val="00364506"/>
    <w:rsid w:val="00364636"/>
    <w:rsid w:val="003647F3"/>
    <w:rsid w:val="003647F9"/>
    <w:rsid w:val="00364A67"/>
    <w:rsid w:val="00364A93"/>
    <w:rsid w:val="00364AFF"/>
    <w:rsid w:val="00364C19"/>
    <w:rsid w:val="00364D21"/>
    <w:rsid w:val="00365094"/>
    <w:rsid w:val="00365235"/>
    <w:rsid w:val="0036528D"/>
    <w:rsid w:val="003652B8"/>
    <w:rsid w:val="003655EF"/>
    <w:rsid w:val="00365671"/>
    <w:rsid w:val="00365848"/>
    <w:rsid w:val="00365993"/>
    <w:rsid w:val="0036599D"/>
    <w:rsid w:val="00365A70"/>
    <w:rsid w:val="00365B96"/>
    <w:rsid w:val="00365CAB"/>
    <w:rsid w:val="003662A1"/>
    <w:rsid w:val="003665D8"/>
    <w:rsid w:val="003667F3"/>
    <w:rsid w:val="00366BD1"/>
    <w:rsid w:val="00366DBC"/>
    <w:rsid w:val="00366FE5"/>
    <w:rsid w:val="00367426"/>
    <w:rsid w:val="003674C5"/>
    <w:rsid w:val="00367592"/>
    <w:rsid w:val="00367642"/>
    <w:rsid w:val="00367670"/>
    <w:rsid w:val="0036797A"/>
    <w:rsid w:val="00367B14"/>
    <w:rsid w:val="00367EB2"/>
    <w:rsid w:val="00370410"/>
    <w:rsid w:val="00370490"/>
    <w:rsid w:val="003704BD"/>
    <w:rsid w:val="00370560"/>
    <w:rsid w:val="003707C9"/>
    <w:rsid w:val="00370A1A"/>
    <w:rsid w:val="00370D55"/>
    <w:rsid w:val="0037140A"/>
    <w:rsid w:val="0037143E"/>
    <w:rsid w:val="0037145C"/>
    <w:rsid w:val="00371879"/>
    <w:rsid w:val="003718C4"/>
    <w:rsid w:val="00371BC1"/>
    <w:rsid w:val="00371C12"/>
    <w:rsid w:val="00371EBD"/>
    <w:rsid w:val="00372068"/>
    <w:rsid w:val="0037212D"/>
    <w:rsid w:val="00372216"/>
    <w:rsid w:val="00372803"/>
    <w:rsid w:val="003728F3"/>
    <w:rsid w:val="00372B20"/>
    <w:rsid w:val="00372DA7"/>
    <w:rsid w:val="00372FAA"/>
    <w:rsid w:val="00372FB7"/>
    <w:rsid w:val="0037304E"/>
    <w:rsid w:val="0037320E"/>
    <w:rsid w:val="00373618"/>
    <w:rsid w:val="0037367F"/>
    <w:rsid w:val="00373898"/>
    <w:rsid w:val="00373A08"/>
    <w:rsid w:val="00373B2B"/>
    <w:rsid w:val="00373D5C"/>
    <w:rsid w:val="00373F1E"/>
    <w:rsid w:val="00373F40"/>
    <w:rsid w:val="003743F0"/>
    <w:rsid w:val="00374531"/>
    <w:rsid w:val="0037461D"/>
    <w:rsid w:val="00374710"/>
    <w:rsid w:val="0037472B"/>
    <w:rsid w:val="0037481F"/>
    <w:rsid w:val="00374956"/>
    <w:rsid w:val="00374AF5"/>
    <w:rsid w:val="00374B6A"/>
    <w:rsid w:val="00374B6B"/>
    <w:rsid w:val="00374E2A"/>
    <w:rsid w:val="00374FE8"/>
    <w:rsid w:val="003750C6"/>
    <w:rsid w:val="0037522C"/>
    <w:rsid w:val="003753AF"/>
    <w:rsid w:val="003755C0"/>
    <w:rsid w:val="00375984"/>
    <w:rsid w:val="00375A83"/>
    <w:rsid w:val="00375A9D"/>
    <w:rsid w:val="00375C48"/>
    <w:rsid w:val="00375E2D"/>
    <w:rsid w:val="00375E83"/>
    <w:rsid w:val="00375F59"/>
    <w:rsid w:val="00376081"/>
    <w:rsid w:val="0037646E"/>
    <w:rsid w:val="00376634"/>
    <w:rsid w:val="003768BF"/>
    <w:rsid w:val="00376B31"/>
    <w:rsid w:val="00376E1C"/>
    <w:rsid w:val="00376E24"/>
    <w:rsid w:val="0037701B"/>
    <w:rsid w:val="0037740B"/>
    <w:rsid w:val="003774E3"/>
    <w:rsid w:val="00377522"/>
    <w:rsid w:val="00377554"/>
    <w:rsid w:val="0037771A"/>
    <w:rsid w:val="00377876"/>
    <w:rsid w:val="003778E2"/>
    <w:rsid w:val="003800F3"/>
    <w:rsid w:val="003802E5"/>
    <w:rsid w:val="0038041B"/>
    <w:rsid w:val="00380507"/>
    <w:rsid w:val="0038059A"/>
    <w:rsid w:val="00380630"/>
    <w:rsid w:val="003806D6"/>
    <w:rsid w:val="0038072F"/>
    <w:rsid w:val="00380B42"/>
    <w:rsid w:val="00380D95"/>
    <w:rsid w:val="00380ED7"/>
    <w:rsid w:val="00380F3B"/>
    <w:rsid w:val="00381084"/>
    <w:rsid w:val="003811BB"/>
    <w:rsid w:val="003811CC"/>
    <w:rsid w:val="00381266"/>
    <w:rsid w:val="00381512"/>
    <w:rsid w:val="003816DA"/>
    <w:rsid w:val="003817A6"/>
    <w:rsid w:val="00381A90"/>
    <w:rsid w:val="00381AA3"/>
    <w:rsid w:val="00381B1E"/>
    <w:rsid w:val="00381CC5"/>
    <w:rsid w:val="00381D72"/>
    <w:rsid w:val="00381D90"/>
    <w:rsid w:val="00381E56"/>
    <w:rsid w:val="00381FC6"/>
    <w:rsid w:val="00381FFE"/>
    <w:rsid w:val="003824E2"/>
    <w:rsid w:val="0038251E"/>
    <w:rsid w:val="0038259A"/>
    <w:rsid w:val="00382635"/>
    <w:rsid w:val="0038287C"/>
    <w:rsid w:val="00382A04"/>
    <w:rsid w:val="00382A20"/>
    <w:rsid w:val="00382BC6"/>
    <w:rsid w:val="00382D8A"/>
    <w:rsid w:val="00382DCD"/>
    <w:rsid w:val="00382DD4"/>
    <w:rsid w:val="00382E52"/>
    <w:rsid w:val="00382F0E"/>
    <w:rsid w:val="003830A6"/>
    <w:rsid w:val="003833F2"/>
    <w:rsid w:val="00383518"/>
    <w:rsid w:val="0038359B"/>
    <w:rsid w:val="00383771"/>
    <w:rsid w:val="003839FB"/>
    <w:rsid w:val="00383AEB"/>
    <w:rsid w:val="00383CD5"/>
    <w:rsid w:val="00383D90"/>
    <w:rsid w:val="00383F37"/>
    <w:rsid w:val="00384147"/>
    <w:rsid w:val="003847EB"/>
    <w:rsid w:val="00384A0C"/>
    <w:rsid w:val="00384C5C"/>
    <w:rsid w:val="00384D3B"/>
    <w:rsid w:val="00385175"/>
    <w:rsid w:val="0038517B"/>
    <w:rsid w:val="00385498"/>
    <w:rsid w:val="003855DA"/>
    <w:rsid w:val="0038572B"/>
    <w:rsid w:val="00385CB6"/>
    <w:rsid w:val="00385E28"/>
    <w:rsid w:val="003861E1"/>
    <w:rsid w:val="0038629C"/>
    <w:rsid w:val="00386342"/>
    <w:rsid w:val="003865A3"/>
    <w:rsid w:val="003865DA"/>
    <w:rsid w:val="0038665B"/>
    <w:rsid w:val="00386D29"/>
    <w:rsid w:val="00386E11"/>
    <w:rsid w:val="003870F9"/>
    <w:rsid w:val="0038726B"/>
    <w:rsid w:val="003872F6"/>
    <w:rsid w:val="003872F7"/>
    <w:rsid w:val="00387581"/>
    <w:rsid w:val="00387837"/>
    <w:rsid w:val="0038799C"/>
    <w:rsid w:val="00387A39"/>
    <w:rsid w:val="00387B78"/>
    <w:rsid w:val="003900E9"/>
    <w:rsid w:val="0039012A"/>
    <w:rsid w:val="003901FB"/>
    <w:rsid w:val="00390288"/>
    <w:rsid w:val="003902FE"/>
    <w:rsid w:val="00390386"/>
    <w:rsid w:val="003906D2"/>
    <w:rsid w:val="00390704"/>
    <w:rsid w:val="003907D5"/>
    <w:rsid w:val="00390920"/>
    <w:rsid w:val="00390A36"/>
    <w:rsid w:val="00390A69"/>
    <w:rsid w:val="00390B72"/>
    <w:rsid w:val="00390C2E"/>
    <w:rsid w:val="00390CB3"/>
    <w:rsid w:val="00390CDE"/>
    <w:rsid w:val="00390E72"/>
    <w:rsid w:val="00391390"/>
    <w:rsid w:val="00391425"/>
    <w:rsid w:val="0039171B"/>
    <w:rsid w:val="00391B47"/>
    <w:rsid w:val="00391B91"/>
    <w:rsid w:val="00391CD5"/>
    <w:rsid w:val="003920E5"/>
    <w:rsid w:val="0039222B"/>
    <w:rsid w:val="003925B9"/>
    <w:rsid w:val="003928DB"/>
    <w:rsid w:val="00392C93"/>
    <w:rsid w:val="00392CE0"/>
    <w:rsid w:val="00392F85"/>
    <w:rsid w:val="0039300C"/>
    <w:rsid w:val="003931F3"/>
    <w:rsid w:val="0039342D"/>
    <w:rsid w:val="00393503"/>
    <w:rsid w:val="003939E5"/>
    <w:rsid w:val="00393C1E"/>
    <w:rsid w:val="00393C3C"/>
    <w:rsid w:val="00393EDF"/>
    <w:rsid w:val="00393EE0"/>
    <w:rsid w:val="00393FF6"/>
    <w:rsid w:val="00394220"/>
    <w:rsid w:val="00394233"/>
    <w:rsid w:val="00394467"/>
    <w:rsid w:val="003947FD"/>
    <w:rsid w:val="003949FA"/>
    <w:rsid w:val="00394AE0"/>
    <w:rsid w:val="00394BD0"/>
    <w:rsid w:val="00394C8B"/>
    <w:rsid w:val="00394F85"/>
    <w:rsid w:val="00394F87"/>
    <w:rsid w:val="00394F97"/>
    <w:rsid w:val="00394FB4"/>
    <w:rsid w:val="00395363"/>
    <w:rsid w:val="00395390"/>
    <w:rsid w:val="00395443"/>
    <w:rsid w:val="003959B3"/>
    <w:rsid w:val="00395FD1"/>
    <w:rsid w:val="00395FF2"/>
    <w:rsid w:val="00396062"/>
    <w:rsid w:val="00396506"/>
    <w:rsid w:val="00396517"/>
    <w:rsid w:val="003965CD"/>
    <w:rsid w:val="003965D3"/>
    <w:rsid w:val="003966E7"/>
    <w:rsid w:val="00396772"/>
    <w:rsid w:val="0039678D"/>
    <w:rsid w:val="003967B4"/>
    <w:rsid w:val="00396C16"/>
    <w:rsid w:val="00396D0A"/>
    <w:rsid w:val="00396DD9"/>
    <w:rsid w:val="00397195"/>
    <w:rsid w:val="003971E9"/>
    <w:rsid w:val="003973A1"/>
    <w:rsid w:val="0039755C"/>
    <w:rsid w:val="003978D4"/>
    <w:rsid w:val="00397931"/>
    <w:rsid w:val="00397BA8"/>
    <w:rsid w:val="00397CAB"/>
    <w:rsid w:val="00397D30"/>
    <w:rsid w:val="00397F2E"/>
    <w:rsid w:val="00397F40"/>
    <w:rsid w:val="003A0279"/>
    <w:rsid w:val="003A0687"/>
    <w:rsid w:val="003A0753"/>
    <w:rsid w:val="003A07B7"/>
    <w:rsid w:val="003A0894"/>
    <w:rsid w:val="003A09F2"/>
    <w:rsid w:val="003A0BBE"/>
    <w:rsid w:val="003A0F48"/>
    <w:rsid w:val="003A10B2"/>
    <w:rsid w:val="003A1271"/>
    <w:rsid w:val="003A127B"/>
    <w:rsid w:val="003A12B4"/>
    <w:rsid w:val="003A1539"/>
    <w:rsid w:val="003A1556"/>
    <w:rsid w:val="003A15CD"/>
    <w:rsid w:val="003A193A"/>
    <w:rsid w:val="003A197F"/>
    <w:rsid w:val="003A1A21"/>
    <w:rsid w:val="003A1A47"/>
    <w:rsid w:val="003A1BC8"/>
    <w:rsid w:val="003A1C3F"/>
    <w:rsid w:val="003A1CEA"/>
    <w:rsid w:val="003A1ED1"/>
    <w:rsid w:val="003A1FCB"/>
    <w:rsid w:val="003A2136"/>
    <w:rsid w:val="003A22A8"/>
    <w:rsid w:val="003A25AA"/>
    <w:rsid w:val="003A2651"/>
    <w:rsid w:val="003A2961"/>
    <w:rsid w:val="003A2A42"/>
    <w:rsid w:val="003A2AE5"/>
    <w:rsid w:val="003A2D25"/>
    <w:rsid w:val="003A2D6E"/>
    <w:rsid w:val="003A2EB9"/>
    <w:rsid w:val="003A2EE8"/>
    <w:rsid w:val="003A2F3B"/>
    <w:rsid w:val="003A2F95"/>
    <w:rsid w:val="003A2FDD"/>
    <w:rsid w:val="003A314D"/>
    <w:rsid w:val="003A364D"/>
    <w:rsid w:val="003A3813"/>
    <w:rsid w:val="003A395A"/>
    <w:rsid w:val="003A3A34"/>
    <w:rsid w:val="003A3AA7"/>
    <w:rsid w:val="003A3CCA"/>
    <w:rsid w:val="003A42D8"/>
    <w:rsid w:val="003A437A"/>
    <w:rsid w:val="003A4436"/>
    <w:rsid w:val="003A458D"/>
    <w:rsid w:val="003A47A0"/>
    <w:rsid w:val="003A4C67"/>
    <w:rsid w:val="003A513E"/>
    <w:rsid w:val="003A529E"/>
    <w:rsid w:val="003A56AC"/>
    <w:rsid w:val="003A574E"/>
    <w:rsid w:val="003A583F"/>
    <w:rsid w:val="003A5E18"/>
    <w:rsid w:val="003A5F64"/>
    <w:rsid w:val="003A6074"/>
    <w:rsid w:val="003A608B"/>
    <w:rsid w:val="003A61B4"/>
    <w:rsid w:val="003A62F7"/>
    <w:rsid w:val="003A67E4"/>
    <w:rsid w:val="003A68C6"/>
    <w:rsid w:val="003A68EE"/>
    <w:rsid w:val="003A699A"/>
    <w:rsid w:val="003A6A50"/>
    <w:rsid w:val="003A6B12"/>
    <w:rsid w:val="003A6D3E"/>
    <w:rsid w:val="003A6E13"/>
    <w:rsid w:val="003A72D0"/>
    <w:rsid w:val="003A7447"/>
    <w:rsid w:val="003A74D6"/>
    <w:rsid w:val="003A75AD"/>
    <w:rsid w:val="003A76F5"/>
    <w:rsid w:val="003A772B"/>
    <w:rsid w:val="003A77B6"/>
    <w:rsid w:val="003A7A43"/>
    <w:rsid w:val="003A7DC2"/>
    <w:rsid w:val="003B0050"/>
    <w:rsid w:val="003B006E"/>
    <w:rsid w:val="003B00C9"/>
    <w:rsid w:val="003B00E8"/>
    <w:rsid w:val="003B01C9"/>
    <w:rsid w:val="003B01FA"/>
    <w:rsid w:val="003B0435"/>
    <w:rsid w:val="003B045F"/>
    <w:rsid w:val="003B0553"/>
    <w:rsid w:val="003B05EE"/>
    <w:rsid w:val="003B060A"/>
    <w:rsid w:val="003B0B94"/>
    <w:rsid w:val="003B0CB3"/>
    <w:rsid w:val="003B0FD5"/>
    <w:rsid w:val="003B1013"/>
    <w:rsid w:val="003B10C1"/>
    <w:rsid w:val="003B11A9"/>
    <w:rsid w:val="003B11CB"/>
    <w:rsid w:val="003B1233"/>
    <w:rsid w:val="003B1371"/>
    <w:rsid w:val="003B1874"/>
    <w:rsid w:val="003B19A2"/>
    <w:rsid w:val="003B1ACB"/>
    <w:rsid w:val="003B1B06"/>
    <w:rsid w:val="003B1C30"/>
    <w:rsid w:val="003B2336"/>
    <w:rsid w:val="003B29DC"/>
    <w:rsid w:val="003B2A48"/>
    <w:rsid w:val="003B2AAE"/>
    <w:rsid w:val="003B2C1F"/>
    <w:rsid w:val="003B2DE4"/>
    <w:rsid w:val="003B2E12"/>
    <w:rsid w:val="003B2EF7"/>
    <w:rsid w:val="003B2F8A"/>
    <w:rsid w:val="003B3036"/>
    <w:rsid w:val="003B32C0"/>
    <w:rsid w:val="003B3442"/>
    <w:rsid w:val="003B34F6"/>
    <w:rsid w:val="003B36DD"/>
    <w:rsid w:val="003B382A"/>
    <w:rsid w:val="003B38A5"/>
    <w:rsid w:val="003B3BA9"/>
    <w:rsid w:val="003B3C9C"/>
    <w:rsid w:val="003B3CAF"/>
    <w:rsid w:val="003B3D81"/>
    <w:rsid w:val="003B4561"/>
    <w:rsid w:val="003B4820"/>
    <w:rsid w:val="003B4838"/>
    <w:rsid w:val="003B4B55"/>
    <w:rsid w:val="003B4C31"/>
    <w:rsid w:val="003B4F57"/>
    <w:rsid w:val="003B5414"/>
    <w:rsid w:val="003B56A2"/>
    <w:rsid w:val="003B56DE"/>
    <w:rsid w:val="003B59E2"/>
    <w:rsid w:val="003B5C83"/>
    <w:rsid w:val="003B5EB9"/>
    <w:rsid w:val="003B5EE0"/>
    <w:rsid w:val="003B5FBC"/>
    <w:rsid w:val="003B6159"/>
    <w:rsid w:val="003B6314"/>
    <w:rsid w:val="003B6398"/>
    <w:rsid w:val="003B641B"/>
    <w:rsid w:val="003B645C"/>
    <w:rsid w:val="003B6479"/>
    <w:rsid w:val="003B6759"/>
    <w:rsid w:val="003B6AC4"/>
    <w:rsid w:val="003B6B44"/>
    <w:rsid w:val="003B6B55"/>
    <w:rsid w:val="003B6BE3"/>
    <w:rsid w:val="003B6CE2"/>
    <w:rsid w:val="003B6E69"/>
    <w:rsid w:val="003B70FC"/>
    <w:rsid w:val="003B733F"/>
    <w:rsid w:val="003B7431"/>
    <w:rsid w:val="003B763B"/>
    <w:rsid w:val="003B7856"/>
    <w:rsid w:val="003B7D31"/>
    <w:rsid w:val="003B7F1D"/>
    <w:rsid w:val="003C020D"/>
    <w:rsid w:val="003C02ED"/>
    <w:rsid w:val="003C0CC6"/>
    <w:rsid w:val="003C0E09"/>
    <w:rsid w:val="003C0E31"/>
    <w:rsid w:val="003C0FB4"/>
    <w:rsid w:val="003C1426"/>
    <w:rsid w:val="003C1571"/>
    <w:rsid w:val="003C15A6"/>
    <w:rsid w:val="003C15F0"/>
    <w:rsid w:val="003C17EC"/>
    <w:rsid w:val="003C192C"/>
    <w:rsid w:val="003C1AE2"/>
    <w:rsid w:val="003C1CAD"/>
    <w:rsid w:val="003C1D19"/>
    <w:rsid w:val="003C1D44"/>
    <w:rsid w:val="003C1F3F"/>
    <w:rsid w:val="003C1FB1"/>
    <w:rsid w:val="003C2032"/>
    <w:rsid w:val="003C22BB"/>
    <w:rsid w:val="003C23CC"/>
    <w:rsid w:val="003C24D4"/>
    <w:rsid w:val="003C25F8"/>
    <w:rsid w:val="003C2842"/>
    <w:rsid w:val="003C2ADB"/>
    <w:rsid w:val="003C2DD2"/>
    <w:rsid w:val="003C2FB9"/>
    <w:rsid w:val="003C3008"/>
    <w:rsid w:val="003C30F4"/>
    <w:rsid w:val="003C32AA"/>
    <w:rsid w:val="003C3537"/>
    <w:rsid w:val="003C3553"/>
    <w:rsid w:val="003C3A52"/>
    <w:rsid w:val="003C3C0C"/>
    <w:rsid w:val="003C3D6E"/>
    <w:rsid w:val="003C3F5A"/>
    <w:rsid w:val="003C4034"/>
    <w:rsid w:val="003C4078"/>
    <w:rsid w:val="003C425D"/>
    <w:rsid w:val="003C43A3"/>
    <w:rsid w:val="003C450F"/>
    <w:rsid w:val="003C4D04"/>
    <w:rsid w:val="003C4F20"/>
    <w:rsid w:val="003C52FB"/>
    <w:rsid w:val="003C5625"/>
    <w:rsid w:val="003C56CC"/>
    <w:rsid w:val="003C578A"/>
    <w:rsid w:val="003C5916"/>
    <w:rsid w:val="003C59D8"/>
    <w:rsid w:val="003C5A24"/>
    <w:rsid w:val="003C5A41"/>
    <w:rsid w:val="003C5B67"/>
    <w:rsid w:val="003C5E05"/>
    <w:rsid w:val="003C6099"/>
    <w:rsid w:val="003C62D0"/>
    <w:rsid w:val="003C63E7"/>
    <w:rsid w:val="003C648E"/>
    <w:rsid w:val="003C660C"/>
    <w:rsid w:val="003C68E0"/>
    <w:rsid w:val="003C6ACF"/>
    <w:rsid w:val="003C6ADD"/>
    <w:rsid w:val="003C6C8C"/>
    <w:rsid w:val="003C6E83"/>
    <w:rsid w:val="003C75AA"/>
    <w:rsid w:val="003C795E"/>
    <w:rsid w:val="003C7D03"/>
    <w:rsid w:val="003C7DFA"/>
    <w:rsid w:val="003C7F4F"/>
    <w:rsid w:val="003C7FEB"/>
    <w:rsid w:val="003D010A"/>
    <w:rsid w:val="003D0BA8"/>
    <w:rsid w:val="003D0CE8"/>
    <w:rsid w:val="003D0D12"/>
    <w:rsid w:val="003D0E25"/>
    <w:rsid w:val="003D0E99"/>
    <w:rsid w:val="003D1312"/>
    <w:rsid w:val="003D1426"/>
    <w:rsid w:val="003D14EF"/>
    <w:rsid w:val="003D162F"/>
    <w:rsid w:val="003D166D"/>
    <w:rsid w:val="003D17AF"/>
    <w:rsid w:val="003D1CC1"/>
    <w:rsid w:val="003D1CEF"/>
    <w:rsid w:val="003D1EBC"/>
    <w:rsid w:val="003D1F9C"/>
    <w:rsid w:val="003D214A"/>
    <w:rsid w:val="003D223D"/>
    <w:rsid w:val="003D2435"/>
    <w:rsid w:val="003D24D8"/>
    <w:rsid w:val="003D27EB"/>
    <w:rsid w:val="003D2817"/>
    <w:rsid w:val="003D28E9"/>
    <w:rsid w:val="003D2994"/>
    <w:rsid w:val="003D2BAE"/>
    <w:rsid w:val="003D2C61"/>
    <w:rsid w:val="003D3080"/>
    <w:rsid w:val="003D32DC"/>
    <w:rsid w:val="003D383C"/>
    <w:rsid w:val="003D3A12"/>
    <w:rsid w:val="003D3A8C"/>
    <w:rsid w:val="003D3A90"/>
    <w:rsid w:val="003D3ADA"/>
    <w:rsid w:val="003D4179"/>
    <w:rsid w:val="003D4628"/>
    <w:rsid w:val="003D48CB"/>
    <w:rsid w:val="003D49F1"/>
    <w:rsid w:val="003D4BC7"/>
    <w:rsid w:val="003D4CEB"/>
    <w:rsid w:val="003D5007"/>
    <w:rsid w:val="003D522E"/>
    <w:rsid w:val="003D5325"/>
    <w:rsid w:val="003D5345"/>
    <w:rsid w:val="003D5387"/>
    <w:rsid w:val="003D53E5"/>
    <w:rsid w:val="003D5506"/>
    <w:rsid w:val="003D552A"/>
    <w:rsid w:val="003D5701"/>
    <w:rsid w:val="003D5712"/>
    <w:rsid w:val="003D5796"/>
    <w:rsid w:val="003D5801"/>
    <w:rsid w:val="003D595A"/>
    <w:rsid w:val="003D59C4"/>
    <w:rsid w:val="003D5A24"/>
    <w:rsid w:val="003D5C31"/>
    <w:rsid w:val="003D6157"/>
    <w:rsid w:val="003D6211"/>
    <w:rsid w:val="003D627A"/>
    <w:rsid w:val="003D62E4"/>
    <w:rsid w:val="003D63F8"/>
    <w:rsid w:val="003D6422"/>
    <w:rsid w:val="003D66CC"/>
    <w:rsid w:val="003D6B61"/>
    <w:rsid w:val="003D6DA3"/>
    <w:rsid w:val="003D6DC0"/>
    <w:rsid w:val="003D7138"/>
    <w:rsid w:val="003D72E7"/>
    <w:rsid w:val="003D750C"/>
    <w:rsid w:val="003D75FC"/>
    <w:rsid w:val="003D778E"/>
    <w:rsid w:val="003D7AAC"/>
    <w:rsid w:val="003D7C5F"/>
    <w:rsid w:val="003E0559"/>
    <w:rsid w:val="003E066E"/>
    <w:rsid w:val="003E0750"/>
    <w:rsid w:val="003E0BC4"/>
    <w:rsid w:val="003E10B9"/>
    <w:rsid w:val="003E1131"/>
    <w:rsid w:val="003E1169"/>
    <w:rsid w:val="003E1467"/>
    <w:rsid w:val="003E14FF"/>
    <w:rsid w:val="003E16FB"/>
    <w:rsid w:val="003E1759"/>
    <w:rsid w:val="003E1D38"/>
    <w:rsid w:val="003E1E0A"/>
    <w:rsid w:val="003E1EC2"/>
    <w:rsid w:val="003E1ECA"/>
    <w:rsid w:val="003E2031"/>
    <w:rsid w:val="003E21AF"/>
    <w:rsid w:val="003E24D6"/>
    <w:rsid w:val="003E308C"/>
    <w:rsid w:val="003E31C3"/>
    <w:rsid w:val="003E323B"/>
    <w:rsid w:val="003E32EE"/>
    <w:rsid w:val="003E33B2"/>
    <w:rsid w:val="003E34CB"/>
    <w:rsid w:val="003E34DC"/>
    <w:rsid w:val="003E367B"/>
    <w:rsid w:val="003E37F8"/>
    <w:rsid w:val="003E3A0E"/>
    <w:rsid w:val="003E3B07"/>
    <w:rsid w:val="003E3E74"/>
    <w:rsid w:val="003E406F"/>
    <w:rsid w:val="003E44AE"/>
    <w:rsid w:val="003E4599"/>
    <w:rsid w:val="003E45A6"/>
    <w:rsid w:val="003E4630"/>
    <w:rsid w:val="003E47AE"/>
    <w:rsid w:val="003E4823"/>
    <w:rsid w:val="003E4945"/>
    <w:rsid w:val="003E4A58"/>
    <w:rsid w:val="003E4BB8"/>
    <w:rsid w:val="003E4D72"/>
    <w:rsid w:val="003E5057"/>
    <w:rsid w:val="003E5158"/>
    <w:rsid w:val="003E54B3"/>
    <w:rsid w:val="003E54D0"/>
    <w:rsid w:val="003E55E6"/>
    <w:rsid w:val="003E561B"/>
    <w:rsid w:val="003E5823"/>
    <w:rsid w:val="003E5932"/>
    <w:rsid w:val="003E5D64"/>
    <w:rsid w:val="003E5E90"/>
    <w:rsid w:val="003E5EDB"/>
    <w:rsid w:val="003E625F"/>
    <w:rsid w:val="003E64C9"/>
    <w:rsid w:val="003E664F"/>
    <w:rsid w:val="003E6A52"/>
    <w:rsid w:val="003E6C72"/>
    <w:rsid w:val="003E6EF1"/>
    <w:rsid w:val="003E6EF6"/>
    <w:rsid w:val="003E6F42"/>
    <w:rsid w:val="003E7001"/>
    <w:rsid w:val="003E7057"/>
    <w:rsid w:val="003E71AF"/>
    <w:rsid w:val="003E7329"/>
    <w:rsid w:val="003E76A9"/>
    <w:rsid w:val="003E76C5"/>
    <w:rsid w:val="003E7920"/>
    <w:rsid w:val="003E7B7C"/>
    <w:rsid w:val="003E7B9C"/>
    <w:rsid w:val="003E7BF5"/>
    <w:rsid w:val="003E7E32"/>
    <w:rsid w:val="003E7EC5"/>
    <w:rsid w:val="003F018A"/>
    <w:rsid w:val="003F0AE5"/>
    <w:rsid w:val="003F0C4F"/>
    <w:rsid w:val="003F1086"/>
    <w:rsid w:val="003F1113"/>
    <w:rsid w:val="003F1200"/>
    <w:rsid w:val="003F1230"/>
    <w:rsid w:val="003F135A"/>
    <w:rsid w:val="003F16EB"/>
    <w:rsid w:val="003F17BF"/>
    <w:rsid w:val="003F182D"/>
    <w:rsid w:val="003F1C67"/>
    <w:rsid w:val="003F1D66"/>
    <w:rsid w:val="003F241B"/>
    <w:rsid w:val="003F25A4"/>
    <w:rsid w:val="003F25FD"/>
    <w:rsid w:val="003F2924"/>
    <w:rsid w:val="003F2B1E"/>
    <w:rsid w:val="003F2EE2"/>
    <w:rsid w:val="003F2FDB"/>
    <w:rsid w:val="003F30B0"/>
    <w:rsid w:val="003F3127"/>
    <w:rsid w:val="003F31EA"/>
    <w:rsid w:val="003F32B9"/>
    <w:rsid w:val="003F341F"/>
    <w:rsid w:val="003F3764"/>
    <w:rsid w:val="003F3784"/>
    <w:rsid w:val="003F38BF"/>
    <w:rsid w:val="003F3965"/>
    <w:rsid w:val="003F39E7"/>
    <w:rsid w:val="003F39F5"/>
    <w:rsid w:val="003F3B82"/>
    <w:rsid w:val="003F3E6D"/>
    <w:rsid w:val="003F3F3B"/>
    <w:rsid w:val="003F3FC1"/>
    <w:rsid w:val="003F4600"/>
    <w:rsid w:val="003F489B"/>
    <w:rsid w:val="003F4CBB"/>
    <w:rsid w:val="003F4DC0"/>
    <w:rsid w:val="003F4F23"/>
    <w:rsid w:val="003F520C"/>
    <w:rsid w:val="003F56A7"/>
    <w:rsid w:val="003F5740"/>
    <w:rsid w:val="003F58E4"/>
    <w:rsid w:val="003F5983"/>
    <w:rsid w:val="003F60A3"/>
    <w:rsid w:val="003F62D6"/>
    <w:rsid w:val="003F63E5"/>
    <w:rsid w:val="003F64A3"/>
    <w:rsid w:val="003F6580"/>
    <w:rsid w:val="003F6589"/>
    <w:rsid w:val="003F68FD"/>
    <w:rsid w:val="003F697C"/>
    <w:rsid w:val="003F6A6F"/>
    <w:rsid w:val="003F6C7D"/>
    <w:rsid w:val="003F7379"/>
    <w:rsid w:val="003F73AA"/>
    <w:rsid w:val="003F76DC"/>
    <w:rsid w:val="003F787B"/>
    <w:rsid w:val="003F789C"/>
    <w:rsid w:val="003F78A2"/>
    <w:rsid w:val="003F7D75"/>
    <w:rsid w:val="004000AD"/>
    <w:rsid w:val="0040032E"/>
    <w:rsid w:val="004003DD"/>
    <w:rsid w:val="00400448"/>
    <w:rsid w:val="004005D3"/>
    <w:rsid w:val="00400695"/>
    <w:rsid w:val="00400825"/>
    <w:rsid w:val="00400C7D"/>
    <w:rsid w:val="00400CDC"/>
    <w:rsid w:val="0040114B"/>
    <w:rsid w:val="00401190"/>
    <w:rsid w:val="0040127A"/>
    <w:rsid w:val="00401516"/>
    <w:rsid w:val="00401771"/>
    <w:rsid w:val="00401A4E"/>
    <w:rsid w:val="00401ABB"/>
    <w:rsid w:val="00401CDC"/>
    <w:rsid w:val="00401D52"/>
    <w:rsid w:val="004021CB"/>
    <w:rsid w:val="004021F0"/>
    <w:rsid w:val="00402225"/>
    <w:rsid w:val="0040236B"/>
    <w:rsid w:val="004023C5"/>
    <w:rsid w:val="004024A7"/>
    <w:rsid w:val="00402887"/>
    <w:rsid w:val="0040299F"/>
    <w:rsid w:val="00402B4C"/>
    <w:rsid w:val="00402EF1"/>
    <w:rsid w:val="00402FD7"/>
    <w:rsid w:val="00402FEB"/>
    <w:rsid w:val="00403064"/>
    <w:rsid w:val="00403123"/>
    <w:rsid w:val="00403135"/>
    <w:rsid w:val="0040319C"/>
    <w:rsid w:val="004031BC"/>
    <w:rsid w:val="00403262"/>
    <w:rsid w:val="004032A3"/>
    <w:rsid w:val="0040351A"/>
    <w:rsid w:val="0040360D"/>
    <w:rsid w:val="004036CE"/>
    <w:rsid w:val="0040391E"/>
    <w:rsid w:val="00403A90"/>
    <w:rsid w:val="00403DBF"/>
    <w:rsid w:val="00403DE3"/>
    <w:rsid w:val="00403E56"/>
    <w:rsid w:val="00403F4D"/>
    <w:rsid w:val="00403FE1"/>
    <w:rsid w:val="004042A9"/>
    <w:rsid w:val="004042C8"/>
    <w:rsid w:val="004044DA"/>
    <w:rsid w:val="00404618"/>
    <w:rsid w:val="00404737"/>
    <w:rsid w:val="004048F3"/>
    <w:rsid w:val="00404E19"/>
    <w:rsid w:val="00404E97"/>
    <w:rsid w:val="00405285"/>
    <w:rsid w:val="00405368"/>
    <w:rsid w:val="004054E5"/>
    <w:rsid w:val="0040586E"/>
    <w:rsid w:val="00405AB2"/>
    <w:rsid w:val="00405D9D"/>
    <w:rsid w:val="0040668D"/>
    <w:rsid w:val="004067AB"/>
    <w:rsid w:val="0040689A"/>
    <w:rsid w:val="0040691D"/>
    <w:rsid w:val="004069D0"/>
    <w:rsid w:val="00406C57"/>
    <w:rsid w:val="00406C7C"/>
    <w:rsid w:val="00406D03"/>
    <w:rsid w:val="00406DF7"/>
    <w:rsid w:val="00406E01"/>
    <w:rsid w:val="004072ED"/>
    <w:rsid w:val="00407554"/>
    <w:rsid w:val="00407762"/>
    <w:rsid w:val="0040776E"/>
    <w:rsid w:val="00407DAA"/>
    <w:rsid w:val="00407F9A"/>
    <w:rsid w:val="004102C1"/>
    <w:rsid w:val="004102F9"/>
    <w:rsid w:val="00410528"/>
    <w:rsid w:val="00410A72"/>
    <w:rsid w:val="00410D0F"/>
    <w:rsid w:val="00410E4F"/>
    <w:rsid w:val="00410E8C"/>
    <w:rsid w:val="00411016"/>
    <w:rsid w:val="004111B1"/>
    <w:rsid w:val="00411274"/>
    <w:rsid w:val="00411353"/>
    <w:rsid w:val="00411526"/>
    <w:rsid w:val="00411AA5"/>
    <w:rsid w:val="00411B8D"/>
    <w:rsid w:val="00411CFF"/>
    <w:rsid w:val="00411D9D"/>
    <w:rsid w:val="00411DBC"/>
    <w:rsid w:val="00411DC6"/>
    <w:rsid w:val="00411F47"/>
    <w:rsid w:val="00411FB2"/>
    <w:rsid w:val="00412666"/>
    <w:rsid w:val="0041293E"/>
    <w:rsid w:val="004129BF"/>
    <w:rsid w:val="00412A5B"/>
    <w:rsid w:val="00412AB2"/>
    <w:rsid w:val="00412E4D"/>
    <w:rsid w:val="00413266"/>
    <w:rsid w:val="00413300"/>
    <w:rsid w:val="00413468"/>
    <w:rsid w:val="004135FF"/>
    <w:rsid w:val="0041361A"/>
    <w:rsid w:val="00413698"/>
    <w:rsid w:val="0041379F"/>
    <w:rsid w:val="00413870"/>
    <w:rsid w:val="00413940"/>
    <w:rsid w:val="00413C56"/>
    <w:rsid w:val="00413FA0"/>
    <w:rsid w:val="00414026"/>
    <w:rsid w:val="004140EF"/>
    <w:rsid w:val="00414468"/>
    <w:rsid w:val="004147AE"/>
    <w:rsid w:val="004148C1"/>
    <w:rsid w:val="00414911"/>
    <w:rsid w:val="00414A34"/>
    <w:rsid w:val="00414B24"/>
    <w:rsid w:val="00414C2B"/>
    <w:rsid w:val="00414C63"/>
    <w:rsid w:val="00414D17"/>
    <w:rsid w:val="00414D2D"/>
    <w:rsid w:val="00414E6A"/>
    <w:rsid w:val="00414EDB"/>
    <w:rsid w:val="00414F56"/>
    <w:rsid w:val="00415410"/>
    <w:rsid w:val="004157DD"/>
    <w:rsid w:val="0041595F"/>
    <w:rsid w:val="00415A58"/>
    <w:rsid w:val="00415A7B"/>
    <w:rsid w:val="00415ABD"/>
    <w:rsid w:val="00415D59"/>
    <w:rsid w:val="00415E66"/>
    <w:rsid w:val="00415F5D"/>
    <w:rsid w:val="00416307"/>
    <w:rsid w:val="004163D5"/>
    <w:rsid w:val="0041651C"/>
    <w:rsid w:val="00416613"/>
    <w:rsid w:val="0041679B"/>
    <w:rsid w:val="004167FC"/>
    <w:rsid w:val="004168BE"/>
    <w:rsid w:val="00416AD1"/>
    <w:rsid w:val="00416C83"/>
    <w:rsid w:val="00416D20"/>
    <w:rsid w:val="00417021"/>
    <w:rsid w:val="004171F5"/>
    <w:rsid w:val="00417263"/>
    <w:rsid w:val="0041727F"/>
    <w:rsid w:val="004179C7"/>
    <w:rsid w:val="00417DBF"/>
    <w:rsid w:val="00417E54"/>
    <w:rsid w:val="00417E8B"/>
    <w:rsid w:val="004204AF"/>
    <w:rsid w:val="00420825"/>
    <w:rsid w:val="004208DC"/>
    <w:rsid w:val="00420A3E"/>
    <w:rsid w:val="00420AC0"/>
    <w:rsid w:val="00420B2A"/>
    <w:rsid w:val="00420CB7"/>
    <w:rsid w:val="00420DEC"/>
    <w:rsid w:val="00420E39"/>
    <w:rsid w:val="00420E93"/>
    <w:rsid w:val="00420EE9"/>
    <w:rsid w:val="004211FE"/>
    <w:rsid w:val="0042140F"/>
    <w:rsid w:val="004214A4"/>
    <w:rsid w:val="004214C0"/>
    <w:rsid w:val="00421D09"/>
    <w:rsid w:val="00421D70"/>
    <w:rsid w:val="00421DB6"/>
    <w:rsid w:val="00421EFC"/>
    <w:rsid w:val="00421F05"/>
    <w:rsid w:val="00421F8D"/>
    <w:rsid w:val="00422036"/>
    <w:rsid w:val="00422084"/>
    <w:rsid w:val="004220B8"/>
    <w:rsid w:val="00422309"/>
    <w:rsid w:val="004223FF"/>
    <w:rsid w:val="004226E9"/>
    <w:rsid w:val="00422793"/>
    <w:rsid w:val="00422B2D"/>
    <w:rsid w:val="00422E54"/>
    <w:rsid w:val="00422E67"/>
    <w:rsid w:val="00422F85"/>
    <w:rsid w:val="00423000"/>
    <w:rsid w:val="00423239"/>
    <w:rsid w:val="0042323D"/>
    <w:rsid w:val="004234D4"/>
    <w:rsid w:val="0042394B"/>
    <w:rsid w:val="00423B12"/>
    <w:rsid w:val="00423B15"/>
    <w:rsid w:val="00423BB6"/>
    <w:rsid w:val="00423D19"/>
    <w:rsid w:val="004242B7"/>
    <w:rsid w:val="0042454B"/>
    <w:rsid w:val="00424708"/>
    <w:rsid w:val="004247A9"/>
    <w:rsid w:val="004247DF"/>
    <w:rsid w:val="00424A01"/>
    <w:rsid w:val="00425217"/>
    <w:rsid w:val="0042532F"/>
    <w:rsid w:val="00425367"/>
    <w:rsid w:val="004255C3"/>
    <w:rsid w:val="00425673"/>
    <w:rsid w:val="004256D8"/>
    <w:rsid w:val="00425837"/>
    <w:rsid w:val="00425A5B"/>
    <w:rsid w:val="00426010"/>
    <w:rsid w:val="00426027"/>
    <w:rsid w:val="004260D4"/>
    <w:rsid w:val="0042613E"/>
    <w:rsid w:val="004261A6"/>
    <w:rsid w:val="00426278"/>
    <w:rsid w:val="0042655E"/>
    <w:rsid w:val="004265DE"/>
    <w:rsid w:val="0042688A"/>
    <w:rsid w:val="00426942"/>
    <w:rsid w:val="00426996"/>
    <w:rsid w:val="00426A14"/>
    <w:rsid w:val="00426B65"/>
    <w:rsid w:val="00426BCE"/>
    <w:rsid w:val="00426D68"/>
    <w:rsid w:val="00426DB5"/>
    <w:rsid w:val="00426E09"/>
    <w:rsid w:val="00426EF2"/>
    <w:rsid w:val="00426FFC"/>
    <w:rsid w:val="00427019"/>
    <w:rsid w:val="00427318"/>
    <w:rsid w:val="00427662"/>
    <w:rsid w:val="004278B1"/>
    <w:rsid w:val="0042791F"/>
    <w:rsid w:val="00430158"/>
    <w:rsid w:val="00430306"/>
    <w:rsid w:val="0043040F"/>
    <w:rsid w:val="0043051D"/>
    <w:rsid w:val="00430721"/>
    <w:rsid w:val="00430789"/>
    <w:rsid w:val="0043098C"/>
    <w:rsid w:val="0043099D"/>
    <w:rsid w:val="00430BB5"/>
    <w:rsid w:val="00430C9B"/>
    <w:rsid w:val="00430CB3"/>
    <w:rsid w:val="00430CE4"/>
    <w:rsid w:val="00430F26"/>
    <w:rsid w:val="00430F58"/>
    <w:rsid w:val="00430F91"/>
    <w:rsid w:val="0043112D"/>
    <w:rsid w:val="00431178"/>
    <w:rsid w:val="004312DC"/>
    <w:rsid w:val="00431434"/>
    <w:rsid w:val="004314B8"/>
    <w:rsid w:val="00431646"/>
    <w:rsid w:val="00431672"/>
    <w:rsid w:val="00431A0E"/>
    <w:rsid w:val="00431AD3"/>
    <w:rsid w:val="00431B2D"/>
    <w:rsid w:val="00431BEF"/>
    <w:rsid w:val="00432365"/>
    <w:rsid w:val="004324C6"/>
    <w:rsid w:val="004324DA"/>
    <w:rsid w:val="004327ED"/>
    <w:rsid w:val="00432ACB"/>
    <w:rsid w:val="00432B06"/>
    <w:rsid w:val="00432C40"/>
    <w:rsid w:val="00432CEC"/>
    <w:rsid w:val="00432D6B"/>
    <w:rsid w:val="00433074"/>
    <w:rsid w:val="0043339B"/>
    <w:rsid w:val="0043370F"/>
    <w:rsid w:val="00433A67"/>
    <w:rsid w:val="00433E57"/>
    <w:rsid w:val="00434092"/>
    <w:rsid w:val="00434590"/>
    <w:rsid w:val="0043495A"/>
    <w:rsid w:val="00434973"/>
    <w:rsid w:val="004349D9"/>
    <w:rsid w:val="00434A01"/>
    <w:rsid w:val="00434A5F"/>
    <w:rsid w:val="00434B55"/>
    <w:rsid w:val="00434C25"/>
    <w:rsid w:val="00434EEA"/>
    <w:rsid w:val="00434FE4"/>
    <w:rsid w:val="004350B7"/>
    <w:rsid w:val="004354EE"/>
    <w:rsid w:val="0043574A"/>
    <w:rsid w:val="004358CD"/>
    <w:rsid w:val="00435999"/>
    <w:rsid w:val="00435B35"/>
    <w:rsid w:val="00435B89"/>
    <w:rsid w:val="00435F68"/>
    <w:rsid w:val="00436245"/>
    <w:rsid w:val="004362A6"/>
    <w:rsid w:val="00436656"/>
    <w:rsid w:val="00436673"/>
    <w:rsid w:val="00436848"/>
    <w:rsid w:val="004369BB"/>
    <w:rsid w:val="00436A93"/>
    <w:rsid w:val="00436C55"/>
    <w:rsid w:val="00436D34"/>
    <w:rsid w:val="00437326"/>
    <w:rsid w:val="004374E3"/>
    <w:rsid w:val="00437714"/>
    <w:rsid w:val="0043777B"/>
    <w:rsid w:val="00437783"/>
    <w:rsid w:val="0043790D"/>
    <w:rsid w:val="00437945"/>
    <w:rsid w:val="00437D9B"/>
    <w:rsid w:val="00437DAF"/>
    <w:rsid w:val="004401F9"/>
    <w:rsid w:val="004404C4"/>
    <w:rsid w:val="0044068F"/>
    <w:rsid w:val="00440712"/>
    <w:rsid w:val="004407C4"/>
    <w:rsid w:val="0044092D"/>
    <w:rsid w:val="00440A38"/>
    <w:rsid w:val="00440A3F"/>
    <w:rsid w:val="00440AB0"/>
    <w:rsid w:val="00440C18"/>
    <w:rsid w:val="00440CF9"/>
    <w:rsid w:val="00440D9F"/>
    <w:rsid w:val="00440EBF"/>
    <w:rsid w:val="00440F5D"/>
    <w:rsid w:val="004410F7"/>
    <w:rsid w:val="0044125E"/>
    <w:rsid w:val="004412EB"/>
    <w:rsid w:val="004415B4"/>
    <w:rsid w:val="00441701"/>
    <w:rsid w:val="00441886"/>
    <w:rsid w:val="00441A85"/>
    <w:rsid w:val="00441C5F"/>
    <w:rsid w:val="00441C7B"/>
    <w:rsid w:val="00441D6F"/>
    <w:rsid w:val="00442428"/>
    <w:rsid w:val="00442470"/>
    <w:rsid w:val="00442573"/>
    <w:rsid w:val="00442670"/>
    <w:rsid w:val="0044277E"/>
    <w:rsid w:val="00442ABD"/>
    <w:rsid w:val="00442C7D"/>
    <w:rsid w:val="004430BA"/>
    <w:rsid w:val="0044321E"/>
    <w:rsid w:val="00443310"/>
    <w:rsid w:val="00443827"/>
    <w:rsid w:val="004438EA"/>
    <w:rsid w:val="00443985"/>
    <w:rsid w:val="00443C1F"/>
    <w:rsid w:val="00443F15"/>
    <w:rsid w:val="00444063"/>
    <w:rsid w:val="0044413F"/>
    <w:rsid w:val="00444291"/>
    <w:rsid w:val="0044433C"/>
    <w:rsid w:val="0044440D"/>
    <w:rsid w:val="00444475"/>
    <w:rsid w:val="004444D7"/>
    <w:rsid w:val="004447A3"/>
    <w:rsid w:val="00444874"/>
    <w:rsid w:val="004448DC"/>
    <w:rsid w:val="004448F8"/>
    <w:rsid w:val="0044493E"/>
    <w:rsid w:val="00444A47"/>
    <w:rsid w:val="00444A6E"/>
    <w:rsid w:val="00444B88"/>
    <w:rsid w:val="00444E03"/>
    <w:rsid w:val="0044505A"/>
    <w:rsid w:val="00445915"/>
    <w:rsid w:val="00445D92"/>
    <w:rsid w:val="00445E4C"/>
    <w:rsid w:val="00445E54"/>
    <w:rsid w:val="00445F77"/>
    <w:rsid w:val="0044606A"/>
    <w:rsid w:val="00446188"/>
    <w:rsid w:val="004465E5"/>
    <w:rsid w:val="0044661D"/>
    <w:rsid w:val="004466C0"/>
    <w:rsid w:val="004466EC"/>
    <w:rsid w:val="0044672B"/>
    <w:rsid w:val="0044679D"/>
    <w:rsid w:val="00446829"/>
    <w:rsid w:val="00446A60"/>
    <w:rsid w:val="00446B8B"/>
    <w:rsid w:val="00446BA8"/>
    <w:rsid w:val="00446C6F"/>
    <w:rsid w:val="00446DC4"/>
    <w:rsid w:val="00446DED"/>
    <w:rsid w:val="00446F54"/>
    <w:rsid w:val="004470E4"/>
    <w:rsid w:val="004471F6"/>
    <w:rsid w:val="004473BF"/>
    <w:rsid w:val="0044757E"/>
    <w:rsid w:val="00447689"/>
    <w:rsid w:val="0044788C"/>
    <w:rsid w:val="00447CA6"/>
    <w:rsid w:val="00447DEB"/>
    <w:rsid w:val="004503DB"/>
    <w:rsid w:val="00450477"/>
    <w:rsid w:val="00450650"/>
    <w:rsid w:val="00450679"/>
    <w:rsid w:val="004506ED"/>
    <w:rsid w:val="00450862"/>
    <w:rsid w:val="00450B0F"/>
    <w:rsid w:val="00450C93"/>
    <w:rsid w:val="00450D9C"/>
    <w:rsid w:val="00450DC6"/>
    <w:rsid w:val="00450DE7"/>
    <w:rsid w:val="00450E1E"/>
    <w:rsid w:val="00450EF3"/>
    <w:rsid w:val="0045101D"/>
    <w:rsid w:val="004510BB"/>
    <w:rsid w:val="00451105"/>
    <w:rsid w:val="0045116E"/>
    <w:rsid w:val="0045124B"/>
    <w:rsid w:val="00451373"/>
    <w:rsid w:val="00451613"/>
    <w:rsid w:val="0045174F"/>
    <w:rsid w:val="004517F5"/>
    <w:rsid w:val="004518FB"/>
    <w:rsid w:val="0045197F"/>
    <w:rsid w:val="00451A06"/>
    <w:rsid w:val="00451AAA"/>
    <w:rsid w:val="00451B0F"/>
    <w:rsid w:val="00451DED"/>
    <w:rsid w:val="00451E1E"/>
    <w:rsid w:val="00451E5F"/>
    <w:rsid w:val="00452339"/>
    <w:rsid w:val="004523EB"/>
    <w:rsid w:val="00452444"/>
    <w:rsid w:val="0045275F"/>
    <w:rsid w:val="00453E51"/>
    <w:rsid w:val="004541A5"/>
    <w:rsid w:val="00454563"/>
    <w:rsid w:val="00454618"/>
    <w:rsid w:val="0045487C"/>
    <w:rsid w:val="00454979"/>
    <w:rsid w:val="00454A27"/>
    <w:rsid w:val="00454A68"/>
    <w:rsid w:val="004550D7"/>
    <w:rsid w:val="004551A3"/>
    <w:rsid w:val="00455430"/>
    <w:rsid w:val="00455433"/>
    <w:rsid w:val="0045555E"/>
    <w:rsid w:val="00455692"/>
    <w:rsid w:val="0045571F"/>
    <w:rsid w:val="00455920"/>
    <w:rsid w:val="00455E51"/>
    <w:rsid w:val="00455FD0"/>
    <w:rsid w:val="00455FD9"/>
    <w:rsid w:val="004561A6"/>
    <w:rsid w:val="004561CF"/>
    <w:rsid w:val="0045637B"/>
    <w:rsid w:val="004564A5"/>
    <w:rsid w:val="0045672A"/>
    <w:rsid w:val="00456921"/>
    <w:rsid w:val="004569C2"/>
    <w:rsid w:val="00456B1E"/>
    <w:rsid w:val="00456BCD"/>
    <w:rsid w:val="00457072"/>
    <w:rsid w:val="00457541"/>
    <w:rsid w:val="004577F4"/>
    <w:rsid w:val="00457809"/>
    <w:rsid w:val="0045795E"/>
    <w:rsid w:val="00457964"/>
    <w:rsid w:val="00457987"/>
    <w:rsid w:val="00457D56"/>
    <w:rsid w:val="00457DE5"/>
    <w:rsid w:val="00457F64"/>
    <w:rsid w:val="00457F83"/>
    <w:rsid w:val="00457FB8"/>
    <w:rsid w:val="00457FF9"/>
    <w:rsid w:val="00460002"/>
    <w:rsid w:val="00460031"/>
    <w:rsid w:val="004600C0"/>
    <w:rsid w:val="0046014A"/>
    <w:rsid w:val="00460323"/>
    <w:rsid w:val="00460435"/>
    <w:rsid w:val="004605C9"/>
    <w:rsid w:val="00460799"/>
    <w:rsid w:val="0046089D"/>
    <w:rsid w:val="004609FA"/>
    <w:rsid w:val="00460BD4"/>
    <w:rsid w:val="00460C0C"/>
    <w:rsid w:val="00460CE8"/>
    <w:rsid w:val="00460EED"/>
    <w:rsid w:val="0046185B"/>
    <w:rsid w:val="004618A8"/>
    <w:rsid w:val="004619FA"/>
    <w:rsid w:val="00461A8F"/>
    <w:rsid w:val="00461A95"/>
    <w:rsid w:val="00461ACC"/>
    <w:rsid w:val="00461B8A"/>
    <w:rsid w:val="00461D6A"/>
    <w:rsid w:val="00461E92"/>
    <w:rsid w:val="00462099"/>
    <w:rsid w:val="004620B8"/>
    <w:rsid w:val="004624B4"/>
    <w:rsid w:val="004627B4"/>
    <w:rsid w:val="00462ABF"/>
    <w:rsid w:val="00462BD3"/>
    <w:rsid w:val="00462C7A"/>
    <w:rsid w:val="00462E3D"/>
    <w:rsid w:val="00462E5D"/>
    <w:rsid w:val="00463084"/>
    <w:rsid w:val="00463504"/>
    <w:rsid w:val="0046360C"/>
    <w:rsid w:val="004637CA"/>
    <w:rsid w:val="00463A13"/>
    <w:rsid w:val="00463C0A"/>
    <w:rsid w:val="00464001"/>
    <w:rsid w:val="0046400F"/>
    <w:rsid w:val="0046406E"/>
    <w:rsid w:val="0046417C"/>
    <w:rsid w:val="00464369"/>
    <w:rsid w:val="00464400"/>
    <w:rsid w:val="00464476"/>
    <w:rsid w:val="0046447D"/>
    <w:rsid w:val="00464552"/>
    <w:rsid w:val="004645A7"/>
    <w:rsid w:val="00464634"/>
    <w:rsid w:val="004646C1"/>
    <w:rsid w:val="00464733"/>
    <w:rsid w:val="004647C8"/>
    <w:rsid w:val="0046487C"/>
    <w:rsid w:val="00464A9D"/>
    <w:rsid w:val="00464D97"/>
    <w:rsid w:val="00465375"/>
    <w:rsid w:val="004653A4"/>
    <w:rsid w:val="004653A5"/>
    <w:rsid w:val="0046544B"/>
    <w:rsid w:val="0046550B"/>
    <w:rsid w:val="004655E3"/>
    <w:rsid w:val="00465817"/>
    <w:rsid w:val="00465DEF"/>
    <w:rsid w:val="00465E54"/>
    <w:rsid w:val="00465EBB"/>
    <w:rsid w:val="00465FC6"/>
    <w:rsid w:val="00466179"/>
    <w:rsid w:val="00466258"/>
    <w:rsid w:val="0046657C"/>
    <w:rsid w:val="0046664D"/>
    <w:rsid w:val="0046667F"/>
    <w:rsid w:val="00466B8F"/>
    <w:rsid w:val="00466C9F"/>
    <w:rsid w:val="00466D90"/>
    <w:rsid w:val="004671E6"/>
    <w:rsid w:val="00467200"/>
    <w:rsid w:val="0046761A"/>
    <w:rsid w:val="00467B41"/>
    <w:rsid w:val="00467C26"/>
    <w:rsid w:val="00467EC5"/>
    <w:rsid w:val="004700ED"/>
    <w:rsid w:val="00470202"/>
    <w:rsid w:val="00470391"/>
    <w:rsid w:val="004705C4"/>
    <w:rsid w:val="0047061F"/>
    <w:rsid w:val="00470673"/>
    <w:rsid w:val="00470775"/>
    <w:rsid w:val="00470824"/>
    <w:rsid w:val="00470836"/>
    <w:rsid w:val="00470913"/>
    <w:rsid w:val="00470B30"/>
    <w:rsid w:val="00470B34"/>
    <w:rsid w:val="00470BA2"/>
    <w:rsid w:val="00470BF5"/>
    <w:rsid w:val="00470C21"/>
    <w:rsid w:val="00470F26"/>
    <w:rsid w:val="004710A2"/>
    <w:rsid w:val="004710EE"/>
    <w:rsid w:val="00471341"/>
    <w:rsid w:val="0047144B"/>
    <w:rsid w:val="004715C5"/>
    <w:rsid w:val="004717AF"/>
    <w:rsid w:val="00471854"/>
    <w:rsid w:val="0047187F"/>
    <w:rsid w:val="00471C81"/>
    <w:rsid w:val="00471DEC"/>
    <w:rsid w:val="00471FE0"/>
    <w:rsid w:val="00471FE9"/>
    <w:rsid w:val="00472128"/>
    <w:rsid w:val="0047241F"/>
    <w:rsid w:val="00472433"/>
    <w:rsid w:val="00472527"/>
    <w:rsid w:val="00472682"/>
    <w:rsid w:val="00472812"/>
    <w:rsid w:val="00472AE8"/>
    <w:rsid w:val="00472B7C"/>
    <w:rsid w:val="00472B96"/>
    <w:rsid w:val="00472BB1"/>
    <w:rsid w:val="00472D7F"/>
    <w:rsid w:val="004730BE"/>
    <w:rsid w:val="0047317F"/>
    <w:rsid w:val="0047336C"/>
    <w:rsid w:val="004735C2"/>
    <w:rsid w:val="004735CD"/>
    <w:rsid w:val="00473755"/>
    <w:rsid w:val="0047393A"/>
    <w:rsid w:val="004739DE"/>
    <w:rsid w:val="00473B58"/>
    <w:rsid w:val="00473DD2"/>
    <w:rsid w:val="00473DE9"/>
    <w:rsid w:val="00474087"/>
    <w:rsid w:val="004740A7"/>
    <w:rsid w:val="0047433B"/>
    <w:rsid w:val="00474361"/>
    <w:rsid w:val="004743A7"/>
    <w:rsid w:val="00474556"/>
    <w:rsid w:val="004746F4"/>
    <w:rsid w:val="00474784"/>
    <w:rsid w:val="004749EE"/>
    <w:rsid w:val="00474A21"/>
    <w:rsid w:val="00474A61"/>
    <w:rsid w:val="00474A8D"/>
    <w:rsid w:val="00474B7D"/>
    <w:rsid w:val="00474F0A"/>
    <w:rsid w:val="00475063"/>
    <w:rsid w:val="0047533D"/>
    <w:rsid w:val="00475529"/>
    <w:rsid w:val="004755EB"/>
    <w:rsid w:val="00475608"/>
    <w:rsid w:val="00475CDD"/>
    <w:rsid w:val="0047607F"/>
    <w:rsid w:val="00476150"/>
    <w:rsid w:val="00476229"/>
    <w:rsid w:val="00476325"/>
    <w:rsid w:val="004763B5"/>
    <w:rsid w:val="00476508"/>
    <w:rsid w:val="00476515"/>
    <w:rsid w:val="00476536"/>
    <w:rsid w:val="004766BF"/>
    <w:rsid w:val="0047676B"/>
    <w:rsid w:val="004769D3"/>
    <w:rsid w:val="00476DEC"/>
    <w:rsid w:val="00476FFD"/>
    <w:rsid w:val="004770B9"/>
    <w:rsid w:val="0047714F"/>
    <w:rsid w:val="00477210"/>
    <w:rsid w:val="0047737F"/>
    <w:rsid w:val="0047745D"/>
    <w:rsid w:val="00477552"/>
    <w:rsid w:val="00477652"/>
    <w:rsid w:val="00477768"/>
    <w:rsid w:val="0047787B"/>
    <w:rsid w:val="004778E4"/>
    <w:rsid w:val="004779BA"/>
    <w:rsid w:val="00477A43"/>
    <w:rsid w:val="00477BB2"/>
    <w:rsid w:val="00477CF7"/>
    <w:rsid w:val="00480142"/>
    <w:rsid w:val="004801C8"/>
    <w:rsid w:val="004801D4"/>
    <w:rsid w:val="0048029C"/>
    <w:rsid w:val="004802D2"/>
    <w:rsid w:val="004803B7"/>
    <w:rsid w:val="004804EF"/>
    <w:rsid w:val="0048059C"/>
    <w:rsid w:val="004805FD"/>
    <w:rsid w:val="00480768"/>
    <w:rsid w:val="0048095D"/>
    <w:rsid w:val="00480CB5"/>
    <w:rsid w:val="00480CDB"/>
    <w:rsid w:val="00480F0F"/>
    <w:rsid w:val="00481201"/>
    <w:rsid w:val="00481245"/>
    <w:rsid w:val="00481267"/>
    <w:rsid w:val="004813FE"/>
    <w:rsid w:val="00481464"/>
    <w:rsid w:val="00481580"/>
    <w:rsid w:val="00481741"/>
    <w:rsid w:val="0048182E"/>
    <w:rsid w:val="00481874"/>
    <w:rsid w:val="00481BA4"/>
    <w:rsid w:val="00481DFC"/>
    <w:rsid w:val="00481E04"/>
    <w:rsid w:val="0048209B"/>
    <w:rsid w:val="0048220E"/>
    <w:rsid w:val="0048228C"/>
    <w:rsid w:val="004822C8"/>
    <w:rsid w:val="0048265E"/>
    <w:rsid w:val="00482887"/>
    <w:rsid w:val="0048328C"/>
    <w:rsid w:val="0048330F"/>
    <w:rsid w:val="004833D5"/>
    <w:rsid w:val="00483D73"/>
    <w:rsid w:val="00483D77"/>
    <w:rsid w:val="00483D85"/>
    <w:rsid w:val="00483EA9"/>
    <w:rsid w:val="00483F54"/>
    <w:rsid w:val="004843D2"/>
    <w:rsid w:val="00484506"/>
    <w:rsid w:val="0048482E"/>
    <w:rsid w:val="0048489D"/>
    <w:rsid w:val="004848C1"/>
    <w:rsid w:val="00484B66"/>
    <w:rsid w:val="00484BFB"/>
    <w:rsid w:val="00484E8B"/>
    <w:rsid w:val="00484FE1"/>
    <w:rsid w:val="00484FF2"/>
    <w:rsid w:val="0048504D"/>
    <w:rsid w:val="0048512D"/>
    <w:rsid w:val="00485411"/>
    <w:rsid w:val="0048553E"/>
    <w:rsid w:val="00485761"/>
    <w:rsid w:val="004857B9"/>
    <w:rsid w:val="00485BAA"/>
    <w:rsid w:val="00485C8E"/>
    <w:rsid w:val="00485E5E"/>
    <w:rsid w:val="00486543"/>
    <w:rsid w:val="0048663B"/>
    <w:rsid w:val="00486906"/>
    <w:rsid w:val="00486920"/>
    <w:rsid w:val="00486A6C"/>
    <w:rsid w:val="00487041"/>
    <w:rsid w:val="004871AC"/>
    <w:rsid w:val="00487226"/>
    <w:rsid w:val="0048735F"/>
    <w:rsid w:val="004876A5"/>
    <w:rsid w:val="004878E2"/>
    <w:rsid w:val="0048790B"/>
    <w:rsid w:val="00487950"/>
    <w:rsid w:val="004879C0"/>
    <w:rsid w:val="00487E41"/>
    <w:rsid w:val="00487F1B"/>
    <w:rsid w:val="00487F51"/>
    <w:rsid w:val="004901E8"/>
    <w:rsid w:val="004902C3"/>
    <w:rsid w:val="004903B5"/>
    <w:rsid w:val="00490580"/>
    <w:rsid w:val="0049064B"/>
    <w:rsid w:val="0049065F"/>
    <w:rsid w:val="004908BE"/>
    <w:rsid w:val="00490931"/>
    <w:rsid w:val="00490A0F"/>
    <w:rsid w:val="00490B92"/>
    <w:rsid w:val="00490E1C"/>
    <w:rsid w:val="00490EA4"/>
    <w:rsid w:val="00490F69"/>
    <w:rsid w:val="004913FB"/>
    <w:rsid w:val="00491643"/>
    <w:rsid w:val="00491684"/>
    <w:rsid w:val="0049194C"/>
    <w:rsid w:val="00491992"/>
    <w:rsid w:val="00491A37"/>
    <w:rsid w:val="00491A49"/>
    <w:rsid w:val="00491D35"/>
    <w:rsid w:val="00491DD2"/>
    <w:rsid w:val="0049201A"/>
    <w:rsid w:val="004920E6"/>
    <w:rsid w:val="00492156"/>
    <w:rsid w:val="00492195"/>
    <w:rsid w:val="0049243C"/>
    <w:rsid w:val="0049266F"/>
    <w:rsid w:val="00492678"/>
    <w:rsid w:val="0049267E"/>
    <w:rsid w:val="004926E4"/>
    <w:rsid w:val="004927EA"/>
    <w:rsid w:val="00492853"/>
    <w:rsid w:val="00492B60"/>
    <w:rsid w:val="00492C2A"/>
    <w:rsid w:val="00492E46"/>
    <w:rsid w:val="0049317C"/>
    <w:rsid w:val="004931B4"/>
    <w:rsid w:val="00493231"/>
    <w:rsid w:val="0049362D"/>
    <w:rsid w:val="0049389D"/>
    <w:rsid w:val="00493A22"/>
    <w:rsid w:val="00493A9F"/>
    <w:rsid w:val="00493D6D"/>
    <w:rsid w:val="00493F62"/>
    <w:rsid w:val="00493F6B"/>
    <w:rsid w:val="00494153"/>
    <w:rsid w:val="004942A4"/>
    <w:rsid w:val="00494336"/>
    <w:rsid w:val="004945BC"/>
    <w:rsid w:val="004945D8"/>
    <w:rsid w:val="00494702"/>
    <w:rsid w:val="00494BE9"/>
    <w:rsid w:val="00494D75"/>
    <w:rsid w:val="00495066"/>
    <w:rsid w:val="004954F2"/>
    <w:rsid w:val="00495522"/>
    <w:rsid w:val="004955B5"/>
    <w:rsid w:val="00495A75"/>
    <w:rsid w:val="00495DDB"/>
    <w:rsid w:val="004960CD"/>
    <w:rsid w:val="004961D2"/>
    <w:rsid w:val="0049662A"/>
    <w:rsid w:val="00496880"/>
    <w:rsid w:val="00496CC7"/>
    <w:rsid w:val="00496CF1"/>
    <w:rsid w:val="00496D85"/>
    <w:rsid w:val="00496E80"/>
    <w:rsid w:val="00496ECF"/>
    <w:rsid w:val="00497000"/>
    <w:rsid w:val="00497036"/>
    <w:rsid w:val="004970F0"/>
    <w:rsid w:val="00497301"/>
    <w:rsid w:val="004975D4"/>
    <w:rsid w:val="0049771F"/>
    <w:rsid w:val="00497AC8"/>
    <w:rsid w:val="00497C22"/>
    <w:rsid w:val="00497DFB"/>
    <w:rsid w:val="00497FE0"/>
    <w:rsid w:val="00497FE6"/>
    <w:rsid w:val="004A015C"/>
    <w:rsid w:val="004A03C5"/>
    <w:rsid w:val="004A05B5"/>
    <w:rsid w:val="004A069B"/>
    <w:rsid w:val="004A0904"/>
    <w:rsid w:val="004A0C13"/>
    <w:rsid w:val="004A0D1D"/>
    <w:rsid w:val="004A1157"/>
    <w:rsid w:val="004A1227"/>
    <w:rsid w:val="004A133A"/>
    <w:rsid w:val="004A14AD"/>
    <w:rsid w:val="004A14C4"/>
    <w:rsid w:val="004A152B"/>
    <w:rsid w:val="004A167F"/>
    <w:rsid w:val="004A195E"/>
    <w:rsid w:val="004A1C97"/>
    <w:rsid w:val="004A1DE8"/>
    <w:rsid w:val="004A1E97"/>
    <w:rsid w:val="004A21A9"/>
    <w:rsid w:val="004A22D5"/>
    <w:rsid w:val="004A2681"/>
    <w:rsid w:val="004A2716"/>
    <w:rsid w:val="004A2863"/>
    <w:rsid w:val="004A28A9"/>
    <w:rsid w:val="004A2A82"/>
    <w:rsid w:val="004A2C5C"/>
    <w:rsid w:val="004A2D03"/>
    <w:rsid w:val="004A2E78"/>
    <w:rsid w:val="004A3948"/>
    <w:rsid w:val="004A3B99"/>
    <w:rsid w:val="004A3BA6"/>
    <w:rsid w:val="004A3C79"/>
    <w:rsid w:val="004A3D1C"/>
    <w:rsid w:val="004A41D2"/>
    <w:rsid w:val="004A41E7"/>
    <w:rsid w:val="004A4387"/>
    <w:rsid w:val="004A442B"/>
    <w:rsid w:val="004A444A"/>
    <w:rsid w:val="004A463B"/>
    <w:rsid w:val="004A4739"/>
    <w:rsid w:val="004A4986"/>
    <w:rsid w:val="004A4C32"/>
    <w:rsid w:val="004A4FC4"/>
    <w:rsid w:val="004A534B"/>
    <w:rsid w:val="004A59E2"/>
    <w:rsid w:val="004A5B50"/>
    <w:rsid w:val="004A5D73"/>
    <w:rsid w:val="004A5D7A"/>
    <w:rsid w:val="004A5F03"/>
    <w:rsid w:val="004A6131"/>
    <w:rsid w:val="004A626C"/>
    <w:rsid w:val="004A62D5"/>
    <w:rsid w:val="004A63E7"/>
    <w:rsid w:val="004A63E8"/>
    <w:rsid w:val="004A6454"/>
    <w:rsid w:val="004A64C4"/>
    <w:rsid w:val="004A65D1"/>
    <w:rsid w:val="004A6742"/>
    <w:rsid w:val="004A6786"/>
    <w:rsid w:val="004A67BA"/>
    <w:rsid w:val="004A6A77"/>
    <w:rsid w:val="004A6B8B"/>
    <w:rsid w:val="004A6D13"/>
    <w:rsid w:val="004A6F75"/>
    <w:rsid w:val="004A7033"/>
    <w:rsid w:val="004A725E"/>
    <w:rsid w:val="004A73AA"/>
    <w:rsid w:val="004A7421"/>
    <w:rsid w:val="004A74E6"/>
    <w:rsid w:val="004A7644"/>
    <w:rsid w:val="004A76A6"/>
    <w:rsid w:val="004A77F4"/>
    <w:rsid w:val="004A7951"/>
    <w:rsid w:val="004A7D36"/>
    <w:rsid w:val="004A7D8A"/>
    <w:rsid w:val="004A7FBD"/>
    <w:rsid w:val="004A7FEE"/>
    <w:rsid w:val="004B0583"/>
    <w:rsid w:val="004B07DA"/>
    <w:rsid w:val="004B081C"/>
    <w:rsid w:val="004B0854"/>
    <w:rsid w:val="004B0A49"/>
    <w:rsid w:val="004B0B1B"/>
    <w:rsid w:val="004B0CBE"/>
    <w:rsid w:val="004B12B8"/>
    <w:rsid w:val="004B1472"/>
    <w:rsid w:val="004B1544"/>
    <w:rsid w:val="004B19FD"/>
    <w:rsid w:val="004B1A11"/>
    <w:rsid w:val="004B1A6F"/>
    <w:rsid w:val="004B1F47"/>
    <w:rsid w:val="004B2005"/>
    <w:rsid w:val="004B20BA"/>
    <w:rsid w:val="004B20E0"/>
    <w:rsid w:val="004B23E4"/>
    <w:rsid w:val="004B26A5"/>
    <w:rsid w:val="004B2719"/>
    <w:rsid w:val="004B283C"/>
    <w:rsid w:val="004B2A81"/>
    <w:rsid w:val="004B2AD5"/>
    <w:rsid w:val="004B2AED"/>
    <w:rsid w:val="004B2C3F"/>
    <w:rsid w:val="004B3769"/>
    <w:rsid w:val="004B376F"/>
    <w:rsid w:val="004B37FC"/>
    <w:rsid w:val="004B3809"/>
    <w:rsid w:val="004B3998"/>
    <w:rsid w:val="004B3A1C"/>
    <w:rsid w:val="004B3AFC"/>
    <w:rsid w:val="004B3C9A"/>
    <w:rsid w:val="004B43B0"/>
    <w:rsid w:val="004B44EC"/>
    <w:rsid w:val="004B455E"/>
    <w:rsid w:val="004B495F"/>
    <w:rsid w:val="004B4A36"/>
    <w:rsid w:val="004B5289"/>
    <w:rsid w:val="004B53D2"/>
    <w:rsid w:val="004B548B"/>
    <w:rsid w:val="004B5501"/>
    <w:rsid w:val="004B5650"/>
    <w:rsid w:val="004B59F6"/>
    <w:rsid w:val="004B5FD8"/>
    <w:rsid w:val="004B675B"/>
    <w:rsid w:val="004B6A53"/>
    <w:rsid w:val="004B6D6D"/>
    <w:rsid w:val="004B70B0"/>
    <w:rsid w:val="004B72E3"/>
    <w:rsid w:val="004B73BF"/>
    <w:rsid w:val="004B7635"/>
    <w:rsid w:val="004B77ED"/>
    <w:rsid w:val="004B783C"/>
    <w:rsid w:val="004B7962"/>
    <w:rsid w:val="004B7E09"/>
    <w:rsid w:val="004B7E7C"/>
    <w:rsid w:val="004B7F4E"/>
    <w:rsid w:val="004B7F89"/>
    <w:rsid w:val="004C00B0"/>
    <w:rsid w:val="004C05C2"/>
    <w:rsid w:val="004C07D2"/>
    <w:rsid w:val="004C0E26"/>
    <w:rsid w:val="004C1006"/>
    <w:rsid w:val="004C10E6"/>
    <w:rsid w:val="004C113C"/>
    <w:rsid w:val="004C1155"/>
    <w:rsid w:val="004C12E3"/>
    <w:rsid w:val="004C14A6"/>
    <w:rsid w:val="004C163C"/>
    <w:rsid w:val="004C1930"/>
    <w:rsid w:val="004C1C28"/>
    <w:rsid w:val="004C1F8A"/>
    <w:rsid w:val="004C20D9"/>
    <w:rsid w:val="004C21BA"/>
    <w:rsid w:val="004C25EC"/>
    <w:rsid w:val="004C27DE"/>
    <w:rsid w:val="004C2883"/>
    <w:rsid w:val="004C2929"/>
    <w:rsid w:val="004C2B84"/>
    <w:rsid w:val="004C2B94"/>
    <w:rsid w:val="004C2C2A"/>
    <w:rsid w:val="004C2D68"/>
    <w:rsid w:val="004C2FCB"/>
    <w:rsid w:val="004C2FE9"/>
    <w:rsid w:val="004C3024"/>
    <w:rsid w:val="004C3026"/>
    <w:rsid w:val="004C30ED"/>
    <w:rsid w:val="004C3208"/>
    <w:rsid w:val="004C3258"/>
    <w:rsid w:val="004C32E2"/>
    <w:rsid w:val="004C34A8"/>
    <w:rsid w:val="004C3693"/>
    <w:rsid w:val="004C3760"/>
    <w:rsid w:val="004C39DB"/>
    <w:rsid w:val="004C3B86"/>
    <w:rsid w:val="004C3CF2"/>
    <w:rsid w:val="004C3D96"/>
    <w:rsid w:val="004C3E6D"/>
    <w:rsid w:val="004C3E6F"/>
    <w:rsid w:val="004C3F73"/>
    <w:rsid w:val="004C3F9C"/>
    <w:rsid w:val="004C461F"/>
    <w:rsid w:val="004C4709"/>
    <w:rsid w:val="004C4736"/>
    <w:rsid w:val="004C49BD"/>
    <w:rsid w:val="004C4B3C"/>
    <w:rsid w:val="004C4C47"/>
    <w:rsid w:val="004C51B8"/>
    <w:rsid w:val="004C520F"/>
    <w:rsid w:val="004C5377"/>
    <w:rsid w:val="004C568F"/>
    <w:rsid w:val="004C5A0F"/>
    <w:rsid w:val="004C5A33"/>
    <w:rsid w:val="004C5D12"/>
    <w:rsid w:val="004C5E53"/>
    <w:rsid w:val="004C60A5"/>
    <w:rsid w:val="004C6130"/>
    <w:rsid w:val="004C637C"/>
    <w:rsid w:val="004C64D1"/>
    <w:rsid w:val="004C65B5"/>
    <w:rsid w:val="004C6970"/>
    <w:rsid w:val="004C6BBD"/>
    <w:rsid w:val="004C6D37"/>
    <w:rsid w:val="004C6DC5"/>
    <w:rsid w:val="004C7150"/>
    <w:rsid w:val="004C7182"/>
    <w:rsid w:val="004C728A"/>
    <w:rsid w:val="004C7686"/>
    <w:rsid w:val="004C79C9"/>
    <w:rsid w:val="004C7C97"/>
    <w:rsid w:val="004C7FE4"/>
    <w:rsid w:val="004D03F8"/>
    <w:rsid w:val="004D04A0"/>
    <w:rsid w:val="004D0616"/>
    <w:rsid w:val="004D07DA"/>
    <w:rsid w:val="004D099B"/>
    <w:rsid w:val="004D0AF5"/>
    <w:rsid w:val="004D0BD5"/>
    <w:rsid w:val="004D0D1A"/>
    <w:rsid w:val="004D0F09"/>
    <w:rsid w:val="004D0F73"/>
    <w:rsid w:val="004D0F89"/>
    <w:rsid w:val="004D0F9D"/>
    <w:rsid w:val="004D106E"/>
    <w:rsid w:val="004D14B4"/>
    <w:rsid w:val="004D14F6"/>
    <w:rsid w:val="004D15AF"/>
    <w:rsid w:val="004D16A9"/>
    <w:rsid w:val="004D1874"/>
    <w:rsid w:val="004D1902"/>
    <w:rsid w:val="004D1935"/>
    <w:rsid w:val="004D1C56"/>
    <w:rsid w:val="004D1DD0"/>
    <w:rsid w:val="004D25A5"/>
    <w:rsid w:val="004D25D6"/>
    <w:rsid w:val="004D25E5"/>
    <w:rsid w:val="004D26CF"/>
    <w:rsid w:val="004D27A7"/>
    <w:rsid w:val="004D2859"/>
    <w:rsid w:val="004D296F"/>
    <w:rsid w:val="004D2A66"/>
    <w:rsid w:val="004D2AA0"/>
    <w:rsid w:val="004D2C49"/>
    <w:rsid w:val="004D2D5F"/>
    <w:rsid w:val="004D3005"/>
    <w:rsid w:val="004D323A"/>
    <w:rsid w:val="004D32EC"/>
    <w:rsid w:val="004D33CE"/>
    <w:rsid w:val="004D3456"/>
    <w:rsid w:val="004D386B"/>
    <w:rsid w:val="004D391D"/>
    <w:rsid w:val="004D391F"/>
    <w:rsid w:val="004D3BBF"/>
    <w:rsid w:val="004D3C73"/>
    <w:rsid w:val="004D3CA3"/>
    <w:rsid w:val="004D3CAF"/>
    <w:rsid w:val="004D3DC9"/>
    <w:rsid w:val="004D3E2C"/>
    <w:rsid w:val="004D400A"/>
    <w:rsid w:val="004D441D"/>
    <w:rsid w:val="004D444D"/>
    <w:rsid w:val="004D4513"/>
    <w:rsid w:val="004D4B20"/>
    <w:rsid w:val="004D4B93"/>
    <w:rsid w:val="004D4BDA"/>
    <w:rsid w:val="004D4C61"/>
    <w:rsid w:val="004D4C6B"/>
    <w:rsid w:val="004D4F71"/>
    <w:rsid w:val="004D5396"/>
    <w:rsid w:val="004D53E2"/>
    <w:rsid w:val="004D5699"/>
    <w:rsid w:val="004D570F"/>
    <w:rsid w:val="004D5C57"/>
    <w:rsid w:val="004D5F4D"/>
    <w:rsid w:val="004D6011"/>
    <w:rsid w:val="004D604E"/>
    <w:rsid w:val="004D6091"/>
    <w:rsid w:val="004D61A5"/>
    <w:rsid w:val="004D624A"/>
    <w:rsid w:val="004D69A5"/>
    <w:rsid w:val="004D6B82"/>
    <w:rsid w:val="004D6B9E"/>
    <w:rsid w:val="004D6C7F"/>
    <w:rsid w:val="004D6DB8"/>
    <w:rsid w:val="004D6DD0"/>
    <w:rsid w:val="004D6E08"/>
    <w:rsid w:val="004D7100"/>
    <w:rsid w:val="004D712C"/>
    <w:rsid w:val="004D73DC"/>
    <w:rsid w:val="004D75E8"/>
    <w:rsid w:val="004D785A"/>
    <w:rsid w:val="004D7A00"/>
    <w:rsid w:val="004D7D08"/>
    <w:rsid w:val="004E000D"/>
    <w:rsid w:val="004E0417"/>
    <w:rsid w:val="004E0629"/>
    <w:rsid w:val="004E07BB"/>
    <w:rsid w:val="004E0A39"/>
    <w:rsid w:val="004E0B34"/>
    <w:rsid w:val="004E0D84"/>
    <w:rsid w:val="004E0DD0"/>
    <w:rsid w:val="004E0E05"/>
    <w:rsid w:val="004E10A6"/>
    <w:rsid w:val="004E11C0"/>
    <w:rsid w:val="004E15BB"/>
    <w:rsid w:val="004E15D4"/>
    <w:rsid w:val="004E18F0"/>
    <w:rsid w:val="004E1C01"/>
    <w:rsid w:val="004E1D8E"/>
    <w:rsid w:val="004E20E0"/>
    <w:rsid w:val="004E21F8"/>
    <w:rsid w:val="004E2241"/>
    <w:rsid w:val="004E23C3"/>
    <w:rsid w:val="004E24B7"/>
    <w:rsid w:val="004E27A7"/>
    <w:rsid w:val="004E29EC"/>
    <w:rsid w:val="004E29EE"/>
    <w:rsid w:val="004E2A8F"/>
    <w:rsid w:val="004E2AC8"/>
    <w:rsid w:val="004E2B04"/>
    <w:rsid w:val="004E2C52"/>
    <w:rsid w:val="004E2CF0"/>
    <w:rsid w:val="004E2E70"/>
    <w:rsid w:val="004E30F4"/>
    <w:rsid w:val="004E32EA"/>
    <w:rsid w:val="004E3369"/>
    <w:rsid w:val="004E3376"/>
    <w:rsid w:val="004E3541"/>
    <w:rsid w:val="004E361C"/>
    <w:rsid w:val="004E3627"/>
    <w:rsid w:val="004E36D7"/>
    <w:rsid w:val="004E3A1D"/>
    <w:rsid w:val="004E3A5C"/>
    <w:rsid w:val="004E3D7F"/>
    <w:rsid w:val="004E3DE0"/>
    <w:rsid w:val="004E4018"/>
    <w:rsid w:val="004E4250"/>
    <w:rsid w:val="004E4267"/>
    <w:rsid w:val="004E4352"/>
    <w:rsid w:val="004E4420"/>
    <w:rsid w:val="004E4A43"/>
    <w:rsid w:val="004E4C97"/>
    <w:rsid w:val="004E4F01"/>
    <w:rsid w:val="004E510D"/>
    <w:rsid w:val="004E52F0"/>
    <w:rsid w:val="004E53E0"/>
    <w:rsid w:val="004E5755"/>
    <w:rsid w:val="004E57A9"/>
    <w:rsid w:val="004E5845"/>
    <w:rsid w:val="004E5945"/>
    <w:rsid w:val="004E5A9E"/>
    <w:rsid w:val="004E5D62"/>
    <w:rsid w:val="004E5D69"/>
    <w:rsid w:val="004E5DAF"/>
    <w:rsid w:val="004E5FD2"/>
    <w:rsid w:val="004E6266"/>
    <w:rsid w:val="004E6900"/>
    <w:rsid w:val="004E6963"/>
    <w:rsid w:val="004E6D06"/>
    <w:rsid w:val="004E6DCB"/>
    <w:rsid w:val="004E6E1E"/>
    <w:rsid w:val="004E7119"/>
    <w:rsid w:val="004E712C"/>
    <w:rsid w:val="004E7365"/>
    <w:rsid w:val="004E7593"/>
    <w:rsid w:val="004E75BC"/>
    <w:rsid w:val="004E791B"/>
    <w:rsid w:val="004E795C"/>
    <w:rsid w:val="004E7C3D"/>
    <w:rsid w:val="004E7DDD"/>
    <w:rsid w:val="004E7E8D"/>
    <w:rsid w:val="004E7E9F"/>
    <w:rsid w:val="004E7F19"/>
    <w:rsid w:val="004F00F0"/>
    <w:rsid w:val="004F0220"/>
    <w:rsid w:val="004F027A"/>
    <w:rsid w:val="004F0770"/>
    <w:rsid w:val="004F08B9"/>
    <w:rsid w:val="004F0B9C"/>
    <w:rsid w:val="004F0DC5"/>
    <w:rsid w:val="004F0DCC"/>
    <w:rsid w:val="004F0F97"/>
    <w:rsid w:val="004F116A"/>
    <w:rsid w:val="004F1250"/>
    <w:rsid w:val="004F12E4"/>
    <w:rsid w:val="004F1312"/>
    <w:rsid w:val="004F13C3"/>
    <w:rsid w:val="004F185A"/>
    <w:rsid w:val="004F1B6B"/>
    <w:rsid w:val="004F1D7C"/>
    <w:rsid w:val="004F1EAC"/>
    <w:rsid w:val="004F1F93"/>
    <w:rsid w:val="004F2097"/>
    <w:rsid w:val="004F21B6"/>
    <w:rsid w:val="004F21EB"/>
    <w:rsid w:val="004F2387"/>
    <w:rsid w:val="004F256C"/>
    <w:rsid w:val="004F26AC"/>
    <w:rsid w:val="004F2706"/>
    <w:rsid w:val="004F2813"/>
    <w:rsid w:val="004F292D"/>
    <w:rsid w:val="004F299E"/>
    <w:rsid w:val="004F31BD"/>
    <w:rsid w:val="004F348D"/>
    <w:rsid w:val="004F3706"/>
    <w:rsid w:val="004F38BD"/>
    <w:rsid w:val="004F3A1F"/>
    <w:rsid w:val="004F3B52"/>
    <w:rsid w:val="004F3BD4"/>
    <w:rsid w:val="004F3D2F"/>
    <w:rsid w:val="004F3F0E"/>
    <w:rsid w:val="004F40F1"/>
    <w:rsid w:val="004F4144"/>
    <w:rsid w:val="004F4321"/>
    <w:rsid w:val="004F451C"/>
    <w:rsid w:val="004F4540"/>
    <w:rsid w:val="004F469E"/>
    <w:rsid w:val="004F4941"/>
    <w:rsid w:val="004F4B05"/>
    <w:rsid w:val="004F4CB4"/>
    <w:rsid w:val="004F4E81"/>
    <w:rsid w:val="004F4FB7"/>
    <w:rsid w:val="004F5088"/>
    <w:rsid w:val="004F5157"/>
    <w:rsid w:val="004F51F4"/>
    <w:rsid w:val="004F5212"/>
    <w:rsid w:val="004F539E"/>
    <w:rsid w:val="004F5513"/>
    <w:rsid w:val="004F5770"/>
    <w:rsid w:val="004F5971"/>
    <w:rsid w:val="004F5D59"/>
    <w:rsid w:val="004F5D92"/>
    <w:rsid w:val="004F5DD0"/>
    <w:rsid w:val="004F5E67"/>
    <w:rsid w:val="004F62F6"/>
    <w:rsid w:val="004F6508"/>
    <w:rsid w:val="004F6540"/>
    <w:rsid w:val="004F6556"/>
    <w:rsid w:val="004F65EE"/>
    <w:rsid w:val="004F68F6"/>
    <w:rsid w:val="004F6B95"/>
    <w:rsid w:val="004F6C3D"/>
    <w:rsid w:val="004F6D76"/>
    <w:rsid w:val="004F6EDB"/>
    <w:rsid w:val="004F7107"/>
    <w:rsid w:val="004F7129"/>
    <w:rsid w:val="004F7421"/>
    <w:rsid w:val="004F7566"/>
    <w:rsid w:val="004F75DA"/>
    <w:rsid w:val="004F77D8"/>
    <w:rsid w:val="004F78B9"/>
    <w:rsid w:val="004F7A16"/>
    <w:rsid w:val="004F7AA9"/>
    <w:rsid w:val="004F7AF7"/>
    <w:rsid w:val="004F7E20"/>
    <w:rsid w:val="004F7E77"/>
    <w:rsid w:val="0050005F"/>
    <w:rsid w:val="00500327"/>
    <w:rsid w:val="00500515"/>
    <w:rsid w:val="005007C2"/>
    <w:rsid w:val="005007EE"/>
    <w:rsid w:val="005009DE"/>
    <w:rsid w:val="00500B6B"/>
    <w:rsid w:val="00500B82"/>
    <w:rsid w:val="00500C8B"/>
    <w:rsid w:val="00500DB0"/>
    <w:rsid w:val="00500EC9"/>
    <w:rsid w:val="00500F34"/>
    <w:rsid w:val="005016E0"/>
    <w:rsid w:val="0050170A"/>
    <w:rsid w:val="0050172A"/>
    <w:rsid w:val="00501B8B"/>
    <w:rsid w:val="00501E7C"/>
    <w:rsid w:val="00501F22"/>
    <w:rsid w:val="0050202B"/>
    <w:rsid w:val="0050207E"/>
    <w:rsid w:val="005020E3"/>
    <w:rsid w:val="00502501"/>
    <w:rsid w:val="0050260E"/>
    <w:rsid w:val="0050266D"/>
    <w:rsid w:val="005026E7"/>
    <w:rsid w:val="00502798"/>
    <w:rsid w:val="00502B9A"/>
    <w:rsid w:val="00502DC7"/>
    <w:rsid w:val="00502E3F"/>
    <w:rsid w:val="00502E76"/>
    <w:rsid w:val="00502EE8"/>
    <w:rsid w:val="00502FF1"/>
    <w:rsid w:val="00502FF4"/>
    <w:rsid w:val="00503094"/>
    <w:rsid w:val="005030A4"/>
    <w:rsid w:val="005030B9"/>
    <w:rsid w:val="00503193"/>
    <w:rsid w:val="00503426"/>
    <w:rsid w:val="005034DD"/>
    <w:rsid w:val="005035B7"/>
    <w:rsid w:val="00503602"/>
    <w:rsid w:val="00503651"/>
    <w:rsid w:val="00503976"/>
    <w:rsid w:val="00503A16"/>
    <w:rsid w:val="00503A39"/>
    <w:rsid w:val="00503AFD"/>
    <w:rsid w:val="00503E3C"/>
    <w:rsid w:val="00503FAA"/>
    <w:rsid w:val="005040C6"/>
    <w:rsid w:val="00504270"/>
    <w:rsid w:val="0050431C"/>
    <w:rsid w:val="00504949"/>
    <w:rsid w:val="00504E21"/>
    <w:rsid w:val="0050504F"/>
    <w:rsid w:val="00505379"/>
    <w:rsid w:val="00505537"/>
    <w:rsid w:val="00505873"/>
    <w:rsid w:val="00505ABB"/>
    <w:rsid w:val="00505BC9"/>
    <w:rsid w:val="005060F4"/>
    <w:rsid w:val="00506404"/>
    <w:rsid w:val="00506649"/>
    <w:rsid w:val="00506CE9"/>
    <w:rsid w:val="00506DA6"/>
    <w:rsid w:val="00506E5D"/>
    <w:rsid w:val="0050719E"/>
    <w:rsid w:val="00507327"/>
    <w:rsid w:val="00507425"/>
    <w:rsid w:val="00507565"/>
    <w:rsid w:val="0050761A"/>
    <w:rsid w:val="00507642"/>
    <w:rsid w:val="005076A1"/>
    <w:rsid w:val="00507860"/>
    <w:rsid w:val="00507A0A"/>
    <w:rsid w:val="00507AAB"/>
    <w:rsid w:val="00507E6C"/>
    <w:rsid w:val="0051006F"/>
    <w:rsid w:val="005100B5"/>
    <w:rsid w:val="005101BB"/>
    <w:rsid w:val="005104B6"/>
    <w:rsid w:val="005109A1"/>
    <w:rsid w:val="00510B1F"/>
    <w:rsid w:val="00510B8E"/>
    <w:rsid w:val="00510D1B"/>
    <w:rsid w:val="00510D6D"/>
    <w:rsid w:val="00510D9C"/>
    <w:rsid w:val="00511101"/>
    <w:rsid w:val="005112B1"/>
    <w:rsid w:val="0051134A"/>
    <w:rsid w:val="005115CD"/>
    <w:rsid w:val="005117EF"/>
    <w:rsid w:val="00511974"/>
    <w:rsid w:val="00511A98"/>
    <w:rsid w:val="00511F80"/>
    <w:rsid w:val="00512001"/>
    <w:rsid w:val="0051202B"/>
    <w:rsid w:val="0051205E"/>
    <w:rsid w:val="00512112"/>
    <w:rsid w:val="00512131"/>
    <w:rsid w:val="0051225E"/>
    <w:rsid w:val="005122B6"/>
    <w:rsid w:val="00512361"/>
    <w:rsid w:val="005123E1"/>
    <w:rsid w:val="00512417"/>
    <w:rsid w:val="0051261A"/>
    <w:rsid w:val="0051289B"/>
    <w:rsid w:val="00512D77"/>
    <w:rsid w:val="00512D86"/>
    <w:rsid w:val="00512DFA"/>
    <w:rsid w:val="005133E1"/>
    <w:rsid w:val="005135FD"/>
    <w:rsid w:val="00513955"/>
    <w:rsid w:val="0051395C"/>
    <w:rsid w:val="00513A61"/>
    <w:rsid w:val="00513B56"/>
    <w:rsid w:val="00513B81"/>
    <w:rsid w:val="00514153"/>
    <w:rsid w:val="00514280"/>
    <w:rsid w:val="005142E8"/>
    <w:rsid w:val="005142ED"/>
    <w:rsid w:val="00514717"/>
    <w:rsid w:val="005149AF"/>
    <w:rsid w:val="00514A18"/>
    <w:rsid w:val="00514AFE"/>
    <w:rsid w:val="00514BA8"/>
    <w:rsid w:val="00514C48"/>
    <w:rsid w:val="00514C4D"/>
    <w:rsid w:val="00514E85"/>
    <w:rsid w:val="00514F26"/>
    <w:rsid w:val="0051522B"/>
    <w:rsid w:val="00515662"/>
    <w:rsid w:val="005156BB"/>
    <w:rsid w:val="0051577F"/>
    <w:rsid w:val="00515D1D"/>
    <w:rsid w:val="00515F39"/>
    <w:rsid w:val="00515FFB"/>
    <w:rsid w:val="0051608E"/>
    <w:rsid w:val="00516152"/>
    <w:rsid w:val="0051631C"/>
    <w:rsid w:val="0051648F"/>
    <w:rsid w:val="005168C6"/>
    <w:rsid w:val="00516B0D"/>
    <w:rsid w:val="00516CBE"/>
    <w:rsid w:val="00516F48"/>
    <w:rsid w:val="00516F85"/>
    <w:rsid w:val="00516FF2"/>
    <w:rsid w:val="00517393"/>
    <w:rsid w:val="005173DB"/>
    <w:rsid w:val="00517469"/>
    <w:rsid w:val="00517516"/>
    <w:rsid w:val="00517F5A"/>
    <w:rsid w:val="0052028C"/>
    <w:rsid w:val="005206C0"/>
    <w:rsid w:val="005207B8"/>
    <w:rsid w:val="00520A29"/>
    <w:rsid w:val="00520E03"/>
    <w:rsid w:val="00520F53"/>
    <w:rsid w:val="00520FF8"/>
    <w:rsid w:val="00521093"/>
    <w:rsid w:val="005210E1"/>
    <w:rsid w:val="005211D3"/>
    <w:rsid w:val="00521306"/>
    <w:rsid w:val="00521477"/>
    <w:rsid w:val="005214AA"/>
    <w:rsid w:val="005214B1"/>
    <w:rsid w:val="005215BA"/>
    <w:rsid w:val="0052163C"/>
    <w:rsid w:val="00521878"/>
    <w:rsid w:val="005219EF"/>
    <w:rsid w:val="00521AF6"/>
    <w:rsid w:val="00521C24"/>
    <w:rsid w:val="00522052"/>
    <w:rsid w:val="005220C0"/>
    <w:rsid w:val="005220D5"/>
    <w:rsid w:val="00522501"/>
    <w:rsid w:val="0052265E"/>
    <w:rsid w:val="00522F25"/>
    <w:rsid w:val="0052302A"/>
    <w:rsid w:val="005230B5"/>
    <w:rsid w:val="0052316F"/>
    <w:rsid w:val="00523251"/>
    <w:rsid w:val="005232BD"/>
    <w:rsid w:val="005233FD"/>
    <w:rsid w:val="00523468"/>
    <w:rsid w:val="005234E0"/>
    <w:rsid w:val="00523558"/>
    <w:rsid w:val="005237CD"/>
    <w:rsid w:val="005238AD"/>
    <w:rsid w:val="0052398F"/>
    <w:rsid w:val="00523DAE"/>
    <w:rsid w:val="00523E1B"/>
    <w:rsid w:val="00523F87"/>
    <w:rsid w:val="00524152"/>
    <w:rsid w:val="005241C8"/>
    <w:rsid w:val="00524249"/>
    <w:rsid w:val="00524393"/>
    <w:rsid w:val="005244C3"/>
    <w:rsid w:val="00524543"/>
    <w:rsid w:val="005248C4"/>
    <w:rsid w:val="00524934"/>
    <w:rsid w:val="00525286"/>
    <w:rsid w:val="00525698"/>
    <w:rsid w:val="00525C62"/>
    <w:rsid w:val="00525F79"/>
    <w:rsid w:val="0052604E"/>
    <w:rsid w:val="005260B8"/>
    <w:rsid w:val="00526121"/>
    <w:rsid w:val="00526249"/>
    <w:rsid w:val="00526425"/>
    <w:rsid w:val="0052660D"/>
    <w:rsid w:val="0052661B"/>
    <w:rsid w:val="005266D7"/>
    <w:rsid w:val="005267E9"/>
    <w:rsid w:val="00526E70"/>
    <w:rsid w:val="00526ECB"/>
    <w:rsid w:val="00526F2F"/>
    <w:rsid w:val="00526FEC"/>
    <w:rsid w:val="00527060"/>
    <w:rsid w:val="0052714B"/>
    <w:rsid w:val="00527416"/>
    <w:rsid w:val="00527441"/>
    <w:rsid w:val="005275BB"/>
    <w:rsid w:val="005275EE"/>
    <w:rsid w:val="005276EA"/>
    <w:rsid w:val="0052786C"/>
    <w:rsid w:val="00527A7B"/>
    <w:rsid w:val="00527AA5"/>
    <w:rsid w:val="00527ABE"/>
    <w:rsid w:val="00527C5E"/>
    <w:rsid w:val="00527C6D"/>
    <w:rsid w:val="00527CAA"/>
    <w:rsid w:val="00527D4D"/>
    <w:rsid w:val="005300A6"/>
    <w:rsid w:val="0053027A"/>
    <w:rsid w:val="0053082D"/>
    <w:rsid w:val="005308C3"/>
    <w:rsid w:val="00530946"/>
    <w:rsid w:val="00530A82"/>
    <w:rsid w:val="00530B64"/>
    <w:rsid w:val="00531493"/>
    <w:rsid w:val="00531553"/>
    <w:rsid w:val="005316DB"/>
    <w:rsid w:val="00531752"/>
    <w:rsid w:val="00531982"/>
    <w:rsid w:val="00531AE6"/>
    <w:rsid w:val="00531B97"/>
    <w:rsid w:val="00531C50"/>
    <w:rsid w:val="00531DF2"/>
    <w:rsid w:val="00531EA6"/>
    <w:rsid w:val="0053206D"/>
    <w:rsid w:val="005322D5"/>
    <w:rsid w:val="0053240F"/>
    <w:rsid w:val="0053241B"/>
    <w:rsid w:val="00532681"/>
    <w:rsid w:val="005327C3"/>
    <w:rsid w:val="00532813"/>
    <w:rsid w:val="0053281F"/>
    <w:rsid w:val="00532A81"/>
    <w:rsid w:val="00532B8F"/>
    <w:rsid w:val="00533147"/>
    <w:rsid w:val="005331F3"/>
    <w:rsid w:val="0053343B"/>
    <w:rsid w:val="0053396F"/>
    <w:rsid w:val="00533B4A"/>
    <w:rsid w:val="00533DDA"/>
    <w:rsid w:val="00533E22"/>
    <w:rsid w:val="005340A8"/>
    <w:rsid w:val="00534120"/>
    <w:rsid w:val="00534466"/>
    <w:rsid w:val="00534624"/>
    <w:rsid w:val="005347B0"/>
    <w:rsid w:val="00534E85"/>
    <w:rsid w:val="0053529E"/>
    <w:rsid w:val="005353DF"/>
    <w:rsid w:val="00535687"/>
    <w:rsid w:val="0053578B"/>
    <w:rsid w:val="00535978"/>
    <w:rsid w:val="00535BDF"/>
    <w:rsid w:val="00535E41"/>
    <w:rsid w:val="0053624D"/>
    <w:rsid w:val="00536675"/>
    <w:rsid w:val="00536797"/>
    <w:rsid w:val="00536A1E"/>
    <w:rsid w:val="00536B10"/>
    <w:rsid w:val="00536BE6"/>
    <w:rsid w:val="005373CE"/>
    <w:rsid w:val="00537665"/>
    <w:rsid w:val="005377A6"/>
    <w:rsid w:val="005377DD"/>
    <w:rsid w:val="0053780C"/>
    <w:rsid w:val="00537BE2"/>
    <w:rsid w:val="00537C86"/>
    <w:rsid w:val="0054008E"/>
    <w:rsid w:val="005400F5"/>
    <w:rsid w:val="005401A3"/>
    <w:rsid w:val="005402DC"/>
    <w:rsid w:val="0054032C"/>
    <w:rsid w:val="00540375"/>
    <w:rsid w:val="00540478"/>
    <w:rsid w:val="00540563"/>
    <w:rsid w:val="00540E8E"/>
    <w:rsid w:val="00541101"/>
    <w:rsid w:val="00541181"/>
    <w:rsid w:val="0054120B"/>
    <w:rsid w:val="005412E3"/>
    <w:rsid w:val="005412E9"/>
    <w:rsid w:val="0054146F"/>
    <w:rsid w:val="00541643"/>
    <w:rsid w:val="00541C62"/>
    <w:rsid w:val="00541E03"/>
    <w:rsid w:val="0054202C"/>
    <w:rsid w:val="005420BB"/>
    <w:rsid w:val="00542228"/>
    <w:rsid w:val="0054242E"/>
    <w:rsid w:val="005424EF"/>
    <w:rsid w:val="005428E2"/>
    <w:rsid w:val="0054296A"/>
    <w:rsid w:val="00542DF6"/>
    <w:rsid w:val="005430BA"/>
    <w:rsid w:val="00543199"/>
    <w:rsid w:val="00543226"/>
    <w:rsid w:val="005432A6"/>
    <w:rsid w:val="0054339A"/>
    <w:rsid w:val="00543562"/>
    <w:rsid w:val="005436A7"/>
    <w:rsid w:val="00543A9F"/>
    <w:rsid w:val="00543C99"/>
    <w:rsid w:val="00543D46"/>
    <w:rsid w:val="00543FD3"/>
    <w:rsid w:val="00544273"/>
    <w:rsid w:val="0054437F"/>
    <w:rsid w:val="005444BE"/>
    <w:rsid w:val="00544A59"/>
    <w:rsid w:val="00544B53"/>
    <w:rsid w:val="00544CBB"/>
    <w:rsid w:val="00544DD9"/>
    <w:rsid w:val="00544E46"/>
    <w:rsid w:val="005450A8"/>
    <w:rsid w:val="00545135"/>
    <w:rsid w:val="00545267"/>
    <w:rsid w:val="005453B6"/>
    <w:rsid w:val="005453EF"/>
    <w:rsid w:val="00545516"/>
    <w:rsid w:val="005455D3"/>
    <w:rsid w:val="005458F2"/>
    <w:rsid w:val="0054595E"/>
    <w:rsid w:val="00545A4F"/>
    <w:rsid w:val="00545BA1"/>
    <w:rsid w:val="00545CDC"/>
    <w:rsid w:val="00545DD1"/>
    <w:rsid w:val="00545E98"/>
    <w:rsid w:val="005461E1"/>
    <w:rsid w:val="005461F7"/>
    <w:rsid w:val="00546408"/>
    <w:rsid w:val="0054653F"/>
    <w:rsid w:val="00546763"/>
    <w:rsid w:val="005467D1"/>
    <w:rsid w:val="00546AC0"/>
    <w:rsid w:val="00546D15"/>
    <w:rsid w:val="00546D40"/>
    <w:rsid w:val="00546DA8"/>
    <w:rsid w:val="0054712C"/>
    <w:rsid w:val="005472A6"/>
    <w:rsid w:val="0054749F"/>
    <w:rsid w:val="005474C4"/>
    <w:rsid w:val="00547804"/>
    <w:rsid w:val="005478BA"/>
    <w:rsid w:val="00547AB4"/>
    <w:rsid w:val="00547AD9"/>
    <w:rsid w:val="00547D8A"/>
    <w:rsid w:val="00547E25"/>
    <w:rsid w:val="00550417"/>
    <w:rsid w:val="00550437"/>
    <w:rsid w:val="00550498"/>
    <w:rsid w:val="005507EE"/>
    <w:rsid w:val="00550CE7"/>
    <w:rsid w:val="0055128A"/>
    <w:rsid w:val="005512DB"/>
    <w:rsid w:val="005516CD"/>
    <w:rsid w:val="005518A6"/>
    <w:rsid w:val="00551BD2"/>
    <w:rsid w:val="00551CEB"/>
    <w:rsid w:val="00551F60"/>
    <w:rsid w:val="00552166"/>
    <w:rsid w:val="00552193"/>
    <w:rsid w:val="00552778"/>
    <w:rsid w:val="00552812"/>
    <w:rsid w:val="00552BE1"/>
    <w:rsid w:val="00552DA8"/>
    <w:rsid w:val="00552E06"/>
    <w:rsid w:val="00552E2D"/>
    <w:rsid w:val="00552E67"/>
    <w:rsid w:val="0055325A"/>
    <w:rsid w:val="00553312"/>
    <w:rsid w:val="00553829"/>
    <w:rsid w:val="005538BB"/>
    <w:rsid w:val="00553A8C"/>
    <w:rsid w:val="00553AA3"/>
    <w:rsid w:val="00553B24"/>
    <w:rsid w:val="00553B6D"/>
    <w:rsid w:val="00553BF8"/>
    <w:rsid w:val="00553CE2"/>
    <w:rsid w:val="0055430A"/>
    <w:rsid w:val="00554472"/>
    <w:rsid w:val="00554510"/>
    <w:rsid w:val="00554553"/>
    <w:rsid w:val="005545E1"/>
    <w:rsid w:val="00554B1F"/>
    <w:rsid w:val="00554D87"/>
    <w:rsid w:val="00554E79"/>
    <w:rsid w:val="00554EE3"/>
    <w:rsid w:val="00554F53"/>
    <w:rsid w:val="00554F73"/>
    <w:rsid w:val="0055502C"/>
    <w:rsid w:val="0055522D"/>
    <w:rsid w:val="005552FB"/>
    <w:rsid w:val="0055531E"/>
    <w:rsid w:val="0055543B"/>
    <w:rsid w:val="00555794"/>
    <w:rsid w:val="00555CF4"/>
    <w:rsid w:val="00555D1D"/>
    <w:rsid w:val="005563A3"/>
    <w:rsid w:val="005563CD"/>
    <w:rsid w:val="00556B80"/>
    <w:rsid w:val="00556BEA"/>
    <w:rsid w:val="00556D4B"/>
    <w:rsid w:val="00556F01"/>
    <w:rsid w:val="00556F53"/>
    <w:rsid w:val="005572FD"/>
    <w:rsid w:val="005573DC"/>
    <w:rsid w:val="005574FD"/>
    <w:rsid w:val="00557569"/>
    <w:rsid w:val="005576BD"/>
    <w:rsid w:val="005576EE"/>
    <w:rsid w:val="00557742"/>
    <w:rsid w:val="0055783C"/>
    <w:rsid w:val="00557B8C"/>
    <w:rsid w:val="00557CC1"/>
    <w:rsid w:val="00557CE0"/>
    <w:rsid w:val="00557EBC"/>
    <w:rsid w:val="00557ED2"/>
    <w:rsid w:val="0056033E"/>
    <w:rsid w:val="005604DF"/>
    <w:rsid w:val="005604E0"/>
    <w:rsid w:val="0056082E"/>
    <w:rsid w:val="00560A4C"/>
    <w:rsid w:val="00560A54"/>
    <w:rsid w:val="00560A79"/>
    <w:rsid w:val="00560B85"/>
    <w:rsid w:val="00560C08"/>
    <w:rsid w:val="00560D01"/>
    <w:rsid w:val="005610F9"/>
    <w:rsid w:val="00561133"/>
    <w:rsid w:val="005612E3"/>
    <w:rsid w:val="005615A7"/>
    <w:rsid w:val="00561716"/>
    <w:rsid w:val="00561957"/>
    <w:rsid w:val="00561989"/>
    <w:rsid w:val="0056230B"/>
    <w:rsid w:val="005623B8"/>
    <w:rsid w:val="0056256B"/>
    <w:rsid w:val="00562784"/>
    <w:rsid w:val="0056288E"/>
    <w:rsid w:val="00562A99"/>
    <w:rsid w:val="00562B23"/>
    <w:rsid w:val="00562C32"/>
    <w:rsid w:val="00562E54"/>
    <w:rsid w:val="005630A0"/>
    <w:rsid w:val="00563406"/>
    <w:rsid w:val="005635A1"/>
    <w:rsid w:val="005639A7"/>
    <w:rsid w:val="005639AF"/>
    <w:rsid w:val="00563D4A"/>
    <w:rsid w:val="00563D9A"/>
    <w:rsid w:val="00563EBB"/>
    <w:rsid w:val="00563FAA"/>
    <w:rsid w:val="00564352"/>
    <w:rsid w:val="00564703"/>
    <w:rsid w:val="00564885"/>
    <w:rsid w:val="00564982"/>
    <w:rsid w:val="00564A06"/>
    <w:rsid w:val="00564A75"/>
    <w:rsid w:val="00564BA7"/>
    <w:rsid w:val="00564CEB"/>
    <w:rsid w:val="00564E70"/>
    <w:rsid w:val="00564FC4"/>
    <w:rsid w:val="005653BB"/>
    <w:rsid w:val="0056587A"/>
    <w:rsid w:val="00565952"/>
    <w:rsid w:val="00565B08"/>
    <w:rsid w:val="00565D98"/>
    <w:rsid w:val="00565E83"/>
    <w:rsid w:val="005660CD"/>
    <w:rsid w:val="00566245"/>
    <w:rsid w:val="0056627A"/>
    <w:rsid w:val="005663E5"/>
    <w:rsid w:val="0056660E"/>
    <w:rsid w:val="0056664A"/>
    <w:rsid w:val="005666D7"/>
    <w:rsid w:val="005668BC"/>
    <w:rsid w:val="00566900"/>
    <w:rsid w:val="00566A03"/>
    <w:rsid w:val="00566AC2"/>
    <w:rsid w:val="00566C87"/>
    <w:rsid w:val="00566CED"/>
    <w:rsid w:val="00566D02"/>
    <w:rsid w:val="00566D7C"/>
    <w:rsid w:val="00566EE6"/>
    <w:rsid w:val="00567153"/>
    <w:rsid w:val="00567580"/>
    <w:rsid w:val="00567705"/>
    <w:rsid w:val="00567741"/>
    <w:rsid w:val="00567AD3"/>
    <w:rsid w:val="00567B0C"/>
    <w:rsid w:val="00567BDF"/>
    <w:rsid w:val="00567C35"/>
    <w:rsid w:val="00567D2A"/>
    <w:rsid w:val="00567DCE"/>
    <w:rsid w:val="00567E1D"/>
    <w:rsid w:val="005701E7"/>
    <w:rsid w:val="00570370"/>
    <w:rsid w:val="00570427"/>
    <w:rsid w:val="005704B4"/>
    <w:rsid w:val="00570535"/>
    <w:rsid w:val="00570E5E"/>
    <w:rsid w:val="00571102"/>
    <w:rsid w:val="0057112E"/>
    <w:rsid w:val="00571207"/>
    <w:rsid w:val="00571209"/>
    <w:rsid w:val="005713D0"/>
    <w:rsid w:val="005714A7"/>
    <w:rsid w:val="0057187D"/>
    <w:rsid w:val="00571C2F"/>
    <w:rsid w:val="00571D43"/>
    <w:rsid w:val="00571DE4"/>
    <w:rsid w:val="00571F17"/>
    <w:rsid w:val="00571FAD"/>
    <w:rsid w:val="00572244"/>
    <w:rsid w:val="005723DF"/>
    <w:rsid w:val="005723FE"/>
    <w:rsid w:val="005727A0"/>
    <w:rsid w:val="00572A7D"/>
    <w:rsid w:val="00572E90"/>
    <w:rsid w:val="005730D0"/>
    <w:rsid w:val="00573377"/>
    <w:rsid w:val="005736A0"/>
    <w:rsid w:val="00573711"/>
    <w:rsid w:val="00573728"/>
    <w:rsid w:val="0057386E"/>
    <w:rsid w:val="00573C5F"/>
    <w:rsid w:val="00573D1D"/>
    <w:rsid w:val="00573D3C"/>
    <w:rsid w:val="00573E76"/>
    <w:rsid w:val="00573EE6"/>
    <w:rsid w:val="00573F4E"/>
    <w:rsid w:val="00573F5D"/>
    <w:rsid w:val="0057410C"/>
    <w:rsid w:val="005743C2"/>
    <w:rsid w:val="005743C7"/>
    <w:rsid w:val="005743F6"/>
    <w:rsid w:val="0057466C"/>
    <w:rsid w:val="0057469A"/>
    <w:rsid w:val="00574801"/>
    <w:rsid w:val="00574C54"/>
    <w:rsid w:val="00574EFD"/>
    <w:rsid w:val="00575022"/>
    <w:rsid w:val="00575272"/>
    <w:rsid w:val="0057538D"/>
    <w:rsid w:val="005754E6"/>
    <w:rsid w:val="00575559"/>
    <w:rsid w:val="005756F6"/>
    <w:rsid w:val="00575746"/>
    <w:rsid w:val="00575780"/>
    <w:rsid w:val="005757DF"/>
    <w:rsid w:val="00575873"/>
    <w:rsid w:val="00575A3D"/>
    <w:rsid w:val="00575B99"/>
    <w:rsid w:val="005761BE"/>
    <w:rsid w:val="0057635D"/>
    <w:rsid w:val="00576534"/>
    <w:rsid w:val="00576545"/>
    <w:rsid w:val="0057654A"/>
    <w:rsid w:val="005766B3"/>
    <w:rsid w:val="0057676F"/>
    <w:rsid w:val="00576BFF"/>
    <w:rsid w:val="00576C7F"/>
    <w:rsid w:val="00576CE7"/>
    <w:rsid w:val="00576E5A"/>
    <w:rsid w:val="00576EB0"/>
    <w:rsid w:val="00576EDA"/>
    <w:rsid w:val="00576FEC"/>
    <w:rsid w:val="005771BE"/>
    <w:rsid w:val="00577294"/>
    <w:rsid w:val="005772DE"/>
    <w:rsid w:val="0057761D"/>
    <w:rsid w:val="00577639"/>
    <w:rsid w:val="005776AC"/>
    <w:rsid w:val="005777FC"/>
    <w:rsid w:val="00577895"/>
    <w:rsid w:val="005778B4"/>
    <w:rsid w:val="005778EE"/>
    <w:rsid w:val="00577995"/>
    <w:rsid w:val="00577A18"/>
    <w:rsid w:val="00577A9B"/>
    <w:rsid w:val="00577AA4"/>
    <w:rsid w:val="00577AB6"/>
    <w:rsid w:val="00577BB6"/>
    <w:rsid w:val="00577C25"/>
    <w:rsid w:val="0058002B"/>
    <w:rsid w:val="00580062"/>
    <w:rsid w:val="00580127"/>
    <w:rsid w:val="00580142"/>
    <w:rsid w:val="00580629"/>
    <w:rsid w:val="00580C22"/>
    <w:rsid w:val="0058100F"/>
    <w:rsid w:val="005810B1"/>
    <w:rsid w:val="00581121"/>
    <w:rsid w:val="0058142C"/>
    <w:rsid w:val="00581577"/>
    <w:rsid w:val="00581917"/>
    <w:rsid w:val="00581A40"/>
    <w:rsid w:val="00581CAA"/>
    <w:rsid w:val="00581EBD"/>
    <w:rsid w:val="00581F59"/>
    <w:rsid w:val="00582035"/>
    <w:rsid w:val="0058206D"/>
    <w:rsid w:val="0058222C"/>
    <w:rsid w:val="005822A6"/>
    <w:rsid w:val="00582337"/>
    <w:rsid w:val="0058251B"/>
    <w:rsid w:val="00582546"/>
    <w:rsid w:val="00582708"/>
    <w:rsid w:val="00582BC4"/>
    <w:rsid w:val="00582DDE"/>
    <w:rsid w:val="00582E53"/>
    <w:rsid w:val="00582F2D"/>
    <w:rsid w:val="00582F94"/>
    <w:rsid w:val="005830CD"/>
    <w:rsid w:val="005831B7"/>
    <w:rsid w:val="0058334A"/>
    <w:rsid w:val="00583609"/>
    <w:rsid w:val="00583D9A"/>
    <w:rsid w:val="00583DF3"/>
    <w:rsid w:val="005840BE"/>
    <w:rsid w:val="005840FC"/>
    <w:rsid w:val="00584242"/>
    <w:rsid w:val="00584298"/>
    <w:rsid w:val="005842F3"/>
    <w:rsid w:val="005844E8"/>
    <w:rsid w:val="00584BD3"/>
    <w:rsid w:val="00584C63"/>
    <w:rsid w:val="00584CF5"/>
    <w:rsid w:val="00585022"/>
    <w:rsid w:val="005852D5"/>
    <w:rsid w:val="00585358"/>
    <w:rsid w:val="00585AEA"/>
    <w:rsid w:val="00585B19"/>
    <w:rsid w:val="00585BE0"/>
    <w:rsid w:val="00585E84"/>
    <w:rsid w:val="005862F4"/>
    <w:rsid w:val="005863EA"/>
    <w:rsid w:val="00586461"/>
    <w:rsid w:val="005868EB"/>
    <w:rsid w:val="00586D5F"/>
    <w:rsid w:val="00586FF9"/>
    <w:rsid w:val="005876CF"/>
    <w:rsid w:val="005878B0"/>
    <w:rsid w:val="005879AC"/>
    <w:rsid w:val="00587C1C"/>
    <w:rsid w:val="00587E20"/>
    <w:rsid w:val="00587ED5"/>
    <w:rsid w:val="00590114"/>
    <w:rsid w:val="005901C3"/>
    <w:rsid w:val="00590262"/>
    <w:rsid w:val="00590361"/>
    <w:rsid w:val="00590705"/>
    <w:rsid w:val="005909B9"/>
    <w:rsid w:val="005909BF"/>
    <w:rsid w:val="00590D13"/>
    <w:rsid w:val="00590ECF"/>
    <w:rsid w:val="00590FC0"/>
    <w:rsid w:val="0059129C"/>
    <w:rsid w:val="00591861"/>
    <w:rsid w:val="00591910"/>
    <w:rsid w:val="00591B1B"/>
    <w:rsid w:val="00591F51"/>
    <w:rsid w:val="0059202B"/>
    <w:rsid w:val="005921A1"/>
    <w:rsid w:val="00592288"/>
    <w:rsid w:val="00592487"/>
    <w:rsid w:val="005925A7"/>
    <w:rsid w:val="005926E0"/>
    <w:rsid w:val="0059277A"/>
    <w:rsid w:val="00592C42"/>
    <w:rsid w:val="00592CEF"/>
    <w:rsid w:val="00592E63"/>
    <w:rsid w:val="00592F08"/>
    <w:rsid w:val="00593325"/>
    <w:rsid w:val="005934F9"/>
    <w:rsid w:val="00593A44"/>
    <w:rsid w:val="00593B2A"/>
    <w:rsid w:val="00593C6F"/>
    <w:rsid w:val="00593D63"/>
    <w:rsid w:val="00593EDF"/>
    <w:rsid w:val="00593F4F"/>
    <w:rsid w:val="00594193"/>
    <w:rsid w:val="005945E6"/>
    <w:rsid w:val="0059466E"/>
    <w:rsid w:val="0059491F"/>
    <w:rsid w:val="00594B95"/>
    <w:rsid w:val="00594E20"/>
    <w:rsid w:val="00594FE1"/>
    <w:rsid w:val="00595064"/>
    <w:rsid w:val="00595197"/>
    <w:rsid w:val="005953A6"/>
    <w:rsid w:val="00595463"/>
    <w:rsid w:val="00595663"/>
    <w:rsid w:val="0059578F"/>
    <w:rsid w:val="005959C1"/>
    <w:rsid w:val="00595A78"/>
    <w:rsid w:val="00595EA0"/>
    <w:rsid w:val="00596075"/>
    <w:rsid w:val="005963C9"/>
    <w:rsid w:val="005968E3"/>
    <w:rsid w:val="00596B56"/>
    <w:rsid w:val="00596D65"/>
    <w:rsid w:val="00596D9D"/>
    <w:rsid w:val="00596EAE"/>
    <w:rsid w:val="00596F21"/>
    <w:rsid w:val="005970E3"/>
    <w:rsid w:val="0059714D"/>
    <w:rsid w:val="005971AD"/>
    <w:rsid w:val="00597211"/>
    <w:rsid w:val="0059729A"/>
    <w:rsid w:val="0059745E"/>
    <w:rsid w:val="0059752C"/>
    <w:rsid w:val="00597D47"/>
    <w:rsid w:val="00597EE6"/>
    <w:rsid w:val="005A0069"/>
    <w:rsid w:val="005A00FF"/>
    <w:rsid w:val="005A02D1"/>
    <w:rsid w:val="005A0417"/>
    <w:rsid w:val="005A060E"/>
    <w:rsid w:val="005A061C"/>
    <w:rsid w:val="005A07A2"/>
    <w:rsid w:val="005A082C"/>
    <w:rsid w:val="005A0968"/>
    <w:rsid w:val="005A09FF"/>
    <w:rsid w:val="005A0A1D"/>
    <w:rsid w:val="005A0B41"/>
    <w:rsid w:val="005A0DE3"/>
    <w:rsid w:val="005A0E66"/>
    <w:rsid w:val="005A1298"/>
    <w:rsid w:val="005A1313"/>
    <w:rsid w:val="005A140E"/>
    <w:rsid w:val="005A1C0D"/>
    <w:rsid w:val="005A1D02"/>
    <w:rsid w:val="005A1DA6"/>
    <w:rsid w:val="005A1EC6"/>
    <w:rsid w:val="005A1FE5"/>
    <w:rsid w:val="005A22F3"/>
    <w:rsid w:val="005A24DF"/>
    <w:rsid w:val="005A255F"/>
    <w:rsid w:val="005A2588"/>
    <w:rsid w:val="005A26EB"/>
    <w:rsid w:val="005A2761"/>
    <w:rsid w:val="005A2C47"/>
    <w:rsid w:val="005A2D82"/>
    <w:rsid w:val="005A2D91"/>
    <w:rsid w:val="005A3358"/>
    <w:rsid w:val="005A33B4"/>
    <w:rsid w:val="005A3714"/>
    <w:rsid w:val="005A3899"/>
    <w:rsid w:val="005A3A7B"/>
    <w:rsid w:val="005A3D1F"/>
    <w:rsid w:val="005A3D83"/>
    <w:rsid w:val="005A4020"/>
    <w:rsid w:val="005A4053"/>
    <w:rsid w:val="005A40AC"/>
    <w:rsid w:val="005A4258"/>
    <w:rsid w:val="005A4285"/>
    <w:rsid w:val="005A44BC"/>
    <w:rsid w:val="005A454B"/>
    <w:rsid w:val="005A497E"/>
    <w:rsid w:val="005A497F"/>
    <w:rsid w:val="005A4C38"/>
    <w:rsid w:val="005A4CD0"/>
    <w:rsid w:val="005A4D18"/>
    <w:rsid w:val="005A4EFD"/>
    <w:rsid w:val="005A5201"/>
    <w:rsid w:val="005A531D"/>
    <w:rsid w:val="005A5467"/>
    <w:rsid w:val="005A5B50"/>
    <w:rsid w:val="005A5C72"/>
    <w:rsid w:val="005A64CF"/>
    <w:rsid w:val="005A6525"/>
    <w:rsid w:val="005A6692"/>
    <w:rsid w:val="005A68D0"/>
    <w:rsid w:val="005A6A15"/>
    <w:rsid w:val="005A6A40"/>
    <w:rsid w:val="005A6D3E"/>
    <w:rsid w:val="005A6DAA"/>
    <w:rsid w:val="005A6DB6"/>
    <w:rsid w:val="005A6FB7"/>
    <w:rsid w:val="005A7002"/>
    <w:rsid w:val="005A742E"/>
    <w:rsid w:val="005A757D"/>
    <w:rsid w:val="005A775C"/>
    <w:rsid w:val="005A77E5"/>
    <w:rsid w:val="005A7917"/>
    <w:rsid w:val="005A796E"/>
    <w:rsid w:val="005A7CC3"/>
    <w:rsid w:val="005A7DEA"/>
    <w:rsid w:val="005A7ED2"/>
    <w:rsid w:val="005A7F24"/>
    <w:rsid w:val="005A7F5E"/>
    <w:rsid w:val="005A7FAD"/>
    <w:rsid w:val="005B0165"/>
    <w:rsid w:val="005B037D"/>
    <w:rsid w:val="005B0772"/>
    <w:rsid w:val="005B07DF"/>
    <w:rsid w:val="005B0886"/>
    <w:rsid w:val="005B0BBC"/>
    <w:rsid w:val="005B0F71"/>
    <w:rsid w:val="005B0F9E"/>
    <w:rsid w:val="005B1112"/>
    <w:rsid w:val="005B1169"/>
    <w:rsid w:val="005B1428"/>
    <w:rsid w:val="005B19F7"/>
    <w:rsid w:val="005B1B7D"/>
    <w:rsid w:val="005B2201"/>
    <w:rsid w:val="005B22FC"/>
    <w:rsid w:val="005B2555"/>
    <w:rsid w:val="005B2600"/>
    <w:rsid w:val="005B26C3"/>
    <w:rsid w:val="005B2767"/>
    <w:rsid w:val="005B282B"/>
    <w:rsid w:val="005B287F"/>
    <w:rsid w:val="005B28AB"/>
    <w:rsid w:val="005B28D4"/>
    <w:rsid w:val="005B28EA"/>
    <w:rsid w:val="005B2C36"/>
    <w:rsid w:val="005B2C7D"/>
    <w:rsid w:val="005B2CB3"/>
    <w:rsid w:val="005B2E68"/>
    <w:rsid w:val="005B33FC"/>
    <w:rsid w:val="005B3431"/>
    <w:rsid w:val="005B3494"/>
    <w:rsid w:val="005B369A"/>
    <w:rsid w:val="005B4554"/>
    <w:rsid w:val="005B466C"/>
    <w:rsid w:val="005B477F"/>
    <w:rsid w:val="005B4990"/>
    <w:rsid w:val="005B4A42"/>
    <w:rsid w:val="005B4CEA"/>
    <w:rsid w:val="005B4D7C"/>
    <w:rsid w:val="005B4EBF"/>
    <w:rsid w:val="005B508C"/>
    <w:rsid w:val="005B55AA"/>
    <w:rsid w:val="005B576D"/>
    <w:rsid w:val="005B58E3"/>
    <w:rsid w:val="005B59A9"/>
    <w:rsid w:val="005B5C8E"/>
    <w:rsid w:val="005B5CA7"/>
    <w:rsid w:val="005B6003"/>
    <w:rsid w:val="005B630A"/>
    <w:rsid w:val="005B6353"/>
    <w:rsid w:val="005B64C9"/>
    <w:rsid w:val="005B6513"/>
    <w:rsid w:val="005B6613"/>
    <w:rsid w:val="005B6730"/>
    <w:rsid w:val="005B677B"/>
    <w:rsid w:val="005B6845"/>
    <w:rsid w:val="005B69A3"/>
    <w:rsid w:val="005B6BF8"/>
    <w:rsid w:val="005B6C79"/>
    <w:rsid w:val="005B6EF8"/>
    <w:rsid w:val="005B7174"/>
    <w:rsid w:val="005B71CA"/>
    <w:rsid w:val="005B729F"/>
    <w:rsid w:val="005B72E5"/>
    <w:rsid w:val="005B7467"/>
    <w:rsid w:val="005B76BA"/>
    <w:rsid w:val="005B7AFA"/>
    <w:rsid w:val="005B7B6B"/>
    <w:rsid w:val="005B7C67"/>
    <w:rsid w:val="005C0390"/>
    <w:rsid w:val="005C05B5"/>
    <w:rsid w:val="005C0629"/>
    <w:rsid w:val="005C0665"/>
    <w:rsid w:val="005C0A1E"/>
    <w:rsid w:val="005C0BC2"/>
    <w:rsid w:val="005C0E4B"/>
    <w:rsid w:val="005C0E98"/>
    <w:rsid w:val="005C0F86"/>
    <w:rsid w:val="005C0FBD"/>
    <w:rsid w:val="005C111A"/>
    <w:rsid w:val="005C1181"/>
    <w:rsid w:val="005C125A"/>
    <w:rsid w:val="005C1368"/>
    <w:rsid w:val="005C13E6"/>
    <w:rsid w:val="005C1526"/>
    <w:rsid w:val="005C18CC"/>
    <w:rsid w:val="005C1BEE"/>
    <w:rsid w:val="005C1D74"/>
    <w:rsid w:val="005C1F41"/>
    <w:rsid w:val="005C21AB"/>
    <w:rsid w:val="005C2215"/>
    <w:rsid w:val="005C2348"/>
    <w:rsid w:val="005C2760"/>
    <w:rsid w:val="005C2881"/>
    <w:rsid w:val="005C2914"/>
    <w:rsid w:val="005C2934"/>
    <w:rsid w:val="005C2A35"/>
    <w:rsid w:val="005C2E5E"/>
    <w:rsid w:val="005C2FA9"/>
    <w:rsid w:val="005C358D"/>
    <w:rsid w:val="005C35BC"/>
    <w:rsid w:val="005C37D8"/>
    <w:rsid w:val="005C3835"/>
    <w:rsid w:val="005C3888"/>
    <w:rsid w:val="005C3980"/>
    <w:rsid w:val="005C3C97"/>
    <w:rsid w:val="005C3DBA"/>
    <w:rsid w:val="005C3FD4"/>
    <w:rsid w:val="005C4047"/>
    <w:rsid w:val="005C40E7"/>
    <w:rsid w:val="005C4A42"/>
    <w:rsid w:val="005C4E69"/>
    <w:rsid w:val="005C4EE6"/>
    <w:rsid w:val="005C4FED"/>
    <w:rsid w:val="005C51FD"/>
    <w:rsid w:val="005C5450"/>
    <w:rsid w:val="005C546D"/>
    <w:rsid w:val="005C54E3"/>
    <w:rsid w:val="005C598B"/>
    <w:rsid w:val="005C59E6"/>
    <w:rsid w:val="005C5C93"/>
    <w:rsid w:val="005C5DF6"/>
    <w:rsid w:val="005C622C"/>
    <w:rsid w:val="005C63CD"/>
    <w:rsid w:val="005C63E9"/>
    <w:rsid w:val="005C6584"/>
    <w:rsid w:val="005C67D2"/>
    <w:rsid w:val="005C6804"/>
    <w:rsid w:val="005C680A"/>
    <w:rsid w:val="005C6C00"/>
    <w:rsid w:val="005C6DE2"/>
    <w:rsid w:val="005C6F45"/>
    <w:rsid w:val="005C6F95"/>
    <w:rsid w:val="005C6FA8"/>
    <w:rsid w:val="005C75EA"/>
    <w:rsid w:val="005C7D59"/>
    <w:rsid w:val="005C7E63"/>
    <w:rsid w:val="005D00C4"/>
    <w:rsid w:val="005D01EC"/>
    <w:rsid w:val="005D02F4"/>
    <w:rsid w:val="005D0372"/>
    <w:rsid w:val="005D057C"/>
    <w:rsid w:val="005D0796"/>
    <w:rsid w:val="005D0A0D"/>
    <w:rsid w:val="005D0D55"/>
    <w:rsid w:val="005D159C"/>
    <w:rsid w:val="005D18A0"/>
    <w:rsid w:val="005D18EE"/>
    <w:rsid w:val="005D1AE0"/>
    <w:rsid w:val="005D1EE6"/>
    <w:rsid w:val="005D213F"/>
    <w:rsid w:val="005D2140"/>
    <w:rsid w:val="005D22B7"/>
    <w:rsid w:val="005D23C6"/>
    <w:rsid w:val="005D27D2"/>
    <w:rsid w:val="005D3411"/>
    <w:rsid w:val="005D34BA"/>
    <w:rsid w:val="005D399E"/>
    <w:rsid w:val="005D3D2A"/>
    <w:rsid w:val="005D3DD7"/>
    <w:rsid w:val="005D3E7A"/>
    <w:rsid w:val="005D3F05"/>
    <w:rsid w:val="005D445E"/>
    <w:rsid w:val="005D468A"/>
    <w:rsid w:val="005D46DE"/>
    <w:rsid w:val="005D474D"/>
    <w:rsid w:val="005D47B2"/>
    <w:rsid w:val="005D48E0"/>
    <w:rsid w:val="005D4A61"/>
    <w:rsid w:val="005D4C19"/>
    <w:rsid w:val="005D4D67"/>
    <w:rsid w:val="005D4E12"/>
    <w:rsid w:val="005D4F50"/>
    <w:rsid w:val="005D5482"/>
    <w:rsid w:val="005D550B"/>
    <w:rsid w:val="005D5656"/>
    <w:rsid w:val="005D574F"/>
    <w:rsid w:val="005D57A6"/>
    <w:rsid w:val="005D584D"/>
    <w:rsid w:val="005D58F5"/>
    <w:rsid w:val="005D5CDA"/>
    <w:rsid w:val="005D613E"/>
    <w:rsid w:val="005D6214"/>
    <w:rsid w:val="005D624E"/>
    <w:rsid w:val="005D6593"/>
    <w:rsid w:val="005D6A7C"/>
    <w:rsid w:val="005D6AC4"/>
    <w:rsid w:val="005D6C3B"/>
    <w:rsid w:val="005D6E98"/>
    <w:rsid w:val="005D774F"/>
    <w:rsid w:val="005D77E7"/>
    <w:rsid w:val="005D793C"/>
    <w:rsid w:val="005D7D73"/>
    <w:rsid w:val="005D7EA0"/>
    <w:rsid w:val="005D7FC5"/>
    <w:rsid w:val="005E02DB"/>
    <w:rsid w:val="005E034F"/>
    <w:rsid w:val="005E0443"/>
    <w:rsid w:val="005E0515"/>
    <w:rsid w:val="005E0739"/>
    <w:rsid w:val="005E079D"/>
    <w:rsid w:val="005E0DC6"/>
    <w:rsid w:val="005E0FFC"/>
    <w:rsid w:val="005E10D2"/>
    <w:rsid w:val="005E10F1"/>
    <w:rsid w:val="005E1121"/>
    <w:rsid w:val="005E1260"/>
    <w:rsid w:val="005E14F6"/>
    <w:rsid w:val="005E1593"/>
    <w:rsid w:val="005E1614"/>
    <w:rsid w:val="005E1BAA"/>
    <w:rsid w:val="005E1C9E"/>
    <w:rsid w:val="005E1EF1"/>
    <w:rsid w:val="005E2490"/>
    <w:rsid w:val="005E258E"/>
    <w:rsid w:val="005E2608"/>
    <w:rsid w:val="005E28E7"/>
    <w:rsid w:val="005E2A2A"/>
    <w:rsid w:val="005E2C77"/>
    <w:rsid w:val="005E2E19"/>
    <w:rsid w:val="005E2EBC"/>
    <w:rsid w:val="005E300F"/>
    <w:rsid w:val="005E3063"/>
    <w:rsid w:val="005E31F4"/>
    <w:rsid w:val="005E3231"/>
    <w:rsid w:val="005E329A"/>
    <w:rsid w:val="005E33FB"/>
    <w:rsid w:val="005E35A2"/>
    <w:rsid w:val="005E3629"/>
    <w:rsid w:val="005E3A47"/>
    <w:rsid w:val="005E3A4E"/>
    <w:rsid w:val="005E3D06"/>
    <w:rsid w:val="005E4067"/>
    <w:rsid w:val="005E415F"/>
    <w:rsid w:val="005E4AA7"/>
    <w:rsid w:val="005E4B03"/>
    <w:rsid w:val="005E4B61"/>
    <w:rsid w:val="005E4B7E"/>
    <w:rsid w:val="005E4C82"/>
    <w:rsid w:val="005E4E5C"/>
    <w:rsid w:val="005E4F98"/>
    <w:rsid w:val="005E522F"/>
    <w:rsid w:val="005E5281"/>
    <w:rsid w:val="005E5359"/>
    <w:rsid w:val="005E56AD"/>
    <w:rsid w:val="005E56E7"/>
    <w:rsid w:val="005E56F5"/>
    <w:rsid w:val="005E5875"/>
    <w:rsid w:val="005E594F"/>
    <w:rsid w:val="005E5A19"/>
    <w:rsid w:val="005E5A4B"/>
    <w:rsid w:val="005E5C33"/>
    <w:rsid w:val="005E5D2C"/>
    <w:rsid w:val="005E6315"/>
    <w:rsid w:val="005E63BC"/>
    <w:rsid w:val="005E65A8"/>
    <w:rsid w:val="005E6625"/>
    <w:rsid w:val="005E6710"/>
    <w:rsid w:val="005E6878"/>
    <w:rsid w:val="005E68CE"/>
    <w:rsid w:val="005E697B"/>
    <w:rsid w:val="005E6F55"/>
    <w:rsid w:val="005E72DF"/>
    <w:rsid w:val="005E72E5"/>
    <w:rsid w:val="005E7514"/>
    <w:rsid w:val="005E752B"/>
    <w:rsid w:val="005E783A"/>
    <w:rsid w:val="005E79EB"/>
    <w:rsid w:val="005E7AED"/>
    <w:rsid w:val="005E7B1C"/>
    <w:rsid w:val="005E7B5F"/>
    <w:rsid w:val="005E7BF9"/>
    <w:rsid w:val="005E7E68"/>
    <w:rsid w:val="005F013D"/>
    <w:rsid w:val="005F028B"/>
    <w:rsid w:val="005F0855"/>
    <w:rsid w:val="005F09B1"/>
    <w:rsid w:val="005F0B71"/>
    <w:rsid w:val="005F0BEF"/>
    <w:rsid w:val="005F0C85"/>
    <w:rsid w:val="005F0E19"/>
    <w:rsid w:val="005F0F2A"/>
    <w:rsid w:val="005F101E"/>
    <w:rsid w:val="005F12EA"/>
    <w:rsid w:val="005F139F"/>
    <w:rsid w:val="005F15BF"/>
    <w:rsid w:val="005F162A"/>
    <w:rsid w:val="005F17BA"/>
    <w:rsid w:val="005F1A01"/>
    <w:rsid w:val="005F1E9D"/>
    <w:rsid w:val="005F258D"/>
    <w:rsid w:val="005F25AC"/>
    <w:rsid w:val="005F26C2"/>
    <w:rsid w:val="005F26C5"/>
    <w:rsid w:val="005F285B"/>
    <w:rsid w:val="005F2BB7"/>
    <w:rsid w:val="005F2D90"/>
    <w:rsid w:val="005F3280"/>
    <w:rsid w:val="005F32D7"/>
    <w:rsid w:val="005F3E1C"/>
    <w:rsid w:val="005F3FCB"/>
    <w:rsid w:val="005F40DB"/>
    <w:rsid w:val="005F4595"/>
    <w:rsid w:val="005F4633"/>
    <w:rsid w:val="005F46B0"/>
    <w:rsid w:val="005F470E"/>
    <w:rsid w:val="005F4E38"/>
    <w:rsid w:val="005F4E73"/>
    <w:rsid w:val="005F4EBF"/>
    <w:rsid w:val="005F53BA"/>
    <w:rsid w:val="005F53EB"/>
    <w:rsid w:val="005F56D8"/>
    <w:rsid w:val="005F580B"/>
    <w:rsid w:val="005F59D6"/>
    <w:rsid w:val="005F5A02"/>
    <w:rsid w:val="005F5B95"/>
    <w:rsid w:val="005F5C5D"/>
    <w:rsid w:val="005F5ED8"/>
    <w:rsid w:val="005F5F8F"/>
    <w:rsid w:val="005F60FA"/>
    <w:rsid w:val="005F645D"/>
    <w:rsid w:val="005F66A1"/>
    <w:rsid w:val="005F681D"/>
    <w:rsid w:val="005F6993"/>
    <w:rsid w:val="005F69CE"/>
    <w:rsid w:val="005F6AB1"/>
    <w:rsid w:val="005F6F14"/>
    <w:rsid w:val="005F6F5B"/>
    <w:rsid w:val="005F7151"/>
    <w:rsid w:val="005F7274"/>
    <w:rsid w:val="005F72F8"/>
    <w:rsid w:val="005F7334"/>
    <w:rsid w:val="005F7356"/>
    <w:rsid w:val="005F7465"/>
    <w:rsid w:val="005F747B"/>
    <w:rsid w:val="005F74C6"/>
    <w:rsid w:val="005F7608"/>
    <w:rsid w:val="005F785E"/>
    <w:rsid w:val="005F78EF"/>
    <w:rsid w:val="005F798F"/>
    <w:rsid w:val="005F7AF3"/>
    <w:rsid w:val="005F7B74"/>
    <w:rsid w:val="005F7C46"/>
    <w:rsid w:val="005F7C80"/>
    <w:rsid w:val="005F7CFD"/>
    <w:rsid w:val="005F7DBE"/>
    <w:rsid w:val="00600047"/>
    <w:rsid w:val="006002C7"/>
    <w:rsid w:val="0060048A"/>
    <w:rsid w:val="00600881"/>
    <w:rsid w:val="006008B5"/>
    <w:rsid w:val="006008CE"/>
    <w:rsid w:val="00600BEE"/>
    <w:rsid w:val="00600FDB"/>
    <w:rsid w:val="006011F1"/>
    <w:rsid w:val="006015D6"/>
    <w:rsid w:val="006016C8"/>
    <w:rsid w:val="006017C4"/>
    <w:rsid w:val="00601B92"/>
    <w:rsid w:val="00601DBF"/>
    <w:rsid w:val="00601E0D"/>
    <w:rsid w:val="006020CD"/>
    <w:rsid w:val="00602575"/>
    <w:rsid w:val="0060272F"/>
    <w:rsid w:val="0060292E"/>
    <w:rsid w:val="00602FA2"/>
    <w:rsid w:val="006030E5"/>
    <w:rsid w:val="0060319D"/>
    <w:rsid w:val="006031B3"/>
    <w:rsid w:val="006031B8"/>
    <w:rsid w:val="00603304"/>
    <w:rsid w:val="00603833"/>
    <w:rsid w:val="00603BE9"/>
    <w:rsid w:val="00603DE1"/>
    <w:rsid w:val="00603DE2"/>
    <w:rsid w:val="006040EE"/>
    <w:rsid w:val="006041B5"/>
    <w:rsid w:val="00604281"/>
    <w:rsid w:val="0060470D"/>
    <w:rsid w:val="00604792"/>
    <w:rsid w:val="0060479B"/>
    <w:rsid w:val="00604A21"/>
    <w:rsid w:val="00604F17"/>
    <w:rsid w:val="00605107"/>
    <w:rsid w:val="00605158"/>
    <w:rsid w:val="00605236"/>
    <w:rsid w:val="006052B8"/>
    <w:rsid w:val="0060569F"/>
    <w:rsid w:val="00605743"/>
    <w:rsid w:val="0060576E"/>
    <w:rsid w:val="00605951"/>
    <w:rsid w:val="00605D35"/>
    <w:rsid w:val="00605E53"/>
    <w:rsid w:val="00605EE3"/>
    <w:rsid w:val="0060602C"/>
    <w:rsid w:val="0060616B"/>
    <w:rsid w:val="0060617E"/>
    <w:rsid w:val="006061CE"/>
    <w:rsid w:val="006064B2"/>
    <w:rsid w:val="00606671"/>
    <w:rsid w:val="00606990"/>
    <w:rsid w:val="006069E4"/>
    <w:rsid w:val="00606CCF"/>
    <w:rsid w:val="00606DB5"/>
    <w:rsid w:val="0060719C"/>
    <w:rsid w:val="00607444"/>
    <w:rsid w:val="006074DD"/>
    <w:rsid w:val="00607639"/>
    <w:rsid w:val="00607826"/>
    <w:rsid w:val="00607984"/>
    <w:rsid w:val="00607F9B"/>
    <w:rsid w:val="00607FDC"/>
    <w:rsid w:val="00610443"/>
    <w:rsid w:val="00610547"/>
    <w:rsid w:val="00610DAD"/>
    <w:rsid w:val="00610E04"/>
    <w:rsid w:val="006112DB"/>
    <w:rsid w:val="006113FC"/>
    <w:rsid w:val="0061145B"/>
    <w:rsid w:val="0061148B"/>
    <w:rsid w:val="00611588"/>
    <w:rsid w:val="006115EF"/>
    <w:rsid w:val="00611834"/>
    <w:rsid w:val="006119D9"/>
    <w:rsid w:val="006119E3"/>
    <w:rsid w:val="00611E5A"/>
    <w:rsid w:val="006120F1"/>
    <w:rsid w:val="00612191"/>
    <w:rsid w:val="006121FE"/>
    <w:rsid w:val="00612429"/>
    <w:rsid w:val="0061293C"/>
    <w:rsid w:val="00612A5B"/>
    <w:rsid w:val="00612C34"/>
    <w:rsid w:val="00612CB8"/>
    <w:rsid w:val="006134D6"/>
    <w:rsid w:val="006135D0"/>
    <w:rsid w:val="00613755"/>
    <w:rsid w:val="006137F6"/>
    <w:rsid w:val="006138C5"/>
    <w:rsid w:val="00613A37"/>
    <w:rsid w:val="00613B8D"/>
    <w:rsid w:val="00613DFE"/>
    <w:rsid w:val="00613EA7"/>
    <w:rsid w:val="00613EA9"/>
    <w:rsid w:val="00614009"/>
    <w:rsid w:val="00614498"/>
    <w:rsid w:val="006144BC"/>
    <w:rsid w:val="006148D4"/>
    <w:rsid w:val="00614992"/>
    <w:rsid w:val="00614A96"/>
    <w:rsid w:val="00614BBA"/>
    <w:rsid w:val="00614CE9"/>
    <w:rsid w:val="00614EB9"/>
    <w:rsid w:val="00614F43"/>
    <w:rsid w:val="00615055"/>
    <w:rsid w:val="006152A9"/>
    <w:rsid w:val="006157AD"/>
    <w:rsid w:val="006157AF"/>
    <w:rsid w:val="0061598E"/>
    <w:rsid w:val="00615A0D"/>
    <w:rsid w:val="00615AD1"/>
    <w:rsid w:val="00615C44"/>
    <w:rsid w:val="00615CA2"/>
    <w:rsid w:val="00615CA5"/>
    <w:rsid w:val="00615D6A"/>
    <w:rsid w:val="00616063"/>
    <w:rsid w:val="006160AD"/>
    <w:rsid w:val="0061611B"/>
    <w:rsid w:val="00616253"/>
    <w:rsid w:val="00616286"/>
    <w:rsid w:val="00616537"/>
    <w:rsid w:val="006166F7"/>
    <w:rsid w:val="0061680E"/>
    <w:rsid w:val="00616CE2"/>
    <w:rsid w:val="00616D06"/>
    <w:rsid w:val="006170CC"/>
    <w:rsid w:val="006170DE"/>
    <w:rsid w:val="0061717C"/>
    <w:rsid w:val="0061731A"/>
    <w:rsid w:val="00617548"/>
    <w:rsid w:val="00617749"/>
    <w:rsid w:val="006177A7"/>
    <w:rsid w:val="00617C29"/>
    <w:rsid w:val="00617C77"/>
    <w:rsid w:val="00617E61"/>
    <w:rsid w:val="006200E2"/>
    <w:rsid w:val="00620232"/>
    <w:rsid w:val="006206D7"/>
    <w:rsid w:val="006208B2"/>
    <w:rsid w:val="00620924"/>
    <w:rsid w:val="00620C04"/>
    <w:rsid w:val="00620D89"/>
    <w:rsid w:val="00620D94"/>
    <w:rsid w:val="00620E3A"/>
    <w:rsid w:val="006213DE"/>
    <w:rsid w:val="006215B6"/>
    <w:rsid w:val="0062162F"/>
    <w:rsid w:val="00621736"/>
    <w:rsid w:val="00621744"/>
    <w:rsid w:val="006217C9"/>
    <w:rsid w:val="00621D15"/>
    <w:rsid w:val="00621EA3"/>
    <w:rsid w:val="00621F4A"/>
    <w:rsid w:val="0062202B"/>
    <w:rsid w:val="0062254F"/>
    <w:rsid w:val="006225E1"/>
    <w:rsid w:val="00622740"/>
    <w:rsid w:val="00622D60"/>
    <w:rsid w:val="00622DF5"/>
    <w:rsid w:val="00623132"/>
    <w:rsid w:val="00623190"/>
    <w:rsid w:val="006234FC"/>
    <w:rsid w:val="006235A1"/>
    <w:rsid w:val="006236F1"/>
    <w:rsid w:val="0062392D"/>
    <w:rsid w:val="00623B6F"/>
    <w:rsid w:val="00623F92"/>
    <w:rsid w:val="00624180"/>
    <w:rsid w:val="0062468B"/>
    <w:rsid w:val="00624B50"/>
    <w:rsid w:val="00624BC5"/>
    <w:rsid w:val="00624D4F"/>
    <w:rsid w:val="00624DBD"/>
    <w:rsid w:val="00624E3F"/>
    <w:rsid w:val="00624FF7"/>
    <w:rsid w:val="0062514A"/>
    <w:rsid w:val="006253DD"/>
    <w:rsid w:val="00625523"/>
    <w:rsid w:val="006256F8"/>
    <w:rsid w:val="0062570A"/>
    <w:rsid w:val="0062578C"/>
    <w:rsid w:val="00625BF6"/>
    <w:rsid w:val="00625CED"/>
    <w:rsid w:val="00625EC1"/>
    <w:rsid w:val="00625F0B"/>
    <w:rsid w:val="00625F39"/>
    <w:rsid w:val="00625F8F"/>
    <w:rsid w:val="00625FAA"/>
    <w:rsid w:val="00626172"/>
    <w:rsid w:val="006265CF"/>
    <w:rsid w:val="006267E2"/>
    <w:rsid w:val="006267F9"/>
    <w:rsid w:val="00626A42"/>
    <w:rsid w:val="00626B0D"/>
    <w:rsid w:val="00626C59"/>
    <w:rsid w:val="00626CBC"/>
    <w:rsid w:val="00626FB5"/>
    <w:rsid w:val="00627085"/>
    <w:rsid w:val="00627539"/>
    <w:rsid w:val="0062755E"/>
    <w:rsid w:val="00627577"/>
    <w:rsid w:val="00627691"/>
    <w:rsid w:val="00627758"/>
    <w:rsid w:val="00630120"/>
    <w:rsid w:val="006302C9"/>
    <w:rsid w:val="00630C4A"/>
    <w:rsid w:val="00630E9F"/>
    <w:rsid w:val="00630F46"/>
    <w:rsid w:val="00630FFE"/>
    <w:rsid w:val="00631069"/>
    <w:rsid w:val="006317D9"/>
    <w:rsid w:val="0063182B"/>
    <w:rsid w:val="00631AF9"/>
    <w:rsid w:val="00631C97"/>
    <w:rsid w:val="00631D05"/>
    <w:rsid w:val="00631F39"/>
    <w:rsid w:val="00632047"/>
    <w:rsid w:val="00632067"/>
    <w:rsid w:val="006321C8"/>
    <w:rsid w:val="006322B5"/>
    <w:rsid w:val="00632556"/>
    <w:rsid w:val="006328CD"/>
    <w:rsid w:val="00632930"/>
    <w:rsid w:val="00632A2B"/>
    <w:rsid w:val="00632BF5"/>
    <w:rsid w:val="00632E54"/>
    <w:rsid w:val="006331DF"/>
    <w:rsid w:val="00633325"/>
    <w:rsid w:val="00633927"/>
    <w:rsid w:val="006339F7"/>
    <w:rsid w:val="00633A46"/>
    <w:rsid w:val="00633C67"/>
    <w:rsid w:val="00633CF4"/>
    <w:rsid w:val="00633D0F"/>
    <w:rsid w:val="00633D41"/>
    <w:rsid w:val="00633DD5"/>
    <w:rsid w:val="00633E50"/>
    <w:rsid w:val="00633FB7"/>
    <w:rsid w:val="00634080"/>
    <w:rsid w:val="006344C7"/>
    <w:rsid w:val="00634552"/>
    <w:rsid w:val="006349E5"/>
    <w:rsid w:val="00634C67"/>
    <w:rsid w:val="00634C8C"/>
    <w:rsid w:val="00634CA8"/>
    <w:rsid w:val="00634DB8"/>
    <w:rsid w:val="0063527A"/>
    <w:rsid w:val="006352CA"/>
    <w:rsid w:val="00635322"/>
    <w:rsid w:val="00635390"/>
    <w:rsid w:val="006353A5"/>
    <w:rsid w:val="006353C3"/>
    <w:rsid w:val="00635435"/>
    <w:rsid w:val="006355EF"/>
    <w:rsid w:val="00635916"/>
    <w:rsid w:val="00635922"/>
    <w:rsid w:val="00635DA6"/>
    <w:rsid w:val="00635EDD"/>
    <w:rsid w:val="00635EFB"/>
    <w:rsid w:val="00636149"/>
    <w:rsid w:val="00636184"/>
    <w:rsid w:val="00636407"/>
    <w:rsid w:val="00636419"/>
    <w:rsid w:val="00636439"/>
    <w:rsid w:val="00636459"/>
    <w:rsid w:val="006366F6"/>
    <w:rsid w:val="0063678D"/>
    <w:rsid w:val="006367B3"/>
    <w:rsid w:val="006368DF"/>
    <w:rsid w:val="00636B1F"/>
    <w:rsid w:val="00636B46"/>
    <w:rsid w:val="00636B9D"/>
    <w:rsid w:val="00636CD1"/>
    <w:rsid w:val="00636E8E"/>
    <w:rsid w:val="00637064"/>
    <w:rsid w:val="0063706E"/>
    <w:rsid w:val="00637153"/>
    <w:rsid w:val="006371E7"/>
    <w:rsid w:val="006372D2"/>
    <w:rsid w:val="006376DA"/>
    <w:rsid w:val="00637823"/>
    <w:rsid w:val="006378EC"/>
    <w:rsid w:val="00637900"/>
    <w:rsid w:val="00637926"/>
    <w:rsid w:val="00637971"/>
    <w:rsid w:val="00637BF0"/>
    <w:rsid w:val="00637C72"/>
    <w:rsid w:val="00637EBE"/>
    <w:rsid w:val="00637F74"/>
    <w:rsid w:val="00640201"/>
    <w:rsid w:val="00640229"/>
    <w:rsid w:val="00640342"/>
    <w:rsid w:val="0064038D"/>
    <w:rsid w:val="00640A32"/>
    <w:rsid w:val="00640B0D"/>
    <w:rsid w:val="00640B9F"/>
    <w:rsid w:val="00640CE6"/>
    <w:rsid w:val="00640D29"/>
    <w:rsid w:val="00640F61"/>
    <w:rsid w:val="00641166"/>
    <w:rsid w:val="00641217"/>
    <w:rsid w:val="00641257"/>
    <w:rsid w:val="00641579"/>
    <w:rsid w:val="006415B8"/>
    <w:rsid w:val="0064175D"/>
    <w:rsid w:val="0064185C"/>
    <w:rsid w:val="006419FE"/>
    <w:rsid w:val="00641D25"/>
    <w:rsid w:val="00641EB4"/>
    <w:rsid w:val="00641F8A"/>
    <w:rsid w:val="00641F9B"/>
    <w:rsid w:val="00641FC5"/>
    <w:rsid w:val="006422C0"/>
    <w:rsid w:val="0064248A"/>
    <w:rsid w:val="006424B1"/>
    <w:rsid w:val="0064269B"/>
    <w:rsid w:val="00642881"/>
    <w:rsid w:val="00642A68"/>
    <w:rsid w:val="00642AE6"/>
    <w:rsid w:val="00642D6B"/>
    <w:rsid w:val="0064307E"/>
    <w:rsid w:val="00643090"/>
    <w:rsid w:val="0064327C"/>
    <w:rsid w:val="006432D2"/>
    <w:rsid w:val="0064350E"/>
    <w:rsid w:val="0064370B"/>
    <w:rsid w:val="00643AF0"/>
    <w:rsid w:val="00643D57"/>
    <w:rsid w:val="00643E10"/>
    <w:rsid w:val="00643F8E"/>
    <w:rsid w:val="00644031"/>
    <w:rsid w:val="006440B2"/>
    <w:rsid w:val="00644257"/>
    <w:rsid w:val="00644548"/>
    <w:rsid w:val="006448F7"/>
    <w:rsid w:val="00644A7E"/>
    <w:rsid w:val="00644E14"/>
    <w:rsid w:val="00644E9A"/>
    <w:rsid w:val="0064536B"/>
    <w:rsid w:val="0064544A"/>
    <w:rsid w:val="00645528"/>
    <w:rsid w:val="006456D6"/>
    <w:rsid w:val="00645BF6"/>
    <w:rsid w:val="00645E05"/>
    <w:rsid w:val="00645FAF"/>
    <w:rsid w:val="00646089"/>
    <w:rsid w:val="00646212"/>
    <w:rsid w:val="00646336"/>
    <w:rsid w:val="00646599"/>
    <w:rsid w:val="0064668C"/>
    <w:rsid w:val="00646B9D"/>
    <w:rsid w:val="00646DA8"/>
    <w:rsid w:val="00646F2F"/>
    <w:rsid w:val="00646F81"/>
    <w:rsid w:val="006474C4"/>
    <w:rsid w:val="0064775C"/>
    <w:rsid w:val="0064781A"/>
    <w:rsid w:val="00647BE1"/>
    <w:rsid w:val="00647FD6"/>
    <w:rsid w:val="00647FF6"/>
    <w:rsid w:val="0065017A"/>
    <w:rsid w:val="0065043D"/>
    <w:rsid w:val="00650538"/>
    <w:rsid w:val="00650659"/>
    <w:rsid w:val="006508AC"/>
    <w:rsid w:val="0065111E"/>
    <w:rsid w:val="00651295"/>
    <w:rsid w:val="006516A3"/>
    <w:rsid w:val="0065178A"/>
    <w:rsid w:val="00651859"/>
    <w:rsid w:val="006519DF"/>
    <w:rsid w:val="00652079"/>
    <w:rsid w:val="00652081"/>
    <w:rsid w:val="006520C6"/>
    <w:rsid w:val="00652152"/>
    <w:rsid w:val="006522AF"/>
    <w:rsid w:val="006523EE"/>
    <w:rsid w:val="00652C65"/>
    <w:rsid w:val="00652C76"/>
    <w:rsid w:val="00652EC3"/>
    <w:rsid w:val="00652F3A"/>
    <w:rsid w:val="006531D7"/>
    <w:rsid w:val="006532DD"/>
    <w:rsid w:val="006536FB"/>
    <w:rsid w:val="00653727"/>
    <w:rsid w:val="006537D6"/>
    <w:rsid w:val="00653805"/>
    <w:rsid w:val="00653B38"/>
    <w:rsid w:val="00653DD0"/>
    <w:rsid w:val="00653DFF"/>
    <w:rsid w:val="00653E9D"/>
    <w:rsid w:val="00654545"/>
    <w:rsid w:val="006546B8"/>
    <w:rsid w:val="006546CB"/>
    <w:rsid w:val="00654919"/>
    <w:rsid w:val="00654E90"/>
    <w:rsid w:val="00654FAB"/>
    <w:rsid w:val="0065508E"/>
    <w:rsid w:val="006551FA"/>
    <w:rsid w:val="006552B4"/>
    <w:rsid w:val="00655A48"/>
    <w:rsid w:val="00655B1A"/>
    <w:rsid w:val="00655C4E"/>
    <w:rsid w:val="00655DE8"/>
    <w:rsid w:val="00655FB2"/>
    <w:rsid w:val="00656052"/>
    <w:rsid w:val="0065617E"/>
    <w:rsid w:val="00656414"/>
    <w:rsid w:val="006564DD"/>
    <w:rsid w:val="006564E1"/>
    <w:rsid w:val="00656A09"/>
    <w:rsid w:val="00656A17"/>
    <w:rsid w:val="00656C77"/>
    <w:rsid w:val="00657174"/>
    <w:rsid w:val="006572EB"/>
    <w:rsid w:val="0065743A"/>
    <w:rsid w:val="0065759A"/>
    <w:rsid w:val="00657BAD"/>
    <w:rsid w:val="00657ED4"/>
    <w:rsid w:val="00657F0E"/>
    <w:rsid w:val="006600BE"/>
    <w:rsid w:val="00660141"/>
    <w:rsid w:val="00660330"/>
    <w:rsid w:val="006604F2"/>
    <w:rsid w:val="006605AD"/>
    <w:rsid w:val="006608DE"/>
    <w:rsid w:val="0066093A"/>
    <w:rsid w:val="0066098C"/>
    <w:rsid w:val="00660AB2"/>
    <w:rsid w:val="00660AD0"/>
    <w:rsid w:val="00660C56"/>
    <w:rsid w:val="00660CD0"/>
    <w:rsid w:val="00660CD9"/>
    <w:rsid w:val="00660EA8"/>
    <w:rsid w:val="006611BA"/>
    <w:rsid w:val="006612A0"/>
    <w:rsid w:val="006612D4"/>
    <w:rsid w:val="006613DD"/>
    <w:rsid w:val="00661499"/>
    <w:rsid w:val="00661539"/>
    <w:rsid w:val="0066156E"/>
    <w:rsid w:val="006618FE"/>
    <w:rsid w:val="00661922"/>
    <w:rsid w:val="00661928"/>
    <w:rsid w:val="00661B95"/>
    <w:rsid w:val="00662076"/>
    <w:rsid w:val="006623D3"/>
    <w:rsid w:val="00662675"/>
    <w:rsid w:val="00662713"/>
    <w:rsid w:val="006629EF"/>
    <w:rsid w:val="006629FD"/>
    <w:rsid w:val="00662BC7"/>
    <w:rsid w:val="00662C10"/>
    <w:rsid w:val="00662D5D"/>
    <w:rsid w:val="00663147"/>
    <w:rsid w:val="006631EC"/>
    <w:rsid w:val="00663215"/>
    <w:rsid w:val="006634C0"/>
    <w:rsid w:val="006634F5"/>
    <w:rsid w:val="006639E4"/>
    <w:rsid w:val="00663A22"/>
    <w:rsid w:val="00663A59"/>
    <w:rsid w:val="00663DBA"/>
    <w:rsid w:val="006640A4"/>
    <w:rsid w:val="00664698"/>
    <w:rsid w:val="006646E3"/>
    <w:rsid w:val="00664991"/>
    <w:rsid w:val="00664BE4"/>
    <w:rsid w:val="00664DCC"/>
    <w:rsid w:val="0066502A"/>
    <w:rsid w:val="0066504C"/>
    <w:rsid w:val="00665775"/>
    <w:rsid w:val="00665872"/>
    <w:rsid w:val="006658D0"/>
    <w:rsid w:val="00665997"/>
    <w:rsid w:val="00665B05"/>
    <w:rsid w:val="00665C81"/>
    <w:rsid w:val="00665D87"/>
    <w:rsid w:val="00665EFA"/>
    <w:rsid w:val="00666149"/>
    <w:rsid w:val="0066651F"/>
    <w:rsid w:val="0066677D"/>
    <w:rsid w:val="006667C3"/>
    <w:rsid w:val="00666A6A"/>
    <w:rsid w:val="00666AFF"/>
    <w:rsid w:val="00666C0C"/>
    <w:rsid w:val="00666D95"/>
    <w:rsid w:val="00666EF1"/>
    <w:rsid w:val="006671E3"/>
    <w:rsid w:val="00667396"/>
    <w:rsid w:val="00667831"/>
    <w:rsid w:val="006678EC"/>
    <w:rsid w:val="00667AAC"/>
    <w:rsid w:val="00667AD9"/>
    <w:rsid w:val="00667FCD"/>
    <w:rsid w:val="006700F5"/>
    <w:rsid w:val="006702D2"/>
    <w:rsid w:val="006706B8"/>
    <w:rsid w:val="006706EB"/>
    <w:rsid w:val="00670807"/>
    <w:rsid w:val="00670A94"/>
    <w:rsid w:val="00670B0D"/>
    <w:rsid w:val="00670BF0"/>
    <w:rsid w:val="00670C07"/>
    <w:rsid w:val="0067100B"/>
    <w:rsid w:val="006710B4"/>
    <w:rsid w:val="00671130"/>
    <w:rsid w:val="00671492"/>
    <w:rsid w:val="006714F9"/>
    <w:rsid w:val="00671577"/>
    <w:rsid w:val="0067164E"/>
    <w:rsid w:val="0067167C"/>
    <w:rsid w:val="00671848"/>
    <w:rsid w:val="00671963"/>
    <w:rsid w:val="006719A2"/>
    <w:rsid w:val="00671D93"/>
    <w:rsid w:val="00671E3E"/>
    <w:rsid w:val="00671FA7"/>
    <w:rsid w:val="006720EE"/>
    <w:rsid w:val="00672188"/>
    <w:rsid w:val="0067245F"/>
    <w:rsid w:val="006728DF"/>
    <w:rsid w:val="00672997"/>
    <w:rsid w:val="00672F2B"/>
    <w:rsid w:val="006733E0"/>
    <w:rsid w:val="00673592"/>
    <w:rsid w:val="00673685"/>
    <w:rsid w:val="0067383B"/>
    <w:rsid w:val="00673ACF"/>
    <w:rsid w:val="00673C0A"/>
    <w:rsid w:val="00673DD8"/>
    <w:rsid w:val="00673DFC"/>
    <w:rsid w:val="00673E98"/>
    <w:rsid w:val="00673F23"/>
    <w:rsid w:val="00673F6C"/>
    <w:rsid w:val="006740FB"/>
    <w:rsid w:val="00674110"/>
    <w:rsid w:val="0067426C"/>
    <w:rsid w:val="006742B0"/>
    <w:rsid w:val="006745A8"/>
    <w:rsid w:val="006747DA"/>
    <w:rsid w:val="0067498B"/>
    <w:rsid w:val="00674BCC"/>
    <w:rsid w:val="006751DC"/>
    <w:rsid w:val="00675210"/>
    <w:rsid w:val="006753F0"/>
    <w:rsid w:val="006755E4"/>
    <w:rsid w:val="0067575D"/>
    <w:rsid w:val="00675A53"/>
    <w:rsid w:val="00675B2A"/>
    <w:rsid w:val="00675CD3"/>
    <w:rsid w:val="00675D14"/>
    <w:rsid w:val="00675DC1"/>
    <w:rsid w:val="00675E0E"/>
    <w:rsid w:val="0067605F"/>
    <w:rsid w:val="0067613D"/>
    <w:rsid w:val="006764A3"/>
    <w:rsid w:val="006766B8"/>
    <w:rsid w:val="00676727"/>
    <w:rsid w:val="00676763"/>
    <w:rsid w:val="006767A5"/>
    <w:rsid w:val="0067689C"/>
    <w:rsid w:val="006768F6"/>
    <w:rsid w:val="00676E59"/>
    <w:rsid w:val="00677064"/>
    <w:rsid w:val="00677138"/>
    <w:rsid w:val="006772D7"/>
    <w:rsid w:val="00677327"/>
    <w:rsid w:val="006773A0"/>
    <w:rsid w:val="00677668"/>
    <w:rsid w:val="00677753"/>
    <w:rsid w:val="00677893"/>
    <w:rsid w:val="00677A20"/>
    <w:rsid w:val="00677C20"/>
    <w:rsid w:val="00677E00"/>
    <w:rsid w:val="00677FF2"/>
    <w:rsid w:val="006800BD"/>
    <w:rsid w:val="006802FE"/>
    <w:rsid w:val="00680372"/>
    <w:rsid w:val="0068040C"/>
    <w:rsid w:val="00680472"/>
    <w:rsid w:val="006804B4"/>
    <w:rsid w:val="0068053F"/>
    <w:rsid w:val="006808B2"/>
    <w:rsid w:val="00680A73"/>
    <w:rsid w:val="00680BAF"/>
    <w:rsid w:val="00680C34"/>
    <w:rsid w:val="00680C8A"/>
    <w:rsid w:val="00680DB0"/>
    <w:rsid w:val="00680E48"/>
    <w:rsid w:val="00680F05"/>
    <w:rsid w:val="00680F22"/>
    <w:rsid w:val="00681527"/>
    <w:rsid w:val="00681782"/>
    <w:rsid w:val="0068182F"/>
    <w:rsid w:val="00681B8B"/>
    <w:rsid w:val="00681BF0"/>
    <w:rsid w:val="006820A8"/>
    <w:rsid w:val="006823F2"/>
    <w:rsid w:val="00682496"/>
    <w:rsid w:val="00682540"/>
    <w:rsid w:val="0068258A"/>
    <w:rsid w:val="00682A46"/>
    <w:rsid w:val="00682C0C"/>
    <w:rsid w:val="00682C0D"/>
    <w:rsid w:val="00682DE3"/>
    <w:rsid w:val="00682FFD"/>
    <w:rsid w:val="00683337"/>
    <w:rsid w:val="0068339A"/>
    <w:rsid w:val="00683B37"/>
    <w:rsid w:val="00683D21"/>
    <w:rsid w:val="00683FFA"/>
    <w:rsid w:val="0068405F"/>
    <w:rsid w:val="0068429E"/>
    <w:rsid w:val="00684443"/>
    <w:rsid w:val="0068457C"/>
    <w:rsid w:val="006846B9"/>
    <w:rsid w:val="006847BC"/>
    <w:rsid w:val="00684842"/>
    <w:rsid w:val="00684A61"/>
    <w:rsid w:val="00684FD2"/>
    <w:rsid w:val="0068508A"/>
    <w:rsid w:val="0068536D"/>
    <w:rsid w:val="006853BF"/>
    <w:rsid w:val="00685622"/>
    <w:rsid w:val="006857B4"/>
    <w:rsid w:val="00685875"/>
    <w:rsid w:val="00685986"/>
    <w:rsid w:val="00685D3D"/>
    <w:rsid w:val="00685F0F"/>
    <w:rsid w:val="00685FED"/>
    <w:rsid w:val="006860ED"/>
    <w:rsid w:val="00686156"/>
    <w:rsid w:val="006861E4"/>
    <w:rsid w:val="0068628E"/>
    <w:rsid w:val="006863BF"/>
    <w:rsid w:val="00686557"/>
    <w:rsid w:val="00686661"/>
    <w:rsid w:val="00686889"/>
    <w:rsid w:val="006869D2"/>
    <w:rsid w:val="00686BE5"/>
    <w:rsid w:val="006871DF"/>
    <w:rsid w:val="006871F7"/>
    <w:rsid w:val="006872C5"/>
    <w:rsid w:val="0068788F"/>
    <w:rsid w:val="00687B2C"/>
    <w:rsid w:val="00687B9B"/>
    <w:rsid w:val="00687C7E"/>
    <w:rsid w:val="00687DBB"/>
    <w:rsid w:val="00687E88"/>
    <w:rsid w:val="00687FBF"/>
    <w:rsid w:val="00690037"/>
    <w:rsid w:val="0069012F"/>
    <w:rsid w:val="00690212"/>
    <w:rsid w:val="006905BC"/>
    <w:rsid w:val="00690869"/>
    <w:rsid w:val="00690C93"/>
    <w:rsid w:val="00690D78"/>
    <w:rsid w:val="00690FE9"/>
    <w:rsid w:val="0069106D"/>
    <w:rsid w:val="00691110"/>
    <w:rsid w:val="0069128E"/>
    <w:rsid w:val="006915CE"/>
    <w:rsid w:val="0069160E"/>
    <w:rsid w:val="00691665"/>
    <w:rsid w:val="006916DA"/>
    <w:rsid w:val="006917B7"/>
    <w:rsid w:val="00691B62"/>
    <w:rsid w:val="00691C8B"/>
    <w:rsid w:val="00692318"/>
    <w:rsid w:val="0069238F"/>
    <w:rsid w:val="006924BC"/>
    <w:rsid w:val="006926B9"/>
    <w:rsid w:val="006929A9"/>
    <w:rsid w:val="00692A06"/>
    <w:rsid w:val="00692ACF"/>
    <w:rsid w:val="00692B31"/>
    <w:rsid w:val="00692D31"/>
    <w:rsid w:val="00692EFE"/>
    <w:rsid w:val="006930EC"/>
    <w:rsid w:val="006931A3"/>
    <w:rsid w:val="00693349"/>
    <w:rsid w:val="00693413"/>
    <w:rsid w:val="00693455"/>
    <w:rsid w:val="0069370F"/>
    <w:rsid w:val="0069377D"/>
    <w:rsid w:val="0069386B"/>
    <w:rsid w:val="00693A97"/>
    <w:rsid w:val="00693C2A"/>
    <w:rsid w:val="00693C86"/>
    <w:rsid w:val="00694342"/>
    <w:rsid w:val="0069444F"/>
    <w:rsid w:val="00694459"/>
    <w:rsid w:val="0069458F"/>
    <w:rsid w:val="00694672"/>
    <w:rsid w:val="006948B2"/>
    <w:rsid w:val="00694922"/>
    <w:rsid w:val="00694AC1"/>
    <w:rsid w:val="00694BA4"/>
    <w:rsid w:val="006950A7"/>
    <w:rsid w:val="00695261"/>
    <w:rsid w:val="0069537D"/>
    <w:rsid w:val="00695482"/>
    <w:rsid w:val="006956AE"/>
    <w:rsid w:val="006958B9"/>
    <w:rsid w:val="00695A84"/>
    <w:rsid w:val="00695BC9"/>
    <w:rsid w:val="00695D68"/>
    <w:rsid w:val="00695D93"/>
    <w:rsid w:val="00695E82"/>
    <w:rsid w:val="00695EB6"/>
    <w:rsid w:val="0069637E"/>
    <w:rsid w:val="00696542"/>
    <w:rsid w:val="00696544"/>
    <w:rsid w:val="00696594"/>
    <w:rsid w:val="006965BE"/>
    <w:rsid w:val="0069679A"/>
    <w:rsid w:val="006968C3"/>
    <w:rsid w:val="00696A33"/>
    <w:rsid w:val="00696D0F"/>
    <w:rsid w:val="00696E48"/>
    <w:rsid w:val="00696EB8"/>
    <w:rsid w:val="00697216"/>
    <w:rsid w:val="00697247"/>
    <w:rsid w:val="006973AB"/>
    <w:rsid w:val="00697510"/>
    <w:rsid w:val="0069795D"/>
    <w:rsid w:val="00697CFD"/>
    <w:rsid w:val="00697D18"/>
    <w:rsid w:val="00697E32"/>
    <w:rsid w:val="00697EFE"/>
    <w:rsid w:val="00697FE7"/>
    <w:rsid w:val="006A01BB"/>
    <w:rsid w:val="006A0598"/>
    <w:rsid w:val="006A0677"/>
    <w:rsid w:val="006A067E"/>
    <w:rsid w:val="006A07D0"/>
    <w:rsid w:val="006A07ED"/>
    <w:rsid w:val="006A0ACB"/>
    <w:rsid w:val="006A0B35"/>
    <w:rsid w:val="006A0B7A"/>
    <w:rsid w:val="006A0BAE"/>
    <w:rsid w:val="006A0E23"/>
    <w:rsid w:val="006A0F80"/>
    <w:rsid w:val="006A1112"/>
    <w:rsid w:val="006A1147"/>
    <w:rsid w:val="006A14A0"/>
    <w:rsid w:val="006A14AF"/>
    <w:rsid w:val="006A14BC"/>
    <w:rsid w:val="006A159E"/>
    <w:rsid w:val="006A159F"/>
    <w:rsid w:val="006A168B"/>
    <w:rsid w:val="006A1826"/>
    <w:rsid w:val="006A1996"/>
    <w:rsid w:val="006A1B5C"/>
    <w:rsid w:val="006A1C76"/>
    <w:rsid w:val="006A1D12"/>
    <w:rsid w:val="006A2007"/>
    <w:rsid w:val="006A20D2"/>
    <w:rsid w:val="006A22BC"/>
    <w:rsid w:val="006A2348"/>
    <w:rsid w:val="006A2516"/>
    <w:rsid w:val="006A2743"/>
    <w:rsid w:val="006A27C6"/>
    <w:rsid w:val="006A2A95"/>
    <w:rsid w:val="006A2E4A"/>
    <w:rsid w:val="006A2EC3"/>
    <w:rsid w:val="006A2EDA"/>
    <w:rsid w:val="006A2F5D"/>
    <w:rsid w:val="006A30BD"/>
    <w:rsid w:val="006A3133"/>
    <w:rsid w:val="006A3347"/>
    <w:rsid w:val="006A358A"/>
    <w:rsid w:val="006A3905"/>
    <w:rsid w:val="006A3DFF"/>
    <w:rsid w:val="006A40E5"/>
    <w:rsid w:val="006A44D0"/>
    <w:rsid w:val="006A453B"/>
    <w:rsid w:val="006A45DF"/>
    <w:rsid w:val="006A46A0"/>
    <w:rsid w:val="006A4720"/>
    <w:rsid w:val="006A4A02"/>
    <w:rsid w:val="006A4C56"/>
    <w:rsid w:val="006A4C94"/>
    <w:rsid w:val="006A4C9D"/>
    <w:rsid w:val="006A4E22"/>
    <w:rsid w:val="006A4F21"/>
    <w:rsid w:val="006A5422"/>
    <w:rsid w:val="006A594A"/>
    <w:rsid w:val="006A5AE4"/>
    <w:rsid w:val="006A5C4C"/>
    <w:rsid w:val="006A5DC8"/>
    <w:rsid w:val="006A615E"/>
    <w:rsid w:val="006A6167"/>
    <w:rsid w:val="006A617B"/>
    <w:rsid w:val="006A61EE"/>
    <w:rsid w:val="006A630B"/>
    <w:rsid w:val="006A649D"/>
    <w:rsid w:val="006A6731"/>
    <w:rsid w:val="006A67A2"/>
    <w:rsid w:val="006A686D"/>
    <w:rsid w:val="006A688D"/>
    <w:rsid w:val="006A6B2F"/>
    <w:rsid w:val="006A6BD8"/>
    <w:rsid w:val="006A6D28"/>
    <w:rsid w:val="006A742E"/>
    <w:rsid w:val="006A770A"/>
    <w:rsid w:val="006A7795"/>
    <w:rsid w:val="006A7A92"/>
    <w:rsid w:val="006A7AAC"/>
    <w:rsid w:val="006A7ACF"/>
    <w:rsid w:val="006A7D30"/>
    <w:rsid w:val="006A7D95"/>
    <w:rsid w:val="006A7EBD"/>
    <w:rsid w:val="006A7F13"/>
    <w:rsid w:val="006B025B"/>
    <w:rsid w:val="006B02E7"/>
    <w:rsid w:val="006B0322"/>
    <w:rsid w:val="006B0555"/>
    <w:rsid w:val="006B0716"/>
    <w:rsid w:val="006B09B8"/>
    <w:rsid w:val="006B0CDF"/>
    <w:rsid w:val="006B0D77"/>
    <w:rsid w:val="006B10A8"/>
    <w:rsid w:val="006B1163"/>
    <w:rsid w:val="006B11E7"/>
    <w:rsid w:val="006B1327"/>
    <w:rsid w:val="006B1415"/>
    <w:rsid w:val="006B1483"/>
    <w:rsid w:val="006B148E"/>
    <w:rsid w:val="006B1636"/>
    <w:rsid w:val="006B1638"/>
    <w:rsid w:val="006B1956"/>
    <w:rsid w:val="006B1A39"/>
    <w:rsid w:val="006B1E8A"/>
    <w:rsid w:val="006B218F"/>
    <w:rsid w:val="006B28DA"/>
    <w:rsid w:val="006B29B8"/>
    <w:rsid w:val="006B2EC1"/>
    <w:rsid w:val="006B2ECE"/>
    <w:rsid w:val="006B2F14"/>
    <w:rsid w:val="006B2F30"/>
    <w:rsid w:val="006B315B"/>
    <w:rsid w:val="006B328B"/>
    <w:rsid w:val="006B3422"/>
    <w:rsid w:val="006B3809"/>
    <w:rsid w:val="006B3A61"/>
    <w:rsid w:val="006B3D7D"/>
    <w:rsid w:val="006B3DC9"/>
    <w:rsid w:val="006B4274"/>
    <w:rsid w:val="006B458C"/>
    <w:rsid w:val="006B45BE"/>
    <w:rsid w:val="006B46B4"/>
    <w:rsid w:val="006B4718"/>
    <w:rsid w:val="006B47FB"/>
    <w:rsid w:val="006B4996"/>
    <w:rsid w:val="006B4B23"/>
    <w:rsid w:val="006B4FC0"/>
    <w:rsid w:val="006B512F"/>
    <w:rsid w:val="006B516D"/>
    <w:rsid w:val="006B5465"/>
    <w:rsid w:val="006B547E"/>
    <w:rsid w:val="006B5EB3"/>
    <w:rsid w:val="006B5F82"/>
    <w:rsid w:val="006B603E"/>
    <w:rsid w:val="006B6156"/>
    <w:rsid w:val="006B654D"/>
    <w:rsid w:val="006B6942"/>
    <w:rsid w:val="006B69B7"/>
    <w:rsid w:val="006B69F2"/>
    <w:rsid w:val="006B6B20"/>
    <w:rsid w:val="006B6C23"/>
    <w:rsid w:val="006B6CD4"/>
    <w:rsid w:val="006B6D66"/>
    <w:rsid w:val="006B6FA7"/>
    <w:rsid w:val="006B7261"/>
    <w:rsid w:val="006B7342"/>
    <w:rsid w:val="006B73BF"/>
    <w:rsid w:val="006B76D9"/>
    <w:rsid w:val="006B7ACE"/>
    <w:rsid w:val="006B7B5F"/>
    <w:rsid w:val="006B7BB4"/>
    <w:rsid w:val="006B7F9E"/>
    <w:rsid w:val="006C0128"/>
    <w:rsid w:val="006C06AB"/>
    <w:rsid w:val="006C0B7D"/>
    <w:rsid w:val="006C0DA5"/>
    <w:rsid w:val="006C0E43"/>
    <w:rsid w:val="006C0FED"/>
    <w:rsid w:val="006C13DD"/>
    <w:rsid w:val="006C1580"/>
    <w:rsid w:val="006C16C4"/>
    <w:rsid w:val="006C16EE"/>
    <w:rsid w:val="006C1947"/>
    <w:rsid w:val="006C1A64"/>
    <w:rsid w:val="006C1E2C"/>
    <w:rsid w:val="006C1E36"/>
    <w:rsid w:val="006C1E89"/>
    <w:rsid w:val="006C1E8A"/>
    <w:rsid w:val="006C1F08"/>
    <w:rsid w:val="006C208F"/>
    <w:rsid w:val="006C241E"/>
    <w:rsid w:val="006C24A8"/>
    <w:rsid w:val="006C25F4"/>
    <w:rsid w:val="006C2800"/>
    <w:rsid w:val="006C2831"/>
    <w:rsid w:val="006C2AE9"/>
    <w:rsid w:val="006C2B0A"/>
    <w:rsid w:val="006C2B1B"/>
    <w:rsid w:val="006C2C7B"/>
    <w:rsid w:val="006C2DB1"/>
    <w:rsid w:val="006C2DE1"/>
    <w:rsid w:val="006C2E1E"/>
    <w:rsid w:val="006C3231"/>
    <w:rsid w:val="006C34FE"/>
    <w:rsid w:val="006C3587"/>
    <w:rsid w:val="006C35F1"/>
    <w:rsid w:val="006C3642"/>
    <w:rsid w:val="006C3A5E"/>
    <w:rsid w:val="006C3D07"/>
    <w:rsid w:val="006C3EB8"/>
    <w:rsid w:val="006C3F08"/>
    <w:rsid w:val="006C3F8F"/>
    <w:rsid w:val="006C4098"/>
    <w:rsid w:val="006C4317"/>
    <w:rsid w:val="006C4446"/>
    <w:rsid w:val="006C4594"/>
    <w:rsid w:val="006C4925"/>
    <w:rsid w:val="006C4C59"/>
    <w:rsid w:val="006C4D17"/>
    <w:rsid w:val="006C4D63"/>
    <w:rsid w:val="006C4E9C"/>
    <w:rsid w:val="006C4FA8"/>
    <w:rsid w:val="006C525F"/>
    <w:rsid w:val="006C52C6"/>
    <w:rsid w:val="006C52CF"/>
    <w:rsid w:val="006C5384"/>
    <w:rsid w:val="006C53FF"/>
    <w:rsid w:val="006C5624"/>
    <w:rsid w:val="006C5AFD"/>
    <w:rsid w:val="006C5CEF"/>
    <w:rsid w:val="006C5F9B"/>
    <w:rsid w:val="006C5FF3"/>
    <w:rsid w:val="006C6236"/>
    <w:rsid w:val="006C62CB"/>
    <w:rsid w:val="006C640D"/>
    <w:rsid w:val="006C6658"/>
    <w:rsid w:val="006C6663"/>
    <w:rsid w:val="006C69C5"/>
    <w:rsid w:val="006C6A93"/>
    <w:rsid w:val="006C6B7B"/>
    <w:rsid w:val="006C6B88"/>
    <w:rsid w:val="006C6E38"/>
    <w:rsid w:val="006C6F6D"/>
    <w:rsid w:val="006C7023"/>
    <w:rsid w:val="006C71C6"/>
    <w:rsid w:val="006C71E8"/>
    <w:rsid w:val="006C728E"/>
    <w:rsid w:val="006C73E3"/>
    <w:rsid w:val="006C780A"/>
    <w:rsid w:val="006C7896"/>
    <w:rsid w:val="006C7957"/>
    <w:rsid w:val="006C798C"/>
    <w:rsid w:val="006C7AB5"/>
    <w:rsid w:val="006C7EEF"/>
    <w:rsid w:val="006C7F8B"/>
    <w:rsid w:val="006D0304"/>
    <w:rsid w:val="006D03BA"/>
    <w:rsid w:val="006D04C5"/>
    <w:rsid w:val="006D0519"/>
    <w:rsid w:val="006D05E9"/>
    <w:rsid w:val="006D08F7"/>
    <w:rsid w:val="006D0B8F"/>
    <w:rsid w:val="006D0D6C"/>
    <w:rsid w:val="006D100D"/>
    <w:rsid w:val="006D1126"/>
    <w:rsid w:val="006D124F"/>
    <w:rsid w:val="006D12D4"/>
    <w:rsid w:val="006D12EE"/>
    <w:rsid w:val="006D1339"/>
    <w:rsid w:val="006D15DC"/>
    <w:rsid w:val="006D1A35"/>
    <w:rsid w:val="006D1B79"/>
    <w:rsid w:val="006D1C12"/>
    <w:rsid w:val="006D1C1F"/>
    <w:rsid w:val="006D1C8F"/>
    <w:rsid w:val="006D1E2A"/>
    <w:rsid w:val="006D1F7F"/>
    <w:rsid w:val="006D22EB"/>
    <w:rsid w:val="006D2464"/>
    <w:rsid w:val="006D24C4"/>
    <w:rsid w:val="006D24E0"/>
    <w:rsid w:val="006D2592"/>
    <w:rsid w:val="006D2740"/>
    <w:rsid w:val="006D317C"/>
    <w:rsid w:val="006D32B7"/>
    <w:rsid w:val="006D331B"/>
    <w:rsid w:val="006D3347"/>
    <w:rsid w:val="006D335A"/>
    <w:rsid w:val="006D33D2"/>
    <w:rsid w:val="006D3420"/>
    <w:rsid w:val="006D363A"/>
    <w:rsid w:val="006D3665"/>
    <w:rsid w:val="006D3798"/>
    <w:rsid w:val="006D37C7"/>
    <w:rsid w:val="006D37F7"/>
    <w:rsid w:val="006D3B78"/>
    <w:rsid w:val="006D4102"/>
    <w:rsid w:val="006D466D"/>
    <w:rsid w:val="006D4674"/>
    <w:rsid w:val="006D4DC3"/>
    <w:rsid w:val="006D4E4B"/>
    <w:rsid w:val="006D4E57"/>
    <w:rsid w:val="006D4F37"/>
    <w:rsid w:val="006D50F5"/>
    <w:rsid w:val="006D5114"/>
    <w:rsid w:val="006D55A3"/>
    <w:rsid w:val="006D56A8"/>
    <w:rsid w:val="006D5824"/>
    <w:rsid w:val="006D5894"/>
    <w:rsid w:val="006D5929"/>
    <w:rsid w:val="006D5F97"/>
    <w:rsid w:val="006D5FED"/>
    <w:rsid w:val="006D6113"/>
    <w:rsid w:val="006D6134"/>
    <w:rsid w:val="006D613B"/>
    <w:rsid w:val="006D6178"/>
    <w:rsid w:val="006D666F"/>
    <w:rsid w:val="006D6D5B"/>
    <w:rsid w:val="006D7201"/>
    <w:rsid w:val="006D728C"/>
    <w:rsid w:val="006D73DF"/>
    <w:rsid w:val="006D7486"/>
    <w:rsid w:val="006D7521"/>
    <w:rsid w:val="006D7B0F"/>
    <w:rsid w:val="006D7D7B"/>
    <w:rsid w:val="006D7DF5"/>
    <w:rsid w:val="006D7E72"/>
    <w:rsid w:val="006E0108"/>
    <w:rsid w:val="006E01BC"/>
    <w:rsid w:val="006E0483"/>
    <w:rsid w:val="006E0501"/>
    <w:rsid w:val="006E05C4"/>
    <w:rsid w:val="006E0785"/>
    <w:rsid w:val="006E08D3"/>
    <w:rsid w:val="006E0EC6"/>
    <w:rsid w:val="006E11A7"/>
    <w:rsid w:val="006E1469"/>
    <w:rsid w:val="006E1645"/>
    <w:rsid w:val="006E1692"/>
    <w:rsid w:val="006E16C9"/>
    <w:rsid w:val="006E16F9"/>
    <w:rsid w:val="006E1770"/>
    <w:rsid w:val="006E1788"/>
    <w:rsid w:val="006E195F"/>
    <w:rsid w:val="006E19F7"/>
    <w:rsid w:val="006E1C64"/>
    <w:rsid w:val="006E1D9F"/>
    <w:rsid w:val="006E1E53"/>
    <w:rsid w:val="006E1F2D"/>
    <w:rsid w:val="006E202A"/>
    <w:rsid w:val="006E20C2"/>
    <w:rsid w:val="006E2476"/>
    <w:rsid w:val="006E2990"/>
    <w:rsid w:val="006E2A29"/>
    <w:rsid w:val="006E2C21"/>
    <w:rsid w:val="006E2EB4"/>
    <w:rsid w:val="006E3228"/>
    <w:rsid w:val="006E3387"/>
    <w:rsid w:val="006E3549"/>
    <w:rsid w:val="006E363B"/>
    <w:rsid w:val="006E3B47"/>
    <w:rsid w:val="006E3B93"/>
    <w:rsid w:val="006E3DBB"/>
    <w:rsid w:val="006E4055"/>
    <w:rsid w:val="006E40A8"/>
    <w:rsid w:val="006E41FC"/>
    <w:rsid w:val="006E431D"/>
    <w:rsid w:val="006E44BB"/>
    <w:rsid w:val="006E4709"/>
    <w:rsid w:val="006E4952"/>
    <w:rsid w:val="006E4A29"/>
    <w:rsid w:val="006E4AE5"/>
    <w:rsid w:val="006E4CC2"/>
    <w:rsid w:val="006E4EC0"/>
    <w:rsid w:val="006E53A9"/>
    <w:rsid w:val="006E5611"/>
    <w:rsid w:val="006E5758"/>
    <w:rsid w:val="006E57E0"/>
    <w:rsid w:val="006E58C6"/>
    <w:rsid w:val="006E5EE7"/>
    <w:rsid w:val="006E6133"/>
    <w:rsid w:val="006E6298"/>
    <w:rsid w:val="006E629C"/>
    <w:rsid w:val="006E6512"/>
    <w:rsid w:val="006E6596"/>
    <w:rsid w:val="006E6749"/>
    <w:rsid w:val="006E680C"/>
    <w:rsid w:val="006E6AC5"/>
    <w:rsid w:val="006E6E83"/>
    <w:rsid w:val="006E718D"/>
    <w:rsid w:val="006E7201"/>
    <w:rsid w:val="006E7233"/>
    <w:rsid w:val="006E73BC"/>
    <w:rsid w:val="006E7697"/>
    <w:rsid w:val="006E773C"/>
    <w:rsid w:val="006E7829"/>
    <w:rsid w:val="006E7AF5"/>
    <w:rsid w:val="006E7B1D"/>
    <w:rsid w:val="006E7FF1"/>
    <w:rsid w:val="006F0123"/>
    <w:rsid w:val="006F0164"/>
    <w:rsid w:val="006F02D1"/>
    <w:rsid w:val="006F04C9"/>
    <w:rsid w:val="006F060F"/>
    <w:rsid w:val="006F0684"/>
    <w:rsid w:val="006F06CE"/>
    <w:rsid w:val="006F079F"/>
    <w:rsid w:val="006F07F7"/>
    <w:rsid w:val="006F0C48"/>
    <w:rsid w:val="006F0D46"/>
    <w:rsid w:val="006F1122"/>
    <w:rsid w:val="006F139C"/>
    <w:rsid w:val="006F1497"/>
    <w:rsid w:val="006F155C"/>
    <w:rsid w:val="006F1743"/>
    <w:rsid w:val="006F178A"/>
    <w:rsid w:val="006F17D6"/>
    <w:rsid w:val="006F1814"/>
    <w:rsid w:val="006F1A8E"/>
    <w:rsid w:val="006F1AD6"/>
    <w:rsid w:val="006F1D86"/>
    <w:rsid w:val="006F1DC7"/>
    <w:rsid w:val="006F1E76"/>
    <w:rsid w:val="006F1FCC"/>
    <w:rsid w:val="006F232B"/>
    <w:rsid w:val="006F2338"/>
    <w:rsid w:val="006F2397"/>
    <w:rsid w:val="006F24AB"/>
    <w:rsid w:val="006F25DA"/>
    <w:rsid w:val="006F2ABC"/>
    <w:rsid w:val="006F2AC6"/>
    <w:rsid w:val="006F2D04"/>
    <w:rsid w:val="006F2E70"/>
    <w:rsid w:val="006F2EFA"/>
    <w:rsid w:val="006F312B"/>
    <w:rsid w:val="006F3796"/>
    <w:rsid w:val="006F37DD"/>
    <w:rsid w:val="006F3F17"/>
    <w:rsid w:val="006F3F44"/>
    <w:rsid w:val="006F400E"/>
    <w:rsid w:val="006F4160"/>
    <w:rsid w:val="006F41A8"/>
    <w:rsid w:val="006F4472"/>
    <w:rsid w:val="006F44B8"/>
    <w:rsid w:val="006F44C4"/>
    <w:rsid w:val="006F47A8"/>
    <w:rsid w:val="006F49FA"/>
    <w:rsid w:val="006F4C89"/>
    <w:rsid w:val="006F4E99"/>
    <w:rsid w:val="006F5067"/>
    <w:rsid w:val="006F516E"/>
    <w:rsid w:val="006F5215"/>
    <w:rsid w:val="006F5735"/>
    <w:rsid w:val="006F58C0"/>
    <w:rsid w:val="006F5A28"/>
    <w:rsid w:val="006F5B53"/>
    <w:rsid w:val="006F5EFE"/>
    <w:rsid w:val="006F60F8"/>
    <w:rsid w:val="006F63B0"/>
    <w:rsid w:val="006F659B"/>
    <w:rsid w:val="006F68E8"/>
    <w:rsid w:val="006F696C"/>
    <w:rsid w:val="006F6C31"/>
    <w:rsid w:val="006F6DDF"/>
    <w:rsid w:val="006F6EB4"/>
    <w:rsid w:val="006F6FD8"/>
    <w:rsid w:val="006F7055"/>
    <w:rsid w:val="006F715E"/>
    <w:rsid w:val="006F7419"/>
    <w:rsid w:val="006F791C"/>
    <w:rsid w:val="006F7972"/>
    <w:rsid w:val="006F7A80"/>
    <w:rsid w:val="006F7B13"/>
    <w:rsid w:val="006F7EE5"/>
    <w:rsid w:val="006F7F2A"/>
    <w:rsid w:val="00700073"/>
    <w:rsid w:val="007004F8"/>
    <w:rsid w:val="0070054A"/>
    <w:rsid w:val="00700564"/>
    <w:rsid w:val="00700884"/>
    <w:rsid w:val="00700D86"/>
    <w:rsid w:val="00700F87"/>
    <w:rsid w:val="00701021"/>
    <w:rsid w:val="0070124A"/>
    <w:rsid w:val="007015EE"/>
    <w:rsid w:val="0070181C"/>
    <w:rsid w:val="007019C4"/>
    <w:rsid w:val="00701AA9"/>
    <w:rsid w:val="00701CE2"/>
    <w:rsid w:val="00701EBD"/>
    <w:rsid w:val="00701EC5"/>
    <w:rsid w:val="007021B8"/>
    <w:rsid w:val="00702320"/>
    <w:rsid w:val="00702385"/>
    <w:rsid w:val="00702413"/>
    <w:rsid w:val="007024AB"/>
    <w:rsid w:val="007025F6"/>
    <w:rsid w:val="00702A29"/>
    <w:rsid w:val="00702A59"/>
    <w:rsid w:val="00702B44"/>
    <w:rsid w:val="00702C34"/>
    <w:rsid w:val="00702C3C"/>
    <w:rsid w:val="00702DE4"/>
    <w:rsid w:val="00702F37"/>
    <w:rsid w:val="00702FD2"/>
    <w:rsid w:val="0070329B"/>
    <w:rsid w:val="00703444"/>
    <w:rsid w:val="00703469"/>
    <w:rsid w:val="00703619"/>
    <w:rsid w:val="0070363C"/>
    <w:rsid w:val="007039F1"/>
    <w:rsid w:val="00703B31"/>
    <w:rsid w:val="00703C87"/>
    <w:rsid w:val="00703D3E"/>
    <w:rsid w:val="00703D42"/>
    <w:rsid w:val="007040E4"/>
    <w:rsid w:val="007040FE"/>
    <w:rsid w:val="007041F6"/>
    <w:rsid w:val="0070425E"/>
    <w:rsid w:val="0070449E"/>
    <w:rsid w:val="00704B56"/>
    <w:rsid w:val="00704CAE"/>
    <w:rsid w:val="00704F39"/>
    <w:rsid w:val="00704FD4"/>
    <w:rsid w:val="0070506A"/>
    <w:rsid w:val="0070507B"/>
    <w:rsid w:val="0070508F"/>
    <w:rsid w:val="0070515D"/>
    <w:rsid w:val="0070519B"/>
    <w:rsid w:val="00705212"/>
    <w:rsid w:val="00705271"/>
    <w:rsid w:val="007052D2"/>
    <w:rsid w:val="007055B1"/>
    <w:rsid w:val="00705670"/>
    <w:rsid w:val="00705700"/>
    <w:rsid w:val="00705726"/>
    <w:rsid w:val="007057BB"/>
    <w:rsid w:val="00705817"/>
    <w:rsid w:val="007059AA"/>
    <w:rsid w:val="00705C08"/>
    <w:rsid w:val="00705CAC"/>
    <w:rsid w:val="0070603F"/>
    <w:rsid w:val="00706146"/>
    <w:rsid w:val="00706304"/>
    <w:rsid w:val="007065D8"/>
    <w:rsid w:val="0070672D"/>
    <w:rsid w:val="00706873"/>
    <w:rsid w:val="007068BC"/>
    <w:rsid w:val="00706E29"/>
    <w:rsid w:val="007070D0"/>
    <w:rsid w:val="0070711B"/>
    <w:rsid w:val="00707184"/>
    <w:rsid w:val="00707247"/>
    <w:rsid w:val="007072E2"/>
    <w:rsid w:val="00707B66"/>
    <w:rsid w:val="00707DD9"/>
    <w:rsid w:val="00707ECE"/>
    <w:rsid w:val="0071005A"/>
    <w:rsid w:val="007100B1"/>
    <w:rsid w:val="007100BF"/>
    <w:rsid w:val="007101AF"/>
    <w:rsid w:val="007101BD"/>
    <w:rsid w:val="0071043B"/>
    <w:rsid w:val="00710524"/>
    <w:rsid w:val="007105F5"/>
    <w:rsid w:val="00710686"/>
    <w:rsid w:val="00710F93"/>
    <w:rsid w:val="00710FCD"/>
    <w:rsid w:val="0071102D"/>
    <w:rsid w:val="007110A4"/>
    <w:rsid w:val="007110B8"/>
    <w:rsid w:val="007110EA"/>
    <w:rsid w:val="0071125E"/>
    <w:rsid w:val="0071172A"/>
    <w:rsid w:val="007118B3"/>
    <w:rsid w:val="007118BD"/>
    <w:rsid w:val="00711B13"/>
    <w:rsid w:val="00711D46"/>
    <w:rsid w:val="00711E2D"/>
    <w:rsid w:val="00711ED3"/>
    <w:rsid w:val="00712580"/>
    <w:rsid w:val="00712703"/>
    <w:rsid w:val="0071290D"/>
    <w:rsid w:val="00712AA6"/>
    <w:rsid w:val="00712D78"/>
    <w:rsid w:val="0071324A"/>
    <w:rsid w:val="007134CE"/>
    <w:rsid w:val="00713536"/>
    <w:rsid w:val="0071381D"/>
    <w:rsid w:val="00713B0A"/>
    <w:rsid w:val="00713C7A"/>
    <w:rsid w:val="00713E5D"/>
    <w:rsid w:val="00713F1B"/>
    <w:rsid w:val="00713F2B"/>
    <w:rsid w:val="00713F31"/>
    <w:rsid w:val="00713F5C"/>
    <w:rsid w:val="00714118"/>
    <w:rsid w:val="00714414"/>
    <w:rsid w:val="0071442F"/>
    <w:rsid w:val="007144F0"/>
    <w:rsid w:val="00714605"/>
    <w:rsid w:val="007146AE"/>
    <w:rsid w:val="00714BEF"/>
    <w:rsid w:val="0071506B"/>
    <w:rsid w:val="007150BC"/>
    <w:rsid w:val="00715718"/>
    <w:rsid w:val="0071577A"/>
    <w:rsid w:val="0071593E"/>
    <w:rsid w:val="00715988"/>
    <w:rsid w:val="00715AF2"/>
    <w:rsid w:val="00715E17"/>
    <w:rsid w:val="00715E4B"/>
    <w:rsid w:val="00716278"/>
    <w:rsid w:val="0071646D"/>
    <w:rsid w:val="0071676F"/>
    <w:rsid w:val="00716EEB"/>
    <w:rsid w:val="007170EB"/>
    <w:rsid w:val="00717174"/>
    <w:rsid w:val="0071725D"/>
    <w:rsid w:val="007172EC"/>
    <w:rsid w:val="00717348"/>
    <w:rsid w:val="00717820"/>
    <w:rsid w:val="007178BD"/>
    <w:rsid w:val="0071790A"/>
    <w:rsid w:val="00717947"/>
    <w:rsid w:val="00717BC0"/>
    <w:rsid w:val="00717C98"/>
    <w:rsid w:val="00717E42"/>
    <w:rsid w:val="00717E56"/>
    <w:rsid w:val="00717F50"/>
    <w:rsid w:val="007200D1"/>
    <w:rsid w:val="007202B5"/>
    <w:rsid w:val="00720394"/>
    <w:rsid w:val="007203DD"/>
    <w:rsid w:val="00720418"/>
    <w:rsid w:val="00720526"/>
    <w:rsid w:val="0072069C"/>
    <w:rsid w:val="00720817"/>
    <w:rsid w:val="0072094B"/>
    <w:rsid w:val="00720C0B"/>
    <w:rsid w:val="00721322"/>
    <w:rsid w:val="0072133A"/>
    <w:rsid w:val="0072140D"/>
    <w:rsid w:val="00721493"/>
    <w:rsid w:val="00721AA6"/>
    <w:rsid w:val="00721BFC"/>
    <w:rsid w:val="00721EC8"/>
    <w:rsid w:val="00721F67"/>
    <w:rsid w:val="00722086"/>
    <w:rsid w:val="007224D5"/>
    <w:rsid w:val="0072257B"/>
    <w:rsid w:val="0072264B"/>
    <w:rsid w:val="007226C8"/>
    <w:rsid w:val="007227EC"/>
    <w:rsid w:val="007228D1"/>
    <w:rsid w:val="007229FE"/>
    <w:rsid w:val="00722CB3"/>
    <w:rsid w:val="00722D86"/>
    <w:rsid w:val="007231E0"/>
    <w:rsid w:val="007234E4"/>
    <w:rsid w:val="00723639"/>
    <w:rsid w:val="007237C3"/>
    <w:rsid w:val="00723818"/>
    <w:rsid w:val="007238B4"/>
    <w:rsid w:val="00723AAA"/>
    <w:rsid w:val="00723BE7"/>
    <w:rsid w:val="00723C7C"/>
    <w:rsid w:val="00723DE5"/>
    <w:rsid w:val="00723F1B"/>
    <w:rsid w:val="00723FE7"/>
    <w:rsid w:val="0072404A"/>
    <w:rsid w:val="007246FF"/>
    <w:rsid w:val="00724BFF"/>
    <w:rsid w:val="00724D85"/>
    <w:rsid w:val="00724E62"/>
    <w:rsid w:val="00724E83"/>
    <w:rsid w:val="00725047"/>
    <w:rsid w:val="00725176"/>
    <w:rsid w:val="007251F3"/>
    <w:rsid w:val="00725491"/>
    <w:rsid w:val="007255F5"/>
    <w:rsid w:val="007257F9"/>
    <w:rsid w:val="0072598D"/>
    <w:rsid w:val="00725DBB"/>
    <w:rsid w:val="007261BA"/>
    <w:rsid w:val="007261D7"/>
    <w:rsid w:val="007261EA"/>
    <w:rsid w:val="007264EE"/>
    <w:rsid w:val="00726A76"/>
    <w:rsid w:val="00726F05"/>
    <w:rsid w:val="00727135"/>
    <w:rsid w:val="0072746E"/>
    <w:rsid w:val="007274A3"/>
    <w:rsid w:val="007276F4"/>
    <w:rsid w:val="007277F0"/>
    <w:rsid w:val="00727ADD"/>
    <w:rsid w:val="00727EF2"/>
    <w:rsid w:val="00730077"/>
    <w:rsid w:val="00730169"/>
    <w:rsid w:val="007305E3"/>
    <w:rsid w:val="007306CE"/>
    <w:rsid w:val="0073099F"/>
    <w:rsid w:val="00730A89"/>
    <w:rsid w:val="00730B32"/>
    <w:rsid w:val="00730CD9"/>
    <w:rsid w:val="00730D0C"/>
    <w:rsid w:val="00730D89"/>
    <w:rsid w:val="00730F8C"/>
    <w:rsid w:val="007313B3"/>
    <w:rsid w:val="00731816"/>
    <w:rsid w:val="00731908"/>
    <w:rsid w:val="00731963"/>
    <w:rsid w:val="00731ACC"/>
    <w:rsid w:val="00731BE5"/>
    <w:rsid w:val="00731C35"/>
    <w:rsid w:val="00731D7E"/>
    <w:rsid w:val="00731D8A"/>
    <w:rsid w:val="00731F4F"/>
    <w:rsid w:val="007320A5"/>
    <w:rsid w:val="007320AC"/>
    <w:rsid w:val="007321DF"/>
    <w:rsid w:val="007321E8"/>
    <w:rsid w:val="0073280E"/>
    <w:rsid w:val="00732838"/>
    <w:rsid w:val="00732913"/>
    <w:rsid w:val="00732A8C"/>
    <w:rsid w:val="00732B45"/>
    <w:rsid w:val="00732D54"/>
    <w:rsid w:val="0073318A"/>
    <w:rsid w:val="00733291"/>
    <w:rsid w:val="00733541"/>
    <w:rsid w:val="00733571"/>
    <w:rsid w:val="00733842"/>
    <w:rsid w:val="00733D54"/>
    <w:rsid w:val="00733FAF"/>
    <w:rsid w:val="00734137"/>
    <w:rsid w:val="00734147"/>
    <w:rsid w:val="00734196"/>
    <w:rsid w:val="007343F8"/>
    <w:rsid w:val="00734409"/>
    <w:rsid w:val="007344A4"/>
    <w:rsid w:val="007346E6"/>
    <w:rsid w:val="00734852"/>
    <w:rsid w:val="00734999"/>
    <w:rsid w:val="007349A7"/>
    <w:rsid w:val="00734C0A"/>
    <w:rsid w:val="00734C6B"/>
    <w:rsid w:val="00734DB8"/>
    <w:rsid w:val="00734E93"/>
    <w:rsid w:val="007351E6"/>
    <w:rsid w:val="00735332"/>
    <w:rsid w:val="007357C0"/>
    <w:rsid w:val="00735818"/>
    <w:rsid w:val="007359E3"/>
    <w:rsid w:val="00735B38"/>
    <w:rsid w:val="00735C80"/>
    <w:rsid w:val="00735E70"/>
    <w:rsid w:val="00735EFA"/>
    <w:rsid w:val="00735FB7"/>
    <w:rsid w:val="007361AC"/>
    <w:rsid w:val="007361B3"/>
    <w:rsid w:val="0073659E"/>
    <w:rsid w:val="007365DC"/>
    <w:rsid w:val="00736655"/>
    <w:rsid w:val="00736977"/>
    <w:rsid w:val="00736991"/>
    <w:rsid w:val="00736A48"/>
    <w:rsid w:val="00736DA1"/>
    <w:rsid w:val="00736DC1"/>
    <w:rsid w:val="00736E54"/>
    <w:rsid w:val="00736F38"/>
    <w:rsid w:val="007370C6"/>
    <w:rsid w:val="00737138"/>
    <w:rsid w:val="007371B9"/>
    <w:rsid w:val="00737410"/>
    <w:rsid w:val="007377AA"/>
    <w:rsid w:val="0073798A"/>
    <w:rsid w:val="007379C0"/>
    <w:rsid w:val="00737C28"/>
    <w:rsid w:val="00737D9B"/>
    <w:rsid w:val="00737DF3"/>
    <w:rsid w:val="00737E7A"/>
    <w:rsid w:val="00737F0C"/>
    <w:rsid w:val="00740132"/>
    <w:rsid w:val="00740267"/>
    <w:rsid w:val="00740422"/>
    <w:rsid w:val="0074052D"/>
    <w:rsid w:val="00740575"/>
    <w:rsid w:val="00740600"/>
    <w:rsid w:val="0074083E"/>
    <w:rsid w:val="00740E5D"/>
    <w:rsid w:val="00740EB8"/>
    <w:rsid w:val="00740FCC"/>
    <w:rsid w:val="007412AE"/>
    <w:rsid w:val="0074149D"/>
    <w:rsid w:val="00741658"/>
    <w:rsid w:val="0074169E"/>
    <w:rsid w:val="00741768"/>
    <w:rsid w:val="007419B4"/>
    <w:rsid w:val="007419C4"/>
    <w:rsid w:val="00741A20"/>
    <w:rsid w:val="00741C79"/>
    <w:rsid w:val="00741CD0"/>
    <w:rsid w:val="00741CE3"/>
    <w:rsid w:val="00741D8E"/>
    <w:rsid w:val="00742095"/>
    <w:rsid w:val="00742254"/>
    <w:rsid w:val="0074263D"/>
    <w:rsid w:val="00742668"/>
    <w:rsid w:val="00742798"/>
    <w:rsid w:val="00742840"/>
    <w:rsid w:val="00742B76"/>
    <w:rsid w:val="00742B8F"/>
    <w:rsid w:val="00742C2F"/>
    <w:rsid w:val="00742D4F"/>
    <w:rsid w:val="00742D6D"/>
    <w:rsid w:val="00742EFC"/>
    <w:rsid w:val="0074306B"/>
    <w:rsid w:val="00743380"/>
    <w:rsid w:val="007437A9"/>
    <w:rsid w:val="00743819"/>
    <w:rsid w:val="0074388F"/>
    <w:rsid w:val="00743951"/>
    <w:rsid w:val="00743F83"/>
    <w:rsid w:val="0074415E"/>
    <w:rsid w:val="007442D2"/>
    <w:rsid w:val="00744300"/>
    <w:rsid w:val="00744638"/>
    <w:rsid w:val="00744706"/>
    <w:rsid w:val="00744A0A"/>
    <w:rsid w:val="00744A16"/>
    <w:rsid w:val="00744A26"/>
    <w:rsid w:val="00744BC6"/>
    <w:rsid w:val="00744D54"/>
    <w:rsid w:val="00744D8A"/>
    <w:rsid w:val="00744DC8"/>
    <w:rsid w:val="00744DCC"/>
    <w:rsid w:val="00745165"/>
    <w:rsid w:val="00745399"/>
    <w:rsid w:val="0074559D"/>
    <w:rsid w:val="00745623"/>
    <w:rsid w:val="007458BA"/>
    <w:rsid w:val="00745A2F"/>
    <w:rsid w:val="00745BDB"/>
    <w:rsid w:val="00745BE2"/>
    <w:rsid w:val="00745CD4"/>
    <w:rsid w:val="0074675B"/>
    <w:rsid w:val="00746782"/>
    <w:rsid w:val="007468A5"/>
    <w:rsid w:val="00746992"/>
    <w:rsid w:val="00746B04"/>
    <w:rsid w:val="00746B89"/>
    <w:rsid w:val="00746BF5"/>
    <w:rsid w:val="00746D5D"/>
    <w:rsid w:val="00746F4E"/>
    <w:rsid w:val="007470A4"/>
    <w:rsid w:val="00747165"/>
    <w:rsid w:val="0074719C"/>
    <w:rsid w:val="00747348"/>
    <w:rsid w:val="007474F3"/>
    <w:rsid w:val="00747508"/>
    <w:rsid w:val="007475F2"/>
    <w:rsid w:val="00747614"/>
    <w:rsid w:val="00747718"/>
    <w:rsid w:val="007477D3"/>
    <w:rsid w:val="00747835"/>
    <w:rsid w:val="0074794E"/>
    <w:rsid w:val="0074796F"/>
    <w:rsid w:val="007479D1"/>
    <w:rsid w:val="00747A35"/>
    <w:rsid w:val="00747C20"/>
    <w:rsid w:val="00747C6C"/>
    <w:rsid w:val="00747E1B"/>
    <w:rsid w:val="00750063"/>
    <w:rsid w:val="00750404"/>
    <w:rsid w:val="00750729"/>
    <w:rsid w:val="007508E7"/>
    <w:rsid w:val="00750936"/>
    <w:rsid w:val="00750AA2"/>
    <w:rsid w:val="00750CEF"/>
    <w:rsid w:val="00750EFF"/>
    <w:rsid w:val="00750FB5"/>
    <w:rsid w:val="0075108B"/>
    <w:rsid w:val="00751215"/>
    <w:rsid w:val="0075122D"/>
    <w:rsid w:val="007512F6"/>
    <w:rsid w:val="007516E5"/>
    <w:rsid w:val="007517E1"/>
    <w:rsid w:val="00751AA6"/>
    <w:rsid w:val="00751C7D"/>
    <w:rsid w:val="00751C9C"/>
    <w:rsid w:val="00751D5C"/>
    <w:rsid w:val="00751FDD"/>
    <w:rsid w:val="00752125"/>
    <w:rsid w:val="007523CF"/>
    <w:rsid w:val="00752599"/>
    <w:rsid w:val="00752694"/>
    <w:rsid w:val="00752A68"/>
    <w:rsid w:val="00752DBD"/>
    <w:rsid w:val="0075303D"/>
    <w:rsid w:val="007531EF"/>
    <w:rsid w:val="0075320F"/>
    <w:rsid w:val="007532F4"/>
    <w:rsid w:val="00753359"/>
    <w:rsid w:val="00753418"/>
    <w:rsid w:val="00753465"/>
    <w:rsid w:val="0075365E"/>
    <w:rsid w:val="007538BE"/>
    <w:rsid w:val="00753B02"/>
    <w:rsid w:val="00753BCA"/>
    <w:rsid w:val="00753D18"/>
    <w:rsid w:val="00753D88"/>
    <w:rsid w:val="007541E3"/>
    <w:rsid w:val="00754657"/>
    <w:rsid w:val="007547E0"/>
    <w:rsid w:val="00754914"/>
    <w:rsid w:val="00754A2B"/>
    <w:rsid w:val="00754C43"/>
    <w:rsid w:val="00754DA8"/>
    <w:rsid w:val="007552A3"/>
    <w:rsid w:val="0075540E"/>
    <w:rsid w:val="007554E2"/>
    <w:rsid w:val="00755514"/>
    <w:rsid w:val="0075552B"/>
    <w:rsid w:val="007555BE"/>
    <w:rsid w:val="00755692"/>
    <w:rsid w:val="007558AC"/>
    <w:rsid w:val="00755DAD"/>
    <w:rsid w:val="00755E80"/>
    <w:rsid w:val="00755F4B"/>
    <w:rsid w:val="0075612F"/>
    <w:rsid w:val="00756168"/>
    <w:rsid w:val="007566B9"/>
    <w:rsid w:val="00756A77"/>
    <w:rsid w:val="00756C72"/>
    <w:rsid w:val="00756D19"/>
    <w:rsid w:val="007571C8"/>
    <w:rsid w:val="007572DF"/>
    <w:rsid w:val="00757469"/>
    <w:rsid w:val="007574FC"/>
    <w:rsid w:val="0075777B"/>
    <w:rsid w:val="0075797A"/>
    <w:rsid w:val="00757B04"/>
    <w:rsid w:val="00757B36"/>
    <w:rsid w:val="00757BEA"/>
    <w:rsid w:val="00757BF3"/>
    <w:rsid w:val="00757DFE"/>
    <w:rsid w:val="00757EE7"/>
    <w:rsid w:val="00760120"/>
    <w:rsid w:val="0076042A"/>
    <w:rsid w:val="007605A1"/>
    <w:rsid w:val="00760707"/>
    <w:rsid w:val="00760739"/>
    <w:rsid w:val="0076083C"/>
    <w:rsid w:val="00760CEB"/>
    <w:rsid w:val="00760DDB"/>
    <w:rsid w:val="00761206"/>
    <w:rsid w:val="007613E6"/>
    <w:rsid w:val="00761438"/>
    <w:rsid w:val="007618A8"/>
    <w:rsid w:val="007618D5"/>
    <w:rsid w:val="007621AE"/>
    <w:rsid w:val="007623DA"/>
    <w:rsid w:val="0076240B"/>
    <w:rsid w:val="00762534"/>
    <w:rsid w:val="00762844"/>
    <w:rsid w:val="00762A2A"/>
    <w:rsid w:val="00762A36"/>
    <w:rsid w:val="00762AA1"/>
    <w:rsid w:val="00762E8A"/>
    <w:rsid w:val="00762F05"/>
    <w:rsid w:val="00763092"/>
    <w:rsid w:val="007630DD"/>
    <w:rsid w:val="007631F3"/>
    <w:rsid w:val="0076346B"/>
    <w:rsid w:val="007637A9"/>
    <w:rsid w:val="007638CA"/>
    <w:rsid w:val="00763A09"/>
    <w:rsid w:val="00763AAE"/>
    <w:rsid w:val="00763FDA"/>
    <w:rsid w:val="00764401"/>
    <w:rsid w:val="00764AF0"/>
    <w:rsid w:val="00764DAF"/>
    <w:rsid w:val="00764E21"/>
    <w:rsid w:val="00764F0E"/>
    <w:rsid w:val="00765043"/>
    <w:rsid w:val="00765296"/>
    <w:rsid w:val="00765387"/>
    <w:rsid w:val="0076556F"/>
    <w:rsid w:val="007655C4"/>
    <w:rsid w:val="007655C5"/>
    <w:rsid w:val="007655CF"/>
    <w:rsid w:val="007658A9"/>
    <w:rsid w:val="00765919"/>
    <w:rsid w:val="0076596F"/>
    <w:rsid w:val="00765BA8"/>
    <w:rsid w:val="00765C11"/>
    <w:rsid w:val="00765C4B"/>
    <w:rsid w:val="00765D25"/>
    <w:rsid w:val="00765E68"/>
    <w:rsid w:val="007660AF"/>
    <w:rsid w:val="00766153"/>
    <w:rsid w:val="007662A8"/>
    <w:rsid w:val="007662EA"/>
    <w:rsid w:val="007665A0"/>
    <w:rsid w:val="007667AF"/>
    <w:rsid w:val="00766A5D"/>
    <w:rsid w:val="00766E4F"/>
    <w:rsid w:val="00766E62"/>
    <w:rsid w:val="007670DC"/>
    <w:rsid w:val="007671A8"/>
    <w:rsid w:val="0076750E"/>
    <w:rsid w:val="0076753C"/>
    <w:rsid w:val="007676EF"/>
    <w:rsid w:val="007677C3"/>
    <w:rsid w:val="007679EB"/>
    <w:rsid w:val="00767BFF"/>
    <w:rsid w:val="00770117"/>
    <w:rsid w:val="007701B2"/>
    <w:rsid w:val="007706E3"/>
    <w:rsid w:val="00770707"/>
    <w:rsid w:val="00770800"/>
    <w:rsid w:val="00770830"/>
    <w:rsid w:val="00770975"/>
    <w:rsid w:val="00770B7C"/>
    <w:rsid w:val="00770FA1"/>
    <w:rsid w:val="0077115A"/>
    <w:rsid w:val="00771A63"/>
    <w:rsid w:val="00771E09"/>
    <w:rsid w:val="007721A6"/>
    <w:rsid w:val="00772378"/>
    <w:rsid w:val="00772474"/>
    <w:rsid w:val="00772982"/>
    <w:rsid w:val="00772F48"/>
    <w:rsid w:val="007731B5"/>
    <w:rsid w:val="007733E2"/>
    <w:rsid w:val="0077369E"/>
    <w:rsid w:val="007738E0"/>
    <w:rsid w:val="00773C35"/>
    <w:rsid w:val="00773C68"/>
    <w:rsid w:val="00773CD9"/>
    <w:rsid w:val="00773D03"/>
    <w:rsid w:val="00773F6F"/>
    <w:rsid w:val="00774081"/>
    <w:rsid w:val="00774298"/>
    <w:rsid w:val="007745A7"/>
    <w:rsid w:val="007745CE"/>
    <w:rsid w:val="007746B1"/>
    <w:rsid w:val="00774952"/>
    <w:rsid w:val="00774BA5"/>
    <w:rsid w:val="00774CFD"/>
    <w:rsid w:val="00774FE7"/>
    <w:rsid w:val="00775099"/>
    <w:rsid w:val="00775243"/>
    <w:rsid w:val="00775327"/>
    <w:rsid w:val="00775534"/>
    <w:rsid w:val="007756D8"/>
    <w:rsid w:val="0077570C"/>
    <w:rsid w:val="00775753"/>
    <w:rsid w:val="00775754"/>
    <w:rsid w:val="00775A12"/>
    <w:rsid w:val="00775C46"/>
    <w:rsid w:val="00775F53"/>
    <w:rsid w:val="00776091"/>
    <w:rsid w:val="00776116"/>
    <w:rsid w:val="00776286"/>
    <w:rsid w:val="007763B4"/>
    <w:rsid w:val="0077641B"/>
    <w:rsid w:val="0077646E"/>
    <w:rsid w:val="007766AF"/>
    <w:rsid w:val="00776707"/>
    <w:rsid w:val="007768C5"/>
    <w:rsid w:val="00776A48"/>
    <w:rsid w:val="00776BBC"/>
    <w:rsid w:val="00776BD6"/>
    <w:rsid w:val="00776FB7"/>
    <w:rsid w:val="0077718C"/>
    <w:rsid w:val="007775ED"/>
    <w:rsid w:val="00777A3D"/>
    <w:rsid w:val="00777A45"/>
    <w:rsid w:val="00777A8F"/>
    <w:rsid w:val="00777B3C"/>
    <w:rsid w:val="00777BFE"/>
    <w:rsid w:val="00777C47"/>
    <w:rsid w:val="00777D13"/>
    <w:rsid w:val="0078045A"/>
    <w:rsid w:val="007805EA"/>
    <w:rsid w:val="007806A7"/>
    <w:rsid w:val="0078083F"/>
    <w:rsid w:val="007809DA"/>
    <w:rsid w:val="00780B16"/>
    <w:rsid w:val="00780B72"/>
    <w:rsid w:val="00780BF6"/>
    <w:rsid w:val="0078106A"/>
    <w:rsid w:val="00781298"/>
    <w:rsid w:val="00781512"/>
    <w:rsid w:val="00781657"/>
    <w:rsid w:val="00781744"/>
    <w:rsid w:val="00781777"/>
    <w:rsid w:val="007817D0"/>
    <w:rsid w:val="00781A65"/>
    <w:rsid w:val="00781B6B"/>
    <w:rsid w:val="00781D0B"/>
    <w:rsid w:val="00781D22"/>
    <w:rsid w:val="00781E9A"/>
    <w:rsid w:val="007820E5"/>
    <w:rsid w:val="007821C6"/>
    <w:rsid w:val="007821EA"/>
    <w:rsid w:val="007823BC"/>
    <w:rsid w:val="0078242B"/>
    <w:rsid w:val="0078272A"/>
    <w:rsid w:val="0078293A"/>
    <w:rsid w:val="00782C32"/>
    <w:rsid w:val="00782EAB"/>
    <w:rsid w:val="00783040"/>
    <w:rsid w:val="00783215"/>
    <w:rsid w:val="0078328D"/>
    <w:rsid w:val="00783443"/>
    <w:rsid w:val="00783457"/>
    <w:rsid w:val="00783482"/>
    <w:rsid w:val="0078394F"/>
    <w:rsid w:val="00783B5E"/>
    <w:rsid w:val="00783C54"/>
    <w:rsid w:val="00783CDB"/>
    <w:rsid w:val="00784337"/>
    <w:rsid w:val="007847C5"/>
    <w:rsid w:val="00785012"/>
    <w:rsid w:val="00785076"/>
    <w:rsid w:val="00785524"/>
    <w:rsid w:val="00785571"/>
    <w:rsid w:val="00785587"/>
    <w:rsid w:val="007855B6"/>
    <w:rsid w:val="007857FE"/>
    <w:rsid w:val="0078586E"/>
    <w:rsid w:val="00785995"/>
    <w:rsid w:val="00785B8B"/>
    <w:rsid w:val="00786175"/>
    <w:rsid w:val="00786187"/>
    <w:rsid w:val="007863F0"/>
    <w:rsid w:val="00786641"/>
    <w:rsid w:val="007867E5"/>
    <w:rsid w:val="007871A8"/>
    <w:rsid w:val="007871EA"/>
    <w:rsid w:val="007873B0"/>
    <w:rsid w:val="00787686"/>
    <w:rsid w:val="00787E66"/>
    <w:rsid w:val="0079006A"/>
    <w:rsid w:val="00790309"/>
    <w:rsid w:val="00790329"/>
    <w:rsid w:val="00790572"/>
    <w:rsid w:val="007905AE"/>
    <w:rsid w:val="00790B18"/>
    <w:rsid w:val="00790EB3"/>
    <w:rsid w:val="00791058"/>
    <w:rsid w:val="007910F6"/>
    <w:rsid w:val="0079196F"/>
    <w:rsid w:val="00791BDA"/>
    <w:rsid w:val="00791C3D"/>
    <w:rsid w:val="00791CEC"/>
    <w:rsid w:val="00791DE4"/>
    <w:rsid w:val="00791E11"/>
    <w:rsid w:val="00791F87"/>
    <w:rsid w:val="0079216C"/>
    <w:rsid w:val="007921A1"/>
    <w:rsid w:val="007922A1"/>
    <w:rsid w:val="00792463"/>
    <w:rsid w:val="007926EE"/>
    <w:rsid w:val="00792784"/>
    <w:rsid w:val="007929C5"/>
    <w:rsid w:val="00792AAD"/>
    <w:rsid w:val="00792B15"/>
    <w:rsid w:val="00792C12"/>
    <w:rsid w:val="00792C53"/>
    <w:rsid w:val="00793091"/>
    <w:rsid w:val="00793099"/>
    <w:rsid w:val="0079312A"/>
    <w:rsid w:val="007931D7"/>
    <w:rsid w:val="007935E0"/>
    <w:rsid w:val="00793A1A"/>
    <w:rsid w:val="00793E8C"/>
    <w:rsid w:val="00793EE1"/>
    <w:rsid w:val="00793F70"/>
    <w:rsid w:val="00793FF8"/>
    <w:rsid w:val="007940D6"/>
    <w:rsid w:val="00794239"/>
    <w:rsid w:val="007942AA"/>
    <w:rsid w:val="0079436F"/>
    <w:rsid w:val="007946B3"/>
    <w:rsid w:val="0079485D"/>
    <w:rsid w:val="007949A1"/>
    <w:rsid w:val="007949C1"/>
    <w:rsid w:val="00794B22"/>
    <w:rsid w:val="00794D64"/>
    <w:rsid w:val="00794ECA"/>
    <w:rsid w:val="00794ED5"/>
    <w:rsid w:val="0079509D"/>
    <w:rsid w:val="00795129"/>
    <w:rsid w:val="0079513C"/>
    <w:rsid w:val="0079522B"/>
    <w:rsid w:val="0079554A"/>
    <w:rsid w:val="007956F9"/>
    <w:rsid w:val="007957F9"/>
    <w:rsid w:val="007958AC"/>
    <w:rsid w:val="007958F1"/>
    <w:rsid w:val="007959F6"/>
    <w:rsid w:val="00795AF3"/>
    <w:rsid w:val="00795C33"/>
    <w:rsid w:val="00795C3B"/>
    <w:rsid w:val="00795C46"/>
    <w:rsid w:val="00795CF9"/>
    <w:rsid w:val="00795D0E"/>
    <w:rsid w:val="00795D2C"/>
    <w:rsid w:val="00795EA3"/>
    <w:rsid w:val="00796091"/>
    <w:rsid w:val="007960BB"/>
    <w:rsid w:val="007967AC"/>
    <w:rsid w:val="00796B49"/>
    <w:rsid w:val="00796DFB"/>
    <w:rsid w:val="00796F88"/>
    <w:rsid w:val="0079704E"/>
    <w:rsid w:val="0079710A"/>
    <w:rsid w:val="0079713F"/>
    <w:rsid w:val="0079715E"/>
    <w:rsid w:val="00797191"/>
    <w:rsid w:val="00797791"/>
    <w:rsid w:val="00797802"/>
    <w:rsid w:val="007978C3"/>
    <w:rsid w:val="00797A21"/>
    <w:rsid w:val="00797D5B"/>
    <w:rsid w:val="00797EC9"/>
    <w:rsid w:val="00797F08"/>
    <w:rsid w:val="00797F68"/>
    <w:rsid w:val="007A02A9"/>
    <w:rsid w:val="007A067B"/>
    <w:rsid w:val="007A0A88"/>
    <w:rsid w:val="007A0BB5"/>
    <w:rsid w:val="007A0C8F"/>
    <w:rsid w:val="007A0D11"/>
    <w:rsid w:val="007A0D74"/>
    <w:rsid w:val="007A0DA4"/>
    <w:rsid w:val="007A0DCE"/>
    <w:rsid w:val="007A0EA0"/>
    <w:rsid w:val="007A0FA5"/>
    <w:rsid w:val="007A0FEF"/>
    <w:rsid w:val="007A10CD"/>
    <w:rsid w:val="007A11A9"/>
    <w:rsid w:val="007A1424"/>
    <w:rsid w:val="007A1540"/>
    <w:rsid w:val="007A16C5"/>
    <w:rsid w:val="007A17A4"/>
    <w:rsid w:val="007A1895"/>
    <w:rsid w:val="007A1CAB"/>
    <w:rsid w:val="007A1E7D"/>
    <w:rsid w:val="007A1FCA"/>
    <w:rsid w:val="007A2059"/>
    <w:rsid w:val="007A21F9"/>
    <w:rsid w:val="007A241A"/>
    <w:rsid w:val="007A24C3"/>
    <w:rsid w:val="007A252D"/>
    <w:rsid w:val="007A2645"/>
    <w:rsid w:val="007A299D"/>
    <w:rsid w:val="007A29DB"/>
    <w:rsid w:val="007A2A76"/>
    <w:rsid w:val="007A2B63"/>
    <w:rsid w:val="007A309B"/>
    <w:rsid w:val="007A30CB"/>
    <w:rsid w:val="007A31B4"/>
    <w:rsid w:val="007A31F3"/>
    <w:rsid w:val="007A3341"/>
    <w:rsid w:val="007A3444"/>
    <w:rsid w:val="007A3616"/>
    <w:rsid w:val="007A36B7"/>
    <w:rsid w:val="007A3870"/>
    <w:rsid w:val="007A38CA"/>
    <w:rsid w:val="007A3AA8"/>
    <w:rsid w:val="007A3AB4"/>
    <w:rsid w:val="007A3B1F"/>
    <w:rsid w:val="007A3C0E"/>
    <w:rsid w:val="007A3C64"/>
    <w:rsid w:val="007A3CA7"/>
    <w:rsid w:val="007A3D81"/>
    <w:rsid w:val="007A3FFC"/>
    <w:rsid w:val="007A402D"/>
    <w:rsid w:val="007A4134"/>
    <w:rsid w:val="007A44C6"/>
    <w:rsid w:val="007A4657"/>
    <w:rsid w:val="007A4A5D"/>
    <w:rsid w:val="007A4B2C"/>
    <w:rsid w:val="007A4DE3"/>
    <w:rsid w:val="007A4F76"/>
    <w:rsid w:val="007A51D3"/>
    <w:rsid w:val="007A5216"/>
    <w:rsid w:val="007A5324"/>
    <w:rsid w:val="007A5444"/>
    <w:rsid w:val="007A5492"/>
    <w:rsid w:val="007A54CA"/>
    <w:rsid w:val="007A5753"/>
    <w:rsid w:val="007A57AA"/>
    <w:rsid w:val="007A5872"/>
    <w:rsid w:val="007A58BA"/>
    <w:rsid w:val="007A58F3"/>
    <w:rsid w:val="007A5927"/>
    <w:rsid w:val="007A5A26"/>
    <w:rsid w:val="007A5B2C"/>
    <w:rsid w:val="007A5B7A"/>
    <w:rsid w:val="007A5C6A"/>
    <w:rsid w:val="007A5FAF"/>
    <w:rsid w:val="007A6007"/>
    <w:rsid w:val="007A63EF"/>
    <w:rsid w:val="007A64BF"/>
    <w:rsid w:val="007A6F60"/>
    <w:rsid w:val="007A7108"/>
    <w:rsid w:val="007A712A"/>
    <w:rsid w:val="007A739A"/>
    <w:rsid w:val="007A74C5"/>
    <w:rsid w:val="007A7618"/>
    <w:rsid w:val="007A7698"/>
    <w:rsid w:val="007A778B"/>
    <w:rsid w:val="007A778E"/>
    <w:rsid w:val="007A7860"/>
    <w:rsid w:val="007A796E"/>
    <w:rsid w:val="007A7B9D"/>
    <w:rsid w:val="007A7D4F"/>
    <w:rsid w:val="007A7E63"/>
    <w:rsid w:val="007A7F8E"/>
    <w:rsid w:val="007B000E"/>
    <w:rsid w:val="007B00E5"/>
    <w:rsid w:val="007B0152"/>
    <w:rsid w:val="007B02C8"/>
    <w:rsid w:val="007B03A4"/>
    <w:rsid w:val="007B0486"/>
    <w:rsid w:val="007B048D"/>
    <w:rsid w:val="007B0755"/>
    <w:rsid w:val="007B0929"/>
    <w:rsid w:val="007B0952"/>
    <w:rsid w:val="007B0AB2"/>
    <w:rsid w:val="007B0D66"/>
    <w:rsid w:val="007B0DD4"/>
    <w:rsid w:val="007B0DDD"/>
    <w:rsid w:val="007B0F53"/>
    <w:rsid w:val="007B1034"/>
    <w:rsid w:val="007B148F"/>
    <w:rsid w:val="007B1644"/>
    <w:rsid w:val="007B1A70"/>
    <w:rsid w:val="007B1D63"/>
    <w:rsid w:val="007B2631"/>
    <w:rsid w:val="007B282E"/>
    <w:rsid w:val="007B2ABB"/>
    <w:rsid w:val="007B2DA7"/>
    <w:rsid w:val="007B2FB5"/>
    <w:rsid w:val="007B3068"/>
    <w:rsid w:val="007B318B"/>
    <w:rsid w:val="007B324B"/>
    <w:rsid w:val="007B36AA"/>
    <w:rsid w:val="007B38AE"/>
    <w:rsid w:val="007B39FB"/>
    <w:rsid w:val="007B3A50"/>
    <w:rsid w:val="007B3BBD"/>
    <w:rsid w:val="007B3C92"/>
    <w:rsid w:val="007B3E46"/>
    <w:rsid w:val="007B4290"/>
    <w:rsid w:val="007B4395"/>
    <w:rsid w:val="007B4427"/>
    <w:rsid w:val="007B4671"/>
    <w:rsid w:val="007B47B0"/>
    <w:rsid w:val="007B49B7"/>
    <w:rsid w:val="007B4A21"/>
    <w:rsid w:val="007B4AB0"/>
    <w:rsid w:val="007B4C00"/>
    <w:rsid w:val="007B4C92"/>
    <w:rsid w:val="007B4DC5"/>
    <w:rsid w:val="007B4FC8"/>
    <w:rsid w:val="007B5061"/>
    <w:rsid w:val="007B521C"/>
    <w:rsid w:val="007B5402"/>
    <w:rsid w:val="007B545D"/>
    <w:rsid w:val="007B54E1"/>
    <w:rsid w:val="007B5692"/>
    <w:rsid w:val="007B593E"/>
    <w:rsid w:val="007B5A82"/>
    <w:rsid w:val="007B5C27"/>
    <w:rsid w:val="007B5CAE"/>
    <w:rsid w:val="007B5F06"/>
    <w:rsid w:val="007B6431"/>
    <w:rsid w:val="007B6637"/>
    <w:rsid w:val="007B67CC"/>
    <w:rsid w:val="007B67F3"/>
    <w:rsid w:val="007B6823"/>
    <w:rsid w:val="007B685D"/>
    <w:rsid w:val="007B6A09"/>
    <w:rsid w:val="007B6A67"/>
    <w:rsid w:val="007B6B5C"/>
    <w:rsid w:val="007B6B83"/>
    <w:rsid w:val="007B6C79"/>
    <w:rsid w:val="007B71BA"/>
    <w:rsid w:val="007B736B"/>
    <w:rsid w:val="007B756D"/>
    <w:rsid w:val="007B75D9"/>
    <w:rsid w:val="007B7865"/>
    <w:rsid w:val="007B795E"/>
    <w:rsid w:val="007B7975"/>
    <w:rsid w:val="007B7A2B"/>
    <w:rsid w:val="007B7C84"/>
    <w:rsid w:val="007B7D97"/>
    <w:rsid w:val="007B7E1F"/>
    <w:rsid w:val="007B7FE1"/>
    <w:rsid w:val="007C002F"/>
    <w:rsid w:val="007C0343"/>
    <w:rsid w:val="007C03E8"/>
    <w:rsid w:val="007C03F8"/>
    <w:rsid w:val="007C0460"/>
    <w:rsid w:val="007C085E"/>
    <w:rsid w:val="007C0BE9"/>
    <w:rsid w:val="007C0D76"/>
    <w:rsid w:val="007C104F"/>
    <w:rsid w:val="007C1137"/>
    <w:rsid w:val="007C1389"/>
    <w:rsid w:val="007C1671"/>
    <w:rsid w:val="007C1746"/>
    <w:rsid w:val="007C1854"/>
    <w:rsid w:val="007C249B"/>
    <w:rsid w:val="007C24F0"/>
    <w:rsid w:val="007C28B4"/>
    <w:rsid w:val="007C30DE"/>
    <w:rsid w:val="007C317F"/>
    <w:rsid w:val="007C3184"/>
    <w:rsid w:val="007C3390"/>
    <w:rsid w:val="007C33C4"/>
    <w:rsid w:val="007C3458"/>
    <w:rsid w:val="007C3502"/>
    <w:rsid w:val="007C37AF"/>
    <w:rsid w:val="007C393A"/>
    <w:rsid w:val="007C397D"/>
    <w:rsid w:val="007C39A7"/>
    <w:rsid w:val="007C3BB9"/>
    <w:rsid w:val="007C3CBD"/>
    <w:rsid w:val="007C3FE8"/>
    <w:rsid w:val="007C477C"/>
    <w:rsid w:val="007C4848"/>
    <w:rsid w:val="007C4F27"/>
    <w:rsid w:val="007C541F"/>
    <w:rsid w:val="007C5447"/>
    <w:rsid w:val="007C5881"/>
    <w:rsid w:val="007C5B50"/>
    <w:rsid w:val="007C606B"/>
    <w:rsid w:val="007C6073"/>
    <w:rsid w:val="007C62B3"/>
    <w:rsid w:val="007C63AF"/>
    <w:rsid w:val="007C6558"/>
    <w:rsid w:val="007C66EF"/>
    <w:rsid w:val="007C6A37"/>
    <w:rsid w:val="007C6B64"/>
    <w:rsid w:val="007C6BF7"/>
    <w:rsid w:val="007C6CC1"/>
    <w:rsid w:val="007C6CE8"/>
    <w:rsid w:val="007C6DDD"/>
    <w:rsid w:val="007C6F0F"/>
    <w:rsid w:val="007C6FAB"/>
    <w:rsid w:val="007C6FE5"/>
    <w:rsid w:val="007C7067"/>
    <w:rsid w:val="007C71AB"/>
    <w:rsid w:val="007C726C"/>
    <w:rsid w:val="007C742B"/>
    <w:rsid w:val="007C74B3"/>
    <w:rsid w:val="007C7633"/>
    <w:rsid w:val="007C77E5"/>
    <w:rsid w:val="007C78B4"/>
    <w:rsid w:val="007C7C41"/>
    <w:rsid w:val="007C7CB9"/>
    <w:rsid w:val="007C7DE7"/>
    <w:rsid w:val="007D051C"/>
    <w:rsid w:val="007D06FA"/>
    <w:rsid w:val="007D089F"/>
    <w:rsid w:val="007D08A8"/>
    <w:rsid w:val="007D0A48"/>
    <w:rsid w:val="007D0B89"/>
    <w:rsid w:val="007D0C0D"/>
    <w:rsid w:val="007D0C4F"/>
    <w:rsid w:val="007D0DDD"/>
    <w:rsid w:val="007D0ED7"/>
    <w:rsid w:val="007D1286"/>
    <w:rsid w:val="007D12C8"/>
    <w:rsid w:val="007D141C"/>
    <w:rsid w:val="007D1427"/>
    <w:rsid w:val="007D1716"/>
    <w:rsid w:val="007D19BA"/>
    <w:rsid w:val="007D1A83"/>
    <w:rsid w:val="007D1AF0"/>
    <w:rsid w:val="007D1B0D"/>
    <w:rsid w:val="007D1BF4"/>
    <w:rsid w:val="007D1C47"/>
    <w:rsid w:val="007D2175"/>
    <w:rsid w:val="007D229E"/>
    <w:rsid w:val="007D2330"/>
    <w:rsid w:val="007D2437"/>
    <w:rsid w:val="007D244F"/>
    <w:rsid w:val="007D2459"/>
    <w:rsid w:val="007D261C"/>
    <w:rsid w:val="007D2637"/>
    <w:rsid w:val="007D2793"/>
    <w:rsid w:val="007D2951"/>
    <w:rsid w:val="007D2954"/>
    <w:rsid w:val="007D2FB0"/>
    <w:rsid w:val="007D320D"/>
    <w:rsid w:val="007D385F"/>
    <w:rsid w:val="007D3AEA"/>
    <w:rsid w:val="007D3D8B"/>
    <w:rsid w:val="007D3EC4"/>
    <w:rsid w:val="007D41B2"/>
    <w:rsid w:val="007D425B"/>
    <w:rsid w:val="007D4260"/>
    <w:rsid w:val="007D4580"/>
    <w:rsid w:val="007D4593"/>
    <w:rsid w:val="007D459A"/>
    <w:rsid w:val="007D45FB"/>
    <w:rsid w:val="007D4828"/>
    <w:rsid w:val="007D4A51"/>
    <w:rsid w:val="007D4B28"/>
    <w:rsid w:val="007D4E13"/>
    <w:rsid w:val="007D4E83"/>
    <w:rsid w:val="007D4EE3"/>
    <w:rsid w:val="007D4F33"/>
    <w:rsid w:val="007D5679"/>
    <w:rsid w:val="007D5B1A"/>
    <w:rsid w:val="007D5E42"/>
    <w:rsid w:val="007D6065"/>
    <w:rsid w:val="007D6108"/>
    <w:rsid w:val="007D64F6"/>
    <w:rsid w:val="007D692E"/>
    <w:rsid w:val="007D6937"/>
    <w:rsid w:val="007D6D9A"/>
    <w:rsid w:val="007D6FEF"/>
    <w:rsid w:val="007D7125"/>
    <w:rsid w:val="007D714A"/>
    <w:rsid w:val="007D7254"/>
    <w:rsid w:val="007D7380"/>
    <w:rsid w:val="007D742F"/>
    <w:rsid w:val="007D747B"/>
    <w:rsid w:val="007D74EE"/>
    <w:rsid w:val="007D77AA"/>
    <w:rsid w:val="007D7A85"/>
    <w:rsid w:val="007D7AAB"/>
    <w:rsid w:val="007D7B1F"/>
    <w:rsid w:val="007D7DDE"/>
    <w:rsid w:val="007E0010"/>
    <w:rsid w:val="007E0113"/>
    <w:rsid w:val="007E0145"/>
    <w:rsid w:val="007E02EA"/>
    <w:rsid w:val="007E09A9"/>
    <w:rsid w:val="007E0D10"/>
    <w:rsid w:val="007E0FA7"/>
    <w:rsid w:val="007E1134"/>
    <w:rsid w:val="007E1419"/>
    <w:rsid w:val="007E1485"/>
    <w:rsid w:val="007E1719"/>
    <w:rsid w:val="007E171D"/>
    <w:rsid w:val="007E1BC3"/>
    <w:rsid w:val="007E1C39"/>
    <w:rsid w:val="007E1D34"/>
    <w:rsid w:val="007E22FB"/>
    <w:rsid w:val="007E2375"/>
    <w:rsid w:val="007E23A2"/>
    <w:rsid w:val="007E23FC"/>
    <w:rsid w:val="007E2420"/>
    <w:rsid w:val="007E253D"/>
    <w:rsid w:val="007E260C"/>
    <w:rsid w:val="007E2742"/>
    <w:rsid w:val="007E2DB3"/>
    <w:rsid w:val="007E2FE5"/>
    <w:rsid w:val="007E3013"/>
    <w:rsid w:val="007E3291"/>
    <w:rsid w:val="007E3376"/>
    <w:rsid w:val="007E36FF"/>
    <w:rsid w:val="007E3D19"/>
    <w:rsid w:val="007E3F5A"/>
    <w:rsid w:val="007E455A"/>
    <w:rsid w:val="007E4A84"/>
    <w:rsid w:val="007E4A8D"/>
    <w:rsid w:val="007E4B2F"/>
    <w:rsid w:val="007E4D2A"/>
    <w:rsid w:val="007E4F05"/>
    <w:rsid w:val="007E4FB6"/>
    <w:rsid w:val="007E5002"/>
    <w:rsid w:val="007E5236"/>
    <w:rsid w:val="007E5418"/>
    <w:rsid w:val="007E54E1"/>
    <w:rsid w:val="007E5515"/>
    <w:rsid w:val="007E5612"/>
    <w:rsid w:val="007E59B0"/>
    <w:rsid w:val="007E5A47"/>
    <w:rsid w:val="007E5A8A"/>
    <w:rsid w:val="007E5E7B"/>
    <w:rsid w:val="007E61FF"/>
    <w:rsid w:val="007E6343"/>
    <w:rsid w:val="007E63B6"/>
    <w:rsid w:val="007E63E2"/>
    <w:rsid w:val="007E673B"/>
    <w:rsid w:val="007E6A80"/>
    <w:rsid w:val="007E6ABB"/>
    <w:rsid w:val="007E6CFB"/>
    <w:rsid w:val="007E6D54"/>
    <w:rsid w:val="007E6E59"/>
    <w:rsid w:val="007E6FEC"/>
    <w:rsid w:val="007E7028"/>
    <w:rsid w:val="007E7409"/>
    <w:rsid w:val="007E74E8"/>
    <w:rsid w:val="007E7747"/>
    <w:rsid w:val="007E7935"/>
    <w:rsid w:val="007E7B62"/>
    <w:rsid w:val="007E7EBB"/>
    <w:rsid w:val="007E7F16"/>
    <w:rsid w:val="007F015F"/>
    <w:rsid w:val="007F021E"/>
    <w:rsid w:val="007F0247"/>
    <w:rsid w:val="007F0649"/>
    <w:rsid w:val="007F06EB"/>
    <w:rsid w:val="007F0B4E"/>
    <w:rsid w:val="007F0CB1"/>
    <w:rsid w:val="007F0E3E"/>
    <w:rsid w:val="007F1048"/>
    <w:rsid w:val="007F1BCF"/>
    <w:rsid w:val="007F1BD3"/>
    <w:rsid w:val="007F1F2B"/>
    <w:rsid w:val="007F23DA"/>
    <w:rsid w:val="007F26C3"/>
    <w:rsid w:val="007F272D"/>
    <w:rsid w:val="007F2766"/>
    <w:rsid w:val="007F28D4"/>
    <w:rsid w:val="007F295C"/>
    <w:rsid w:val="007F2B65"/>
    <w:rsid w:val="007F2B85"/>
    <w:rsid w:val="007F2C83"/>
    <w:rsid w:val="007F2D27"/>
    <w:rsid w:val="007F2E16"/>
    <w:rsid w:val="007F2E42"/>
    <w:rsid w:val="007F2FB0"/>
    <w:rsid w:val="007F32AB"/>
    <w:rsid w:val="007F3505"/>
    <w:rsid w:val="007F359A"/>
    <w:rsid w:val="007F361C"/>
    <w:rsid w:val="007F3726"/>
    <w:rsid w:val="007F39CE"/>
    <w:rsid w:val="007F3AE9"/>
    <w:rsid w:val="007F3B41"/>
    <w:rsid w:val="007F3B70"/>
    <w:rsid w:val="007F3D1F"/>
    <w:rsid w:val="007F4384"/>
    <w:rsid w:val="007F45C2"/>
    <w:rsid w:val="007F482D"/>
    <w:rsid w:val="007F4D77"/>
    <w:rsid w:val="007F4E48"/>
    <w:rsid w:val="007F4EB7"/>
    <w:rsid w:val="007F4F5F"/>
    <w:rsid w:val="007F5102"/>
    <w:rsid w:val="007F517A"/>
    <w:rsid w:val="007F51CE"/>
    <w:rsid w:val="007F527F"/>
    <w:rsid w:val="007F53BF"/>
    <w:rsid w:val="007F53DE"/>
    <w:rsid w:val="007F5697"/>
    <w:rsid w:val="007F5B16"/>
    <w:rsid w:val="007F5E03"/>
    <w:rsid w:val="007F5F90"/>
    <w:rsid w:val="007F5F9C"/>
    <w:rsid w:val="007F6036"/>
    <w:rsid w:val="007F61D0"/>
    <w:rsid w:val="007F627E"/>
    <w:rsid w:val="007F68F6"/>
    <w:rsid w:val="007F69FC"/>
    <w:rsid w:val="007F6B25"/>
    <w:rsid w:val="007F6F24"/>
    <w:rsid w:val="007F6FD3"/>
    <w:rsid w:val="007F701B"/>
    <w:rsid w:val="007F7228"/>
    <w:rsid w:val="007F76AB"/>
    <w:rsid w:val="007F7707"/>
    <w:rsid w:val="007F7750"/>
    <w:rsid w:val="007F776E"/>
    <w:rsid w:val="007F7897"/>
    <w:rsid w:val="007F791A"/>
    <w:rsid w:val="007F79E8"/>
    <w:rsid w:val="007F7B75"/>
    <w:rsid w:val="008002FF"/>
    <w:rsid w:val="00800424"/>
    <w:rsid w:val="00800556"/>
    <w:rsid w:val="00800610"/>
    <w:rsid w:val="0080067A"/>
    <w:rsid w:val="008006C5"/>
    <w:rsid w:val="0080098B"/>
    <w:rsid w:val="00800AC6"/>
    <w:rsid w:val="00800AD2"/>
    <w:rsid w:val="00800BC7"/>
    <w:rsid w:val="00801156"/>
    <w:rsid w:val="0080131E"/>
    <w:rsid w:val="008013CA"/>
    <w:rsid w:val="00801421"/>
    <w:rsid w:val="00801524"/>
    <w:rsid w:val="0080179A"/>
    <w:rsid w:val="008017C3"/>
    <w:rsid w:val="00801862"/>
    <w:rsid w:val="008018E1"/>
    <w:rsid w:val="008019DB"/>
    <w:rsid w:val="00801B10"/>
    <w:rsid w:val="00801BCB"/>
    <w:rsid w:val="00801F37"/>
    <w:rsid w:val="00802155"/>
    <w:rsid w:val="0080247B"/>
    <w:rsid w:val="00802698"/>
    <w:rsid w:val="00802708"/>
    <w:rsid w:val="00802833"/>
    <w:rsid w:val="0080297F"/>
    <w:rsid w:val="00802A2B"/>
    <w:rsid w:val="00802C1A"/>
    <w:rsid w:val="00802CDD"/>
    <w:rsid w:val="00802E89"/>
    <w:rsid w:val="00802FB6"/>
    <w:rsid w:val="008031B3"/>
    <w:rsid w:val="0080333B"/>
    <w:rsid w:val="00803343"/>
    <w:rsid w:val="00803375"/>
    <w:rsid w:val="0080342C"/>
    <w:rsid w:val="00803475"/>
    <w:rsid w:val="00803559"/>
    <w:rsid w:val="00803C7C"/>
    <w:rsid w:val="00803EA0"/>
    <w:rsid w:val="00803EED"/>
    <w:rsid w:val="00803F68"/>
    <w:rsid w:val="008041A8"/>
    <w:rsid w:val="00804203"/>
    <w:rsid w:val="00804537"/>
    <w:rsid w:val="008045F9"/>
    <w:rsid w:val="00804735"/>
    <w:rsid w:val="008048AA"/>
    <w:rsid w:val="00804DC5"/>
    <w:rsid w:val="00804DCF"/>
    <w:rsid w:val="00804DDB"/>
    <w:rsid w:val="00804E7D"/>
    <w:rsid w:val="00804F4D"/>
    <w:rsid w:val="00805135"/>
    <w:rsid w:val="0080522E"/>
    <w:rsid w:val="00805498"/>
    <w:rsid w:val="00805622"/>
    <w:rsid w:val="0080576B"/>
    <w:rsid w:val="00805829"/>
    <w:rsid w:val="00805F61"/>
    <w:rsid w:val="00805F71"/>
    <w:rsid w:val="008063C1"/>
    <w:rsid w:val="00806477"/>
    <w:rsid w:val="0080656F"/>
    <w:rsid w:val="0080661B"/>
    <w:rsid w:val="0080693C"/>
    <w:rsid w:val="00806CFA"/>
    <w:rsid w:val="0080743C"/>
    <w:rsid w:val="00807700"/>
    <w:rsid w:val="0080771E"/>
    <w:rsid w:val="00807787"/>
    <w:rsid w:val="00807DA2"/>
    <w:rsid w:val="00807DEB"/>
    <w:rsid w:val="0081029B"/>
    <w:rsid w:val="00810306"/>
    <w:rsid w:val="008103C0"/>
    <w:rsid w:val="008105AB"/>
    <w:rsid w:val="00810716"/>
    <w:rsid w:val="00810798"/>
    <w:rsid w:val="008109A8"/>
    <w:rsid w:val="00810A02"/>
    <w:rsid w:val="00810BB7"/>
    <w:rsid w:val="00810C51"/>
    <w:rsid w:val="00810D3F"/>
    <w:rsid w:val="00811039"/>
    <w:rsid w:val="008114AE"/>
    <w:rsid w:val="008115D9"/>
    <w:rsid w:val="0081173A"/>
    <w:rsid w:val="008117B9"/>
    <w:rsid w:val="008118A1"/>
    <w:rsid w:val="00811953"/>
    <w:rsid w:val="00811B46"/>
    <w:rsid w:val="00811C28"/>
    <w:rsid w:val="00811CA5"/>
    <w:rsid w:val="00811EEB"/>
    <w:rsid w:val="0081226F"/>
    <w:rsid w:val="008123E7"/>
    <w:rsid w:val="00812486"/>
    <w:rsid w:val="00812604"/>
    <w:rsid w:val="00812641"/>
    <w:rsid w:val="00812701"/>
    <w:rsid w:val="0081296A"/>
    <w:rsid w:val="00812B2F"/>
    <w:rsid w:val="00812B83"/>
    <w:rsid w:val="00812B8B"/>
    <w:rsid w:val="00812C50"/>
    <w:rsid w:val="00812D69"/>
    <w:rsid w:val="008131ED"/>
    <w:rsid w:val="0081353D"/>
    <w:rsid w:val="008135BE"/>
    <w:rsid w:val="00813788"/>
    <w:rsid w:val="00813869"/>
    <w:rsid w:val="00813976"/>
    <w:rsid w:val="00813B47"/>
    <w:rsid w:val="00813BB7"/>
    <w:rsid w:val="00813C4F"/>
    <w:rsid w:val="00813E78"/>
    <w:rsid w:val="00813FC8"/>
    <w:rsid w:val="00814051"/>
    <w:rsid w:val="008140C5"/>
    <w:rsid w:val="008140E9"/>
    <w:rsid w:val="008142A4"/>
    <w:rsid w:val="008142E8"/>
    <w:rsid w:val="00814368"/>
    <w:rsid w:val="008143F9"/>
    <w:rsid w:val="008147C5"/>
    <w:rsid w:val="00814876"/>
    <w:rsid w:val="00814AB0"/>
    <w:rsid w:val="00814C6B"/>
    <w:rsid w:val="00814C6E"/>
    <w:rsid w:val="00814DE3"/>
    <w:rsid w:val="008150E3"/>
    <w:rsid w:val="008150EC"/>
    <w:rsid w:val="0081516A"/>
    <w:rsid w:val="0081536B"/>
    <w:rsid w:val="00815408"/>
    <w:rsid w:val="0081568E"/>
    <w:rsid w:val="008156B4"/>
    <w:rsid w:val="00815796"/>
    <w:rsid w:val="008157AC"/>
    <w:rsid w:val="00815A73"/>
    <w:rsid w:val="00815D24"/>
    <w:rsid w:val="00815D50"/>
    <w:rsid w:val="00815DC8"/>
    <w:rsid w:val="00815DED"/>
    <w:rsid w:val="00815F39"/>
    <w:rsid w:val="00816015"/>
    <w:rsid w:val="0081611D"/>
    <w:rsid w:val="008161A5"/>
    <w:rsid w:val="00816262"/>
    <w:rsid w:val="0081630B"/>
    <w:rsid w:val="008166C3"/>
    <w:rsid w:val="00816766"/>
    <w:rsid w:val="00816840"/>
    <w:rsid w:val="0081694E"/>
    <w:rsid w:val="00816A92"/>
    <w:rsid w:val="00816FF9"/>
    <w:rsid w:val="008170E9"/>
    <w:rsid w:val="008177C2"/>
    <w:rsid w:val="00817A45"/>
    <w:rsid w:val="00817A5E"/>
    <w:rsid w:val="00817B33"/>
    <w:rsid w:val="00817B98"/>
    <w:rsid w:val="00817C05"/>
    <w:rsid w:val="00817F41"/>
    <w:rsid w:val="008201CB"/>
    <w:rsid w:val="00820378"/>
    <w:rsid w:val="0082044B"/>
    <w:rsid w:val="0082046B"/>
    <w:rsid w:val="008204BB"/>
    <w:rsid w:val="00820613"/>
    <w:rsid w:val="00820830"/>
    <w:rsid w:val="0082086F"/>
    <w:rsid w:val="0082089E"/>
    <w:rsid w:val="008208CD"/>
    <w:rsid w:val="00820956"/>
    <w:rsid w:val="00820980"/>
    <w:rsid w:val="00820AE1"/>
    <w:rsid w:val="00820CB7"/>
    <w:rsid w:val="00820DE4"/>
    <w:rsid w:val="00820DFE"/>
    <w:rsid w:val="00820E19"/>
    <w:rsid w:val="00821825"/>
    <w:rsid w:val="00821852"/>
    <w:rsid w:val="0082199B"/>
    <w:rsid w:val="008219A3"/>
    <w:rsid w:val="00821CEF"/>
    <w:rsid w:val="00822001"/>
    <w:rsid w:val="008221B3"/>
    <w:rsid w:val="008224E3"/>
    <w:rsid w:val="008224ED"/>
    <w:rsid w:val="00822585"/>
    <w:rsid w:val="00822886"/>
    <w:rsid w:val="00822B25"/>
    <w:rsid w:val="00822B5E"/>
    <w:rsid w:val="00822D6B"/>
    <w:rsid w:val="008230ED"/>
    <w:rsid w:val="0082343C"/>
    <w:rsid w:val="008236D1"/>
    <w:rsid w:val="00823C25"/>
    <w:rsid w:val="00823CEB"/>
    <w:rsid w:val="00823DAC"/>
    <w:rsid w:val="00823F23"/>
    <w:rsid w:val="00823F76"/>
    <w:rsid w:val="00824114"/>
    <w:rsid w:val="008243C9"/>
    <w:rsid w:val="00824456"/>
    <w:rsid w:val="008244C8"/>
    <w:rsid w:val="008244F2"/>
    <w:rsid w:val="00824605"/>
    <w:rsid w:val="008248B5"/>
    <w:rsid w:val="00824913"/>
    <w:rsid w:val="00824C93"/>
    <w:rsid w:val="00824DF0"/>
    <w:rsid w:val="00824F37"/>
    <w:rsid w:val="00824FD2"/>
    <w:rsid w:val="00825173"/>
    <w:rsid w:val="008251A3"/>
    <w:rsid w:val="008251FE"/>
    <w:rsid w:val="00825258"/>
    <w:rsid w:val="00825269"/>
    <w:rsid w:val="008254BE"/>
    <w:rsid w:val="0082569E"/>
    <w:rsid w:val="0082593C"/>
    <w:rsid w:val="008259B1"/>
    <w:rsid w:val="00825BB9"/>
    <w:rsid w:val="00825F4D"/>
    <w:rsid w:val="0082628A"/>
    <w:rsid w:val="00826313"/>
    <w:rsid w:val="008265C8"/>
    <w:rsid w:val="00826824"/>
    <w:rsid w:val="008269C7"/>
    <w:rsid w:val="00826C57"/>
    <w:rsid w:val="00826ECF"/>
    <w:rsid w:val="00826F33"/>
    <w:rsid w:val="00826F58"/>
    <w:rsid w:val="00826FB5"/>
    <w:rsid w:val="008272B9"/>
    <w:rsid w:val="008273A9"/>
    <w:rsid w:val="00827453"/>
    <w:rsid w:val="008274B9"/>
    <w:rsid w:val="0082769F"/>
    <w:rsid w:val="0082777B"/>
    <w:rsid w:val="00827B78"/>
    <w:rsid w:val="00827C7A"/>
    <w:rsid w:val="00827C89"/>
    <w:rsid w:val="00827F73"/>
    <w:rsid w:val="0083001C"/>
    <w:rsid w:val="008304EC"/>
    <w:rsid w:val="008304FC"/>
    <w:rsid w:val="00830522"/>
    <w:rsid w:val="008306FF"/>
    <w:rsid w:val="00830954"/>
    <w:rsid w:val="008309E4"/>
    <w:rsid w:val="00830A14"/>
    <w:rsid w:val="00830A61"/>
    <w:rsid w:val="00830A76"/>
    <w:rsid w:val="00830ADC"/>
    <w:rsid w:val="00830BD0"/>
    <w:rsid w:val="00830BFB"/>
    <w:rsid w:val="00830D25"/>
    <w:rsid w:val="00830FB4"/>
    <w:rsid w:val="00831048"/>
    <w:rsid w:val="0083130C"/>
    <w:rsid w:val="008315BC"/>
    <w:rsid w:val="008316E6"/>
    <w:rsid w:val="00831D3A"/>
    <w:rsid w:val="00831F79"/>
    <w:rsid w:val="00832040"/>
    <w:rsid w:val="008323BE"/>
    <w:rsid w:val="00832459"/>
    <w:rsid w:val="008325C2"/>
    <w:rsid w:val="00832DDD"/>
    <w:rsid w:val="00832FC1"/>
    <w:rsid w:val="00832FDD"/>
    <w:rsid w:val="00833055"/>
    <w:rsid w:val="00833208"/>
    <w:rsid w:val="0083333A"/>
    <w:rsid w:val="0083337B"/>
    <w:rsid w:val="008334C6"/>
    <w:rsid w:val="00833527"/>
    <w:rsid w:val="00833800"/>
    <w:rsid w:val="0083399A"/>
    <w:rsid w:val="00833B44"/>
    <w:rsid w:val="00834167"/>
    <w:rsid w:val="0083449C"/>
    <w:rsid w:val="00834642"/>
    <w:rsid w:val="0083478C"/>
    <w:rsid w:val="00834A22"/>
    <w:rsid w:val="00834A82"/>
    <w:rsid w:val="00834CC7"/>
    <w:rsid w:val="00834D2A"/>
    <w:rsid w:val="00834EA9"/>
    <w:rsid w:val="00834EF2"/>
    <w:rsid w:val="00834FD9"/>
    <w:rsid w:val="00834FE5"/>
    <w:rsid w:val="0083516C"/>
    <w:rsid w:val="00835531"/>
    <w:rsid w:val="00835787"/>
    <w:rsid w:val="00835852"/>
    <w:rsid w:val="008358E4"/>
    <w:rsid w:val="008358F8"/>
    <w:rsid w:val="00835B8D"/>
    <w:rsid w:val="00835E81"/>
    <w:rsid w:val="00835E8A"/>
    <w:rsid w:val="008361D8"/>
    <w:rsid w:val="00836298"/>
    <w:rsid w:val="008363D0"/>
    <w:rsid w:val="00836491"/>
    <w:rsid w:val="00836537"/>
    <w:rsid w:val="00836701"/>
    <w:rsid w:val="00836853"/>
    <w:rsid w:val="00836911"/>
    <w:rsid w:val="008369E7"/>
    <w:rsid w:val="00836C59"/>
    <w:rsid w:val="00836C73"/>
    <w:rsid w:val="00836D02"/>
    <w:rsid w:val="00836EC8"/>
    <w:rsid w:val="00836ED0"/>
    <w:rsid w:val="00836F12"/>
    <w:rsid w:val="008370E4"/>
    <w:rsid w:val="0083726E"/>
    <w:rsid w:val="00837362"/>
    <w:rsid w:val="008374AA"/>
    <w:rsid w:val="008374EE"/>
    <w:rsid w:val="0083756E"/>
    <w:rsid w:val="00837D3D"/>
    <w:rsid w:val="00837D67"/>
    <w:rsid w:val="00837DFF"/>
    <w:rsid w:val="0084007B"/>
    <w:rsid w:val="0084014B"/>
    <w:rsid w:val="008401C7"/>
    <w:rsid w:val="00840513"/>
    <w:rsid w:val="00840740"/>
    <w:rsid w:val="008407BE"/>
    <w:rsid w:val="00840939"/>
    <w:rsid w:val="0084096A"/>
    <w:rsid w:val="00840AA9"/>
    <w:rsid w:val="00840C90"/>
    <w:rsid w:val="00840E21"/>
    <w:rsid w:val="00840F54"/>
    <w:rsid w:val="00840F9D"/>
    <w:rsid w:val="008410AB"/>
    <w:rsid w:val="008410C1"/>
    <w:rsid w:val="00841179"/>
    <w:rsid w:val="0084127D"/>
    <w:rsid w:val="0084142A"/>
    <w:rsid w:val="00841734"/>
    <w:rsid w:val="0084198E"/>
    <w:rsid w:val="00841A58"/>
    <w:rsid w:val="00841C25"/>
    <w:rsid w:val="00841EA2"/>
    <w:rsid w:val="008420E0"/>
    <w:rsid w:val="0084217A"/>
    <w:rsid w:val="00842303"/>
    <w:rsid w:val="0084250D"/>
    <w:rsid w:val="008425BA"/>
    <w:rsid w:val="008428E8"/>
    <w:rsid w:val="00842AE8"/>
    <w:rsid w:val="00843210"/>
    <w:rsid w:val="00843583"/>
    <w:rsid w:val="00843707"/>
    <w:rsid w:val="00843763"/>
    <w:rsid w:val="008438B4"/>
    <w:rsid w:val="0084398B"/>
    <w:rsid w:val="00843A12"/>
    <w:rsid w:val="00843B5E"/>
    <w:rsid w:val="00843D53"/>
    <w:rsid w:val="00843EA1"/>
    <w:rsid w:val="00844152"/>
    <w:rsid w:val="008441FC"/>
    <w:rsid w:val="0084425F"/>
    <w:rsid w:val="0084456F"/>
    <w:rsid w:val="0084470D"/>
    <w:rsid w:val="0084484E"/>
    <w:rsid w:val="00844B84"/>
    <w:rsid w:val="00844C08"/>
    <w:rsid w:val="00844E4F"/>
    <w:rsid w:val="00844EEC"/>
    <w:rsid w:val="00844FA4"/>
    <w:rsid w:val="00845026"/>
    <w:rsid w:val="0084511B"/>
    <w:rsid w:val="008451AC"/>
    <w:rsid w:val="0084529B"/>
    <w:rsid w:val="008452A6"/>
    <w:rsid w:val="0084557B"/>
    <w:rsid w:val="008455B4"/>
    <w:rsid w:val="0084578C"/>
    <w:rsid w:val="008457B3"/>
    <w:rsid w:val="008458D0"/>
    <w:rsid w:val="0084599A"/>
    <w:rsid w:val="00845AF1"/>
    <w:rsid w:val="00845F59"/>
    <w:rsid w:val="008460D4"/>
    <w:rsid w:val="00846193"/>
    <w:rsid w:val="00846203"/>
    <w:rsid w:val="00846206"/>
    <w:rsid w:val="0084633F"/>
    <w:rsid w:val="008464F8"/>
    <w:rsid w:val="0084669E"/>
    <w:rsid w:val="00846779"/>
    <w:rsid w:val="008468CC"/>
    <w:rsid w:val="008469E6"/>
    <w:rsid w:val="00846B15"/>
    <w:rsid w:val="00846D27"/>
    <w:rsid w:val="00847205"/>
    <w:rsid w:val="0084720A"/>
    <w:rsid w:val="00847302"/>
    <w:rsid w:val="00847841"/>
    <w:rsid w:val="0084785C"/>
    <w:rsid w:val="00847984"/>
    <w:rsid w:val="008479EF"/>
    <w:rsid w:val="00847B63"/>
    <w:rsid w:val="00847E33"/>
    <w:rsid w:val="00847EED"/>
    <w:rsid w:val="00850028"/>
    <w:rsid w:val="008500EA"/>
    <w:rsid w:val="00850156"/>
    <w:rsid w:val="00850237"/>
    <w:rsid w:val="008503E0"/>
    <w:rsid w:val="00850478"/>
    <w:rsid w:val="00850542"/>
    <w:rsid w:val="00850655"/>
    <w:rsid w:val="00850947"/>
    <w:rsid w:val="00850BE7"/>
    <w:rsid w:val="00850DE0"/>
    <w:rsid w:val="00850F68"/>
    <w:rsid w:val="00851271"/>
    <w:rsid w:val="008513D6"/>
    <w:rsid w:val="00851499"/>
    <w:rsid w:val="00851633"/>
    <w:rsid w:val="00851A50"/>
    <w:rsid w:val="00851E3C"/>
    <w:rsid w:val="00851E62"/>
    <w:rsid w:val="008526E3"/>
    <w:rsid w:val="0085294B"/>
    <w:rsid w:val="00852954"/>
    <w:rsid w:val="00852A3F"/>
    <w:rsid w:val="00852CCA"/>
    <w:rsid w:val="00852EB2"/>
    <w:rsid w:val="00853075"/>
    <w:rsid w:val="00853125"/>
    <w:rsid w:val="0085321E"/>
    <w:rsid w:val="00853614"/>
    <w:rsid w:val="008537CE"/>
    <w:rsid w:val="008538E7"/>
    <w:rsid w:val="00853A27"/>
    <w:rsid w:val="00853D7A"/>
    <w:rsid w:val="00853F35"/>
    <w:rsid w:val="008545C9"/>
    <w:rsid w:val="00854949"/>
    <w:rsid w:val="00854CAE"/>
    <w:rsid w:val="00854E4E"/>
    <w:rsid w:val="008550AF"/>
    <w:rsid w:val="008554D1"/>
    <w:rsid w:val="00855853"/>
    <w:rsid w:val="0085597E"/>
    <w:rsid w:val="008559F1"/>
    <w:rsid w:val="00855B90"/>
    <w:rsid w:val="00855E0E"/>
    <w:rsid w:val="00855E43"/>
    <w:rsid w:val="008560CE"/>
    <w:rsid w:val="00856225"/>
    <w:rsid w:val="008563B1"/>
    <w:rsid w:val="0085654C"/>
    <w:rsid w:val="00856A29"/>
    <w:rsid w:val="00856CB4"/>
    <w:rsid w:val="00856D28"/>
    <w:rsid w:val="00856ED9"/>
    <w:rsid w:val="00857063"/>
    <w:rsid w:val="008575C6"/>
    <w:rsid w:val="00857660"/>
    <w:rsid w:val="00857729"/>
    <w:rsid w:val="0085774E"/>
    <w:rsid w:val="00857765"/>
    <w:rsid w:val="00857886"/>
    <w:rsid w:val="0085789D"/>
    <w:rsid w:val="00857CDF"/>
    <w:rsid w:val="00857E5D"/>
    <w:rsid w:val="00857F8E"/>
    <w:rsid w:val="00860015"/>
    <w:rsid w:val="00860088"/>
    <w:rsid w:val="00860194"/>
    <w:rsid w:val="008604BF"/>
    <w:rsid w:val="008604C4"/>
    <w:rsid w:val="008604D6"/>
    <w:rsid w:val="00860B26"/>
    <w:rsid w:val="00860E72"/>
    <w:rsid w:val="00861307"/>
    <w:rsid w:val="008614BE"/>
    <w:rsid w:val="008614E4"/>
    <w:rsid w:val="008614F9"/>
    <w:rsid w:val="0086159F"/>
    <w:rsid w:val="0086169C"/>
    <w:rsid w:val="008617E1"/>
    <w:rsid w:val="00861897"/>
    <w:rsid w:val="00861939"/>
    <w:rsid w:val="00861980"/>
    <w:rsid w:val="00861D41"/>
    <w:rsid w:val="00861D59"/>
    <w:rsid w:val="00862091"/>
    <w:rsid w:val="0086248B"/>
    <w:rsid w:val="0086281D"/>
    <w:rsid w:val="0086282B"/>
    <w:rsid w:val="008628BD"/>
    <w:rsid w:val="00862A67"/>
    <w:rsid w:val="00862ABE"/>
    <w:rsid w:val="00862BB0"/>
    <w:rsid w:val="00862BB2"/>
    <w:rsid w:val="00862D26"/>
    <w:rsid w:val="00862E13"/>
    <w:rsid w:val="00862E73"/>
    <w:rsid w:val="00862F4B"/>
    <w:rsid w:val="00863065"/>
    <w:rsid w:val="00863147"/>
    <w:rsid w:val="0086326B"/>
    <w:rsid w:val="008633CB"/>
    <w:rsid w:val="0086346E"/>
    <w:rsid w:val="008637D3"/>
    <w:rsid w:val="00863870"/>
    <w:rsid w:val="008639AE"/>
    <w:rsid w:val="00863DD7"/>
    <w:rsid w:val="00864324"/>
    <w:rsid w:val="00864384"/>
    <w:rsid w:val="00864816"/>
    <w:rsid w:val="0086489C"/>
    <w:rsid w:val="008648A6"/>
    <w:rsid w:val="00864DF9"/>
    <w:rsid w:val="00864F18"/>
    <w:rsid w:val="00864F75"/>
    <w:rsid w:val="00865096"/>
    <w:rsid w:val="00865237"/>
    <w:rsid w:val="008654C0"/>
    <w:rsid w:val="00865597"/>
    <w:rsid w:val="0086569F"/>
    <w:rsid w:val="008658C5"/>
    <w:rsid w:val="008659F8"/>
    <w:rsid w:val="00865A02"/>
    <w:rsid w:val="00865A66"/>
    <w:rsid w:val="00865C89"/>
    <w:rsid w:val="00865CBE"/>
    <w:rsid w:val="00865D81"/>
    <w:rsid w:val="008666BF"/>
    <w:rsid w:val="00866708"/>
    <w:rsid w:val="008667C6"/>
    <w:rsid w:val="00866A05"/>
    <w:rsid w:val="00866BBD"/>
    <w:rsid w:val="00866F8D"/>
    <w:rsid w:val="00867192"/>
    <w:rsid w:val="008676AE"/>
    <w:rsid w:val="008677C8"/>
    <w:rsid w:val="00867B26"/>
    <w:rsid w:val="00867C54"/>
    <w:rsid w:val="00867D93"/>
    <w:rsid w:val="00867F4D"/>
    <w:rsid w:val="0087002F"/>
    <w:rsid w:val="00870046"/>
    <w:rsid w:val="0087051D"/>
    <w:rsid w:val="008708B0"/>
    <w:rsid w:val="008709EB"/>
    <w:rsid w:val="00870E0D"/>
    <w:rsid w:val="00870E8D"/>
    <w:rsid w:val="00870FED"/>
    <w:rsid w:val="0087101C"/>
    <w:rsid w:val="00871357"/>
    <w:rsid w:val="008719BD"/>
    <w:rsid w:val="008719FB"/>
    <w:rsid w:val="00871F3B"/>
    <w:rsid w:val="0087201B"/>
    <w:rsid w:val="00872212"/>
    <w:rsid w:val="008723D1"/>
    <w:rsid w:val="00872647"/>
    <w:rsid w:val="0087274B"/>
    <w:rsid w:val="00872882"/>
    <w:rsid w:val="00872C77"/>
    <w:rsid w:val="00872CB8"/>
    <w:rsid w:val="00872F47"/>
    <w:rsid w:val="00872F80"/>
    <w:rsid w:val="008733A1"/>
    <w:rsid w:val="008735CB"/>
    <w:rsid w:val="008736FB"/>
    <w:rsid w:val="008743A9"/>
    <w:rsid w:val="008745AE"/>
    <w:rsid w:val="008745F5"/>
    <w:rsid w:val="00874663"/>
    <w:rsid w:val="0087481D"/>
    <w:rsid w:val="00874FAA"/>
    <w:rsid w:val="00875071"/>
    <w:rsid w:val="0087531A"/>
    <w:rsid w:val="0087589E"/>
    <w:rsid w:val="00875A15"/>
    <w:rsid w:val="00875A3D"/>
    <w:rsid w:val="00875EBE"/>
    <w:rsid w:val="0087619B"/>
    <w:rsid w:val="008761EE"/>
    <w:rsid w:val="008761F6"/>
    <w:rsid w:val="0087626E"/>
    <w:rsid w:val="0087634D"/>
    <w:rsid w:val="008764E7"/>
    <w:rsid w:val="00876575"/>
    <w:rsid w:val="008769AC"/>
    <w:rsid w:val="00876B92"/>
    <w:rsid w:val="00876ED1"/>
    <w:rsid w:val="00876F08"/>
    <w:rsid w:val="00876FB8"/>
    <w:rsid w:val="00876FC1"/>
    <w:rsid w:val="00876FC9"/>
    <w:rsid w:val="008771CE"/>
    <w:rsid w:val="008774FD"/>
    <w:rsid w:val="00877550"/>
    <w:rsid w:val="008775EF"/>
    <w:rsid w:val="008776D1"/>
    <w:rsid w:val="008800F9"/>
    <w:rsid w:val="0088010C"/>
    <w:rsid w:val="0088013F"/>
    <w:rsid w:val="00880701"/>
    <w:rsid w:val="008808EE"/>
    <w:rsid w:val="00880D00"/>
    <w:rsid w:val="00880D30"/>
    <w:rsid w:val="00881159"/>
    <w:rsid w:val="00881392"/>
    <w:rsid w:val="008813ED"/>
    <w:rsid w:val="008814AA"/>
    <w:rsid w:val="0088173C"/>
    <w:rsid w:val="0088173F"/>
    <w:rsid w:val="008819CC"/>
    <w:rsid w:val="00881AC0"/>
    <w:rsid w:val="00881D13"/>
    <w:rsid w:val="008822B0"/>
    <w:rsid w:val="008822B7"/>
    <w:rsid w:val="00882679"/>
    <w:rsid w:val="008826DF"/>
    <w:rsid w:val="008828DE"/>
    <w:rsid w:val="00882931"/>
    <w:rsid w:val="0088296F"/>
    <w:rsid w:val="00882B28"/>
    <w:rsid w:val="00882C18"/>
    <w:rsid w:val="00882DA7"/>
    <w:rsid w:val="008830FC"/>
    <w:rsid w:val="0088326D"/>
    <w:rsid w:val="008832DF"/>
    <w:rsid w:val="008833A1"/>
    <w:rsid w:val="008838E6"/>
    <w:rsid w:val="00883A17"/>
    <w:rsid w:val="00883BFE"/>
    <w:rsid w:val="00883D22"/>
    <w:rsid w:val="00883EAA"/>
    <w:rsid w:val="00883FDA"/>
    <w:rsid w:val="0088409F"/>
    <w:rsid w:val="0088411C"/>
    <w:rsid w:val="0088425D"/>
    <w:rsid w:val="00884A51"/>
    <w:rsid w:val="00884A5F"/>
    <w:rsid w:val="00884CED"/>
    <w:rsid w:val="0088548B"/>
    <w:rsid w:val="00885ADC"/>
    <w:rsid w:val="00885E86"/>
    <w:rsid w:val="00885ECB"/>
    <w:rsid w:val="00885F70"/>
    <w:rsid w:val="00885FEC"/>
    <w:rsid w:val="0088609E"/>
    <w:rsid w:val="008865EF"/>
    <w:rsid w:val="00886A3A"/>
    <w:rsid w:val="00886A8B"/>
    <w:rsid w:val="00886B10"/>
    <w:rsid w:val="00886C23"/>
    <w:rsid w:val="00886D92"/>
    <w:rsid w:val="00886EF3"/>
    <w:rsid w:val="00887089"/>
    <w:rsid w:val="0088708B"/>
    <w:rsid w:val="00887797"/>
    <w:rsid w:val="00887B2B"/>
    <w:rsid w:val="00887BFC"/>
    <w:rsid w:val="00887C65"/>
    <w:rsid w:val="00887E9A"/>
    <w:rsid w:val="00887EE8"/>
    <w:rsid w:val="00887F84"/>
    <w:rsid w:val="0089000E"/>
    <w:rsid w:val="008901CA"/>
    <w:rsid w:val="0089028A"/>
    <w:rsid w:val="0089037B"/>
    <w:rsid w:val="00890578"/>
    <w:rsid w:val="008908A1"/>
    <w:rsid w:val="00890A9E"/>
    <w:rsid w:val="00890B3C"/>
    <w:rsid w:val="00890CA8"/>
    <w:rsid w:val="00890EED"/>
    <w:rsid w:val="00891084"/>
    <w:rsid w:val="00891209"/>
    <w:rsid w:val="0089127A"/>
    <w:rsid w:val="008912F1"/>
    <w:rsid w:val="008913D4"/>
    <w:rsid w:val="008916A6"/>
    <w:rsid w:val="0089170B"/>
    <w:rsid w:val="00891735"/>
    <w:rsid w:val="00891B6A"/>
    <w:rsid w:val="00891CD6"/>
    <w:rsid w:val="00891DEB"/>
    <w:rsid w:val="0089288F"/>
    <w:rsid w:val="00892B09"/>
    <w:rsid w:val="00892B84"/>
    <w:rsid w:val="00892D6A"/>
    <w:rsid w:val="00892DDC"/>
    <w:rsid w:val="008930CA"/>
    <w:rsid w:val="0089319A"/>
    <w:rsid w:val="0089325A"/>
    <w:rsid w:val="008932A6"/>
    <w:rsid w:val="008937CA"/>
    <w:rsid w:val="008939A1"/>
    <w:rsid w:val="00893D3C"/>
    <w:rsid w:val="00893E67"/>
    <w:rsid w:val="00893E6E"/>
    <w:rsid w:val="008941AE"/>
    <w:rsid w:val="008941C7"/>
    <w:rsid w:val="008942FA"/>
    <w:rsid w:val="008945CC"/>
    <w:rsid w:val="00894641"/>
    <w:rsid w:val="00894886"/>
    <w:rsid w:val="008948A8"/>
    <w:rsid w:val="00894A94"/>
    <w:rsid w:val="00894B42"/>
    <w:rsid w:val="00894CEB"/>
    <w:rsid w:val="00894D2A"/>
    <w:rsid w:val="008952F9"/>
    <w:rsid w:val="0089546B"/>
    <w:rsid w:val="008955EB"/>
    <w:rsid w:val="00895625"/>
    <w:rsid w:val="00895A7F"/>
    <w:rsid w:val="00895C55"/>
    <w:rsid w:val="00895EF7"/>
    <w:rsid w:val="0089614B"/>
    <w:rsid w:val="00896187"/>
    <w:rsid w:val="008964C2"/>
    <w:rsid w:val="00896729"/>
    <w:rsid w:val="0089675D"/>
    <w:rsid w:val="00896A1B"/>
    <w:rsid w:val="00896AB6"/>
    <w:rsid w:val="00896D53"/>
    <w:rsid w:val="00896D5A"/>
    <w:rsid w:val="00896EB2"/>
    <w:rsid w:val="00896F36"/>
    <w:rsid w:val="00897353"/>
    <w:rsid w:val="008975FF"/>
    <w:rsid w:val="00897717"/>
    <w:rsid w:val="008977FC"/>
    <w:rsid w:val="0089792D"/>
    <w:rsid w:val="00897CF7"/>
    <w:rsid w:val="00897D59"/>
    <w:rsid w:val="00897DA4"/>
    <w:rsid w:val="00897DEA"/>
    <w:rsid w:val="00897E78"/>
    <w:rsid w:val="008A062F"/>
    <w:rsid w:val="008A0D02"/>
    <w:rsid w:val="008A101E"/>
    <w:rsid w:val="008A1211"/>
    <w:rsid w:val="008A1317"/>
    <w:rsid w:val="008A1602"/>
    <w:rsid w:val="008A1635"/>
    <w:rsid w:val="008A185B"/>
    <w:rsid w:val="008A18DF"/>
    <w:rsid w:val="008A1B37"/>
    <w:rsid w:val="008A1F4A"/>
    <w:rsid w:val="008A1F97"/>
    <w:rsid w:val="008A2143"/>
    <w:rsid w:val="008A24A7"/>
    <w:rsid w:val="008A2728"/>
    <w:rsid w:val="008A275F"/>
    <w:rsid w:val="008A28AE"/>
    <w:rsid w:val="008A29EF"/>
    <w:rsid w:val="008A2CBF"/>
    <w:rsid w:val="008A32A2"/>
    <w:rsid w:val="008A32E7"/>
    <w:rsid w:val="008A351A"/>
    <w:rsid w:val="008A36CA"/>
    <w:rsid w:val="008A38B8"/>
    <w:rsid w:val="008A3B02"/>
    <w:rsid w:val="008A3BE4"/>
    <w:rsid w:val="008A3D93"/>
    <w:rsid w:val="008A3F18"/>
    <w:rsid w:val="008A3F65"/>
    <w:rsid w:val="008A4025"/>
    <w:rsid w:val="008A4132"/>
    <w:rsid w:val="008A413B"/>
    <w:rsid w:val="008A418E"/>
    <w:rsid w:val="008A420F"/>
    <w:rsid w:val="008A42C9"/>
    <w:rsid w:val="008A4D43"/>
    <w:rsid w:val="008A4E5B"/>
    <w:rsid w:val="008A50FE"/>
    <w:rsid w:val="008A52B6"/>
    <w:rsid w:val="008A57BF"/>
    <w:rsid w:val="008A57C5"/>
    <w:rsid w:val="008A5CE8"/>
    <w:rsid w:val="008A5E50"/>
    <w:rsid w:val="008A5E60"/>
    <w:rsid w:val="008A5E78"/>
    <w:rsid w:val="008A5ED6"/>
    <w:rsid w:val="008A5EE6"/>
    <w:rsid w:val="008A67B6"/>
    <w:rsid w:val="008A6880"/>
    <w:rsid w:val="008A6943"/>
    <w:rsid w:val="008A6C21"/>
    <w:rsid w:val="008A6FB5"/>
    <w:rsid w:val="008A704B"/>
    <w:rsid w:val="008A7075"/>
    <w:rsid w:val="008A7292"/>
    <w:rsid w:val="008A7548"/>
    <w:rsid w:val="008A7623"/>
    <w:rsid w:val="008A76B2"/>
    <w:rsid w:val="008A789E"/>
    <w:rsid w:val="008A78CD"/>
    <w:rsid w:val="008A79CE"/>
    <w:rsid w:val="008A7B7D"/>
    <w:rsid w:val="008A7BAE"/>
    <w:rsid w:val="008A7D55"/>
    <w:rsid w:val="008A7D9F"/>
    <w:rsid w:val="008B0205"/>
    <w:rsid w:val="008B0A68"/>
    <w:rsid w:val="008B0E06"/>
    <w:rsid w:val="008B0F73"/>
    <w:rsid w:val="008B0FB8"/>
    <w:rsid w:val="008B1376"/>
    <w:rsid w:val="008B16AA"/>
    <w:rsid w:val="008B18DC"/>
    <w:rsid w:val="008B1E77"/>
    <w:rsid w:val="008B1F03"/>
    <w:rsid w:val="008B1F37"/>
    <w:rsid w:val="008B1FDF"/>
    <w:rsid w:val="008B2113"/>
    <w:rsid w:val="008B2353"/>
    <w:rsid w:val="008B2488"/>
    <w:rsid w:val="008B2702"/>
    <w:rsid w:val="008B29D5"/>
    <w:rsid w:val="008B30EA"/>
    <w:rsid w:val="008B3209"/>
    <w:rsid w:val="008B3416"/>
    <w:rsid w:val="008B3499"/>
    <w:rsid w:val="008B34AA"/>
    <w:rsid w:val="008B37CE"/>
    <w:rsid w:val="008B3BD1"/>
    <w:rsid w:val="008B3D09"/>
    <w:rsid w:val="008B3D10"/>
    <w:rsid w:val="008B3DF5"/>
    <w:rsid w:val="008B3E36"/>
    <w:rsid w:val="008B40D2"/>
    <w:rsid w:val="008B4234"/>
    <w:rsid w:val="008B43DF"/>
    <w:rsid w:val="008B44E0"/>
    <w:rsid w:val="008B4B6D"/>
    <w:rsid w:val="008B4BB4"/>
    <w:rsid w:val="008B4C37"/>
    <w:rsid w:val="008B50F1"/>
    <w:rsid w:val="008B53E3"/>
    <w:rsid w:val="008B54AB"/>
    <w:rsid w:val="008B55D5"/>
    <w:rsid w:val="008B59BE"/>
    <w:rsid w:val="008B5BC1"/>
    <w:rsid w:val="008B5D1D"/>
    <w:rsid w:val="008B5E6A"/>
    <w:rsid w:val="008B6131"/>
    <w:rsid w:val="008B61D7"/>
    <w:rsid w:val="008B6272"/>
    <w:rsid w:val="008B6502"/>
    <w:rsid w:val="008B6521"/>
    <w:rsid w:val="008B6538"/>
    <w:rsid w:val="008B670A"/>
    <w:rsid w:val="008B6749"/>
    <w:rsid w:val="008B6A35"/>
    <w:rsid w:val="008B7065"/>
    <w:rsid w:val="008B72A2"/>
    <w:rsid w:val="008B7518"/>
    <w:rsid w:val="008B7535"/>
    <w:rsid w:val="008B7562"/>
    <w:rsid w:val="008B7772"/>
    <w:rsid w:val="008B7815"/>
    <w:rsid w:val="008B79E7"/>
    <w:rsid w:val="008B7BBC"/>
    <w:rsid w:val="008B7C0F"/>
    <w:rsid w:val="008B7F56"/>
    <w:rsid w:val="008C0077"/>
    <w:rsid w:val="008C0204"/>
    <w:rsid w:val="008C0241"/>
    <w:rsid w:val="008C0564"/>
    <w:rsid w:val="008C06D9"/>
    <w:rsid w:val="008C0756"/>
    <w:rsid w:val="008C085F"/>
    <w:rsid w:val="008C0A09"/>
    <w:rsid w:val="008C0BEC"/>
    <w:rsid w:val="008C1098"/>
    <w:rsid w:val="008C126E"/>
    <w:rsid w:val="008C136D"/>
    <w:rsid w:val="008C13A6"/>
    <w:rsid w:val="008C17D7"/>
    <w:rsid w:val="008C198C"/>
    <w:rsid w:val="008C1CAF"/>
    <w:rsid w:val="008C1D4F"/>
    <w:rsid w:val="008C1D8C"/>
    <w:rsid w:val="008C1E5C"/>
    <w:rsid w:val="008C1ECB"/>
    <w:rsid w:val="008C20C0"/>
    <w:rsid w:val="008C21B8"/>
    <w:rsid w:val="008C2420"/>
    <w:rsid w:val="008C247D"/>
    <w:rsid w:val="008C2651"/>
    <w:rsid w:val="008C2861"/>
    <w:rsid w:val="008C29D4"/>
    <w:rsid w:val="008C2A18"/>
    <w:rsid w:val="008C2E4A"/>
    <w:rsid w:val="008C3365"/>
    <w:rsid w:val="008C3620"/>
    <w:rsid w:val="008C37CC"/>
    <w:rsid w:val="008C39F3"/>
    <w:rsid w:val="008C3A64"/>
    <w:rsid w:val="008C3CBD"/>
    <w:rsid w:val="008C3D43"/>
    <w:rsid w:val="008C3E3B"/>
    <w:rsid w:val="008C4030"/>
    <w:rsid w:val="008C419C"/>
    <w:rsid w:val="008C42B6"/>
    <w:rsid w:val="008C4442"/>
    <w:rsid w:val="008C445D"/>
    <w:rsid w:val="008C4533"/>
    <w:rsid w:val="008C454C"/>
    <w:rsid w:val="008C46B3"/>
    <w:rsid w:val="008C4922"/>
    <w:rsid w:val="008C4EB3"/>
    <w:rsid w:val="008C51C7"/>
    <w:rsid w:val="008C52D0"/>
    <w:rsid w:val="008C5697"/>
    <w:rsid w:val="008C5730"/>
    <w:rsid w:val="008C5806"/>
    <w:rsid w:val="008C59B9"/>
    <w:rsid w:val="008C5AD1"/>
    <w:rsid w:val="008C5AD3"/>
    <w:rsid w:val="008C5BDD"/>
    <w:rsid w:val="008C5D0A"/>
    <w:rsid w:val="008C5DD6"/>
    <w:rsid w:val="008C5E8E"/>
    <w:rsid w:val="008C5EF9"/>
    <w:rsid w:val="008C6075"/>
    <w:rsid w:val="008C6485"/>
    <w:rsid w:val="008C6632"/>
    <w:rsid w:val="008C66BB"/>
    <w:rsid w:val="008C6AAA"/>
    <w:rsid w:val="008C6B0F"/>
    <w:rsid w:val="008C6CD3"/>
    <w:rsid w:val="008C70AA"/>
    <w:rsid w:val="008C70CA"/>
    <w:rsid w:val="008C7241"/>
    <w:rsid w:val="008C7265"/>
    <w:rsid w:val="008C729C"/>
    <w:rsid w:val="008C7328"/>
    <w:rsid w:val="008C766F"/>
    <w:rsid w:val="008C7705"/>
    <w:rsid w:val="008C7878"/>
    <w:rsid w:val="008C7894"/>
    <w:rsid w:val="008C7B3D"/>
    <w:rsid w:val="008C7CA7"/>
    <w:rsid w:val="008C7DFA"/>
    <w:rsid w:val="008D038F"/>
    <w:rsid w:val="008D045C"/>
    <w:rsid w:val="008D0818"/>
    <w:rsid w:val="008D0855"/>
    <w:rsid w:val="008D092B"/>
    <w:rsid w:val="008D09FB"/>
    <w:rsid w:val="008D0B98"/>
    <w:rsid w:val="008D0CE9"/>
    <w:rsid w:val="008D0E8A"/>
    <w:rsid w:val="008D10DD"/>
    <w:rsid w:val="008D1196"/>
    <w:rsid w:val="008D1316"/>
    <w:rsid w:val="008D1688"/>
    <w:rsid w:val="008D1962"/>
    <w:rsid w:val="008D19BA"/>
    <w:rsid w:val="008D1A64"/>
    <w:rsid w:val="008D1C29"/>
    <w:rsid w:val="008D1CCE"/>
    <w:rsid w:val="008D1E20"/>
    <w:rsid w:val="008D205C"/>
    <w:rsid w:val="008D214D"/>
    <w:rsid w:val="008D2208"/>
    <w:rsid w:val="008D2478"/>
    <w:rsid w:val="008D2521"/>
    <w:rsid w:val="008D2577"/>
    <w:rsid w:val="008D25DE"/>
    <w:rsid w:val="008D2604"/>
    <w:rsid w:val="008D27E7"/>
    <w:rsid w:val="008D288B"/>
    <w:rsid w:val="008D2991"/>
    <w:rsid w:val="008D2A6F"/>
    <w:rsid w:val="008D2E78"/>
    <w:rsid w:val="008D2FAE"/>
    <w:rsid w:val="008D30B7"/>
    <w:rsid w:val="008D31AD"/>
    <w:rsid w:val="008D345F"/>
    <w:rsid w:val="008D346B"/>
    <w:rsid w:val="008D34EF"/>
    <w:rsid w:val="008D3537"/>
    <w:rsid w:val="008D35DF"/>
    <w:rsid w:val="008D38FF"/>
    <w:rsid w:val="008D39C6"/>
    <w:rsid w:val="008D3A33"/>
    <w:rsid w:val="008D3CB7"/>
    <w:rsid w:val="008D3E89"/>
    <w:rsid w:val="008D41D7"/>
    <w:rsid w:val="008D4455"/>
    <w:rsid w:val="008D45C6"/>
    <w:rsid w:val="008D4700"/>
    <w:rsid w:val="008D492E"/>
    <w:rsid w:val="008D4995"/>
    <w:rsid w:val="008D499D"/>
    <w:rsid w:val="008D4A6C"/>
    <w:rsid w:val="008D4BCC"/>
    <w:rsid w:val="008D4C9E"/>
    <w:rsid w:val="008D50D8"/>
    <w:rsid w:val="008D5100"/>
    <w:rsid w:val="008D51E9"/>
    <w:rsid w:val="008D5304"/>
    <w:rsid w:val="008D54E0"/>
    <w:rsid w:val="008D556C"/>
    <w:rsid w:val="008D6129"/>
    <w:rsid w:val="008D6208"/>
    <w:rsid w:val="008D6375"/>
    <w:rsid w:val="008D63B2"/>
    <w:rsid w:val="008D644F"/>
    <w:rsid w:val="008D66AA"/>
    <w:rsid w:val="008D6A52"/>
    <w:rsid w:val="008D6ACB"/>
    <w:rsid w:val="008D6B24"/>
    <w:rsid w:val="008D6BF8"/>
    <w:rsid w:val="008D6D2D"/>
    <w:rsid w:val="008D6EA6"/>
    <w:rsid w:val="008D74A0"/>
    <w:rsid w:val="008D74AE"/>
    <w:rsid w:val="008D76FC"/>
    <w:rsid w:val="008D7C62"/>
    <w:rsid w:val="008E0097"/>
    <w:rsid w:val="008E0102"/>
    <w:rsid w:val="008E06D6"/>
    <w:rsid w:val="008E08CA"/>
    <w:rsid w:val="008E0C93"/>
    <w:rsid w:val="008E0DE8"/>
    <w:rsid w:val="008E0E17"/>
    <w:rsid w:val="008E14B2"/>
    <w:rsid w:val="008E1587"/>
    <w:rsid w:val="008E15FF"/>
    <w:rsid w:val="008E1607"/>
    <w:rsid w:val="008E1B68"/>
    <w:rsid w:val="008E1C05"/>
    <w:rsid w:val="008E1DD3"/>
    <w:rsid w:val="008E1E25"/>
    <w:rsid w:val="008E2813"/>
    <w:rsid w:val="008E2C52"/>
    <w:rsid w:val="008E2C76"/>
    <w:rsid w:val="008E2D6F"/>
    <w:rsid w:val="008E2DBB"/>
    <w:rsid w:val="008E31FD"/>
    <w:rsid w:val="008E336B"/>
    <w:rsid w:val="008E3397"/>
    <w:rsid w:val="008E3421"/>
    <w:rsid w:val="008E34EC"/>
    <w:rsid w:val="008E38F7"/>
    <w:rsid w:val="008E39E9"/>
    <w:rsid w:val="008E39FE"/>
    <w:rsid w:val="008E3C01"/>
    <w:rsid w:val="008E3CDC"/>
    <w:rsid w:val="008E3CFB"/>
    <w:rsid w:val="008E41BE"/>
    <w:rsid w:val="008E41DD"/>
    <w:rsid w:val="008E4312"/>
    <w:rsid w:val="008E447F"/>
    <w:rsid w:val="008E46EB"/>
    <w:rsid w:val="008E48A7"/>
    <w:rsid w:val="008E4BCB"/>
    <w:rsid w:val="008E4CE0"/>
    <w:rsid w:val="008E4DB4"/>
    <w:rsid w:val="008E4FE0"/>
    <w:rsid w:val="008E5064"/>
    <w:rsid w:val="008E528F"/>
    <w:rsid w:val="008E52CB"/>
    <w:rsid w:val="008E5502"/>
    <w:rsid w:val="008E58E3"/>
    <w:rsid w:val="008E5925"/>
    <w:rsid w:val="008E597C"/>
    <w:rsid w:val="008E59A5"/>
    <w:rsid w:val="008E59DE"/>
    <w:rsid w:val="008E5A41"/>
    <w:rsid w:val="008E5AAF"/>
    <w:rsid w:val="008E5C2A"/>
    <w:rsid w:val="008E5CB8"/>
    <w:rsid w:val="008E5DC9"/>
    <w:rsid w:val="008E5E8B"/>
    <w:rsid w:val="008E60B4"/>
    <w:rsid w:val="008E60DF"/>
    <w:rsid w:val="008E6389"/>
    <w:rsid w:val="008E669D"/>
    <w:rsid w:val="008E6970"/>
    <w:rsid w:val="008E6A96"/>
    <w:rsid w:val="008E6BF2"/>
    <w:rsid w:val="008E7207"/>
    <w:rsid w:val="008E72F7"/>
    <w:rsid w:val="008E7424"/>
    <w:rsid w:val="008E7557"/>
    <w:rsid w:val="008E759A"/>
    <w:rsid w:val="008E7688"/>
    <w:rsid w:val="008E7978"/>
    <w:rsid w:val="008E7B8A"/>
    <w:rsid w:val="008E7DD4"/>
    <w:rsid w:val="008E7F73"/>
    <w:rsid w:val="008E7FF0"/>
    <w:rsid w:val="008F0593"/>
    <w:rsid w:val="008F0691"/>
    <w:rsid w:val="008F072F"/>
    <w:rsid w:val="008F0BE6"/>
    <w:rsid w:val="008F0EEC"/>
    <w:rsid w:val="008F0F3F"/>
    <w:rsid w:val="008F113B"/>
    <w:rsid w:val="008F11DF"/>
    <w:rsid w:val="008F1313"/>
    <w:rsid w:val="008F1416"/>
    <w:rsid w:val="008F17AA"/>
    <w:rsid w:val="008F1932"/>
    <w:rsid w:val="008F1ACC"/>
    <w:rsid w:val="008F1C84"/>
    <w:rsid w:val="008F2011"/>
    <w:rsid w:val="008F229B"/>
    <w:rsid w:val="008F24A5"/>
    <w:rsid w:val="008F2509"/>
    <w:rsid w:val="008F263E"/>
    <w:rsid w:val="008F2667"/>
    <w:rsid w:val="008F2760"/>
    <w:rsid w:val="008F288F"/>
    <w:rsid w:val="008F2903"/>
    <w:rsid w:val="008F2958"/>
    <w:rsid w:val="008F2A53"/>
    <w:rsid w:val="008F2C29"/>
    <w:rsid w:val="008F2E59"/>
    <w:rsid w:val="008F2E84"/>
    <w:rsid w:val="008F2F74"/>
    <w:rsid w:val="008F30F1"/>
    <w:rsid w:val="008F315F"/>
    <w:rsid w:val="008F318E"/>
    <w:rsid w:val="008F31AE"/>
    <w:rsid w:val="008F3238"/>
    <w:rsid w:val="008F3257"/>
    <w:rsid w:val="008F343B"/>
    <w:rsid w:val="008F366D"/>
    <w:rsid w:val="008F37B3"/>
    <w:rsid w:val="008F383F"/>
    <w:rsid w:val="008F3868"/>
    <w:rsid w:val="008F38CE"/>
    <w:rsid w:val="008F39EE"/>
    <w:rsid w:val="008F3CC4"/>
    <w:rsid w:val="008F423B"/>
    <w:rsid w:val="008F44A7"/>
    <w:rsid w:val="008F4B84"/>
    <w:rsid w:val="008F4B85"/>
    <w:rsid w:val="008F4C9A"/>
    <w:rsid w:val="008F4F14"/>
    <w:rsid w:val="008F5219"/>
    <w:rsid w:val="008F56AB"/>
    <w:rsid w:val="008F5951"/>
    <w:rsid w:val="008F5C02"/>
    <w:rsid w:val="008F5C32"/>
    <w:rsid w:val="008F5CBE"/>
    <w:rsid w:val="008F5E35"/>
    <w:rsid w:val="008F5FFB"/>
    <w:rsid w:val="008F6326"/>
    <w:rsid w:val="008F63F8"/>
    <w:rsid w:val="008F67A9"/>
    <w:rsid w:val="008F69D4"/>
    <w:rsid w:val="008F6A47"/>
    <w:rsid w:val="008F6CED"/>
    <w:rsid w:val="008F6D80"/>
    <w:rsid w:val="008F7267"/>
    <w:rsid w:val="008F7346"/>
    <w:rsid w:val="008F746B"/>
    <w:rsid w:val="008F7601"/>
    <w:rsid w:val="008F7726"/>
    <w:rsid w:val="008F7B5F"/>
    <w:rsid w:val="008F7B99"/>
    <w:rsid w:val="008F7C5C"/>
    <w:rsid w:val="008F7C6B"/>
    <w:rsid w:val="008F7CB1"/>
    <w:rsid w:val="008F7FC6"/>
    <w:rsid w:val="009004A7"/>
    <w:rsid w:val="0090079C"/>
    <w:rsid w:val="009007A8"/>
    <w:rsid w:val="00900C41"/>
    <w:rsid w:val="00900C75"/>
    <w:rsid w:val="00900CF1"/>
    <w:rsid w:val="00900D48"/>
    <w:rsid w:val="00900E8B"/>
    <w:rsid w:val="00900FB5"/>
    <w:rsid w:val="0090141B"/>
    <w:rsid w:val="0090219F"/>
    <w:rsid w:val="0090268C"/>
    <w:rsid w:val="00902CA6"/>
    <w:rsid w:val="00902D67"/>
    <w:rsid w:val="009030E8"/>
    <w:rsid w:val="009031ED"/>
    <w:rsid w:val="00903467"/>
    <w:rsid w:val="00903A75"/>
    <w:rsid w:val="00903B6A"/>
    <w:rsid w:val="00903DDF"/>
    <w:rsid w:val="00903FEE"/>
    <w:rsid w:val="009040D2"/>
    <w:rsid w:val="00904209"/>
    <w:rsid w:val="009043F5"/>
    <w:rsid w:val="0090481F"/>
    <w:rsid w:val="00904A0B"/>
    <w:rsid w:val="00904A29"/>
    <w:rsid w:val="00904E73"/>
    <w:rsid w:val="00904EBD"/>
    <w:rsid w:val="00904F2D"/>
    <w:rsid w:val="009051C5"/>
    <w:rsid w:val="00905599"/>
    <w:rsid w:val="009058DA"/>
    <w:rsid w:val="00905C32"/>
    <w:rsid w:val="00905D0A"/>
    <w:rsid w:val="00905D70"/>
    <w:rsid w:val="009060EA"/>
    <w:rsid w:val="009061D2"/>
    <w:rsid w:val="00906315"/>
    <w:rsid w:val="0090634D"/>
    <w:rsid w:val="00906424"/>
    <w:rsid w:val="0090667F"/>
    <w:rsid w:val="0090674D"/>
    <w:rsid w:val="0090675C"/>
    <w:rsid w:val="00906872"/>
    <w:rsid w:val="00906A16"/>
    <w:rsid w:val="00906C6B"/>
    <w:rsid w:val="00906E96"/>
    <w:rsid w:val="009070A8"/>
    <w:rsid w:val="0090713A"/>
    <w:rsid w:val="00907399"/>
    <w:rsid w:val="009074CC"/>
    <w:rsid w:val="009075C3"/>
    <w:rsid w:val="00907805"/>
    <w:rsid w:val="00907851"/>
    <w:rsid w:val="00907B0A"/>
    <w:rsid w:val="00907C40"/>
    <w:rsid w:val="00907EE2"/>
    <w:rsid w:val="0091007E"/>
    <w:rsid w:val="00910097"/>
    <w:rsid w:val="009103A3"/>
    <w:rsid w:val="0091051B"/>
    <w:rsid w:val="00910549"/>
    <w:rsid w:val="00910DFE"/>
    <w:rsid w:val="009110F3"/>
    <w:rsid w:val="009112B9"/>
    <w:rsid w:val="00911323"/>
    <w:rsid w:val="009115CC"/>
    <w:rsid w:val="00911602"/>
    <w:rsid w:val="00911868"/>
    <w:rsid w:val="0091192D"/>
    <w:rsid w:val="00911B00"/>
    <w:rsid w:val="00911B9D"/>
    <w:rsid w:val="00911BAC"/>
    <w:rsid w:val="009128F8"/>
    <w:rsid w:val="00912DF9"/>
    <w:rsid w:val="00913328"/>
    <w:rsid w:val="009138AC"/>
    <w:rsid w:val="00913D2F"/>
    <w:rsid w:val="00913E74"/>
    <w:rsid w:val="00913F6F"/>
    <w:rsid w:val="00914173"/>
    <w:rsid w:val="009143C2"/>
    <w:rsid w:val="009143E5"/>
    <w:rsid w:val="0091462F"/>
    <w:rsid w:val="00914646"/>
    <w:rsid w:val="00914780"/>
    <w:rsid w:val="009147A3"/>
    <w:rsid w:val="009149FB"/>
    <w:rsid w:val="00914BE8"/>
    <w:rsid w:val="00914C64"/>
    <w:rsid w:val="00914D92"/>
    <w:rsid w:val="009150EB"/>
    <w:rsid w:val="009151A7"/>
    <w:rsid w:val="009151C8"/>
    <w:rsid w:val="00915368"/>
    <w:rsid w:val="009154A5"/>
    <w:rsid w:val="00915B8B"/>
    <w:rsid w:val="00915BED"/>
    <w:rsid w:val="00915F5D"/>
    <w:rsid w:val="00915FE5"/>
    <w:rsid w:val="00916042"/>
    <w:rsid w:val="00916066"/>
    <w:rsid w:val="0091636E"/>
    <w:rsid w:val="0091657C"/>
    <w:rsid w:val="009166DF"/>
    <w:rsid w:val="00916AAD"/>
    <w:rsid w:val="00916E96"/>
    <w:rsid w:val="00916F14"/>
    <w:rsid w:val="00917153"/>
    <w:rsid w:val="0091736C"/>
    <w:rsid w:val="0091745C"/>
    <w:rsid w:val="00917487"/>
    <w:rsid w:val="00917591"/>
    <w:rsid w:val="009175EE"/>
    <w:rsid w:val="009176A5"/>
    <w:rsid w:val="00917A0C"/>
    <w:rsid w:val="00917A4C"/>
    <w:rsid w:val="00917D11"/>
    <w:rsid w:val="00917EBA"/>
    <w:rsid w:val="00917F11"/>
    <w:rsid w:val="00917F42"/>
    <w:rsid w:val="00920096"/>
    <w:rsid w:val="0092026F"/>
    <w:rsid w:val="009202EF"/>
    <w:rsid w:val="0092052B"/>
    <w:rsid w:val="00920584"/>
    <w:rsid w:val="00920699"/>
    <w:rsid w:val="00920857"/>
    <w:rsid w:val="009208C5"/>
    <w:rsid w:val="00920DFE"/>
    <w:rsid w:val="00920F1A"/>
    <w:rsid w:val="00921371"/>
    <w:rsid w:val="00921472"/>
    <w:rsid w:val="00921667"/>
    <w:rsid w:val="00921851"/>
    <w:rsid w:val="00921B85"/>
    <w:rsid w:val="00921D54"/>
    <w:rsid w:val="00921D85"/>
    <w:rsid w:val="00921E98"/>
    <w:rsid w:val="00921F57"/>
    <w:rsid w:val="00921FD7"/>
    <w:rsid w:val="00922197"/>
    <w:rsid w:val="00922204"/>
    <w:rsid w:val="00922211"/>
    <w:rsid w:val="009222F8"/>
    <w:rsid w:val="009226EF"/>
    <w:rsid w:val="009227A5"/>
    <w:rsid w:val="00922B3B"/>
    <w:rsid w:val="00922CC6"/>
    <w:rsid w:val="00922F0B"/>
    <w:rsid w:val="0092301F"/>
    <w:rsid w:val="009232F9"/>
    <w:rsid w:val="00923407"/>
    <w:rsid w:val="009234E9"/>
    <w:rsid w:val="009237D0"/>
    <w:rsid w:val="00923871"/>
    <w:rsid w:val="009239C6"/>
    <w:rsid w:val="00924466"/>
    <w:rsid w:val="00924644"/>
    <w:rsid w:val="00924900"/>
    <w:rsid w:val="0092490E"/>
    <w:rsid w:val="00924D87"/>
    <w:rsid w:val="00924EB4"/>
    <w:rsid w:val="0092500C"/>
    <w:rsid w:val="0092503D"/>
    <w:rsid w:val="0092506B"/>
    <w:rsid w:val="00925668"/>
    <w:rsid w:val="009258EC"/>
    <w:rsid w:val="00925A19"/>
    <w:rsid w:val="00925A9A"/>
    <w:rsid w:val="00925D18"/>
    <w:rsid w:val="00925F81"/>
    <w:rsid w:val="00925FC5"/>
    <w:rsid w:val="00926437"/>
    <w:rsid w:val="009264A7"/>
    <w:rsid w:val="009264B6"/>
    <w:rsid w:val="00926757"/>
    <w:rsid w:val="00926788"/>
    <w:rsid w:val="00926C96"/>
    <w:rsid w:val="00926D32"/>
    <w:rsid w:val="00926E6C"/>
    <w:rsid w:val="0092715B"/>
    <w:rsid w:val="00927324"/>
    <w:rsid w:val="0092745D"/>
    <w:rsid w:val="0092776E"/>
    <w:rsid w:val="009277F2"/>
    <w:rsid w:val="009278CD"/>
    <w:rsid w:val="00927B60"/>
    <w:rsid w:val="00927C05"/>
    <w:rsid w:val="00927CDF"/>
    <w:rsid w:val="00927E81"/>
    <w:rsid w:val="00927ED7"/>
    <w:rsid w:val="00927FE2"/>
    <w:rsid w:val="00930115"/>
    <w:rsid w:val="009301FC"/>
    <w:rsid w:val="0093026A"/>
    <w:rsid w:val="00930322"/>
    <w:rsid w:val="0093038D"/>
    <w:rsid w:val="009303F5"/>
    <w:rsid w:val="009304F7"/>
    <w:rsid w:val="0093056A"/>
    <w:rsid w:val="009307B8"/>
    <w:rsid w:val="00930822"/>
    <w:rsid w:val="00930853"/>
    <w:rsid w:val="00930865"/>
    <w:rsid w:val="00930963"/>
    <w:rsid w:val="009309DF"/>
    <w:rsid w:val="00930AF6"/>
    <w:rsid w:val="00930B0B"/>
    <w:rsid w:val="00930B0D"/>
    <w:rsid w:val="00930C4F"/>
    <w:rsid w:val="00930E4C"/>
    <w:rsid w:val="00930E5C"/>
    <w:rsid w:val="00930F0A"/>
    <w:rsid w:val="0093104C"/>
    <w:rsid w:val="009310EA"/>
    <w:rsid w:val="009312B4"/>
    <w:rsid w:val="0093143B"/>
    <w:rsid w:val="009315DB"/>
    <w:rsid w:val="00931686"/>
    <w:rsid w:val="009318E3"/>
    <w:rsid w:val="00931940"/>
    <w:rsid w:val="00931A18"/>
    <w:rsid w:val="00931A71"/>
    <w:rsid w:val="00931B30"/>
    <w:rsid w:val="00931D3C"/>
    <w:rsid w:val="00931E62"/>
    <w:rsid w:val="009320C6"/>
    <w:rsid w:val="00932147"/>
    <w:rsid w:val="00932304"/>
    <w:rsid w:val="00932476"/>
    <w:rsid w:val="00932592"/>
    <w:rsid w:val="00932640"/>
    <w:rsid w:val="0093269F"/>
    <w:rsid w:val="00932909"/>
    <w:rsid w:val="00932C5F"/>
    <w:rsid w:val="00932D58"/>
    <w:rsid w:val="00932ED8"/>
    <w:rsid w:val="00932FB4"/>
    <w:rsid w:val="00932FFE"/>
    <w:rsid w:val="009332D1"/>
    <w:rsid w:val="00933410"/>
    <w:rsid w:val="00933693"/>
    <w:rsid w:val="0093372F"/>
    <w:rsid w:val="00933A2A"/>
    <w:rsid w:val="00933D65"/>
    <w:rsid w:val="0093411F"/>
    <w:rsid w:val="009342B3"/>
    <w:rsid w:val="009343A0"/>
    <w:rsid w:val="009345A9"/>
    <w:rsid w:val="00934703"/>
    <w:rsid w:val="009347E3"/>
    <w:rsid w:val="009347FD"/>
    <w:rsid w:val="0093485C"/>
    <w:rsid w:val="009348A6"/>
    <w:rsid w:val="00934A69"/>
    <w:rsid w:val="00934C01"/>
    <w:rsid w:val="00934CA5"/>
    <w:rsid w:val="00934CCC"/>
    <w:rsid w:val="00934DB1"/>
    <w:rsid w:val="00934F16"/>
    <w:rsid w:val="00934F92"/>
    <w:rsid w:val="009350D4"/>
    <w:rsid w:val="009352BF"/>
    <w:rsid w:val="0093553E"/>
    <w:rsid w:val="009355E8"/>
    <w:rsid w:val="00935886"/>
    <w:rsid w:val="00935925"/>
    <w:rsid w:val="00935B9A"/>
    <w:rsid w:val="00935D4B"/>
    <w:rsid w:val="00935E92"/>
    <w:rsid w:val="00935F34"/>
    <w:rsid w:val="009360AE"/>
    <w:rsid w:val="009368CB"/>
    <w:rsid w:val="009369E5"/>
    <w:rsid w:val="00936B1B"/>
    <w:rsid w:val="00936D0A"/>
    <w:rsid w:val="00936E1A"/>
    <w:rsid w:val="00937074"/>
    <w:rsid w:val="00937378"/>
    <w:rsid w:val="009373D5"/>
    <w:rsid w:val="00937565"/>
    <w:rsid w:val="00937786"/>
    <w:rsid w:val="00937845"/>
    <w:rsid w:val="00937A40"/>
    <w:rsid w:val="00937A89"/>
    <w:rsid w:val="00937B7A"/>
    <w:rsid w:val="0094040D"/>
    <w:rsid w:val="009404EA"/>
    <w:rsid w:val="0094057D"/>
    <w:rsid w:val="00940920"/>
    <w:rsid w:val="0094092A"/>
    <w:rsid w:val="0094094F"/>
    <w:rsid w:val="00940950"/>
    <w:rsid w:val="00940A00"/>
    <w:rsid w:val="00941261"/>
    <w:rsid w:val="0094134A"/>
    <w:rsid w:val="009413FF"/>
    <w:rsid w:val="00941712"/>
    <w:rsid w:val="00941B26"/>
    <w:rsid w:val="00941D38"/>
    <w:rsid w:val="00941D6A"/>
    <w:rsid w:val="00941E55"/>
    <w:rsid w:val="00941FFA"/>
    <w:rsid w:val="00942079"/>
    <w:rsid w:val="009420EA"/>
    <w:rsid w:val="00942190"/>
    <w:rsid w:val="009425E4"/>
    <w:rsid w:val="00942705"/>
    <w:rsid w:val="009428B1"/>
    <w:rsid w:val="00942948"/>
    <w:rsid w:val="00942B10"/>
    <w:rsid w:val="00942B16"/>
    <w:rsid w:val="00942C7D"/>
    <w:rsid w:val="00942DF1"/>
    <w:rsid w:val="00942E4F"/>
    <w:rsid w:val="00942FC2"/>
    <w:rsid w:val="009430D8"/>
    <w:rsid w:val="009431D4"/>
    <w:rsid w:val="009432DA"/>
    <w:rsid w:val="00943504"/>
    <w:rsid w:val="009435FC"/>
    <w:rsid w:val="009436BF"/>
    <w:rsid w:val="0094385A"/>
    <w:rsid w:val="00943DB3"/>
    <w:rsid w:val="00944089"/>
    <w:rsid w:val="009443B0"/>
    <w:rsid w:val="00944A50"/>
    <w:rsid w:val="00944C1D"/>
    <w:rsid w:val="00944CBF"/>
    <w:rsid w:val="00944D4B"/>
    <w:rsid w:val="00944DFF"/>
    <w:rsid w:val="00944F24"/>
    <w:rsid w:val="00944FB5"/>
    <w:rsid w:val="00945101"/>
    <w:rsid w:val="00945207"/>
    <w:rsid w:val="009453EF"/>
    <w:rsid w:val="00945684"/>
    <w:rsid w:val="009458F5"/>
    <w:rsid w:val="00945989"/>
    <w:rsid w:val="009459DF"/>
    <w:rsid w:val="00945DC5"/>
    <w:rsid w:val="009466BE"/>
    <w:rsid w:val="0094672B"/>
    <w:rsid w:val="009467D0"/>
    <w:rsid w:val="00946B84"/>
    <w:rsid w:val="00946D40"/>
    <w:rsid w:val="00946D43"/>
    <w:rsid w:val="00947095"/>
    <w:rsid w:val="009470C5"/>
    <w:rsid w:val="00947487"/>
    <w:rsid w:val="009474BF"/>
    <w:rsid w:val="009477E6"/>
    <w:rsid w:val="00947940"/>
    <w:rsid w:val="00947A04"/>
    <w:rsid w:val="00947C5D"/>
    <w:rsid w:val="00947CEA"/>
    <w:rsid w:val="00947F3C"/>
    <w:rsid w:val="00950030"/>
    <w:rsid w:val="00950093"/>
    <w:rsid w:val="00950288"/>
    <w:rsid w:val="009505D2"/>
    <w:rsid w:val="00950651"/>
    <w:rsid w:val="00950738"/>
    <w:rsid w:val="00950C9F"/>
    <w:rsid w:val="00950CAC"/>
    <w:rsid w:val="00950F04"/>
    <w:rsid w:val="00950F71"/>
    <w:rsid w:val="0095114D"/>
    <w:rsid w:val="0095160E"/>
    <w:rsid w:val="0095174E"/>
    <w:rsid w:val="009518B0"/>
    <w:rsid w:val="00951900"/>
    <w:rsid w:val="00951924"/>
    <w:rsid w:val="0095200E"/>
    <w:rsid w:val="009520EE"/>
    <w:rsid w:val="00952122"/>
    <w:rsid w:val="009524F6"/>
    <w:rsid w:val="00952813"/>
    <w:rsid w:val="00952AF9"/>
    <w:rsid w:val="00952D33"/>
    <w:rsid w:val="00952E64"/>
    <w:rsid w:val="00952F43"/>
    <w:rsid w:val="0095307B"/>
    <w:rsid w:val="00953262"/>
    <w:rsid w:val="00953379"/>
    <w:rsid w:val="009534C7"/>
    <w:rsid w:val="009535FA"/>
    <w:rsid w:val="00953B50"/>
    <w:rsid w:val="00953BE9"/>
    <w:rsid w:val="00953E8E"/>
    <w:rsid w:val="00953F1F"/>
    <w:rsid w:val="00953F93"/>
    <w:rsid w:val="009542CD"/>
    <w:rsid w:val="0095435D"/>
    <w:rsid w:val="0095448D"/>
    <w:rsid w:val="009545EE"/>
    <w:rsid w:val="0095474E"/>
    <w:rsid w:val="009547B7"/>
    <w:rsid w:val="009548CC"/>
    <w:rsid w:val="0095490F"/>
    <w:rsid w:val="0095492A"/>
    <w:rsid w:val="00954966"/>
    <w:rsid w:val="00954D19"/>
    <w:rsid w:val="00954D27"/>
    <w:rsid w:val="00954D7E"/>
    <w:rsid w:val="00954EF5"/>
    <w:rsid w:val="00954F70"/>
    <w:rsid w:val="00954FCE"/>
    <w:rsid w:val="009550BE"/>
    <w:rsid w:val="00955192"/>
    <w:rsid w:val="00955201"/>
    <w:rsid w:val="00955256"/>
    <w:rsid w:val="00955426"/>
    <w:rsid w:val="0095554A"/>
    <w:rsid w:val="00955983"/>
    <w:rsid w:val="00955AC6"/>
    <w:rsid w:val="00955C16"/>
    <w:rsid w:val="00955C73"/>
    <w:rsid w:val="00955C92"/>
    <w:rsid w:val="00955D32"/>
    <w:rsid w:val="00955E68"/>
    <w:rsid w:val="00955F32"/>
    <w:rsid w:val="0095608F"/>
    <w:rsid w:val="00956258"/>
    <w:rsid w:val="0095648C"/>
    <w:rsid w:val="00956563"/>
    <w:rsid w:val="00956672"/>
    <w:rsid w:val="00956D8C"/>
    <w:rsid w:val="00956D9A"/>
    <w:rsid w:val="00956FDD"/>
    <w:rsid w:val="00957272"/>
    <w:rsid w:val="0095741E"/>
    <w:rsid w:val="009577BA"/>
    <w:rsid w:val="00957891"/>
    <w:rsid w:val="00957ADA"/>
    <w:rsid w:val="00957B72"/>
    <w:rsid w:val="00957C0B"/>
    <w:rsid w:val="00957E3D"/>
    <w:rsid w:val="00957EAA"/>
    <w:rsid w:val="00957F0E"/>
    <w:rsid w:val="00957F94"/>
    <w:rsid w:val="00960258"/>
    <w:rsid w:val="00960339"/>
    <w:rsid w:val="0096033B"/>
    <w:rsid w:val="00960492"/>
    <w:rsid w:val="00960590"/>
    <w:rsid w:val="009605C0"/>
    <w:rsid w:val="0096067F"/>
    <w:rsid w:val="00960752"/>
    <w:rsid w:val="009608B8"/>
    <w:rsid w:val="00960957"/>
    <w:rsid w:val="00960CE5"/>
    <w:rsid w:val="00960DC0"/>
    <w:rsid w:val="00960DC5"/>
    <w:rsid w:val="00960DCA"/>
    <w:rsid w:val="00961002"/>
    <w:rsid w:val="00961073"/>
    <w:rsid w:val="0096111E"/>
    <w:rsid w:val="009612FE"/>
    <w:rsid w:val="009614F4"/>
    <w:rsid w:val="00961672"/>
    <w:rsid w:val="0096167B"/>
    <w:rsid w:val="009616EA"/>
    <w:rsid w:val="00961785"/>
    <w:rsid w:val="009617CA"/>
    <w:rsid w:val="00961A07"/>
    <w:rsid w:val="00961A7E"/>
    <w:rsid w:val="00961B91"/>
    <w:rsid w:val="00961C45"/>
    <w:rsid w:val="00961E15"/>
    <w:rsid w:val="00961E50"/>
    <w:rsid w:val="00961F83"/>
    <w:rsid w:val="009622D6"/>
    <w:rsid w:val="009622E0"/>
    <w:rsid w:val="00962633"/>
    <w:rsid w:val="00962675"/>
    <w:rsid w:val="0096274F"/>
    <w:rsid w:val="00962779"/>
    <w:rsid w:val="00962FF1"/>
    <w:rsid w:val="0096342A"/>
    <w:rsid w:val="009634DD"/>
    <w:rsid w:val="0096350C"/>
    <w:rsid w:val="00963E69"/>
    <w:rsid w:val="00964428"/>
    <w:rsid w:val="009647AD"/>
    <w:rsid w:val="009649A4"/>
    <w:rsid w:val="00964A36"/>
    <w:rsid w:val="00964AAE"/>
    <w:rsid w:val="00964ABA"/>
    <w:rsid w:val="00964C9C"/>
    <w:rsid w:val="009650B3"/>
    <w:rsid w:val="009653F8"/>
    <w:rsid w:val="009654B9"/>
    <w:rsid w:val="00965977"/>
    <w:rsid w:val="00965FE7"/>
    <w:rsid w:val="0096690A"/>
    <w:rsid w:val="0096690B"/>
    <w:rsid w:val="00966956"/>
    <w:rsid w:val="00966B5A"/>
    <w:rsid w:val="00966BF5"/>
    <w:rsid w:val="00966C87"/>
    <w:rsid w:val="00966E45"/>
    <w:rsid w:val="00966E77"/>
    <w:rsid w:val="00967232"/>
    <w:rsid w:val="009672D5"/>
    <w:rsid w:val="009674B9"/>
    <w:rsid w:val="009676F8"/>
    <w:rsid w:val="0096785F"/>
    <w:rsid w:val="00967A06"/>
    <w:rsid w:val="009703E8"/>
    <w:rsid w:val="009703EC"/>
    <w:rsid w:val="00970625"/>
    <w:rsid w:val="00970825"/>
    <w:rsid w:val="009708AF"/>
    <w:rsid w:val="009708C9"/>
    <w:rsid w:val="00970D6B"/>
    <w:rsid w:val="00970E58"/>
    <w:rsid w:val="00970E66"/>
    <w:rsid w:val="00970FA8"/>
    <w:rsid w:val="00971175"/>
    <w:rsid w:val="00971789"/>
    <w:rsid w:val="00971AE6"/>
    <w:rsid w:val="00971B8E"/>
    <w:rsid w:val="00971BFD"/>
    <w:rsid w:val="00971C18"/>
    <w:rsid w:val="00971C1D"/>
    <w:rsid w:val="00971E06"/>
    <w:rsid w:val="00971EAF"/>
    <w:rsid w:val="00972249"/>
    <w:rsid w:val="0097228D"/>
    <w:rsid w:val="00972629"/>
    <w:rsid w:val="00972674"/>
    <w:rsid w:val="00972959"/>
    <w:rsid w:val="00972B67"/>
    <w:rsid w:val="00972C79"/>
    <w:rsid w:val="00972E8C"/>
    <w:rsid w:val="00972FC7"/>
    <w:rsid w:val="00973282"/>
    <w:rsid w:val="009732F8"/>
    <w:rsid w:val="00973333"/>
    <w:rsid w:val="00973434"/>
    <w:rsid w:val="0097362D"/>
    <w:rsid w:val="009736B3"/>
    <w:rsid w:val="00974335"/>
    <w:rsid w:val="00974564"/>
    <w:rsid w:val="00974760"/>
    <w:rsid w:val="00974969"/>
    <w:rsid w:val="00974B0D"/>
    <w:rsid w:val="00974CF9"/>
    <w:rsid w:val="00975083"/>
    <w:rsid w:val="009752E5"/>
    <w:rsid w:val="009754D3"/>
    <w:rsid w:val="00975692"/>
    <w:rsid w:val="00975865"/>
    <w:rsid w:val="00975870"/>
    <w:rsid w:val="00975BED"/>
    <w:rsid w:val="00975DE7"/>
    <w:rsid w:val="009763DC"/>
    <w:rsid w:val="0097658C"/>
    <w:rsid w:val="0097677D"/>
    <w:rsid w:val="0097684F"/>
    <w:rsid w:val="009768CA"/>
    <w:rsid w:val="00976912"/>
    <w:rsid w:val="00976AF9"/>
    <w:rsid w:val="00976B02"/>
    <w:rsid w:val="00976B2D"/>
    <w:rsid w:val="00976B4D"/>
    <w:rsid w:val="00976B9F"/>
    <w:rsid w:val="00976D4E"/>
    <w:rsid w:val="00976D96"/>
    <w:rsid w:val="0097715A"/>
    <w:rsid w:val="009774C8"/>
    <w:rsid w:val="00977585"/>
    <w:rsid w:val="0097770E"/>
    <w:rsid w:val="00977762"/>
    <w:rsid w:val="00977A77"/>
    <w:rsid w:val="00977A9F"/>
    <w:rsid w:val="00977CAC"/>
    <w:rsid w:val="00977DAE"/>
    <w:rsid w:val="00977E6E"/>
    <w:rsid w:val="00977E9C"/>
    <w:rsid w:val="00977F29"/>
    <w:rsid w:val="00977F51"/>
    <w:rsid w:val="0098026B"/>
    <w:rsid w:val="0098027A"/>
    <w:rsid w:val="00980318"/>
    <w:rsid w:val="009803DE"/>
    <w:rsid w:val="009804C5"/>
    <w:rsid w:val="00980687"/>
    <w:rsid w:val="00980769"/>
    <w:rsid w:val="00980782"/>
    <w:rsid w:val="009807FC"/>
    <w:rsid w:val="00980A35"/>
    <w:rsid w:val="00980B2B"/>
    <w:rsid w:val="00980BB9"/>
    <w:rsid w:val="00980C12"/>
    <w:rsid w:val="00980D26"/>
    <w:rsid w:val="009810FD"/>
    <w:rsid w:val="00981137"/>
    <w:rsid w:val="00981233"/>
    <w:rsid w:val="0098124C"/>
    <w:rsid w:val="009812AC"/>
    <w:rsid w:val="00981407"/>
    <w:rsid w:val="009815D8"/>
    <w:rsid w:val="00981955"/>
    <w:rsid w:val="009819B5"/>
    <w:rsid w:val="00981BB2"/>
    <w:rsid w:val="00981DAE"/>
    <w:rsid w:val="0098204D"/>
    <w:rsid w:val="009820FF"/>
    <w:rsid w:val="009823E2"/>
    <w:rsid w:val="009824EA"/>
    <w:rsid w:val="009825AB"/>
    <w:rsid w:val="009825D8"/>
    <w:rsid w:val="00982EAF"/>
    <w:rsid w:val="00982FEB"/>
    <w:rsid w:val="0098304B"/>
    <w:rsid w:val="009830C0"/>
    <w:rsid w:val="00983440"/>
    <w:rsid w:val="00983468"/>
    <w:rsid w:val="009835D5"/>
    <w:rsid w:val="0098366F"/>
    <w:rsid w:val="009837FD"/>
    <w:rsid w:val="00983972"/>
    <w:rsid w:val="00983C0A"/>
    <w:rsid w:val="00983C68"/>
    <w:rsid w:val="00983C86"/>
    <w:rsid w:val="00983D45"/>
    <w:rsid w:val="00983F84"/>
    <w:rsid w:val="00983FC2"/>
    <w:rsid w:val="00983FD7"/>
    <w:rsid w:val="009840C8"/>
    <w:rsid w:val="00984267"/>
    <w:rsid w:val="00984301"/>
    <w:rsid w:val="0098462D"/>
    <w:rsid w:val="009846EC"/>
    <w:rsid w:val="00984767"/>
    <w:rsid w:val="009847CC"/>
    <w:rsid w:val="00984813"/>
    <w:rsid w:val="009848D2"/>
    <w:rsid w:val="00984975"/>
    <w:rsid w:val="00984B82"/>
    <w:rsid w:val="00984F4B"/>
    <w:rsid w:val="00984F63"/>
    <w:rsid w:val="00984FC5"/>
    <w:rsid w:val="00985235"/>
    <w:rsid w:val="0098545D"/>
    <w:rsid w:val="009856B3"/>
    <w:rsid w:val="00985998"/>
    <w:rsid w:val="00985B5D"/>
    <w:rsid w:val="00985C39"/>
    <w:rsid w:val="00985CA1"/>
    <w:rsid w:val="009860D1"/>
    <w:rsid w:val="009863F8"/>
    <w:rsid w:val="009866BD"/>
    <w:rsid w:val="009868D4"/>
    <w:rsid w:val="00986DA0"/>
    <w:rsid w:val="00986EE0"/>
    <w:rsid w:val="00986F15"/>
    <w:rsid w:val="0098726F"/>
    <w:rsid w:val="009874B1"/>
    <w:rsid w:val="00987885"/>
    <w:rsid w:val="00987973"/>
    <w:rsid w:val="00987E7A"/>
    <w:rsid w:val="00987FAD"/>
    <w:rsid w:val="00990099"/>
    <w:rsid w:val="009901D9"/>
    <w:rsid w:val="00990696"/>
    <w:rsid w:val="0099077C"/>
    <w:rsid w:val="009907AC"/>
    <w:rsid w:val="0099080E"/>
    <w:rsid w:val="009909D0"/>
    <w:rsid w:val="00990CF3"/>
    <w:rsid w:val="00990D34"/>
    <w:rsid w:val="00990DFE"/>
    <w:rsid w:val="009911B9"/>
    <w:rsid w:val="009911C0"/>
    <w:rsid w:val="00991317"/>
    <w:rsid w:val="00991894"/>
    <w:rsid w:val="00991896"/>
    <w:rsid w:val="00991C27"/>
    <w:rsid w:val="00992105"/>
    <w:rsid w:val="009921B4"/>
    <w:rsid w:val="009921F9"/>
    <w:rsid w:val="00992232"/>
    <w:rsid w:val="00992336"/>
    <w:rsid w:val="0099254E"/>
    <w:rsid w:val="00992674"/>
    <w:rsid w:val="0099281C"/>
    <w:rsid w:val="00992C4E"/>
    <w:rsid w:val="00992EE2"/>
    <w:rsid w:val="0099300C"/>
    <w:rsid w:val="00993149"/>
    <w:rsid w:val="009931D9"/>
    <w:rsid w:val="009933DE"/>
    <w:rsid w:val="009934DA"/>
    <w:rsid w:val="00993B07"/>
    <w:rsid w:val="00993B93"/>
    <w:rsid w:val="00993E2D"/>
    <w:rsid w:val="0099416D"/>
    <w:rsid w:val="0099429C"/>
    <w:rsid w:val="0099433D"/>
    <w:rsid w:val="009943CD"/>
    <w:rsid w:val="0099447D"/>
    <w:rsid w:val="00994703"/>
    <w:rsid w:val="009947C8"/>
    <w:rsid w:val="00994891"/>
    <w:rsid w:val="00994BD8"/>
    <w:rsid w:val="00994C74"/>
    <w:rsid w:val="00994CB4"/>
    <w:rsid w:val="00994E64"/>
    <w:rsid w:val="0099508E"/>
    <w:rsid w:val="00995168"/>
    <w:rsid w:val="0099526E"/>
    <w:rsid w:val="00995392"/>
    <w:rsid w:val="0099555C"/>
    <w:rsid w:val="00995604"/>
    <w:rsid w:val="00995811"/>
    <w:rsid w:val="009960AA"/>
    <w:rsid w:val="0099611B"/>
    <w:rsid w:val="0099618D"/>
    <w:rsid w:val="009962A1"/>
    <w:rsid w:val="00996326"/>
    <w:rsid w:val="009966B7"/>
    <w:rsid w:val="00996CD3"/>
    <w:rsid w:val="00996D7D"/>
    <w:rsid w:val="0099714E"/>
    <w:rsid w:val="0099732D"/>
    <w:rsid w:val="00997420"/>
    <w:rsid w:val="0099745D"/>
    <w:rsid w:val="009976E0"/>
    <w:rsid w:val="0099776B"/>
    <w:rsid w:val="009A0464"/>
    <w:rsid w:val="009A0520"/>
    <w:rsid w:val="009A058F"/>
    <w:rsid w:val="009A069B"/>
    <w:rsid w:val="009A0D0F"/>
    <w:rsid w:val="009A0D8D"/>
    <w:rsid w:val="009A0F27"/>
    <w:rsid w:val="009A1415"/>
    <w:rsid w:val="009A146C"/>
    <w:rsid w:val="009A1505"/>
    <w:rsid w:val="009A195B"/>
    <w:rsid w:val="009A1974"/>
    <w:rsid w:val="009A1BE7"/>
    <w:rsid w:val="009A1C99"/>
    <w:rsid w:val="009A1EED"/>
    <w:rsid w:val="009A215A"/>
    <w:rsid w:val="009A2452"/>
    <w:rsid w:val="009A2632"/>
    <w:rsid w:val="009A2720"/>
    <w:rsid w:val="009A2953"/>
    <w:rsid w:val="009A2DF6"/>
    <w:rsid w:val="009A3321"/>
    <w:rsid w:val="009A3472"/>
    <w:rsid w:val="009A38FA"/>
    <w:rsid w:val="009A3956"/>
    <w:rsid w:val="009A3B68"/>
    <w:rsid w:val="009A3C4E"/>
    <w:rsid w:val="009A3E27"/>
    <w:rsid w:val="009A3F88"/>
    <w:rsid w:val="009A4156"/>
    <w:rsid w:val="009A4214"/>
    <w:rsid w:val="009A4668"/>
    <w:rsid w:val="009A48A0"/>
    <w:rsid w:val="009A497D"/>
    <w:rsid w:val="009A49BF"/>
    <w:rsid w:val="009A4D9C"/>
    <w:rsid w:val="009A4FFA"/>
    <w:rsid w:val="009A50F4"/>
    <w:rsid w:val="009A515C"/>
    <w:rsid w:val="009A51CC"/>
    <w:rsid w:val="009A5361"/>
    <w:rsid w:val="009A54ED"/>
    <w:rsid w:val="009A5575"/>
    <w:rsid w:val="009A56B0"/>
    <w:rsid w:val="009A5B2E"/>
    <w:rsid w:val="009A5B51"/>
    <w:rsid w:val="009A5BED"/>
    <w:rsid w:val="009A5D23"/>
    <w:rsid w:val="009A5DC2"/>
    <w:rsid w:val="009A5E67"/>
    <w:rsid w:val="009A5F24"/>
    <w:rsid w:val="009A604B"/>
    <w:rsid w:val="009A60B9"/>
    <w:rsid w:val="009A619A"/>
    <w:rsid w:val="009A61BC"/>
    <w:rsid w:val="009A626B"/>
    <w:rsid w:val="009A6363"/>
    <w:rsid w:val="009A650C"/>
    <w:rsid w:val="009A6685"/>
    <w:rsid w:val="009A6723"/>
    <w:rsid w:val="009A6729"/>
    <w:rsid w:val="009A69C8"/>
    <w:rsid w:val="009A6C09"/>
    <w:rsid w:val="009A6C31"/>
    <w:rsid w:val="009A6C64"/>
    <w:rsid w:val="009A6F9E"/>
    <w:rsid w:val="009A6FDB"/>
    <w:rsid w:val="009A71D2"/>
    <w:rsid w:val="009A75AA"/>
    <w:rsid w:val="009A791E"/>
    <w:rsid w:val="009A7953"/>
    <w:rsid w:val="009A7B45"/>
    <w:rsid w:val="009A7C04"/>
    <w:rsid w:val="009A7D06"/>
    <w:rsid w:val="009A7D57"/>
    <w:rsid w:val="009A7D58"/>
    <w:rsid w:val="009A7D92"/>
    <w:rsid w:val="009A7EBF"/>
    <w:rsid w:val="009B01AF"/>
    <w:rsid w:val="009B01D9"/>
    <w:rsid w:val="009B036C"/>
    <w:rsid w:val="009B03A3"/>
    <w:rsid w:val="009B069B"/>
    <w:rsid w:val="009B0B80"/>
    <w:rsid w:val="009B0BCB"/>
    <w:rsid w:val="009B0D2A"/>
    <w:rsid w:val="009B0F1C"/>
    <w:rsid w:val="009B105C"/>
    <w:rsid w:val="009B10CD"/>
    <w:rsid w:val="009B118A"/>
    <w:rsid w:val="009B1705"/>
    <w:rsid w:val="009B17F8"/>
    <w:rsid w:val="009B17FF"/>
    <w:rsid w:val="009B194F"/>
    <w:rsid w:val="009B1DCB"/>
    <w:rsid w:val="009B1E44"/>
    <w:rsid w:val="009B201B"/>
    <w:rsid w:val="009B2057"/>
    <w:rsid w:val="009B24FA"/>
    <w:rsid w:val="009B253E"/>
    <w:rsid w:val="009B2563"/>
    <w:rsid w:val="009B2578"/>
    <w:rsid w:val="009B259C"/>
    <w:rsid w:val="009B268D"/>
    <w:rsid w:val="009B2716"/>
    <w:rsid w:val="009B27DE"/>
    <w:rsid w:val="009B2A4F"/>
    <w:rsid w:val="009B2C7A"/>
    <w:rsid w:val="009B2D98"/>
    <w:rsid w:val="009B3172"/>
    <w:rsid w:val="009B3399"/>
    <w:rsid w:val="009B3609"/>
    <w:rsid w:val="009B36A5"/>
    <w:rsid w:val="009B3836"/>
    <w:rsid w:val="009B3938"/>
    <w:rsid w:val="009B39B1"/>
    <w:rsid w:val="009B39B6"/>
    <w:rsid w:val="009B3C20"/>
    <w:rsid w:val="009B40CA"/>
    <w:rsid w:val="009B4250"/>
    <w:rsid w:val="009B4594"/>
    <w:rsid w:val="009B489E"/>
    <w:rsid w:val="009B4A29"/>
    <w:rsid w:val="009B4FF1"/>
    <w:rsid w:val="009B5161"/>
    <w:rsid w:val="009B5570"/>
    <w:rsid w:val="009B5802"/>
    <w:rsid w:val="009B5917"/>
    <w:rsid w:val="009B5C41"/>
    <w:rsid w:val="009B5D43"/>
    <w:rsid w:val="009B619C"/>
    <w:rsid w:val="009B6311"/>
    <w:rsid w:val="009B655A"/>
    <w:rsid w:val="009B6607"/>
    <w:rsid w:val="009B668D"/>
    <w:rsid w:val="009B66A2"/>
    <w:rsid w:val="009B6708"/>
    <w:rsid w:val="009B67D5"/>
    <w:rsid w:val="009B689D"/>
    <w:rsid w:val="009B6A6A"/>
    <w:rsid w:val="009B6B06"/>
    <w:rsid w:val="009B6B99"/>
    <w:rsid w:val="009B6C06"/>
    <w:rsid w:val="009B6EEF"/>
    <w:rsid w:val="009B7132"/>
    <w:rsid w:val="009B728E"/>
    <w:rsid w:val="009B748D"/>
    <w:rsid w:val="009B75A0"/>
    <w:rsid w:val="009B75BC"/>
    <w:rsid w:val="009B761F"/>
    <w:rsid w:val="009B79A0"/>
    <w:rsid w:val="009B7D59"/>
    <w:rsid w:val="009B7E42"/>
    <w:rsid w:val="009B7E8D"/>
    <w:rsid w:val="009B7F8E"/>
    <w:rsid w:val="009C0174"/>
    <w:rsid w:val="009C021F"/>
    <w:rsid w:val="009C031F"/>
    <w:rsid w:val="009C06A6"/>
    <w:rsid w:val="009C06C0"/>
    <w:rsid w:val="009C0806"/>
    <w:rsid w:val="009C0AC0"/>
    <w:rsid w:val="009C0B65"/>
    <w:rsid w:val="009C0BD5"/>
    <w:rsid w:val="009C0E74"/>
    <w:rsid w:val="009C1253"/>
    <w:rsid w:val="009C1345"/>
    <w:rsid w:val="009C1467"/>
    <w:rsid w:val="009C16E2"/>
    <w:rsid w:val="009C184A"/>
    <w:rsid w:val="009C19AF"/>
    <w:rsid w:val="009C1A79"/>
    <w:rsid w:val="009C1C5A"/>
    <w:rsid w:val="009C1CCF"/>
    <w:rsid w:val="009C1E87"/>
    <w:rsid w:val="009C20EB"/>
    <w:rsid w:val="009C24BC"/>
    <w:rsid w:val="009C265F"/>
    <w:rsid w:val="009C282C"/>
    <w:rsid w:val="009C2A95"/>
    <w:rsid w:val="009C2DC0"/>
    <w:rsid w:val="009C2EBA"/>
    <w:rsid w:val="009C2ECB"/>
    <w:rsid w:val="009C3109"/>
    <w:rsid w:val="009C31EB"/>
    <w:rsid w:val="009C326E"/>
    <w:rsid w:val="009C33FA"/>
    <w:rsid w:val="009C3480"/>
    <w:rsid w:val="009C36B2"/>
    <w:rsid w:val="009C37CE"/>
    <w:rsid w:val="009C39F9"/>
    <w:rsid w:val="009C3B37"/>
    <w:rsid w:val="009C3C70"/>
    <w:rsid w:val="009C3FC0"/>
    <w:rsid w:val="009C41E3"/>
    <w:rsid w:val="009C4508"/>
    <w:rsid w:val="009C46F2"/>
    <w:rsid w:val="009C47C9"/>
    <w:rsid w:val="009C49E1"/>
    <w:rsid w:val="009C4AB7"/>
    <w:rsid w:val="009C4D60"/>
    <w:rsid w:val="009C4F15"/>
    <w:rsid w:val="009C520F"/>
    <w:rsid w:val="009C526C"/>
    <w:rsid w:val="009C5502"/>
    <w:rsid w:val="009C562B"/>
    <w:rsid w:val="009C56B0"/>
    <w:rsid w:val="009C5D35"/>
    <w:rsid w:val="009C5FE3"/>
    <w:rsid w:val="009C6258"/>
    <w:rsid w:val="009C62D8"/>
    <w:rsid w:val="009C6311"/>
    <w:rsid w:val="009C6581"/>
    <w:rsid w:val="009C6678"/>
    <w:rsid w:val="009C66B4"/>
    <w:rsid w:val="009C689A"/>
    <w:rsid w:val="009C6A5A"/>
    <w:rsid w:val="009C6D0B"/>
    <w:rsid w:val="009C6E29"/>
    <w:rsid w:val="009C6F03"/>
    <w:rsid w:val="009C715D"/>
    <w:rsid w:val="009C7233"/>
    <w:rsid w:val="009C7400"/>
    <w:rsid w:val="009C743F"/>
    <w:rsid w:val="009C7532"/>
    <w:rsid w:val="009C79A1"/>
    <w:rsid w:val="009C7AB2"/>
    <w:rsid w:val="009C7DDC"/>
    <w:rsid w:val="009D00D6"/>
    <w:rsid w:val="009D0109"/>
    <w:rsid w:val="009D0112"/>
    <w:rsid w:val="009D019D"/>
    <w:rsid w:val="009D0204"/>
    <w:rsid w:val="009D03A4"/>
    <w:rsid w:val="009D0584"/>
    <w:rsid w:val="009D05EF"/>
    <w:rsid w:val="009D081A"/>
    <w:rsid w:val="009D0821"/>
    <w:rsid w:val="009D0A4F"/>
    <w:rsid w:val="009D0D01"/>
    <w:rsid w:val="009D0DCB"/>
    <w:rsid w:val="009D0DE0"/>
    <w:rsid w:val="009D1001"/>
    <w:rsid w:val="009D1161"/>
    <w:rsid w:val="009D141E"/>
    <w:rsid w:val="009D1508"/>
    <w:rsid w:val="009D18E2"/>
    <w:rsid w:val="009D1ABC"/>
    <w:rsid w:val="009D1BA9"/>
    <w:rsid w:val="009D1BB5"/>
    <w:rsid w:val="009D1DA7"/>
    <w:rsid w:val="009D1F4C"/>
    <w:rsid w:val="009D210C"/>
    <w:rsid w:val="009D2278"/>
    <w:rsid w:val="009D235A"/>
    <w:rsid w:val="009D23F7"/>
    <w:rsid w:val="009D2770"/>
    <w:rsid w:val="009D2981"/>
    <w:rsid w:val="009D2DFF"/>
    <w:rsid w:val="009D2EED"/>
    <w:rsid w:val="009D300B"/>
    <w:rsid w:val="009D3177"/>
    <w:rsid w:val="009D3188"/>
    <w:rsid w:val="009D318A"/>
    <w:rsid w:val="009D320E"/>
    <w:rsid w:val="009D329F"/>
    <w:rsid w:val="009D33C5"/>
    <w:rsid w:val="009D34FB"/>
    <w:rsid w:val="009D3741"/>
    <w:rsid w:val="009D3A54"/>
    <w:rsid w:val="009D3B2B"/>
    <w:rsid w:val="009D3D3F"/>
    <w:rsid w:val="009D3E6B"/>
    <w:rsid w:val="009D3EF5"/>
    <w:rsid w:val="009D424D"/>
    <w:rsid w:val="009D4328"/>
    <w:rsid w:val="009D449F"/>
    <w:rsid w:val="009D46FD"/>
    <w:rsid w:val="009D490E"/>
    <w:rsid w:val="009D49AC"/>
    <w:rsid w:val="009D4BD3"/>
    <w:rsid w:val="009D4CC5"/>
    <w:rsid w:val="009D4D0A"/>
    <w:rsid w:val="009D4D39"/>
    <w:rsid w:val="009D4E78"/>
    <w:rsid w:val="009D4EC3"/>
    <w:rsid w:val="009D4FA6"/>
    <w:rsid w:val="009D5321"/>
    <w:rsid w:val="009D5424"/>
    <w:rsid w:val="009D545D"/>
    <w:rsid w:val="009D559D"/>
    <w:rsid w:val="009D55B1"/>
    <w:rsid w:val="009D56F7"/>
    <w:rsid w:val="009D5732"/>
    <w:rsid w:val="009D581D"/>
    <w:rsid w:val="009D5D71"/>
    <w:rsid w:val="009D5F50"/>
    <w:rsid w:val="009D6240"/>
    <w:rsid w:val="009D6464"/>
    <w:rsid w:val="009D64E3"/>
    <w:rsid w:val="009D64E7"/>
    <w:rsid w:val="009D6579"/>
    <w:rsid w:val="009D6595"/>
    <w:rsid w:val="009D6CA6"/>
    <w:rsid w:val="009D6CCD"/>
    <w:rsid w:val="009D6D1E"/>
    <w:rsid w:val="009D6D36"/>
    <w:rsid w:val="009D6E15"/>
    <w:rsid w:val="009D7176"/>
    <w:rsid w:val="009D73ED"/>
    <w:rsid w:val="009D767E"/>
    <w:rsid w:val="009D7826"/>
    <w:rsid w:val="009D7828"/>
    <w:rsid w:val="009D7D0D"/>
    <w:rsid w:val="009D7F8E"/>
    <w:rsid w:val="009E015A"/>
    <w:rsid w:val="009E0236"/>
    <w:rsid w:val="009E04F6"/>
    <w:rsid w:val="009E082B"/>
    <w:rsid w:val="009E0A47"/>
    <w:rsid w:val="009E0E23"/>
    <w:rsid w:val="009E0F97"/>
    <w:rsid w:val="009E10F2"/>
    <w:rsid w:val="009E10F7"/>
    <w:rsid w:val="009E110A"/>
    <w:rsid w:val="009E113D"/>
    <w:rsid w:val="009E12C3"/>
    <w:rsid w:val="009E14B3"/>
    <w:rsid w:val="009E17A2"/>
    <w:rsid w:val="009E1966"/>
    <w:rsid w:val="009E1967"/>
    <w:rsid w:val="009E1999"/>
    <w:rsid w:val="009E1BC9"/>
    <w:rsid w:val="009E1C48"/>
    <w:rsid w:val="009E1C52"/>
    <w:rsid w:val="009E2048"/>
    <w:rsid w:val="009E2288"/>
    <w:rsid w:val="009E22F9"/>
    <w:rsid w:val="009E235F"/>
    <w:rsid w:val="009E2409"/>
    <w:rsid w:val="009E2656"/>
    <w:rsid w:val="009E2878"/>
    <w:rsid w:val="009E28AA"/>
    <w:rsid w:val="009E29A9"/>
    <w:rsid w:val="009E2B8B"/>
    <w:rsid w:val="009E2E17"/>
    <w:rsid w:val="009E2FAF"/>
    <w:rsid w:val="009E2FE9"/>
    <w:rsid w:val="009E3180"/>
    <w:rsid w:val="009E3404"/>
    <w:rsid w:val="009E35D6"/>
    <w:rsid w:val="009E3D77"/>
    <w:rsid w:val="009E421D"/>
    <w:rsid w:val="009E432F"/>
    <w:rsid w:val="009E4560"/>
    <w:rsid w:val="009E45CB"/>
    <w:rsid w:val="009E4723"/>
    <w:rsid w:val="009E4796"/>
    <w:rsid w:val="009E4812"/>
    <w:rsid w:val="009E4A03"/>
    <w:rsid w:val="009E4EEC"/>
    <w:rsid w:val="009E53A6"/>
    <w:rsid w:val="009E5878"/>
    <w:rsid w:val="009E589C"/>
    <w:rsid w:val="009E5BAE"/>
    <w:rsid w:val="009E5BF3"/>
    <w:rsid w:val="009E5C96"/>
    <w:rsid w:val="009E5E86"/>
    <w:rsid w:val="009E63B1"/>
    <w:rsid w:val="009E6527"/>
    <w:rsid w:val="009E6717"/>
    <w:rsid w:val="009E69AB"/>
    <w:rsid w:val="009E6A0F"/>
    <w:rsid w:val="009E6B81"/>
    <w:rsid w:val="009E6E23"/>
    <w:rsid w:val="009E6F42"/>
    <w:rsid w:val="009E6FD7"/>
    <w:rsid w:val="009E724D"/>
    <w:rsid w:val="009E7353"/>
    <w:rsid w:val="009E7964"/>
    <w:rsid w:val="009E79E8"/>
    <w:rsid w:val="009E7A4F"/>
    <w:rsid w:val="009E7DFC"/>
    <w:rsid w:val="009E7E80"/>
    <w:rsid w:val="009E7EEB"/>
    <w:rsid w:val="009F007F"/>
    <w:rsid w:val="009F0278"/>
    <w:rsid w:val="009F096D"/>
    <w:rsid w:val="009F09F1"/>
    <w:rsid w:val="009F0B81"/>
    <w:rsid w:val="009F0CC7"/>
    <w:rsid w:val="009F0E9A"/>
    <w:rsid w:val="009F0EA6"/>
    <w:rsid w:val="009F0ED2"/>
    <w:rsid w:val="009F0ED6"/>
    <w:rsid w:val="009F1095"/>
    <w:rsid w:val="009F13BA"/>
    <w:rsid w:val="009F1700"/>
    <w:rsid w:val="009F1BD1"/>
    <w:rsid w:val="009F1E75"/>
    <w:rsid w:val="009F1E8E"/>
    <w:rsid w:val="009F1FE0"/>
    <w:rsid w:val="009F2007"/>
    <w:rsid w:val="009F235E"/>
    <w:rsid w:val="009F25EA"/>
    <w:rsid w:val="009F266D"/>
    <w:rsid w:val="009F2804"/>
    <w:rsid w:val="009F28EE"/>
    <w:rsid w:val="009F2A49"/>
    <w:rsid w:val="009F2A50"/>
    <w:rsid w:val="009F2AEB"/>
    <w:rsid w:val="009F2B94"/>
    <w:rsid w:val="009F2BF9"/>
    <w:rsid w:val="009F2C9B"/>
    <w:rsid w:val="009F2DA7"/>
    <w:rsid w:val="009F30BB"/>
    <w:rsid w:val="009F32B1"/>
    <w:rsid w:val="009F333B"/>
    <w:rsid w:val="009F3524"/>
    <w:rsid w:val="009F3591"/>
    <w:rsid w:val="009F3B40"/>
    <w:rsid w:val="009F3CDF"/>
    <w:rsid w:val="009F3E38"/>
    <w:rsid w:val="009F3F08"/>
    <w:rsid w:val="009F3F2C"/>
    <w:rsid w:val="009F4168"/>
    <w:rsid w:val="009F44E2"/>
    <w:rsid w:val="009F4655"/>
    <w:rsid w:val="009F4685"/>
    <w:rsid w:val="009F4859"/>
    <w:rsid w:val="009F48FC"/>
    <w:rsid w:val="009F49AF"/>
    <w:rsid w:val="009F4C56"/>
    <w:rsid w:val="009F4E1A"/>
    <w:rsid w:val="009F4E9E"/>
    <w:rsid w:val="009F4EF3"/>
    <w:rsid w:val="009F4F41"/>
    <w:rsid w:val="009F4F6E"/>
    <w:rsid w:val="009F4F85"/>
    <w:rsid w:val="009F513E"/>
    <w:rsid w:val="009F5244"/>
    <w:rsid w:val="009F5286"/>
    <w:rsid w:val="009F538E"/>
    <w:rsid w:val="009F53D3"/>
    <w:rsid w:val="009F5541"/>
    <w:rsid w:val="009F55EC"/>
    <w:rsid w:val="009F5783"/>
    <w:rsid w:val="009F58F8"/>
    <w:rsid w:val="009F59E9"/>
    <w:rsid w:val="009F5B25"/>
    <w:rsid w:val="009F5C2B"/>
    <w:rsid w:val="009F5EBE"/>
    <w:rsid w:val="009F6054"/>
    <w:rsid w:val="009F60F8"/>
    <w:rsid w:val="009F6425"/>
    <w:rsid w:val="009F675A"/>
    <w:rsid w:val="009F6865"/>
    <w:rsid w:val="009F6BF2"/>
    <w:rsid w:val="009F6CED"/>
    <w:rsid w:val="009F6D0C"/>
    <w:rsid w:val="009F6DD2"/>
    <w:rsid w:val="009F6F28"/>
    <w:rsid w:val="009F75C5"/>
    <w:rsid w:val="009F7649"/>
    <w:rsid w:val="009F7719"/>
    <w:rsid w:val="009F78CA"/>
    <w:rsid w:val="009F7D44"/>
    <w:rsid w:val="009F7E04"/>
    <w:rsid w:val="009F7F7E"/>
    <w:rsid w:val="009F7FD9"/>
    <w:rsid w:val="009FEA97"/>
    <w:rsid w:val="00A002F9"/>
    <w:rsid w:val="00A0031C"/>
    <w:rsid w:val="00A003C7"/>
    <w:rsid w:val="00A00B56"/>
    <w:rsid w:val="00A00C8E"/>
    <w:rsid w:val="00A00F78"/>
    <w:rsid w:val="00A00FCA"/>
    <w:rsid w:val="00A010D5"/>
    <w:rsid w:val="00A01180"/>
    <w:rsid w:val="00A0125B"/>
    <w:rsid w:val="00A01378"/>
    <w:rsid w:val="00A0138A"/>
    <w:rsid w:val="00A017BE"/>
    <w:rsid w:val="00A01BAD"/>
    <w:rsid w:val="00A01D03"/>
    <w:rsid w:val="00A0222C"/>
    <w:rsid w:val="00A0234D"/>
    <w:rsid w:val="00A02825"/>
    <w:rsid w:val="00A02CDC"/>
    <w:rsid w:val="00A02F2F"/>
    <w:rsid w:val="00A03084"/>
    <w:rsid w:val="00A0320F"/>
    <w:rsid w:val="00A03386"/>
    <w:rsid w:val="00A0356E"/>
    <w:rsid w:val="00A03589"/>
    <w:rsid w:val="00A035F3"/>
    <w:rsid w:val="00A03636"/>
    <w:rsid w:val="00A036BB"/>
    <w:rsid w:val="00A038E5"/>
    <w:rsid w:val="00A03ABD"/>
    <w:rsid w:val="00A03B23"/>
    <w:rsid w:val="00A03C20"/>
    <w:rsid w:val="00A03C77"/>
    <w:rsid w:val="00A03C81"/>
    <w:rsid w:val="00A03C83"/>
    <w:rsid w:val="00A03D45"/>
    <w:rsid w:val="00A0402A"/>
    <w:rsid w:val="00A04158"/>
    <w:rsid w:val="00A0452B"/>
    <w:rsid w:val="00A04683"/>
    <w:rsid w:val="00A047DE"/>
    <w:rsid w:val="00A048B9"/>
    <w:rsid w:val="00A04A36"/>
    <w:rsid w:val="00A04B1A"/>
    <w:rsid w:val="00A04BD5"/>
    <w:rsid w:val="00A04CA7"/>
    <w:rsid w:val="00A04DFF"/>
    <w:rsid w:val="00A050C0"/>
    <w:rsid w:val="00A052B9"/>
    <w:rsid w:val="00A05418"/>
    <w:rsid w:val="00A054CF"/>
    <w:rsid w:val="00A055BA"/>
    <w:rsid w:val="00A058C8"/>
    <w:rsid w:val="00A05D6A"/>
    <w:rsid w:val="00A05E37"/>
    <w:rsid w:val="00A05EEE"/>
    <w:rsid w:val="00A062DD"/>
    <w:rsid w:val="00A0641E"/>
    <w:rsid w:val="00A06469"/>
    <w:rsid w:val="00A06768"/>
    <w:rsid w:val="00A0686D"/>
    <w:rsid w:val="00A06A5F"/>
    <w:rsid w:val="00A06B87"/>
    <w:rsid w:val="00A06E82"/>
    <w:rsid w:val="00A06EE6"/>
    <w:rsid w:val="00A06F06"/>
    <w:rsid w:val="00A06F59"/>
    <w:rsid w:val="00A07177"/>
    <w:rsid w:val="00A07652"/>
    <w:rsid w:val="00A07696"/>
    <w:rsid w:val="00A07902"/>
    <w:rsid w:val="00A07A4C"/>
    <w:rsid w:val="00A07AC6"/>
    <w:rsid w:val="00A07B4E"/>
    <w:rsid w:val="00A07FA4"/>
    <w:rsid w:val="00A07FD5"/>
    <w:rsid w:val="00A1005E"/>
    <w:rsid w:val="00A1043E"/>
    <w:rsid w:val="00A1066A"/>
    <w:rsid w:val="00A10976"/>
    <w:rsid w:val="00A10BB9"/>
    <w:rsid w:val="00A10CC5"/>
    <w:rsid w:val="00A10DEF"/>
    <w:rsid w:val="00A1115B"/>
    <w:rsid w:val="00A113A4"/>
    <w:rsid w:val="00A1145F"/>
    <w:rsid w:val="00A114DC"/>
    <w:rsid w:val="00A11553"/>
    <w:rsid w:val="00A1165E"/>
    <w:rsid w:val="00A1181D"/>
    <w:rsid w:val="00A118A1"/>
    <w:rsid w:val="00A11909"/>
    <w:rsid w:val="00A11925"/>
    <w:rsid w:val="00A11AA2"/>
    <w:rsid w:val="00A11B3C"/>
    <w:rsid w:val="00A11B5A"/>
    <w:rsid w:val="00A11BEA"/>
    <w:rsid w:val="00A11C1F"/>
    <w:rsid w:val="00A11CA8"/>
    <w:rsid w:val="00A11CEC"/>
    <w:rsid w:val="00A12211"/>
    <w:rsid w:val="00A12301"/>
    <w:rsid w:val="00A1245E"/>
    <w:rsid w:val="00A1259B"/>
    <w:rsid w:val="00A1280A"/>
    <w:rsid w:val="00A1288D"/>
    <w:rsid w:val="00A12DB6"/>
    <w:rsid w:val="00A12DF5"/>
    <w:rsid w:val="00A12E99"/>
    <w:rsid w:val="00A13063"/>
    <w:rsid w:val="00A13368"/>
    <w:rsid w:val="00A13466"/>
    <w:rsid w:val="00A1363A"/>
    <w:rsid w:val="00A1374E"/>
    <w:rsid w:val="00A137B0"/>
    <w:rsid w:val="00A13A85"/>
    <w:rsid w:val="00A13A9F"/>
    <w:rsid w:val="00A13C60"/>
    <w:rsid w:val="00A13D03"/>
    <w:rsid w:val="00A13D07"/>
    <w:rsid w:val="00A14080"/>
    <w:rsid w:val="00A1421D"/>
    <w:rsid w:val="00A14339"/>
    <w:rsid w:val="00A14524"/>
    <w:rsid w:val="00A146CF"/>
    <w:rsid w:val="00A14863"/>
    <w:rsid w:val="00A14882"/>
    <w:rsid w:val="00A14971"/>
    <w:rsid w:val="00A14A30"/>
    <w:rsid w:val="00A14B15"/>
    <w:rsid w:val="00A14B33"/>
    <w:rsid w:val="00A14D98"/>
    <w:rsid w:val="00A14F79"/>
    <w:rsid w:val="00A150CA"/>
    <w:rsid w:val="00A15191"/>
    <w:rsid w:val="00A151BD"/>
    <w:rsid w:val="00A15286"/>
    <w:rsid w:val="00A1555D"/>
    <w:rsid w:val="00A156D8"/>
    <w:rsid w:val="00A15A49"/>
    <w:rsid w:val="00A15AD4"/>
    <w:rsid w:val="00A15BB3"/>
    <w:rsid w:val="00A15CDE"/>
    <w:rsid w:val="00A15E01"/>
    <w:rsid w:val="00A1606D"/>
    <w:rsid w:val="00A1629A"/>
    <w:rsid w:val="00A1631D"/>
    <w:rsid w:val="00A1673C"/>
    <w:rsid w:val="00A16C9E"/>
    <w:rsid w:val="00A16D6A"/>
    <w:rsid w:val="00A16E58"/>
    <w:rsid w:val="00A16E60"/>
    <w:rsid w:val="00A16E9E"/>
    <w:rsid w:val="00A170FE"/>
    <w:rsid w:val="00A1713E"/>
    <w:rsid w:val="00A176DC"/>
    <w:rsid w:val="00A17823"/>
    <w:rsid w:val="00A17917"/>
    <w:rsid w:val="00A1793E"/>
    <w:rsid w:val="00A179C2"/>
    <w:rsid w:val="00A179CC"/>
    <w:rsid w:val="00A17C69"/>
    <w:rsid w:val="00A17E25"/>
    <w:rsid w:val="00A17F70"/>
    <w:rsid w:val="00A20127"/>
    <w:rsid w:val="00A2047E"/>
    <w:rsid w:val="00A20518"/>
    <w:rsid w:val="00A20574"/>
    <w:rsid w:val="00A20639"/>
    <w:rsid w:val="00A206D6"/>
    <w:rsid w:val="00A206F5"/>
    <w:rsid w:val="00A209AB"/>
    <w:rsid w:val="00A20C23"/>
    <w:rsid w:val="00A20D57"/>
    <w:rsid w:val="00A212D3"/>
    <w:rsid w:val="00A212E2"/>
    <w:rsid w:val="00A21383"/>
    <w:rsid w:val="00A21522"/>
    <w:rsid w:val="00A21800"/>
    <w:rsid w:val="00A21A54"/>
    <w:rsid w:val="00A21B79"/>
    <w:rsid w:val="00A21D24"/>
    <w:rsid w:val="00A21F86"/>
    <w:rsid w:val="00A222E0"/>
    <w:rsid w:val="00A222EA"/>
    <w:rsid w:val="00A223E9"/>
    <w:rsid w:val="00A22675"/>
    <w:rsid w:val="00A2287A"/>
    <w:rsid w:val="00A228E9"/>
    <w:rsid w:val="00A2293E"/>
    <w:rsid w:val="00A2294C"/>
    <w:rsid w:val="00A22A07"/>
    <w:rsid w:val="00A22B92"/>
    <w:rsid w:val="00A22CAD"/>
    <w:rsid w:val="00A22F2C"/>
    <w:rsid w:val="00A2302D"/>
    <w:rsid w:val="00A23555"/>
    <w:rsid w:val="00A23563"/>
    <w:rsid w:val="00A23740"/>
    <w:rsid w:val="00A23811"/>
    <w:rsid w:val="00A2394A"/>
    <w:rsid w:val="00A23C54"/>
    <w:rsid w:val="00A2443A"/>
    <w:rsid w:val="00A2454A"/>
    <w:rsid w:val="00A245A1"/>
    <w:rsid w:val="00A245F5"/>
    <w:rsid w:val="00A24A89"/>
    <w:rsid w:val="00A250C7"/>
    <w:rsid w:val="00A252C9"/>
    <w:rsid w:val="00A2576F"/>
    <w:rsid w:val="00A25B83"/>
    <w:rsid w:val="00A25CD3"/>
    <w:rsid w:val="00A25D1F"/>
    <w:rsid w:val="00A25E7A"/>
    <w:rsid w:val="00A25E9B"/>
    <w:rsid w:val="00A25F5B"/>
    <w:rsid w:val="00A26281"/>
    <w:rsid w:val="00A26283"/>
    <w:rsid w:val="00A262CB"/>
    <w:rsid w:val="00A264B6"/>
    <w:rsid w:val="00A265B4"/>
    <w:rsid w:val="00A265E8"/>
    <w:rsid w:val="00A26B5D"/>
    <w:rsid w:val="00A26DA3"/>
    <w:rsid w:val="00A26DBF"/>
    <w:rsid w:val="00A270B4"/>
    <w:rsid w:val="00A27B4C"/>
    <w:rsid w:val="00A27B7F"/>
    <w:rsid w:val="00A27BEE"/>
    <w:rsid w:val="00A27D99"/>
    <w:rsid w:val="00A27E06"/>
    <w:rsid w:val="00A27E18"/>
    <w:rsid w:val="00A30053"/>
    <w:rsid w:val="00A304E2"/>
    <w:rsid w:val="00A3080E"/>
    <w:rsid w:val="00A308ED"/>
    <w:rsid w:val="00A308F4"/>
    <w:rsid w:val="00A30AC4"/>
    <w:rsid w:val="00A30E25"/>
    <w:rsid w:val="00A30F1A"/>
    <w:rsid w:val="00A310DE"/>
    <w:rsid w:val="00A31315"/>
    <w:rsid w:val="00A3139A"/>
    <w:rsid w:val="00A31408"/>
    <w:rsid w:val="00A31514"/>
    <w:rsid w:val="00A315CC"/>
    <w:rsid w:val="00A31710"/>
    <w:rsid w:val="00A31734"/>
    <w:rsid w:val="00A31759"/>
    <w:rsid w:val="00A31ACC"/>
    <w:rsid w:val="00A31B9D"/>
    <w:rsid w:val="00A31D63"/>
    <w:rsid w:val="00A31D81"/>
    <w:rsid w:val="00A31F7B"/>
    <w:rsid w:val="00A320EF"/>
    <w:rsid w:val="00A3243E"/>
    <w:rsid w:val="00A3273C"/>
    <w:rsid w:val="00A327AA"/>
    <w:rsid w:val="00A3293E"/>
    <w:rsid w:val="00A32989"/>
    <w:rsid w:val="00A329B2"/>
    <w:rsid w:val="00A32CF4"/>
    <w:rsid w:val="00A32D6D"/>
    <w:rsid w:val="00A330A0"/>
    <w:rsid w:val="00A331C8"/>
    <w:rsid w:val="00A33296"/>
    <w:rsid w:val="00A33465"/>
    <w:rsid w:val="00A33531"/>
    <w:rsid w:val="00A337CB"/>
    <w:rsid w:val="00A337E5"/>
    <w:rsid w:val="00A33C07"/>
    <w:rsid w:val="00A33D9A"/>
    <w:rsid w:val="00A33F55"/>
    <w:rsid w:val="00A3402B"/>
    <w:rsid w:val="00A34070"/>
    <w:rsid w:val="00A34386"/>
    <w:rsid w:val="00A3448D"/>
    <w:rsid w:val="00A347A2"/>
    <w:rsid w:val="00A34C29"/>
    <w:rsid w:val="00A35154"/>
    <w:rsid w:val="00A35716"/>
    <w:rsid w:val="00A35720"/>
    <w:rsid w:val="00A3583A"/>
    <w:rsid w:val="00A3585E"/>
    <w:rsid w:val="00A358CD"/>
    <w:rsid w:val="00A35A20"/>
    <w:rsid w:val="00A35A3F"/>
    <w:rsid w:val="00A35E98"/>
    <w:rsid w:val="00A3604A"/>
    <w:rsid w:val="00A363EC"/>
    <w:rsid w:val="00A3657E"/>
    <w:rsid w:val="00A3684B"/>
    <w:rsid w:val="00A3695B"/>
    <w:rsid w:val="00A36B7C"/>
    <w:rsid w:val="00A36C46"/>
    <w:rsid w:val="00A36E3B"/>
    <w:rsid w:val="00A36E8D"/>
    <w:rsid w:val="00A36F0A"/>
    <w:rsid w:val="00A36F72"/>
    <w:rsid w:val="00A370E6"/>
    <w:rsid w:val="00A372C2"/>
    <w:rsid w:val="00A372E0"/>
    <w:rsid w:val="00A374C6"/>
    <w:rsid w:val="00A37AD2"/>
    <w:rsid w:val="00A37D90"/>
    <w:rsid w:val="00A37D94"/>
    <w:rsid w:val="00A37E02"/>
    <w:rsid w:val="00A37EA4"/>
    <w:rsid w:val="00A37EFA"/>
    <w:rsid w:val="00A37F55"/>
    <w:rsid w:val="00A401C1"/>
    <w:rsid w:val="00A402E3"/>
    <w:rsid w:val="00A404A1"/>
    <w:rsid w:val="00A405BA"/>
    <w:rsid w:val="00A40684"/>
    <w:rsid w:val="00A40C19"/>
    <w:rsid w:val="00A41189"/>
    <w:rsid w:val="00A41380"/>
    <w:rsid w:val="00A41401"/>
    <w:rsid w:val="00A41553"/>
    <w:rsid w:val="00A41637"/>
    <w:rsid w:val="00A416BF"/>
    <w:rsid w:val="00A41A41"/>
    <w:rsid w:val="00A41ADD"/>
    <w:rsid w:val="00A41D17"/>
    <w:rsid w:val="00A41F6D"/>
    <w:rsid w:val="00A42016"/>
    <w:rsid w:val="00A42040"/>
    <w:rsid w:val="00A42314"/>
    <w:rsid w:val="00A42467"/>
    <w:rsid w:val="00A424A9"/>
    <w:rsid w:val="00A4291A"/>
    <w:rsid w:val="00A42ED8"/>
    <w:rsid w:val="00A42FE6"/>
    <w:rsid w:val="00A4311C"/>
    <w:rsid w:val="00A4318C"/>
    <w:rsid w:val="00A4318D"/>
    <w:rsid w:val="00A43300"/>
    <w:rsid w:val="00A433C8"/>
    <w:rsid w:val="00A4356F"/>
    <w:rsid w:val="00A435CD"/>
    <w:rsid w:val="00A4363D"/>
    <w:rsid w:val="00A43853"/>
    <w:rsid w:val="00A43A92"/>
    <w:rsid w:val="00A43E72"/>
    <w:rsid w:val="00A44033"/>
    <w:rsid w:val="00A441ED"/>
    <w:rsid w:val="00A44365"/>
    <w:rsid w:val="00A444B5"/>
    <w:rsid w:val="00A4457D"/>
    <w:rsid w:val="00A445C2"/>
    <w:rsid w:val="00A4463E"/>
    <w:rsid w:val="00A446D1"/>
    <w:rsid w:val="00A4485F"/>
    <w:rsid w:val="00A4486F"/>
    <w:rsid w:val="00A44BA7"/>
    <w:rsid w:val="00A44C17"/>
    <w:rsid w:val="00A44DDC"/>
    <w:rsid w:val="00A450A1"/>
    <w:rsid w:val="00A453AA"/>
    <w:rsid w:val="00A453FD"/>
    <w:rsid w:val="00A45621"/>
    <w:rsid w:val="00A45917"/>
    <w:rsid w:val="00A45D74"/>
    <w:rsid w:val="00A45FCF"/>
    <w:rsid w:val="00A461C8"/>
    <w:rsid w:val="00A464DB"/>
    <w:rsid w:val="00A465E3"/>
    <w:rsid w:val="00A46624"/>
    <w:rsid w:val="00A466F1"/>
    <w:rsid w:val="00A4671F"/>
    <w:rsid w:val="00A46A60"/>
    <w:rsid w:val="00A46CE8"/>
    <w:rsid w:val="00A46CFA"/>
    <w:rsid w:val="00A46EC1"/>
    <w:rsid w:val="00A46FB7"/>
    <w:rsid w:val="00A46FF6"/>
    <w:rsid w:val="00A47099"/>
    <w:rsid w:val="00A470A7"/>
    <w:rsid w:val="00A473E4"/>
    <w:rsid w:val="00A4747A"/>
    <w:rsid w:val="00A47798"/>
    <w:rsid w:val="00A477CC"/>
    <w:rsid w:val="00A47A4D"/>
    <w:rsid w:val="00A47A69"/>
    <w:rsid w:val="00A47AFA"/>
    <w:rsid w:val="00A47B4F"/>
    <w:rsid w:val="00A47CD1"/>
    <w:rsid w:val="00A47E9B"/>
    <w:rsid w:val="00A47F64"/>
    <w:rsid w:val="00A47FC7"/>
    <w:rsid w:val="00A500CD"/>
    <w:rsid w:val="00A50327"/>
    <w:rsid w:val="00A506B2"/>
    <w:rsid w:val="00A507F0"/>
    <w:rsid w:val="00A509B0"/>
    <w:rsid w:val="00A50A12"/>
    <w:rsid w:val="00A50B7F"/>
    <w:rsid w:val="00A50C22"/>
    <w:rsid w:val="00A511A0"/>
    <w:rsid w:val="00A511FE"/>
    <w:rsid w:val="00A51566"/>
    <w:rsid w:val="00A515C9"/>
    <w:rsid w:val="00A516BA"/>
    <w:rsid w:val="00A5192F"/>
    <w:rsid w:val="00A51DD6"/>
    <w:rsid w:val="00A5202F"/>
    <w:rsid w:val="00A520C5"/>
    <w:rsid w:val="00A520D2"/>
    <w:rsid w:val="00A5221A"/>
    <w:rsid w:val="00A52330"/>
    <w:rsid w:val="00A52562"/>
    <w:rsid w:val="00A527C8"/>
    <w:rsid w:val="00A52817"/>
    <w:rsid w:val="00A5288D"/>
    <w:rsid w:val="00A528A7"/>
    <w:rsid w:val="00A52AAD"/>
    <w:rsid w:val="00A52B2E"/>
    <w:rsid w:val="00A52D1B"/>
    <w:rsid w:val="00A52D81"/>
    <w:rsid w:val="00A52FE1"/>
    <w:rsid w:val="00A5307C"/>
    <w:rsid w:val="00A53212"/>
    <w:rsid w:val="00A53441"/>
    <w:rsid w:val="00A539B8"/>
    <w:rsid w:val="00A53DB7"/>
    <w:rsid w:val="00A540F9"/>
    <w:rsid w:val="00A54107"/>
    <w:rsid w:val="00A54339"/>
    <w:rsid w:val="00A54575"/>
    <w:rsid w:val="00A545C2"/>
    <w:rsid w:val="00A54615"/>
    <w:rsid w:val="00A547FE"/>
    <w:rsid w:val="00A54803"/>
    <w:rsid w:val="00A54B30"/>
    <w:rsid w:val="00A54B38"/>
    <w:rsid w:val="00A54C13"/>
    <w:rsid w:val="00A54C69"/>
    <w:rsid w:val="00A54D2C"/>
    <w:rsid w:val="00A54D7D"/>
    <w:rsid w:val="00A54EA2"/>
    <w:rsid w:val="00A54F94"/>
    <w:rsid w:val="00A55029"/>
    <w:rsid w:val="00A5507C"/>
    <w:rsid w:val="00A550F2"/>
    <w:rsid w:val="00A55241"/>
    <w:rsid w:val="00A55252"/>
    <w:rsid w:val="00A5531A"/>
    <w:rsid w:val="00A554CE"/>
    <w:rsid w:val="00A555C7"/>
    <w:rsid w:val="00A5565B"/>
    <w:rsid w:val="00A558B4"/>
    <w:rsid w:val="00A55A11"/>
    <w:rsid w:val="00A55B0A"/>
    <w:rsid w:val="00A55BF0"/>
    <w:rsid w:val="00A560F2"/>
    <w:rsid w:val="00A56154"/>
    <w:rsid w:val="00A5620D"/>
    <w:rsid w:val="00A568A1"/>
    <w:rsid w:val="00A56B15"/>
    <w:rsid w:val="00A57025"/>
    <w:rsid w:val="00A57094"/>
    <w:rsid w:val="00A570A2"/>
    <w:rsid w:val="00A5719C"/>
    <w:rsid w:val="00A571A7"/>
    <w:rsid w:val="00A572AA"/>
    <w:rsid w:val="00A57321"/>
    <w:rsid w:val="00A5745F"/>
    <w:rsid w:val="00A57552"/>
    <w:rsid w:val="00A575F6"/>
    <w:rsid w:val="00A576F4"/>
    <w:rsid w:val="00A57A3C"/>
    <w:rsid w:val="00A57D16"/>
    <w:rsid w:val="00A57ED8"/>
    <w:rsid w:val="00A57F2C"/>
    <w:rsid w:val="00A60003"/>
    <w:rsid w:val="00A60086"/>
    <w:rsid w:val="00A60199"/>
    <w:rsid w:val="00A6041F"/>
    <w:rsid w:val="00A60485"/>
    <w:rsid w:val="00A60605"/>
    <w:rsid w:val="00A6075D"/>
    <w:rsid w:val="00A6090A"/>
    <w:rsid w:val="00A60A96"/>
    <w:rsid w:val="00A60B97"/>
    <w:rsid w:val="00A60BDB"/>
    <w:rsid w:val="00A60C3F"/>
    <w:rsid w:val="00A60D5F"/>
    <w:rsid w:val="00A60E40"/>
    <w:rsid w:val="00A6118D"/>
    <w:rsid w:val="00A611CD"/>
    <w:rsid w:val="00A6132D"/>
    <w:rsid w:val="00A6158F"/>
    <w:rsid w:val="00A615B5"/>
    <w:rsid w:val="00A61680"/>
    <w:rsid w:val="00A616F2"/>
    <w:rsid w:val="00A619C3"/>
    <w:rsid w:val="00A61B54"/>
    <w:rsid w:val="00A61FBC"/>
    <w:rsid w:val="00A62533"/>
    <w:rsid w:val="00A62713"/>
    <w:rsid w:val="00A62896"/>
    <w:rsid w:val="00A628F1"/>
    <w:rsid w:val="00A629CB"/>
    <w:rsid w:val="00A62A2D"/>
    <w:rsid w:val="00A62BF9"/>
    <w:rsid w:val="00A62DCD"/>
    <w:rsid w:val="00A62E4E"/>
    <w:rsid w:val="00A62E5C"/>
    <w:rsid w:val="00A62ED9"/>
    <w:rsid w:val="00A633E5"/>
    <w:rsid w:val="00A637F1"/>
    <w:rsid w:val="00A63836"/>
    <w:rsid w:val="00A638A6"/>
    <w:rsid w:val="00A63967"/>
    <w:rsid w:val="00A63A5A"/>
    <w:rsid w:val="00A63BBD"/>
    <w:rsid w:val="00A63CA9"/>
    <w:rsid w:val="00A63CD8"/>
    <w:rsid w:val="00A63D78"/>
    <w:rsid w:val="00A63D7E"/>
    <w:rsid w:val="00A63DCC"/>
    <w:rsid w:val="00A63DD8"/>
    <w:rsid w:val="00A63E03"/>
    <w:rsid w:val="00A63EE0"/>
    <w:rsid w:val="00A6404B"/>
    <w:rsid w:val="00A641C7"/>
    <w:rsid w:val="00A6432D"/>
    <w:rsid w:val="00A64481"/>
    <w:rsid w:val="00A645CF"/>
    <w:rsid w:val="00A6469E"/>
    <w:rsid w:val="00A6474F"/>
    <w:rsid w:val="00A649D3"/>
    <w:rsid w:val="00A64DDA"/>
    <w:rsid w:val="00A64FD8"/>
    <w:rsid w:val="00A64FE4"/>
    <w:rsid w:val="00A6516E"/>
    <w:rsid w:val="00A6525E"/>
    <w:rsid w:val="00A653EE"/>
    <w:rsid w:val="00A65479"/>
    <w:rsid w:val="00A658A9"/>
    <w:rsid w:val="00A658BA"/>
    <w:rsid w:val="00A659BF"/>
    <w:rsid w:val="00A65B70"/>
    <w:rsid w:val="00A65C1B"/>
    <w:rsid w:val="00A65C5F"/>
    <w:rsid w:val="00A65EAD"/>
    <w:rsid w:val="00A664AB"/>
    <w:rsid w:val="00A669F1"/>
    <w:rsid w:val="00A66A6C"/>
    <w:rsid w:val="00A66A8A"/>
    <w:rsid w:val="00A66DC4"/>
    <w:rsid w:val="00A66E98"/>
    <w:rsid w:val="00A66EB9"/>
    <w:rsid w:val="00A66EC3"/>
    <w:rsid w:val="00A66F5D"/>
    <w:rsid w:val="00A67022"/>
    <w:rsid w:val="00A67080"/>
    <w:rsid w:val="00A67113"/>
    <w:rsid w:val="00A671F5"/>
    <w:rsid w:val="00A6756F"/>
    <w:rsid w:val="00A678F9"/>
    <w:rsid w:val="00A6791D"/>
    <w:rsid w:val="00A6794F"/>
    <w:rsid w:val="00A67A8E"/>
    <w:rsid w:val="00A67ED7"/>
    <w:rsid w:val="00A70020"/>
    <w:rsid w:val="00A7008B"/>
    <w:rsid w:val="00A7026F"/>
    <w:rsid w:val="00A703B2"/>
    <w:rsid w:val="00A7056D"/>
    <w:rsid w:val="00A7062D"/>
    <w:rsid w:val="00A70638"/>
    <w:rsid w:val="00A708ED"/>
    <w:rsid w:val="00A70ADB"/>
    <w:rsid w:val="00A70B5B"/>
    <w:rsid w:val="00A70B86"/>
    <w:rsid w:val="00A70BE5"/>
    <w:rsid w:val="00A70D56"/>
    <w:rsid w:val="00A70EE6"/>
    <w:rsid w:val="00A70F2F"/>
    <w:rsid w:val="00A712D1"/>
    <w:rsid w:val="00A714C7"/>
    <w:rsid w:val="00A714CD"/>
    <w:rsid w:val="00A719F2"/>
    <w:rsid w:val="00A71A5F"/>
    <w:rsid w:val="00A71AF3"/>
    <w:rsid w:val="00A71BD9"/>
    <w:rsid w:val="00A71EFF"/>
    <w:rsid w:val="00A720F4"/>
    <w:rsid w:val="00A7214F"/>
    <w:rsid w:val="00A721AA"/>
    <w:rsid w:val="00A721DC"/>
    <w:rsid w:val="00A72214"/>
    <w:rsid w:val="00A722AA"/>
    <w:rsid w:val="00A728E7"/>
    <w:rsid w:val="00A72A2A"/>
    <w:rsid w:val="00A72C05"/>
    <w:rsid w:val="00A72E78"/>
    <w:rsid w:val="00A72F81"/>
    <w:rsid w:val="00A73013"/>
    <w:rsid w:val="00A73028"/>
    <w:rsid w:val="00A731E2"/>
    <w:rsid w:val="00A735CA"/>
    <w:rsid w:val="00A739C3"/>
    <w:rsid w:val="00A73B03"/>
    <w:rsid w:val="00A73BBC"/>
    <w:rsid w:val="00A73C86"/>
    <w:rsid w:val="00A73D73"/>
    <w:rsid w:val="00A73F60"/>
    <w:rsid w:val="00A73F8B"/>
    <w:rsid w:val="00A74104"/>
    <w:rsid w:val="00A744B1"/>
    <w:rsid w:val="00A744D0"/>
    <w:rsid w:val="00A7453D"/>
    <w:rsid w:val="00A7467F"/>
    <w:rsid w:val="00A746FF"/>
    <w:rsid w:val="00A74738"/>
    <w:rsid w:val="00A747B4"/>
    <w:rsid w:val="00A74892"/>
    <w:rsid w:val="00A749DF"/>
    <w:rsid w:val="00A74E2F"/>
    <w:rsid w:val="00A74E89"/>
    <w:rsid w:val="00A75156"/>
    <w:rsid w:val="00A75366"/>
    <w:rsid w:val="00A75411"/>
    <w:rsid w:val="00A75476"/>
    <w:rsid w:val="00A75644"/>
    <w:rsid w:val="00A756F0"/>
    <w:rsid w:val="00A75719"/>
    <w:rsid w:val="00A75884"/>
    <w:rsid w:val="00A75AC4"/>
    <w:rsid w:val="00A75B22"/>
    <w:rsid w:val="00A75F23"/>
    <w:rsid w:val="00A75FFF"/>
    <w:rsid w:val="00A76256"/>
    <w:rsid w:val="00A76298"/>
    <w:rsid w:val="00A766C7"/>
    <w:rsid w:val="00A766FF"/>
    <w:rsid w:val="00A76888"/>
    <w:rsid w:val="00A76AA2"/>
    <w:rsid w:val="00A76B44"/>
    <w:rsid w:val="00A76E75"/>
    <w:rsid w:val="00A76F07"/>
    <w:rsid w:val="00A7722F"/>
    <w:rsid w:val="00A7728D"/>
    <w:rsid w:val="00A77AC9"/>
    <w:rsid w:val="00A77C9A"/>
    <w:rsid w:val="00A8012B"/>
    <w:rsid w:val="00A80268"/>
    <w:rsid w:val="00A8034E"/>
    <w:rsid w:val="00A80605"/>
    <w:rsid w:val="00A80648"/>
    <w:rsid w:val="00A80C63"/>
    <w:rsid w:val="00A80DC8"/>
    <w:rsid w:val="00A80E0B"/>
    <w:rsid w:val="00A80FE2"/>
    <w:rsid w:val="00A81044"/>
    <w:rsid w:val="00A81585"/>
    <w:rsid w:val="00A816AA"/>
    <w:rsid w:val="00A81B5B"/>
    <w:rsid w:val="00A8229E"/>
    <w:rsid w:val="00A82352"/>
    <w:rsid w:val="00A82523"/>
    <w:rsid w:val="00A82559"/>
    <w:rsid w:val="00A825AC"/>
    <w:rsid w:val="00A82F41"/>
    <w:rsid w:val="00A831D5"/>
    <w:rsid w:val="00A83400"/>
    <w:rsid w:val="00A8354A"/>
    <w:rsid w:val="00A83554"/>
    <w:rsid w:val="00A83786"/>
    <w:rsid w:val="00A838C3"/>
    <w:rsid w:val="00A839A4"/>
    <w:rsid w:val="00A83F0F"/>
    <w:rsid w:val="00A83F5E"/>
    <w:rsid w:val="00A83F85"/>
    <w:rsid w:val="00A840FB"/>
    <w:rsid w:val="00A8413D"/>
    <w:rsid w:val="00A84377"/>
    <w:rsid w:val="00A8452D"/>
    <w:rsid w:val="00A84635"/>
    <w:rsid w:val="00A847D1"/>
    <w:rsid w:val="00A84975"/>
    <w:rsid w:val="00A84A05"/>
    <w:rsid w:val="00A84C35"/>
    <w:rsid w:val="00A84D06"/>
    <w:rsid w:val="00A84DD7"/>
    <w:rsid w:val="00A84E64"/>
    <w:rsid w:val="00A85017"/>
    <w:rsid w:val="00A8516B"/>
    <w:rsid w:val="00A853EE"/>
    <w:rsid w:val="00A85465"/>
    <w:rsid w:val="00A854B9"/>
    <w:rsid w:val="00A856B3"/>
    <w:rsid w:val="00A859B3"/>
    <w:rsid w:val="00A85AEC"/>
    <w:rsid w:val="00A85B03"/>
    <w:rsid w:val="00A85D1A"/>
    <w:rsid w:val="00A85E29"/>
    <w:rsid w:val="00A85E97"/>
    <w:rsid w:val="00A86141"/>
    <w:rsid w:val="00A864E0"/>
    <w:rsid w:val="00A86552"/>
    <w:rsid w:val="00A86883"/>
    <w:rsid w:val="00A86BC8"/>
    <w:rsid w:val="00A86CAF"/>
    <w:rsid w:val="00A872FC"/>
    <w:rsid w:val="00A8747A"/>
    <w:rsid w:val="00A875DC"/>
    <w:rsid w:val="00A875F8"/>
    <w:rsid w:val="00A87BCC"/>
    <w:rsid w:val="00A87D9B"/>
    <w:rsid w:val="00A87F92"/>
    <w:rsid w:val="00A90087"/>
    <w:rsid w:val="00A90346"/>
    <w:rsid w:val="00A9048B"/>
    <w:rsid w:val="00A90532"/>
    <w:rsid w:val="00A90880"/>
    <w:rsid w:val="00A90993"/>
    <w:rsid w:val="00A90A06"/>
    <w:rsid w:val="00A90AD7"/>
    <w:rsid w:val="00A90C99"/>
    <w:rsid w:val="00A90D41"/>
    <w:rsid w:val="00A90D44"/>
    <w:rsid w:val="00A90DCA"/>
    <w:rsid w:val="00A91095"/>
    <w:rsid w:val="00A9110B"/>
    <w:rsid w:val="00A919CE"/>
    <w:rsid w:val="00A91A17"/>
    <w:rsid w:val="00A91D26"/>
    <w:rsid w:val="00A91DBA"/>
    <w:rsid w:val="00A91E3B"/>
    <w:rsid w:val="00A91F5C"/>
    <w:rsid w:val="00A921F7"/>
    <w:rsid w:val="00A92449"/>
    <w:rsid w:val="00A92507"/>
    <w:rsid w:val="00A927E0"/>
    <w:rsid w:val="00A92954"/>
    <w:rsid w:val="00A9295A"/>
    <w:rsid w:val="00A92B84"/>
    <w:rsid w:val="00A92EDB"/>
    <w:rsid w:val="00A92FE1"/>
    <w:rsid w:val="00A93093"/>
    <w:rsid w:val="00A9317C"/>
    <w:rsid w:val="00A9332B"/>
    <w:rsid w:val="00A9338E"/>
    <w:rsid w:val="00A933B8"/>
    <w:rsid w:val="00A93471"/>
    <w:rsid w:val="00A9356E"/>
    <w:rsid w:val="00A935CB"/>
    <w:rsid w:val="00A9362B"/>
    <w:rsid w:val="00A93785"/>
    <w:rsid w:val="00A9386B"/>
    <w:rsid w:val="00A93BFB"/>
    <w:rsid w:val="00A93D24"/>
    <w:rsid w:val="00A93F80"/>
    <w:rsid w:val="00A940ED"/>
    <w:rsid w:val="00A94322"/>
    <w:rsid w:val="00A94350"/>
    <w:rsid w:val="00A9436F"/>
    <w:rsid w:val="00A9445C"/>
    <w:rsid w:val="00A9450C"/>
    <w:rsid w:val="00A94812"/>
    <w:rsid w:val="00A94898"/>
    <w:rsid w:val="00A94CBD"/>
    <w:rsid w:val="00A94E74"/>
    <w:rsid w:val="00A95009"/>
    <w:rsid w:val="00A950AC"/>
    <w:rsid w:val="00A950BB"/>
    <w:rsid w:val="00A95133"/>
    <w:rsid w:val="00A95211"/>
    <w:rsid w:val="00A95276"/>
    <w:rsid w:val="00A95310"/>
    <w:rsid w:val="00A9551D"/>
    <w:rsid w:val="00A956D6"/>
    <w:rsid w:val="00A95953"/>
    <w:rsid w:val="00A95A52"/>
    <w:rsid w:val="00A95BA7"/>
    <w:rsid w:val="00A95E36"/>
    <w:rsid w:val="00A95EF8"/>
    <w:rsid w:val="00A9659E"/>
    <w:rsid w:val="00A96728"/>
    <w:rsid w:val="00A9684F"/>
    <w:rsid w:val="00A9692C"/>
    <w:rsid w:val="00A96A58"/>
    <w:rsid w:val="00A96F13"/>
    <w:rsid w:val="00A97239"/>
    <w:rsid w:val="00A972FD"/>
    <w:rsid w:val="00A97510"/>
    <w:rsid w:val="00A97544"/>
    <w:rsid w:val="00A97552"/>
    <w:rsid w:val="00A976F5"/>
    <w:rsid w:val="00A9773D"/>
    <w:rsid w:val="00A9777A"/>
    <w:rsid w:val="00A979C6"/>
    <w:rsid w:val="00A97ECE"/>
    <w:rsid w:val="00A97EEC"/>
    <w:rsid w:val="00A97FA1"/>
    <w:rsid w:val="00AA019F"/>
    <w:rsid w:val="00AA01BA"/>
    <w:rsid w:val="00AA0255"/>
    <w:rsid w:val="00AA06A5"/>
    <w:rsid w:val="00AA0894"/>
    <w:rsid w:val="00AA0A34"/>
    <w:rsid w:val="00AA0A8C"/>
    <w:rsid w:val="00AA0C48"/>
    <w:rsid w:val="00AA0DF9"/>
    <w:rsid w:val="00AA0EBF"/>
    <w:rsid w:val="00AA105C"/>
    <w:rsid w:val="00AA10F5"/>
    <w:rsid w:val="00AA10FF"/>
    <w:rsid w:val="00AA129B"/>
    <w:rsid w:val="00AA12FA"/>
    <w:rsid w:val="00AA1507"/>
    <w:rsid w:val="00AA1571"/>
    <w:rsid w:val="00AA15D4"/>
    <w:rsid w:val="00AA174E"/>
    <w:rsid w:val="00AA18B6"/>
    <w:rsid w:val="00AA2469"/>
    <w:rsid w:val="00AA26D0"/>
    <w:rsid w:val="00AA2706"/>
    <w:rsid w:val="00AA28C9"/>
    <w:rsid w:val="00AA2DEE"/>
    <w:rsid w:val="00AA2E17"/>
    <w:rsid w:val="00AA2E20"/>
    <w:rsid w:val="00AA325B"/>
    <w:rsid w:val="00AA352D"/>
    <w:rsid w:val="00AA373F"/>
    <w:rsid w:val="00AA3842"/>
    <w:rsid w:val="00AA38BF"/>
    <w:rsid w:val="00AA3B8E"/>
    <w:rsid w:val="00AA3BBA"/>
    <w:rsid w:val="00AA3E7D"/>
    <w:rsid w:val="00AA4006"/>
    <w:rsid w:val="00AA40DF"/>
    <w:rsid w:val="00AA423E"/>
    <w:rsid w:val="00AA4399"/>
    <w:rsid w:val="00AA4640"/>
    <w:rsid w:val="00AA4956"/>
    <w:rsid w:val="00AA49F3"/>
    <w:rsid w:val="00AA4BC4"/>
    <w:rsid w:val="00AA4BD7"/>
    <w:rsid w:val="00AA4D05"/>
    <w:rsid w:val="00AA4DE2"/>
    <w:rsid w:val="00AA52D9"/>
    <w:rsid w:val="00AA53B2"/>
    <w:rsid w:val="00AA580C"/>
    <w:rsid w:val="00AA59F6"/>
    <w:rsid w:val="00AA5A6F"/>
    <w:rsid w:val="00AA5C8A"/>
    <w:rsid w:val="00AA5F4F"/>
    <w:rsid w:val="00AA63E5"/>
    <w:rsid w:val="00AA662E"/>
    <w:rsid w:val="00AA66B1"/>
    <w:rsid w:val="00AA6742"/>
    <w:rsid w:val="00AA68C0"/>
    <w:rsid w:val="00AA6A24"/>
    <w:rsid w:val="00AA6BB5"/>
    <w:rsid w:val="00AA6BD8"/>
    <w:rsid w:val="00AA6E8C"/>
    <w:rsid w:val="00AA7115"/>
    <w:rsid w:val="00AA731C"/>
    <w:rsid w:val="00AA74A7"/>
    <w:rsid w:val="00AA75BD"/>
    <w:rsid w:val="00AA798A"/>
    <w:rsid w:val="00AA7A73"/>
    <w:rsid w:val="00AA7C04"/>
    <w:rsid w:val="00AA7C48"/>
    <w:rsid w:val="00AA7C6E"/>
    <w:rsid w:val="00AA7D85"/>
    <w:rsid w:val="00AA7F26"/>
    <w:rsid w:val="00AB011E"/>
    <w:rsid w:val="00AB0125"/>
    <w:rsid w:val="00AB0246"/>
    <w:rsid w:val="00AB036B"/>
    <w:rsid w:val="00AB0493"/>
    <w:rsid w:val="00AB0ABF"/>
    <w:rsid w:val="00AB105D"/>
    <w:rsid w:val="00AB13C4"/>
    <w:rsid w:val="00AB1796"/>
    <w:rsid w:val="00AB17F8"/>
    <w:rsid w:val="00AB1886"/>
    <w:rsid w:val="00AB1934"/>
    <w:rsid w:val="00AB1A14"/>
    <w:rsid w:val="00AB1AD1"/>
    <w:rsid w:val="00AB1B0E"/>
    <w:rsid w:val="00AB1BF4"/>
    <w:rsid w:val="00AB1CF8"/>
    <w:rsid w:val="00AB1E7A"/>
    <w:rsid w:val="00AB1F61"/>
    <w:rsid w:val="00AB200F"/>
    <w:rsid w:val="00AB2199"/>
    <w:rsid w:val="00AB25A2"/>
    <w:rsid w:val="00AB2730"/>
    <w:rsid w:val="00AB29E6"/>
    <w:rsid w:val="00AB2B3D"/>
    <w:rsid w:val="00AB2C05"/>
    <w:rsid w:val="00AB2C77"/>
    <w:rsid w:val="00AB2CC7"/>
    <w:rsid w:val="00AB2D4C"/>
    <w:rsid w:val="00AB2E7A"/>
    <w:rsid w:val="00AB2E8F"/>
    <w:rsid w:val="00AB317F"/>
    <w:rsid w:val="00AB31A6"/>
    <w:rsid w:val="00AB3238"/>
    <w:rsid w:val="00AB3277"/>
    <w:rsid w:val="00AB33C8"/>
    <w:rsid w:val="00AB3427"/>
    <w:rsid w:val="00AB3449"/>
    <w:rsid w:val="00AB34CA"/>
    <w:rsid w:val="00AB3509"/>
    <w:rsid w:val="00AB367C"/>
    <w:rsid w:val="00AB3727"/>
    <w:rsid w:val="00AB37D7"/>
    <w:rsid w:val="00AB4256"/>
    <w:rsid w:val="00AB47E2"/>
    <w:rsid w:val="00AB4C02"/>
    <w:rsid w:val="00AB4DAD"/>
    <w:rsid w:val="00AB4F3D"/>
    <w:rsid w:val="00AB4F89"/>
    <w:rsid w:val="00AB5039"/>
    <w:rsid w:val="00AB51A1"/>
    <w:rsid w:val="00AB520E"/>
    <w:rsid w:val="00AB5262"/>
    <w:rsid w:val="00AB5CD4"/>
    <w:rsid w:val="00AB5CDF"/>
    <w:rsid w:val="00AB5D2B"/>
    <w:rsid w:val="00AB6204"/>
    <w:rsid w:val="00AB6457"/>
    <w:rsid w:val="00AB687D"/>
    <w:rsid w:val="00AB6BD6"/>
    <w:rsid w:val="00AB6E7A"/>
    <w:rsid w:val="00AB7169"/>
    <w:rsid w:val="00AB7403"/>
    <w:rsid w:val="00AB78DB"/>
    <w:rsid w:val="00AB7AC1"/>
    <w:rsid w:val="00AB7B01"/>
    <w:rsid w:val="00AB7C0F"/>
    <w:rsid w:val="00AB7DE2"/>
    <w:rsid w:val="00AB7E10"/>
    <w:rsid w:val="00AB7FA7"/>
    <w:rsid w:val="00AC0000"/>
    <w:rsid w:val="00AC0334"/>
    <w:rsid w:val="00AC03DD"/>
    <w:rsid w:val="00AC04B5"/>
    <w:rsid w:val="00AC094C"/>
    <w:rsid w:val="00AC0AF7"/>
    <w:rsid w:val="00AC0B75"/>
    <w:rsid w:val="00AC0F3D"/>
    <w:rsid w:val="00AC101D"/>
    <w:rsid w:val="00AC11EF"/>
    <w:rsid w:val="00AC1262"/>
    <w:rsid w:val="00AC12C9"/>
    <w:rsid w:val="00AC12DC"/>
    <w:rsid w:val="00AC12F1"/>
    <w:rsid w:val="00AC1A42"/>
    <w:rsid w:val="00AC1D27"/>
    <w:rsid w:val="00AC1E54"/>
    <w:rsid w:val="00AC1F96"/>
    <w:rsid w:val="00AC1FB3"/>
    <w:rsid w:val="00AC21B2"/>
    <w:rsid w:val="00AC26BB"/>
    <w:rsid w:val="00AC26D7"/>
    <w:rsid w:val="00AC2704"/>
    <w:rsid w:val="00AC29F5"/>
    <w:rsid w:val="00AC2BA8"/>
    <w:rsid w:val="00AC2BBE"/>
    <w:rsid w:val="00AC2C31"/>
    <w:rsid w:val="00AC2C47"/>
    <w:rsid w:val="00AC2E18"/>
    <w:rsid w:val="00AC3007"/>
    <w:rsid w:val="00AC3013"/>
    <w:rsid w:val="00AC309A"/>
    <w:rsid w:val="00AC311E"/>
    <w:rsid w:val="00AC318C"/>
    <w:rsid w:val="00AC36D1"/>
    <w:rsid w:val="00AC38F7"/>
    <w:rsid w:val="00AC3904"/>
    <w:rsid w:val="00AC39B1"/>
    <w:rsid w:val="00AC3D09"/>
    <w:rsid w:val="00AC3E27"/>
    <w:rsid w:val="00AC3F71"/>
    <w:rsid w:val="00AC40C2"/>
    <w:rsid w:val="00AC40CC"/>
    <w:rsid w:val="00AC43F0"/>
    <w:rsid w:val="00AC4458"/>
    <w:rsid w:val="00AC44EC"/>
    <w:rsid w:val="00AC458D"/>
    <w:rsid w:val="00AC4677"/>
    <w:rsid w:val="00AC46F5"/>
    <w:rsid w:val="00AC4977"/>
    <w:rsid w:val="00AC4A5E"/>
    <w:rsid w:val="00AC4B3C"/>
    <w:rsid w:val="00AC4BE2"/>
    <w:rsid w:val="00AC4C16"/>
    <w:rsid w:val="00AC4F34"/>
    <w:rsid w:val="00AC53B8"/>
    <w:rsid w:val="00AC5554"/>
    <w:rsid w:val="00AC577D"/>
    <w:rsid w:val="00AC5A4A"/>
    <w:rsid w:val="00AC5A9C"/>
    <w:rsid w:val="00AC5B25"/>
    <w:rsid w:val="00AC5EE2"/>
    <w:rsid w:val="00AC664C"/>
    <w:rsid w:val="00AC66E2"/>
    <w:rsid w:val="00AC6B73"/>
    <w:rsid w:val="00AC6E16"/>
    <w:rsid w:val="00AC7451"/>
    <w:rsid w:val="00AC7764"/>
    <w:rsid w:val="00AC7905"/>
    <w:rsid w:val="00AC7A3C"/>
    <w:rsid w:val="00AC7D31"/>
    <w:rsid w:val="00AC7E55"/>
    <w:rsid w:val="00AD0263"/>
    <w:rsid w:val="00AD02D1"/>
    <w:rsid w:val="00AD031F"/>
    <w:rsid w:val="00AD048F"/>
    <w:rsid w:val="00AD05D4"/>
    <w:rsid w:val="00AD05E5"/>
    <w:rsid w:val="00AD0780"/>
    <w:rsid w:val="00AD07AE"/>
    <w:rsid w:val="00AD0A83"/>
    <w:rsid w:val="00AD0C8A"/>
    <w:rsid w:val="00AD0CDC"/>
    <w:rsid w:val="00AD0F59"/>
    <w:rsid w:val="00AD0FBA"/>
    <w:rsid w:val="00AD106C"/>
    <w:rsid w:val="00AD1137"/>
    <w:rsid w:val="00AD164A"/>
    <w:rsid w:val="00AD1791"/>
    <w:rsid w:val="00AD1AD7"/>
    <w:rsid w:val="00AD1DD6"/>
    <w:rsid w:val="00AD1EB4"/>
    <w:rsid w:val="00AD2133"/>
    <w:rsid w:val="00AD21D1"/>
    <w:rsid w:val="00AD2224"/>
    <w:rsid w:val="00AD2238"/>
    <w:rsid w:val="00AD235E"/>
    <w:rsid w:val="00AD23D6"/>
    <w:rsid w:val="00AD25C1"/>
    <w:rsid w:val="00AD27AF"/>
    <w:rsid w:val="00AD27E6"/>
    <w:rsid w:val="00AD2814"/>
    <w:rsid w:val="00AD28D7"/>
    <w:rsid w:val="00AD294D"/>
    <w:rsid w:val="00AD2AC1"/>
    <w:rsid w:val="00AD2D44"/>
    <w:rsid w:val="00AD2D99"/>
    <w:rsid w:val="00AD3120"/>
    <w:rsid w:val="00AD33A7"/>
    <w:rsid w:val="00AD33F8"/>
    <w:rsid w:val="00AD370F"/>
    <w:rsid w:val="00AD3D2D"/>
    <w:rsid w:val="00AD3D53"/>
    <w:rsid w:val="00AD3DB0"/>
    <w:rsid w:val="00AD3FAE"/>
    <w:rsid w:val="00AD405A"/>
    <w:rsid w:val="00AD4069"/>
    <w:rsid w:val="00AD4353"/>
    <w:rsid w:val="00AD4513"/>
    <w:rsid w:val="00AD452A"/>
    <w:rsid w:val="00AD45CF"/>
    <w:rsid w:val="00AD468E"/>
    <w:rsid w:val="00AD4869"/>
    <w:rsid w:val="00AD492D"/>
    <w:rsid w:val="00AD49A9"/>
    <w:rsid w:val="00AD49FC"/>
    <w:rsid w:val="00AD4A1A"/>
    <w:rsid w:val="00AD4B19"/>
    <w:rsid w:val="00AD4D83"/>
    <w:rsid w:val="00AD4EB6"/>
    <w:rsid w:val="00AD5001"/>
    <w:rsid w:val="00AD50DA"/>
    <w:rsid w:val="00AD522D"/>
    <w:rsid w:val="00AD52F2"/>
    <w:rsid w:val="00AD5571"/>
    <w:rsid w:val="00AD5674"/>
    <w:rsid w:val="00AD5A8E"/>
    <w:rsid w:val="00AD5AC0"/>
    <w:rsid w:val="00AD5AC4"/>
    <w:rsid w:val="00AD5EA7"/>
    <w:rsid w:val="00AD5EC5"/>
    <w:rsid w:val="00AD6220"/>
    <w:rsid w:val="00AD6433"/>
    <w:rsid w:val="00AD6624"/>
    <w:rsid w:val="00AD6727"/>
    <w:rsid w:val="00AD6AE9"/>
    <w:rsid w:val="00AD6B4E"/>
    <w:rsid w:val="00AD6B9A"/>
    <w:rsid w:val="00AD6C85"/>
    <w:rsid w:val="00AD6DE7"/>
    <w:rsid w:val="00AD6F25"/>
    <w:rsid w:val="00AD71DC"/>
    <w:rsid w:val="00AD730C"/>
    <w:rsid w:val="00AD7567"/>
    <w:rsid w:val="00AD7615"/>
    <w:rsid w:val="00AD7A50"/>
    <w:rsid w:val="00AD7B2A"/>
    <w:rsid w:val="00AE0060"/>
    <w:rsid w:val="00AE01AD"/>
    <w:rsid w:val="00AE0331"/>
    <w:rsid w:val="00AE0589"/>
    <w:rsid w:val="00AE06E8"/>
    <w:rsid w:val="00AE098A"/>
    <w:rsid w:val="00AE0A3C"/>
    <w:rsid w:val="00AE0A9B"/>
    <w:rsid w:val="00AE0C2B"/>
    <w:rsid w:val="00AE0CB1"/>
    <w:rsid w:val="00AE102A"/>
    <w:rsid w:val="00AE1439"/>
    <w:rsid w:val="00AE15C2"/>
    <w:rsid w:val="00AE1940"/>
    <w:rsid w:val="00AE1A04"/>
    <w:rsid w:val="00AE1A46"/>
    <w:rsid w:val="00AE1B82"/>
    <w:rsid w:val="00AE1D2B"/>
    <w:rsid w:val="00AE1F13"/>
    <w:rsid w:val="00AE1F7E"/>
    <w:rsid w:val="00AE2102"/>
    <w:rsid w:val="00AE2211"/>
    <w:rsid w:val="00AE2257"/>
    <w:rsid w:val="00AE226E"/>
    <w:rsid w:val="00AE244E"/>
    <w:rsid w:val="00AE27BE"/>
    <w:rsid w:val="00AE2882"/>
    <w:rsid w:val="00AE28AE"/>
    <w:rsid w:val="00AE29D6"/>
    <w:rsid w:val="00AE2A2D"/>
    <w:rsid w:val="00AE2A9C"/>
    <w:rsid w:val="00AE2C2F"/>
    <w:rsid w:val="00AE2CFC"/>
    <w:rsid w:val="00AE2D29"/>
    <w:rsid w:val="00AE3121"/>
    <w:rsid w:val="00AE3195"/>
    <w:rsid w:val="00AE3200"/>
    <w:rsid w:val="00AE37DE"/>
    <w:rsid w:val="00AE3971"/>
    <w:rsid w:val="00AE3A89"/>
    <w:rsid w:val="00AE3C46"/>
    <w:rsid w:val="00AE3C47"/>
    <w:rsid w:val="00AE3E3D"/>
    <w:rsid w:val="00AE41CE"/>
    <w:rsid w:val="00AE42F3"/>
    <w:rsid w:val="00AE45B1"/>
    <w:rsid w:val="00AE45D5"/>
    <w:rsid w:val="00AE4657"/>
    <w:rsid w:val="00AE472E"/>
    <w:rsid w:val="00AE47B6"/>
    <w:rsid w:val="00AE4909"/>
    <w:rsid w:val="00AE4B70"/>
    <w:rsid w:val="00AE4CE4"/>
    <w:rsid w:val="00AE4E8D"/>
    <w:rsid w:val="00AE4F17"/>
    <w:rsid w:val="00AE52AD"/>
    <w:rsid w:val="00AE532D"/>
    <w:rsid w:val="00AE5A78"/>
    <w:rsid w:val="00AE5A7E"/>
    <w:rsid w:val="00AE5D7F"/>
    <w:rsid w:val="00AE5EE6"/>
    <w:rsid w:val="00AE5F94"/>
    <w:rsid w:val="00AE6308"/>
    <w:rsid w:val="00AE6361"/>
    <w:rsid w:val="00AE6419"/>
    <w:rsid w:val="00AE67FE"/>
    <w:rsid w:val="00AE6973"/>
    <w:rsid w:val="00AE6B24"/>
    <w:rsid w:val="00AE7019"/>
    <w:rsid w:val="00AE70A1"/>
    <w:rsid w:val="00AE7265"/>
    <w:rsid w:val="00AE7637"/>
    <w:rsid w:val="00AE7A84"/>
    <w:rsid w:val="00AE7B95"/>
    <w:rsid w:val="00AE7BE9"/>
    <w:rsid w:val="00AE7DB7"/>
    <w:rsid w:val="00AE7FDF"/>
    <w:rsid w:val="00AF0034"/>
    <w:rsid w:val="00AF007F"/>
    <w:rsid w:val="00AF039B"/>
    <w:rsid w:val="00AF03A1"/>
    <w:rsid w:val="00AF0502"/>
    <w:rsid w:val="00AF0525"/>
    <w:rsid w:val="00AF05B4"/>
    <w:rsid w:val="00AF06DC"/>
    <w:rsid w:val="00AF0910"/>
    <w:rsid w:val="00AF0AB3"/>
    <w:rsid w:val="00AF0D5B"/>
    <w:rsid w:val="00AF0D9C"/>
    <w:rsid w:val="00AF0E51"/>
    <w:rsid w:val="00AF0F88"/>
    <w:rsid w:val="00AF10C1"/>
    <w:rsid w:val="00AF11CA"/>
    <w:rsid w:val="00AF129F"/>
    <w:rsid w:val="00AF1415"/>
    <w:rsid w:val="00AF15B0"/>
    <w:rsid w:val="00AF16A7"/>
    <w:rsid w:val="00AF1935"/>
    <w:rsid w:val="00AF1AC5"/>
    <w:rsid w:val="00AF2372"/>
    <w:rsid w:val="00AF2AAB"/>
    <w:rsid w:val="00AF2B4E"/>
    <w:rsid w:val="00AF2B98"/>
    <w:rsid w:val="00AF2BCC"/>
    <w:rsid w:val="00AF2C6D"/>
    <w:rsid w:val="00AF2D5C"/>
    <w:rsid w:val="00AF3002"/>
    <w:rsid w:val="00AF30D1"/>
    <w:rsid w:val="00AF3398"/>
    <w:rsid w:val="00AF37DB"/>
    <w:rsid w:val="00AF386B"/>
    <w:rsid w:val="00AF3AFF"/>
    <w:rsid w:val="00AF3B34"/>
    <w:rsid w:val="00AF3C6D"/>
    <w:rsid w:val="00AF3CC4"/>
    <w:rsid w:val="00AF3E90"/>
    <w:rsid w:val="00AF4183"/>
    <w:rsid w:val="00AF433B"/>
    <w:rsid w:val="00AF4AEC"/>
    <w:rsid w:val="00AF4E4E"/>
    <w:rsid w:val="00AF506F"/>
    <w:rsid w:val="00AF50BA"/>
    <w:rsid w:val="00AF50D9"/>
    <w:rsid w:val="00AF58C0"/>
    <w:rsid w:val="00AF59D1"/>
    <w:rsid w:val="00AF5A23"/>
    <w:rsid w:val="00AF5B25"/>
    <w:rsid w:val="00AF5C1A"/>
    <w:rsid w:val="00AF5D33"/>
    <w:rsid w:val="00AF5EA5"/>
    <w:rsid w:val="00AF5EC0"/>
    <w:rsid w:val="00AF5FDC"/>
    <w:rsid w:val="00AF609E"/>
    <w:rsid w:val="00AF637A"/>
    <w:rsid w:val="00AF63F8"/>
    <w:rsid w:val="00AF653C"/>
    <w:rsid w:val="00AF6760"/>
    <w:rsid w:val="00AF67B7"/>
    <w:rsid w:val="00AF69C2"/>
    <w:rsid w:val="00AF69DA"/>
    <w:rsid w:val="00AF6D9C"/>
    <w:rsid w:val="00AF6ED4"/>
    <w:rsid w:val="00AF70F7"/>
    <w:rsid w:val="00AF7111"/>
    <w:rsid w:val="00AF713D"/>
    <w:rsid w:val="00AF7200"/>
    <w:rsid w:val="00AF7286"/>
    <w:rsid w:val="00AF737B"/>
    <w:rsid w:val="00AF73A6"/>
    <w:rsid w:val="00AF76BB"/>
    <w:rsid w:val="00AF7791"/>
    <w:rsid w:val="00AF79AD"/>
    <w:rsid w:val="00AF7AC0"/>
    <w:rsid w:val="00AF7C65"/>
    <w:rsid w:val="00AF7D17"/>
    <w:rsid w:val="00B00372"/>
    <w:rsid w:val="00B0058A"/>
    <w:rsid w:val="00B009A0"/>
    <w:rsid w:val="00B00D23"/>
    <w:rsid w:val="00B010D5"/>
    <w:rsid w:val="00B010E1"/>
    <w:rsid w:val="00B010EB"/>
    <w:rsid w:val="00B0117E"/>
    <w:rsid w:val="00B01205"/>
    <w:rsid w:val="00B01218"/>
    <w:rsid w:val="00B01453"/>
    <w:rsid w:val="00B014B3"/>
    <w:rsid w:val="00B01538"/>
    <w:rsid w:val="00B01818"/>
    <w:rsid w:val="00B01B96"/>
    <w:rsid w:val="00B01B99"/>
    <w:rsid w:val="00B01BA3"/>
    <w:rsid w:val="00B01F8B"/>
    <w:rsid w:val="00B02000"/>
    <w:rsid w:val="00B02064"/>
    <w:rsid w:val="00B021B6"/>
    <w:rsid w:val="00B0227F"/>
    <w:rsid w:val="00B02296"/>
    <w:rsid w:val="00B023C1"/>
    <w:rsid w:val="00B024A0"/>
    <w:rsid w:val="00B02608"/>
    <w:rsid w:val="00B02658"/>
    <w:rsid w:val="00B02724"/>
    <w:rsid w:val="00B02889"/>
    <w:rsid w:val="00B0298F"/>
    <w:rsid w:val="00B02BAC"/>
    <w:rsid w:val="00B02E67"/>
    <w:rsid w:val="00B03212"/>
    <w:rsid w:val="00B03359"/>
    <w:rsid w:val="00B033F8"/>
    <w:rsid w:val="00B036C0"/>
    <w:rsid w:val="00B036E2"/>
    <w:rsid w:val="00B0370A"/>
    <w:rsid w:val="00B03896"/>
    <w:rsid w:val="00B03CCB"/>
    <w:rsid w:val="00B03D87"/>
    <w:rsid w:val="00B03FEF"/>
    <w:rsid w:val="00B03FF8"/>
    <w:rsid w:val="00B04073"/>
    <w:rsid w:val="00B040F4"/>
    <w:rsid w:val="00B04275"/>
    <w:rsid w:val="00B045F3"/>
    <w:rsid w:val="00B0470D"/>
    <w:rsid w:val="00B0477A"/>
    <w:rsid w:val="00B049D9"/>
    <w:rsid w:val="00B04B93"/>
    <w:rsid w:val="00B04C39"/>
    <w:rsid w:val="00B04D43"/>
    <w:rsid w:val="00B04DB6"/>
    <w:rsid w:val="00B05104"/>
    <w:rsid w:val="00B05382"/>
    <w:rsid w:val="00B0551E"/>
    <w:rsid w:val="00B05642"/>
    <w:rsid w:val="00B05B30"/>
    <w:rsid w:val="00B05BFB"/>
    <w:rsid w:val="00B05CFC"/>
    <w:rsid w:val="00B05D6F"/>
    <w:rsid w:val="00B05E64"/>
    <w:rsid w:val="00B05E9D"/>
    <w:rsid w:val="00B0601E"/>
    <w:rsid w:val="00B060D1"/>
    <w:rsid w:val="00B060F9"/>
    <w:rsid w:val="00B0619A"/>
    <w:rsid w:val="00B06356"/>
    <w:rsid w:val="00B064D8"/>
    <w:rsid w:val="00B065F0"/>
    <w:rsid w:val="00B06B05"/>
    <w:rsid w:val="00B06B8C"/>
    <w:rsid w:val="00B06CB1"/>
    <w:rsid w:val="00B06F4D"/>
    <w:rsid w:val="00B0717A"/>
    <w:rsid w:val="00B072D9"/>
    <w:rsid w:val="00B073EE"/>
    <w:rsid w:val="00B074A2"/>
    <w:rsid w:val="00B076AC"/>
    <w:rsid w:val="00B076ED"/>
    <w:rsid w:val="00B07B09"/>
    <w:rsid w:val="00B07BC9"/>
    <w:rsid w:val="00B07E82"/>
    <w:rsid w:val="00B10097"/>
    <w:rsid w:val="00B102A6"/>
    <w:rsid w:val="00B106A0"/>
    <w:rsid w:val="00B106E1"/>
    <w:rsid w:val="00B10A95"/>
    <w:rsid w:val="00B10DBD"/>
    <w:rsid w:val="00B11000"/>
    <w:rsid w:val="00B11199"/>
    <w:rsid w:val="00B111FA"/>
    <w:rsid w:val="00B1122D"/>
    <w:rsid w:val="00B11522"/>
    <w:rsid w:val="00B11645"/>
    <w:rsid w:val="00B119FB"/>
    <w:rsid w:val="00B11E7E"/>
    <w:rsid w:val="00B11ED2"/>
    <w:rsid w:val="00B11EFC"/>
    <w:rsid w:val="00B12020"/>
    <w:rsid w:val="00B120E6"/>
    <w:rsid w:val="00B12255"/>
    <w:rsid w:val="00B1249D"/>
    <w:rsid w:val="00B12639"/>
    <w:rsid w:val="00B1263D"/>
    <w:rsid w:val="00B126ED"/>
    <w:rsid w:val="00B12964"/>
    <w:rsid w:val="00B12AB4"/>
    <w:rsid w:val="00B12ADA"/>
    <w:rsid w:val="00B12B5E"/>
    <w:rsid w:val="00B12B92"/>
    <w:rsid w:val="00B12BCD"/>
    <w:rsid w:val="00B12C95"/>
    <w:rsid w:val="00B12CA3"/>
    <w:rsid w:val="00B12D74"/>
    <w:rsid w:val="00B12E06"/>
    <w:rsid w:val="00B1305D"/>
    <w:rsid w:val="00B1312D"/>
    <w:rsid w:val="00B1319C"/>
    <w:rsid w:val="00B13383"/>
    <w:rsid w:val="00B13575"/>
    <w:rsid w:val="00B1358C"/>
    <w:rsid w:val="00B135B9"/>
    <w:rsid w:val="00B13999"/>
    <w:rsid w:val="00B13A15"/>
    <w:rsid w:val="00B13C39"/>
    <w:rsid w:val="00B13D92"/>
    <w:rsid w:val="00B144F4"/>
    <w:rsid w:val="00B145FF"/>
    <w:rsid w:val="00B146C9"/>
    <w:rsid w:val="00B148B3"/>
    <w:rsid w:val="00B149F6"/>
    <w:rsid w:val="00B14CF5"/>
    <w:rsid w:val="00B14DA2"/>
    <w:rsid w:val="00B14F65"/>
    <w:rsid w:val="00B14F9F"/>
    <w:rsid w:val="00B151DC"/>
    <w:rsid w:val="00B152EB"/>
    <w:rsid w:val="00B1567D"/>
    <w:rsid w:val="00B159CA"/>
    <w:rsid w:val="00B15AAF"/>
    <w:rsid w:val="00B15CAE"/>
    <w:rsid w:val="00B15EC6"/>
    <w:rsid w:val="00B1625A"/>
    <w:rsid w:val="00B1630D"/>
    <w:rsid w:val="00B165E1"/>
    <w:rsid w:val="00B168C4"/>
    <w:rsid w:val="00B16908"/>
    <w:rsid w:val="00B16BE7"/>
    <w:rsid w:val="00B16C9E"/>
    <w:rsid w:val="00B16DA6"/>
    <w:rsid w:val="00B16EA4"/>
    <w:rsid w:val="00B16EC7"/>
    <w:rsid w:val="00B16F9C"/>
    <w:rsid w:val="00B170B1"/>
    <w:rsid w:val="00B17259"/>
    <w:rsid w:val="00B1729A"/>
    <w:rsid w:val="00B17814"/>
    <w:rsid w:val="00B17AF0"/>
    <w:rsid w:val="00B17AFD"/>
    <w:rsid w:val="00B17C57"/>
    <w:rsid w:val="00B17D76"/>
    <w:rsid w:val="00B17F7F"/>
    <w:rsid w:val="00B200DA"/>
    <w:rsid w:val="00B2046E"/>
    <w:rsid w:val="00B20737"/>
    <w:rsid w:val="00B20745"/>
    <w:rsid w:val="00B208FB"/>
    <w:rsid w:val="00B20A37"/>
    <w:rsid w:val="00B20A99"/>
    <w:rsid w:val="00B20C8C"/>
    <w:rsid w:val="00B215A2"/>
    <w:rsid w:val="00B21837"/>
    <w:rsid w:val="00B21E55"/>
    <w:rsid w:val="00B2204D"/>
    <w:rsid w:val="00B22098"/>
    <w:rsid w:val="00B222BF"/>
    <w:rsid w:val="00B223FD"/>
    <w:rsid w:val="00B22401"/>
    <w:rsid w:val="00B22418"/>
    <w:rsid w:val="00B22728"/>
    <w:rsid w:val="00B227B2"/>
    <w:rsid w:val="00B227E9"/>
    <w:rsid w:val="00B22826"/>
    <w:rsid w:val="00B229E7"/>
    <w:rsid w:val="00B22ADB"/>
    <w:rsid w:val="00B22AED"/>
    <w:rsid w:val="00B22E0A"/>
    <w:rsid w:val="00B22E64"/>
    <w:rsid w:val="00B22EBE"/>
    <w:rsid w:val="00B23302"/>
    <w:rsid w:val="00B233ED"/>
    <w:rsid w:val="00B23403"/>
    <w:rsid w:val="00B23873"/>
    <w:rsid w:val="00B238D6"/>
    <w:rsid w:val="00B23961"/>
    <w:rsid w:val="00B239F7"/>
    <w:rsid w:val="00B23CD0"/>
    <w:rsid w:val="00B23D76"/>
    <w:rsid w:val="00B242B3"/>
    <w:rsid w:val="00B243E0"/>
    <w:rsid w:val="00B24585"/>
    <w:rsid w:val="00B249A2"/>
    <w:rsid w:val="00B24C65"/>
    <w:rsid w:val="00B25246"/>
    <w:rsid w:val="00B25614"/>
    <w:rsid w:val="00B25634"/>
    <w:rsid w:val="00B2580F"/>
    <w:rsid w:val="00B258D7"/>
    <w:rsid w:val="00B259DD"/>
    <w:rsid w:val="00B25A4A"/>
    <w:rsid w:val="00B25D3F"/>
    <w:rsid w:val="00B25D69"/>
    <w:rsid w:val="00B25D91"/>
    <w:rsid w:val="00B25E0C"/>
    <w:rsid w:val="00B25E8F"/>
    <w:rsid w:val="00B25F11"/>
    <w:rsid w:val="00B26050"/>
    <w:rsid w:val="00B261AE"/>
    <w:rsid w:val="00B2621C"/>
    <w:rsid w:val="00B265A9"/>
    <w:rsid w:val="00B26AEB"/>
    <w:rsid w:val="00B26BCA"/>
    <w:rsid w:val="00B26BDB"/>
    <w:rsid w:val="00B26E67"/>
    <w:rsid w:val="00B27214"/>
    <w:rsid w:val="00B2733A"/>
    <w:rsid w:val="00B27464"/>
    <w:rsid w:val="00B27534"/>
    <w:rsid w:val="00B27547"/>
    <w:rsid w:val="00B27765"/>
    <w:rsid w:val="00B277C3"/>
    <w:rsid w:val="00B279E4"/>
    <w:rsid w:val="00B27C32"/>
    <w:rsid w:val="00B27EC5"/>
    <w:rsid w:val="00B3039F"/>
    <w:rsid w:val="00B30682"/>
    <w:rsid w:val="00B307C0"/>
    <w:rsid w:val="00B30904"/>
    <w:rsid w:val="00B30A47"/>
    <w:rsid w:val="00B30C1A"/>
    <w:rsid w:val="00B30C27"/>
    <w:rsid w:val="00B30EAA"/>
    <w:rsid w:val="00B30FA4"/>
    <w:rsid w:val="00B3102E"/>
    <w:rsid w:val="00B3109D"/>
    <w:rsid w:val="00B310B3"/>
    <w:rsid w:val="00B312FA"/>
    <w:rsid w:val="00B3149D"/>
    <w:rsid w:val="00B315C3"/>
    <w:rsid w:val="00B315F9"/>
    <w:rsid w:val="00B317F8"/>
    <w:rsid w:val="00B31A11"/>
    <w:rsid w:val="00B31A67"/>
    <w:rsid w:val="00B31BF8"/>
    <w:rsid w:val="00B31EE6"/>
    <w:rsid w:val="00B32044"/>
    <w:rsid w:val="00B32102"/>
    <w:rsid w:val="00B32363"/>
    <w:rsid w:val="00B32892"/>
    <w:rsid w:val="00B3298D"/>
    <w:rsid w:val="00B32A85"/>
    <w:rsid w:val="00B32CF3"/>
    <w:rsid w:val="00B32D49"/>
    <w:rsid w:val="00B32E86"/>
    <w:rsid w:val="00B32ECE"/>
    <w:rsid w:val="00B32EF1"/>
    <w:rsid w:val="00B33024"/>
    <w:rsid w:val="00B3316B"/>
    <w:rsid w:val="00B33208"/>
    <w:rsid w:val="00B33222"/>
    <w:rsid w:val="00B33281"/>
    <w:rsid w:val="00B3379C"/>
    <w:rsid w:val="00B337FB"/>
    <w:rsid w:val="00B33A5C"/>
    <w:rsid w:val="00B33C0A"/>
    <w:rsid w:val="00B33DE9"/>
    <w:rsid w:val="00B33EAB"/>
    <w:rsid w:val="00B33F12"/>
    <w:rsid w:val="00B33F55"/>
    <w:rsid w:val="00B34032"/>
    <w:rsid w:val="00B3406B"/>
    <w:rsid w:val="00B3408B"/>
    <w:rsid w:val="00B341D4"/>
    <w:rsid w:val="00B34241"/>
    <w:rsid w:val="00B342EC"/>
    <w:rsid w:val="00B3439C"/>
    <w:rsid w:val="00B344B3"/>
    <w:rsid w:val="00B347CC"/>
    <w:rsid w:val="00B348EF"/>
    <w:rsid w:val="00B34EA5"/>
    <w:rsid w:val="00B34F1A"/>
    <w:rsid w:val="00B34FA0"/>
    <w:rsid w:val="00B3516D"/>
    <w:rsid w:val="00B351BE"/>
    <w:rsid w:val="00B35251"/>
    <w:rsid w:val="00B35264"/>
    <w:rsid w:val="00B354C8"/>
    <w:rsid w:val="00B354E0"/>
    <w:rsid w:val="00B35577"/>
    <w:rsid w:val="00B355D6"/>
    <w:rsid w:val="00B35877"/>
    <w:rsid w:val="00B35CEF"/>
    <w:rsid w:val="00B35D3B"/>
    <w:rsid w:val="00B35D6F"/>
    <w:rsid w:val="00B36043"/>
    <w:rsid w:val="00B36187"/>
    <w:rsid w:val="00B3620E"/>
    <w:rsid w:val="00B36302"/>
    <w:rsid w:val="00B3661D"/>
    <w:rsid w:val="00B3665C"/>
    <w:rsid w:val="00B366BD"/>
    <w:rsid w:val="00B369D3"/>
    <w:rsid w:val="00B36A12"/>
    <w:rsid w:val="00B36B71"/>
    <w:rsid w:val="00B36DC0"/>
    <w:rsid w:val="00B36EBB"/>
    <w:rsid w:val="00B37103"/>
    <w:rsid w:val="00B3720F"/>
    <w:rsid w:val="00B37260"/>
    <w:rsid w:val="00B37716"/>
    <w:rsid w:val="00B37743"/>
    <w:rsid w:val="00B37963"/>
    <w:rsid w:val="00B37A31"/>
    <w:rsid w:val="00B37ACC"/>
    <w:rsid w:val="00B37D24"/>
    <w:rsid w:val="00B403A4"/>
    <w:rsid w:val="00B40672"/>
    <w:rsid w:val="00B40888"/>
    <w:rsid w:val="00B40B47"/>
    <w:rsid w:val="00B40E77"/>
    <w:rsid w:val="00B40E8D"/>
    <w:rsid w:val="00B4107C"/>
    <w:rsid w:val="00B4117C"/>
    <w:rsid w:val="00B41316"/>
    <w:rsid w:val="00B414B8"/>
    <w:rsid w:val="00B41841"/>
    <w:rsid w:val="00B4197C"/>
    <w:rsid w:val="00B419F9"/>
    <w:rsid w:val="00B41A64"/>
    <w:rsid w:val="00B41C37"/>
    <w:rsid w:val="00B41DDF"/>
    <w:rsid w:val="00B41FF4"/>
    <w:rsid w:val="00B4229A"/>
    <w:rsid w:val="00B422D1"/>
    <w:rsid w:val="00B42365"/>
    <w:rsid w:val="00B425B2"/>
    <w:rsid w:val="00B42684"/>
    <w:rsid w:val="00B426D9"/>
    <w:rsid w:val="00B42765"/>
    <w:rsid w:val="00B42C6B"/>
    <w:rsid w:val="00B42D97"/>
    <w:rsid w:val="00B42DC0"/>
    <w:rsid w:val="00B42DDD"/>
    <w:rsid w:val="00B43132"/>
    <w:rsid w:val="00B4350A"/>
    <w:rsid w:val="00B4357C"/>
    <w:rsid w:val="00B43666"/>
    <w:rsid w:val="00B43784"/>
    <w:rsid w:val="00B43BA7"/>
    <w:rsid w:val="00B43C14"/>
    <w:rsid w:val="00B4412F"/>
    <w:rsid w:val="00B44884"/>
    <w:rsid w:val="00B44962"/>
    <w:rsid w:val="00B44968"/>
    <w:rsid w:val="00B449AC"/>
    <w:rsid w:val="00B44AE7"/>
    <w:rsid w:val="00B44EA6"/>
    <w:rsid w:val="00B44FB3"/>
    <w:rsid w:val="00B452A9"/>
    <w:rsid w:val="00B45336"/>
    <w:rsid w:val="00B45630"/>
    <w:rsid w:val="00B456E5"/>
    <w:rsid w:val="00B457F1"/>
    <w:rsid w:val="00B458E3"/>
    <w:rsid w:val="00B45A41"/>
    <w:rsid w:val="00B45AD3"/>
    <w:rsid w:val="00B45C3B"/>
    <w:rsid w:val="00B46067"/>
    <w:rsid w:val="00B4608A"/>
    <w:rsid w:val="00B460E9"/>
    <w:rsid w:val="00B46142"/>
    <w:rsid w:val="00B464D3"/>
    <w:rsid w:val="00B466FA"/>
    <w:rsid w:val="00B46762"/>
    <w:rsid w:val="00B4680A"/>
    <w:rsid w:val="00B46848"/>
    <w:rsid w:val="00B469A8"/>
    <w:rsid w:val="00B46D0E"/>
    <w:rsid w:val="00B46F8E"/>
    <w:rsid w:val="00B470C9"/>
    <w:rsid w:val="00B47368"/>
    <w:rsid w:val="00B473F7"/>
    <w:rsid w:val="00B47557"/>
    <w:rsid w:val="00B47680"/>
    <w:rsid w:val="00B47806"/>
    <w:rsid w:val="00B4787A"/>
    <w:rsid w:val="00B47A6F"/>
    <w:rsid w:val="00B47C03"/>
    <w:rsid w:val="00B47D06"/>
    <w:rsid w:val="00B47E5D"/>
    <w:rsid w:val="00B47EB4"/>
    <w:rsid w:val="00B502CD"/>
    <w:rsid w:val="00B5051E"/>
    <w:rsid w:val="00B5056E"/>
    <w:rsid w:val="00B507CA"/>
    <w:rsid w:val="00B507D6"/>
    <w:rsid w:val="00B50904"/>
    <w:rsid w:val="00B50975"/>
    <w:rsid w:val="00B50AF6"/>
    <w:rsid w:val="00B50B25"/>
    <w:rsid w:val="00B51095"/>
    <w:rsid w:val="00B515DC"/>
    <w:rsid w:val="00B51768"/>
    <w:rsid w:val="00B5190A"/>
    <w:rsid w:val="00B51A4D"/>
    <w:rsid w:val="00B51C86"/>
    <w:rsid w:val="00B5205E"/>
    <w:rsid w:val="00B5226F"/>
    <w:rsid w:val="00B52586"/>
    <w:rsid w:val="00B5258F"/>
    <w:rsid w:val="00B52890"/>
    <w:rsid w:val="00B52A1B"/>
    <w:rsid w:val="00B52B6E"/>
    <w:rsid w:val="00B52E13"/>
    <w:rsid w:val="00B52E74"/>
    <w:rsid w:val="00B531F5"/>
    <w:rsid w:val="00B5320D"/>
    <w:rsid w:val="00B53461"/>
    <w:rsid w:val="00B53695"/>
    <w:rsid w:val="00B536C2"/>
    <w:rsid w:val="00B537A1"/>
    <w:rsid w:val="00B53854"/>
    <w:rsid w:val="00B53B9F"/>
    <w:rsid w:val="00B53CBD"/>
    <w:rsid w:val="00B53D1C"/>
    <w:rsid w:val="00B53D4A"/>
    <w:rsid w:val="00B5402D"/>
    <w:rsid w:val="00B54120"/>
    <w:rsid w:val="00B54336"/>
    <w:rsid w:val="00B54452"/>
    <w:rsid w:val="00B5450D"/>
    <w:rsid w:val="00B54520"/>
    <w:rsid w:val="00B545AE"/>
    <w:rsid w:val="00B547B4"/>
    <w:rsid w:val="00B54A3A"/>
    <w:rsid w:val="00B54B5C"/>
    <w:rsid w:val="00B54BDE"/>
    <w:rsid w:val="00B54FE4"/>
    <w:rsid w:val="00B550E7"/>
    <w:rsid w:val="00B5518D"/>
    <w:rsid w:val="00B553AF"/>
    <w:rsid w:val="00B5540F"/>
    <w:rsid w:val="00B55557"/>
    <w:rsid w:val="00B5556B"/>
    <w:rsid w:val="00B5567E"/>
    <w:rsid w:val="00B55AFE"/>
    <w:rsid w:val="00B55B7F"/>
    <w:rsid w:val="00B55BA3"/>
    <w:rsid w:val="00B55BFE"/>
    <w:rsid w:val="00B55FBD"/>
    <w:rsid w:val="00B56279"/>
    <w:rsid w:val="00B5629A"/>
    <w:rsid w:val="00B5647A"/>
    <w:rsid w:val="00B566CF"/>
    <w:rsid w:val="00B5691F"/>
    <w:rsid w:val="00B56AD2"/>
    <w:rsid w:val="00B57158"/>
    <w:rsid w:val="00B572BE"/>
    <w:rsid w:val="00B573A2"/>
    <w:rsid w:val="00B57527"/>
    <w:rsid w:val="00B578D8"/>
    <w:rsid w:val="00B57B03"/>
    <w:rsid w:val="00B57C55"/>
    <w:rsid w:val="00B57CCB"/>
    <w:rsid w:val="00B57DC0"/>
    <w:rsid w:val="00B6004F"/>
    <w:rsid w:val="00B60149"/>
    <w:rsid w:val="00B60236"/>
    <w:rsid w:val="00B60598"/>
    <w:rsid w:val="00B60858"/>
    <w:rsid w:val="00B60913"/>
    <w:rsid w:val="00B60C4A"/>
    <w:rsid w:val="00B60CC9"/>
    <w:rsid w:val="00B60DBF"/>
    <w:rsid w:val="00B60DD6"/>
    <w:rsid w:val="00B61114"/>
    <w:rsid w:val="00B611CA"/>
    <w:rsid w:val="00B612FA"/>
    <w:rsid w:val="00B61529"/>
    <w:rsid w:val="00B6165E"/>
    <w:rsid w:val="00B617DF"/>
    <w:rsid w:val="00B618B3"/>
    <w:rsid w:val="00B61A31"/>
    <w:rsid w:val="00B61B1E"/>
    <w:rsid w:val="00B61E56"/>
    <w:rsid w:val="00B61F7E"/>
    <w:rsid w:val="00B61F89"/>
    <w:rsid w:val="00B6205D"/>
    <w:rsid w:val="00B621E7"/>
    <w:rsid w:val="00B6220E"/>
    <w:rsid w:val="00B623D1"/>
    <w:rsid w:val="00B624F8"/>
    <w:rsid w:val="00B62560"/>
    <w:rsid w:val="00B625FC"/>
    <w:rsid w:val="00B62639"/>
    <w:rsid w:val="00B626B0"/>
    <w:rsid w:val="00B627F0"/>
    <w:rsid w:val="00B62975"/>
    <w:rsid w:val="00B62A17"/>
    <w:rsid w:val="00B62B6C"/>
    <w:rsid w:val="00B62E59"/>
    <w:rsid w:val="00B62F98"/>
    <w:rsid w:val="00B62FE6"/>
    <w:rsid w:val="00B62FEF"/>
    <w:rsid w:val="00B631EC"/>
    <w:rsid w:val="00B632C6"/>
    <w:rsid w:val="00B635F5"/>
    <w:rsid w:val="00B63808"/>
    <w:rsid w:val="00B63943"/>
    <w:rsid w:val="00B6397A"/>
    <w:rsid w:val="00B63AB0"/>
    <w:rsid w:val="00B63B04"/>
    <w:rsid w:val="00B63B9A"/>
    <w:rsid w:val="00B63E5F"/>
    <w:rsid w:val="00B63F6F"/>
    <w:rsid w:val="00B63F94"/>
    <w:rsid w:val="00B63FC0"/>
    <w:rsid w:val="00B641D4"/>
    <w:rsid w:val="00B64318"/>
    <w:rsid w:val="00B643EC"/>
    <w:rsid w:val="00B64496"/>
    <w:rsid w:val="00B647B5"/>
    <w:rsid w:val="00B64D19"/>
    <w:rsid w:val="00B64D82"/>
    <w:rsid w:val="00B64DDD"/>
    <w:rsid w:val="00B64E3C"/>
    <w:rsid w:val="00B65113"/>
    <w:rsid w:val="00B6523E"/>
    <w:rsid w:val="00B65292"/>
    <w:rsid w:val="00B652CB"/>
    <w:rsid w:val="00B6576D"/>
    <w:rsid w:val="00B65845"/>
    <w:rsid w:val="00B65C01"/>
    <w:rsid w:val="00B65E1F"/>
    <w:rsid w:val="00B662F1"/>
    <w:rsid w:val="00B664D2"/>
    <w:rsid w:val="00B66653"/>
    <w:rsid w:val="00B66CAE"/>
    <w:rsid w:val="00B66CEC"/>
    <w:rsid w:val="00B66E13"/>
    <w:rsid w:val="00B670FA"/>
    <w:rsid w:val="00B67262"/>
    <w:rsid w:val="00B6733A"/>
    <w:rsid w:val="00B676A6"/>
    <w:rsid w:val="00B67768"/>
    <w:rsid w:val="00B67CF9"/>
    <w:rsid w:val="00B67D5E"/>
    <w:rsid w:val="00B67E3E"/>
    <w:rsid w:val="00B70040"/>
    <w:rsid w:val="00B70050"/>
    <w:rsid w:val="00B70055"/>
    <w:rsid w:val="00B7030A"/>
    <w:rsid w:val="00B703B0"/>
    <w:rsid w:val="00B7047A"/>
    <w:rsid w:val="00B707F1"/>
    <w:rsid w:val="00B70934"/>
    <w:rsid w:val="00B709B6"/>
    <w:rsid w:val="00B70AF8"/>
    <w:rsid w:val="00B70B2B"/>
    <w:rsid w:val="00B70C1C"/>
    <w:rsid w:val="00B70C89"/>
    <w:rsid w:val="00B70DFB"/>
    <w:rsid w:val="00B70E90"/>
    <w:rsid w:val="00B71313"/>
    <w:rsid w:val="00B7136A"/>
    <w:rsid w:val="00B715EF"/>
    <w:rsid w:val="00B71684"/>
    <w:rsid w:val="00B71697"/>
    <w:rsid w:val="00B71965"/>
    <w:rsid w:val="00B71AF7"/>
    <w:rsid w:val="00B71C2B"/>
    <w:rsid w:val="00B71C91"/>
    <w:rsid w:val="00B71CA3"/>
    <w:rsid w:val="00B71E3B"/>
    <w:rsid w:val="00B71F29"/>
    <w:rsid w:val="00B7216B"/>
    <w:rsid w:val="00B72268"/>
    <w:rsid w:val="00B7274C"/>
    <w:rsid w:val="00B727E3"/>
    <w:rsid w:val="00B72893"/>
    <w:rsid w:val="00B72898"/>
    <w:rsid w:val="00B72B28"/>
    <w:rsid w:val="00B72B3C"/>
    <w:rsid w:val="00B72B55"/>
    <w:rsid w:val="00B72D00"/>
    <w:rsid w:val="00B72D37"/>
    <w:rsid w:val="00B72FAA"/>
    <w:rsid w:val="00B7385D"/>
    <w:rsid w:val="00B73B8A"/>
    <w:rsid w:val="00B73BBD"/>
    <w:rsid w:val="00B743DB"/>
    <w:rsid w:val="00B74496"/>
    <w:rsid w:val="00B744F5"/>
    <w:rsid w:val="00B7457A"/>
    <w:rsid w:val="00B74E0F"/>
    <w:rsid w:val="00B74F1F"/>
    <w:rsid w:val="00B75173"/>
    <w:rsid w:val="00B751BF"/>
    <w:rsid w:val="00B7526B"/>
    <w:rsid w:val="00B7570D"/>
    <w:rsid w:val="00B7573A"/>
    <w:rsid w:val="00B75833"/>
    <w:rsid w:val="00B75865"/>
    <w:rsid w:val="00B75B6B"/>
    <w:rsid w:val="00B75BF5"/>
    <w:rsid w:val="00B75C5C"/>
    <w:rsid w:val="00B762BD"/>
    <w:rsid w:val="00B76333"/>
    <w:rsid w:val="00B76447"/>
    <w:rsid w:val="00B76841"/>
    <w:rsid w:val="00B769B4"/>
    <w:rsid w:val="00B76AA8"/>
    <w:rsid w:val="00B76B9F"/>
    <w:rsid w:val="00B76D3F"/>
    <w:rsid w:val="00B76DA3"/>
    <w:rsid w:val="00B76F96"/>
    <w:rsid w:val="00B76FF0"/>
    <w:rsid w:val="00B77165"/>
    <w:rsid w:val="00B771CE"/>
    <w:rsid w:val="00B77315"/>
    <w:rsid w:val="00B77429"/>
    <w:rsid w:val="00B7758F"/>
    <w:rsid w:val="00B775E2"/>
    <w:rsid w:val="00B7778E"/>
    <w:rsid w:val="00B779B1"/>
    <w:rsid w:val="00B77A68"/>
    <w:rsid w:val="00B77B88"/>
    <w:rsid w:val="00B77E43"/>
    <w:rsid w:val="00B77F5A"/>
    <w:rsid w:val="00B80029"/>
    <w:rsid w:val="00B80062"/>
    <w:rsid w:val="00B8079C"/>
    <w:rsid w:val="00B808BF"/>
    <w:rsid w:val="00B809A0"/>
    <w:rsid w:val="00B809FD"/>
    <w:rsid w:val="00B80AFF"/>
    <w:rsid w:val="00B80B19"/>
    <w:rsid w:val="00B80E2C"/>
    <w:rsid w:val="00B8102B"/>
    <w:rsid w:val="00B81378"/>
    <w:rsid w:val="00B816A2"/>
    <w:rsid w:val="00B816AA"/>
    <w:rsid w:val="00B81BB8"/>
    <w:rsid w:val="00B81EAD"/>
    <w:rsid w:val="00B81F86"/>
    <w:rsid w:val="00B81FD8"/>
    <w:rsid w:val="00B82420"/>
    <w:rsid w:val="00B8242C"/>
    <w:rsid w:val="00B82479"/>
    <w:rsid w:val="00B82725"/>
    <w:rsid w:val="00B82BA6"/>
    <w:rsid w:val="00B830B8"/>
    <w:rsid w:val="00B83163"/>
    <w:rsid w:val="00B8344F"/>
    <w:rsid w:val="00B8368E"/>
    <w:rsid w:val="00B83867"/>
    <w:rsid w:val="00B839DC"/>
    <w:rsid w:val="00B84084"/>
    <w:rsid w:val="00B844DE"/>
    <w:rsid w:val="00B8476C"/>
    <w:rsid w:val="00B848F1"/>
    <w:rsid w:val="00B84A2E"/>
    <w:rsid w:val="00B84B98"/>
    <w:rsid w:val="00B84E0A"/>
    <w:rsid w:val="00B84E9E"/>
    <w:rsid w:val="00B85119"/>
    <w:rsid w:val="00B855C4"/>
    <w:rsid w:val="00B85650"/>
    <w:rsid w:val="00B85692"/>
    <w:rsid w:val="00B8583E"/>
    <w:rsid w:val="00B85B54"/>
    <w:rsid w:val="00B85B8B"/>
    <w:rsid w:val="00B85B8E"/>
    <w:rsid w:val="00B85C47"/>
    <w:rsid w:val="00B85F44"/>
    <w:rsid w:val="00B86069"/>
    <w:rsid w:val="00B8606F"/>
    <w:rsid w:val="00B860D5"/>
    <w:rsid w:val="00B8639C"/>
    <w:rsid w:val="00B863B3"/>
    <w:rsid w:val="00B86709"/>
    <w:rsid w:val="00B868A5"/>
    <w:rsid w:val="00B86943"/>
    <w:rsid w:val="00B86DC7"/>
    <w:rsid w:val="00B86E95"/>
    <w:rsid w:val="00B87967"/>
    <w:rsid w:val="00B879B5"/>
    <w:rsid w:val="00B879F3"/>
    <w:rsid w:val="00B87AE9"/>
    <w:rsid w:val="00B87B26"/>
    <w:rsid w:val="00B87BB2"/>
    <w:rsid w:val="00B87CC6"/>
    <w:rsid w:val="00B87F85"/>
    <w:rsid w:val="00B900CB"/>
    <w:rsid w:val="00B900EA"/>
    <w:rsid w:val="00B901AE"/>
    <w:rsid w:val="00B9027E"/>
    <w:rsid w:val="00B90361"/>
    <w:rsid w:val="00B9058C"/>
    <w:rsid w:val="00B90674"/>
    <w:rsid w:val="00B90752"/>
    <w:rsid w:val="00B907E2"/>
    <w:rsid w:val="00B9080F"/>
    <w:rsid w:val="00B909F0"/>
    <w:rsid w:val="00B90B7E"/>
    <w:rsid w:val="00B90BA3"/>
    <w:rsid w:val="00B90CEC"/>
    <w:rsid w:val="00B91578"/>
    <w:rsid w:val="00B916DE"/>
    <w:rsid w:val="00B91752"/>
    <w:rsid w:val="00B9182C"/>
    <w:rsid w:val="00B91A53"/>
    <w:rsid w:val="00B91E37"/>
    <w:rsid w:val="00B91F22"/>
    <w:rsid w:val="00B91F4F"/>
    <w:rsid w:val="00B9235D"/>
    <w:rsid w:val="00B9279C"/>
    <w:rsid w:val="00B927CF"/>
    <w:rsid w:val="00B928CA"/>
    <w:rsid w:val="00B92C5F"/>
    <w:rsid w:val="00B92E94"/>
    <w:rsid w:val="00B92F77"/>
    <w:rsid w:val="00B92FCA"/>
    <w:rsid w:val="00B93084"/>
    <w:rsid w:val="00B93441"/>
    <w:rsid w:val="00B935A5"/>
    <w:rsid w:val="00B938BF"/>
    <w:rsid w:val="00B93DE5"/>
    <w:rsid w:val="00B93EC8"/>
    <w:rsid w:val="00B93FFE"/>
    <w:rsid w:val="00B94033"/>
    <w:rsid w:val="00B940AF"/>
    <w:rsid w:val="00B941DD"/>
    <w:rsid w:val="00B942F3"/>
    <w:rsid w:val="00B9434A"/>
    <w:rsid w:val="00B94696"/>
    <w:rsid w:val="00B946A8"/>
    <w:rsid w:val="00B94A02"/>
    <w:rsid w:val="00B94A2C"/>
    <w:rsid w:val="00B94B6D"/>
    <w:rsid w:val="00B94BC7"/>
    <w:rsid w:val="00B94CCD"/>
    <w:rsid w:val="00B94DB7"/>
    <w:rsid w:val="00B95003"/>
    <w:rsid w:val="00B950C6"/>
    <w:rsid w:val="00B95134"/>
    <w:rsid w:val="00B952CE"/>
    <w:rsid w:val="00B956B9"/>
    <w:rsid w:val="00B95718"/>
    <w:rsid w:val="00B958A8"/>
    <w:rsid w:val="00B95AC3"/>
    <w:rsid w:val="00B95D4C"/>
    <w:rsid w:val="00B95E93"/>
    <w:rsid w:val="00B960C4"/>
    <w:rsid w:val="00B961F6"/>
    <w:rsid w:val="00B96370"/>
    <w:rsid w:val="00B96413"/>
    <w:rsid w:val="00B9676C"/>
    <w:rsid w:val="00B9694D"/>
    <w:rsid w:val="00B96A45"/>
    <w:rsid w:val="00B96CE0"/>
    <w:rsid w:val="00B96D47"/>
    <w:rsid w:val="00B96E00"/>
    <w:rsid w:val="00B9713C"/>
    <w:rsid w:val="00B971F1"/>
    <w:rsid w:val="00B97207"/>
    <w:rsid w:val="00B9744E"/>
    <w:rsid w:val="00B974D5"/>
    <w:rsid w:val="00B977F1"/>
    <w:rsid w:val="00B9782D"/>
    <w:rsid w:val="00B97EA8"/>
    <w:rsid w:val="00B97F39"/>
    <w:rsid w:val="00BA00BE"/>
    <w:rsid w:val="00BA0359"/>
    <w:rsid w:val="00BA0471"/>
    <w:rsid w:val="00BA07C5"/>
    <w:rsid w:val="00BA087C"/>
    <w:rsid w:val="00BA090A"/>
    <w:rsid w:val="00BA0B48"/>
    <w:rsid w:val="00BA0BC9"/>
    <w:rsid w:val="00BA1063"/>
    <w:rsid w:val="00BA129B"/>
    <w:rsid w:val="00BA12E7"/>
    <w:rsid w:val="00BA1645"/>
    <w:rsid w:val="00BA1855"/>
    <w:rsid w:val="00BA1864"/>
    <w:rsid w:val="00BA19F8"/>
    <w:rsid w:val="00BA1CA4"/>
    <w:rsid w:val="00BA1CC1"/>
    <w:rsid w:val="00BA1E6B"/>
    <w:rsid w:val="00BA20CF"/>
    <w:rsid w:val="00BA2318"/>
    <w:rsid w:val="00BA2425"/>
    <w:rsid w:val="00BA268B"/>
    <w:rsid w:val="00BA2772"/>
    <w:rsid w:val="00BA279B"/>
    <w:rsid w:val="00BA29AF"/>
    <w:rsid w:val="00BA2A8F"/>
    <w:rsid w:val="00BA2C2E"/>
    <w:rsid w:val="00BA2F23"/>
    <w:rsid w:val="00BA2FE3"/>
    <w:rsid w:val="00BA333D"/>
    <w:rsid w:val="00BA3968"/>
    <w:rsid w:val="00BA3B47"/>
    <w:rsid w:val="00BA3D2C"/>
    <w:rsid w:val="00BA3F47"/>
    <w:rsid w:val="00BA3F74"/>
    <w:rsid w:val="00BA40FA"/>
    <w:rsid w:val="00BA46B6"/>
    <w:rsid w:val="00BA47E4"/>
    <w:rsid w:val="00BA49AB"/>
    <w:rsid w:val="00BA4AD8"/>
    <w:rsid w:val="00BA50F3"/>
    <w:rsid w:val="00BA522D"/>
    <w:rsid w:val="00BA5358"/>
    <w:rsid w:val="00BA5476"/>
    <w:rsid w:val="00BA5661"/>
    <w:rsid w:val="00BA5D01"/>
    <w:rsid w:val="00BA5EA6"/>
    <w:rsid w:val="00BA6017"/>
    <w:rsid w:val="00BA6097"/>
    <w:rsid w:val="00BA609A"/>
    <w:rsid w:val="00BA673D"/>
    <w:rsid w:val="00BA6834"/>
    <w:rsid w:val="00BA6CC4"/>
    <w:rsid w:val="00BA717C"/>
    <w:rsid w:val="00BA7184"/>
    <w:rsid w:val="00BA72AE"/>
    <w:rsid w:val="00BA73B1"/>
    <w:rsid w:val="00BA7858"/>
    <w:rsid w:val="00BA7A1A"/>
    <w:rsid w:val="00BA7C11"/>
    <w:rsid w:val="00BA7CFC"/>
    <w:rsid w:val="00BA7EC6"/>
    <w:rsid w:val="00BB0305"/>
    <w:rsid w:val="00BB03AC"/>
    <w:rsid w:val="00BB071B"/>
    <w:rsid w:val="00BB0832"/>
    <w:rsid w:val="00BB0907"/>
    <w:rsid w:val="00BB0BC4"/>
    <w:rsid w:val="00BB0C27"/>
    <w:rsid w:val="00BB0D39"/>
    <w:rsid w:val="00BB112F"/>
    <w:rsid w:val="00BB1143"/>
    <w:rsid w:val="00BB1172"/>
    <w:rsid w:val="00BB1246"/>
    <w:rsid w:val="00BB135B"/>
    <w:rsid w:val="00BB149D"/>
    <w:rsid w:val="00BB1A1D"/>
    <w:rsid w:val="00BB1A74"/>
    <w:rsid w:val="00BB1A90"/>
    <w:rsid w:val="00BB1D12"/>
    <w:rsid w:val="00BB1DC5"/>
    <w:rsid w:val="00BB2090"/>
    <w:rsid w:val="00BB210F"/>
    <w:rsid w:val="00BB21BD"/>
    <w:rsid w:val="00BB22C4"/>
    <w:rsid w:val="00BB23CD"/>
    <w:rsid w:val="00BB2403"/>
    <w:rsid w:val="00BB26E0"/>
    <w:rsid w:val="00BB29B8"/>
    <w:rsid w:val="00BB2ACF"/>
    <w:rsid w:val="00BB2B78"/>
    <w:rsid w:val="00BB2BEA"/>
    <w:rsid w:val="00BB2CC7"/>
    <w:rsid w:val="00BB2E8B"/>
    <w:rsid w:val="00BB335D"/>
    <w:rsid w:val="00BB394C"/>
    <w:rsid w:val="00BB3D08"/>
    <w:rsid w:val="00BB3E47"/>
    <w:rsid w:val="00BB3FCA"/>
    <w:rsid w:val="00BB4051"/>
    <w:rsid w:val="00BB4B0D"/>
    <w:rsid w:val="00BB4B74"/>
    <w:rsid w:val="00BB4EDF"/>
    <w:rsid w:val="00BB4EFC"/>
    <w:rsid w:val="00BB4F3E"/>
    <w:rsid w:val="00BB5036"/>
    <w:rsid w:val="00BB505C"/>
    <w:rsid w:val="00BB522F"/>
    <w:rsid w:val="00BB52E2"/>
    <w:rsid w:val="00BB537D"/>
    <w:rsid w:val="00BB5513"/>
    <w:rsid w:val="00BB57F8"/>
    <w:rsid w:val="00BB5871"/>
    <w:rsid w:val="00BB5910"/>
    <w:rsid w:val="00BB5C31"/>
    <w:rsid w:val="00BB5CD9"/>
    <w:rsid w:val="00BB5DCE"/>
    <w:rsid w:val="00BB5ECF"/>
    <w:rsid w:val="00BB5FD3"/>
    <w:rsid w:val="00BB5FF4"/>
    <w:rsid w:val="00BB62AF"/>
    <w:rsid w:val="00BB6336"/>
    <w:rsid w:val="00BB64FD"/>
    <w:rsid w:val="00BB6537"/>
    <w:rsid w:val="00BB655D"/>
    <w:rsid w:val="00BB66AD"/>
    <w:rsid w:val="00BB6839"/>
    <w:rsid w:val="00BB69FB"/>
    <w:rsid w:val="00BB6C03"/>
    <w:rsid w:val="00BB6C52"/>
    <w:rsid w:val="00BB6D1B"/>
    <w:rsid w:val="00BB6F39"/>
    <w:rsid w:val="00BB700E"/>
    <w:rsid w:val="00BB7265"/>
    <w:rsid w:val="00BB74AF"/>
    <w:rsid w:val="00BB787D"/>
    <w:rsid w:val="00BB7999"/>
    <w:rsid w:val="00BB7C11"/>
    <w:rsid w:val="00BB7D00"/>
    <w:rsid w:val="00BB7EF9"/>
    <w:rsid w:val="00BB7FBF"/>
    <w:rsid w:val="00BC0060"/>
    <w:rsid w:val="00BC00CA"/>
    <w:rsid w:val="00BC0310"/>
    <w:rsid w:val="00BC077B"/>
    <w:rsid w:val="00BC089C"/>
    <w:rsid w:val="00BC09CD"/>
    <w:rsid w:val="00BC0A2E"/>
    <w:rsid w:val="00BC0E62"/>
    <w:rsid w:val="00BC0ED5"/>
    <w:rsid w:val="00BC1025"/>
    <w:rsid w:val="00BC1049"/>
    <w:rsid w:val="00BC1211"/>
    <w:rsid w:val="00BC121E"/>
    <w:rsid w:val="00BC13A2"/>
    <w:rsid w:val="00BC13BF"/>
    <w:rsid w:val="00BC162C"/>
    <w:rsid w:val="00BC1739"/>
    <w:rsid w:val="00BC1848"/>
    <w:rsid w:val="00BC1894"/>
    <w:rsid w:val="00BC190A"/>
    <w:rsid w:val="00BC19CB"/>
    <w:rsid w:val="00BC1CA2"/>
    <w:rsid w:val="00BC1FC8"/>
    <w:rsid w:val="00BC2129"/>
    <w:rsid w:val="00BC2255"/>
    <w:rsid w:val="00BC22A3"/>
    <w:rsid w:val="00BC2326"/>
    <w:rsid w:val="00BC2353"/>
    <w:rsid w:val="00BC27DB"/>
    <w:rsid w:val="00BC28D3"/>
    <w:rsid w:val="00BC2A79"/>
    <w:rsid w:val="00BC2D39"/>
    <w:rsid w:val="00BC30F5"/>
    <w:rsid w:val="00BC34A5"/>
    <w:rsid w:val="00BC369B"/>
    <w:rsid w:val="00BC3948"/>
    <w:rsid w:val="00BC3C47"/>
    <w:rsid w:val="00BC3D1F"/>
    <w:rsid w:val="00BC3E95"/>
    <w:rsid w:val="00BC4250"/>
    <w:rsid w:val="00BC42D3"/>
    <w:rsid w:val="00BC4472"/>
    <w:rsid w:val="00BC458D"/>
    <w:rsid w:val="00BC4699"/>
    <w:rsid w:val="00BC4949"/>
    <w:rsid w:val="00BC4A9D"/>
    <w:rsid w:val="00BC5031"/>
    <w:rsid w:val="00BC509C"/>
    <w:rsid w:val="00BC5760"/>
    <w:rsid w:val="00BC59AE"/>
    <w:rsid w:val="00BC5C9E"/>
    <w:rsid w:val="00BC5D58"/>
    <w:rsid w:val="00BC5EC2"/>
    <w:rsid w:val="00BC5F62"/>
    <w:rsid w:val="00BC60AB"/>
    <w:rsid w:val="00BC60D4"/>
    <w:rsid w:val="00BC63C9"/>
    <w:rsid w:val="00BC6420"/>
    <w:rsid w:val="00BC6568"/>
    <w:rsid w:val="00BC6596"/>
    <w:rsid w:val="00BC6618"/>
    <w:rsid w:val="00BC6C28"/>
    <w:rsid w:val="00BC6D17"/>
    <w:rsid w:val="00BC6ED5"/>
    <w:rsid w:val="00BC6F55"/>
    <w:rsid w:val="00BC724E"/>
    <w:rsid w:val="00BC7281"/>
    <w:rsid w:val="00BC7347"/>
    <w:rsid w:val="00BC7566"/>
    <w:rsid w:val="00BC7BF8"/>
    <w:rsid w:val="00BC7D20"/>
    <w:rsid w:val="00BC7EA5"/>
    <w:rsid w:val="00BC7F32"/>
    <w:rsid w:val="00BD028A"/>
    <w:rsid w:val="00BD03FB"/>
    <w:rsid w:val="00BD060B"/>
    <w:rsid w:val="00BD0658"/>
    <w:rsid w:val="00BD077D"/>
    <w:rsid w:val="00BD07FD"/>
    <w:rsid w:val="00BD08B8"/>
    <w:rsid w:val="00BD091D"/>
    <w:rsid w:val="00BD092C"/>
    <w:rsid w:val="00BD0D36"/>
    <w:rsid w:val="00BD0D3C"/>
    <w:rsid w:val="00BD0E30"/>
    <w:rsid w:val="00BD0E95"/>
    <w:rsid w:val="00BD1126"/>
    <w:rsid w:val="00BD11BA"/>
    <w:rsid w:val="00BD11FC"/>
    <w:rsid w:val="00BD180B"/>
    <w:rsid w:val="00BD184D"/>
    <w:rsid w:val="00BD1BAB"/>
    <w:rsid w:val="00BD1C25"/>
    <w:rsid w:val="00BD1CC3"/>
    <w:rsid w:val="00BD1D5E"/>
    <w:rsid w:val="00BD1DE2"/>
    <w:rsid w:val="00BD201D"/>
    <w:rsid w:val="00BD211B"/>
    <w:rsid w:val="00BD2120"/>
    <w:rsid w:val="00BD259C"/>
    <w:rsid w:val="00BD2B31"/>
    <w:rsid w:val="00BD2BF3"/>
    <w:rsid w:val="00BD2D81"/>
    <w:rsid w:val="00BD2EC7"/>
    <w:rsid w:val="00BD2F1D"/>
    <w:rsid w:val="00BD3123"/>
    <w:rsid w:val="00BD331D"/>
    <w:rsid w:val="00BD3449"/>
    <w:rsid w:val="00BD352E"/>
    <w:rsid w:val="00BD358C"/>
    <w:rsid w:val="00BD3729"/>
    <w:rsid w:val="00BD37E4"/>
    <w:rsid w:val="00BD3809"/>
    <w:rsid w:val="00BD3B53"/>
    <w:rsid w:val="00BD3CAE"/>
    <w:rsid w:val="00BD3D5B"/>
    <w:rsid w:val="00BD4070"/>
    <w:rsid w:val="00BD4230"/>
    <w:rsid w:val="00BD4539"/>
    <w:rsid w:val="00BD4597"/>
    <w:rsid w:val="00BD45C2"/>
    <w:rsid w:val="00BD4795"/>
    <w:rsid w:val="00BD47B4"/>
    <w:rsid w:val="00BD4894"/>
    <w:rsid w:val="00BD49BB"/>
    <w:rsid w:val="00BD49D1"/>
    <w:rsid w:val="00BD4BB7"/>
    <w:rsid w:val="00BD4D48"/>
    <w:rsid w:val="00BD4F9F"/>
    <w:rsid w:val="00BD4FC9"/>
    <w:rsid w:val="00BD4FE9"/>
    <w:rsid w:val="00BD51B8"/>
    <w:rsid w:val="00BD5298"/>
    <w:rsid w:val="00BD5525"/>
    <w:rsid w:val="00BD5728"/>
    <w:rsid w:val="00BD5820"/>
    <w:rsid w:val="00BD5AA1"/>
    <w:rsid w:val="00BD5B5B"/>
    <w:rsid w:val="00BD5BBD"/>
    <w:rsid w:val="00BD5C6A"/>
    <w:rsid w:val="00BD5CCC"/>
    <w:rsid w:val="00BD5D89"/>
    <w:rsid w:val="00BD6278"/>
    <w:rsid w:val="00BD6297"/>
    <w:rsid w:val="00BD62E0"/>
    <w:rsid w:val="00BD6354"/>
    <w:rsid w:val="00BD6532"/>
    <w:rsid w:val="00BD6AEE"/>
    <w:rsid w:val="00BD6C12"/>
    <w:rsid w:val="00BD6D24"/>
    <w:rsid w:val="00BD6D6D"/>
    <w:rsid w:val="00BD6FDB"/>
    <w:rsid w:val="00BD70CE"/>
    <w:rsid w:val="00BD7273"/>
    <w:rsid w:val="00BD745B"/>
    <w:rsid w:val="00BD746C"/>
    <w:rsid w:val="00BD758A"/>
    <w:rsid w:val="00BD7966"/>
    <w:rsid w:val="00BD7993"/>
    <w:rsid w:val="00BD79EE"/>
    <w:rsid w:val="00BD7C2C"/>
    <w:rsid w:val="00BD7C54"/>
    <w:rsid w:val="00BD7F1E"/>
    <w:rsid w:val="00BE0090"/>
    <w:rsid w:val="00BE0403"/>
    <w:rsid w:val="00BE054D"/>
    <w:rsid w:val="00BE0B88"/>
    <w:rsid w:val="00BE0CE5"/>
    <w:rsid w:val="00BE0D9C"/>
    <w:rsid w:val="00BE0FCD"/>
    <w:rsid w:val="00BE0FD2"/>
    <w:rsid w:val="00BE10B4"/>
    <w:rsid w:val="00BE146C"/>
    <w:rsid w:val="00BE1611"/>
    <w:rsid w:val="00BE1927"/>
    <w:rsid w:val="00BE1CAD"/>
    <w:rsid w:val="00BE2476"/>
    <w:rsid w:val="00BE24AF"/>
    <w:rsid w:val="00BE25F2"/>
    <w:rsid w:val="00BE269F"/>
    <w:rsid w:val="00BE26B8"/>
    <w:rsid w:val="00BE275D"/>
    <w:rsid w:val="00BE29F3"/>
    <w:rsid w:val="00BE29F7"/>
    <w:rsid w:val="00BE2A56"/>
    <w:rsid w:val="00BE2EB9"/>
    <w:rsid w:val="00BE2FBE"/>
    <w:rsid w:val="00BE3032"/>
    <w:rsid w:val="00BE3171"/>
    <w:rsid w:val="00BE31E6"/>
    <w:rsid w:val="00BE339F"/>
    <w:rsid w:val="00BE3C7D"/>
    <w:rsid w:val="00BE3E07"/>
    <w:rsid w:val="00BE4198"/>
    <w:rsid w:val="00BE434F"/>
    <w:rsid w:val="00BE461F"/>
    <w:rsid w:val="00BE4685"/>
    <w:rsid w:val="00BE4733"/>
    <w:rsid w:val="00BE499F"/>
    <w:rsid w:val="00BE49A1"/>
    <w:rsid w:val="00BE49D0"/>
    <w:rsid w:val="00BE49D1"/>
    <w:rsid w:val="00BE4A27"/>
    <w:rsid w:val="00BE4A6D"/>
    <w:rsid w:val="00BE4ACC"/>
    <w:rsid w:val="00BE4B3E"/>
    <w:rsid w:val="00BE4C21"/>
    <w:rsid w:val="00BE4D58"/>
    <w:rsid w:val="00BE4DA2"/>
    <w:rsid w:val="00BE4F20"/>
    <w:rsid w:val="00BE5047"/>
    <w:rsid w:val="00BE54A8"/>
    <w:rsid w:val="00BE54FE"/>
    <w:rsid w:val="00BE57DA"/>
    <w:rsid w:val="00BE5AE2"/>
    <w:rsid w:val="00BE5EA0"/>
    <w:rsid w:val="00BE5F85"/>
    <w:rsid w:val="00BE5F8A"/>
    <w:rsid w:val="00BE5FC6"/>
    <w:rsid w:val="00BE6300"/>
    <w:rsid w:val="00BE6332"/>
    <w:rsid w:val="00BE650F"/>
    <w:rsid w:val="00BE65B2"/>
    <w:rsid w:val="00BE6BCC"/>
    <w:rsid w:val="00BE6E77"/>
    <w:rsid w:val="00BE6E7B"/>
    <w:rsid w:val="00BE7037"/>
    <w:rsid w:val="00BE7229"/>
    <w:rsid w:val="00BE7283"/>
    <w:rsid w:val="00BE75E9"/>
    <w:rsid w:val="00BE76A0"/>
    <w:rsid w:val="00BE7760"/>
    <w:rsid w:val="00BE77E3"/>
    <w:rsid w:val="00BE793D"/>
    <w:rsid w:val="00BE798C"/>
    <w:rsid w:val="00BE79D3"/>
    <w:rsid w:val="00BE7B0E"/>
    <w:rsid w:val="00BE7C55"/>
    <w:rsid w:val="00BE7D95"/>
    <w:rsid w:val="00BE7DC8"/>
    <w:rsid w:val="00BE7F63"/>
    <w:rsid w:val="00BF00D2"/>
    <w:rsid w:val="00BF0102"/>
    <w:rsid w:val="00BF0434"/>
    <w:rsid w:val="00BF06EE"/>
    <w:rsid w:val="00BF0B7E"/>
    <w:rsid w:val="00BF0CAB"/>
    <w:rsid w:val="00BF0E2C"/>
    <w:rsid w:val="00BF0F04"/>
    <w:rsid w:val="00BF0FF0"/>
    <w:rsid w:val="00BF100A"/>
    <w:rsid w:val="00BF1230"/>
    <w:rsid w:val="00BF12E9"/>
    <w:rsid w:val="00BF1450"/>
    <w:rsid w:val="00BF15DD"/>
    <w:rsid w:val="00BF1677"/>
    <w:rsid w:val="00BF1B87"/>
    <w:rsid w:val="00BF236A"/>
    <w:rsid w:val="00BF2479"/>
    <w:rsid w:val="00BF2D9B"/>
    <w:rsid w:val="00BF2E25"/>
    <w:rsid w:val="00BF2EBE"/>
    <w:rsid w:val="00BF303E"/>
    <w:rsid w:val="00BF31CF"/>
    <w:rsid w:val="00BF32D9"/>
    <w:rsid w:val="00BF338A"/>
    <w:rsid w:val="00BF33D3"/>
    <w:rsid w:val="00BF3531"/>
    <w:rsid w:val="00BF35D2"/>
    <w:rsid w:val="00BF3614"/>
    <w:rsid w:val="00BF3BB0"/>
    <w:rsid w:val="00BF3C06"/>
    <w:rsid w:val="00BF3C8A"/>
    <w:rsid w:val="00BF3CD9"/>
    <w:rsid w:val="00BF3F4F"/>
    <w:rsid w:val="00BF4062"/>
    <w:rsid w:val="00BF4091"/>
    <w:rsid w:val="00BF41D5"/>
    <w:rsid w:val="00BF42A2"/>
    <w:rsid w:val="00BF42DF"/>
    <w:rsid w:val="00BF43D1"/>
    <w:rsid w:val="00BF463E"/>
    <w:rsid w:val="00BF4807"/>
    <w:rsid w:val="00BF488D"/>
    <w:rsid w:val="00BF48FE"/>
    <w:rsid w:val="00BF4A64"/>
    <w:rsid w:val="00BF4A92"/>
    <w:rsid w:val="00BF4B61"/>
    <w:rsid w:val="00BF4C02"/>
    <w:rsid w:val="00BF4C63"/>
    <w:rsid w:val="00BF4CDE"/>
    <w:rsid w:val="00BF4FDC"/>
    <w:rsid w:val="00BF5304"/>
    <w:rsid w:val="00BF5345"/>
    <w:rsid w:val="00BF536F"/>
    <w:rsid w:val="00BF5684"/>
    <w:rsid w:val="00BF57F9"/>
    <w:rsid w:val="00BF5BCD"/>
    <w:rsid w:val="00BF5C62"/>
    <w:rsid w:val="00BF5D31"/>
    <w:rsid w:val="00BF616C"/>
    <w:rsid w:val="00BF61BA"/>
    <w:rsid w:val="00BF622B"/>
    <w:rsid w:val="00BF6312"/>
    <w:rsid w:val="00BF6435"/>
    <w:rsid w:val="00BF6521"/>
    <w:rsid w:val="00BF6595"/>
    <w:rsid w:val="00BF6A11"/>
    <w:rsid w:val="00BF6E53"/>
    <w:rsid w:val="00BF6ED1"/>
    <w:rsid w:val="00BF6F05"/>
    <w:rsid w:val="00BF7062"/>
    <w:rsid w:val="00BF7096"/>
    <w:rsid w:val="00BF71A5"/>
    <w:rsid w:val="00BF755E"/>
    <w:rsid w:val="00BF76CF"/>
    <w:rsid w:val="00BF76EE"/>
    <w:rsid w:val="00BF7727"/>
    <w:rsid w:val="00BF785D"/>
    <w:rsid w:val="00BF7A27"/>
    <w:rsid w:val="00BF7AE0"/>
    <w:rsid w:val="00BF7D49"/>
    <w:rsid w:val="00BF7E24"/>
    <w:rsid w:val="00BF7E3A"/>
    <w:rsid w:val="00BF7E3B"/>
    <w:rsid w:val="00BF7E6D"/>
    <w:rsid w:val="00C00098"/>
    <w:rsid w:val="00C000E8"/>
    <w:rsid w:val="00C0026C"/>
    <w:rsid w:val="00C002AA"/>
    <w:rsid w:val="00C002F3"/>
    <w:rsid w:val="00C00459"/>
    <w:rsid w:val="00C0053A"/>
    <w:rsid w:val="00C006BA"/>
    <w:rsid w:val="00C00765"/>
    <w:rsid w:val="00C00794"/>
    <w:rsid w:val="00C0079B"/>
    <w:rsid w:val="00C00AAE"/>
    <w:rsid w:val="00C00BF9"/>
    <w:rsid w:val="00C00C49"/>
    <w:rsid w:val="00C00F48"/>
    <w:rsid w:val="00C00FA5"/>
    <w:rsid w:val="00C0113A"/>
    <w:rsid w:val="00C0114F"/>
    <w:rsid w:val="00C012E2"/>
    <w:rsid w:val="00C01336"/>
    <w:rsid w:val="00C01446"/>
    <w:rsid w:val="00C01752"/>
    <w:rsid w:val="00C01872"/>
    <w:rsid w:val="00C01B15"/>
    <w:rsid w:val="00C01C2D"/>
    <w:rsid w:val="00C01C45"/>
    <w:rsid w:val="00C01CD5"/>
    <w:rsid w:val="00C01D6B"/>
    <w:rsid w:val="00C01DA0"/>
    <w:rsid w:val="00C01F5C"/>
    <w:rsid w:val="00C01FAB"/>
    <w:rsid w:val="00C020AA"/>
    <w:rsid w:val="00C021DF"/>
    <w:rsid w:val="00C022C5"/>
    <w:rsid w:val="00C02488"/>
    <w:rsid w:val="00C024BE"/>
    <w:rsid w:val="00C02565"/>
    <w:rsid w:val="00C025B7"/>
    <w:rsid w:val="00C027BE"/>
    <w:rsid w:val="00C02895"/>
    <w:rsid w:val="00C02B5E"/>
    <w:rsid w:val="00C02CF0"/>
    <w:rsid w:val="00C02E1F"/>
    <w:rsid w:val="00C02F93"/>
    <w:rsid w:val="00C030C9"/>
    <w:rsid w:val="00C03130"/>
    <w:rsid w:val="00C03240"/>
    <w:rsid w:val="00C0325D"/>
    <w:rsid w:val="00C03354"/>
    <w:rsid w:val="00C0339A"/>
    <w:rsid w:val="00C033ED"/>
    <w:rsid w:val="00C0342A"/>
    <w:rsid w:val="00C03540"/>
    <w:rsid w:val="00C03626"/>
    <w:rsid w:val="00C036D2"/>
    <w:rsid w:val="00C03B22"/>
    <w:rsid w:val="00C03BBA"/>
    <w:rsid w:val="00C03D40"/>
    <w:rsid w:val="00C03DF5"/>
    <w:rsid w:val="00C03F51"/>
    <w:rsid w:val="00C03F78"/>
    <w:rsid w:val="00C041B5"/>
    <w:rsid w:val="00C045A6"/>
    <w:rsid w:val="00C04682"/>
    <w:rsid w:val="00C04B16"/>
    <w:rsid w:val="00C04BC6"/>
    <w:rsid w:val="00C04BED"/>
    <w:rsid w:val="00C04DD3"/>
    <w:rsid w:val="00C04EBA"/>
    <w:rsid w:val="00C04F8C"/>
    <w:rsid w:val="00C05101"/>
    <w:rsid w:val="00C0518E"/>
    <w:rsid w:val="00C051A0"/>
    <w:rsid w:val="00C05292"/>
    <w:rsid w:val="00C0545B"/>
    <w:rsid w:val="00C056DA"/>
    <w:rsid w:val="00C0570F"/>
    <w:rsid w:val="00C057D6"/>
    <w:rsid w:val="00C05945"/>
    <w:rsid w:val="00C05A59"/>
    <w:rsid w:val="00C05AB9"/>
    <w:rsid w:val="00C05BF4"/>
    <w:rsid w:val="00C05DCC"/>
    <w:rsid w:val="00C05F65"/>
    <w:rsid w:val="00C06040"/>
    <w:rsid w:val="00C06192"/>
    <w:rsid w:val="00C06467"/>
    <w:rsid w:val="00C065D6"/>
    <w:rsid w:val="00C068D6"/>
    <w:rsid w:val="00C06A41"/>
    <w:rsid w:val="00C06CFF"/>
    <w:rsid w:val="00C06E25"/>
    <w:rsid w:val="00C06E4D"/>
    <w:rsid w:val="00C06F7E"/>
    <w:rsid w:val="00C07504"/>
    <w:rsid w:val="00C075A9"/>
    <w:rsid w:val="00C07985"/>
    <w:rsid w:val="00C07A6F"/>
    <w:rsid w:val="00C07B44"/>
    <w:rsid w:val="00C07B90"/>
    <w:rsid w:val="00C07E1E"/>
    <w:rsid w:val="00C07EE4"/>
    <w:rsid w:val="00C07F87"/>
    <w:rsid w:val="00C102E3"/>
    <w:rsid w:val="00C107FD"/>
    <w:rsid w:val="00C10820"/>
    <w:rsid w:val="00C108F2"/>
    <w:rsid w:val="00C109C3"/>
    <w:rsid w:val="00C10A93"/>
    <w:rsid w:val="00C10F07"/>
    <w:rsid w:val="00C10F70"/>
    <w:rsid w:val="00C11080"/>
    <w:rsid w:val="00C11265"/>
    <w:rsid w:val="00C114C8"/>
    <w:rsid w:val="00C116AB"/>
    <w:rsid w:val="00C116DD"/>
    <w:rsid w:val="00C1171D"/>
    <w:rsid w:val="00C11A40"/>
    <w:rsid w:val="00C11CE3"/>
    <w:rsid w:val="00C11D2C"/>
    <w:rsid w:val="00C11D67"/>
    <w:rsid w:val="00C11E0A"/>
    <w:rsid w:val="00C11FA5"/>
    <w:rsid w:val="00C12391"/>
    <w:rsid w:val="00C1242B"/>
    <w:rsid w:val="00C126C8"/>
    <w:rsid w:val="00C126D2"/>
    <w:rsid w:val="00C12862"/>
    <w:rsid w:val="00C12A2F"/>
    <w:rsid w:val="00C12B68"/>
    <w:rsid w:val="00C12B6A"/>
    <w:rsid w:val="00C12DC4"/>
    <w:rsid w:val="00C12F2C"/>
    <w:rsid w:val="00C12FB3"/>
    <w:rsid w:val="00C132E0"/>
    <w:rsid w:val="00C135DA"/>
    <w:rsid w:val="00C135E2"/>
    <w:rsid w:val="00C1373B"/>
    <w:rsid w:val="00C1374E"/>
    <w:rsid w:val="00C13856"/>
    <w:rsid w:val="00C13D16"/>
    <w:rsid w:val="00C13E14"/>
    <w:rsid w:val="00C13FB3"/>
    <w:rsid w:val="00C13FB6"/>
    <w:rsid w:val="00C1416E"/>
    <w:rsid w:val="00C141E1"/>
    <w:rsid w:val="00C141FC"/>
    <w:rsid w:val="00C14F14"/>
    <w:rsid w:val="00C14F34"/>
    <w:rsid w:val="00C15095"/>
    <w:rsid w:val="00C1512D"/>
    <w:rsid w:val="00C152D2"/>
    <w:rsid w:val="00C1531E"/>
    <w:rsid w:val="00C1573B"/>
    <w:rsid w:val="00C159AA"/>
    <w:rsid w:val="00C15B9A"/>
    <w:rsid w:val="00C15E78"/>
    <w:rsid w:val="00C161D3"/>
    <w:rsid w:val="00C1640F"/>
    <w:rsid w:val="00C164BA"/>
    <w:rsid w:val="00C16504"/>
    <w:rsid w:val="00C16621"/>
    <w:rsid w:val="00C16647"/>
    <w:rsid w:val="00C16682"/>
    <w:rsid w:val="00C167F4"/>
    <w:rsid w:val="00C16D10"/>
    <w:rsid w:val="00C17240"/>
    <w:rsid w:val="00C17344"/>
    <w:rsid w:val="00C17550"/>
    <w:rsid w:val="00C176FB"/>
    <w:rsid w:val="00C1780C"/>
    <w:rsid w:val="00C1791D"/>
    <w:rsid w:val="00C17C22"/>
    <w:rsid w:val="00C17ED1"/>
    <w:rsid w:val="00C2021B"/>
    <w:rsid w:val="00C2032D"/>
    <w:rsid w:val="00C206C9"/>
    <w:rsid w:val="00C208FC"/>
    <w:rsid w:val="00C20D40"/>
    <w:rsid w:val="00C20EEA"/>
    <w:rsid w:val="00C20EF6"/>
    <w:rsid w:val="00C20F56"/>
    <w:rsid w:val="00C21317"/>
    <w:rsid w:val="00C2171F"/>
    <w:rsid w:val="00C21720"/>
    <w:rsid w:val="00C21921"/>
    <w:rsid w:val="00C21F2B"/>
    <w:rsid w:val="00C21FF2"/>
    <w:rsid w:val="00C222AE"/>
    <w:rsid w:val="00C2255E"/>
    <w:rsid w:val="00C22639"/>
    <w:rsid w:val="00C22710"/>
    <w:rsid w:val="00C22758"/>
    <w:rsid w:val="00C22895"/>
    <w:rsid w:val="00C22973"/>
    <w:rsid w:val="00C22AAA"/>
    <w:rsid w:val="00C22B87"/>
    <w:rsid w:val="00C22BCE"/>
    <w:rsid w:val="00C22C4C"/>
    <w:rsid w:val="00C22CBA"/>
    <w:rsid w:val="00C22E05"/>
    <w:rsid w:val="00C231B1"/>
    <w:rsid w:val="00C234B6"/>
    <w:rsid w:val="00C235C6"/>
    <w:rsid w:val="00C2361C"/>
    <w:rsid w:val="00C2362C"/>
    <w:rsid w:val="00C23683"/>
    <w:rsid w:val="00C2383B"/>
    <w:rsid w:val="00C23B76"/>
    <w:rsid w:val="00C23B82"/>
    <w:rsid w:val="00C23C72"/>
    <w:rsid w:val="00C23CDC"/>
    <w:rsid w:val="00C23DDE"/>
    <w:rsid w:val="00C241CF"/>
    <w:rsid w:val="00C24438"/>
    <w:rsid w:val="00C24707"/>
    <w:rsid w:val="00C24876"/>
    <w:rsid w:val="00C24A0A"/>
    <w:rsid w:val="00C24DDA"/>
    <w:rsid w:val="00C25239"/>
    <w:rsid w:val="00C25302"/>
    <w:rsid w:val="00C253E6"/>
    <w:rsid w:val="00C25658"/>
    <w:rsid w:val="00C25B6A"/>
    <w:rsid w:val="00C25E48"/>
    <w:rsid w:val="00C25FEC"/>
    <w:rsid w:val="00C26026"/>
    <w:rsid w:val="00C2608A"/>
    <w:rsid w:val="00C26167"/>
    <w:rsid w:val="00C26485"/>
    <w:rsid w:val="00C26626"/>
    <w:rsid w:val="00C2663E"/>
    <w:rsid w:val="00C266A7"/>
    <w:rsid w:val="00C2670B"/>
    <w:rsid w:val="00C26802"/>
    <w:rsid w:val="00C2697C"/>
    <w:rsid w:val="00C26C9B"/>
    <w:rsid w:val="00C26D63"/>
    <w:rsid w:val="00C26D8A"/>
    <w:rsid w:val="00C26EDF"/>
    <w:rsid w:val="00C271C3"/>
    <w:rsid w:val="00C275A3"/>
    <w:rsid w:val="00C275A8"/>
    <w:rsid w:val="00C2765F"/>
    <w:rsid w:val="00C276CA"/>
    <w:rsid w:val="00C2776B"/>
    <w:rsid w:val="00C277F0"/>
    <w:rsid w:val="00C27A36"/>
    <w:rsid w:val="00C3062D"/>
    <w:rsid w:val="00C30AD6"/>
    <w:rsid w:val="00C30B91"/>
    <w:rsid w:val="00C30C2A"/>
    <w:rsid w:val="00C30F45"/>
    <w:rsid w:val="00C31844"/>
    <w:rsid w:val="00C318AB"/>
    <w:rsid w:val="00C31990"/>
    <w:rsid w:val="00C31BDB"/>
    <w:rsid w:val="00C3219B"/>
    <w:rsid w:val="00C32278"/>
    <w:rsid w:val="00C32AA0"/>
    <w:rsid w:val="00C32FB7"/>
    <w:rsid w:val="00C331D3"/>
    <w:rsid w:val="00C33467"/>
    <w:rsid w:val="00C33533"/>
    <w:rsid w:val="00C33552"/>
    <w:rsid w:val="00C335AC"/>
    <w:rsid w:val="00C33639"/>
    <w:rsid w:val="00C33983"/>
    <w:rsid w:val="00C33CF5"/>
    <w:rsid w:val="00C340FA"/>
    <w:rsid w:val="00C342DA"/>
    <w:rsid w:val="00C34640"/>
    <w:rsid w:val="00C347F2"/>
    <w:rsid w:val="00C34867"/>
    <w:rsid w:val="00C34A10"/>
    <w:rsid w:val="00C34B83"/>
    <w:rsid w:val="00C3556F"/>
    <w:rsid w:val="00C355A8"/>
    <w:rsid w:val="00C3582F"/>
    <w:rsid w:val="00C3590B"/>
    <w:rsid w:val="00C359AA"/>
    <w:rsid w:val="00C35A33"/>
    <w:rsid w:val="00C35FB3"/>
    <w:rsid w:val="00C36154"/>
    <w:rsid w:val="00C36168"/>
    <w:rsid w:val="00C361E2"/>
    <w:rsid w:val="00C36208"/>
    <w:rsid w:val="00C364E8"/>
    <w:rsid w:val="00C365C2"/>
    <w:rsid w:val="00C36742"/>
    <w:rsid w:val="00C368AD"/>
    <w:rsid w:val="00C36A26"/>
    <w:rsid w:val="00C36B1C"/>
    <w:rsid w:val="00C36C52"/>
    <w:rsid w:val="00C36C9D"/>
    <w:rsid w:val="00C36F9E"/>
    <w:rsid w:val="00C370CA"/>
    <w:rsid w:val="00C3713B"/>
    <w:rsid w:val="00C37404"/>
    <w:rsid w:val="00C374AA"/>
    <w:rsid w:val="00C3753F"/>
    <w:rsid w:val="00C377EC"/>
    <w:rsid w:val="00C37971"/>
    <w:rsid w:val="00C37A4F"/>
    <w:rsid w:val="00C37B78"/>
    <w:rsid w:val="00C37E94"/>
    <w:rsid w:val="00C37EB8"/>
    <w:rsid w:val="00C402FB"/>
    <w:rsid w:val="00C4031D"/>
    <w:rsid w:val="00C40439"/>
    <w:rsid w:val="00C406F9"/>
    <w:rsid w:val="00C40830"/>
    <w:rsid w:val="00C40881"/>
    <w:rsid w:val="00C40958"/>
    <w:rsid w:val="00C40ABF"/>
    <w:rsid w:val="00C40F78"/>
    <w:rsid w:val="00C40F9E"/>
    <w:rsid w:val="00C40FF8"/>
    <w:rsid w:val="00C411A0"/>
    <w:rsid w:val="00C412B3"/>
    <w:rsid w:val="00C414E6"/>
    <w:rsid w:val="00C4161B"/>
    <w:rsid w:val="00C41724"/>
    <w:rsid w:val="00C4180A"/>
    <w:rsid w:val="00C41A74"/>
    <w:rsid w:val="00C41B11"/>
    <w:rsid w:val="00C41B5A"/>
    <w:rsid w:val="00C41E29"/>
    <w:rsid w:val="00C42129"/>
    <w:rsid w:val="00C4225D"/>
    <w:rsid w:val="00C4236E"/>
    <w:rsid w:val="00C42451"/>
    <w:rsid w:val="00C4261D"/>
    <w:rsid w:val="00C4264F"/>
    <w:rsid w:val="00C4269F"/>
    <w:rsid w:val="00C42733"/>
    <w:rsid w:val="00C42BFD"/>
    <w:rsid w:val="00C432B5"/>
    <w:rsid w:val="00C43736"/>
    <w:rsid w:val="00C43DC0"/>
    <w:rsid w:val="00C44077"/>
    <w:rsid w:val="00C440F8"/>
    <w:rsid w:val="00C4425E"/>
    <w:rsid w:val="00C442AB"/>
    <w:rsid w:val="00C446A4"/>
    <w:rsid w:val="00C44AF3"/>
    <w:rsid w:val="00C44CE3"/>
    <w:rsid w:val="00C44DD8"/>
    <w:rsid w:val="00C45220"/>
    <w:rsid w:val="00C45571"/>
    <w:rsid w:val="00C45652"/>
    <w:rsid w:val="00C45A0F"/>
    <w:rsid w:val="00C45A55"/>
    <w:rsid w:val="00C45AD4"/>
    <w:rsid w:val="00C45C98"/>
    <w:rsid w:val="00C45CF0"/>
    <w:rsid w:val="00C45D17"/>
    <w:rsid w:val="00C45E15"/>
    <w:rsid w:val="00C45FE5"/>
    <w:rsid w:val="00C467E2"/>
    <w:rsid w:val="00C46856"/>
    <w:rsid w:val="00C468C9"/>
    <w:rsid w:val="00C46B8C"/>
    <w:rsid w:val="00C46C1F"/>
    <w:rsid w:val="00C472F0"/>
    <w:rsid w:val="00C47481"/>
    <w:rsid w:val="00C474B3"/>
    <w:rsid w:val="00C47866"/>
    <w:rsid w:val="00C478B7"/>
    <w:rsid w:val="00C479AF"/>
    <w:rsid w:val="00C47EAB"/>
    <w:rsid w:val="00C47F54"/>
    <w:rsid w:val="00C47F90"/>
    <w:rsid w:val="00C500ED"/>
    <w:rsid w:val="00C501DD"/>
    <w:rsid w:val="00C502F2"/>
    <w:rsid w:val="00C50DDF"/>
    <w:rsid w:val="00C5111A"/>
    <w:rsid w:val="00C51374"/>
    <w:rsid w:val="00C5138B"/>
    <w:rsid w:val="00C51436"/>
    <w:rsid w:val="00C51464"/>
    <w:rsid w:val="00C5162F"/>
    <w:rsid w:val="00C5193B"/>
    <w:rsid w:val="00C51A4D"/>
    <w:rsid w:val="00C51D43"/>
    <w:rsid w:val="00C51F8F"/>
    <w:rsid w:val="00C5206E"/>
    <w:rsid w:val="00C522D7"/>
    <w:rsid w:val="00C5235D"/>
    <w:rsid w:val="00C523D9"/>
    <w:rsid w:val="00C52514"/>
    <w:rsid w:val="00C52763"/>
    <w:rsid w:val="00C527C5"/>
    <w:rsid w:val="00C52A2B"/>
    <w:rsid w:val="00C52B54"/>
    <w:rsid w:val="00C52BAF"/>
    <w:rsid w:val="00C52D35"/>
    <w:rsid w:val="00C52F82"/>
    <w:rsid w:val="00C52FA1"/>
    <w:rsid w:val="00C532CC"/>
    <w:rsid w:val="00C5340A"/>
    <w:rsid w:val="00C53491"/>
    <w:rsid w:val="00C534FB"/>
    <w:rsid w:val="00C53772"/>
    <w:rsid w:val="00C53B66"/>
    <w:rsid w:val="00C53C4A"/>
    <w:rsid w:val="00C53D8E"/>
    <w:rsid w:val="00C53FDB"/>
    <w:rsid w:val="00C54086"/>
    <w:rsid w:val="00C540DD"/>
    <w:rsid w:val="00C5459F"/>
    <w:rsid w:val="00C545FB"/>
    <w:rsid w:val="00C5469E"/>
    <w:rsid w:val="00C5491E"/>
    <w:rsid w:val="00C54ADF"/>
    <w:rsid w:val="00C54BD1"/>
    <w:rsid w:val="00C54D7E"/>
    <w:rsid w:val="00C54E22"/>
    <w:rsid w:val="00C54FC2"/>
    <w:rsid w:val="00C552E7"/>
    <w:rsid w:val="00C55470"/>
    <w:rsid w:val="00C55642"/>
    <w:rsid w:val="00C558E6"/>
    <w:rsid w:val="00C55B8B"/>
    <w:rsid w:val="00C562E7"/>
    <w:rsid w:val="00C56676"/>
    <w:rsid w:val="00C567E3"/>
    <w:rsid w:val="00C56877"/>
    <w:rsid w:val="00C56C35"/>
    <w:rsid w:val="00C56CCC"/>
    <w:rsid w:val="00C56CF4"/>
    <w:rsid w:val="00C56D8E"/>
    <w:rsid w:val="00C56E05"/>
    <w:rsid w:val="00C56E3E"/>
    <w:rsid w:val="00C56F8B"/>
    <w:rsid w:val="00C57045"/>
    <w:rsid w:val="00C57184"/>
    <w:rsid w:val="00C57203"/>
    <w:rsid w:val="00C57204"/>
    <w:rsid w:val="00C57242"/>
    <w:rsid w:val="00C57459"/>
    <w:rsid w:val="00C57890"/>
    <w:rsid w:val="00C578FA"/>
    <w:rsid w:val="00C57961"/>
    <w:rsid w:val="00C57B73"/>
    <w:rsid w:val="00C57D00"/>
    <w:rsid w:val="00C57EE4"/>
    <w:rsid w:val="00C57F5D"/>
    <w:rsid w:val="00C602FA"/>
    <w:rsid w:val="00C603AA"/>
    <w:rsid w:val="00C603B9"/>
    <w:rsid w:val="00C6049E"/>
    <w:rsid w:val="00C604E0"/>
    <w:rsid w:val="00C6055E"/>
    <w:rsid w:val="00C608E0"/>
    <w:rsid w:val="00C60980"/>
    <w:rsid w:val="00C60AFB"/>
    <w:rsid w:val="00C60DCC"/>
    <w:rsid w:val="00C60FAB"/>
    <w:rsid w:val="00C610F4"/>
    <w:rsid w:val="00C6119D"/>
    <w:rsid w:val="00C61415"/>
    <w:rsid w:val="00C61457"/>
    <w:rsid w:val="00C61B4B"/>
    <w:rsid w:val="00C61C26"/>
    <w:rsid w:val="00C61C2E"/>
    <w:rsid w:val="00C61CB7"/>
    <w:rsid w:val="00C61F38"/>
    <w:rsid w:val="00C61F5F"/>
    <w:rsid w:val="00C61FAB"/>
    <w:rsid w:val="00C620A9"/>
    <w:rsid w:val="00C621F8"/>
    <w:rsid w:val="00C62688"/>
    <w:rsid w:val="00C626BD"/>
    <w:rsid w:val="00C627A0"/>
    <w:rsid w:val="00C6286C"/>
    <w:rsid w:val="00C62C69"/>
    <w:rsid w:val="00C62D8B"/>
    <w:rsid w:val="00C62DB0"/>
    <w:rsid w:val="00C634B7"/>
    <w:rsid w:val="00C63529"/>
    <w:rsid w:val="00C6377D"/>
    <w:rsid w:val="00C637CD"/>
    <w:rsid w:val="00C639AF"/>
    <w:rsid w:val="00C63AC3"/>
    <w:rsid w:val="00C63AD5"/>
    <w:rsid w:val="00C63AF8"/>
    <w:rsid w:val="00C63BB0"/>
    <w:rsid w:val="00C63FCD"/>
    <w:rsid w:val="00C64057"/>
    <w:rsid w:val="00C642B5"/>
    <w:rsid w:val="00C64672"/>
    <w:rsid w:val="00C64733"/>
    <w:rsid w:val="00C64773"/>
    <w:rsid w:val="00C647B1"/>
    <w:rsid w:val="00C6481C"/>
    <w:rsid w:val="00C649E2"/>
    <w:rsid w:val="00C64B88"/>
    <w:rsid w:val="00C64D9B"/>
    <w:rsid w:val="00C64E4D"/>
    <w:rsid w:val="00C64E53"/>
    <w:rsid w:val="00C65010"/>
    <w:rsid w:val="00C650C7"/>
    <w:rsid w:val="00C65251"/>
    <w:rsid w:val="00C6535B"/>
    <w:rsid w:val="00C654B5"/>
    <w:rsid w:val="00C65969"/>
    <w:rsid w:val="00C659AC"/>
    <w:rsid w:val="00C659EA"/>
    <w:rsid w:val="00C65A71"/>
    <w:rsid w:val="00C65BFA"/>
    <w:rsid w:val="00C661BA"/>
    <w:rsid w:val="00C66342"/>
    <w:rsid w:val="00C6658C"/>
    <w:rsid w:val="00C666EB"/>
    <w:rsid w:val="00C66B90"/>
    <w:rsid w:val="00C66C09"/>
    <w:rsid w:val="00C66C80"/>
    <w:rsid w:val="00C66FD9"/>
    <w:rsid w:val="00C670FD"/>
    <w:rsid w:val="00C6710A"/>
    <w:rsid w:val="00C67284"/>
    <w:rsid w:val="00C67360"/>
    <w:rsid w:val="00C673AE"/>
    <w:rsid w:val="00C677D6"/>
    <w:rsid w:val="00C67928"/>
    <w:rsid w:val="00C67A60"/>
    <w:rsid w:val="00C67AAB"/>
    <w:rsid w:val="00C67DB3"/>
    <w:rsid w:val="00C67DEB"/>
    <w:rsid w:val="00C67ECE"/>
    <w:rsid w:val="00C67EEE"/>
    <w:rsid w:val="00C7007C"/>
    <w:rsid w:val="00C70084"/>
    <w:rsid w:val="00C7066B"/>
    <w:rsid w:val="00C707DB"/>
    <w:rsid w:val="00C70873"/>
    <w:rsid w:val="00C70975"/>
    <w:rsid w:val="00C709C5"/>
    <w:rsid w:val="00C709FF"/>
    <w:rsid w:val="00C70A63"/>
    <w:rsid w:val="00C70C9C"/>
    <w:rsid w:val="00C70D65"/>
    <w:rsid w:val="00C70F6D"/>
    <w:rsid w:val="00C71177"/>
    <w:rsid w:val="00C717C3"/>
    <w:rsid w:val="00C717D8"/>
    <w:rsid w:val="00C718F6"/>
    <w:rsid w:val="00C71A30"/>
    <w:rsid w:val="00C71B1F"/>
    <w:rsid w:val="00C71C18"/>
    <w:rsid w:val="00C71DA5"/>
    <w:rsid w:val="00C71F89"/>
    <w:rsid w:val="00C71FB5"/>
    <w:rsid w:val="00C7208F"/>
    <w:rsid w:val="00C720C7"/>
    <w:rsid w:val="00C72212"/>
    <w:rsid w:val="00C722F7"/>
    <w:rsid w:val="00C7236D"/>
    <w:rsid w:val="00C723B5"/>
    <w:rsid w:val="00C725A4"/>
    <w:rsid w:val="00C7289C"/>
    <w:rsid w:val="00C72ABD"/>
    <w:rsid w:val="00C72B88"/>
    <w:rsid w:val="00C72F46"/>
    <w:rsid w:val="00C72F76"/>
    <w:rsid w:val="00C73484"/>
    <w:rsid w:val="00C73592"/>
    <w:rsid w:val="00C73630"/>
    <w:rsid w:val="00C73685"/>
    <w:rsid w:val="00C738B5"/>
    <w:rsid w:val="00C73A12"/>
    <w:rsid w:val="00C73A7A"/>
    <w:rsid w:val="00C73AB6"/>
    <w:rsid w:val="00C73ABB"/>
    <w:rsid w:val="00C73D69"/>
    <w:rsid w:val="00C73E84"/>
    <w:rsid w:val="00C741C9"/>
    <w:rsid w:val="00C74404"/>
    <w:rsid w:val="00C74570"/>
    <w:rsid w:val="00C749FB"/>
    <w:rsid w:val="00C74A0A"/>
    <w:rsid w:val="00C74B77"/>
    <w:rsid w:val="00C74BAA"/>
    <w:rsid w:val="00C74CE2"/>
    <w:rsid w:val="00C75148"/>
    <w:rsid w:val="00C75606"/>
    <w:rsid w:val="00C757BC"/>
    <w:rsid w:val="00C757E2"/>
    <w:rsid w:val="00C7591B"/>
    <w:rsid w:val="00C75A17"/>
    <w:rsid w:val="00C75B20"/>
    <w:rsid w:val="00C75EA4"/>
    <w:rsid w:val="00C75F0D"/>
    <w:rsid w:val="00C761A7"/>
    <w:rsid w:val="00C76450"/>
    <w:rsid w:val="00C7645F"/>
    <w:rsid w:val="00C76894"/>
    <w:rsid w:val="00C76B88"/>
    <w:rsid w:val="00C76CBC"/>
    <w:rsid w:val="00C76D72"/>
    <w:rsid w:val="00C76E6D"/>
    <w:rsid w:val="00C76F16"/>
    <w:rsid w:val="00C76FE1"/>
    <w:rsid w:val="00C76FEF"/>
    <w:rsid w:val="00C770D9"/>
    <w:rsid w:val="00C7711D"/>
    <w:rsid w:val="00C77189"/>
    <w:rsid w:val="00C7766C"/>
    <w:rsid w:val="00C776E1"/>
    <w:rsid w:val="00C77740"/>
    <w:rsid w:val="00C7787F"/>
    <w:rsid w:val="00C77886"/>
    <w:rsid w:val="00C779C2"/>
    <w:rsid w:val="00C77A7D"/>
    <w:rsid w:val="00C77B5F"/>
    <w:rsid w:val="00C77C44"/>
    <w:rsid w:val="00C77D78"/>
    <w:rsid w:val="00C77F90"/>
    <w:rsid w:val="00C77FB8"/>
    <w:rsid w:val="00C80037"/>
    <w:rsid w:val="00C800BE"/>
    <w:rsid w:val="00C80424"/>
    <w:rsid w:val="00C8047D"/>
    <w:rsid w:val="00C80550"/>
    <w:rsid w:val="00C8059A"/>
    <w:rsid w:val="00C8074F"/>
    <w:rsid w:val="00C80B82"/>
    <w:rsid w:val="00C80B8E"/>
    <w:rsid w:val="00C80BA4"/>
    <w:rsid w:val="00C80BB2"/>
    <w:rsid w:val="00C810E1"/>
    <w:rsid w:val="00C81412"/>
    <w:rsid w:val="00C8144B"/>
    <w:rsid w:val="00C81472"/>
    <w:rsid w:val="00C814EB"/>
    <w:rsid w:val="00C81A42"/>
    <w:rsid w:val="00C81BF7"/>
    <w:rsid w:val="00C81FEE"/>
    <w:rsid w:val="00C82106"/>
    <w:rsid w:val="00C82591"/>
    <w:rsid w:val="00C825C6"/>
    <w:rsid w:val="00C825FB"/>
    <w:rsid w:val="00C8295C"/>
    <w:rsid w:val="00C8297A"/>
    <w:rsid w:val="00C82D70"/>
    <w:rsid w:val="00C830C7"/>
    <w:rsid w:val="00C830D0"/>
    <w:rsid w:val="00C83327"/>
    <w:rsid w:val="00C83395"/>
    <w:rsid w:val="00C83532"/>
    <w:rsid w:val="00C835F3"/>
    <w:rsid w:val="00C8366A"/>
    <w:rsid w:val="00C836AF"/>
    <w:rsid w:val="00C836C6"/>
    <w:rsid w:val="00C838A6"/>
    <w:rsid w:val="00C839D1"/>
    <w:rsid w:val="00C840B8"/>
    <w:rsid w:val="00C84143"/>
    <w:rsid w:val="00C8449D"/>
    <w:rsid w:val="00C845A9"/>
    <w:rsid w:val="00C84747"/>
    <w:rsid w:val="00C84794"/>
    <w:rsid w:val="00C847EE"/>
    <w:rsid w:val="00C84A96"/>
    <w:rsid w:val="00C84AD8"/>
    <w:rsid w:val="00C84B30"/>
    <w:rsid w:val="00C84B6E"/>
    <w:rsid w:val="00C84C8D"/>
    <w:rsid w:val="00C84E37"/>
    <w:rsid w:val="00C8512B"/>
    <w:rsid w:val="00C8576B"/>
    <w:rsid w:val="00C85892"/>
    <w:rsid w:val="00C85AB1"/>
    <w:rsid w:val="00C85C36"/>
    <w:rsid w:val="00C85C4D"/>
    <w:rsid w:val="00C85EE2"/>
    <w:rsid w:val="00C86116"/>
    <w:rsid w:val="00C8618F"/>
    <w:rsid w:val="00C86386"/>
    <w:rsid w:val="00C86562"/>
    <w:rsid w:val="00C865AA"/>
    <w:rsid w:val="00C865F6"/>
    <w:rsid w:val="00C867AE"/>
    <w:rsid w:val="00C868DB"/>
    <w:rsid w:val="00C868F1"/>
    <w:rsid w:val="00C86AD3"/>
    <w:rsid w:val="00C86AD4"/>
    <w:rsid w:val="00C86B25"/>
    <w:rsid w:val="00C86C0E"/>
    <w:rsid w:val="00C86D5B"/>
    <w:rsid w:val="00C86F2A"/>
    <w:rsid w:val="00C86F6A"/>
    <w:rsid w:val="00C875A8"/>
    <w:rsid w:val="00C875AE"/>
    <w:rsid w:val="00C87807"/>
    <w:rsid w:val="00C878AD"/>
    <w:rsid w:val="00C878E9"/>
    <w:rsid w:val="00C87FAC"/>
    <w:rsid w:val="00C900ED"/>
    <w:rsid w:val="00C902C1"/>
    <w:rsid w:val="00C9039E"/>
    <w:rsid w:val="00C903E8"/>
    <w:rsid w:val="00C90488"/>
    <w:rsid w:val="00C9064D"/>
    <w:rsid w:val="00C90702"/>
    <w:rsid w:val="00C909D1"/>
    <w:rsid w:val="00C90B82"/>
    <w:rsid w:val="00C90BB8"/>
    <w:rsid w:val="00C90CAB"/>
    <w:rsid w:val="00C90D11"/>
    <w:rsid w:val="00C90D24"/>
    <w:rsid w:val="00C90DC0"/>
    <w:rsid w:val="00C91089"/>
    <w:rsid w:val="00C912E2"/>
    <w:rsid w:val="00C913D2"/>
    <w:rsid w:val="00C91568"/>
    <w:rsid w:val="00C915FD"/>
    <w:rsid w:val="00C91760"/>
    <w:rsid w:val="00C918D1"/>
    <w:rsid w:val="00C9197F"/>
    <w:rsid w:val="00C91A3F"/>
    <w:rsid w:val="00C91A68"/>
    <w:rsid w:val="00C91B9B"/>
    <w:rsid w:val="00C91C69"/>
    <w:rsid w:val="00C91FE9"/>
    <w:rsid w:val="00C9245A"/>
    <w:rsid w:val="00C9248D"/>
    <w:rsid w:val="00C9260B"/>
    <w:rsid w:val="00C9272D"/>
    <w:rsid w:val="00C92834"/>
    <w:rsid w:val="00C930A0"/>
    <w:rsid w:val="00C932F4"/>
    <w:rsid w:val="00C93375"/>
    <w:rsid w:val="00C935BD"/>
    <w:rsid w:val="00C9398E"/>
    <w:rsid w:val="00C9399E"/>
    <w:rsid w:val="00C93C54"/>
    <w:rsid w:val="00C93C77"/>
    <w:rsid w:val="00C93C85"/>
    <w:rsid w:val="00C9454F"/>
    <w:rsid w:val="00C94675"/>
    <w:rsid w:val="00C9479A"/>
    <w:rsid w:val="00C949BA"/>
    <w:rsid w:val="00C94AFC"/>
    <w:rsid w:val="00C94C1F"/>
    <w:rsid w:val="00C94CCB"/>
    <w:rsid w:val="00C94DB6"/>
    <w:rsid w:val="00C94FC0"/>
    <w:rsid w:val="00C95055"/>
    <w:rsid w:val="00C950ED"/>
    <w:rsid w:val="00C951B5"/>
    <w:rsid w:val="00C951E5"/>
    <w:rsid w:val="00C95366"/>
    <w:rsid w:val="00C9567E"/>
    <w:rsid w:val="00C956E6"/>
    <w:rsid w:val="00C95750"/>
    <w:rsid w:val="00C958A7"/>
    <w:rsid w:val="00C95E47"/>
    <w:rsid w:val="00C95EEB"/>
    <w:rsid w:val="00C9620B"/>
    <w:rsid w:val="00C96281"/>
    <w:rsid w:val="00C9637F"/>
    <w:rsid w:val="00C9681B"/>
    <w:rsid w:val="00C96839"/>
    <w:rsid w:val="00C96919"/>
    <w:rsid w:val="00C96D57"/>
    <w:rsid w:val="00C96D97"/>
    <w:rsid w:val="00C96DBA"/>
    <w:rsid w:val="00C9705F"/>
    <w:rsid w:val="00C97120"/>
    <w:rsid w:val="00C97161"/>
    <w:rsid w:val="00C9717B"/>
    <w:rsid w:val="00C971A9"/>
    <w:rsid w:val="00C97211"/>
    <w:rsid w:val="00C9723C"/>
    <w:rsid w:val="00C9734D"/>
    <w:rsid w:val="00C9750F"/>
    <w:rsid w:val="00C97645"/>
    <w:rsid w:val="00C976DF"/>
    <w:rsid w:val="00C9779E"/>
    <w:rsid w:val="00C97A81"/>
    <w:rsid w:val="00C97A97"/>
    <w:rsid w:val="00C97CED"/>
    <w:rsid w:val="00CA0070"/>
    <w:rsid w:val="00CA020A"/>
    <w:rsid w:val="00CA022A"/>
    <w:rsid w:val="00CA038A"/>
    <w:rsid w:val="00CA04BA"/>
    <w:rsid w:val="00CA0690"/>
    <w:rsid w:val="00CA06F7"/>
    <w:rsid w:val="00CA0892"/>
    <w:rsid w:val="00CA0941"/>
    <w:rsid w:val="00CA1B12"/>
    <w:rsid w:val="00CA1D48"/>
    <w:rsid w:val="00CA1DE1"/>
    <w:rsid w:val="00CA237A"/>
    <w:rsid w:val="00CA26A2"/>
    <w:rsid w:val="00CA27A2"/>
    <w:rsid w:val="00CA2979"/>
    <w:rsid w:val="00CA29EA"/>
    <w:rsid w:val="00CA2B03"/>
    <w:rsid w:val="00CA2B85"/>
    <w:rsid w:val="00CA2D1F"/>
    <w:rsid w:val="00CA2E38"/>
    <w:rsid w:val="00CA3041"/>
    <w:rsid w:val="00CA3215"/>
    <w:rsid w:val="00CA3262"/>
    <w:rsid w:val="00CA3273"/>
    <w:rsid w:val="00CA38CD"/>
    <w:rsid w:val="00CA3B06"/>
    <w:rsid w:val="00CA3BB8"/>
    <w:rsid w:val="00CA3E27"/>
    <w:rsid w:val="00CA41AB"/>
    <w:rsid w:val="00CA4223"/>
    <w:rsid w:val="00CA440C"/>
    <w:rsid w:val="00CA441C"/>
    <w:rsid w:val="00CA444B"/>
    <w:rsid w:val="00CA4562"/>
    <w:rsid w:val="00CA45B0"/>
    <w:rsid w:val="00CA4709"/>
    <w:rsid w:val="00CA4725"/>
    <w:rsid w:val="00CA481E"/>
    <w:rsid w:val="00CA4EC0"/>
    <w:rsid w:val="00CA5006"/>
    <w:rsid w:val="00CA5183"/>
    <w:rsid w:val="00CA52E2"/>
    <w:rsid w:val="00CA5457"/>
    <w:rsid w:val="00CA5479"/>
    <w:rsid w:val="00CA58A9"/>
    <w:rsid w:val="00CA5965"/>
    <w:rsid w:val="00CA5B7B"/>
    <w:rsid w:val="00CA5F43"/>
    <w:rsid w:val="00CA5FB5"/>
    <w:rsid w:val="00CA6200"/>
    <w:rsid w:val="00CA62A2"/>
    <w:rsid w:val="00CA6550"/>
    <w:rsid w:val="00CA670F"/>
    <w:rsid w:val="00CA67FA"/>
    <w:rsid w:val="00CA6B5B"/>
    <w:rsid w:val="00CA6C0C"/>
    <w:rsid w:val="00CA6D58"/>
    <w:rsid w:val="00CA6D81"/>
    <w:rsid w:val="00CA6F8F"/>
    <w:rsid w:val="00CA73F3"/>
    <w:rsid w:val="00CA7444"/>
    <w:rsid w:val="00CA753F"/>
    <w:rsid w:val="00CA75AB"/>
    <w:rsid w:val="00CA7665"/>
    <w:rsid w:val="00CA7693"/>
    <w:rsid w:val="00CA76D2"/>
    <w:rsid w:val="00CA793A"/>
    <w:rsid w:val="00CA79D4"/>
    <w:rsid w:val="00CA7A05"/>
    <w:rsid w:val="00CA7A0B"/>
    <w:rsid w:val="00CA7AA8"/>
    <w:rsid w:val="00CA7C05"/>
    <w:rsid w:val="00CA7EF2"/>
    <w:rsid w:val="00CA7F27"/>
    <w:rsid w:val="00CB035A"/>
    <w:rsid w:val="00CB0367"/>
    <w:rsid w:val="00CB036D"/>
    <w:rsid w:val="00CB07C4"/>
    <w:rsid w:val="00CB0809"/>
    <w:rsid w:val="00CB0A21"/>
    <w:rsid w:val="00CB0A40"/>
    <w:rsid w:val="00CB0C80"/>
    <w:rsid w:val="00CB0DFA"/>
    <w:rsid w:val="00CB1035"/>
    <w:rsid w:val="00CB1154"/>
    <w:rsid w:val="00CB11E0"/>
    <w:rsid w:val="00CB132F"/>
    <w:rsid w:val="00CB1420"/>
    <w:rsid w:val="00CB15FD"/>
    <w:rsid w:val="00CB16B6"/>
    <w:rsid w:val="00CB177A"/>
    <w:rsid w:val="00CB1981"/>
    <w:rsid w:val="00CB1984"/>
    <w:rsid w:val="00CB19FB"/>
    <w:rsid w:val="00CB1A22"/>
    <w:rsid w:val="00CB1F82"/>
    <w:rsid w:val="00CB20AE"/>
    <w:rsid w:val="00CB20E9"/>
    <w:rsid w:val="00CB27F2"/>
    <w:rsid w:val="00CB2876"/>
    <w:rsid w:val="00CB2879"/>
    <w:rsid w:val="00CB294B"/>
    <w:rsid w:val="00CB2A0F"/>
    <w:rsid w:val="00CB2A38"/>
    <w:rsid w:val="00CB2AA5"/>
    <w:rsid w:val="00CB2AED"/>
    <w:rsid w:val="00CB2C14"/>
    <w:rsid w:val="00CB2C7A"/>
    <w:rsid w:val="00CB2D00"/>
    <w:rsid w:val="00CB2ECE"/>
    <w:rsid w:val="00CB30B7"/>
    <w:rsid w:val="00CB316A"/>
    <w:rsid w:val="00CB3325"/>
    <w:rsid w:val="00CB34EA"/>
    <w:rsid w:val="00CB3581"/>
    <w:rsid w:val="00CB378E"/>
    <w:rsid w:val="00CB37BF"/>
    <w:rsid w:val="00CB3A28"/>
    <w:rsid w:val="00CB3A97"/>
    <w:rsid w:val="00CB3BCE"/>
    <w:rsid w:val="00CB3D82"/>
    <w:rsid w:val="00CB3DBD"/>
    <w:rsid w:val="00CB3F5E"/>
    <w:rsid w:val="00CB40A0"/>
    <w:rsid w:val="00CB4120"/>
    <w:rsid w:val="00CB4204"/>
    <w:rsid w:val="00CB4254"/>
    <w:rsid w:val="00CB43DA"/>
    <w:rsid w:val="00CB4410"/>
    <w:rsid w:val="00CB47C2"/>
    <w:rsid w:val="00CB47F6"/>
    <w:rsid w:val="00CB497E"/>
    <w:rsid w:val="00CB4A0C"/>
    <w:rsid w:val="00CB4A95"/>
    <w:rsid w:val="00CB4D49"/>
    <w:rsid w:val="00CB4DFF"/>
    <w:rsid w:val="00CB4E55"/>
    <w:rsid w:val="00CB52D6"/>
    <w:rsid w:val="00CB5315"/>
    <w:rsid w:val="00CB5390"/>
    <w:rsid w:val="00CB5475"/>
    <w:rsid w:val="00CB59A3"/>
    <w:rsid w:val="00CB5A02"/>
    <w:rsid w:val="00CB5A2B"/>
    <w:rsid w:val="00CB5A72"/>
    <w:rsid w:val="00CB5D46"/>
    <w:rsid w:val="00CB5ED2"/>
    <w:rsid w:val="00CB5FFA"/>
    <w:rsid w:val="00CB6127"/>
    <w:rsid w:val="00CB6160"/>
    <w:rsid w:val="00CB639B"/>
    <w:rsid w:val="00CB688D"/>
    <w:rsid w:val="00CB6A42"/>
    <w:rsid w:val="00CB6C26"/>
    <w:rsid w:val="00CB6C9F"/>
    <w:rsid w:val="00CB6CB9"/>
    <w:rsid w:val="00CB6D2C"/>
    <w:rsid w:val="00CB71FC"/>
    <w:rsid w:val="00CB72BE"/>
    <w:rsid w:val="00CB7452"/>
    <w:rsid w:val="00CB74D6"/>
    <w:rsid w:val="00CB7614"/>
    <w:rsid w:val="00CB7824"/>
    <w:rsid w:val="00CB79D5"/>
    <w:rsid w:val="00CB7A05"/>
    <w:rsid w:val="00CB7D23"/>
    <w:rsid w:val="00CC0275"/>
    <w:rsid w:val="00CC02B5"/>
    <w:rsid w:val="00CC0701"/>
    <w:rsid w:val="00CC0751"/>
    <w:rsid w:val="00CC0828"/>
    <w:rsid w:val="00CC0964"/>
    <w:rsid w:val="00CC0AD3"/>
    <w:rsid w:val="00CC0BBF"/>
    <w:rsid w:val="00CC0CD4"/>
    <w:rsid w:val="00CC0F89"/>
    <w:rsid w:val="00CC0FBD"/>
    <w:rsid w:val="00CC1179"/>
    <w:rsid w:val="00CC1522"/>
    <w:rsid w:val="00CC1672"/>
    <w:rsid w:val="00CC17B5"/>
    <w:rsid w:val="00CC1894"/>
    <w:rsid w:val="00CC1A72"/>
    <w:rsid w:val="00CC1CC9"/>
    <w:rsid w:val="00CC1DDF"/>
    <w:rsid w:val="00CC1ED1"/>
    <w:rsid w:val="00CC1EFC"/>
    <w:rsid w:val="00CC20B6"/>
    <w:rsid w:val="00CC20F5"/>
    <w:rsid w:val="00CC2421"/>
    <w:rsid w:val="00CC267A"/>
    <w:rsid w:val="00CC2741"/>
    <w:rsid w:val="00CC27F6"/>
    <w:rsid w:val="00CC2A08"/>
    <w:rsid w:val="00CC2B27"/>
    <w:rsid w:val="00CC2BD0"/>
    <w:rsid w:val="00CC304A"/>
    <w:rsid w:val="00CC3090"/>
    <w:rsid w:val="00CC30F5"/>
    <w:rsid w:val="00CC3236"/>
    <w:rsid w:val="00CC3479"/>
    <w:rsid w:val="00CC37CA"/>
    <w:rsid w:val="00CC3DCD"/>
    <w:rsid w:val="00CC3E53"/>
    <w:rsid w:val="00CC3E5F"/>
    <w:rsid w:val="00CC3ED4"/>
    <w:rsid w:val="00CC3EF1"/>
    <w:rsid w:val="00CC419B"/>
    <w:rsid w:val="00CC42DA"/>
    <w:rsid w:val="00CC4420"/>
    <w:rsid w:val="00CC4639"/>
    <w:rsid w:val="00CC4642"/>
    <w:rsid w:val="00CC4701"/>
    <w:rsid w:val="00CC49A5"/>
    <w:rsid w:val="00CC4AF8"/>
    <w:rsid w:val="00CC4BF4"/>
    <w:rsid w:val="00CC4CAF"/>
    <w:rsid w:val="00CC4D5A"/>
    <w:rsid w:val="00CC4D68"/>
    <w:rsid w:val="00CC4DA5"/>
    <w:rsid w:val="00CC4E54"/>
    <w:rsid w:val="00CC4E86"/>
    <w:rsid w:val="00CC4F34"/>
    <w:rsid w:val="00CC513C"/>
    <w:rsid w:val="00CC5203"/>
    <w:rsid w:val="00CC56CC"/>
    <w:rsid w:val="00CC577D"/>
    <w:rsid w:val="00CC5E6B"/>
    <w:rsid w:val="00CC5EF9"/>
    <w:rsid w:val="00CC62CB"/>
    <w:rsid w:val="00CC641A"/>
    <w:rsid w:val="00CC677B"/>
    <w:rsid w:val="00CC6926"/>
    <w:rsid w:val="00CC69D5"/>
    <w:rsid w:val="00CC6B76"/>
    <w:rsid w:val="00CC6DC8"/>
    <w:rsid w:val="00CC6F0B"/>
    <w:rsid w:val="00CC6F49"/>
    <w:rsid w:val="00CC7217"/>
    <w:rsid w:val="00CC754B"/>
    <w:rsid w:val="00CC7672"/>
    <w:rsid w:val="00CC784F"/>
    <w:rsid w:val="00CC785E"/>
    <w:rsid w:val="00CC799F"/>
    <w:rsid w:val="00CC7A70"/>
    <w:rsid w:val="00CC7B3A"/>
    <w:rsid w:val="00CC7B5D"/>
    <w:rsid w:val="00CC7F22"/>
    <w:rsid w:val="00CC7F3A"/>
    <w:rsid w:val="00CD0143"/>
    <w:rsid w:val="00CD04EC"/>
    <w:rsid w:val="00CD05BC"/>
    <w:rsid w:val="00CD0B96"/>
    <w:rsid w:val="00CD0C5B"/>
    <w:rsid w:val="00CD0DD1"/>
    <w:rsid w:val="00CD0FE2"/>
    <w:rsid w:val="00CD1010"/>
    <w:rsid w:val="00CD1117"/>
    <w:rsid w:val="00CD1890"/>
    <w:rsid w:val="00CD2109"/>
    <w:rsid w:val="00CD214D"/>
    <w:rsid w:val="00CD240B"/>
    <w:rsid w:val="00CD24C4"/>
    <w:rsid w:val="00CD2593"/>
    <w:rsid w:val="00CD2621"/>
    <w:rsid w:val="00CD2769"/>
    <w:rsid w:val="00CD28EE"/>
    <w:rsid w:val="00CD292F"/>
    <w:rsid w:val="00CD2946"/>
    <w:rsid w:val="00CD29D9"/>
    <w:rsid w:val="00CD2C47"/>
    <w:rsid w:val="00CD318D"/>
    <w:rsid w:val="00CD3293"/>
    <w:rsid w:val="00CD32BD"/>
    <w:rsid w:val="00CD33A6"/>
    <w:rsid w:val="00CD3646"/>
    <w:rsid w:val="00CD3AE4"/>
    <w:rsid w:val="00CD3AF6"/>
    <w:rsid w:val="00CD3B3C"/>
    <w:rsid w:val="00CD3E4B"/>
    <w:rsid w:val="00CD3E75"/>
    <w:rsid w:val="00CD40CB"/>
    <w:rsid w:val="00CD4180"/>
    <w:rsid w:val="00CD426E"/>
    <w:rsid w:val="00CD42F2"/>
    <w:rsid w:val="00CD4572"/>
    <w:rsid w:val="00CD461E"/>
    <w:rsid w:val="00CD4686"/>
    <w:rsid w:val="00CD482C"/>
    <w:rsid w:val="00CD4906"/>
    <w:rsid w:val="00CD4F57"/>
    <w:rsid w:val="00CD52DC"/>
    <w:rsid w:val="00CD5428"/>
    <w:rsid w:val="00CD59BD"/>
    <w:rsid w:val="00CD5AA8"/>
    <w:rsid w:val="00CD5AB3"/>
    <w:rsid w:val="00CD5F3C"/>
    <w:rsid w:val="00CD5FF8"/>
    <w:rsid w:val="00CD6166"/>
    <w:rsid w:val="00CD62AD"/>
    <w:rsid w:val="00CD638A"/>
    <w:rsid w:val="00CD63C5"/>
    <w:rsid w:val="00CD645C"/>
    <w:rsid w:val="00CD650D"/>
    <w:rsid w:val="00CD657D"/>
    <w:rsid w:val="00CD677C"/>
    <w:rsid w:val="00CD6C2E"/>
    <w:rsid w:val="00CD6DB7"/>
    <w:rsid w:val="00CD7038"/>
    <w:rsid w:val="00CD71B2"/>
    <w:rsid w:val="00CD723C"/>
    <w:rsid w:val="00CD72D0"/>
    <w:rsid w:val="00CD73DB"/>
    <w:rsid w:val="00CD74CA"/>
    <w:rsid w:val="00CD7534"/>
    <w:rsid w:val="00CD75D3"/>
    <w:rsid w:val="00CD7B70"/>
    <w:rsid w:val="00CD7C0D"/>
    <w:rsid w:val="00CD7C12"/>
    <w:rsid w:val="00CD7C1E"/>
    <w:rsid w:val="00CE002D"/>
    <w:rsid w:val="00CE0087"/>
    <w:rsid w:val="00CE096B"/>
    <w:rsid w:val="00CE0A7B"/>
    <w:rsid w:val="00CE0CC7"/>
    <w:rsid w:val="00CE0D02"/>
    <w:rsid w:val="00CE0DD8"/>
    <w:rsid w:val="00CE11FA"/>
    <w:rsid w:val="00CE14FA"/>
    <w:rsid w:val="00CE1511"/>
    <w:rsid w:val="00CE1690"/>
    <w:rsid w:val="00CE1800"/>
    <w:rsid w:val="00CE1A4A"/>
    <w:rsid w:val="00CE1B92"/>
    <w:rsid w:val="00CE1C24"/>
    <w:rsid w:val="00CE1E79"/>
    <w:rsid w:val="00CE1EFD"/>
    <w:rsid w:val="00CE1F97"/>
    <w:rsid w:val="00CE21E9"/>
    <w:rsid w:val="00CE23B2"/>
    <w:rsid w:val="00CE246B"/>
    <w:rsid w:val="00CE2480"/>
    <w:rsid w:val="00CE2492"/>
    <w:rsid w:val="00CE2660"/>
    <w:rsid w:val="00CE29CA"/>
    <w:rsid w:val="00CE2AD4"/>
    <w:rsid w:val="00CE2C3A"/>
    <w:rsid w:val="00CE2E0D"/>
    <w:rsid w:val="00CE2EA3"/>
    <w:rsid w:val="00CE3034"/>
    <w:rsid w:val="00CE3086"/>
    <w:rsid w:val="00CE32CA"/>
    <w:rsid w:val="00CE32F0"/>
    <w:rsid w:val="00CE33CB"/>
    <w:rsid w:val="00CE347A"/>
    <w:rsid w:val="00CE34D2"/>
    <w:rsid w:val="00CE3573"/>
    <w:rsid w:val="00CE3597"/>
    <w:rsid w:val="00CE3668"/>
    <w:rsid w:val="00CE36CE"/>
    <w:rsid w:val="00CE397C"/>
    <w:rsid w:val="00CE3A38"/>
    <w:rsid w:val="00CE3BFF"/>
    <w:rsid w:val="00CE3C05"/>
    <w:rsid w:val="00CE3CAE"/>
    <w:rsid w:val="00CE3D15"/>
    <w:rsid w:val="00CE3DCB"/>
    <w:rsid w:val="00CE3E77"/>
    <w:rsid w:val="00CE3E92"/>
    <w:rsid w:val="00CE4096"/>
    <w:rsid w:val="00CE417C"/>
    <w:rsid w:val="00CE41C1"/>
    <w:rsid w:val="00CE4495"/>
    <w:rsid w:val="00CE4838"/>
    <w:rsid w:val="00CE4871"/>
    <w:rsid w:val="00CE48F0"/>
    <w:rsid w:val="00CE4948"/>
    <w:rsid w:val="00CE49C7"/>
    <w:rsid w:val="00CE4DE1"/>
    <w:rsid w:val="00CE4E14"/>
    <w:rsid w:val="00CE4F3C"/>
    <w:rsid w:val="00CE4FD2"/>
    <w:rsid w:val="00CE4FE4"/>
    <w:rsid w:val="00CE5087"/>
    <w:rsid w:val="00CE50E6"/>
    <w:rsid w:val="00CE54BA"/>
    <w:rsid w:val="00CE581F"/>
    <w:rsid w:val="00CE5A39"/>
    <w:rsid w:val="00CE5AE7"/>
    <w:rsid w:val="00CE5C8C"/>
    <w:rsid w:val="00CE5CA0"/>
    <w:rsid w:val="00CE602A"/>
    <w:rsid w:val="00CE6193"/>
    <w:rsid w:val="00CE63BA"/>
    <w:rsid w:val="00CE64C6"/>
    <w:rsid w:val="00CE669A"/>
    <w:rsid w:val="00CE6818"/>
    <w:rsid w:val="00CE6943"/>
    <w:rsid w:val="00CE698D"/>
    <w:rsid w:val="00CE6A82"/>
    <w:rsid w:val="00CE6C85"/>
    <w:rsid w:val="00CE6D16"/>
    <w:rsid w:val="00CE6D83"/>
    <w:rsid w:val="00CE6E04"/>
    <w:rsid w:val="00CE71DF"/>
    <w:rsid w:val="00CE73E1"/>
    <w:rsid w:val="00CE7438"/>
    <w:rsid w:val="00CE798F"/>
    <w:rsid w:val="00CE79B7"/>
    <w:rsid w:val="00CE7A85"/>
    <w:rsid w:val="00CE7B8D"/>
    <w:rsid w:val="00CE7C9A"/>
    <w:rsid w:val="00CE7E31"/>
    <w:rsid w:val="00CF01E5"/>
    <w:rsid w:val="00CF01F0"/>
    <w:rsid w:val="00CF06CA"/>
    <w:rsid w:val="00CF06D6"/>
    <w:rsid w:val="00CF079C"/>
    <w:rsid w:val="00CF0890"/>
    <w:rsid w:val="00CF0A1A"/>
    <w:rsid w:val="00CF0A47"/>
    <w:rsid w:val="00CF0C2B"/>
    <w:rsid w:val="00CF0CBF"/>
    <w:rsid w:val="00CF0FD4"/>
    <w:rsid w:val="00CF1014"/>
    <w:rsid w:val="00CF1260"/>
    <w:rsid w:val="00CF13B5"/>
    <w:rsid w:val="00CF14B1"/>
    <w:rsid w:val="00CF14E4"/>
    <w:rsid w:val="00CF191B"/>
    <w:rsid w:val="00CF1B4B"/>
    <w:rsid w:val="00CF1C8E"/>
    <w:rsid w:val="00CF1CDB"/>
    <w:rsid w:val="00CF1DD8"/>
    <w:rsid w:val="00CF1F56"/>
    <w:rsid w:val="00CF1F9B"/>
    <w:rsid w:val="00CF2090"/>
    <w:rsid w:val="00CF20CB"/>
    <w:rsid w:val="00CF216D"/>
    <w:rsid w:val="00CF225B"/>
    <w:rsid w:val="00CF2286"/>
    <w:rsid w:val="00CF22FB"/>
    <w:rsid w:val="00CF237B"/>
    <w:rsid w:val="00CF250F"/>
    <w:rsid w:val="00CF2602"/>
    <w:rsid w:val="00CF2877"/>
    <w:rsid w:val="00CF2C46"/>
    <w:rsid w:val="00CF2F38"/>
    <w:rsid w:val="00CF32F4"/>
    <w:rsid w:val="00CF332C"/>
    <w:rsid w:val="00CF347E"/>
    <w:rsid w:val="00CF3589"/>
    <w:rsid w:val="00CF36BE"/>
    <w:rsid w:val="00CF384F"/>
    <w:rsid w:val="00CF3959"/>
    <w:rsid w:val="00CF3994"/>
    <w:rsid w:val="00CF3A16"/>
    <w:rsid w:val="00CF3B7B"/>
    <w:rsid w:val="00CF3D2D"/>
    <w:rsid w:val="00CF3E04"/>
    <w:rsid w:val="00CF43C0"/>
    <w:rsid w:val="00CF4412"/>
    <w:rsid w:val="00CF44D7"/>
    <w:rsid w:val="00CF4501"/>
    <w:rsid w:val="00CF470A"/>
    <w:rsid w:val="00CF4A76"/>
    <w:rsid w:val="00CF4B0E"/>
    <w:rsid w:val="00CF50DB"/>
    <w:rsid w:val="00CF51B2"/>
    <w:rsid w:val="00CF52A8"/>
    <w:rsid w:val="00CF5481"/>
    <w:rsid w:val="00CF5848"/>
    <w:rsid w:val="00CF595B"/>
    <w:rsid w:val="00CF59AD"/>
    <w:rsid w:val="00CF5E15"/>
    <w:rsid w:val="00CF5FD4"/>
    <w:rsid w:val="00CF600B"/>
    <w:rsid w:val="00CF6322"/>
    <w:rsid w:val="00CF65A4"/>
    <w:rsid w:val="00CF6DA8"/>
    <w:rsid w:val="00CF6DF0"/>
    <w:rsid w:val="00CF6E53"/>
    <w:rsid w:val="00CF6E83"/>
    <w:rsid w:val="00CF6EB3"/>
    <w:rsid w:val="00CF701B"/>
    <w:rsid w:val="00CF7062"/>
    <w:rsid w:val="00CF707A"/>
    <w:rsid w:val="00CF70B2"/>
    <w:rsid w:val="00CF7245"/>
    <w:rsid w:val="00CF73EF"/>
    <w:rsid w:val="00CF7464"/>
    <w:rsid w:val="00CF7738"/>
    <w:rsid w:val="00CF7806"/>
    <w:rsid w:val="00CF7A59"/>
    <w:rsid w:val="00CF7B66"/>
    <w:rsid w:val="00CF7B81"/>
    <w:rsid w:val="00CF7BC8"/>
    <w:rsid w:val="00CF7DF6"/>
    <w:rsid w:val="00CF7E94"/>
    <w:rsid w:val="00D0012B"/>
    <w:rsid w:val="00D00483"/>
    <w:rsid w:val="00D00547"/>
    <w:rsid w:val="00D00648"/>
    <w:rsid w:val="00D006F3"/>
    <w:rsid w:val="00D00836"/>
    <w:rsid w:val="00D00BE5"/>
    <w:rsid w:val="00D0103D"/>
    <w:rsid w:val="00D011E2"/>
    <w:rsid w:val="00D01465"/>
    <w:rsid w:val="00D01610"/>
    <w:rsid w:val="00D017BA"/>
    <w:rsid w:val="00D01874"/>
    <w:rsid w:val="00D018D3"/>
    <w:rsid w:val="00D01ACB"/>
    <w:rsid w:val="00D01B2E"/>
    <w:rsid w:val="00D01C8E"/>
    <w:rsid w:val="00D01FEE"/>
    <w:rsid w:val="00D02065"/>
    <w:rsid w:val="00D02468"/>
    <w:rsid w:val="00D026AD"/>
    <w:rsid w:val="00D02AE5"/>
    <w:rsid w:val="00D02AE7"/>
    <w:rsid w:val="00D02BE1"/>
    <w:rsid w:val="00D02DF9"/>
    <w:rsid w:val="00D02FD6"/>
    <w:rsid w:val="00D02FDC"/>
    <w:rsid w:val="00D030BB"/>
    <w:rsid w:val="00D03318"/>
    <w:rsid w:val="00D03908"/>
    <w:rsid w:val="00D03A31"/>
    <w:rsid w:val="00D03AC4"/>
    <w:rsid w:val="00D03D8F"/>
    <w:rsid w:val="00D03DEB"/>
    <w:rsid w:val="00D0407B"/>
    <w:rsid w:val="00D04570"/>
    <w:rsid w:val="00D04580"/>
    <w:rsid w:val="00D045EA"/>
    <w:rsid w:val="00D04670"/>
    <w:rsid w:val="00D046EB"/>
    <w:rsid w:val="00D04840"/>
    <w:rsid w:val="00D04CA4"/>
    <w:rsid w:val="00D04D04"/>
    <w:rsid w:val="00D0500C"/>
    <w:rsid w:val="00D053B4"/>
    <w:rsid w:val="00D053BC"/>
    <w:rsid w:val="00D0555F"/>
    <w:rsid w:val="00D0557C"/>
    <w:rsid w:val="00D055AE"/>
    <w:rsid w:val="00D056B0"/>
    <w:rsid w:val="00D057B2"/>
    <w:rsid w:val="00D057F3"/>
    <w:rsid w:val="00D05952"/>
    <w:rsid w:val="00D059B4"/>
    <w:rsid w:val="00D05D5C"/>
    <w:rsid w:val="00D05E03"/>
    <w:rsid w:val="00D05E97"/>
    <w:rsid w:val="00D0606D"/>
    <w:rsid w:val="00D061D8"/>
    <w:rsid w:val="00D06563"/>
    <w:rsid w:val="00D067C2"/>
    <w:rsid w:val="00D068BC"/>
    <w:rsid w:val="00D06922"/>
    <w:rsid w:val="00D069E0"/>
    <w:rsid w:val="00D06A8A"/>
    <w:rsid w:val="00D06B57"/>
    <w:rsid w:val="00D06BE5"/>
    <w:rsid w:val="00D06E02"/>
    <w:rsid w:val="00D07070"/>
    <w:rsid w:val="00D0708B"/>
    <w:rsid w:val="00D07567"/>
    <w:rsid w:val="00D0759C"/>
    <w:rsid w:val="00D07611"/>
    <w:rsid w:val="00D07727"/>
    <w:rsid w:val="00D077B3"/>
    <w:rsid w:val="00D078C7"/>
    <w:rsid w:val="00D0791A"/>
    <w:rsid w:val="00D07A8F"/>
    <w:rsid w:val="00D07F0A"/>
    <w:rsid w:val="00D07F98"/>
    <w:rsid w:val="00D1010A"/>
    <w:rsid w:val="00D10196"/>
    <w:rsid w:val="00D1023A"/>
    <w:rsid w:val="00D102AF"/>
    <w:rsid w:val="00D102F6"/>
    <w:rsid w:val="00D10311"/>
    <w:rsid w:val="00D10774"/>
    <w:rsid w:val="00D1094E"/>
    <w:rsid w:val="00D10956"/>
    <w:rsid w:val="00D10D1E"/>
    <w:rsid w:val="00D10D93"/>
    <w:rsid w:val="00D10E2F"/>
    <w:rsid w:val="00D10F5E"/>
    <w:rsid w:val="00D11074"/>
    <w:rsid w:val="00D1108A"/>
    <w:rsid w:val="00D1115B"/>
    <w:rsid w:val="00D1148A"/>
    <w:rsid w:val="00D11857"/>
    <w:rsid w:val="00D12176"/>
    <w:rsid w:val="00D121D7"/>
    <w:rsid w:val="00D121F1"/>
    <w:rsid w:val="00D12458"/>
    <w:rsid w:val="00D12726"/>
    <w:rsid w:val="00D12D5C"/>
    <w:rsid w:val="00D12E82"/>
    <w:rsid w:val="00D12F88"/>
    <w:rsid w:val="00D12FC1"/>
    <w:rsid w:val="00D12FE1"/>
    <w:rsid w:val="00D131A0"/>
    <w:rsid w:val="00D131A9"/>
    <w:rsid w:val="00D13268"/>
    <w:rsid w:val="00D13441"/>
    <w:rsid w:val="00D13700"/>
    <w:rsid w:val="00D13899"/>
    <w:rsid w:val="00D138F3"/>
    <w:rsid w:val="00D13A41"/>
    <w:rsid w:val="00D13B9F"/>
    <w:rsid w:val="00D13F50"/>
    <w:rsid w:val="00D1406C"/>
    <w:rsid w:val="00D147E1"/>
    <w:rsid w:val="00D14873"/>
    <w:rsid w:val="00D14AD6"/>
    <w:rsid w:val="00D14BA4"/>
    <w:rsid w:val="00D14BB5"/>
    <w:rsid w:val="00D14D4D"/>
    <w:rsid w:val="00D15296"/>
    <w:rsid w:val="00D15310"/>
    <w:rsid w:val="00D1563E"/>
    <w:rsid w:val="00D15679"/>
    <w:rsid w:val="00D1577E"/>
    <w:rsid w:val="00D15AF3"/>
    <w:rsid w:val="00D15CE5"/>
    <w:rsid w:val="00D15D25"/>
    <w:rsid w:val="00D15F85"/>
    <w:rsid w:val="00D15F8C"/>
    <w:rsid w:val="00D15FC1"/>
    <w:rsid w:val="00D1613C"/>
    <w:rsid w:val="00D161D5"/>
    <w:rsid w:val="00D16308"/>
    <w:rsid w:val="00D16399"/>
    <w:rsid w:val="00D163AB"/>
    <w:rsid w:val="00D163BD"/>
    <w:rsid w:val="00D164D2"/>
    <w:rsid w:val="00D16769"/>
    <w:rsid w:val="00D16992"/>
    <w:rsid w:val="00D16DB6"/>
    <w:rsid w:val="00D17034"/>
    <w:rsid w:val="00D178C8"/>
    <w:rsid w:val="00D17EE0"/>
    <w:rsid w:val="00D201C2"/>
    <w:rsid w:val="00D20508"/>
    <w:rsid w:val="00D207AE"/>
    <w:rsid w:val="00D20B49"/>
    <w:rsid w:val="00D20C1C"/>
    <w:rsid w:val="00D20C73"/>
    <w:rsid w:val="00D20ED9"/>
    <w:rsid w:val="00D20F8D"/>
    <w:rsid w:val="00D20FD5"/>
    <w:rsid w:val="00D210E2"/>
    <w:rsid w:val="00D21200"/>
    <w:rsid w:val="00D2149D"/>
    <w:rsid w:val="00D21757"/>
    <w:rsid w:val="00D21775"/>
    <w:rsid w:val="00D21995"/>
    <w:rsid w:val="00D21AAD"/>
    <w:rsid w:val="00D21AAE"/>
    <w:rsid w:val="00D21C21"/>
    <w:rsid w:val="00D21DB4"/>
    <w:rsid w:val="00D21EE8"/>
    <w:rsid w:val="00D21FEC"/>
    <w:rsid w:val="00D220C6"/>
    <w:rsid w:val="00D222FA"/>
    <w:rsid w:val="00D223F0"/>
    <w:rsid w:val="00D225EA"/>
    <w:rsid w:val="00D2266E"/>
    <w:rsid w:val="00D226EC"/>
    <w:rsid w:val="00D2296A"/>
    <w:rsid w:val="00D22B5B"/>
    <w:rsid w:val="00D22CCB"/>
    <w:rsid w:val="00D23007"/>
    <w:rsid w:val="00D231C5"/>
    <w:rsid w:val="00D2327C"/>
    <w:rsid w:val="00D234DD"/>
    <w:rsid w:val="00D23509"/>
    <w:rsid w:val="00D235A4"/>
    <w:rsid w:val="00D235B9"/>
    <w:rsid w:val="00D23603"/>
    <w:rsid w:val="00D2373C"/>
    <w:rsid w:val="00D23782"/>
    <w:rsid w:val="00D237BF"/>
    <w:rsid w:val="00D2396F"/>
    <w:rsid w:val="00D239AB"/>
    <w:rsid w:val="00D23ADE"/>
    <w:rsid w:val="00D23E57"/>
    <w:rsid w:val="00D24130"/>
    <w:rsid w:val="00D241E1"/>
    <w:rsid w:val="00D2430E"/>
    <w:rsid w:val="00D2431B"/>
    <w:rsid w:val="00D2445F"/>
    <w:rsid w:val="00D24463"/>
    <w:rsid w:val="00D244CF"/>
    <w:rsid w:val="00D24537"/>
    <w:rsid w:val="00D24859"/>
    <w:rsid w:val="00D24F0A"/>
    <w:rsid w:val="00D24FDC"/>
    <w:rsid w:val="00D250B4"/>
    <w:rsid w:val="00D252FF"/>
    <w:rsid w:val="00D255DE"/>
    <w:rsid w:val="00D25769"/>
    <w:rsid w:val="00D25AE3"/>
    <w:rsid w:val="00D25E04"/>
    <w:rsid w:val="00D25E0C"/>
    <w:rsid w:val="00D25EF1"/>
    <w:rsid w:val="00D263ED"/>
    <w:rsid w:val="00D26482"/>
    <w:rsid w:val="00D264D0"/>
    <w:rsid w:val="00D2651F"/>
    <w:rsid w:val="00D267CC"/>
    <w:rsid w:val="00D2689E"/>
    <w:rsid w:val="00D26941"/>
    <w:rsid w:val="00D26C3F"/>
    <w:rsid w:val="00D26DB0"/>
    <w:rsid w:val="00D26E6F"/>
    <w:rsid w:val="00D26F47"/>
    <w:rsid w:val="00D2700D"/>
    <w:rsid w:val="00D27530"/>
    <w:rsid w:val="00D27538"/>
    <w:rsid w:val="00D27617"/>
    <w:rsid w:val="00D27942"/>
    <w:rsid w:val="00D27989"/>
    <w:rsid w:val="00D27AEA"/>
    <w:rsid w:val="00D27AFD"/>
    <w:rsid w:val="00D27E17"/>
    <w:rsid w:val="00D3012D"/>
    <w:rsid w:val="00D302B0"/>
    <w:rsid w:val="00D306AA"/>
    <w:rsid w:val="00D30728"/>
    <w:rsid w:val="00D3074F"/>
    <w:rsid w:val="00D307EA"/>
    <w:rsid w:val="00D30857"/>
    <w:rsid w:val="00D3091A"/>
    <w:rsid w:val="00D309C3"/>
    <w:rsid w:val="00D30A4D"/>
    <w:rsid w:val="00D30E51"/>
    <w:rsid w:val="00D30FCD"/>
    <w:rsid w:val="00D3110A"/>
    <w:rsid w:val="00D311C4"/>
    <w:rsid w:val="00D3149D"/>
    <w:rsid w:val="00D316AE"/>
    <w:rsid w:val="00D31802"/>
    <w:rsid w:val="00D31939"/>
    <w:rsid w:val="00D3194A"/>
    <w:rsid w:val="00D31C1A"/>
    <w:rsid w:val="00D31CAE"/>
    <w:rsid w:val="00D31E62"/>
    <w:rsid w:val="00D320C2"/>
    <w:rsid w:val="00D32191"/>
    <w:rsid w:val="00D32361"/>
    <w:rsid w:val="00D323C4"/>
    <w:rsid w:val="00D324E2"/>
    <w:rsid w:val="00D3261A"/>
    <w:rsid w:val="00D32863"/>
    <w:rsid w:val="00D32A35"/>
    <w:rsid w:val="00D32B6C"/>
    <w:rsid w:val="00D32CE2"/>
    <w:rsid w:val="00D32F57"/>
    <w:rsid w:val="00D33041"/>
    <w:rsid w:val="00D3358C"/>
    <w:rsid w:val="00D33713"/>
    <w:rsid w:val="00D33785"/>
    <w:rsid w:val="00D33A80"/>
    <w:rsid w:val="00D33BB0"/>
    <w:rsid w:val="00D33C5A"/>
    <w:rsid w:val="00D33E24"/>
    <w:rsid w:val="00D34035"/>
    <w:rsid w:val="00D3414C"/>
    <w:rsid w:val="00D341BF"/>
    <w:rsid w:val="00D34224"/>
    <w:rsid w:val="00D34ACA"/>
    <w:rsid w:val="00D34B30"/>
    <w:rsid w:val="00D34CC7"/>
    <w:rsid w:val="00D34E8B"/>
    <w:rsid w:val="00D3534D"/>
    <w:rsid w:val="00D3539E"/>
    <w:rsid w:val="00D353FE"/>
    <w:rsid w:val="00D354AA"/>
    <w:rsid w:val="00D3554D"/>
    <w:rsid w:val="00D3580E"/>
    <w:rsid w:val="00D35AD9"/>
    <w:rsid w:val="00D35B4F"/>
    <w:rsid w:val="00D35BD2"/>
    <w:rsid w:val="00D35EF3"/>
    <w:rsid w:val="00D35FA9"/>
    <w:rsid w:val="00D36274"/>
    <w:rsid w:val="00D36505"/>
    <w:rsid w:val="00D36581"/>
    <w:rsid w:val="00D367A8"/>
    <w:rsid w:val="00D3686D"/>
    <w:rsid w:val="00D368B1"/>
    <w:rsid w:val="00D36A7B"/>
    <w:rsid w:val="00D36DBE"/>
    <w:rsid w:val="00D36E37"/>
    <w:rsid w:val="00D36F82"/>
    <w:rsid w:val="00D36FFF"/>
    <w:rsid w:val="00D37049"/>
    <w:rsid w:val="00D375EB"/>
    <w:rsid w:val="00D376BA"/>
    <w:rsid w:val="00D37883"/>
    <w:rsid w:val="00D3792B"/>
    <w:rsid w:val="00D37A17"/>
    <w:rsid w:val="00D37B92"/>
    <w:rsid w:val="00D37C58"/>
    <w:rsid w:val="00D37CAE"/>
    <w:rsid w:val="00D37D93"/>
    <w:rsid w:val="00D37E4E"/>
    <w:rsid w:val="00D37E92"/>
    <w:rsid w:val="00D40272"/>
    <w:rsid w:val="00D40344"/>
    <w:rsid w:val="00D4054E"/>
    <w:rsid w:val="00D40669"/>
    <w:rsid w:val="00D40759"/>
    <w:rsid w:val="00D40791"/>
    <w:rsid w:val="00D408EE"/>
    <w:rsid w:val="00D40A07"/>
    <w:rsid w:val="00D41168"/>
    <w:rsid w:val="00D41488"/>
    <w:rsid w:val="00D416CF"/>
    <w:rsid w:val="00D417D1"/>
    <w:rsid w:val="00D41981"/>
    <w:rsid w:val="00D41A41"/>
    <w:rsid w:val="00D4217D"/>
    <w:rsid w:val="00D4246D"/>
    <w:rsid w:val="00D42669"/>
    <w:rsid w:val="00D4296F"/>
    <w:rsid w:val="00D42C87"/>
    <w:rsid w:val="00D42D5C"/>
    <w:rsid w:val="00D4300E"/>
    <w:rsid w:val="00D436B4"/>
    <w:rsid w:val="00D437F4"/>
    <w:rsid w:val="00D43AF6"/>
    <w:rsid w:val="00D43B33"/>
    <w:rsid w:val="00D43B85"/>
    <w:rsid w:val="00D43C30"/>
    <w:rsid w:val="00D43DAA"/>
    <w:rsid w:val="00D43FDB"/>
    <w:rsid w:val="00D4413B"/>
    <w:rsid w:val="00D44531"/>
    <w:rsid w:val="00D445B5"/>
    <w:rsid w:val="00D447C7"/>
    <w:rsid w:val="00D4480A"/>
    <w:rsid w:val="00D44DA4"/>
    <w:rsid w:val="00D44E50"/>
    <w:rsid w:val="00D44F20"/>
    <w:rsid w:val="00D44F6F"/>
    <w:rsid w:val="00D44FA3"/>
    <w:rsid w:val="00D44FD6"/>
    <w:rsid w:val="00D451AB"/>
    <w:rsid w:val="00D451E2"/>
    <w:rsid w:val="00D4537C"/>
    <w:rsid w:val="00D4547B"/>
    <w:rsid w:val="00D455CB"/>
    <w:rsid w:val="00D4566F"/>
    <w:rsid w:val="00D45A75"/>
    <w:rsid w:val="00D45BBF"/>
    <w:rsid w:val="00D45D13"/>
    <w:rsid w:val="00D45D5A"/>
    <w:rsid w:val="00D45DB4"/>
    <w:rsid w:val="00D45F27"/>
    <w:rsid w:val="00D46362"/>
    <w:rsid w:val="00D46675"/>
    <w:rsid w:val="00D4673A"/>
    <w:rsid w:val="00D467D6"/>
    <w:rsid w:val="00D46886"/>
    <w:rsid w:val="00D46CA5"/>
    <w:rsid w:val="00D47007"/>
    <w:rsid w:val="00D47154"/>
    <w:rsid w:val="00D47438"/>
    <w:rsid w:val="00D476B5"/>
    <w:rsid w:val="00D47811"/>
    <w:rsid w:val="00D47A36"/>
    <w:rsid w:val="00D47C1F"/>
    <w:rsid w:val="00D47C45"/>
    <w:rsid w:val="00D47D99"/>
    <w:rsid w:val="00D50083"/>
    <w:rsid w:val="00D500CC"/>
    <w:rsid w:val="00D501D9"/>
    <w:rsid w:val="00D503F2"/>
    <w:rsid w:val="00D5046C"/>
    <w:rsid w:val="00D504CA"/>
    <w:rsid w:val="00D50BF3"/>
    <w:rsid w:val="00D50C09"/>
    <w:rsid w:val="00D50C5C"/>
    <w:rsid w:val="00D50F10"/>
    <w:rsid w:val="00D51049"/>
    <w:rsid w:val="00D510E7"/>
    <w:rsid w:val="00D510F1"/>
    <w:rsid w:val="00D513E1"/>
    <w:rsid w:val="00D51596"/>
    <w:rsid w:val="00D51651"/>
    <w:rsid w:val="00D517F5"/>
    <w:rsid w:val="00D518F5"/>
    <w:rsid w:val="00D51998"/>
    <w:rsid w:val="00D51A70"/>
    <w:rsid w:val="00D51D1F"/>
    <w:rsid w:val="00D51DCA"/>
    <w:rsid w:val="00D51E4D"/>
    <w:rsid w:val="00D51E96"/>
    <w:rsid w:val="00D51F3A"/>
    <w:rsid w:val="00D51F63"/>
    <w:rsid w:val="00D52048"/>
    <w:rsid w:val="00D521B0"/>
    <w:rsid w:val="00D521C2"/>
    <w:rsid w:val="00D521F9"/>
    <w:rsid w:val="00D5226C"/>
    <w:rsid w:val="00D52287"/>
    <w:rsid w:val="00D52289"/>
    <w:rsid w:val="00D525DF"/>
    <w:rsid w:val="00D52A91"/>
    <w:rsid w:val="00D52D0E"/>
    <w:rsid w:val="00D52DE6"/>
    <w:rsid w:val="00D52E73"/>
    <w:rsid w:val="00D53088"/>
    <w:rsid w:val="00D530F5"/>
    <w:rsid w:val="00D5343C"/>
    <w:rsid w:val="00D53495"/>
    <w:rsid w:val="00D5352D"/>
    <w:rsid w:val="00D53897"/>
    <w:rsid w:val="00D539B3"/>
    <w:rsid w:val="00D53DA8"/>
    <w:rsid w:val="00D53E63"/>
    <w:rsid w:val="00D53EE1"/>
    <w:rsid w:val="00D54180"/>
    <w:rsid w:val="00D541B5"/>
    <w:rsid w:val="00D5444F"/>
    <w:rsid w:val="00D544C0"/>
    <w:rsid w:val="00D544EF"/>
    <w:rsid w:val="00D54641"/>
    <w:rsid w:val="00D549F1"/>
    <w:rsid w:val="00D54BB4"/>
    <w:rsid w:val="00D54C5F"/>
    <w:rsid w:val="00D54FA2"/>
    <w:rsid w:val="00D55068"/>
    <w:rsid w:val="00D55138"/>
    <w:rsid w:val="00D552AD"/>
    <w:rsid w:val="00D553FE"/>
    <w:rsid w:val="00D556AB"/>
    <w:rsid w:val="00D556EA"/>
    <w:rsid w:val="00D557DE"/>
    <w:rsid w:val="00D5580D"/>
    <w:rsid w:val="00D55DB9"/>
    <w:rsid w:val="00D56086"/>
    <w:rsid w:val="00D56565"/>
    <w:rsid w:val="00D565F0"/>
    <w:rsid w:val="00D566EA"/>
    <w:rsid w:val="00D56734"/>
    <w:rsid w:val="00D568B8"/>
    <w:rsid w:val="00D56958"/>
    <w:rsid w:val="00D56A29"/>
    <w:rsid w:val="00D56C81"/>
    <w:rsid w:val="00D56C99"/>
    <w:rsid w:val="00D5703B"/>
    <w:rsid w:val="00D57131"/>
    <w:rsid w:val="00D571D0"/>
    <w:rsid w:val="00D573D9"/>
    <w:rsid w:val="00D575C7"/>
    <w:rsid w:val="00D575EC"/>
    <w:rsid w:val="00D57AE2"/>
    <w:rsid w:val="00D57B41"/>
    <w:rsid w:val="00D57B65"/>
    <w:rsid w:val="00D57D29"/>
    <w:rsid w:val="00D601EA"/>
    <w:rsid w:val="00D6022A"/>
    <w:rsid w:val="00D60435"/>
    <w:rsid w:val="00D60542"/>
    <w:rsid w:val="00D606DB"/>
    <w:rsid w:val="00D60740"/>
    <w:rsid w:val="00D6088E"/>
    <w:rsid w:val="00D60A47"/>
    <w:rsid w:val="00D60B6B"/>
    <w:rsid w:val="00D60BFF"/>
    <w:rsid w:val="00D60C81"/>
    <w:rsid w:val="00D60CCD"/>
    <w:rsid w:val="00D616EA"/>
    <w:rsid w:val="00D61A9A"/>
    <w:rsid w:val="00D61D13"/>
    <w:rsid w:val="00D61D8F"/>
    <w:rsid w:val="00D61E3D"/>
    <w:rsid w:val="00D6211F"/>
    <w:rsid w:val="00D62176"/>
    <w:rsid w:val="00D62206"/>
    <w:rsid w:val="00D62263"/>
    <w:rsid w:val="00D6240A"/>
    <w:rsid w:val="00D62414"/>
    <w:rsid w:val="00D6281B"/>
    <w:rsid w:val="00D62954"/>
    <w:rsid w:val="00D62A81"/>
    <w:rsid w:val="00D62DA1"/>
    <w:rsid w:val="00D62DA4"/>
    <w:rsid w:val="00D62F08"/>
    <w:rsid w:val="00D62FED"/>
    <w:rsid w:val="00D631F3"/>
    <w:rsid w:val="00D63486"/>
    <w:rsid w:val="00D635F6"/>
    <w:rsid w:val="00D638C3"/>
    <w:rsid w:val="00D63BFE"/>
    <w:rsid w:val="00D63C2E"/>
    <w:rsid w:val="00D63D2D"/>
    <w:rsid w:val="00D64015"/>
    <w:rsid w:val="00D64140"/>
    <w:rsid w:val="00D6462C"/>
    <w:rsid w:val="00D64739"/>
    <w:rsid w:val="00D6480B"/>
    <w:rsid w:val="00D64A1C"/>
    <w:rsid w:val="00D64AF4"/>
    <w:rsid w:val="00D64CB2"/>
    <w:rsid w:val="00D64D42"/>
    <w:rsid w:val="00D64E79"/>
    <w:rsid w:val="00D64F66"/>
    <w:rsid w:val="00D64F78"/>
    <w:rsid w:val="00D64F97"/>
    <w:rsid w:val="00D6504B"/>
    <w:rsid w:val="00D65055"/>
    <w:rsid w:val="00D65111"/>
    <w:rsid w:val="00D655E4"/>
    <w:rsid w:val="00D65A8D"/>
    <w:rsid w:val="00D65CDD"/>
    <w:rsid w:val="00D65F47"/>
    <w:rsid w:val="00D660A8"/>
    <w:rsid w:val="00D66281"/>
    <w:rsid w:val="00D662E9"/>
    <w:rsid w:val="00D6645B"/>
    <w:rsid w:val="00D6647A"/>
    <w:rsid w:val="00D66558"/>
    <w:rsid w:val="00D66AB2"/>
    <w:rsid w:val="00D66EF5"/>
    <w:rsid w:val="00D67077"/>
    <w:rsid w:val="00D670A1"/>
    <w:rsid w:val="00D671EE"/>
    <w:rsid w:val="00D673DF"/>
    <w:rsid w:val="00D675DF"/>
    <w:rsid w:val="00D678AC"/>
    <w:rsid w:val="00D67927"/>
    <w:rsid w:val="00D6799D"/>
    <w:rsid w:val="00D67DC9"/>
    <w:rsid w:val="00D67DFB"/>
    <w:rsid w:val="00D703C3"/>
    <w:rsid w:val="00D704F0"/>
    <w:rsid w:val="00D70B42"/>
    <w:rsid w:val="00D70D00"/>
    <w:rsid w:val="00D70DAB"/>
    <w:rsid w:val="00D70F03"/>
    <w:rsid w:val="00D70F16"/>
    <w:rsid w:val="00D711C7"/>
    <w:rsid w:val="00D7124F"/>
    <w:rsid w:val="00D71B1E"/>
    <w:rsid w:val="00D71CDD"/>
    <w:rsid w:val="00D720DF"/>
    <w:rsid w:val="00D72353"/>
    <w:rsid w:val="00D724EB"/>
    <w:rsid w:val="00D726B2"/>
    <w:rsid w:val="00D727B3"/>
    <w:rsid w:val="00D72819"/>
    <w:rsid w:val="00D728C3"/>
    <w:rsid w:val="00D7295F"/>
    <w:rsid w:val="00D72B65"/>
    <w:rsid w:val="00D72B67"/>
    <w:rsid w:val="00D72F00"/>
    <w:rsid w:val="00D73089"/>
    <w:rsid w:val="00D738FC"/>
    <w:rsid w:val="00D73B10"/>
    <w:rsid w:val="00D73D1C"/>
    <w:rsid w:val="00D73D2F"/>
    <w:rsid w:val="00D7466D"/>
    <w:rsid w:val="00D747BD"/>
    <w:rsid w:val="00D74833"/>
    <w:rsid w:val="00D748B6"/>
    <w:rsid w:val="00D74A57"/>
    <w:rsid w:val="00D74A73"/>
    <w:rsid w:val="00D74D95"/>
    <w:rsid w:val="00D74E9E"/>
    <w:rsid w:val="00D7565C"/>
    <w:rsid w:val="00D757F9"/>
    <w:rsid w:val="00D7588E"/>
    <w:rsid w:val="00D758DD"/>
    <w:rsid w:val="00D75E53"/>
    <w:rsid w:val="00D75E56"/>
    <w:rsid w:val="00D75FED"/>
    <w:rsid w:val="00D7602A"/>
    <w:rsid w:val="00D763AD"/>
    <w:rsid w:val="00D76569"/>
    <w:rsid w:val="00D76668"/>
    <w:rsid w:val="00D76780"/>
    <w:rsid w:val="00D76E47"/>
    <w:rsid w:val="00D76EFE"/>
    <w:rsid w:val="00D770F3"/>
    <w:rsid w:val="00D772F2"/>
    <w:rsid w:val="00D772FE"/>
    <w:rsid w:val="00D773C3"/>
    <w:rsid w:val="00D77408"/>
    <w:rsid w:val="00D775F0"/>
    <w:rsid w:val="00D7772A"/>
    <w:rsid w:val="00D77777"/>
    <w:rsid w:val="00D7789A"/>
    <w:rsid w:val="00D77973"/>
    <w:rsid w:val="00D77991"/>
    <w:rsid w:val="00D779E7"/>
    <w:rsid w:val="00D77AD4"/>
    <w:rsid w:val="00D77E7A"/>
    <w:rsid w:val="00D77EB6"/>
    <w:rsid w:val="00D77FBB"/>
    <w:rsid w:val="00D800E4"/>
    <w:rsid w:val="00D80111"/>
    <w:rsid w:val="00D805EC"/>
    <w:rsid w:val="00D8077F"/>
    <w:rsid w:val="00D8081A"/>
    <w:rsid w:val="00D8084A"/>
    <w:rsid w:val="00D80BBF"/>
    <w:rsid w:val="00D80E1B"/>
    <w:rsid w:val="00D80E61"/>
    <w:rsid w:val="00D80ECB"/>
    <w:rsid w:val="00D8140D"/>
    <w:rsid w:val="00D81681"/>
    <w:rsid w:val="00D816B6"/>
    <w:rsid w:val="00D81717"/>
    <w:rsid w:val="00D820FB"/>
    <w:rsid w:val="00D82370"/>
    <w:rsid w:val="00D823AA"/>
    <w:rsid w:val="00D824E1"/>
    <w:rsid w:val="00D828C5"/>
    <w:rsid w:val="00D82B2A"/>
    <w:rsid w:val="00D82BD1"/>
    <w:rsid w:val="00D82C3F"/>
    <w:rsid w:val="00D82C54"/>
    <w:rsid w:val="00D82F05"/>
    <w:rsid w:val="00D832AF"/>
    <w:rsid w:val="00D8331B"/>
    <w:rsid w:val="00D83713"/>
    <w:rsid w:val="00D8389C"/>
    <w:rsid w:val="00D83AA0"/>
    <w:rsid w:val="00D83AB3"/>
    <w:rsid w:val="00D83C53"/>
    <w:rsid w:val="00D83DFB"/>
    <w:rsid w:val="00D83F64"/>
    <w:rsid w:val="00D84068"/>
    <w:rsid w:val="00D84102"/>
    <w:rsid w:val="00D84380"/>
    <w:rsid w:val="00D84427"/>
    <w:rsid w:val="00D84949"/>
    <w:rsid w:val="00D84AA7"/>
    <w:rsid w:val="00D84DDD"/>
    <w:rsid w:val="00D84E35"/>
    <w:rsid w:val="00D84F5D"/>
    <w:rsid w:val="00D85186"/>
    <w:rsid w:val="00D85317"/>
    <w:rsid w:val="00D8544B"/>
    <w:rsid w:val="00D855C2"/>
    <w:rsid w:val="00D8577D"/>
    <w:rsid w:val="00D8583A"/>
    <w:rsid w:val="00D858EE"/>
    <w:rsid w:val="00D85931"/>
    <w:rsid w:val="00D85933"/>
    <w:rsid w:val="00D8595B"/>
    <w:rsid w:val="00D85B7D"/>
    <w:rsid w:val="00D85BA5"/>
    <w:rsid w:val="00D85D53"/>
    <w:rsid w:val="00D85F30"/>
    <w:rsid w:val="00D85F5A"/>
    <w:rsid w:val="00D86161"/>
    <w:rsid w:val="00D8620A"/>
    <w:rsid w:val="00D86246"/>
    <w:rsid w:val="00D86382"/>
    <w:rsid w:val="00D8660F"/>
    <w:rsid w:val="00D86775"/>
    <w:rsid w:val="00D867BE"/>
    <w:rsid w:val="00D86816"/>
    <w:rsid w:val="00D868FE"/>
    <w:rsid w:val="00D8694D"/>
    <w:rsid w:val="00D869A4"/>
    <w:rsid w:val="00D86AFC"/>
    <w:rsid w:val="00D86BE8"/>
    <w:rsid w:val="00D86C06"/>
    <w:rsid w:val="00D86C55"/>
    <w:rsid w:val="00D86C70"/>
    <w:rsid w:val="00D86D97"/>
    <w:rsid w:val="00D871C4"/>
    <w:rsid w:val="00D8747F"/>
    <w:rsid w:val="00D8773A"/>
    <w:rsid w:val="00D877D3"/>
    <w:rsid w:val="00D87922"/>
    <w:rsid w:val="00D87BFB"/>
    <w:rsid w:val="00D87CB1"/>
    <w:rsid w:val="00D87F85"/>
    <w:rsid w:val="00D9032D"/>
    <w:rsid w:val="00D903BC"/>
    <w:rsid w:val="00D90497"/>
    <w:rsid w:val="00D906EC"/>
    <w:rsid w:val="00D9091C"/>
    <w:rsid w:val="00D90A87"/>
    <w:rsid w:val="00D90BD1"/>
    <w:rsid w:val="00D90DBC"/>
    <w:rsid w:val="00D90E63"/>
    <w:rsid w:val="00D9104F"/>
    <w:rsid w:val="00D9105D"/>
    <w:rsid w:val="00D91405"/>
    <w:rsid w:val="00D9155D"/>
    <w:rsid w:val="00D91771"/>
    <w:rsid w:val="00D91788"/>
    <w:rsid w:val="00D9186E"/>
    <w:rsid w:val="00D91B0C"/>
    <w:rsid w:val="00D91C83"/>
    <w:rsid w:val="00D91D9E"/>
    <w:rsid w:val="00D92075"/>
    <w:rsid w:val="00D922D6"/>
    <w:rsid w:val="00D92584"/>
    <w:rsid w:val="00D925C2"/>
    <w:rsid w:val="00D925DC"/>
    <w:rsid w:val="00D92724"/>
    <w:rsid w:val="00D92842"/>
    <w:rsid w:val="00D92DA5"/>
    <w:rsid w:val="00D92DED"/>
    <w:rsid w:val="00D930E5"/>
    <w:rsid w:val="00D932A9"/>
    <w:rsid w:val="00D93583"/>
    <w:rsid w:val="00D9362E"/>
    <w:rsid w:val="00D9363F"/>
    <w:rsid w:val="00D93D91"/>
    <w:rsid w:val="00D94051"/>
    <w:rsid w:val="00D9416F"/>
    <w:rsid w:val="00D9444A"/>
    <w:rsid w:val="00D945EF"/>
    <w:rsid w:val="00D94B98"/>
    <w:rsid w:val="00D94D0B"/>
    <w:rsid w:val="00D94D3A"/>
    <w:rsid w:val="00D957B7"/>
    <w:rsid w:val="00D95AB8"/>
    <w:rsid w:val="00D95C94"/>
    <w:rsid w:val="00D95CC4"/>
    <w:rsid w:val="00D9605A"/>
    <w:rsid w:val="00D96623"/>
    <w:rsid w:val="00D96868"/>
    <w:rsid w:val="00D968C9"/>
    <w:rsid w:val="00D969DF"/>
    <w:rsid w:val="00D970A5"/>
    <w:rsid w:val="00D970F9"/>
    <w:rsid w:val="00D9721F"/>
    <w:rsid w:val="00D9737E"/>
    <w:rsid w:val="00D97662"/>
    <w:rsid w:val="00D97852"/>
    <w:rsid w:val="00D978B8"/>
    <w:rsid w:val="00D979E7"/>
    <w:rsid w:val="00D97A63"/>
    <w:rsid w:val="00D97C08"/>
    <w:rsid w:val="00D97C14"/>
    <w:rsid w:val="00D97E9F"/>
    <w:rsid w:val="00DA0345"/>
    <w:rsid w:val="00DA0D4F"/>
    <w:rsid w:val="00DA0E6B"/>
    <w:rsid w:val="00DA1530"/>
    <w:rsid w:val="00DA156E"/>
    <w:rsid w:val="00DA1667"/>
    <w:rsid w:val="00DA16C3"/>
    <w:rsid w:val="00DA193C"/>
    <w:rsid w:val="00DA1C02"/>
    <w:rsid w:val="00DA1E17"/>
    <w:rsid w:val="00DA1F77"/>
    <w:rsid w:val="00DA1FDA"/>
    <w:rsid w:val="00DA2082"/>
    <w:rsid w:val="00DA215B"/>
    <w:rsid w:val="00DA23ED"/>
    <w:rsid w:val="00DA26A8"/>
    <w:rsid w:val="00DA2984"/>
    <w:rsid w:val="00DA2B28"/>
    <w:rsid w:val="00DA2EBB"/>
    <w:rsid w:val="00DA2FD9"/>
    <w:rsid w:val="00DA3120"/>
    <w:rsid w:val="00DA321C"/>
    <w:rsid w:val="00DA32D6"/>
    <w:rsid w:val="00DA34CA"/>
    <w:rsid w:val="00DA35D2"/>
    <w:rsid w:val="00DA37AA"/>
    <w:rsid w:val="00DA37D0"/>
    <w:rsid w:val="00DA3B19"/>
    <w:rsid w:val="00DA3B5C"/>
    <w:rsid w:val="00DA3B6D"/>
    <w:rsid w:val="00DA3B95"/>
    <w:rsid w:val="00DA3D3F"/>
    <w:rsid w:val="00DA3E22"/>
    <w:rsid w:val="00DA3ECE"/>
    <w:rsid w:val="00DA3EE0"/>
    <w:rsid w:val="00DA40BA"/>
    <w:rsid w:val="00DA4394"/>
    <w:rsid w:val="00DA43BA"/>
    <w:rsid w:val="00DA4B66"/>
    <w:rsid w:val="00DA4CE3"/>
    <w:rsid w:val="00DA5073"/>
    <w:rsid w:val="00DA5478"/>
    <w:rsid w:val="00DA579C"/>
    <w:rsid w:val="00DA5836"/>
    <w:rsid w:val="00DA584A"/>
    <w:rsid w:val="00DA586A"/>
    <w:rsid w:val="00DA5927"/>
    <w:rsid w:val="00DA5A15"/>
    <w:rsid w:val="00DA5D00"/>
    <w:rsid w:val="00DA5EC7"/>
    <w:rsid w:val="00DA6003"/>
    <w:rsid w:val="00DA6134"/>
    <w:rsid w:val="00DA62A2"/>
    <w:rsid w:val="00DA644A"/>
    <w:rsid w:val="00DA6745"/>
    <w:rsid w:val="00DA6B67"/>
    <w:rsid w:val="00DA6D47"/>
    <w:rsid w:val="00DA6D81"/>
    <w:rsid w:val="00DA6DC9"/>
    <w:rsid w:val="00DA6DE6"/>
    <w:rsid w:val="00DA713C"/>
    <w:rsid w:val="00DA7381"/>
    <w:rsid w:val="00DA7433"/>
    <w:rsid w:val="00DA76A9"/>
    <w:rsid w:val="00DA7E48"/>
    <w:rsid w:val="00DB0006"/>
    <w:rsid w:val="00DB014C"/>
    <w:rsid w:val="00DB016D"/>
    <w:rsid w:val="00DB02E3"/>
    <w:rsid w:val="00DB0365"/>
    <w:rsid w:val="00DB04BB"/>
    <w:rsid w:val="00DB04F0"/>
    <w:rsid w:val="00DB0524"/>
    <w:rsid w:val="00DB05C4"/>
    <w:rsid w:val="00DB0738"/>
    <w:rsid w:val="00DB07CC"/>
    <w:rsid w:val="00DB0B68"/>
    <w:rsid w:val="00DB0CBB"/>
    <w:rsid w:val="00DB0D2C"/>
    <w:rsid w:val="00DB0F64"/>
    <w:rsid w:val="00DB0F9C"/>
    <w:rsid w:val="00DB1026"/>
    <w:rsid w:val="00DB15EE"/>
    <w:rsid w:val="00DB16EB"/>
    <w:rsid w:val="00DB18E0"/>
    <w:rsid w:val="00DB1987"/>
    <w:rsid w:val="00DB1A4B"/>
    <w:rsid w:val="00DB1B98"/>
    <w:rsid w:val="00DB1CA0"/>
    <w:rsid w:val="00DB1D58"/>
    <w:rsid w:val="00DB1FA2"/>
    <w:rsid w:val="00DB2094"/>
    <w:rsid w:val="00DB2200"/>
    <w:rsid w:val="00DB224E"/>
    <w:rsid w:val="00DB2284"/>
    <w:rsid w:val="00DB2364"/>
    <w:rsid w:val="00DB2567"/>
    <w:rsid w:val="00DB273B"/>
    <w:rsid w:val="00DB2768"/>
    <w:rsid w:val="00DB277B"/>
    <w:rsid w:val="00DB27BD"/>
    <w:rsid w:val="00DB2AB2"/>
    <w:rsid w:val="00DB2B83"/>
    <w:rsid w:val="00DB2C95"/>
    <w:rsid w:val="00DB2E72"/>
    <w:rsid w:val="00DB317B"/>
    <w:rsid w:val="00DB3213"/>
    <w:rsid w:val="00DB3267"/>
    <w:rsid w:val="00DB384E"/>
    <w:rsid w:val="00DB3F92"/>
    <w:rsid w:val="00DB3FD4"/>
    <w:rsid w:val="00DB43F6"/>
    <w:rsid w:val="00DB4655"/>
    <w:rsid w:val="00DB4663"/>
    <w:rsid w:val="00DB4798"/>
    <w:rsid w:val="00DB4998"/>
    <w:rsid w:val="00DB4A15"/>
    <w:rsid w:val="00DB4AEA"/>
    <w:rsid w:val="00DB4DA2"/>
    <w:rsid w:val="00DB4F79"/>
    <w:rsid w:val="00DB5055"/>
    <w:rsid w:val="00DB5100"/>
    <w:rsid w:val="00DB515F"/>
    <w:rsid w:val="00DB52F0"/>
    <w:rsid w:val="00DB53B0"/>
    <w:rsid w:val="00DB5651"/>
    <w:rsid w:val="00DB56D5"/>
    <w:rsid w:val="00DB5778"/>
    <w:rsid w:val="00DB598B"/>
    <w:rsid w:val="00DB598E"/>
    <w:rsid w:val="00DB59A0"/>
    <w:rsid w:val="00DB5A3E"/>
    <w:rsid w:val="00DB5ACE"/>
    <w:rsid w:val="00DB5B98"/>
    <w:rsid w:val="00DB5C48"/>
    <w:rsid w:val="00DB5E7D"/>
    <w:rsid w:val="00DB5FBD"/>
    <w:rsid w:val="00DB60FC"/>
    <w:rsid w:val="00DB622E"/>
    <w:rsid w:val="00DB67A9"/>
    <w:rsid w:val="00DB67BA"/>
    <w:rsid w:val="00DB6967"/>
    <w:rsid w:val="00DB6A0C"/>
    <w:rsid w:val="00DB6C0F"/>
    <w:rsid w:val="00DB6D59"/>
    <w:rsid w:val="00DB6E5F"/>
    <w:rsid w:val="00DB6E8A"/>
    <w:rsid w:val="00DB6FDB"/>
    <w:rsid w:val="00DB718C"/>
    <w:rsid w:val="00DB73C7"/>
    <w:rsid w:val="00DB75B8"/>
    <w:rsid w:val="00DB7678"/>
    <w:rsid w:val="00DB790D"/>
    <w:rsid w:val="00DB79C1"/>
    <w:rsid w:val="00DB7DE2"/>
    <w:rsid w:val="00DB7FAC"/>
    <w:rsid w:val="00DC00A7"/>
    <w:rsid w:val="00DC0250"/>
    <w:rsid w:val="00DC044D"/>
    <w:rsid w:val="00DC051F"/>
    <w:rsid w:val="00DC07AA"/>
    <w:rsid w:val="00DC097C"/>
    <w:rsid w:val="00DC09CF"/>
    <w:rsid w:val="00DC1136"/>
    <w:rsid w:val="00DC13AB"/>
    <w:rsid w:val="00DC1406"/>
    <w:rsid w:val="00DC144B"/>
    <w:rsid w:val="00DC146D"/>
    <w:rsid w:val="00DC1470"/>
    <w:rsid w:val="00DC15D6"/>
    <w:rsid w:val="00DC1756"/>
    <w:rsid w:val="00DC19BD"/>
    <w:rsid w:val="00DC1ABC"/>
    <w:rsid w:val="00DC25F5"/>
    <w:rsid w:val="00DC2680"/>
    <w:rsid w:val="00DC26C7"/>
    <w:rsid w:val="00DC2B37"/>
    <w:rsid w:val="00DC2BEE"/>
    <w:rsid w:val="00DC2E5C"/>
    <w:rsid w:val="00DC2EED"/>
    <w:rsid w:val="00DC2F2F"/>
    <w:rsid w:val="00DC2F93"/>
    <w:rsid w:val="00DC3452"/>
    <w:rsid w:val="00DC36BC"/>
    <w:rsid w:val="00DC374A"/>
    <w:rsid w:val="00DC3AB2"/>
    <w:rsid w:val="00DC3C6D"/>
    <w:rsid w:val="00DC3D64"/>
    <w:rsid w:val="00DC3E34"/>
    <w:rsid w:val="00DC409B"/>
    <w:rsid w:val="00DC424B"/>
    <w:rsid w:val="00DC42F4"/>
    <w:rsid w:val="00DC42FD"/>
    <w:rsid w:val="00DC4A23"/>
    <w:rsid w:val="00DC4A4D"/>
    <w:rsid w:val="00DC4D3A"/>
    <w:rsid w:val="00DC4DDA"/>
    <w:rsid w:val="00DC4ECA"/>
    <w:rsid w:val="00DC4F57"/>
    <w:rsid w:val="00DC5177"/>
    <w:rsid w:val="00DC51B9"/>
    <w:rsid w:val="00DC537D"/>
    <w:rsid w:val="00DC53DF"/>
    <w:rsid w:val="00DC540A"/>
    <w:rsid w:val="00DC5670"/>
    <w:rsid w:val="00DC5757"/>
    <w:rsid w:val="00DC5B31"/>
    <w:rsid w:val="00DC5BF0"/>
    <w:rsid w:val="00DC5D12"/>
    <w:rsid w:val="00DC62E8"/>
    <w:rsid w:val="00DC630F"/>
    <w:rsid w:val="00DC6320"/>
    <w:rsid w:val="00DC6321"/>
    <w:rsid w:val="00DC6391"/>
    <w:rsid w:val="00DC666F"/>
    <w:rsid w:val="00DC6670"/>
    <w:rsid w:val="00DC6B85"/>
    <w:rsid w:val="00DC6EF1"/>
    <w:rsid w:val="00DC7525"/>
    <w:rsid w:val="00DC78A8"/>
    <w:rsid w:val="00DC7923"/>
    <w:rsid w:val="00DC7ADD"/>
    <w:rsid w:val="00DC7D8B"/>
    <w:rsid w:val="00DD0591"/>
    <w:rsid w:val="00DD0900"/>
    <w:rsid w:val="00DD0963"/>
    <w:rsid w:val="00DD0AED"/>
    <w:rsid w:val="00DD0B5D"/>
    <w:rsid w:val="00DD0D7B"/>
    <w:rsid w:val="00DD102F"/>
    <w:rsid w:val="00DD10D9"/>
    <w:rsid w:val="00DD146D"/>
    <w:rsid w:val="00DD15D9"/>
    <w:rsid w:val="00DD1851"/>
    <w:rsid w:val="00DD19DA"/>
    <w:rsid w:val="00DD1BE0"/>
    <w:rsid w:val="00DD1E25"/>
    <w:rsid w:val="00DD1F1C"/>
    <w:rsid w:val="00DD26CC"/>
    <w:rsid w:val="00DD2818"/>
    <w:rsid w:val="00DD2959"/>
    <w:rsid w:val="00DD2E9C"/>
    <w:rsid w:val="00DD2EAE"/>
    <w:rsid w:val="00DD2EEF"/>
    <w:rsid w:val="00DD303A"/>
    <w:rsid w:val="00DD3232"/>
    <w:rsid w:val="00DD35B6"/>
    <w:rsid w:val="00DD3990"/>
    <w:rsid w:val="00DD39EF"/>
    <w:rsid w:val="00DD3B19"/>
    <w:rsid w:val="00DD3C29"/>
    <w:rsid w:val="00DD3C3A"/>
    <w:rsid w:val="00DD3DCC"/>
    <w:rsid w:val="00DD4223"/>
    <w:rsid w:val="00DD4232"/>
    <w:rsid w:val="00DD4234"/>
    <w:rsid w:val="00DD444D"/>
    <w:rsid w:val="00DD4493"/>
    <w:rsid w:val="00DD45ED"/>
    <w:rsid w:val="00DD4658"/>
    <w:rsid w:val="00DD468B"/>
    <w:rsid w:val="00DD46B3"/>
    <w:rsid w:val="00DD4918"/>
    <w:rsid w:val="00DD4F59"/>
    <w:rsid w:val="00DD4F5F"/>
    <w:rsid w:val="00DD4F6A"/>
    <w:rsid w:val="00DD4FC3"/>
    <w:rsid w:val="00DD5010"/>
    <w:rsid w:val="00DD5462"/>
    <w:rsid w:val="00DD56C2"/>
    <w:rsid w:val="00DD5854"/>
    <w:rsid w:val="00DD58A0"/>
    <w:rsid w:val="00DD62C4"/>
    <w:rsid w:val="00DD647B"/>
    <w:rsid w:val="00DD6573"/>
    <w:rsid w:val="00DD6699"/>
    <w:rsid w:val="00DD67B3"/>
    <w:rsid w:val="00DD68CA"/>
    <w:rsid w:val="00DD699E"/>
    <w:rsid w:val="00DD6E77"/>
    <w:rsid w:val="00DD6EA6"/>
    <w:rsid w:val="00DD6F0F"/>
    <w:rsid w:val="00DD7275"/>
    <w:rsid w:val="00DD73A7"/>
    <w:rsid w:val="00DD7488"/>
    <w:rsid w:val="00DD7555"/>
    <w:rsid w:val="00DD7602"/>
    <w:rsid w:val="00DD7A9B"/>
    <w:rsid w:val="00DD7D19"/>
    <w:rsid w:val="00DD7F5B"/>
    <w:rsid w:val="00DE0011"/>
    <w:rsid w:val="00DE0203"/>
    <w:rsid w:val="00DE050F"/>
    <w:rsid w:val="00DE0514"/>
    <w:rsid w:val="00DE0515"/>
    <w:rsid w:val="00DE0597"/>
    <w:rsid w:val="00DE0669"/>
    <w:rsid w:val="00DE0AB0"/>
    <w:rsid w:val="00DE0D14"/>
    <w:rsid w:val="00DE0E25"/>
    <w:rsid w:val="00DE0EFA"/>
    <w:rsid w:val="00DE102D"/>
    <w:rsid w:val="00DE1259"/>
    <w:rsid w:val="00DE16D9"/>
    <w:rsid w:val="00DE1705"/>
    <w:rsid w:val="00DE175F"/>
    <w:rsid w:val="00DE17E2"/>
    <w:rsid w:val="00DE1815"/>
    <w:rsid w:val="00DE18E8"/>
    <w:rsid w:val="00DE1BB0"/>
    <w:rsid w:val="00DE1CBE"/>
    <w:rsid w:val="00DE1FAA"/>
    <w:rsid w:val="00DE206E"/>
    <w:rsid w:val="00DE2464"/>
    <w:rsid w:val="00DE246F"/>
    <w:rsid w:val="00DE24ED"/>
    <w:rsid w:val="00DE260A"/>
    <w:rsid w:val="00DE26B4"/>
    <w:rsid w:val="00DE27DC"/>
    <w:rsid w:val="00DE29C7"/>
    <w:rsid w:val="00DE2B87"/>
    <w:rsid w:val="00DE2CF5"/>
    <w:rsid w:val="00DE34AB"/>
    <w:rsid w:val="00DE3550"/>
    <w:rsid w:val="00DE359F"/>
    <w:rsid w:val="00DE35BA"/>
    <w:rsid w:val="00DE3621"/>
    <w:rsid w:val="00DE3665"/>
    <w:rsid w:val="00DE386B"/>
    <w:rsid w:val="00DE38AD"/>
    <w:rsid w:val="00DE39AC"/>
    <w:rsid w:val="00DE3B2F"/>
    <w:rsid w:val="00DE3B99"/>
    <w:rsid w:val="00DE3BD3"/>
    <w:rsid w:val="00DE3F22"/>
    <w:rsid w:val="00DE3F2D"/>
    <w:rsid w:val="00DE3FE4"/>
    <w:rsid w:val="00DE401E"/>
    <w:rsid w:val="00DE455A"/>
    <w:rsid w:val="00DE4760"/>
    <w:rsid w:val="00DE481A"/>
    <w:rsid w:val="00DE4A9C"/>
    <w:rsid w:val="00DE4B08"/>
    <w:rsid w:val="00DE4BD3"/>
    <w:rsid w:val="00DE4C46"/>
    <w:rsid w:val="00DE5012"/>
    <w:rsid w:val="00DE5022"/>
    <w:rsid w:val="00DE50D8"/>
    <w:rsid w:val="00DE51B5"/>
    <w:rsid w:val="00DE5717"/>
    <w:rsid w:val="00DE5765"/>
    <w:rsid w:val="00DE5804"/>
    <w:rsid w:val="00DE5862"/>
    <w:rsid w:val="00DE5A0C"/>
    <w:rsid w:val="00DE5DDB"/>
    <w:rsid w:val="00DE6229"/>
    <w:rsid w:val="00DE636E"/>
    <w:rsid w:val="00DE63F5"/>
    <w:rsid w:val="00DE64B1"/>
    <w:rsid w:val="00DE6668"/>
    <w:rsid w:val="00DE6734"/>
    <w:rsid w:val="00DE74FE"/>
    <w:rsid w:val="00DE7559"/>
    <w:rsid w:val="00DE7641"/>
    <w:rsid w:val="00DE7B43"/>
    <w:rsid w:val="00DF000B"/>
    <w:rsid w:val="00DF0489"/>
    <w:rsid w:val="00DF04A7"/>
    <w:rsid w:val="00DF0680"/>
    <w:rsid w:val="00DF090E"/>
    <w:rsid w:val="00DF0D4E"/>
    <w:rsid w:val="00DF0DB8"/>
    <w:rsid w:val="00DF0F1C"/>
    <w:rsid w:val="00DF111A"/>
    <w:rsid w:val="00DF1325"/>
    <w:rsid w:val="00DF1376"/>
    <w:rsid w:val="00DF17FB"/>
    <w:rsid w:val="00DF1846"/>
    <w:rsid w:val="00DF1AB8"/>
    <w:rsid w:val="00DF1B1F"/>
    <w:rsid w:val="00DF1D30"/>
    <w:rsid w:val="00DF1D4E"/>
    <w:rsid w:val="00DF1F38"/>
    <w:rsid w:val="00DF20D7"/>
    <w:rsid w:val="00DF2150"/>
    <w:rsid w:val="00DF22E9"/>
    <w:rsid w:val="00DF2300"/>
    <w:rsid w:val="00DF234D"/>
    <w:rsid w:val="00DF25FA"/>
    <w:rsid w:val="00DF262C"/>
    <w:rsid w:val="00DF277B"/>
    <w:rsid w:val="00DF2C0F"/>
    <w:rsid w:val="00DF2D84"/>
    <w:rsid w:val="00DF3362"/>
    <w:rsid w:val="00DF3368"/>
    <w:rsid w:val="00DF3619"/>
    <w:rsid w:val="00DF362E"/>
    <w:rsid w:val="00DF376F"/>
    <w:rsid w:val="00DF3A1F"/>
    <w:rsid w:val="00DF3CDC"/>
    <w:rsid w:val="00DF3E7A"/>
    <w:rsid w:val="00DF3F42"/>
    <w:rsid w:val="00DF3F6F"/>
    <w:rsid w:val="00DF4079"/>
    <w:rsid w:val="00DF4240"/>
    <w:rsid w:val="00DF42C5"/>
    <w:rsid w:val="00DF45BC"/>
    <w:rsid w:val="00DF45E7"/>
    <w:rsid w:val="00DF492A"/>
    <w:rsid w:val="00DF4990"/>
    <w:rsid w:val="00DF4A0D"/>
    <w:rsid w:val="00DF4D98"/>
    <w:rsid w:val="00DF4FBB"/>
    <w:rsid w:val="00DF52F4"/>
    <w:rsid w:val="00DF531B"/>
    <w:rsid w:val="00DF53D5"/>
    <w:rsid w:val="00DF58BB"/>
    <w:rsid w:val="00DF595F"/>
    <w:rsid w:val="00DF596A"/>
    <w:rsid w:val="00DF5978"/>
    <w:rsid w:val="00DF59B1"/>
    <w:rsid w:val="00DF5E8B"/>
    <w:rsid w:val="00DF6100"/>
    <w:rsid w:val="00DF628E"/>
    <w:rsid w:val="00DF62FA"/>
    <w:rsid w:val="00DF6335"/>
    <w:rsid w:val="00DF6442"/>
    <w:rsid w:val="00DF66EB"/>
    <w:rsid w:val="00DF6865"/>
    <w:rsid w:val="00DF68BD"/>
    <w:rsid w:val="00DF68C4"/>
    <w:rsid w:val="00DF68EA"/>
    <w:rsid w:val="00DF691B"/>
    <w:rsid w:val="00DF6B56"/>
    <w:rsid w:val="00DF6FB8"/>
    <w:rsid w:val="00DF705C"/>
    <w:rsid w:val="00DF788E"/>
    <w:rsid w:val="00DF7A7E"/>
    <w:rsid w:val="00DF7A80"/>
    <w:rsid w:val="00DF7C2D"/>
    <w:rsid w:val="00E00002"/>
    <w:rsid w:val="00E00010"/>
    <w:rsid w:val="00E000EB"/>
    <w:rsid w:val="00E00213"/>
    <w:rsid w:val="00E004BD"/>
    <w:rsid w:val="00E0059D"/>
    <w:rsid w:val="00E00718"/>
    <w:rsid w:val="00E00BA4"/>
    <w:rsid w:val="00E00CF4"/>
    <w:rsid w:val="00E0101F"/>
    <w:rsid w:val="00E0106A"/>
    <w:rsid w:val="00E0106E"/>
    <w:rsid w:val="00E01238"/>
    <w:rsid w:val="00E013FC"/>
    <w:rsid w:val="00E0142D"/>
    <w:rsid w:val="00E0174B"/>
    <w:rsid w:val="00E01765"/>
    <w:rsid w:val="00E018A4"/>
    <w:rsid w:val="00E01CDC"/>
    <w:rsid w:val="00E01D4D"/>
    <w:rsid w:val="00E01D71"/>
    <w:rsid w:val="00E01E3A"/>
    <w:rsid w:val="00E01E6A"/>
    <w:rsid w:val="00E01F81"/>
    <w:rsid w:val="00E0225F"/>
    <w:rsid w:val="00E023A4"/>
    <w:rsid w:val="00E02747"/>
    <w:rsid w:val="00E027DA"/>
    <w:rsid w:val="00E027DE"/>
    <w:rsid w:val="00E028FD"/>
    <w:rsid w:val="00E02944"/>
    <w:rsid w:val="00E02994"/>
    <w:rsid w:val="00E02CA0"/>
    <w:rsid w:val="00E02D5C"/>
    <w:rsid w:val="00E02E8A"/>
    <w:rsid w:val="00E02EEC"/>
    <w:rsid w:val="00E02FF2"/>
    <w:rsid w:val="00E031B4"/>
    <w:rsid w:val="00E034D2"/>
    <w:rsid w:val="00E0361E"/>
    <w:rsid w:val="00E03772"/>
    <w:rsid w:val="00E03B1E"/>
    <w:rsid w:val="00E04308"/>
    <w:rsid w:val="00E04393"/>
    <w:rsid w:val="00E04397"/>
    <w:rsid w:val="00E046C5"/>
    <w:rsid w:val="00E0482D"/>
    <w:rsid w:val="00E04831"/>
    <w:rsid w:val="00E048FD"/>
    <w:rsid w:val="00E04993"/>
    <w:rsid w:val="00E049D9"/>
    <w:rsid w:val="00E04B59"/>
    <w:rsid w:val="00E04EDC"/>
    <w:rsid w:val="00E04FA9"/>
    <w:rsid w:val="00E0505A"/>
    <w:rsid w:val="00E050E7"/>
    <w:rsid w:val="00E05223"/>
    <w:rsid w:val="00E05234"/>
    <w:rsid w:val="00E052E6"/>
    <w:rsid w:val="00E05390"/>
    <w:rsid w:val="00E054B6"/>
    <w:rsid w:val="00E05673"/>
    <w:rsid w:val="00E0596B"/>
    <w:rsid w:val="00E059B4"/>
    <w:rsid w:val="00E05A60"/>
    <w:rsid w:val="00E05C8F"/>
    <w:rsid w:val="00E05D9B"/>
    <w:rsid w:val="00E05E23"/>
    <w:rsid w:val="00E0633E"/>
    <w:rsid w:val="00E0649B"/>
    <w:rsid w:val="00E064AD"/>
    <w:rsid w:val="00E0689D"/>
    <w:rsid w:val="00E069C6"/>
    <w:rsid w:val="00E06C40"/>
    <w:rsid w:val="00E06C5F"/>
    <w:rsid w:val="00E06C7E"/>
    <w:rsid w:val="00E06D01"/>
    <w:rsid w:val="00E06D05"/>
    <w:rsid w:val="00E06F87"/>
    <w:rsid w:val="00E06FC0"/>
    <w:rsid w:val="00E07241"/>
    <w:rsid w:val="00E07334"/>
    <w:rsid w:val="00E07419"/>
    <w:rsid w:val="00E0755C"/>
    <w:rsid w:val="00E075D7"/>
    <w:rsid w:val="00E07642"/>
    <w:rsid w:val="00E076D0"/>
    <w:rsid w:val="00E07AB6"/>
    <w:rsid w:val="00E07AB8"/>
    <w:rsid w:val="00E07C35"/>
    <w:rsid w:val="00E07C79"/>
    <w:rsid w:val="00E07FB7"/>
    <w:rsid w:val="00E10012"/>
    <w:rsid w:val="00E10153"/>
    <w:rsid w:val="00E107A6"/>
    <w:rsid w:val="00E10847"/>
    <w:rsid w:val="00E10F7F"/>
    <w:rsid w:val="00E10FD3"/>
    <w:rsid w:val="00E1162B"/>
    <w:rsid w:val="00E117EE"/>
    <w:rsid w:val="00E11B5E"/>
    <w:rsid w:val="00E11B83"/>
    <w:rsid w:val="00E11C4F"/>
    <w:rsid w:val="00E11C6E"/>
    <w:rsid w:val="00E11FF9"/>
    <w:rsid w:val="00E1204C"/>
    <w:rsid w:val="00E12613"/>
    <w:rsid w:val="00E12871"/>
    <w:rsid w:val="00E12884"/>
    <w:rsid w:val="00E1295B"/>
    <w:rsid w:val="00E12C4E"/>
    <w:rsid w:val="00E12EF1"/>
    <w:rsid w:val="00E12F9A"/>
    <w:rsid w:val="00E1309D"/>
    <w:rsid w:val="00E131F4"/>
    <w:rsid w:val="00E1342B"/>
    <w:rsid w:val="00E1358C"/>
    <w:rsid w:val="00E13764"/>
    <w:rsid w:val="00E13784"/>
    <w:rsid w:val="00E137B0"/>
    <w:rsid w:val="00E13890"/>
    <w:rsid w:val="00E13942"/>
    <w:rsid w:val="00E13A09"/>
    <w:rsid w:val="00E13D87"/>
    <w:rsid w:val="00E1405B"/>
    <w:rsid w:val="00E144E9"/>
    <w:rsid w:val="00E145A7"/>
    <w:rsid w:val="00E146BB"/>
    <w:rsid w:val="00E1479C"/>
    <w:rsid w:val="00E14829"/>
    <w:rsid w:val="00E14945"/>
    <w:rsid w:val="00E149BE"/>
    <w:rsid w:val="00E14D05"/>
    <w:rsid w:val="00E14F1D"/>
    <w:rsid w:val="00E14FB2"/>
    <w:rsid w:val="00E1512D"/>
    <w:rsid w:val="00E15225"/>
    <w:rsid w:val="00E1531C"/>
    <w:rsid w:val="00E1553F"/>
    <w:rsid w:val="00E155D0"/>
    <w:rsid w:val="00E1588D"/>
    <w:rsid w:val="00E15909"/>
    <w:rsid w:val="00E15A2A"/>
    <w:rsid w:val="00E15A9F"/>
    <w:rsid w:val="00E15BCF"/>
    <w:rsid w:val="00E15D2B"/>
    <w:rsid w:val="00E15DD4"/>
    <w:rsid w:val="00E160F0"/>
    <w:rsid w:val="00E16297"/>
    <w:rsid w:val="00E16338"/>
    <w:rsid w:val="00E16452"/>
    <w:rsid w:val="00E16672"/>
    <w:rsid w:val="00E16831"/>
    <w:rsid w:val="00E16994"/>
    <w:rsid w:val="00E1705A"/>
    <w:rsid w:val="00E170AB"/>
    <w:rsid w:val="00E17354"/>
    <w:rsid w:val="00E17570"/>
    <w:rsid w:val="00E17694"/>
    <w:rsid w:val="00E17804"/>
    <w:rsid w:val="00E17902"/>
    <w:rsid w:val="00E17A30"/>
    <w:rsid w:val="00E17C40"/>
    <w:rsid w:val="00E2028D"/>
    <w:rsid w:val="00E20AA7"/>
    <w:rsid w:val="00E20AFB"/>
    <w:rsid w:val="00E20B6F"/>
    <w:rsid w:val="00E20BD8"/>
    <w:rsid w:val="00E20F00"/>
    <w:rsid w:val="00E215C7"/>
    <w:rsid w:val="00E2161F"/>
    <w:rsid w:val="00E216E9"/>
    <w:rsid w:val="00E21745"/>
    <w:rsid w:val="00E2188B"/>
    <w:rsid w:val="00E21A48"/>
    <w:rsid w:val="00E21ADB"/>
    <w:rsid w:val="00E21E8A"/>
    <w:rsid w:val="00E220BE"/>
    <w:rsid w:val="00E2223F"/>
    <w:rsid w:val="00E22425"/>
    <w:rsid w:val="00E224EF"/>
    <w:rsid w:val="00E2277B"/>
    <w:rsid w:val="00E22890"/>
    <w:rsid w:val="00E22BC3"/>
    <w:rsid w:val="00E23045"/>
    <w:rsid w:val="00E234BC"/>
    <w:rsid w:val="00E2355B"/>
    <w:rsid w:val="00E235C6"/>
    <w:rsid w:val="00E23656"/>
    <w:rsid w:val="00E23905"/>
    <w:rsid w:val="00E23ADD"/>
    <w:rsid w:val="00E23BB2"/>
    <w:rsid w:val="00E23D46"/>
    <w:rsid w:val="00E23DC9"/>
    <w:rsid w:val="00E23EB7"/>
    <w:rsid w:val="00E24062"/>
    <w:rsid w:val="00E2450E"/>
    <w:rsid w:val="00E2474B"/>
    <w:rsid w:val="00E24894"/>
    <w:rsid w:val="00E24C46"/>
    <w:rsid w:val="00E24D4F"/>
    <w:rsid w:val="00E24FA2"/>
    <w:rsid w:val="00E252E4"/>
    <w:rsid w:val="00E2555C"/>
    <w:rsid w:val="00E257E4"/>
    <w:rsid w:val="00E25E18"/>
    <w:rsid w:val="00E26313"/>
    <w:rsid w:val="00E26367"/>
    <w:rsid w:val="00E263A8"/>
    <w:rsid w:val="00E2657A"/>
    <w:rsid w:val="00E2665A"/>
    <w:rsid w:val="00E26696"/>
    <w:rsid w:val="00E267C2"/>
    <w:rsid w:val="00E26CD9"/>
    <w:rsid w:val="00E26E29"/>
    <w:rsid w:val="00E2701E"/>
    <w:rsid w:val="00E27109"/>
    <w:rsid w:val="00E27124"/>
    <w:rsid w:val="00E27401"/>
    <w:rsid w:val="00E27588"/>
    <w:rsid w:val="00E27663"/>
    <w:rsid w:val="00E27A6C"/>
    <w:rsid w:val="00E27FE8"/>
    <w:rsid w:val="00E3016F"/>
    <w:rsid w:val="00E30321"/>
    <w:rsid w:val="00E303D0"/>
    <w:rsid w:val="00E3048A"/>
    <w:rsid w:val="00E30540"/>
    <w:rsid w:val="00E305A9"/>
    <w:rsid w:val="00E3086C"/>
    <w:rsid w:val="00E309D6"/>
    <w:rsid w:val="00E309DB"/>
    <w:rsid w:val="00E30A73"/>
    <w:rsid w:val="00E30B19"/>
    <w:rsid w:val="00E30C6F"/>
    <w:rsid w:val="00E30D39"/>
    <w:rsid w:val="00E30FD8"/>
    <w:rsid w:val="00E3102E"/>
    <w:rsid w:val="00E310A4"/>
    <w:rsid w:val="00E310AC"/>
    <w:rsid w:val="00E3124C"/>
    <w:rsid w:val="00E3133C"/>
    <w:rsid w:val="00E316F7"/>
    <w:rsid w:val="00E31749"/>
    <w:rsid w:val="00E31A45"/>
    <w:rsid w:val="00E31AB8"/>
    <w:rsid w:val="00E31B0D"/>
    <w:rsid w:val="00E31DC5"/>
    <w:rsid w:val="00E31EEE"/>
    <w:rsid w:val="00E32109"/>
    <w:rsid w:val="00E3231D"/>
    <w:rsid w:val="00E323A2"/>
    <w:rsid w:val="00E323A5"/>
    <w:rsid w:val="00E3272B"/>
    <w:rsid w:val="00E32927"/>
    <w:rsid w:val="00E32991"/>
    <w:rsid w:val="00E32B3B"/>
    <w:rsid w:val="00E32B9A"/>
    <w:rsid w:val="00E32BB0"/>
    <w:rsid w:val="00E32BEA"/>
    <w:rsid w:val="00E32FBC"/>
    <w:rsid w:val="00E32FDF"/>
    <w:rsid w:val="00E335C6"/>
    <w:rsid w:val="00E335EC"/>
    <w:rsid w:val="00E33779"/>
    <w:rsid w:val="00E337D8"/>
    <w:rsid w:val="00E33D5F"/>
    <w:rsid w:val="00E33EDD"/>
    <w:rsid w:val="00E33F8B"/>
    <w:rsid w:val="00E3402C"/>
    <w:rsid w:val="00E34174"/>
    <w:rsid w:val="00E342E5"/>
    <w:rsid w:val="00E3438E"/>
    <w:rsid w:val="00E3440E"/>
    <w:rsid w:val="00E34488"/>
    <w:rsid w:val="00E344D0"/>
    <w:rsid w:val="00E34719"/>
    <w:rsid w:val="00E3477A"/>
    <w:rsid w:val="00E347CD"/>
    <w:rsid w:val="00E3482A"/>
    <w:rsid w:val="00E348E9"/>
    <w:rsid w:val="00E34ACC"/>
    <w:rsid w:val="00E34B5B"/>
    <w:rsid w:val="00E34C87"/>
    <w:rsid w:val="00E34CAB"/>
    <w:rsid w:val="00E34E96"/>
    <w:rsid w:val="00E34F26"/>
    <w:rsid w:val="00E350FE"/>
    <w:rsid w:val="00E3552F"/>
    <w:rsid w:val="00E35586"/>
    <w:rsid w:val="00E355CB"/>
    <w:rsid w:val="00E35624"/>
    <w:rsid w:val="00E35702"/>
    <w:rsid w:val="00E35745"/>
    <w:rsid w:val="00E35A7E"/>
    <w:rsid w:val="00E35B17"/>
    <w:rsid w:val="00E35BBB"/>
    <w:rsid w:val="00E35C8B"/>
    <w:rsid w:val="00E35DDA"/>
    <w:rsid w:val="00E35E47"/>
    <w:rsid w:val="00E360F4"/>
    <w:rsid w:val="00E36256"/>
    <w:rsid w:val="00E362A6"/>
    <w:rsid w:val="00E367C6"/>
    <w:rsid w:val="00E36996"/>
    <w:rsid w:val="00E369A4"/>
    <w:rsid w:val="00E369E6"/>
    <w:rsid w:val="00E36A0E"/>
    <w:rsid w:val="00E36ACC"/>
    <w:rsid w:val="00E36ACD"/>
    <w:rsid w:val="00E36E5C"/>
    <w:rsid w:val="00E3700B"/>
    <w:rsid w:val="00E372BB"/>
    <w:rsid w:val="00E37339"/>
    <w:rsid w:val="00E37399"/>
    <w:rsid w:val="00E374EC"/>
    <w:rsid w:val="00E37A45"/>
    <w:rsid w:val="00E37C6F"/>
    <w:rsid w:val="00E37D28"/>
    <w:rsid w:val="00E37D36"/>
    <w:rsid w:val="00E37D9E"/>
    <w:rsid w:val="00E40073"/>
    <w:rsid w:val="00E401FD"/>
    <w:rsid w:val="00E40243"/>
    <w:rsid w:val="00E402C8"/>
    <w:rsid w:val="00E402F6"/>
    <w:rsid w:val="00E404C4"/>
    <w:rsid w:val="00E4060A"/>
    <w:rsid w:val="00E40C15"/>
    <w:rsid w:val="00E40E02"/>
    <w:rsid w:val="00E40FEE"/>
    <w:rsid w:val="00E4116F"/>
    <w:rsid w:val="00E411C0"/>
    <w:rsid w:val="00E41514"/>
    <w:rsid w:val="00E415F3"/>
    <w:rsid w:val="00E4167B"/>
    <w:rsid w:val="00E4185A"/>
    <w:rsid w:val="00E41AC6"/>
    <w:rsid w:val="00E41C21"/>
    <w:rsid w:val="00E41F0E"/>
    <w:rsid w:val="00E422E5"/>
    <w:rsid w:val="00E425A2"/>
    <w:rsid w:val="00E42614"/>
    <w:rsid w:val="00E426EF"/>
    <w:rsid w:val="00E42901"/>
    <w:rsid w:val="00E42DD2"/>
    <w:rsid w:val="00E42E4B"/>
    <w:rsid w:val="00E42F1D"/>
    <w:rsid w:val="00E431CB"/>
    <w:rsid w:val="00E432EA"/>
    <w:rsid w:val="00E432F6"/>
    <w:rsid w:val="00E43682"/>
    <w:rsid w:val="00E436F9"/>
    <w:rsid w:val="00E43732"/>
    <w:rsid w:val="00E43842"/>
    <w:rsid w:val="00E43B9F"/>
    <w:rsid w:val="00E43CCE"/>
    <w:rsid w:val="00E43D69"/>
    <w:rsid w:val="00E43F57"/>
    <w:rsid w:val="00E43FFE"/>
    <w:rsid w:val="00E4402D"/>
    <w:rsid w:val="00E4409D"/>
    <w:rsid w:val="00E44281"/>
    <w:rsid w:val="00E44314"/>
    <w:rsid w:val="00E4435F"/>
    <w:rsid w:val="00E444C5"/>
    <w:rsid w:val="00E445FF"/>
    <w:rsid w:val="00E446FD"/>
    <w:rsid w:val="00E448AA"/>
    <w:rsid w:val="00E44900"/>
    <w:rsid w:val="00E44972"/>
    <w:rsid w:val="00E44CDD"/>
    <w:rsid w:val="00E44D79"/>
    <w:rsid w:val="00E44E39"/>
    <w:rsid w:val="00E45129"/>
    <w:rsid w:val="00E4513D"/>
    <w:rsid w:val="00E4521D"/>
    <w:rsid w:val="00E4526A"/>
    <w:rsid w:val="00E4581F"/>
    <w:rsid w:val="00E4585D"/>
    <w:rsid w:val="00E45ADF"/>
    <w:rsid w:val="00E45C95"/>
    <w:rsid w:val="00E45FE9"/>
    <w:rsid w:val="00E460C1"/>
    <w:rsid w:val="00E46204"/>
    <w:rsid w:val="00E462AB"/>
    <w:rsid w:val="00E4649A"/>
    <w:rsid w:val="00E4667A"/>
    <w:rsid w:val="00E46A46"/>
    <w:rsid w:val="00E46B8C"/>
    <w:rsid w:val="00E46E2F"/>
    <w:rsid w:val="00E46FDB"/>
    <w:rsid w:val="00E472CC"/>
    <w:rsid w:val="00E47710"/>
    <w:rsid w:val="00E477E0"/>
    <w:rsid w:val="00E47B1A"/>
    <w:rsid w:val="00E47B7B"/>
    <w:rsid w:val="00E47B82"/>
    <w:rsid w:val="00E47BFA"/>
    <w:rsid w:val="00E47E45"/>
    <w:rsid w:val="00E47E96"/>
    <w:rsid w:val="00E47F6A"/>
    <w:rsid w:val="00E50083"/>
    <w:rsid w:val="00E50331"/>
    <w:rsid w:val="00E505D0"/>
    <w:rsid w:val="00E5064E"/>
    <w:rsid w:val="00E509D2"/>
    <w:rsid w:val="00E50BF8"/>
    <w:rsid w:val="00E50D85"/>
    <w:rsid w:val="00E51238"/>
    <w:rsid w:val="00E51498"/>
    <w:rsid w:val="00E51633"/>
    <w:rsid w:val="00E518F8"/>
    <w:rsid w:val="00E51A63"/>
    <w:rsid w:val="00E51CC6"/>
    <w:rsid w:val="00E51E65"/>
    <w:rsid w:val="00E51E93"/>
    <w:rsid w:val="00E51F0C"/>
    <w:rsid w:val="00E51FCD"/>
    <w:rsid w:val="00E52154"/>
    <w:rsid w:val="00E5273B"/>
    <w:rsid w:val="00E527B5"/>
    <w:rsid w:val="00E528CA"/>
    <w:rsid w:val="00E52965"/>
    <w:rsid w:val="00E52B5B"/>
    <w:rsid w:val="00E52ED9"/>
    <w:rsid w:val="00E531C3"/>
    <w:rsid w:val="00E53229"/>
    <w:rsid w:val="00E53368"/>
    <w:rsid w:val="00E533FD"/>
    <w:rsid w:val="00E53463"/>
    <w:rsid w:val="00E537F4"/>
    <w:rsid w:val="00E53871"/>
    <w:rsid w:val="00E53905"/>
    <w:rsid w:val="00E539DC"/>
    <w:rsid w:val="00E53BF1"/>
    <w:rsid w:val="00E53C62"/>
    <w:rsid w:val="00E53C6A"/>
    <w:rsid w:val="00E53F31"/>
    <w:rsid w:val="00E54087"/>
    <w:rsid w:val="00E540B9"/>
    <w:rsid w:val="00E540E2"/>
    <w:rsid w:val="00E544D3"/>
    <w:rsid w:val="00E544E0"/>
    <w:rsid w:val="00E54648"/>
    <w:rsid w:val="00E54928"/>
    <w:rsid w:val="00E54C08"/>
    <w:rsid w:val="00E54C6F"/>
    <w:rsid w:val="00E54EAA"/>
    <w:rsid w:val="00E5507B"/>
    <w:rsid w:val="00E55093"/>
    <w:rsid w:val="00E55232"/>
    <w:rsid w:val="00E55296"/>
    <w:rsid w:val="00E552C3"/>
    <w:rsid w:val="00E55369"/>
    <w:rsid w:val="00E55444"/>
    <w:rsid w:val="00E5558C"/>
    <w:rsid w:val="00E556AD"/>
    <w:rsid w:val="00E55740"/>
    <w:rsid w:val="00E55785"/>
    <w:rsid w:val="00E558E9"/>
    <w:rsid w:val="00E55A6E"/>
    <w:rsid w:val="00E55E80"/>
    <w:rsid w:val="00E55ECB"/>
    <w:rsid w:val="00E56143"/>
    <w:rsid w:val="00E56297"/>
    <w:rsid w:val="00E5699F"/>
    <w:rsid w:val="00E569B9"/>
    <w:rsid w:val="00E56E21"/>
    <w:rsid w:val="00E56E54"/>
    <w:rsid w:val="00E56F98"/>
    <w:rsid w:val="00E5708D"/>
    <w:rsid w:val="00E5717F"/>
    <w:rsid w:val="00E57201"/>
    <w:rsid w:val="00E57247"/>
    <w:rsid w:val="00E572C6"/>
    <w:rsid w:val="00E57310"/>
    <w:rsid w:val="00E573FC"/>
    <w:rsid w:val="00E57541"/>
    <w:rsid w:val="00E57A3C"/>
    <w:rsid w:val="00E57AAD"/>
    <w:rsid w:val="00E57B45"/>
    <w:rsid w:val="00E57B91"/>
    <w:rsid w:val="00E57C60"/>
    <w:rsid w:val="00E57C82"/>
    <w:rsid w:val="00E602B2"/>
    <w:rsid w:val="00E602FE"/>
    <w:rsid w:val="00E60470"/>
    <w:rsid w:val="00E6094F"/>
    <w:rsid w:val="00E609BC"/>
    <w:rsid w:val="00E60ED3"/>
    <w:rsid w:val="00E60F4D"/>
    <w:rsid w:val="00E60F57"/>
    <w:rsid w:val="00E61029"/>
    <w:rsid w:val="00E61471"/>
    <w:rsid w:val="00E615F0"/>
    <w:rsid w:val="00E61AA8"/>
    <w:rsid w:val="00E61B20"/>
    <w:rsid w:val="00E61E48"/>
    <w:rsid w:val="00E61F21"/>
    <w:rsid w:val="00E61F6C"/>
    <w:rsid w:val="00E62023"/>
    <w:rsid w:val="00E62140"/>
    <w:rsid w:val="00E62632"/>
    <w:rsid w:val="00E62C6B"/>
    <w:rsid w:val="00E62D5D"/>
    <w:rsid w:val="00E62E8E"/>
    <w:rsid w:val="00E62FBB"/>
    <w:rsid w:val="00E631D5"/>
    <w:rsid w:val="00E63220"/>
    <w:rsid w:val="00E6327A"/>
    <w:rsid w:val="00E6352A"/>
    <w:rsid w:val="00E63677"/>
    <w:rsid w:val="00E6376E"/>
    <w:rsid w:val="00E638C0"/>
    <w:rsid w:val="00E6390A"/>
    <w:rsid w:val="00E63980"/>
    <w:rsid w:val="00E639BC"/>
    <w:rsid w:val="00E63A8B"/>
    <w:rsid w:val="00E63AF3"/>
    <w:rsid w:val="00E63B5F"/>
    <w:rsid w:val="00E63BA5"/>
    <w:rsid w:val="00E63F70"/>
    <w:rsid w:val="00E64012"/>
    <w:rsid w:val="00E6412C"/>
    <w:rsid w:val="00E6435E"/>
    <w:rsid w:val="00E6447A"/>
    <w:rsid w:val="00E646A7"/>
    <w:rsid w:val="00E6474F"/>
    <w:rsid w:val="00E64811"/>
    <w:rsid w:val="00E64C87"/>
    <w:rsid w:val="00E65073"/>
    <w:rsid w:val="00E65153"/>
    <w:rsid w:val="00E65519"/>
    <w:rsid w:val="00E656B6"/>
    <w:rsid w:val="00E65814"/>
    <w:rsid w:val="00E6585F"/>
    <w:rsid w:val="00E65F50"/>
    <w:rsid w:val="00E65FBD"/>
    <w:rsid w:val="00E6616E"/>
    <w:rsid w:val="00E66248"/>
    <w:rsid w:val="00E66529"/>
    <w:rsid w:val="00E66573"/>
    <w:rsid w:val="00E665A0"/>
    <w:rsid w:val="00E6681D"/>
    <w:rsid w:val="00E668E9"/>
    <w:rsid w:val="00E66A31"/>
    <w:rsid w:val="00E671E9"/>
    <w:rsid w:val="00E67393"/>
    <w:rsid w:val="00E67671"/>
    <w:rsid w:val="00E6774B"/>
    <w:rsid w:val="00E6783F"/>
    <w:rsid w:val="00E67C81"/>
    <w:rsid w:val="00E67E15"/>
    <w:rsid w:val="00E67FD3"/>
    <w:rsid w:val="00E7004D"/>
    <w:rsid w:val="00E705E1"/>
    <w:rsid w:val="00E70C47"/>
    <w:rsid w:val="00E70E18"/>
    <w:rsid w:val="00E70E30"/>
    <w:rsid w:val="00E70EFD"/>
    <w:rsid w:val="00E710A8"/>
    <w:rsid w:val="00E715D9"/>
    <w:rsid w:val="00E716C1"/>
    <w:rsid w:val="00E71815"/>
    <w:rsid w:val="00E71894"/>
    <w:rsid w:val="00E71A88"/>
    <w:rsid w:val="00E71B34"/>
    <w:rsid w:val="00E71BE8"/>
    <w:rsid w:val="00E71BF0"/>
    <w:rsid w:val="00E71D48"/>
    <w:rsid w:val="00E7222D"/>
    <w:rsid w:val="00E722AB"/>
    <w:rsid w:val="00E72597"/>
    <w:rsid w:val="00E725D8"/>
    <w:rsid w:val="00E728C4"/>
    <w:rsid w:val="00E729B5"/>
    <w:rsid w:val="00E72B1C"/>
    <w:rsid w:val="00E72CBC"/>
    <w:rsid w:val="00E731C3"/>
    <w:rsid w:val="00E73214"/>
    <w:rsid w:val="00E73348"/>
    <w:rsid w:val="00E7340B"/>
    <w:rsid w:val="00E7343C"/>
    <w:rsid w:val="00E7347E"/>
    <w:rsid w:val="00E7358D"/>
    <w:rsid w:val="00E73663"/>
    <w:rsid w:val="00E7390C"/>
    <w:rsid w:val="00E73933"/>
    <w:rsid w:val="00E7395D"/>
    <w:rsid w:val="00E73AF7"/>
    <w:rsid w:val="00E73B36"/>
    <w:rsid w:val="00E73C49"/>
    <w:rsid w:val="00E74079"/>
    <w:rsid w:val="00E740D4"/>
    <w:rsid w:val="00E7427C"/>
    <w:rsid w:val="00E74349"/>
    <w:rsid w:val="00E743D4"/>
    <w:rsid w:val="00E74526"/>
    <w:rsid w:val="00E74782"/>
    <w:rsid w:val="00E74A19"/>
    <w:rsid w:val="00E74A65"/>
    <w:rsid w:val="00E74A76"/>
    <w:rsid w:val="00E74C14"/>
    <w:rsid w:val="00E74D5F"/>
    <w:rsid w:val="00E74DAF"/>
    <w:rsid w:val="00E74EEF"/>
    <w:rsid w:val="00E74F01"/>
    <w:rsid w:val="00E750A7"/>
    <w:rsid w:val="00E75655"/>
    <w:rsid w:val="00E75662"/>
    <w:rsid w:val="00E7571A"/>
    <w:rsid w:val="00E7585B"/>
    <w:rsid w:val="00E75899"/>
    <w:rsid w:val="00E75B61"/>
    <w:rsid w:val="00E75BF6"/>
    <w:rsid w:val="00E75E14"/>
    <w:rsid w:val="00E75F8D"/>
    <w:rsid w:val="00E762FC"/>
    <w:rsid w:val="00E76371"/>
    <w:rsid w:val="00E7642F"/>
    <w:rsid w:val="00E7649E"/>
    <w:rsid w:val="00E766CE"/>
    <w:rsid w:val="00E766DA"/>
    <w:rsid w:val="00E7677A"/>
    <w:rsid w:val="00E76871"/>
    <w:rsid w:val="00E768F9"/>
    <w:rsid w:val="00E76D74"/>
    <w:rsid w:val="00E76F78"/>
    <w:rsid w:val="00E77857"/>
    <w:rsid w:val="00E778C0"/>
    <w:rsid w:val="00E77A8E"/>
    <w:rsid w:val="00E77B8D"/>
    <w:rsid w:val="00E77DD6"/>
    <w:rsid w:val="00E80352"/>
    <w:rsid w:val="00E8059C"/>
    <w:rsid w:val="00E807E1"/>
    <w:rsid w:val="00E8084D"/>
    <w:rsid w:val="00E80A29"/>
    <w:rsid w:val="00E80AF6"/>
    <w:rsid w:val="00E80EB0"/>
    <w:rsid w:val="00E8110D"/>
    <w:rsid w:val="00E8115F"/>
    <w:rsid w:val="00E8128B"/>
    <w:rsid w:val="00E81337"/>
    <w:rsid w:val="00E813BE"/>
    <w:rsid w:val="00E813DD"/>
    <w:rsid w:val="00E81818"/>
    <w:rsid w:val="00E81B76"/>
    <w:rsid w:val="00E81BDC"/>
    <w:rsid w:val="00E81CD0"/>
    <w:rsid w:val="00E8200C"/>
    <w:rsid w:val="00E82045"/>
    <w:rsid w:val="00E820A1"/>
    <w:rsid w:val="00E82437"/>
    <w:rsid w:val="00E82570"/>
    <w:rsid w:val="00E8268F"/>
    <w:rsid w:val="00E82747"/>
    <w:rsid w:val="00E828D2"/>
    <w:rsid w:val="00E82CBD"/>
    <w:rsid w:val="00E82E9B"/>
    <w:rsid w:val="00E8301E"/>
    <w:rsid w:val="00E83319"/>
    <w:rsid w:val="00E83325"/>
    <w:rsid w:val="00E834C0"/>
    <w:rsid w:val="00E8382F"/>
    <w:rsid w:val="00E839B2"/>
    <w:rsid w:val="00E83B17"/>
    <w:rsid w:val="00E83C34"/>
    <w:rsid w:val="00E83CEB"/>
    <w:rsid w:val="00E8407D"/>
    <w:rsid w:val="00E842C1"/>
    <w:rsid w:val="00E842E9"/>
    <w:rsid w:val="00E842EB"/>
    <w:rsid w:val="00E8443B"/>
    <w:rsid w:val="00E84524"/>
    <w:rsid w:val="00E84604"/>
    <w:rsid w:val="00E8463B"/>
    <w:rsid w:val="00E84A97"/>
    <w:rsid w:val="00E851B8"/>
    <w:rsid w:val="00E851D0"/>
    <w:rsid w:val="00E852C9"/>
    <w:rsid w:val="00E856B8"/>
    <w:rsid w:val="00E85701"/>
    <w:rsid w:val="00E85D2E"/>
    <w:rsid w:val="00E85D66"/>
    <w:rsid w:val="00E86047"/>
    <w:rsid w:val="00E860A4"/>
    <w:rsid w:val="00E86181"/>
    <w:rsid w:val="00E8631C"/>
    <w:rsid w:val="00E864DC"/>
    <w:rsid w:val="00E86514"/>
    <w:rsid w:val="00E8654F"/>
    <w:rsid w:val="00E866FF"/>
    <w:rsid w:val="00E86751"/>
    <w:rsid w:val="00E86A54"/>
    <w:rsid w:val="00E86C70"/>
    <w:rsid w:val="00E86EBC"/>
    <w:rsid w:val="00E87212"/>
    <w:rsid w:val="00E873B9"/>
    <w:rsid w:val="00E873C8"/>
    <w:rsid w:val="00E873F9"/>
    <w:rsid w:val="00E87447"/>
    <w:rsid w:val="00E87490"/>
    <w:rsid w:val="00E874CE"/>
    <w:rsid w:val="00E87779"/>
    <w:rsid w:val="00E879CD"/>
    <w:rsid w:val="00E87A69"/>
    <w:rsid w:val="00E87C37"/>
    <w:rsid w:val="00E87CE8"/>
    <w:rsid w:val="00E90174"/>
    <w:rsid w:val="00E9026F"/>
    <w:rsid w:val="00E902B7"/>
    <w:rsid w:val="00E902F3"/>
    <w:rsid w:val="00E90419"/>
    <w:rsid w:val="00E90636"/>
    <w:rsid w:val="00E9063F"/>
    <w:rsid w:val="00E90A5C"/>
    <w:rsid w:val="00E90BDB"/>
    <w:rsid w:val="00E90C44"/>
    <w:rsid w:val="00E90D09"/>
    <w:rsid w:val="00E90E25"/>
    <w:rsid w:val="00E90E61"/>
    <w:rsid w:val="00E91270"/>
    <w:rsid w:val="00E91538"/>
    <w:rsid w:val="00E915DE"/>
    <w:rsid w:val="00E91632"/>
    <w:rsid w:val="00E9177A"/>
    <w:rsid w:val="00E91C08"/>
    <w:rsid w:val="00E91E31"/>
    <w:rsid w:val="00E922A0"/>
    <w:rsid w:val="00E922CD"/>
    <w:rsid w:val="00E92438"/>
    <w:rsid w:val="00E92461"/>
    <w:rsid w:val="00E9248F"/>
    <w:rsid w:val="00E925D6"/>
    <w:rsid w:val="00E9268C"/>
    <w:rsid w:val="00E9281E"/>
    <w:rsid w:val="00E92985"/>
    <w:rsid w:val="00E9298B"/>
    <w:rsid w:val="00E92A4C"/>
    <w:rsid w:val="00E92C23"/>
    <w:rsid w:val="00E92C7E"/>
    <w:rsid w:val="00E92E9A"/>
    <w:rsid w:val="00E92F1E"/>
    <w:rsid w:val="00E92F8E"/>
    <w:rsid w:val="00E92FFF"/>
    <w:rsid w:val="00E93156"/>
    <w:rsid w:val="00E932C5"/>
    <w:rsid w:val="00E932D1"/>
    <w:rsid w:val="00E9358C"/>
    <w:rsid w:val="00E9361F"/>
    <w:rsid w:val="00E939E6"/>
    <w:rsid w:val="00E93A03"/>
    <w:rsid w:val="00E93B43"/>
    <w:rsid w:val="00E93C34"/>
    <w:rsid w:val="00E9404A"/>
    <w:rsid w:val="00E9427C"/>
    <w:rsid w:val="00E94AF7"/>
    <w:rsid w:val="00E94CC6"/>
    <w:rsid w:val="00E94D1E"/>
    <w:rsid w:val="00E94E1E"/>
    <w:rsid w:val="00E95235"/>
    <w:rsid w:val="00E9543E"/>
    <w:rsid w:val="00E9553C"/>
    <w:rsid w:val="00E95672"/>
    <w:rsid w:val="00E95AD4"/>
    <w:rsid w:val="00E95CDC"/>
    <w:rsid w:val="00E95CF2"/>
    <w:rsid w:val="00E95D98"/>
    <w:rsid w:val="00E9668F"/>
    <w:rsid w:val="00E96783"/>
    <w:rsid w:val="00E9679E"/>
    <w:rsid w:val="00E96A8A"/>
    <w:rsid w:val="00E96E40"/>
    <w:rsid w:val="00E96EAB"/>
    <w:rsid w:val="00E96FAA"/>
    <w:rsid w:val="00E96FD0"/>
    <w:rsid w:val="00E96FD2"/>
    <w:rsid w:val="00E974F7"/>
    <w:rsid w:val="00E976C7"/>
    <w:rsid w:val="00E976DD"/>
    <w:rsid w:val="00E97A39"/>
    <w:rsid w:val="00E97CA1"/>
    <w:rsid w:val="00E97DD0"/>
    <w:rsid w:val="00E97F8A"/>
    <w:rsid w:val="00E97FCF"/>
    <w:rsid w:val="00EA0244"/>
    <w:rsid w:val="00EA0284"/>
    <w:rsid w:val="00EA02D7"/>
    <w:rsid w:val="00EA0316"/>
    <w:rsid w:val="00EA04AD"/>
    <w:rsid w:val="00EA0B14"/>
    <w:rsid w:val="00EA0BAC"/>
    <w:rsid w:val="00EA0CD8"/>
    <w:rsid w:val="00EA0DA6"/>
    <w:rsid w:val="00EA0E83"/>
    <w:rsid w:val="00EA0FF3"/>
    <w:rsid w:val="00EA13E2"/>
    <w:rsid w:val="00EA1414"/>
    <w:rsid w:val="00EA1682"/>
    <w:rsid w:val="00EA1873"/>
    <w:rsid w:val="00EA1938"/>
    <w:rsid w:val="00EA1AF4"/>
    <w:rsid w:val="00EA1D4D"/>
    <w:rsid w:val="00EA1FB5"/>
    <w:rsid w:val="00EA23F9"/>
    <w:rsid w:val="00EA2550"/>
    <w:rsid w:val="00EA265A"/>
    <w:rsid w:val="00EA2C4C"/>
    <w:rsid w:val="00EA2D4E"/>
    <w:rsid w:val="00EA2F2A"/>
    <w:rsid w:val="00EA313C"/>
    <w:rsid w:val="00EA328D"/>
    <w:rsid w:val="00EA34C9"/>
    <w:rsid w:val="00EA383B"/>
    <w:rsid w:val="00EA39B6"/>
    <w:rsid w:val="00EA3B07"/>
    <w:rsid w:val="00EA3BD7"/>
    <w:rsid w:val="00EA3CAC"/>
    <w:rsid w:val="00EA41A0"/>
    <w:rsid w:val="00EA4239"/>
    <w:rsid w:val="00EA433F"/>
    <w:rsid w:val="00EA469D"/>
    <w:rsid w:val="00EA4751"/>
    <w:rsid w:val="00EA4882"/>
    <w:rsid w:val="00EA48FD"/>
    <w:rsid w:val="00EA4A03"/>
    <w:rsid w:val="00EA4A66"/>
    <w:rsid w:val="00EA4B1B"/>
    <w:rsid w:val="00EA4B3F"/>
    <w:rsid w:val="00EA4BDC"/>
    <w:rsid w:val="00EA4D94"/>
    <w:rsid w:val="00EA4D9C"/>
    <w:rsid w:val="00EA4F4B"/>
    <w:rsid w:val="00EA51B2"/>
    <w:rsid w:val="00EA51F1"/>
    <w:rsid w:val="00EA540D"/>
    <w:rsid w:val="00EA5528"/>
    <w:rsid w:val="00EA590B"/>
    <w:rsid w:val="00EA5D01"/>
    <w:rsid w:val="00EA5FB7"/>
    <w:rsid w:val="00EA61B5"/>
    <w:rsid w:val="00EA647E"/>
    <w:rsid w:val="00EA66C5"/>
    <w:rsid w:val="00EA6835"/>
    <w:rsid w:val="00EA6C16"/>
    <w:rsid w:val="00EA7270"/>
    <w:rsid w:val="00EA730B"/>
    <w:rsid w:val="00EA7601"/>
    <w:rsid w:val="00EA76F6"/>
    <w:rsid w:val="00EA7796"/>
    <w:rsid w:val="00EA7AD2"/>
    <w:rsid w:val="00EA7AEC"/>
    <w:rsid w:val="00EB0085"/>
    <w:rsid w:val="00EB07E5"/>
    <w:rsid w:val="00EB07E6"/>
    <w:rsid w:val="00EB09A9"/>
    <w:rsid w:val="00EB0B00"/>
    <w:rsid w:val="00EB0B34"/>
    <w:rsid w:val="00EB0B82"/>
    <w:rsid w:val="00EB0BD4"/>
    <w:rsid w:val="00EB0E3A"/>
    <w:rsid w:val="00EB107E"/>
    <w:rsid w:val="00EB13D8"/>
    <w:rsid w:val="00EB1439"/>
    <w:rsid w:val="00EB1477"/>
    <w:rsid w:val="00EB171C"/>
    <w:rsid w:val="00EB1928"/>
    <w:rsid w:val="00EB192A"/>
    <w:rsid w:val="00EB1CC0"/>
    <w:rsid w:val="00EB1D3B"/>
    <w:rsid w:val="00EB1DB7"/>
    <w:rsid w:val="00EB1DEF"/>
    <w:rsid w:val="00EB1E21"/>
    <w:rsid w:val="00EB1EB3"/>
    <w:rsid w:val="00EB1F24"/>
    <w:rsid w:val="00EB26BE"/>
    <w:rsid w:val="00EB28B1"/>
    <w:rsid w:val="00EB2963"/>
    <w:rsid w:val="00EB2B07"/>
    <w:rsid w:val="00EB2BB8"/>
    <w:rsid w:val="00EB2BFD"/>
    <w:rsid w:val="00EB3077"/>
    <w:rsid w:val="00EB33A9"/>
    <w:rsid w:val="00EB37FD"/>
    <w:rsid w:val="00EB3A19"/>
    <w:rsid w:val="00EB3A60"/>
    <w:rsid w:val="00EB3B36"/>
    <w:rsid w:val="00EB3C9D"/>
    <w:rsid w:val="00EB3D67"/>
    <w:rsid w:val="00EB3EC4"/>
    <w:rsid w:val="00EB3ECD"/>
    <w:rsid w:val="00EB3F06"/>
    <w:rsid w:val="00EB3F34"/>
    <w:rsid w:val="00EB3F4D"/>
    <w:rsid w:val="00EB4164"/>
    <w:rsid w:val="00EB4316"/>
    <w:rsid w:val="00EB43BD"/>
    <w:rsid w:val="00EB454B"/>
    <w:rsid w:val="00EB4658"/>
    <w:rsid w:val="00EB4838"/>
    <w:rsid w:val="00EB4ACD"/>
    <w:rsid w:val="00EB4B86"/>
    <w:rsid w:val="00EB4C12"/>
    <w:rsid w:val="00EB4D97"/>
    <w:rsid w:val="00EB4E20"/>
    <w:rsid w:val="00EB4FA2"/>
    <w:rsid w:val="00EB500F"/>
    <w:rsid w:val="00EB50E7"/>
    <w:rsid w:val="00EB5108"/>
    <w:rsid w:val="00EB526E"/>
    <w:rsid w:val="00EB53FC"/>
    <w:rsid w:val="00EB553D"/>
    <w:rsid w:val="00EB5784"/>
    <w:rsid w:val="00EB58FC"/>
    <w:rsid w:val="00EB5B83"/>
    <w:rsid w:val="00EB5CAB"/>
    <w:rsid w:val="00EB5EB7"/>
    <w:rsid w:val="00EB6033"/>
    <w:rsid w:val="00EB60D3"/>
    <w:rsid w:val="00EB62F0"/>
    <w:rsid w:val="00EB63FC"/>
    <w:rsid w:val="00EB64EC"/>
    <w:rsid w:val="00EB6660"/>
    <w:rsid w:val="00EB6694"/>
    <w:rsid w:val="00EB6866"/>
    <w:rsid w:val="00EB6A72"/>
    <w:rsid w:val="00EB6DBF"/>
    <w:rsid w:val="00EB6E28"/>
    <w:rsid w:val="00EB7075"/>
    <w:rsid w:val="00EB718D"/>
    <w:rsid w:val="00EB741E"/>
    <w:rsid w:val="00EB7751"/>
    <w:rsid w:val="00EB7D0C"/>
    <w:rsid w:val="00EC006F"/>
    <w:rsid w:val="00EC0177"/>
    <w:rsid w:val="00EC070C"/>
    <w:rsid w:val="00EC081A"/>
    <w:rsid w:val="00EC08F9"/>
    <w:rsid w:val="00EC0BBD"/>
    <w:rsid w:val="00EC0DE1"/>
    <w:rsid w:val="00EC147E"/>
    <w:rsid w:val="00EC150B"/>
    <w:rsid w:val="00EC15F9"/>
    <w:rsid w:val="00EC17DA"/>
    <w:rsid w:val="00EC1929"/>
    <w:rsid w:val="00EC1A8E"/>
    <w:rsid w:val="00EC1D6E"/>
    <w:rsid w:val="00EC1FD6"/>
    <w:rsid w:val="00EC22E4"/>
    <w:rsid w:val="00EC230B"/>
    <w:rsid w:val="00EC23BF"/>
    <w:rsid w:val="00EC27D7"/>
    <w:rsid w:val="00EC2864"/>
    <w:rsid w:val="00EC2C1E"/>
    <w:rsid w:val="00EC2C85"/>
    <w:rsid w:val="00EC2CB7"/>
    <w:rsid w:val="00EC2EC9"/>
    <w:rsid w:val="00EC3453"/>
    <w:rsid w:val="00EC34F0"/>
    <w:rsid w:val="00EC3B07"/>
    <w:rsid w:val="00EC3C40"/>
    <w:rsid w:val="00EC3E09"/>
    <w:rsid w:val="00EC3F48"/>
    <w:rsid w:val="00EC404E"/>
    <w:rsid w:val="00EC407E"/>
    <w:rsid w:val="00EC4373"/>
    <w:rsid w:val="00EC43D8"/>
    <w:rsid w:val="00EC4561"/>
    <w:rsid w:val="00EC462C"/>
    <w:rsid w:val="00EC483B"/>
    <w:rsid w:val="00EC4BCD"/>
    <w:rsid w:val="00EC509B"/>
    <w:rsid w:val="00EC51B4"/>
    <w:rsid w:val="00EC5386"/>
    <w:rsid w:val="00EC570F"/>
    <w:rsid w:val="00EC5DB0"/>
    <w:rsid w:val="00EC5E06"/>
    <w:rsid w:val="00EC5FB8"/>
    <w:rsid w:val="00EC608C"/>
    <w:rsid w:val="00EC623D"/>
    <w:rsid w:val="00EC62CC"/>
    <w:rsid w:val="00EC63FC"/>
    <w:rsid w:val="00EC65D5"/>
    <w:rsid w:val="00EC6910"/>
    <w:rsid w:val="00EC696F"/>
    <w:rsid w:val="00EC6C8B"/>
    <w:rsid w:val="00EC6D9B"/>
    <w:rsid w:val="00EC7027"/>
    <w:rsid w:val="00EC71CF"/>
    <w:rsid w:val="00EC7372"/>
    <w:rsid w:val="00EC7392"/>
    <w:rsid w:val="00EC7407"/>
    <w:rsid w:val="00EC7851"/>
    <w:rsid w:val="00EC7931"/>
    <w:rsid w:val="00EC7968"/>
    <w:rsid w:val="00EC7CA5"/>
    <w:rsid w:val="00EC7F16"/>
    <w:rsid w:val="00ED0141"/>
    <w:rsid w:val="00ED0183"/>
    <w:rsid w:val="00ED0214"/>
    <w:rsid w:val="00ED0261"/>
    <w:rsid w:val="00ED04C1"/>
    <w:rsid w:val="00ED058A"/>
    <w:rsid w:val="00ED0665"/>
    <w:rsid w:val="00ED0725"/>
    <w:rsid w:val="00ED07F6"/>
    <w:rsid w:val="00ED08D7"/>
    <w:rsid w:val="00ED0D48"/>
    <w:rsid w:val="00ED1028"/>
    <w:rsid w:val="00ED1263"/>
    <w:rsid w:val="00ED128F"/>
    <w:rsid w:val="00ED16B6"/>
    <w:rsid w:val="00ED1A0E"/>
    <w:rsid w:val="00ED1A15"/>
    <w:rsid w:val="00ED1CA1"/>
    <w:rsid w:val="00ED1FD4"/>
    <w:rsid w:val="00ED2141"/>
    <w:rsid w:val="00ED2451"/>
    <w:rsid w:val="00ED2AE4"/>
    <w:rsid w:val="00ED2B7F"/>
    <w:rsid w:val="00ED2C4F"/>
    <w:rsid w:val="00ED2DF8"/>
    <w:rsid w:val="00ED2EEB"/>
    <w:rsid w:val="00ED30BE"/>
    <w:rsid w:val="00ED3196"/>
    <w:rsid w:val="00ED3433"/>
    <w:rsid w:val="00ED3492"/>
    <w:rsid w:val="00ED365B"/>
    <w:rsid w:val="00ED3AA2"/>
    <w:rsid w:val="00ED3E1F"/>
    <w:rsid w:val="00ED3F6B"/>
    <w:rsid w:val="00ED4813"/>
    <w:rsid w:val="00ED4869"/>
    <w:rsid w:val="00ED4980"/>
    <w:rsid w:val="00ED4A6D"/>
    <w:rsid w:val="00ED4B19"/>
    <w:rsid w:val="00ED4B1D"/>
    <w:rsid w:val="00ED4C35"/>
    <w:rsid w:val="00ED4C9F"/>
    <w:rsid w:val="00ED4D22"/>
    <w:rsid w:val="00ED4EAD"/>
    <w:rsid w:val="00ED518F"/>
    <w:rsid w:val="00ED52CD"/>
    <w:rsid w:val="00ED54DF"/>
    <w:rsid w:val="00ED550A"/>
    <w:rsid w:val="00ED554E"/>
    <w:rsid w:val="00ED564F"/>
    <w:rsid w:val="00ED5805"/>
    <w:rsid w:val="00ED590F"/>
    <w:rsid w:val="00ED5B27"/>
    <w:rsid w:val="00ED5BD6"/>
    <w:rsid w:val="00ED5C29"/>
    <w:rsid w:val="00ED5D82"/>
    <w:rsid w:val="00ED5FF7"/>
    <w:rsid w:val="00ED6369"/>
    <w:rsid w:val="00ED6536"/>
    <w:rsid w:val="00ED6537"/>
    <w:rsid w:val="00ED691E"/>
    <w:rsid w:val="00ED6996"/>
    <w:rsid w:val="00ED6BBA"/>
    <w:rsid w:val="00ED6BE9"/>
    <w:rsid w:val="00ED6E45"/>
    <w:rsid w:val="00ED6E62"/>
    <w:rsid w:val="00ED6FD9"/>
    <w:rsid w:val="00ED6FE1"/>
    <w:rsid w:val="00ED7021"/>
    <w:rsid w:val="00ED72A1"/>
    <w:rsid w:val="00ED72D4"/>
    <w:rsid w:val="00ED75B6"/>
    <w:rsid w:val="00ED75F5"/>
    <w:rsid w:val="00ED76C0"/>
    <w:rsid w:val="00ED76D1"/>
    <w:rsid w:val="00ED7841"/>
    <w:rsid w:val="00ED7928"/>
    <w:rsid w:val="00ED79ED"/>
    <w:rsid w:val="00ED7BA2"/>
    <w:rsid w:val="00ED7BEC"/>
    <w:rsid w:val="00ED7DDA"/>
    <w:rsid w:val="00ED7E85"/>
    <w:rsid w:val="00ED7F87"/>
    <w:rsid w:val="00EE00F4"/>
    <w:rsid w:val="00EE024D"/>
    <w:rsid w:val="00EE0572"/>
    <w:rsid w:val="00EE059C"/>
    <w:rsid w:val="00EE05CB"/>
    <w:rsid w:val="00EE0642"/>
    <w:rsid w:val="00EE07F3"/>
    <w:rsid w:val="00EE0B20"/>
    <w:rsid w:val="00EE0C75"/>
    <w:rsid w:val="00EE11CA"/>
    <w:rsid w:val="00EE12F3"/>
    <w:rsid w:val="00EE1654"/>
    <w:rsid w:val="00EE16EB"/>
    <w:rsid w:val="00EE18BE"/>
    <w:rsid w:val="00EE1B63"/>
    <w:rsid w:val="00EE1BE9"/>
    <w:rsid w:val="00EE1F7D"/>
    <w:rsid w:val="00EE1FC2"/>
    <w:rsid w:val="00EE2234"/>
    <w:rsid w:val="00EE23D0"/>
    <w:rsid w:val="00EE243B"/>
    <w:rsid w:val="00EE24A0"/>
    <w:rsid w:val="00EE2D5D"/>
    <w:rsid w:val="00EE2D99"/>
    <w:rsid w:val="00EE31E3"/>
    <w:rsid w:val="00EE3214"/>
    <w:rsid w:val="00EE3285"/>
    <w:rsid w:val="00EE32AA"/>
    <w:rsid w:val="00EE3307"/>
    <w:rsid w:val="00EE3350"/>
    <w:rsid w:val="00EE3416"/>
    <w:rsid w:val="00EE36C6"/>
    <w:rsid w:val="00EE36DE"/>
    <w:rsid w:val="00EE37B5"/>
    <w:rsid w:val="00EE37D6"/>
    <w:rsid w:val="00EE37DE"/>
    <w:rsid w:val="00EE44ED"/>
    <w:rsid w:val="00EE4669"/>
    <w:rsid w:val="00EE49C1"/>
    <w:rsid w:val="00EE49E8"/>
    <w:rsid w:val="00EE4CF3"/>
    <w:rsid w:val="00EE4D1A"/>
    <w:rsid w:val="00EE5010"/>
    <w:rsid w:val="00EE5067"/>
    <w:rsid w:val="00EE52AA"/>
    <w:rsid w:val="00EE5567"/>
    <w:rsid w:val="00EE5CCA"/>
    <w:rsid w:val="00EE5F64"/>
    <w:rsid w:val="00EE5FE7"/>
    <w:rsid w:val="00EE60AA"/>
    <w:rsid w:val="00EE62ED"/>
    <w:rsid w:val="00EE6328"/>
    <w:rsid w:val="00EE640C"/>
    <w:rsid w:val="00EE68F1"/>
    <w:rsid w:val="00EE6B42"/>
    <w:rsid w:val="00EE6B5B"/>
    <w:rsid w:val="00EE6C61"/>
    <w:rsid w:val="00EE71B1"/>
    <w:rsid w:val="00EE725B"/>
    <w:rsid w:val="00EE7458"/>
    <w:rsid w:val="00EE778F"/>
    <w:rsid w:val="00EE7AC7"/>
    <w:rsid w:val="00EF0137"/>
    <w:rsid w:val="00EF034B"/>
    <w:rsid w:val="00EF03EF"/>
    <w:rsid w:val="00EF040C"/>
    <w:rsid w:val="00EF06BF"/>
    <w:rsid w:val="00EF0C54"/>
    <w:rsid w:val="00EF0D65"/>
    <w:rsid w:val="00EF0D8C"/>
    <w:rsid w:val="00EF0E4D"/>
    <w:rsid w:val="00EF0EF0"/>
    <w:rsid w:val="00EF0F28"/>
    <w:rsid w:val="00EF115A"/>
    <w:rsid w:val="00EF117E"/>
    <w:rsid w:val="00EF126B"/>
    <w:rsid w:val="00EF1273"/>
    <w:rsid w:val="00EF13B1"/>
    <w:rsid w:val="00EF1417"/>
    <w:rsid w:val="00EF14C8"/>
    <w:rsid w:val="00EF1592"/>
    <w:rsid w:val="00EF1A32"/>
    <w:rsid w:val="00EF1B27"/>
    <w:rsid w:val="00EF1B44"/>
    <w:rsid w:val="00EF1BBE"/>
    <w:rsid w:val="00EF1CBA"/>
    <w:rsid w:val="00EF1D8E"/>
    <w:rsid w:val="00EF1DAD"/>
    <w:rsid w:val="00EF1E01"/>
    <w:rsid w:val="00EF1EBE"/>
    <w:rsid w:val="00EF1F99"/>
    <w:rsid w:val="00EF1FCD"/>
    <w:rsid w:val="00EF2014"/>
    <w:rsid w:val="00EF20BB"/>
    <w:rsid w:val="00EF2441"/>
    <w:rsid w:val="00EF27C9"/>
    <w:rsid w:val="00EF28D8"/>
    <w:rsid w:val="00EF2B10"/>
    <w:rsid w:val="00EF2B9D"/>
    <w:rsid w:val="00EF2C35"/>
    <w:rsid w:val="00EF3303"/>
    <w:rsid w:val="00EF35B5"/>
    <w:rsid w:val="00EF398B"/>
    <w:rsid w:val="00EF39F6"/>
    <w:rsid w:val="00EF3A9F"/>
    <w:rsid w:val="00EF3C19"/>
    <w:rsid w:val="00EF3C49"/>
    <w:rsid w:val="00EF3DAB"/>
    <w:rsid w:val="00EF3DEC"/>
    <w:rsid w:val="00EF3FB3"/>
    <w:rsid w:val="00EF445F"/>
    <w:rsid w:val="00EF46C1"/>
    <w:rsid w:val="00EF47D6"/>
    <w:rsid w:val="00EF4C5A"/>
    <w:rsid w:val="00EF4C79"/>
    <w:rsid w:val="00EF4E0C"/>
    <w:rsid w:val="00EF4FDA"/>
    <w:rsid w:val="00EF5157"/>
    <w:rsid w:val="00EF5162"/>
    <w:rsid w:val="00EF53A0"/>
    <w:rsid w:val="00EF53FF"/>
    <w:rsid w:val="00EF559F"/>
    <w:rsid w:val="00EF565C"/>
    <w:rsid w:val="00EF56F2"/>
    <w:rsid w:val="00EF57E8"/>
    <w:rsid w:val="00EF580E"/>
    <w:rsid w:val="00EF582B"/>
    <w:rsid w:val="00EF5950"/>
    <w:rsid w:val="00EF5BCF"/>
    <w:rsid w:val="00EF5D43"/>
    <w:rsid w:val="00EF5E96"/>
    <w:rsid w:val="00EF5EF7"/>
    <w:rsid w:val="00EF600B"/>
    <w:rsid w:val="00EF666C"/>
    <w:rsid w:val="00EF66E9"/>
    <w:rsid w:val="00EF6945"/>
    <w:rsid w:val="00EF6B3F"/>
    <w:rsid w:val="00EF6C39"/>
    <w:rsid w:val="00EF7088"/>
    <w:rsid w:val="00EF7126"/>
    <w:rsid w:val="00EF730F"/>
    <w:rsid w:val="00EF73DF"/>
    <w:rsid w:val="00EF754A"/>
    <w:rsid w:val="00EF75CB"/>
    <w:rsid w:val="00EF77B9"/>
    <w:rsid w:val="00EF798B"/>
    <w:rsid w:val="00EF7D36"/>
    <w:rsid w:val="00EF7DFF"/>
    <w:rsid w:val="00EF7E45"/>
    <w:rsid w:val="00F001CE"/>
    <w:rsid w:val="00F003DF"/>
    <w:rsid w:val="00F00497"/>
    <w:rsid w:val="00F00809"/>
    <w:rsid w:val="00F0099C"/>
    <w:rsid w:val="00F00B35"/>
    <w:rsid w:val="00F00B52"/>
    <w:rsid w:val="00F00C24"/>
    <w:rsid w:val="00F00E89"/>
    <w:rsid w:val="00F00EC3"/>
    <w:rsid w:val="00F01041"/>
    <w:rsid w:val="00F011CB"/>
    <w:rsid w:val="00F011E7"/>
    <w:rsid w:val="00F012AE"/>
    <w:rsid w:val="00F014A8"/>
    <w:rsid w:val="00F01C0C"/>
    <w:rsid w:val="00F01D1D"/>
    <w:rsid w:val="00F01E32"/>
    <w:rsid w:val="00F01EA8"/>
    <w:rsid w:val="00F01EBA"/>
    <w:rsid w:val="00F01EFD"/>
    <w:rsid w:val="00F0207F"/>
    <w:rsid w:val="00F02182"/>
    <w:rsid w:val="00F02319"/>
    <w:rsid w:val="00F02367"/>
    <w:rsid w:val="00F024A6"/>
    <w:rsid w:val="00F02762"/>
    <w:rsid w:val="00F028AD"/>
    <w:rsid w:val="00F02A78"/>
    <w:rsid w:val="00F02E76"/>
    <w:rsid w:val="00F02E85"/>
    <w:rsid w:val="00F0340B"/>
    <w:rsid w:val="00F0362D"/>
    <w:rsid w:val="00F036A0"/>
    <w:rsid w:val="00F03AC4"/>
    <w:rsid w:val="00F03CE3"/>
    <w:rsid w:val="00F03E97"/>
    <w:rsid w:val="00F03F22"/>
    <w:rsid w:val="00F0422A"/>
    <w:rsid w:val="00F04403"/>
    <w:rsid w:val="00F04689"/>
    <w:rsid w:val="00F046A5"/>
    <w:rsid w:val="00F046C6"/>
    <w:rsid w:val="00F04927"/>
    <w:rsid w:val="00F04A47"/>
    <w:rsid w:val="00F04B6B"/>
    <w:rsid w:val="00F04C9D"/>
    <w:rsid w:val="00F05518"/>
    <w:rsid w:val="00F058B4"/>
    <w:rsid w:val="00F05C43"/>
    <w:rsid w:val="00F05F55"/>
    <w:rsid w:val="00F060D9"/>
    <w:rsid w:val="00F06331"/>
    <w:rsid w:val="00F0644B"/>
    <w:rsid w:val="00F064A0"/>
    <w:rsid w:val="00F066C8"/>
    <w:rsid w:val="00F0675A"/>
    <w:rsid w:val="00F06A98"/>
    <w:rsid w:val="00F06F62"/>
    <w:rsid w:val="00F06F95"/>
    <w:rsid w:val="00F070BD"/>
    <w:rsid w:val="00F07228"/>
    <w:rsid w:val="00F07276"/>
    <w:rsid w:val="00F0756C"/>
    <w:rsid w:val="00F076BE"/>
    <w:rsid w:val="00F079FD"/>
    <w:rsid w:val="00F07B19"/>
    <w:rsid w:val="00F07D8C"/>
    <w:rsid w:val="00F07E6F"/>
    <w:rsid w:val="00F1007E"/>
    <w:rsid w:val="00F104BD"/>
    <w:rsid w:val="00F10553"/>
    <w:rsid w:val="00F10615"/>
    <w:rsid w:val="00F106C5"/>
    <w:rsid w:val="00F107BB"/>
    <w:rsid w:val="00F107D7"/>
    <w:rsid w:val="00F107F5"/>
    <w:rsid w:val="00F10A2C"/>
    <w:rsid w:val="00F10B48"/>
    <w:rsid w:val="00F10C8C"/>
    <w:rsid w:val="00F10E48"/>
    <w:rsid w:val="00F10F63"/>
    <w:rsid w:val="00F1116F"/>
    <w:rsid w:val="00F11230"/>
    <w:rsid w:val="00F11805"/>
    <w:rsid w:val="00F1183D"/>
    <w:rsid w:val="00F11A89"/>
    <w:rsid w:val="00F11AA1"/>
    <w:rsid w:val="00F11BC9"/>
    <w:rsid w:val="00F11E4A"/>
    <w:rsid w:val="00F11F56"/>
    <w:rsid w:val="00F123A3"/>
    <w:rsid w:val="00F12637"/>
    <w:rsid w:val="00F1289E"/>
    <w:rsid w:val="00F12F1A"/>
    <w:rsid w:val="00F1301D"/>
    <w:rsid w:val="00F1332A"/>
    <w:rsid w:val="00F134AC"/>
    <w:rsid w:val="00F13720"/>
    <w:rsid w:val="00F13DB0"/>
    <w:rsid w:val="00F13E4D"/>
    <w:rsid w:val="00F13EBC"/>
    <w:rsid w:val="00F13EF5"/>
    <w:rsid w:val="00F140E4"/>
    <w:rsid w:val="00F143E4"/>
    <w:rsid w:val="00F1482A"/>
    <w:rsid w:val="00F14899"/>
    <w:rsid w:val="00F14934"/>
    <w:rsid w:val="00F14B57"/>
    <w:rsid w:val="00F14B93"/>
    <w:rsid w:val="00F14BC5"/>
    <w:rsid w:val="00F14CE1"/>
    <w:rsid w:val="00F14E79"/>
    <w:rsid w:val="00F14F49"/>
    <w:rsid w:val="00F15109"/>
    <w:rsid w:val="00F1557A"/>
    <w:rsid w:val="00F15BAF"/>
    <w:rsid w:val="00F15D97"/>
    <w:rsid w:val="00F15E22"/>
    <w:rsid w:val="00F16006"/>
    <w:rsid w:val="00F1616C"/>
    <w:rsid w:val="00F161C6"/>
    <w:rsid w:val="00F1620A"/>
    <w:rsid w:val="00F16433"/>
    <w:rsid w:val="00F164B7"/>
    <w:rsid w:val="00F16754"/>
    <w:rsid w:val="00F1677F"/>
    <w:rsid w:val="00F1692D"/>
    <w:rsid w:val="00F16971"/>
    <w:rsid w:val="00F169A5"/>
    <w:rsid w:val="00F16E08"/>
    <w:rsid w:val="00F17005"/>
    <w:rsid w:val="00F17133"/>
    <w:rsid w:val="00F17168"/>
    <w:rsid w:val="00F1724E"/>
    <w:rsid w:val="00F172F8"/>
    <w:rsid w:val="00F17320"/>
    <w:rsid w:val="00F17370"/>
    <w:rsid w:val="00F1760E"/>
    <w:rsid w:val="00F17A03"/>
    <w:rsid w:val="00F17D3D"/>
    <w:rsid w:val="00F17E35"/>
    <w:rsid w:val="00F2050E"/>
    <w:rsid w:val="00F20722"/>
    <w:rsid w:val="00F207FC"/>
    <w:rsid w:val="00F20B2A"/>
    <w:rsid w:val="00F20CE3"/>
    <w:rsid w:val="00F20DAA"/>
    <w:rsid w:val="00F20F3E"/>
    <w:rsid w:val="00F2102F"/>
    <w:rsid w:val="00F21130"/>
    <w:rsid w:val="00F211C4"/>
    <w:rsid w:val="00F21290"/>
    <w:rsid w:val="00F2133C"/>
    <w:rsid w:val="00F21532"/>
    <w:rsid w:val="00F21752"/>
    <w:rsid w:val="00F217DF"/>
    <w:rsid w:val="00F218E4"/>
    <w:rsid w:val="00F21A36"/>
    <w:rsid w:val="00F21AF3"/>
    <w:rsid w:val="00F21DA3"/>
    <w:rsid w:val="00F21DE5"/>
    <w:rsid w:val="00F22262"/>
    <w:rsid w:val="00F22439"/>
    <w:rsid w:val="00F22456"/>
    <w:rsid w:val="00F22646"/>
    <w:rsid w:val="00F2304A"/>
    <w:rsid w:val="00F2311E"/>
    <w:rsid w:val="00F2315F"/>
    <w:rsid w:val="00F23429"/>
    <w:rsid w:val="00F23763"/>
    <w:rsid w:val="00F23777"/>
    <w:rsid w:val="00F23B6D"/>
    <w:rsid w:val="00F23C92"/>
    <w:rsid w:val="00F2423E"/>
    <w:rsid w:val="00F2429F"/>
    <w:rsid w:val="00F2439E"/>
    <w:rsid w:val="00F24425"/>
    <w:rsid w:val="00F24750"/>
    <w:rsid w:val="00F248AD"/>
    <w:rsid w:val="00F24963"/>
    <w:rsid w:val="00F249A2"/>
    <w:rsid w:val="00F24BAC"/>
    <w:rsid w:val="00F24BD9"/>
    <w:rsid w:val="00F24C20"/>
    <w:rsid w:val="00F24D26"/>
    <w:rsid w:val="00F24D49"/>
    <w:rsid w:val="00F2515B"/>
    <w:rsid w:val="00F251EF"/>
    <w:rsid w:val="00F25854"/>
    <w:rsid w:val="00F2587B"/>
    <w:rsid w:val="00F25BA7"/>
    <w:rsid w:val="00F25DCD"/>
    <w:rsid w:val="00F25E4C"/>
    <w:rsid w:val="00F25F01"/>
    <w:rsid w:val="00F2625D"/>
    <w:rsid w:val="00F262A0"/>
    <w:rsid w:val="00F262DE"/>
    <w:rsid w:val="00F264C1"/>
    <w:rsid w:val="00F26628"/>
    <w:rsid w:val="00F26667"/>
    <w:rsid w:val="00F267A3"/>
    <w:rsid w:val="00F26AA4"/>
    <w:rsid w:val="00F26E8E"/>
    <w:rsid w:val="00F27039"/>
    <w:rsid w:val="00F27721"/>
    <w:rsid w:val="00F27723"/>
    <w:rsid w:val="00F27797"/>
    <w:rsid w:val="00F27CF8"/>
    <w:rsid w:val="00F30010"/>
    <w:rsid w:val="00F3004B"/>
    <w:rsid w:val="00F3065B"/>
    <w:rsid w:val="00F30877"/>
    <w:rsid w:val="00F3098B"/>
    <w:rsid w:val="00F30D01"/>
    <w:rsid w:val="00F30D66"/>
    <w:rsid w:val="00F30DB5"/>
    <w:rsid w:val="00F30DCC"/>
    <w:rsid w:val="00F30E30"/>
    <w:rsid w:val="00F30E88"/>
    <w:rsid w:val="00F30F38"/>
    <w:rsid w:val="00F30FAB"/>
    <w:rsid w:val="00F30FE1"/>
    <w:rsid w:val="00F31215"/>
    <w:rsid w:val="00F312AB"/>
    <w:rsid w:val="00F313F5"/>
    <w:rsid w:val="00F3143E"/>
    <w:rsid w:val="00F314C9"/>
    <w:rsid w:val="00F31577"/>
    <w:rsid w:val="00F3177B"/>
    <w:rsid w:val="00F3193B"/>
    <w:rsid w:val="00F31BC3"/>
    <w:rsid w:val="00F31C02"/>
    <w:rsid w:val="00F31E10"/>
    <w:rsid w:val="00F32154"/>
    <w:rsid w:val="00F32365"/>
    <w:rsid w:val="00F323A6"/>
    <w:rsid w:val="00F32436"/>
    <w:rsid w:val="00F326A4"/>
    <w:rsid w:val="00F32771"/>
    <w:rsid w:val="00F32776"/>
    <w:rsid w:val="00F3280C"/>
    <w:rsid w:val="00F3290C"/>
    <w:rsid w:val="00F3293B"/>
    <w:rsid w:val="00F32ABC"/>
    <w:rsid w:val="00F32B98"/>
    <w:rsid w:val="00F32D82"/>
    <w:rsid w:val="00F32E36"/>
    <w:rsid w:val="00F32E54"/>
    <w:rsid w:val="00F32FD2"/>
    <w:rsid w:val="00F330DE"/>
    <w:rsid w:val="00F335A1"/>
    <w:rsid w:val="00F337C9"/>
    <w:rsid w:val="00F338E1"/>
    <w:rsid w:val="00F338F9"/>
    <w:rsid w:val="00F33C45"/>
    <w:rsid w:val="00F33DF6"/>
    <w:rsid w:val="00F33F6C"/>
    <w:rsid w:val="00F34037"/>
    <w:rsid w:val="00F34102"/>
    <w:rsid w:val="00F3429D"/>
    <w:rsid w:val="00F34302"/>
    <w:rsid w:val="00F344DA"/>
    <w:rsid w:val="00F345EC"/>
    <w:rsid w:val="00F3484B"/>
    <w:rsid w:val="00F3488C"/>
    <w:rsid w:val="00F34B73"/>
    <w:rsid w:val="00F34D0E"/>
    <w:rsid w:val="00F34DD6"/>
    <w:rsid w:val="00F34EBE"/>
    <w:rsid w:val="00F3518C"/>
    <w:rsid w:val="00F352BF"/>
    <w:rsid w:val="00F35416"/>
    <w:rsid w:val="00F35509"/>
    <w:rsid w:val="00F355EA"/>
    <w:rsid w:val="00F3565A"/>
    <w:rsid w:val="00F35660"/>
    <w:rsid w:val="00F3567F"/>
    <w:rsid w:val="00F356B8"/>
    <w:rsid w:val="00F35866"/>
    <w:rsid w:val="00F3594D"/>
    <w:rsid w:val="00F35BEB"/>
    <w:rsid w:val="00F35DFF"/>
    <w:rsid w:val="00F35E08"/>
    <w:rsid w:val="00F36068"/>
    <w:rsid w:val="00F36212"/>
    <w:rsid w:val="00F36254"/>
    <w:rsid w:val="00F365D0"/>
    <w:rsid w:val="00F366A9"/>
    <w:rsid w:val="00F366C0"/>
    <w:rsid w:val="00F36A03"/>
    <w:rsid w:val="00F36CF2"/>
    <w:rsid w:val="00F36EE1"/>
    <w:rsid w:val="00F371FC"/>
    <w:rsid w:val="00F372A9"/>
    <w:rsid w:val="00F37409"/>
    <w:rsid w:val="00F37493"/>
    <w:rsid w:val="00F374A6"/>
    <w:rsid w:val="00F374F6"/>
    <w:rsid w:val="00F375CA"/>
    <w:rsid w:val="00F375E9"/>
    <w:rsid w:val="00F375EE"/>
    <w:rsid w:val="00F376A6"/>
    <w:rsid w:val="00F37771"/>
    <w:rsid w:val="00F37951"/>
    <w:rsid w:val="00F37B04"/>
    <w:rsid w:val="00F37D0A"/>
    <w:rsid w:val="00F37EEA"/>
    <w:rsid w:val="00F37F6C"/>
    <w:rsid w:val="00F37FB6"/>
    <w:rsid w:val="00F40110"/>
    <w:rsid w:val="00F4016F"/>
    <w:rsid w:val="00F401BD"/>
    <w:rsid w:val="00F403D2"/>
    <w:rsid w:val="00F4042F"/>
    <w:rsid w:val="00F404B2"/>
    <w:rsid w:val="00F405D6"/>
    <w:rsid w:val="00F4068A"/>
    <w:rsid w:val="00F409B2"/>
    <w:rsid w:val="00F40C95"/>
    <w:rsid w:val="00F40CA5"/>
    <w:rsid w:val="00F40CE4"/>
    <w:rsid w:val="00F40ED8"/>
    <w:rsid w:val="00F4102C"/>
    <w:rsid w:val="00F41151"/>
    <w:rsid w:val="00F411A1"/>
    <w:rsid w:val="00F41273"/>
    <w:rsid w:val="00F4166F"/>
    <w:rsid w:val="00F41B59"/>
    <w:rsid w:val="00F41CB1"/>
    <w:rsid w:val="00F41EA8"/>
    <w:rsid w:val="00F41F51"/>
    <w:rsid w:val="00F421E9"/>
    <w:rsid w:val="00F42253"/>
    <w:rsid w:val="00F422B9"/>
    <w:rsid w:val="00F424B7"/>
    <w:rsid w:val="00F428EE"/>
    <w:rsid w:val="00F429B4"/>
    <w:rsid w:val="00F42EC2"/>
    <w:rsid w:val="00F438D4"/>
    <w:rsid w:val="00F439F9"/>
    <w:rsid w:val="00F43AD0"/>
    <w:rsid w:val="00F43B5E"/>
    <w:rsid w:val="00F43D65"/>
    <w:rsid w:val="00F43D71"/>
    <w:rsid w:val="00F43E41"/>
    <w:rsid w:val="00F43FC2"/>
    <w:rsid w:val="00F4418F"/>
    <w:rsid w:val="00F443BD"/>
    <w:rsid w:val="00F44420"/>
    <w:rsid w:val="00F4444F"/>
    <w:rsid w:val="00F445E4"/>
    <w:rsid w:val="00F44778"/>
    <w:rsid w:val="00F447BA"/>
    <w:rsid w:val="00F44AA4"/>
    <w:rsid w:val="00F44AEC"/>
    <w:rsid w:val="00F44B4F"/>
    <w:rsid w:val="00F44D57"/>
    <w:rsid w:val="00F44DA5"/>
    <w:rsid w:val="00F45121"/>
    <w:rsid w:val="00F45188"/>
    <w:rsid w:val="00F451FE"/>
    <w:rsid w:val="00F4529C"/>
    <w:rsid w:val="00F452CD"/>
    <w:rsid w:val="00F45517"/>
    <w:rsid w:val="00F4576B"/>
    <w:rsid w:val="00F457BF"/>
    <w:rsid w:val="00F4596C"/>
    <w:rsid w:val="00F45ADA"/>
    <w:rsid w:val="00F45B7F"/>
    <w:rsid w:val="00F46295"/>
    <w:rsid w:val="00F463A2"/>
    <w:rsid w:val="00F46557"/>
    <w:rsid w:val="00F466D6"/>
    <w:rsid w:val="00F46757"/>
    <w:rsid w:val="00F467E1"/>
    <w:rsid w:val="00F46948"/>
    <w:rsid w:val="00F46CF1"/>
    <w:rsid w:val="00F46EB3"/>
    <w:rsid w:val="00F46F46"/>
    <w:rsid w:val="00F47445"/>
    <w:rsid w:val="00F4791D"/>
    <w:rsid w:val="00F4791E"/>
    <w:rsid w:val="00F479B0"/>
    <w:rsid w:val="00F47B06"/>
    <w:rsid w:val="00F47C77"/>
    <w:rsid w:val="00F50463"/>
    <w:rsid w:val="00F50562"/>
    <w:rsid w:val="00F505AB"/>
    <w:rsid w:val="00F50670"/>
    <w:rsid w:val="00F506A9"/>
    <w:rsid w:val="00F50829"/>
    <w:rsid w:val="00F508A6"/>
    <w:rsid w:val="00F5097D"/>
    <w:rsid w:val="00F509A7"/>
    <w:rsid w:val="00F50A67"/>
    <w:rsid w:val="00F50E7A"/>
    <w:rsid w:val="00F50F47"/>
    <w:rsid w:val="00F5101C"/>
    <w:rsid w:val="00F51110"/>
    <w:rsid w:val="00F51201"/>
    <w:rsid w:val="00F51290"/>
    <w:rsid w:val="00F512D6"/>
    <w:rsid w:val="00F513C0"/>
    <w:rsid w:val="00F51490"/>
    <w:rsid w:val="00F517C0"/>
    <w:rsid w:val="00F51A27"/>
    <w:rsid w:val="00F51A32"/>
    <w:rsid w:val="00F51B51"/>
    <w:rsid w:val="00F51E25"/>
    <w:rsid w:val="00F51E9A"/>
    <w:rsid w:val="00F51F53"/>
    <w:rsid w:val="00F520BA"/>
    <w:rsid w:val="00F520FB"/>
    <w:rsid w:val="00F52649"/>
    <w:rsid w:val="00F52A28"/>
    <w:rsid w:val="00F52A75"/>
    <w:rsid w:val="00F52D43"/>
    <w:rsid w:val="00F52D4A"/>
    <w:rsid w:val="00F52DEA"/>
    <w:rsid w:val="00F53219"/>
    <w:rsid w:val="00F53388"/>
    <w:rsid w:val="00F5341B"/>
    <w:rsid w:val="00F534A2"/>
    <w:rsid w:val="00F537C0"/>
    <w:rsid w:val="00F53816"/>
    <w:rsid w:val="00F53821"/>
    <w:rsid w:val="00F53BAE"/>
    <w:rsid w:val="00F53C78"/>
    <w:rsid w:val="00F53D71"/>
    <w:rsid w:val="00F5444A"/>
    <w:rsid w:val="00F54462"/>
    <w:rsid w:val="00F546E7"/>
    <w:rsid w:val="00F547F2"/>
    <w:rsid w:val="00F54981"/>
    <w:rsid w:val="00F54A2F"/>
    <w:rsid w:val="00F54A3D"/>
    <w:rsid w:val="00F54BBC"/>
    <w:rsid w:val="00F54D4A"/>
    <w:rsid w:val="00F54E20"/>
    <w:rsid w:val="00F54F0C"/>
    <w:rsid w:val="00F54F5A"/>
    <w:rsid w:val="00F55006"/>
    <w:rsid w:val="00F55023"/>
    <w:rsid w:val="00F55184"/>
    <w:rsid w:val="00F55261"/>
    <w:rsid w:val="00F555EF"/>
    <w:rsid w:val="00F55817"/>
    <w:rsid w:val="00F559A6"/>
    <w:rsid w:val="00F55D94"/>
    <w:rsid w:val="00F56005"/>
    <w:rsid w:val="00F56106"/>
    <w:rsid w:val="00F5615A"/>
    <w:rsid w:val="00F563EC"/>
    <w:rsid w:val="00F56435"/>
    <w:rsid w:val="00F5663D"/>
    <w:rsid w:val="00F56688"/>
    <w:rsid w:val="00F56696"/>
    <w:rsid w:val="00F5672D"/>
    <w:rsid w:val="00F5690D"/>
    <w:rsid w:val="00F56A05"/>
    <w:rsid w:val="00F56C4A"/>
    <w:rsid w:val="00F56D22"/>
    <w:rsid w:val="00F56DA0"/>
    <w:rsid w:val="00F56E92"/>
    <w:rsid w:val="00F56EEA"/>
    <w:rsid w:val="00F57207"/>
    <w:rsid w:val="00F573C0"/>
    <w:rsid w:val="00F573E0"/>
    <w:rsid w:val="00F5769A"/>
    <w:rsid w:val="00F578B5"/>
    <w:rsid w:val="00F578C9"/>
    <w:rsid w:val="00F57AF5"/>
    <w:rsid w:val="00F57D5F"/>
    <w:rsid w:val="00F57F7D"/>
    <w:rsid w:val="00F60054"/>
    <w:rsid w:val="00F60154"/>
    <w:rsid w:val="00F603A1"/>
    <w:rsid w:val="00F603BD"/>
    <w:rsid w:val="00F609AE"/>
    <w:rsid w:val="00F60B48"/>
    <w:rsid w:val="00F60EDA"/>
    <w:rsid w:val="00F60F40"/>
    <w:rsid w:val="00F60F7B"/>
    <w:rsid w:val="00F60FAA"/>
    <w:rsid w:val="00F6100A"/>
    <w:rsid w:val="00F61188"/>
    <w:rsid w:val="00F61228"/>
    <w:rsid w:val="00F6126A"/>
    <w:rsid w:val="00F6140A"/>
    <w:rsid w:val="00F6193E"/>
    <w:rsid w:val="00F61C10"/>
    <w:rsid w:val="00F61E5D"/>
    <w:rsid w:val="00F62146"/>
    <w:rsid w:val="00F621D4"/>
    <w:rsid w:val="00F624CF"/>
    <w:rsid w:val="00F6283E"/>
    <w:rsid w:val="00F62D23"/>
    <w:rsid w:val="00F62D70"/>
    <w:rsid w:val="00F62EC5"/>
    <w:rsid w:val="00F62F1C"/>
    <w:rsid w:val="00F632D1"/>
    <w:rsid w:val="00F634A0"/>
    <w:rsid w:val="00F6380B"/>
    <w:rsid w:val="00F6398D"/>
    <w:rsid w:val="00F63C7E"/>
    <w:rsid w:val="00F63EE4"/>
    <w:rsid w:val="00F64351"/>
    <w:rsid w:val="00F6439C"/>
    <w:rsid w:val="00F64522"/>
    <w:rsid w:val="00F64599"/>
    <w:rsid w:val="00F647DD"/>
    <w:rsid w:val="00F64A48"/>
    <w:rsid w:val="00F64A9F"/>
    <w:rsid w:val="00F64BF5"/>
    <w:rsid w:val="00F64D5E"/>
    <w:rsid w:val="00F64E1D"/>
    <w:rsid w:val="00F64E27"/>
    <w:rsid w:val="00F64F59"/>
    <w:rsid w:val="00F650C9"/>
    <w:rsid w:val="00F651AA"/>
    <w:rsid w:val="00F65450"/>
    <w:rsid w:val="00F6581E"/>
    <w:rsid w:val="00F6597B"/>
    <w:rsid w:val="00F65A7D"/>
    <w:rsid w:val="00F65C55"/>
    <w:rsid w:val="00F65E17"/>
    <w:rsid w:val="00F65FD4"/>
    <w:rsid w:val="00F65FE5"/>
    <w:rsid w:val="00F6604D"/>
    <w:rsid w:val="00F66051"/>
    <w:rsid w:val="00F660B3"/>
    <w:rsid w:val="00F66215"/>
    <w:rsid w:val="00F66230"/>
    <w:rsid w:val="00F66296"/>
    <w:rsid w:val="00F662D9"/>
    <w:rsid w:val="00F662E0"/>
    <w:rsid w:val="00F6634F"/>
    <w:rsid w:val="00F664B6"/>
    <w:rsid w:val="00F666A2"/>
    <w:rsid w:val="00F66739"/>
    <w:rsid w:val="00F66830"/>
    <w:rsid w:val="00F66913"/>
    <w:rsid w:val="00F66C8E"/>
    <w:rsid w:val="00F670A1"/>
    <w:rsid w:val="00F6729A"/>
    <w:rsid w:val="00F6734F"/>
    <w:rsid w:val="00F67556"/>
    <w:rsid w:val="00F679A2"/>
    <w:rsid w:val="00F67AA1"/>
    <w:rsid w:val="00F67C40"/>
    <w:rsid w:val="00F70127"/>
    <w:rsid w:val="00F7012F"/>
    <w:rsid w:val="00F7036D"/>
    <w:rsid w:val="00F70631"/>
    <w:rsid w:val="00F7081D"/>
    <w:rsid w:val="00F7087E"/>
    <w:rsid w:val="00F708F7"/>
    <w:rsid w:val="00F70938"/>
    <w:rsid w:val="00F70A03"/>
    <w:rsid w:val="00F70CEC"/>
    <w:rsid w:val="00F70E1C"/>
    <w:rsid w:val="00F70E69"/>
    <w:rsid w:val="00F7103F"/>
    <w:rsid w:val="00F7107F"/>
    <w:rsid w:val="00F71414"/>
    <w:rsid w:val="00F71503"/>
    <w:rsid w:val="00F71531"/>
    <w:rsid w:val="00F7189D"/>
    <w:rsid w:val="00F719E0"/>
    <w:rsid w:val="00F71A8E"/>
    <w:rsid w:val="00F71B9C"/>
    <w:rsid w:val="00F71C01"/>
    <w:rsid w:val="00F71CA9"/>
    <w:rsid w:val="00F71DF3"/>
    <w:rsid w:val="00F720AC"/>
    <w:rsid w:val="00F7212F"/>
    <w:rsid w:val="00F721DB"/>
    <w:rsid w:val="00F7225D"/>
    <w:rsid w:val="00F72682"/>
    <w:rsid w:val="00F726BA"/>
    <w:rsid w:val="00F726FF"/>
    <w:rsid w:val="00F72751"/>
    <w:rsid w:val="00F727DF"/>
    <w:rsid w:val="00F727E6"/>
    <w:rsid w:val="00F72889"/>
    <w:rsid w:val="00F72971"/>
    <w:rsid w:val="00F72B52"/>
    <w:rsid w:val="00F72B76"/>
    <w:rsid w:val="00F72C0D"/>
    <w:rsid w:val="00F72C92"/>
    <w:rsid w:val="00F72D36"/>
    <w:rsid w:val="00F72D66"/>
    <w:rsid w:val="00F72E1E"/>
    <w:rsid w:val="00F72F53"/>
    <w:rsid w:val="00F72F9F"/>
    <w:rsid w:val="00F73132"/>
    <w:rsid w:val="00F733CA"/>
    <w:rsid w:val="00F73404"/>
    <w:rsid w:val="00F73589"/>
    <w:rsid w:val="00F735D0"/>
    <w:rsid w:val="00F73ACF"/>
    <w:rsid w:val="00F73DF8"/>
    <w:rsid w:val="00F74046"/>
    <w:rsid w:val="00F74093"/>
    <w:rsid w:val="00F740AC"/>
    <w:rsid w:val="00F74123"/>
    <w:rsid w:val="00F74225"/>
    <w:rsid w:val="00F74352"/>
    <w:rsid w:val="00F7437A"/>
    <w:rsid w:val="00F7444B"/>
    <w:rsid w:val="00F7464C"/>
    <w:rsid w:val="00F7470F"/>
    <w:rsid w:val="00F74B8C"/>
    <w:rsid w:val="00F74CD7"/>
    <w:rsid w:val="00F74D46"/>
    <w:rsid w:val="00F74DAF"/>
    <w:rsid w:val="00F74E5E"/>
    <w:rsid w:val="00F74EF9"/>
    <w:rsid w:val="00F758A9"/>
    <w:rsid w:val="00F75B5A"/>
    <w:rsid w:val="00F75C3F"/>
    <w:rsid w:val="00F75CAA"/>
    <w:rsid w:val="00F75D2D"/>
    <w:rsid w:val="00F75E0B"/>
    <w:rsid w:val="00F75E30"/>
    <w:rsid w:val="00F75F67"/>
    <w:rsid w:val="00F76276"/>
    <w:rsid w:val="00F766B2"/>
    <w:rsid w:val="00F766B4"/>
    <w:rsid w:val="00F76AC0"/>
    <w:rsid w:val="00F76CE9"/>
    <w:rsid w:val="00F76E22"/>
    <w:rsid w:val="00F77107"/>
    <w:rsid w:val="00F77243"/>
    <w:rsid w:val="00F77259"/>
    <w:rsid w:val="00F774B6"/>
    <w:rsid w:val="00F774D3"/>
    <w:rsid w:val="00F77561"/>
    <w:rsid w:val="00F7767A"/>
    <w:rsid w:val="00F77FF5"/>
    <w:rsid w:val="00F8003C"/>
    <w:rsid w:val="00F80357"/>
    <w:rsid w:val="00F80559"/>
    <w:rsid w:val="00F805A3"/>
    <w:rsid w:val="00F80D75"/>
    <w:rsid w:val="00F80D9E"/>
    <w:rsid w:val="00F80F25"/>
    <w:rsid w:val="00F80FF4"/>
    <w:rsid w:val="00F81220"/>
    <w:rsid w:val="00F813E3"/>
    <w:rsid w:val="00F81500"/>
    <w:rsid w:val="00F816B8"/>
    <w:rsid w:val="00F816D8"/>
    <w:rsid w:val="00F816E5"/>
    <w:rsid w:val="00F81A36"/>
    <w:rsid w:val="00F81ADB"/>
    <w:rsid w:val="00F82032"/>
    <w:rsid w:val="00F82132"/>
    <w:rsid w:val="00F82411"/>
    <w:rsid w:val="00F82697"/>
    <w:rsid w:val="00F827A1"/>
    <w:rsid w:val="00F828AA"/>
    <w:rsid w:val="00F829F5"/>
    <w:rsid w:val="00F82DA9"/>
    <w:rsid w:val="00F83323"/>
    <w:rsid w:val="00F83496"/>
    <w:rsid w:val="00F834EE"/>
    <w:rsid w:val="00F83638"/>
    <w:rsid w:val="00F83995"/>
    <w:rsid w:val="00F83C27"/>
    <w:rsid w:val="00F83D87"/>
    <w:rsid w:val="00F83ECF"/>
    <w:rsid w:val="00F84239"/>
    <w:rsid w:val="00F845E4"/>
    <w:rsid w:val="00F84618"/>
    <w:rsid w:val="00F84657"/>
    <w:rsid w:val="00F849BC"/>
    <w:rsid w:val="00F84A4F"/>
    <w:rsid w:val="00F84B79"/>
    <w:rsid w:val="00F84BA0"/>
    <w:rsid w:val="00F84D5B"/>
    <w:rsid w:val="00F84EC8"/>
    <w:rsid w:val="00F857AB"/>
    <w:rsid w:val="00F858B5"/>
    <w:rsid w:val="00F85C19"/>
    <w:rsid w:val="00F85D75"/>
    <w:rsid w:val="00F85F0C"/>
    <w:rsid w:val="00F863C0"/>
    <w:rsid w:val="00F86411"/>
    <w:rsid w:val="00F8666D"/>
    <w:rsid w:val="00F86C51"/>
    <w:rsid w:val="00F86C6A"/>
    <w:rsid w:val="00F86D78"/>
    <w:rsid w:val="00F86E46"/>
    <w:rsid w:val="00F86F75"/>
    <w:rsid w:val="00F870C6"/>
    <w:rsid w:val="00F871A4"/>
    <w:rsid w:val="00F871AF"/>
    <w:rsid w:val="00F871DF"/>
    <w:rsid w:val="00F872C0"/>
    <w:rsid w:val="00F87A3B"/>
    <w:rsid w:val="00F87B93"/>
    <w:rsid w:val="00F87BB4"/>
    <w:rsid w:val="00F87C6F"/>
    <w:rsid w:val="00F90000"/>
    <w:rsid w:val="00F90364"/>
    <w:rsid w:val="00F9039F"/>
    <w:rsid w:val="00F90490"/>
    <w:rsid w:val="00F90699"/>
    <w:rsid w:val="00F90A5B"/>
    <w:rsid w:val="00F90A6F"/>
    <w:rsid w:val="00F90AF4"/>
    <w:rsid w:val="00F90E01"/>
    <w:rsid w:val="00F91064"/>
    <w:rsid w:val="00F91267"/>
    <w:rsid w:val="00F91451"/>
    <w:rsid w:val="00F91475"/>
    <w:rsid w:val="00F915D5"/>
    <w:rsid w:val="00F91752"/>
    <w:rsid w:val="00F91C0F"/>
    <w:rsid w:val="00F91E50"/>
    <w:rsid w:val="00F91EE1"/>
    <w:rsid w:val="00F91F33"/>
    <w:rsid w:val="00F91F87"/>
    <w:rsid w:val="00F9217C"/>
    <w:rsid w:val="00F9222B"/>
    <w:rsid w:val="00F92401"/>
    <w:rsid w:val="00F9243D"/>
    <w:rsid w:val="00F926A7"/>
    <w:rsid w:val="00F926FD"/>
    <w:rsid w:val="00F92704"/>
    <w:rsid w:val="00F92804"/>
    <w:rsid w:val="00F92B1A"/>
    <w:rsid w:val="00F92DB0"/>
    <w:rsid w:val="00F9302D"/>
    <w:rsid w:val="00F9318A"/>
    <w:rsid w:val="00F932B2"/>
    <w:rsid w:val="00F935BB"/>
    <w:rsid w:val="00F93631"/>
    <w:rsid w:val="00F93997"/>
    <w:rsid w:val="00F939E5"/>
    <w:rsid w:val="00F93B55"/>
    <w:rsid w:val="00F93BC2"/>
    <w:rsid w:val="00F93D8D"/>
    <w:rsid w:val="00F9404B"/>
    <w:rsid w:val="00F94171"/>
    <w:rsid w:val="00F941BF"/>
    <w:rsid w:val="00F94290"/>
    <w:rsid w:val="00F94552"/>
    <w:rsid w:val="00F9457E"/>
    <w:rsid w:val="00F9471F"/>
    <w:rsid w:val="00F9475D"/>
    <w:rsid w:val="00F9480E"/>
    <w:rsid w:val="00F9484D"/>
    <w:rsid w:val="00F94CB7"/>
    <w:rsid w:val="00F94D38"/>
    <w:rsid w:val="00F94E4F"/>
    <w:rsid w:val="00F94EC7"/>
    <w:rsid w:val="00F9517B"/>
    <w:rsid w:val="00F95449"/>
    <w:rsid w:val="00F956C1"/>
    <w:rsid w:val="00F95728"/>
    <w:rsid w:val="00F95769"/>
    <w:rsid w:val="00F9593D"/>
    <w:rsid w:val="00F95F18"/>
    <w:rsid w:val="00F95F5C"/>
    <w:rsid w:val="00F95FA4"/>
    <w:rsid w:val="00F96134"/>
    <w:rsid w:val="00F965E1"/>
    <w:rsid w:val="00F9694E"/>
    <w:rsid w:val="00F96A1F"/>
    <w:rsid w:val="00F96B5C"/>
    <w:rsid w:val="00F96C0F"/>
    <w:rsid w:val="00F96C36"/>
    <w:rsid w:val="00F96EB0"/>
    <w:rsid w:val="00F96F43"/>
    <w:rsid w:val="00F971AB"/>
    <w:rsid w:val="00F971E8"/>
    <w:rsid w:val="00F97798"/>
    <w:rsid w:val="00F97902"/>
    <w:rsid w:val="00F979E9"/>
    <w:rsid w:val="00F97B13"/>
    <w:rsid w:val="00F97E6F"/>
    <w:rsid w:val="00F97EEE"/>
    <w:rsid w:val="00F97F9B"/>
    <w:rsid w:val="00FA00D4"/>
    <w:rsid w:val="00FA0226"/>
    <w:rsid w:val="00FA0434"/>
    <w:rsid w:val="00FA04A8"/>
    <w:rsid w:val="00FA04E7"/>
    <w:rsid w:val="00FA052B"/>
    <w:rsid w:val="00FA0565"/>
    <w:rsid w:val="00FA09EF"/>
    <w:rsid w:val="00FA0BEC"/>
    <w:rsid w:val="00FA0BFD"/>
    <w:rsid w:val="00FA0C65"/>
    <w:rsid w:val="00FA0D43"/>
    <w:rsid w:val="00FA1005"/>
    <w:rsid w:val="00FA10F4"/>
    <w:rsid w:val="00FA1523"/>
    <w:rsid w:val="00FA16DE"/>
    <w:rsid w:val="00FA175A"/>
    <w:rsid w:val="00FA17A1"/>
    <w:rsid w:val="00FA1AEC"/>
    <w:rsid w:val="00FA1EDB"/>
    <w:rsid w:val="00FA1F98"/>
    <w:rsid w:val="00FA218A"/>
    <w:rsid w:val="00FA21AD"/>
    <w:rsid w:val="00FA23D8"/>
    <w:rsid w:val="00FA2454"/>
    <w:rsid w:val="00FA25F3"/>
    <w:rsid w:val="00FA2805"/>
    <w:rsid w:val="00FA290A"/>
    <w:rsid w:val="00FA295C"/>
    <w:rsid w:val="00FA2B48"/>
    <w:rsid w:val="00FA2C6A"/>
    <w:rsid w:val="00FA2CF2"/>
    <w:rsid w:val="00FA2CFA"/>
    <w:rsid w:val="00FA2DF3"/>
    <w:rsid w:val="00FA2EF2"/>
    <w:rsid w:val="00FA3030"/>
    <w:rsid w:val="00FA3159"/>
    <w:rsid w:val="00FA3272"/>
    <w:rsid w:val="00FA32CA"/>
    <w:rsid w:val="00FA34B7"/>
    <w:rsid w:val="00FA3890"/>
    <w:rsid w:val="00FA3B5C"/>
    <w:rsid w:val="00FA3E24"/>
    <w:rsid w:val="00FA42E0"/>
    <w:rsid w:val="00FA46ED"/>
    <w:rsid w:val="00FA4780"/>
    <w:rsid w:val="00FA47B1"/>
    <w:rsid w:val="00FA4AD8"/>
    <w:rsid w:val="00FA4B91"/>
    <w:rsid w:val="00FA4E04"/>
    <w:rsid w:val="00FA4E4A"/>
    <w:rsid w:val="00FA4E94"/>
    <w:rsid w:val="00FA50AA"/>
    <w:rsid w:val="00FA5357"/>
    <w:rsid w:val="00FA59BC"/>
    <w:rsid w:val="00FA5A8D"/>
    <w:rsid w:val="00FA5ADD"/>
    <w:rsid w:val="00FA5D73"/>
    <w:rsid w:val="00FA5EC7"/>
    <w:rsid w:val="00FA5F01"/>
    <w:rsid w:val="00FA6096"/>
    <w:rsid w:val="00FA661A"/>
    <w:rsid w:val="00FA6A42"/>
    <w:rsid w:val="00FA6B30"/>
    <w:rsid w:val="00FA6B68"/>
    <w:rsid w:val="00FA6C8F"/>
    <w:rsid w:val="00FA6DC9"/>
    <w:rsid w:val="00FA6EC1"/>
    <w:rsid w:val="00FA6F31"/>
    <w:rsid w:val="00FA6FAC"/>
    <w:rsid w:val="00FA7038"/>
    <w:rsid w:val="00FA708F"/>
    <w:rsid w:val="00FA7226"/>
    <w:rsid w:val="00FA7383"/>
    <w:rsid w:val="00FA738B"/>
    <w:rsid w:val="00FA743A"/>
    <w:rsid w:val="00FA758C"/>
    <w:rsid w:val="00FA76F2"/>
    <w:rsid w:val="00FA78EC"/>
    <w:rsid w:val="00FA7A41"/>
    <w:rsid w:val="00FA7B88"/>
    <w:rsid w:val="00FA7CA6"/>
    <w:rsid w:val="00FA7D19"/>
    <w:rsid w:val="00FA7D81"/>
    <w:rsid w:val="00FA7F41"/>
    <w:rsid w:val="00FB03CD"/>
    <w:rsid w:val="00FB0416"/>
    <w:rsid w:val="00FB06F7"/>
    <w:rsid w:val="00FB090D"/>
    <w:rsid w:val="00FB0CE6"/>
    <w:rsid w:val="00FB0E54"/>
    <w:rsid w:val="00FB0F1A"/>
    <w:rsid w:val="00FB0F30"/>
    <w:rsid w:val="00FB0F9A"/>
    <w:rsid w:val="00FB1357"/>
    <w:rsid w:val="00FB17FD"/>
    <w:rsid w:val="00FB1A0D"/>
    <w:rsid w:val="00FB1AEA"/>
    <w:rsid w:val="00FB22B1"/>
    <w:rsid w:val="00FB257A"/>
    <w:rsid w:val="00FB2650"/>
    <w:rsid w:val="00FB2753"/>
    <w:rsid w:val="00FB28E0"/>
    <w:rsid w:val="00FB2BE2"/>
    <w:rsid w:val="00FB2C80"/>
    <w:rsid w:val="00FB2CB8"/>
    <w:rsid w:val="00FB2D0A"/>
    <w:rsid w:val="00FB2D0D"/>
    <w:rsid w:val="00FB2E62"/>
    <w:rsid w:val="00FB2FD2"/>
    <w:rsid w:val="00FB33D6"/>
    <w:rsid w:val="00FB3444"/>
    <w:rsid w:val="00FB34F6"/>
    <w:rsid w:val="00FB390A"/>
    <w:rsid w:val="00FB3ADB"/>
    <w:rsid w:val="00FB3DAC"/>
    <w:rsid w:val="00FB3E67"/>
    <w:rsid w:val="00FB432C"/>
    <w:rsid w:val="00FB4379"/>
    <w:rsid w:val="00FB438A"/>
    <w:rsid w:val="00FB4541"/>
    <w:rsid w:val="00FB4721"/>
    <w:rsid w:val="00FB48F0"/>
    <w:rsid w:val="00FB4949"/>
    <w:rsid w:val="00FB4A1B"/>
    <w:rsid w:val="00FB4B6F"/>
    <w:rsid w:val="00FB4CC2"/>
    <w:rsid w:val="00FB4D6F"/>
    <w:rsid w:val="00FB50DD"/>
    <w:rsid w:val="00FB53F1"/>
    <w:rsid w:val="00FB5449"/>
    <w:rsid w:val="00FB5453"/>
    <w:rsid w:val="00FB5499"/>
    <w:rsid w:val="00FB5698"/>
    <w:rsid w:val="00FB5825"/>
    <w:rsid w:val="00FB58B1"/>
    <w:rsid w:val="00FB5C0C"/>
    <w:rsid w:val="00FB5C12"/>
    <w:rsid w:val="00FB5C6E"/>
    <w:rsid w:val="00FB5F7F"/>
    <w:rsid w:val="00FB61D3"/>
    <w:rsid w:val="00FB657C"/>
    <w:rsid w:val="00FB6932"/>
    <w:rsid w:val="00FB699A"/>
    <w:rsid w:val="00FB6AC7"/>
    <w:rsid w:val="00FB6D4F"/>
    <w:rsid w:val="00FB6FEB"/>
    <w:rsid w:val="00FB70ED"/>
    <w:rsid w:val="00FB7104"/>
    <w:rsid w:val="00FB726E"/>
    <w:rsid w:val="00FB7283"/>
    <w:rsid w:val="00FB76B6"/>
    <w:rsid w:val="00FB78E7"/>
    <w:rsid w:val="00FB7B00"/>
    <w:rsid w:val="00FC0027"/>
    <w:rsid w:val="00FC00BF"/>
    <w:rsid w:val="00FC059C"/>
    <w:rsid w:val="00FC079B"/>
    <w:rsid w:val="00FC0C92"/>
    <w:rsid w:val="00FC0E8B"/>
    <w:rsid w:val="00FC101C"/>
    <w:rsid w:val="00FC10CE"/>
    <w:rsid w:val="00FC11A1"/>
    <w:rsid w:val="00FC12CF"/>
    <w:rsid w:val="00FC1316"/>
    <w:rsid w:val="00FC1394"/>
    <w:rsid w:val="00FC154C"/>
    <w:rsid w:val="00FC15D4"/>
    <w:rsid w:val="00FC1C1D"/>
    <w:rsid w:val="00FC1CD6"/>
    <w:rsid w:val="00FC1F4D"/>
    <w:rsid w:val="00FC22BD"/>
    <w:rsid w:val="00FC22CD"/>
    <w:rsid w:val="00FC242C"/>
    <w:rsid w:val="00FC24A8"/>
    <w:rsid w:val="00FC2531"/>
    <w:rsid w:val="00FC26CB"/>
    <w:rsid w:val="00FC2846"/>
    <w:rsid w:val="00FC292A"/>
    <w:rsid w:val="00FC2AC1"/>
    <w:rsid w:val="00FC2D59"/>
    <w:rsid w:val="00FC2D86"/>
    <w:rsid w:val="00FC2F60"/>
    <w:rsid w:val="00FC3286"/>
    <w:rsid w:val="00FC3362"/>
    <w:rsid w:val="00FC3565"/>
    <w:rsid w:val="00FC3574"/>
    <w:rsid w:val="00FC387D"/>
    <w:rsid w:val="00FC3ADA"/>
    <w:rsid w:val="00FC3BD6"/>
    <w:rsid w:val="00FC3EBE"/>
    <w:rsid w:val="00FC4016"/>
    <w:rsid w:val="00FC4448"/>
    <w:rsid w:val="00FC45A4"/>
    <w:rsid w:val="00FC46D9"/>
    <w:rsid w:val="00FC470F"/>
    <w:rsid w:val="00FC497B"/>
    <w:rsid w:val="00FC498A"/>
    <w:rsid w:val="00FC49EB"/>
    <w:rsid w:val="00FC4A7A"/>
    <w:rsid w:val="00FC4BB7"/>
    <w:rsid w:val="00FC4DEB"/>
    <w:rsid w:val="00FC4F0A"/>
    <w:rsid w:val="00FC504D"/>
    <w:rsid w:val="00FC5215"/>
    <w:rsid w:val="00FC5234"/>
    <w:rsid w:val="00FC5296"/>
    <w:rsid w:val="00FC52CA"/>
    <w:rsid w:val="00FC5397"/>
    <w:rsid w:val="00FC5680"/>
    <w:rsid w:val="00FC5738"/>
    <w:rsid w:val="00FC5B6E"/>
    <w:rsid w:val="00FC5BD8"/>
    <w:rsid w:val="00FC613F"/>
    <w:rsid w:val="00FC61C8"/>
    <w:rsid w:val="00FC626E"/>
    <w:rsid w:val="00FC6419"/>
    <w:rsid w:val="00FC69A0"/>
    <w:rsid w:val="00FC6CEB"/>
    <w:rsid w:val="00FC6DC4"/>
    <w:rsid w:val="00FC6DEB"/>
    <w:rsid w:val="00FC6EAA"/>
    <w:rsid w:val="00FC6F6A"/>
    <w:rsid w:val="00FC7015"/>
    <w:rsid w:val="00FC726C"/>
    <w:rsid w:val="00FC765D"/>
    <w:rsid w:val="00FC7676"/>
    <w:rsid w:val="00FC76FB"/>
    <w:rsid w:val="00FC7820"/>
    <w:rsid w:val="00FC7A41"/>
    <w:rsid w:val="00FC7C3F"/>
    <w:rsid w:val="00FC7FB0"/>
    <w:rsid w:val="00FD024B"/>
    <w:rsid w:val="00FD07B4"/>
    <w:rsid w:val="00FD07E7"/>
    <w:rsid w:val="00FD086C"/>
    <w:rsid w:val="00FD13E1"/>
    <w:rsid w:val="00FD14AC"/>
    <w:rsid w:val="00FD17BD"/>
    <w:rsid w:val="00FD195B"/>
    <w:rsid w:val="00FD1988"/>
    <w:rsid w:val="00FD1CA2"/>
    <w:rsid w:val="00FD1D14"/>
    <w:rsid w:val="00FD1DB7"/>
    <w:rsid w:val="00FD1E3B"/>
    <w:rsid w:val="00FD1EFC"/>
    <w:rsid w:val="00FD1F2C"/>
    <w:rsid w:val="00FD2012"/>
    <w:rsid w:val="00FD2431"/>
    <w:rsid w:val="00FD2526"/>
    <w:rsid w:val="00FD2D20"/>
    <w:rsid w:val="00FD2D62"/>
    <w:rsid w:val="00FD2DBB"/>
    <w:rsid w:val="00FD2F58"/>
    <w:rsid w:val="00FD355F"/>
    <w:rsid w:val="00FD3660"/>
    <w:rsid w:val="00FD390B"/>
    <w:rsid w:val="00FD3A44"/>
    <w:rsid w:val="00FD3AD2"/>
    <w:rsid w:val="00FD3BEE"/>
    <w:rsid w:val="00FD3C4E"/>
    <w:rsid w:val="00FD3D63"/>
    <w:rsid w:val="00FD4182"/>
    <w:rsid w:val="00FD44A3"/>
    <w:rsid w:val="00FD47B3"/>
    <w:rsid w:val="00FD4831"/>
    <w:rsid w:val="00FD4851"/>
    <w:rsid w:val="00FD4854"/>
    <w:rsid w:val="00FD49CD"/>
    <w:rsid w:val="00FD50B4"/>
    <w:rsid w:val="00FD52DF"/>
    <w:rsid w:val="00FD5317"/>
    <w:rsid w:val="00FD5A4C"/>
    <w:rsid w:val="00FD5B62"/>
    <w:rsid w:val="00FD5B64"/>
    <w:rsid w:val="00FD5CE1"/>
    <w:rsid w:val="00FD5E7B"/>
    <w:rsid w:val="00FD5EB6"/>
    <w:rsid w:val="00FD5EEE"/>
    <w:rsid w:val="00FD5FBA"/>
    <w:rsid w:val="00FD62E8"/>
    <w:rsid w:val="00FD65B5"/>
    <w:rsid w:val="00FD6905"/>
    <w:rsid w:val="00FD694D"/>
    <w:rsid w:val="00FD6A5A"/>
    <w:rsid w:val="00FD6AD0"/>
    <w:rsid w:val="00FD6B32"/>
    <w:rsid w:val="00FD6C79"/>
    <w:rsid w:val="00FD6D4A"/>
    <w:rsid w:val="00FD6EBF"/>
    <w:rsid w:val="00FD6EDA"/>
    <w:rsid w:val="00FD70B8"/>
    <w:rsid w:val="00FD719E"/>
    <w:rsid w:val="00FD7232"/>
    <w:rsid w:val="00FD725C"/>
    <w:rsid w:val="00FD72F5"/>
    <w:rsid w:val="00FD7363"/>
    <w:rsid w:val="00FD7520"/>
    <w:rsid w:val="00FD7559"/>
    <w:rsid w:val="00FD7847"/>
    <w:rsid w:val="00FD7888"/>
    <w:rsid w:val="00FD7958"/>
    <w:rsid w:val="00FD796D"/>
    <w:rsid w:val="00FD79AA"/>
    <w:rsid w:val="00FD7CC8"/>
    <w:rsid w:val="00FD7D4D"/>
    <w:rsid w:val="00FD7F5D"/>
    <w:rsid w:val="00FE004F"/>
    <w:rsid w:val="00FE008A"/>
    <w:rsid w:val="00FE01D7"/>
    <w:rsid w:val="00FE050C"/>
    <w:rsid w:val="00FE05F1"/>
    <w:rsid w:val="00FE09E7"/>
    <w:rsid w:val="00FE0C77"/>
    <w:rsid w:val="00FE0CEE"/>
    <w:rsid w:val="00FE0CF1"/>
    <w:rsid w:val="00FE0DEC"/>
    <w:rsid w:val="00FE0E56"/>
    <w:rsid w:val="00FE11A4"/>
    <w:rsid w:val="00FE11D9"/>
    <w:rsid w:val="00FE11E7"/>
    <w:rsid w:val="00FE122A"/>
    <w:rsid w:val="00FE137A"/>
    <w:rsid w:val="00FE151B"/>
    <w:rsid w:val="00FE15A0"/>
    <w:rsid w:val="00FE1726"/>
    <w:rsid w:val="00FE180D"/>
    <w:rsid w:val="00FE1CEF"/>
    <w:rsid w:val="00FE1DE6"/>
    <w:rsid w:val="00FE1E6B"/>
    <w:rsid w:val="00FE1F25"/>
    <w:rsid w:val="00FE2060"/>
    <w:rsid w:val="00FE2184"/>
    <w:rsid w:val="00FE25B1"/>
    <w:rsid w:val="00FE2B8D"/>
    <w:rsid w:val="00FE2FAD"/>
    <w:rsid w:val="00FE305C"/>
    <w:rsid w:val="00FE308F"/>
    <w:rsid w:val="00FE325C"/>
    <w:rsid w:val="00FE3268"/>
    <w:rsid w:val="00FE3420"/>
    <w:rsid w:val="00FE342D"/>
    <w:rsid w:val="00FE3450"/>
    <w:rsid w:val="00FE3495"/>
    <w:rsid w:val="00FE34EF"/>
    <w:rsid w:val="00FE3517"/>
    <w:rsid w:val="00FE35CA"/>
    <w:rsid w:val="00FE364A"/>
    <w:rsid w:val="00FE37E5"/>
    <w:rsid w:val="00FE384D"/>
    <w:rsid w:val="00FE3B11"/>
    <w:rsid w:val="00FE3CF8"/>
    <w:rsid w:val="00FE4217"/>
    <w:rsid w:val="00FE43DF"/>
    <w:rsid w:val="00FE4743"/>
    <w:rsid w:val="00FE4D36"/>
    <w:rsid w:val="00FE4DB5"/>
    <w:rsid w:val="00FE4F1B"/>
    <w:rsid w:val="00FE4F53"/>
    <w:rsid w:val="00FE4F90"/>
    <w:rsid w:val="00FE580F"/>
    <w:rsid w:val="00FE5814"/>
    <w:rsid w:val="00FE594F"/>
    <w:rsid w:val="00FE59B9"/>
    <w:rsid w:val="00FE59E0"/>
    <w:rsid w:val="00FE5A83"/>
    <w:rsid w:val="00FE5A93"/>
    <w:rsid w:val="00FE5CE1"/>
    <w:rsid w:val="00FE5D30"/>
    <w:rsid w:val="00FE5E2B"/>
    <w:rsid w:val="00FE6006"/>
    <w:rsid w:val="00FE6125"/>
    <w:rsid w:val="00FE6316"/>
    <w:rsid w:val="00FE6324"/>
    <w:rsid w:val="00FE65CF"/>
    <w:rsid w:val="00FE6621"/>
    <w:rsid w:val="00FE6CFB"/>
    <w:rsid w:val="00FE6F30"/>
    <w:rsid w:val="00FE6FCD"/>
    <w:rsid w:val="00FE7189"/>
    <w:rsid w:val="00FE7A4E"/>
    <w:rsid w:val="00FE7CB9"/>
    <w:rsid w:val="00FE7EC9"/>
    <w:rsid w:val="00FF00DD"/>
    <w:rsid w:val="00FF0231"/>
    <w:rsid w:val="00FF02D8"/>
    <w:rsid w:val="00FF07A7"/>
    <w:rsid w:val="00FF0806"/>
    <w:rsid w:val="00FF0811"/>
    <w:rsid w:val="00FF089C"/>
    <w:rsid w:val="00FF08DC"/>
    <w:rsid w:val="00FF0BC6"/>
    <w:rsid w:val="00FF0BE6"/>
    <w:rsid w:val="00FF0C2B"/>
    <w:rsid w:val="00FF0C3F"/>
    <w:rsid w:val="00FF0E68"/>
    <w:rsid w:val="00FF0EF5"/>
    <w:rsid w:val="00FF0FFA"/>
    <w:rsid w:val="00FF100D"/>
    <w:rsid w:val="00FF11A8"/>
    <w:rsid w:val="00FF13BE"/>
    <w:rsid w:val="00FF1717"/>
    <w:rsid w:val="00FF175C"/>
    <w:rsid w:val="00FF186F"/>
    <w:rsid w:val="00FF1885"/>
    <w:rsid w:val="00FF191C"/>
    <w:rsid w:val="00FF199F"/>
    <w:rsid w:val="00FF19C9"/>
    <w:rsid w:val="00FF19D4"/>
    <w:rsid w:val="00FF19EE"/>
    <w:rsid w:val="00FF1A9D"/>
    <w:rsid w:val="00FF1C4D"/>
    <w:rsid w:val="00FF2013"/>
    <w:rsid w:val="00FF22F8"/>
    <w:rsid w:val="00FF239F"/>
    <w:rsid w:val="00FF26E1"/>
    <w:rsid w:val="00FF2720"/>
    <w:rsid w:val="00FF2DA2"/>
    <w:rsid w:val="00FF2DB9"/>
    <w:rsid w:val="00FF2DF1"/>
    <w:rsid w:val="00FF2E6F"/>
    <w:rsid w:val="00FF2E8A"/>
    <w:rsid w:val="00FF2FA6"/>
    <w:rsid w:val="00FF3222"/>
    <w:rsid w:val="00FF332E"/>
    <w:rsid w:val="00FF343D"/>
    <w:rsid w:val="00FF34EC"/>
    <w:rsid w:val="00FF3506"/>
    <w:rsid w:val="00FF364B"/>
    <w:rsid w:val="00FF3781"/>
    <w:rsid w:val="00FF379F"/>
    <w:rsid w:val="00FF3950"/>
    <w:rsid w:val="00FF3E80"/>
    <w:rsid w:val="00FF3F04"/>
    <w:rsid w:val="00FF3F56"/>
    <w:rsid w:val="00FF3FB4"/>
    <w:rsid w:val="00FF4079"/>
    <w:rsid w:val="00FF4085"/>
    <w:rsid w:val="00FF419F"/>
    <w:rsid w:val="00FF429A"/>
    <w:rsid w:val="00FF44B3"/>
    <w:rsid w:val="00FF4574"/>
    <w:rsid w:val="00FF4627"/>
    <w:rsid w:val="00FF4644"/>
    <w:rsid w:val="00FF469C"/>
    <w:rsid w:val="00FF4753"/>
    <w:rsid w:val="00FF4772"/>
    <w:rsid w:val="00FF4838"/>
    <w:rsid w:val="00FF4A71"/>
    <w:rsid w:val="00FF4B05"/>
    <w:rsid w:val="00FF4C48"/>
    <w:rsid w:val="00FF5123"/>
    <w:rsid w:val="00FF5190"/>
    <w:rsid w:val="00FF5206"/>
    <w:rsid w:val="00FF5225"/>
    <w:rsid w:val="00FF53AE"/>
    <w:rsid w:val="00FF54F3"/>
    <w:rsid w:val="00FF55F5"/>
    <w:rsid w:val="00FF56FD"/>
    <w:rsid w:val="00FF575C"/>
    <w:rsid w:val="00FF5812"/>
    <w:rsid w:val="00FF5B7C"/>
    <w:rsid w:val="00FF5C47"/>
    <w:rsid w:val="00FF5C4C"/>
    <w:rsid w:val="00FF5D5A"/>
    <w:rsid w:val="00FF5F0E"/>
    <w:rsid w:val="00FF5F5B"/>
    <w:rsid w:val="00FF60EE"/>
    <w:rsid w:val="00FF62B2"/>
    <w:rsid w:val="00FF6452"/>
    <w:rsid w:val="00FF6598"/>
    <w:rsid w:val="00FF66A8"/>
    <w:rsid w:val="00FF697A"/>
    <w:rsid w:val="00FF6BDC"/>
    <w:rsid w:val="00FF6CA7"/>
    <w:rsid w:val="00FF6E3E"/>
    <w:rsid w:val="00FF7099"/>
    <w:rsid w:val="00FF70E8"/>
    <w:rsid w:val="00FF7131"/>
    <w:rsid w:val="00FF73E1"/>
    <w:rsid w:val="00FF7501"/>
    <w:rsid w:val="00FF7652"/>
    <w:rsid w:val="00FF78C4"/>
    <w:rsid w:val="00FF7949"/>
    <w:rsid w:val="00FF79EC"/>
    <w:rsid w:val="00FF7D87"/>
    <w:rsid w:val="00FF7E01"/>
    <w:rsid w:val="01BD2F03"/>
    <w:rsid w:val="02D1F12A"/>
    <w:rsid w:val="02F5C3B1"/>
    <w:rsid w:val="030C0650"/>
    <w:rsid w:val="0333A503"/>
    <w:rsid w:val="03657809"/>
    <w:rsid w:val="058AA728"/>
    <w:rsid w:val="067B2E50"/>
    <w:rsid w:val="084E4886"/>
    <w:rsid w:val="099B741B"/>
    <w:rsid w:val="09FD96EF"/>
    <w:rsid w:val="09FDB513"/>
    <w:rsid w:val="0AEE9E8E"/>
    <w:rsid w:val="0C1F7B71"/>
    <w:rsid w:val="0C757E80"/>
    <w:rsid w:val="0C7ADA27"/>
    <w:rsid w:val="0D290CC4"/>
    <w:rsid w:val="0D429EB3"/>
    <w:rsid w:val="0D974773"/>
    <w:rsid w:val="0DA1071F"/>
    <w:rsid w:val="0E509A32"/>
    <w:rsid w:val="0E63E5ED"/>
    <w:rsid w:val="0E8DBD8B"/>
    <w:rsid w:val="0EC08FD5"/>
    <w:rsid w:val="0EF084C9"/>
    <w:rsid w:val="0F067164"/>
    <w:rsid w:val="1065D590"/>
    <w:rsid w:val="1150C285"/>
    <w:rsid w:val="11A64E08"/>
    <w:rsid w:val="11DBF79F"/>
    <w:rsid w:val="1200027D"/>
    <w:rsid w:val="1233CC4D"/>
    <w:rsid w:val="1245357D"/>
    <w:rsid w:val="1356A51A"/>
    <w:rsid w:val="1496832E"/>
    <w:rsid w:val="155D4572"/>
    <w:rsid w:val="160E8694"/>
    <w:rsid w:val="174E4BAA"/>
    <w:rsid w:val="18758FB5"/>
    <w:rsid w:val="18B916AB"/>
    <w:rsid w:val="18BF1917"/>
    <w:rsid w:val="198D2171"/>
    <w:rsid w:val="1ABAE1C7"/>
    <w:rsid w:val="1AEADBF8"/>
    <w:rsid w:val="1B345BDD"/>
    <w:rsid w:val="1B69D0AE"/>
    <w:rsid w:val="1C2EC4AA"/>
    <w:rsid w:val="1CE010E7"/>
    <w:rsid w:val="1DC70139"/>
    <w:rsid w:val="1EA8002D"/>
    <w:rsid w:val="203FDD8C"/>
    <w:rsid w:val="2254698F"/>
    <w:rsid w:val="2549688E"/>
    <w:rsid w:val="25B853C6"/>
    <w:rsid w:val="260CD728"/>
    <w:rsid w:val="2724ADF9"/>
    <w:rsid w:val="282D3B89"/>
    <w:rsid w:val="2832A50B"/>
    <w:rsid w:val="2A01FB9E"/>
    <w:rsid w:val="2B157C99"/>
    <w:rsid w:val="2B71D21E"/>
    <w:rsid w:val="2C58632D"/>
    <w:rsid w:val="2C795A70"/>
    <w:rsid w:val="2C84B7DE"/>
    <w:rsid w:val="2E1D50A1"/>
    <w:rsid w:val="2E38B529"/>
    <w:rsid w:val="2E6F262B"/>
    <w:rsid w:val="2EE55002"/>
    <w:rsid w:val="306E2A91"/>
    <w:rsid w:val="311E83F5"/>
    <w:rsid w:val="31821583"/>
    <w:rsid w:val="322AF09C"/>
    <w:rsid w:val="33062AC2"/>
    <w:rsid w:val="3536FBD3"/>
    <w:rsid w:val="357C642A"/>
    <w:rsid w:val="3645E4CB"/>
    <w:rsid w:val="36ABF669"/>
    <w:rsid w:val="36C3AEAB"/>
    <w:rsid w:val="37558E7A"/>
    <w:rsid w:val="39025CB4"/>
    <w:rsid w:val="393AD596"/>
    <w:rsid w:val="3AC2133B"/>
    <w:rsid w:val="3B833260"/>
    <w:rsid w:val="3EC1577E"/>
    <w:rsid w:val="4335DA8E"/>
    <w:rsid w:val="4380E119"/>
    <w:rsid w:val="46DAA538"/>
    <w:rsid w:val="478CBF0A"/>
    <w:rsid w:val="47E32B1E"/>
    <w:rsid w:val="48DA83DA"/>
    <w:rsid w:val="496BF3CD"/>
    <w:rsid w:val="49971B93"/>
    <w:rsid w:val="4C3D3A55"/>
    <w:rsid w:val="4D1EF72E"/>
    <w:rsid w:val="4F99485D"/>
    <w:rsid w:val="4FF59E62"/>
    <w:rsid w:val="503745F1"/>
    <w:rsid w:val="504F65B4"/>
    <w:rsid w:val="506C50B4"/>
    <w:rsid w:val="510F7A86"/>
    <w:rsid w:val="511C8014"/>
    <w:rsid w:val="515E7C5F"/>
    <w:rsid w:val="51A365FC"/>
    <w:rsid w:val="521E296B"/>
    <w:rsid w:val="54288664"/>
    <w:rsid w:val="54932B0D"/>
    <w:rsid w:val="55D80F83"/>
    <w:rsid w:val="56A7B269"/>
    <w:rsid w:val="5891CC01"/>
    <w:rsid w:val="5931A964"/>
    <w:rsid w:val="59DF225A"/>
    <w:rsid w:val="5A57A34A"/>
    <w:rsid w:val="5CA97FC6"/>
    <w:rsid w:val="5D78DF10"/>
    <w:rsid w:val="5E387269"/>
    <w:rsid w:val="5F1E8F00"/>
    <w:rsid w:val="5F4CCE69"/>
    <w:rsid w:val="5F5E35FD"/>
    <w:rsid w:val="5F94BBBA"/>
    <w:rsid w:val="61092C25"/>
    <w:rsid w:val="61B73AA5"/>
    <w:rsid w:val="61CC6F60"/>
    <w:rsid w:val="62603D0B"/>
    <w:rsid w:val="6346E738"/>
    <w:rsid w:val="638A3048"/>
    <w:rsid w:val="64167BAB"/>
    <w:rsid w:val="64E3741B"/>
    <w:rsid w:val="65A52664"/>
    <w:rsid w:val="65F32065"/>
    <w:rsid w:val="65F367B6"/>
    <w:rsid w:val="66504668"/>
    <w:rsid w:val="677B8EE5"/>
    <w:rsid w:val="67BFD90C"/>
    <w:rsid w:val="685C2832"/>
    <w:rsid w:val="6862C7A7"/>
    <w:rsid w:val="6A04BB1C"/>
    <w:rsid w:val="6AB73588"/>
    <w:rsid w:val="6BE176B7"/>
    <w:rsid w:val="6CFA7ECD"/>
    <w:rsid w:val="6DF4EBB5"/>
    <w:rsid w:val="6E9D7224"/>
    <w:rsid w:val="6EEA1A52"/>
    <w:rsid w:val="6F7F7F8D"/>
    <w:rsid w:val="72687377"/>
    <w:rsid w:val="726A2D73"/>
    <w:rsid w:val="734571AA"/>
    <w:rsid w:val="740E8BBA"/>
    <w:rsid w:val="7435578C"/>
    <w:rsid w:val="755B54FD"/>
    <w:rsid w:val="7764E07B"/>
    <w:rsid w:val="7954FE4D"/>
    <w:rsid w:val="7A89EAE4"/>
    <w:rsid w:val="7B3A54FB"/>
    <w:rsid w:val="7C00BBBC"/>
    <w:rsid w:val="7D643A1B"/>
    <w:rsid w:val="7DB9770C"/>
    <w:rsid w:val="7EE62FFD"/>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4181F0E2"/>
  <w15:docId w15:val="{55535C6C-077C-467E-88AF-8DD57A145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F53EB"/>
    <w:pPr>
      <w:spacing w:line="280" w:lineRule="exact"/>
    </w:pPr>
    <w:rPr>
      <w:rFonts w:ascii="Verdana" w:hAnsi="Verdana"/>
      <w:sz w:val="18"/>
      <w:szCs w:val="24"/>
    </w:rPr>
  </w:style>
  <w:style w:type="paragraph" w:styleId="Kop1">
    <w:name w:val="heading 1"/>
    <w:basedOn w:val="Standaard"/>
    <w:next w:val="Standaard"/>
    <w:qFormat/>
    <w:rsid w:val="005F53EB"/>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5F53EB"/>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5F53EB"/>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5F53EB"/>
    <w:pPr>
      <w:keepNext/>
      <w:numPr>
        <w:ilvl w:val="3"/>
        <w:numId w:val="2"/>
      </w:numPr>
      <w:spacing w:before="280"/>
      <w:outlineLvl w:val="3"/>
    </w:pPr>
    <w:rPr>
      <w:b/>
      <w:bCs/>
      <w:szCs w:val="28"/>
    </w:rPr>
  </w:style>
  <w:style w:type="paragraph" w:styleId="Kop5">
    <w:name w:val="heading 5"/>
    <w:basedOn w:val="Standaard"/>
    <w:next w:val="Standaard"/>
    <w:link w:val="Kop5Char"/>
    <w:rsid w:val="005F53EB"/>
    <w:pPr>
      <w:keepNext/>
      <w:numPr>
        <w:ilvl w:val="4"/>
        <w:numId w:val="2"/>
      </w:numPr>
      <w:spacing w:before="280"/>
      <w:outlineLvl w:val="4"/>
    </w:pPr>
    <w:rPr>
      <w:bCs/>
      <w:i/>
      <w:iCs/>
      <w:szCs w:val="26"/>
    </w:rPr>
  </w:style>
  <w:style w:type="paragraph" w:styleId="Kop6">
    <w:name w:val="heading 6"/>
    <w:basedOn w:val="Standaard"/>
    <w:next w:val="Standaard"/>
    <w:rsid w:val="005F53EB"/>
    <w:pPr>
      <w:keepNext/>
      <w:numPr>
        <w:ilvl w:val="5"/>
        <w:numId w:val="2"/>
      </w:numPr>
      <w:spacing w:before="280"/>
      <w:outlineLvl w:val="5"/>
    </w:pPr>
    <w:rPr>
      <w:bCs/>
      <w:i/>
      <w:szCs w:val="22"/>
    </w:rPr>
  </w:style>
  <w:style w:type="paragraph" w:styleId="Kop7">
    <w:name w:val="heading 7"/>
    <w:basedOn w:val="Standaard"/>
    <w:next w:val="Standaard"/>
    <w:rsid w:val="005F53EB"/>
    <w:pPr>
      <w:keepNext/>
      <w:spacing w:before="280"/>
      <w:outlineLvl w:val="6"/>
    </w:pPr>
  </w:style>
  <w:style w:type="paragraph" w:styleId="Kop8">
    <w:name w:val="heading 8"/>
    <w:basedOn w:val="Standaard"/>
    <w:next w:val="Standaard"/>
    <w:rsid w:val="005F53EB"/>
    <w:pPr>
      <w:keepNext/>
      <w:spacing w:before="280"/>
      <w:outlineLvl w:val="7"/>
    </w:pPr>
    <w:rPr>
      <w:iCs/>
    </w:rPr>
  </w:style>
  <w:style w:type="paragraph" w:styleId="Kop9">
    <w:name w:val="heading 9"/>
    <w:basedOn w:val="Standaard"/>
    <w:next w:val="Standaard"/>
    <w:rsid w:val="005F53EB"/>
    <w:pPr>
      <w:keepNext/>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5F53EB"/>
    <w:pPr>
      <w:keepNext/>
      <w:pageBreakBefore/>
      <w:spacing w:after="700"/>
      <w:contextualSpacing/>
      <w:outlineLvl w:val="0"/>
    </w:pPr>
    <w:rPr>
      <w:sz w:val="24"/>
    </w:rPr>
  </w:style>
  <w:style w:type="numbering" w:customStyle="1" w:styleId="Nummering">
    <w:name w:val="Nummering"/>
    <w:basedOn w:val="Geenlijst"/>
    <w:uiPriority w:val="99"/>
    <w:rsid w:val="005F53EB"/>
    <w:pPr>
      <w:numPr>
        <w:numId w:val="1"/>
      </w:numPr>
    </w:pPr>
  </w:style>
  <w:style w:type="paragraph" w:styleId="Inhopg1">
    <w:name w:val="toc 1"/>
    <w:basedOn w:val="Standaard"/>
    <w:next w:val="Standaard"/>
    <w:uiPriority w:val="39"/>
    <w:rsid w:val="005F53EB"/>
    <w:pPr>
      <w:keepNext/>
      <w:tabs>
        <w:tab w:val="right" w:leader="dot" w:pos="8505"/>
      </w:tabs>
      <w:spacing w:before="280"/>
      <w:ind w:hanging="1134"/>
    </w:pPr>
    <w:rPr>
      <w:b/>
    </w:rPr>
  </w:style>
  <w:style w:type="paragraph" w:styleId="Koptekst">
    <w:name w:val="header"/>
    <w:basedOn w:val="Standaard"/>
    <w:rsid w:val="005F53EB"/>
    <w:pPr>
      <w:spacing w:line="200" w:lineRule="exact"/>
    </w:pPr>
    <w:rPr>
      <w:rFonts w:cs="Verdana-Bold"/>
      <w:bCs/>
      <w:smallCaps/>
      <w:sz w:val="14"/>
      <w:szCs w:val="13"/>
    </w:rPr>
  </w:style>
  <w:style w:type="paragraph" w:styleId="Voettekst">
    <w:name w:val="footer"/>
    <w:basedOn w:val="Standaard"/>
    <w:rsid w:val="005F53EB"/>
    <w:pPr>
      <w:tabs>
        <w:tab w:val="center" w:pos="4536"/>
        <w:tab w:val="right" w:pos="9072"/>
      </w:tabs>
    </w:pPr>
  </w:style>
  <w:style w:type="paragraph" w:styleId="Titel">
    <w:name w:val="Title"/>
    <w:basedOn w:val="Standaard"/>
    <w:uiPriority w:val="10"/>
    <w:rsid w:val="005F53EB"/>
    <w:pPr>
      <w:spacing w:line="320" w:lineRule="atLeast"/>
    </w:pPr>
    <w:rPr>
      <w:rFonts w:cs="Arial"/>
      <w:b/>
      <w:bCs/>
      <w:kern w:val="28"/>
      <w:sz w:val="24"/>
      <w:szCs w:val="32"/>
    </w:rPr>
  </w:style>
  <w:style w:type="paragraph" w:styleId="Inhopg2">
    <w:name w:val="toc 2"/>
    <w:basedOn w:val="Standaard"/>
    <w:next w:val="Standaard"/>
    <w:uiPriority w:val="39"/>
    <w:rsid w:val="005F53EB"/>
    <w:pPr>
      <w:keepNext/>
      <w:tabs>
        <w:tab w:val="right" w:leader="dot" w:pos="8505"/>
      </w:tabs>
      <w:spacing w:before="280"/>
      <w:ind w:hanging="1134"/>
    </w:pPr>
    <w:rPr>
      <w:b/>
    </w:rPr>
  </w:style>
  <w:style w:type="paragraph" w:styleId="Inhopg3">
    <w:name w:val="toc 3"/>
    <w:basedOn w:val="Standaard"/>
    <w:next w:val="Standaard"/>
    <w:uiPriority w:val="39"/>
    <w:rsid w:val="005F53EB"/>
    <w:pPr>
      <w:tabs>
        <w:tab w:val="right" w:leader="dot" w:pos="8505"/>
      </w:tabs>
      <w:ind w:hanging="1134"/>
    </w:pPr>
  </w:style>
  <w:style w:type="table" w:customStyle="1" w:styleId="Tabel">
    <w:name w:val="Tabel"/>
    <w:basedOn w:val="Standaardtabel"/>
    <w:uiPriority w:val="99"/>
    <w:rsid w:val="005F53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5F53EB"/>
    <w:pPr>
      <w:tabs>
        <w:tab w:val="right" w:leader="dot" w:pos="8505"/>
      </w:tabs>
      <w:ind w:hanging="1134"/>
    </w:pPr>
  </w:style>
  <w:style w:type="paragraph" w:styleId="Inhopg5">
    <w:name w:val="toc 5"/>
    <w:basedOn w:val="Standaard"/>
    <w:next w:val="Standaard"/>
    <w:uiPriority w:val="39"/>
    <w:rsid w:val="005F53EB"/>
    <w:pPr>
      <w:tabs>
        <w:tab w:val="right" w:leader="dot" w:pos="8505"/>
      </w:tabs>
      <w:ind w:hanging="1134"/>
    </w:pPr>
  </w:style>
  <w:style w:type="paragraph" w:styleId="Voetnoottekst">
    <w:name w:val="footnote text"/>
    <w:basedOn w:val="Standaard"/>
    <w:link w:val="VoetnoottekstChar"/>
    <w:uiPriority w:val="99"/>
    <w:rsid w:val="005F53EB"/>
    <w:pPr>
      <w:tabs>
        <w:tab w:val="left" w:pos="600"/>
      </w:tabs>
      <w:spacing w:line="200" w:lineRule="exact"/>
      <w:ind w:left="284" w:hanging="284"/>
    </w:pPr>
    <w:rPr>
      <w:sz w:val="14"/>
      <w:szCs w:val="20"/>
    </w:rPr>
  </w:style>
  <w:style w:type="paragraph" w:styleId="Eindnoottekst">
    <w:name w:val="endnote text"/>
    <w:basedOn w:val="Standaard"/>
    <w:semiHidden/>
    <w:rsid w:val="005F53EB"/>
    <w:rPr>
      <w:szCs w:val="20"/>
    </w:rPr>
  </w:style>
  <w:style w:type="table" w:customStyle="1" w:styleId="Versiehistorie">
    <w:name w:val="Versiehistorie"/>
    <w:basedOn w:val="Standaardtabel"/>
    <w:uiPriority w:val="99"/>
    <w:rsid w:val="005F53EB"/>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5F53EB"/>
    <w:rPr>
      <w:rFonts w:ascii="Verdana" w:hAnsi="Verdana"/>
      <w:sz w:val="18"/>
      <w:szCs w:val="24"/>
    </w:rPr>
  </w:style>
  <w:style w:type="table" w:styleId="Tabelraster">
    <w:name w:val="Table Grid"/>
    <w:basedOn w:val="Standaardtabel"/>
    <w:rsid w:val="005F53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5F53EB"/>
    <w:pPr>
      <w:spacing w:line="240" w:lineRule="auto"/>
    </w:pPr>
    <w:rPr>
      <w:b/>
      <w:bCs/>
      <w:sz w:val="20"/>
      <w:szCs w:val="20"/>
    </w:rPr>
  </w:style>
  <w:style w:type="paragraph" w:customStyle="1" w:styleId="Colofon">
    <w:name w:val="Colofon"/>
    <w:basedOn w:val="Standaard"/>
    <w:rsid w:val="005F53EB"/>
    <w:pPr>
      <w:ind w:left="2268" w:hanging="2268"/>
    </w:pPr>
  </w:style>
  <w:style w:type="paragraph" w:customStyle="1" w:styleId="Kop2bijlage">
    <w:name w:val="Kop 2 bijlage"/>
    <w:basedOn w:val="Standaard"/>
    <w:next w:val="Standaard"/>
    <w:rsid w:val="005F53EB"/>
    <w:pPr>
      <w:keepNext/>
      <w:pageBreakBefore/>
      <w:numPr>
        <w:ilvl w:val="7"/>
        <w:numId w:val="2"/>
      </w:numPr>
      <w:spacing w:after="700"/>
    </w:pPr>
    <w:rPr>
      <w:sz w:val="24"/>
    </w:rPr>
  </w:style>
  <w:style w:type="paragraph" w:customStyle="1" w:styleId="Kop3bijlage">
    <w:name w:val="Kop 3 bijlage"/>
    <w:basedOn w:val="Standaard"/>
    <w:next w:val="Standaard"/>
    <w:rsid w:val="005F53EB"/>
    <w:pPr>
      <w:keepNext/>
      <w:numPr>
        <w:ilvl w:val="8"/>
        <w:numId w:val="2"/>
      </w:numPr>
      <w:tabs>
        <w:tab w:val="num" w:pos="1276"/>
      </w:tabs>
      <w:spacing w:before="280"/>
      <w:outlineLvl w:val="2"/>
    </w:pPr>
    <w:rPr>
      <w:b/>
    </w:rPr>
  </w:style>
  <w:style w:type="paragraph" w:customStyle="1" w:styleId="Opsommingnummers1">
    <w:name w:val="Opsomming nummers 1"/>
    <w:basedOn w:val="Standaard"/>
    <w:qFormat/>
    <w:rsid w:val="005F53EB"/>
    <w:pPr>
      <w:numPr>
        <w:numId w:val="1"/>
      </w:numPr>
    </w:pPr>
  </w:style>
  <w:style w:type="paragraph" w:customStyle="1" w:styleId="Opsommingnummers2">
    <w:name w:val="Opsomming nummers 2"/>
    <w:basedOn w:val="Standaard"/>
    <w:qFormat/>
    <w:rsid w:val="005F53EB"/>
    <w:pPr>
      <w:numPr>
        <w:ilvl w:val="2"/>
        <w:numId w:val="1"/>
      </w:numPr>
    </w:pPr>
  </w:style>
  <w:style w:type="paragraph" w:customStyle="1" w:styleId="Opsommingnummers3">
    <w:name w:val="Opsomming nummers 3"/>
    <w:basedOn w:val="Standaard"/>
    <w:qFormat/>
    <w:rsid w:val="005F53EB"/>
    <w:pPr>
      <w:numPr>
        <w:ilvl w:val="4"/>
        <w:numId w:val="1"/>
      </w:numPr>
    </w:pPr>
  </w:style>
  <w:style w:type="paragraph" w:styleId="Inhopg6">
    <w:name w:val="toc 6"/>
    <w:basedOn w:val="Standaard"/>
    <w:next w:val="Standaard"/>
    <w:uiPriority w:val="39"/>
    <w:unhideWhenUsed/>
    <w:rsid w:val="005F53EB"/>
    <w:pPr>
      <w:tabs>
        <w:tab w:val="right" w:leader="dot" w:pos="8505"/>
      </w:tabs>
      <w:ind w:hanging="1134"/>
    </w:pPr>
  </w:style>
  <w:style w:type="paragraph" w:styleId="Inhopg7">
    <w:name w:val="toc 7"/>
    <w:basedOn w:val="Standaard"/>
    <w:next w:val="Standaard"/>
    <w:uiPriority w:val="39"/>
    <w:rsid w:val="005F53EB"/>
    <w:pPr>
      <w:tabs>
        <w:tab w:val="right" w:leader="dot" w:pos="8505"/>
      </w:tabs>
    </w:pPr>
  </w:style>
  <w:style w:type="paragraph" w:customStyle="1" w:styleId="Opsommingtekens1">
    <w:name w:val="Opsomming tekens 1"/>
    <w:basedOn w:val="Standaard"/>
    <w:qFormat/>
    <w:rsid w:val="005F53EB"/>
    <w:pPr>
      <w:numPr>
        <w:ilvl w:val="1"/>
        <w:numId w:val="1"/>
      </w:numPr>
    </w:pPr>
  </w:style>
  <w:style w:type="paragraph" w:customStyle="1" w:styleId="Opsommingtekens2">
    <w:name w:val="Opsomming tekens 2"/>
    <w:basedOn w:val="Standaard"/>
    <w:qFormat/>
    <w:rsid w:val="005F53EB"/>
    <w:pPr>
      <w:numPr>
        <w:ilvl w:val="3"/>
        <w:numId w:val="1"/>
      </w:numPr>
    </w:pPr>
  </w:style>
  <w:style w:type="paragraph" w:customStyle="1" w:styleId="Opsommingtekens3">
    <w:name w:val="Opsomming tekens 3"/>
    <w:basedOn w:val="Standaard"/>
    <w:qFormat/>
    <w:rsid w:val="005F53EB"/>
    <w:pPr>
      <w:numPr>
        <w:ilvl w:val="5"/>
        <w:numId w:val="1"/>
      </w:numPr>
    </w:pPr>
  </w:style>
  <w:style w:type="paragraph" w:customStyle="1" w:styleId="Opsommingtekens4">
    <w:name w:val="Opsomming tekens 4"/>
    <w:basedOn w:val="Standaard"/>
    <w:qFormat/>
    <w:rsid w:val="005F53EB"/>
    <w:pPr>
      <w:numPr>
        <w:ilvl w:val="6"/>
        <w:numId w:val="1"/>
      </w:numPr>
    </w:pPr>
  </w:style>
  <w:style w:type="paragraph" w:customStyle="1" w:styleId="Tabeltitel">
    <w:name w:val="Tabeltitel"/>
    <w:basedOn w:val="Standaard"/>
    <w:next w:val="Standaard"/>
    <w:qFormat/>
    <w:rsid w:val="005F53EB"/>
    <w:pPr>
      <w:keepNext/>
      <w:numPr>
        <w:numId w:val="8"/>
      </w:numPr>
      <w:spacing w:before="280" w:after="140"/>
    </w:pPr>
    <w:rPr>
      <w:b/>
    </w:rPr>
  </w:style>
  <w:style w:type="numbering" w:styleId="111111">
    <w:name w:val="Outline List 2"/>
    <w:basedOn w:val="Geenlijst"/>
    <w:semiHidden/>
    <w:unhideWhenUsed/>
    <w:rsid w:val="005F53EB"/>
  </w:style>
  <w:style w:type="numbering" w:styleId="1ai">
    <w:name w:val="Outline List 1"/>
    <w:basedOn w:val="Geenlijst"/>
    <w:semiHidden/>
    <w:unhideWhenUsed/>
    <w:rsid w:val="005F53EB"/>
  </w:style>
  <w:style w:type="table" w:styleId="3D-effectenvoortabel1">
    <w:name w:val="Table 3D effects 1"/>
    <w:basedOn w:val="Standaardtabel"/>
    <w:semiHidden/>
    <w:unhideWhenUsed/>
    <w:rsid w:val="005F53EB"/>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5F53EB"/>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5F53EB"/>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5F53EB"/>
    <w:pPr>
      <w:spacing w:line="240" w:lineRule="auto"/>
    </w:pPr>
    <w:rPr>
      <w:sz w:val="14"/>
    </w:rPr>
  </w:style>
  <w:style w:type="character" w:styleId="Verwijzingopmerking">
    <w:name w:val="annotation reference"/>
    <w:basedOn w:val="Standaardalinea-lettertype"/>
    <w:semiHidden/>
    <w:unhideWhenUsed/>
    <w:rsid w:val="005F53EB"/>
    <w:rPr>
      <w:sz w:val="16"/>
      <w:szCs w:val="16"/>
    </w:rPr>
  </w:style>
  <w:style w:type="paragraph" w:styleId="Documentstructuur">
    <w:name w:val="Document Map"/>
    <w:basedOn w:val="Standaard"/>
    <w:semiHidden/>
    <w:unhideWhenUsed/>
    <w:rsid w:val="005F53EB"/>
    <w:pPr>
      <w:spacing w:line="240" w:lineRule="auto"/>
    </w:pPr>
    <w:rPr>
      <w:rFonts w:ascii="Tahoma" w:hAnsi="Tahoma" w:cs="Tahoma"/>
      <w:sz w:val="16"/>
      <w:szCs w:val="16"/>
    </w:rPr>
  </w:style>
  <w:style w:type="table" w:styleId="Donkerelijst">
    <w:name w:val="Dark List"/>
    <w:basedOn w:val="Standaardtabel"/>
    <w:uiPriority w:val="61"/>
    <w:rsid w:val="005F53E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5F53E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5F53E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5F53E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5F53E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5F53E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5F53E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5F53EB"/>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5F53EB"/>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5F53EB"/>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5F53EB"/>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5F53E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5F53E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5F53E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5F53E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5F53E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5F53E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5F53E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5F53E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5F53E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5F53E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5F53E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5F53E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5F53E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5F53E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5F53E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5F53E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5F53E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5F53E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5F53E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5F53E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5F53E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5F53E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5F53E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5F53E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5F53E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5F53EB"/>
    <w:pPr>
      <w:spacing w:line="240" w:lineRule="auto"/>
      <w:ind w:left="180" w:hanging="180"/>
    </w:pPr>
  </w:style>
  <w:style w:type="paragraph" w:styleId="Index2">
    <w:name w:val="index 2"/>
    <w:basedOn w:val="Standaard"/>
    <w:next w:val="Standaard"/>
    <w:semiHidden/>
    <w:unhideWhenUsed/>
    <w:rsid w:val="005F53EB"/>
    <w:pPr>
      <w:spacing w:line="240" w:lineRule="auto"/>
      <w:ind w:left="360" w:hanging="180"/>
    </w:pPr>
  </w:style>
  <w:style w:type="paragraph" w:styleId="Index3">
    <w:name w:val="index 3"/>
    <w:basedOn w:val="Standaard"/>
    <w:next w:val="Standaard"/>
    <w:semiHidden/>
    <w:unhideWhenUsed/>
    <w:rsid w:val="005F53EB"/>
    <w:pPr>
      <w:spacing w:line="240" w:lineRule="auto"/>
      <w:ind w:left="540" w:hanging="180"/>
    </w:pPr>
  </w:style>
  <w:style w:type="paragraph" w:styleId="Index4">
    <w:name w:val="index 4"/>
    <w:basedOn w:val="Standaard"/>
    <w:next w:val="Standaard"/>
    <w:semiHidden/>
    <w:unhideWhenUsed/>
    <w:rsid w:val="005F53EB"/>
    <w:pPr>
      <w:spacing w:line="240" w:lineRule="auto"/>
      <w:ind w:left="720" w:hanging="180"/>
    </w:pPr>
  </w:style>
  <w:style w:type="paragraph" w:styleId="Index5">
    <w:name w:val="index 5"/>
    <w:basedOn w:val="Standaard"/>
    <w:next w:val="Standaard"/>
    <w:semiHidden/>
    <w:unhideWhenUsed/>
    <w:rsid w:val="005F53EB"/>
    <w:pPr>
      <w:spacing w:line="240" w:lineRule="auto"/>
      <w:ind w:left="900" w:hanging="180"/>
    </w:pPr>
  </w:style>
  <w:style w:type="paragraph" w:styleId="Index6">
    <w:name w:val="index 6"/>
    <w:basedOn w:val="Standaard"/>
    <w:next w:val="Standaard"/>
    <w:semiHidden/>
    <w:unhideWhenUsed/>
    <w:rsid w:val="005F53EB"/>
    <w:pPr>
      <w:spacing w:line="240" w:lineRule="auto"/>
      <w:ind w:left="1080" w:hanging="180"/>
    </w:pPr>
  </w:style>
  <w:style w:type="paragraph" w:styleId="Index7">
    <w:name w:val="index 7"/>
    <w:basedOn w:val="Standaard"/>
    <w:next w:val="Standaard"/>
    <w:semiHidden/>
    <w:unhideWhenUsed/>
    <w:rsid w:val="005F53EB"/>
    <w:pPr>
      <w:spacing w:line="240" w:lineRule="auto"/>
      <w:ind w:left="1260" w:hanging="180"/>
    </w:pPr>
  </w:style>
  <w:style w:type="paragraph" w:styleId="Index8">
    <w:name w:val="index 8"/>
    <w:basedOn w:val="Standaard"/>
    <w:next w:val="Standaard"/>
    <w:semiHidden/>
    <w:unhideWhenUsed/>
    <w:rsid w:val="005F53EB"/>
    <w:pPr>
      <w:spacing w:line="240" w:lineRule="auto"/>
      <w:ind w:left="1440" w:hanging="180"/>
    </w:pPr>
  </w:style>
  <w:style w:type="paragraph" w:styleId="Index9">
    <w:name w:val="index 9"/>
    <w:basedOn w:val="Standaard"/>
    <w:next w:val="Standaard"/>
    <w:semiHidden/>
    <w:unhideWhenUsed/>
    <w:rsid w:val="005F53EB"/>
    <w:pPr>
      <w:spacing w:line="240" w:lineRule="auto"/>
      <w:ind w:left="1620" w:hanging="180"/>
    </w:pPr>
  </w:style>
  <w:style w:type="paragraph" w:styleId="Inhopg8">
    <w:name w:val="toc 8"/>
    <w:basedOn w:val="Standaard"/>
    <w:next w:val="Standaard"/>
    <w:uiPriority w:val="39"/>
    <w:unhideWhenUsed/>
    <w:rsid w:val="005F53EB"/>
    <w:pPr>
      <w:tabs>
        <w:tab w:val="right" w:leader="dot" w:pos="8505"/>
      </w:tabs>
    </w:pPr>
  </w:style>
  <w:style w:type="paragraph" w:styleId="Inhopg9">
    <w:name w:val="toc 9"/>
    <w:basedOn w:val="Standaard"/>
    <w:next w:val="Standaard"/>
    <w:uiPriority w:val="39"/>
    <w:unhideWhenUsed/>
    <w:rsid w:val="005F53EB"/>
    <w:pPr>
      <w:spacing w:after="100"/>
      <w:ind w:left="1260"/>
    </w:pPr>
  </w:style>
  <w:style w:type="table" w:styleId="Klassieketabel1">
    <w:name w:val="Table Classic 1"/>
    <w:basedOn w:val="Standaardtabel"/>
    <w:semiHidden/>
    <w:unhideWhenUsed/>
    <w:rsid w:val="005F53EB"/>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5F53EB"/>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5F53EB"/>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5F53EB"/>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5F53E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5F53E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5F53E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5F53E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5F53E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5F53E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5F53E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5F53E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5F53E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5F53E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5F53E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5F53E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5F53E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5F53E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5F53E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5F53EB"/>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5F53EB"/>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5F53EB"/>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5F53E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5F53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5F53E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5F53E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5F53E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5F53E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5F53E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5F53E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5F53E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5F53E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5F53E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5F53E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5F53E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5F53E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5F53E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5F53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5F53E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5F53E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5F53E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5F53E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5F53E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5F53EB"/>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5F53EB"/>
  </w:style>
  <w:style w:type="table" w:styleId="Professioneletabel">
    <w:name w:val="Table Professional"/>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5F53EB"/>
  </w:style>
  <w:style w:type="table" w:styleId="Tabelkolommen1">
    <w:name w:val="Table Columns 1"/>
    <w:basedOn w:val="Standaardtabel"/>
    <w:semiHidden/>
    <w:unhideWhenUsed/>
    <w:rsid w:val="005F53EB"/>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5F53EB"/>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5F53EB"/>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5F53EB"/>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5F53EB"/>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5F53EB"/>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5F53EB"/>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5F53EB"/>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5F53EB"/>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5F53EB"/>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5F53EB"/>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5F53EB"/>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5F53EB"/>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5F53EB"/>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5F53EB"/>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5F53EB"/>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5F53EB"/>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5F53EB"/>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5F53EB"/>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5F53EB"/>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5F53EB"/>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5F53EB"/>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5F53EB"/>
    <w:pPr>
      <w:keepNext/>
      <w:spacing w:before="280" w:after="280" w:line="240" w:lineRule="auto"/>
    </w:pPr>
    <w:rPr>
      <w:color w:val="FF0000"/>
    </w:rPr>
  </w:style>
  <w:style w:type="paragraph" w:customStyle="1" w:styleId="Figuurbijschrift">
    <w:name w:val="Figuurbijschrift"/>
    <w:basedOn w:val="Standaard"/>
    <w:next w:val="Standaard"/>
    <w:qFormat/>
    <w:rsid w:val="005F53EB"/>
    <w:pPr>
      <w:numPr>
        <w:numId w:val="5"/>
      </w:numPr>
      <w:spacing w:before="280" w:after="280"/>
    </w:pPr>
    <w:rPr>
      <w:b/>
    </w:rPr>
  </w:style>
  <w:style w:type="character" w:styleId="Eindnootmarkering">
    <w:name w:val="endnote reference"/>
    <w:basedOn w:val="Standaardalinea-lettertype"/>
    <w:semiHidden/>
    <w:unhideWhenUsed/>
    <w:rsid w:val="005F53EB"/>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5F53EB"/>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5F53E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5F53EB"/>
  </w:style>
  <w:style w:type="numbering" w:customStyle="1" w:styleId="Koppenstructuur">
    <w:name w:val="Koppenstructuur"/>
    <w:basedOn w:val="Geenlijst"/>
    <w:uiPriority w:val="99"/>
    <w:rsid w:val="00107308"/>
    <w:pPr>
      <w:numPr>
        <w:numId w:val="7"/>
      </w:numPr>
    </w:pPr>
  </w:style>
  <w:style w:type="paragraph" w:styleId="Kopvaninhoudsopgave">
    <w:name w:val="TOC Heading"/>
    <w:basedOn w:val="Kop1"/>
    <w:next w:val="Standaard"/>
    <w:uiPriority w:val="39"/>
    <w:semiHidden/>
    <w:unhideWhenUsed/>
    <w:qFormat/>
    <w:rsid w:val="005F53EB"/>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5F53EB"/>
    <w:pPr>
      <w:shd w:val="clear" w:color="auto" w:fill="FFFF00"/>
      <w:spacing w:before="280" w:after="280"/>
      <w:contextualSpacing/>
    </w:pPr>
  </w:style>
  <w:style w:type="paragraph" w:customStyle="1" w:styleId="Code">
    <w:name w:val="Code"/>
    <w:basedOn w:val="Standaard"/>
    <w:rsid w:val="005F53EB"/>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5F53EB"/>
    <w:rPr>
      <w:color w:val="808080"/>
    </w:rPr>
  </w:style>
  <w:style w:type="character" w:customStyle="1" w:styleId="Colofonomgevingswetbesluit">
    <w:name w:val="Colofon omgevingswetbesluit"/>
    <w:basedOn w:val="Standaardalinea-lettertype"/>
    <w:uiPriority w:val="1"/>
    <w:rsid w:val="005F53EB"/>
  </w:style>
  <w:style w:type="character" w:customStyle="1" w:styleId="Colofonprojectnaam">
    <w:name w:val="Colofon projectnaam"/>
    <w:basedOn w:val="Standaardalinea-lettertype"/>
    <w:uiPriority w:val="1"/>
    <w:rsid w:val="005F53EB"/>
  </w:style>
  <w:style w:type="character" w:customStyle="1" w:styleId="Colofonprojectnummer">
    <w:name w:val="Colofon projectnummer"/>
    <w:basedOn w:val="Standaardalinea-lettertype"/>
    <w:uiPriority w:val="1"/>
    <w:rsid w:val="005F53EB"/>
  </w:style>
  <w:style w:type="character" w:customStyle="1" w:styleId="Colofoncontactpersoon">
    <w:name w:val="Colofon contactpersoon"/>
    <w:basedOn w:val="Standaardalinea-lettertype"/>
    <w:uiPriority w:val="1"/>
    <w:rsid w:val="005F53EB"/>
  </w:style>
  <w:style w:type="character" w:customStyle="1" w:styleId="Colofonauteur">
    <w:name w:val="Colofon auteur"/>
    <w:basedOn w:val="Standaardalinea-lettertype"/>
    <w:uiPriority w:val="1"/>
    <w:rsid w:val="005F53EB"/>
  </w:style>
  <w:style w:type="table" w:customStyle="1" w:styleId="Implementatie">
    <w:name w:val="Implementatie"/>
    <w:basedOn w:val="Standaardtabel"/>
    <w:uiPriority w:val="99"/>
    <w:rsid w:val="005F53EB"/>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5F53EB"/>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5F53EB"/>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5F53EB"/>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5F53EB"/>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5F53EB"/>
  </w:style>
  <w:style w:type="paragraph" w:styleId="Berichtkop">
    <w:name w:val="Message Header"/>
    <w:basedOn w:val="Standaard"/>
    <w:link w:val="BerichtkopChar"/>
    <w:semiHidden/>
    <w:unhideWhenUsed/>
    <w:rsid w:val="005F53EB"/>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5F53EB"/>
  </w:style>
  <w:style w:type="paragraph" w:styleId="Bloktekst">
    <w:name w:val="Block Text"/>
    <w:basedOn w:val="Standaard"/>
    <w:semiHidden/>
    <w:unhideWhenUsed/>
    <w:rsid w:val="005F53EB"/>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5F53EB"/>
    <w:pPr>
      <w:ind w:left="180" w:hanging="180"/>
    </w:pPr>
  </w:style>
  <w:style w:type="paragraph" w:styleId="Datum">
    <w:name w:val="Date"/>
    <w:basedOn w:val="Standaard"/>
    <w:next w:val="Standaard"/>
    <w:link w:val="DatumChar"/>
    <w:semiHidden/>
    <w:unhideWhenUsed/>
    <w:rsid w:val="005F53EB"/>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5F53EB"/>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5F53EB"/>
    <w:rPr>
      <w:color w:val="800080" w:themeColor="followedHyperlink"/>
      <w:u w:val="single"/>
    </w:rPr>
  </w:style>
  <w:style w:type="paragraph" w:styleId="Handtekening">
    <w:name w:val="Signature"/>
    <w:basedOn w:val="Standaard"/>
    <w:link w:val="HandtekeningChar"/>
    <w:semiHidden/>
    <w:unhideWhenUsed/>
    <w:rsid w:val="005F53EB"/>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5F53EB"/>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5F53EB"/>
    <w:rPr>
      <w:rFonts w:ascii="Consolas" w:hAnsi="Consolas"/>
      <w:sz w:val="20"/>
      <w:szCs w:val="20"/>
    </w:rPr>
  </w:style>
  <w:style w:type="character" w:styleId="HTMLDefinition">
    <w:name w:val="HTML Definition"/>
    <w:basedOn w:val="Standaardalinea-lettertype"/>
    <w:semiHidden/>
    <w:unhideWhenUsed/>
    <w:rsid w:val="005F53EB"/>
    <w:rPr>
      <w:i/>
      <w:iCs/>
    </w:rPr>
  </w:style>
  <w:style w:type="character" w:styleId="HTMLVariable">
    <w:name w:val="HTML Variable"/>
    <w:basedOn w:val="Standaardalinea-lettertype"/>
    <w:semiHidden/>
    <w:unhideWhenUsed/>
    <w:rsid w:val="005F53EB"/>
    <w:rPr>
      <w:i/>
      <w:iCs/>
    </w:rPr>
  </w:style>
  <w:style w:type="character" w:styleId="HTML-acroniem">
    <w:name w:val="HTML Acronym"/>
    <w:basedOn w:val="Standaardalinea-lettertype"/>
    <w:semiHidden/>
    <w:unhideWhenUsed/>
    <w:rsid w:val="005F53EB"/>
  </w:style>
  <w:style w:type="paragraph" w:styleId="HTML-adres">
    <w:name w:val="HTML Address"/>
    <w:basedOn w:val="Standaard"/>
    <w:link w:val="HTML-adresChar"/>
    <w:semiHidden/>
    <w:unhideWhenUsed/>
    <w:rsid w:val="005F53EB"/>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5F53EB"/>
    <w:rPr>
      <w:i/>
      <w:iCs/>
    </w:rPr>
  </w:style>
  <w:style w:type="character" w:styleId="HTML-schrijfmachine">
    <w:name w:val="HTML Typewriter"/>
    <w:basedOn w:val="Standaardalinea-lettertype"/>
    <w:semiHidden/>
    <w:unhideWhenUsed/>
    <w:rsid w:val="005F53EB"/>
    <w:rPr>
      <w:rFonts w:ascii="Consolas" w:hAnsi="Consolas"/>
      <w:sz w:val="20"/>
      <w:szCs w:val="20"/>
    </w:rPr>
  </w:style>
  <w:style w:type="character" w:styleId="HTML-toetsenbord">
    <w:name w:val="HTML Keyboard"/>
    <w:basedOn w:val="Standaardalinea-lettertype"/>
    <w:semiHidden/>
    <w:unhideWhenUsed/>
    <w:rsid w:val="005F53EB"/>
    <w:rPr>
      <w:rFonts w:ascii="Consolas" w:hAnsi="Consolas"/>
      <w:sz w:val="20"/>
      <w:szCs w:val="20"/>
    </w:rPr>
  </w:style>
  <w:style w:type="character" w:styleId="HTML-voorbeeld">
    <w:name w:val="HTML Sample"/>
    <w:basedOn w:val="Standaardalinea-lettertype"/>
    <w:semiHidden/>
    <w:unhideWhenUsed/>
    <w:rsid w:val="005F53EB"/>
    <w:rPr>
      <w:rFonts w:ascii="Consolas" w:hAnsi="Consolas"/>
      <w:sz w:val="24"/>
      <w:szCs w:val="24"/>
    </w:rPr>
  </w:style>
  <w:style w:type="paragraph" w:styleId="Indexkop">
    <w:name w:val="index heading"/>
    <w:basedOn w:val="Standaard"/>
    <w:next w:val="Index1"/>
    <w:semiHidden/>
    <w:unhideWhenUsed/>
    <w:rsid w:val="005F53EB"/>
    <w:rPr>
      <w:rFonts w:asciiTheme="majorHAnsi" w:eastAsiaTheme="majorEastAsia" w:hAnsiTheme="majorHAnsi" w:cstheme="majorBidi"/>
      <w:b/>
      <w:bCs/>
    </w:rPr>
  </w:style>
  <w:style w:type="paragraph" w:styleId="Kopbronvermelding">
    <w:name w:val="toa heading"/>
    <w:basedOn w:val="Standaard"/>
    <w:next w:val="Standaard"/>
    <w:semiHidden/>
    <w:unhideWhenUsed/>
    <w:rsid w:val="005F53EB"/>
    <w:pPr>
      <w:spacing w:before="120"/>
    </w:pPr>
    <w:rPr>
      <w:rFonts w:asciiTheme="majorHAnsi" w:eastAsiaTheme="majorEastAsia" w:hAnsiTheme="majorHAnsi" w:cstheme="majorBidi"/>
      <w:b/>
      <w:bCs/>
      <w:sz w:val="24"/>
    </w:rPr>
  </w:style>
  <w:style w:type="paragraph" w:styleId="Lijst">
    <w:name w:val="List"/>
    <w:basedOn w:val="Standaard"/>
    <w:semiHidden/>
    <w:unhideWhenUsed/>
    <w:rsid w:val="005F53EB"/>
    <w:pPr>
      <w:ind w:left="283" w:hanging="283"/>
      <w:contextualSpacing/>
    </w:pPr>
  </w:style>
  <w:style w:type="paragraph" w:styleId="Lijst2">
    <w:name w:val="List 2"/>
    <w:basedOn w:val="Standaard"/>
    <w:semiHidden/>
    <w:unhideWhenUsed/>
    <w:rsid w:val="005F53EB"/>
    <w:pPr>
      <w:ind w:left="566" w:hanging="283"/>
      <w:contextualSpacing/>
    </w:pPr>
  </w:style>
  <w:style w:type="paragraph" w:styleId="Lijst3">
    <w:name w:val="List 3"/>
    <w:basedOn w:val="Standaard"/>
    <w:semiHidden/>
    <w:unhideWhenUsed/>
    <w:rsid w:val="005F53EB"/>
    <w:pPr>
      <w:ind w:left="849" w:hanging="283"/>
      <w:contextualSpacing/>
    </w:pPr>
  </w:style>
  <w:style w:type="paragraph" w:styleId="Lijst4">
    <w:name w:val="List 4"/>
    <w:basedOn w:val="Standaard"/>
    <w:semiHidden/>
    <w:unhideWhenUsed/>
    <w:rsid w:val="005F53EB"/>
    <w:pPr>
      <w:ind w:left="1132" w:hanging="283"/>
      <w:contextualSpacing/>
    </w:pPr>
  </w:style>
  <w:style w:type="paragraph" w:styleId="Lijst5">
    <w:name w:val="List 5"/>
    <w:basedOn w:val="Standaard"/>
    <w:semiHidden/>
    <w:unhideWhenUsed/>
    <w:rsid w:val="005F53EB"/>
    <w:pPr>
      <w:ind w:left="1415" w:hanging="283"/>
      <w:contextualSpacing/>
    </w:pPr>
  </w:style>
  <w:style w:type="paragraph" w:styleId="Lijstmetafbeeldingen">
    <w:name w:val="table of figures"/>
    <w:basedOn w:val="Standaard"/>
    <w:next w:val="Standaard"/>
    <w:semiHidden/>
    <w:unhideWhenUsed/>
    <w:rsid w:val="005F53EB"/>
  </w:style>
  <w:style w:type="paragraph" w:styleId="Lijstopsomteken">
    <w:name w:val="List Bullet"/>
    <w:basedOn w:val="Standaard"/>
    <w:semiHidden/>
    <w:unhideWhenUsed/>
    <w:rsid w:val="005F53EB"/>
    <w:pPr>
      <w:numPr>
        <w:numId w:val="9"/>
      </w:numPr>
      <w:contextualSpacing/>
    </w:pPr>
  </w:style>
  <w:style w:type="paragraph" w:styleId="Lijstopsomteken2">
    <w:name w:val="List Bullet 2"/>
    <w:basedOn w:val="Standaard"/>
    <w:semiHidden/>
    <w:unhideWhenUsed/>
    <w:rsid w:val="005F53EB"/>
    <w:pPr>
      <w:tabs>
        <w:tab w:val="num" w:pos="720"/>
      </w:tabs>
      <w:ind w:left="720" w:hanging="720"/>
      <w:contextualSpacing/>
    </w:pPr>
  </w:style>
  <w:style w:type="paragraph" w:styleId="Lijstopsomteken3">
    <w:name w:val="List Bullet 3"/>
    <w:basedOn w:val="Standaard"/>
    <w:semiHidden/>
    <w:unhideWhenUsed/>
    <w:rsid w:val="005F53EB"/>
    <w:pPr>
      <w:tabs>
        <w:tab w:val="num" w:pos="720"/>
      </w:tabs>
      <w:ind w:left="720" w:hanging="720"/>
      <w:contextualSpacing/>
    </w:pPr>
  </w:style>
  <w:style w:type="paragraph" w:styleId="Lijstopsomteken4">
    <w:name w:val="List Bullet 4"/>
    <w:basedOn w:val="Standaard"/>
    <w:semiHidden/>
    <w:unhideWhenUsed/>
    <w:rsid w:val="005F53EB"/>
    <w:pPr>
      <w:tabs>
        <w:tab w:val="num" w:pos="720"/>
      </w:tabs>
      <w:ind w:left="720" w:hanging="720"/>
      <w:contextualSpacing/>
    </w:pPr>
  </w:style>
  <w:style w:type="paragraph" w:styleId="Lijstopsomteken5">
    <w:name w:val="List Bullet 5"/>
    <w:basedOn w:val="Standaard"/>
    <w:semiHidden/>
    <w:unhideWhenUsed/>
    <w:rsid w:val="005F53EB"/>
    <w:pPr>
      <w:tabs>
        <w:tab w:val="num" w:pos="720"/>
      </w:tabs>
      <w:ind w:left="720" w:hanging="720"/>
      <w:contextualSpacing/>
    </w:pPr>
  </w:style>
  <w:style w:type="paragraph" w:styleId="Lijstnummering2">
    <w:name w:val="List Number 2"/>
    <w:basedOn w:val="Standaard"/>
    <w:semiHidden/>
    <w:unhideWhenUsed/>
    <w:rsid w:val="005F53EB"/>
    <w:pPr>
      <w:tabs>
        <w:tab w:val="num" w:pos="720"/>
      </w:tabs>
      <w:ind w:left="720" w:hanging="720"/>
      <w:contextualSpacing/>
    </w:pPr>
  </w:style>
  <w:style w:type="paragraph" w:styleId="Lijstnummering3">
    <w:name w:val="List Number 3"/>
    <w:basedOn w:val="Standaard"/>
    <w:semiHidden/>
    <w:unhideWhenUsed/>
    <w:rsid w:val="005F53EB"/>
    <w:pPr>
      <w:tabs>
        <w:tab w:val="num" w:pos="720"/>
      </w:tabs>
      <w:ind w:left="720" w:hanging="720"/>
      <w:contextualSpacing/>
    </w:pPr>
  </w:style>
  <w:style w:type="paragraph" w:styleId="Lijstnummering4">
    <w:name w:val="List Number 4"/>
    <w:basedOn w:val="Standaard"/>
    <w:semiHidden/>
    <w:unhideWhenUsed/>
    <w:rsid w:val="005F53EB"/>
    <w:pPr>
      <w:tabs>
        <w:tab w:val="num" w:pos="720"/>
      </w:tabs>
      <w:ind w:left="720" w:hanging="720"/>
      <w:contextualSpacing/>
    </w:pPr>
  </w:style>
  <w:style w:type="paragraph" w:styleId="Lijstnummering5">
    <w:name w:val="List Number 5"/>
    <w:basedOn w:val="Standaard"/>
    <w:semiHidden/>
    <w:unhideWhenUsed/>
    <w:rsid w:val="005F53EB"/>
    <w:pPr>
      <w:tabs>
        <w:tab w:val="num" w:pos="720"/>
      </w:tabs>
      <w:ind w:left="720" w:hanging="720"/>
      <w:contextualSpacing/>
    </w:pPr>
  </w:style>
  <w:style w:type="paragraph" w:styleId="Lijstvoortzetting">
    <w:name w:val="List Continue"/>
    <w:basedOn w:val="Standaard"/>
    <w:semiHidden/>
    <w:unhideWhenUsed/>
    <w:rsid w:val="005F53EB"/>
    <w:pPr>
      <w:spacing w:after="120"/>
      <w:ind w:left="283"/>
      <w:contextualSpacing/>
    </w:pPr>
  </w:style>
  <w:style w:type="paragraph" w:styleId="Lijstvoortzetting2">
    <w:name w:val="List Continue 2"/>
    <w:basedOn w:val="Standaard"/>
    <w:semiHidden/>
    <w:unhideWhenUsed/>
    <w:rsid w:val="005F53EB"/>
    <w:pPr>
      <w:spacing w:after="120"/>
      <w:ind w:left="566"/>
      <w:contextualSpacing/>
    </w:pPr>
  </w:style>
  <w:style w:type="paragraph" w:styleId="Lijstvoortzetting3">
    <w:name w:val="List Continue 3"/>
    <w:basedOn w:val="Standaard"/>
    <w:semiHidden/>
    <w:unhideWhenUsed/>
    <w:rsid w:val="005F53EB"/>
    <w:pPr>
      <w:spacing w:after="120"/>
      <w:ind w:left="849"/>
      <w:contextualSpacing/>
    </w:pPr>
  </w:style>
  <w:style w:type="paragraph" w:styleId="Lijstvoortzetting4">
    <w:name w:val="List Continue 4"/>
    <w:basedOn w:val="Standaard"/>
    <w:semiHidden/>
    <w:unhideWhenUsed/>
    <w:rsid w:val="005F53EB"/>
    <w:pPr>
      <w:spacing w:after="120"/>
      <w:ind w:left="1132"/>
      <w:contextualSpacing/>
    </w:pPr>
  </w:style>
  <w:style w:type="paragraph" w:styleId="Lijstvoortzetting5">
    <w:name w:val="List Continue 5"/>
    <w:basedOn w:val="Standaard"/>
    <w:semiHidden/>
    <w:unhideWhenUsed/>
    <w:rsid w:val="005F53EB"/>
    <w:pPr>
      <w:spacing w:after="120"/>
      <w:ind w:left="1415"/>
      <w:contextualSpacing/>
    </w:pPr>
  </w:style>
  <w:style w:type="paragraph" w:styleId="Normaalweb">
    <w:name w:val="Normal (Web)"/>
    <w:basedOn w:val="Standaard"/>
    <w:semiHidden/>
    <w:unhideWhenUsed/>
    <w:rsid w:val="005F53EB"/>
    <w:rPr>
      <w:rFonts w:ascii="Times New Roman" w:hAnsi="Times New Roman"/>
      <w:sz w:val="24"/>
    </w:rPr>
  </w:style>
  <w:style w:type="paragraph" w:styleId="Notitiekop">
    <w:name w:val="Note Heading"/>
    <w:basedOn w:val="Standaard"/>
    <w:next w:val="Standaard"/>
    <w:link w:val="NotitiekopChar"/>
    <w:semiHidden/>
    <w:unhideWhenUsed/>
    <w:rsid w:val="005F53EB"/>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5F53EB"/>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5F53EB"/>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5F53EB"/>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5F53EB"/>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5F53EB"/>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5F53EB"/>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5F53EB"/>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5F53EB"/>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5F53EB"/>
    <w:pPr>
      <w:ind w:left="708"/>
    </w:pPr>
  </w:style>
  <w:style w:type="paragraph" w:styleId="Tekstzonderopmaak">
    <w:name w:val="Plain Text"/>
    <w:basedOn w:val="Standaard"/>
    <w:link w:val="TekstzonderopmaakChar"/>
    <w:semiHidden/>
    <w:unhideWhenUsed/>
    <w:rsid w:val="005F53EB"/>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5F53EB"/>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paragraph" w:styleId="Lijstalinea">
    <w:name w:val="List Paragraph"/>
    <w:basedOn w:val="Standaard"/>
    <w:uiPriority w:val="34"/>
    <w:qFormat/>
    <w:rsid w:val="00166667"/>
    <w:pPr>
      <w:ind w:left="720"/>
      <w:contextualSpacing/>
    </w:pPr>
  </w:style>
  <w:style w:type="character" w:styleId="Hyperlink">
    <w:name w:val="Hyperlink"/>
    <w:basedOn w:val="Standaardalinea-lettertype"/>
    <w:uiPriority w:val="99"/>
    <w:unhideWhenUsed/>
    <w:rsid w:val="00495A75"/>
    <w:rPr>
      <w:color w:val="0000FF" w:themeColor="hyperlink"/>
      <w:u w:val="single"/>
    </w:rPr>
  </w:style>
  <w:style w:type="paragraph" w:customStyle="1" w:styleId="Kop">
    <w:name w:val="Kop"/>
    <w:basedOn w:val="Kop4"/>
    <w:qFormat/>
    <w:rsid w:val="007B5061"/>
  </w:style>
  <w:style w:type="character" w:customStyle="1" w:styleId="Kop3Char">
    <w:name w:val="Kop 3 Char"/>
    <w:basedOn w:val="Standaardalinea-lettertype"/>
    <w:link w:val="Kop3"/>
    <w:uiPriority w:val="9"/>
    <w:rsid w:val="00156211"/>
    <w:rPr>
      <w:rFonts w:ascii="Verdana" w:hAnsi="Verdana"/>
      <w:b/>
      <w:bCs/>
      <w:sz w:val="18"/>
      <w:szCs w:val="26"/>
    </w:rPr>
  </w:style>
  <w:style w:type="character" w:customStyle="1" w:styleId="Kop4Char">
    <w:name w:val="Kop 4 Char"/>
    <w:basedOn w:val="Standaardalinea-lettertype"/>
    <w:link w:val="Kop4"/>
    <w:rsid w:val="00156211"/>
    <w:rPr>
      <w:rFonts w:ascii="Verdana" w:hAnsi="Verdana"/>
      <w:b/>
      <w:bCs/>
      <w:sz w:val="18"/>
      <w:szCs w:val="28"/>
    </w:rPr>
  </w:style>
  <w:style w:type="numbering" w:customStyle="1" w:styleId="Nummering1">
    <w:name w:val="Nummering1"/>
    <w:basedOn w:val="Geenlijst"/>
    <w:uiPriority w:val="99"/>
    <w:rsid w:val="00BF6A11"/>
  </w:style>
  <w:style w:type="numbering" w:customStyle="1" w:styleId="Nummering2">
    <w:name w:val="Nummering2"/>
    <w:basedOn w:val="Geenlijst"/>
    <w:rsid w:val="0023285B"/>
  </w:style>
  <w:style w:type="character" w:customStyle="1" w:styleId="Kop5Char">
    <w:name w:val="Kop 5 Char"/>
    <w:basedOn w:val="Standaardalinea-lettertype"/>
    <w:link w:val="Kop5"/>
    <w:locked/>
    <w:rsid w:val="00FD1988"/>
    <w:rPr>
      <w:rFonts w:ascii="Verdana" w:hAnsi="Verdana"/>
      <w:bCs/>
      <w:i/>
      <w:iCs/>
      <w:sz w:val="18"/>
      <w:szCs w:val="26"/>
    </w:rPr>
  </w:style>
  <w:style w:type="paragraph" w:customStyle="1" w:styleId="Opsommingtekens5">
    <w:name w:val="Opsomming tekens 5"/>
    <w:basedOn w:val="Standaard"/>
    <w:qFormat/>
    <w:rsid w:val="005F53EB"/>
    <w:pPr>
      <w:numPr>
        <w:ilvl w:val="7"/>
        <w:numId w:val="1"/>
      </w:numPr>
    </w:pPr>
  </w:style>
  <w:style w:type="paragraph" w:customStyle="1" w:styleId="Opsommingtekens6">
    <w:name w:val="Opsomming tekens 6"/>
    <w:basedOn w:val="Standaard"/>
    <w:qFormat/>
    <w:rsid w:val="005F53EB"/>
    <w:pPr>
      <w:numPr>
        <w:ilvl w:val="8"/>
        <w:numId w:val="1"/>
      </w:numPr>
    </w:pPr>
  </w:style>
  <w:style w:type="character" w:customStyle="1" w:styleId="Verwijzing">
    <w:name w:val="Verwijzing"/>
    <w:basedOn w:val="Standaardalinea-lettertype"/>
    <w:uiPriority w:val="1"/>
    <w:rsid w:val="005F53EB"/>
    <w:rPr>
      <w:u w:val="single"/>
    </w:rPr>
  </w:style>
  <w:style w:type="paragraph" w:customStyle="1" w:styleId="Kader">
    <w:name w:val="Kader"/>
    <w:basedOn w:val="Standaard"/>
    <w:next w:val="Standaard"/>
    <w:qFormat/>
    <w:rsid w:val="005F53EB"/>
    <w:pPr>
      <w:spacing w:before="280" w:after="280" w:line="280" w:lineRule="atLeast"/>
    </w:pPr>
    <w:rPr>
      <w:color w:val="FF0000"/>
    </w:rPr>
  </w:style>
  <w:style w:type="paragraph" w:styleId="Bijschrift">
    <w:name w:val="caption"/>
    <w:basedOn w:val="Standaard"/>
    <w:next w:val="Standaard"/>
    <w:uiPriority w:val="35"/>
    <w:semiHidden/>
    <w:unhideWhenUsed/>
    <w:rsid w:val="002C59CA"/>
    <w:pPr>
      <w:spacing w:after="200" w:line="240" w:lineRule="auto"/>
    </w:pPr>
    <w:rPr>
      <w:i/>
      <w:iCs/>
      <w:color w:val="1F497D"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722824145">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svg"/><Relationship Id="rId63" Type="http://schemas.openxmlformats.org/officeDocument/2006/relationships/image" Target="media/image46.png"/><Relationship Id="rId68" Type="http://schemas.openxmlformats.org/officeDocument/2006/relationships/image" Target="media/image51.svg"/><Relationship Id="rId76" Type="http://schemas.openxmlformats.org/officeDocument/2006/relationships/image" Target="media/image59.jp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image" Target="media/image28.png"/><Relationship Id="rId53" Type="http://schemas.openxmlformats.org/officeDocument/2006/relationships/image" Target="media/image36.svg"/><Relationship Id="rId58" Type="http://schemas.openxmlformats.org/officeDocument/2006/relationships/image" Target="media/image41.png"/><Relationship Id="rId66" Type="http://schemas.openxmlformats.org/officeDocument/2006/relationships/image" Target="media/image49.sv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sv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svg"/><Relationship Id="rId70" Type="http://schemas.openxmlformats.org/officeDocument/2006/relationships/image" Target="media/image53.sv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rhino\input\TPOD.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2" ma:contentTypeDescription="Een nieuw document maken." ma:contentTypeScope="" ma:versionID="683f33f1965a4281e1148fdccc0154fa">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97b5ec5cda9bef38850541e6e5484e88"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3.xml><?xml version="1.0" encoding="utf-8"?>
<ds:datastoreItem xmlns:ds="http://schemas.openxmlformats.org/officeDocument/2006/customXml" ds:itemID="{C25A4294-87F7-4DDF-9355-5B3CAB30690A}">
  <ds:schemaRefs>
    <ds:schemaRef ds:uri="http://schemas.openxmlformats.org/officeDocument/2006/bibliography"/>
  </ds:schemaRefs>
</ds:datastoreItem>
</file>

<file path=customXml/itemProps4.xml><?xml version="1.0" encoding="utf-8"?>
<ds:datastoreItem xmlns:ds="http://schemas.openxmlformats.org/officeDocument/2006/customXml" ds:itemID="{F1305310-87C4-41D4-88C1-468D5835F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TPOD.dotm</Template>
  <TotalTime>241</TotalTime>
  <Pages>191</Pages>
  <Words>76775</Words>
  <Characters>422266</Characters>
  <Application>Microsoft Office Word</Application>
  <DocSecurity>0</DocSecurity>
  <Lines>3518</Lines>
  <Paragraphs>996</Paragraphs>
  <ScaleCrop>false</ScaleCrop>
  <HeadingPairs>
    <vt:vector size="2" baseType="variant">
      <vt:variant>
        <vt:lpstr>Titel</vt:lpstr>
      </vt:variant>
      <vt:variant>
        <vt:i4>1</vt:i4>
      </vt:variant>
    </vt:vector>
  </HeadingPairs>
  <TitlesOfParts>
    <vt:vector size="1" baseType="lpstr">
      <vt:lpstr>Omgevingsplan 1.0</vt:lpstr>
    </vt:vector>
  </TitlesOfParts>
  <Company/>
  <LinksUpToDate>false</LinksUpToDate>
  <CharactersWithSpaces>498045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Omgevingsplan 1.0</dc:title>
  <dc:subject/>
  <dc:creator>Gerard Wolbers</dc:creator>
  <cp:keywords/>
  <dc:description/>
  <cp:lastModifiedBy>Gerard Wolbers</cp:lastModifiedBy>
  <cp:revision>25</cp:revision>
  <cp:lastPrinted>2020-06-23T14:28:00Z</cp:lastPrinted>
  <dcterms:created xsi:type="dcterms:W3CDTF">2021-06-02T14:06:00Z</dcterms:created>
  <dcterms:modified xsi:type="dcterms:W3CDTF">2022-01-19T14:26:00Z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